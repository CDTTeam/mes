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604D42" w14:textId="77777777" w:rsidR="00E22A27" w:rsidRPr="00BF318E" w:rsidRDefault="00E22A27" w:rsidP="00E22A27">
      <w:pPr>
        <w:jc w:val="center"/>
        <w:rPr>
          <w:b/>
          <w:bCs/>
          <w:szCs w:val="26"/>
        </w:rPr>
      </w:pPr>
    </w:p>
    <w:p w14:paraId="4F3A99A3" w14:textId="77777777" w:rsidR="00791915" w:rsidRDefault="00791915" w:rsidP="00E22A27">
      <w:pPr>
        <w:jc w:val="center"/>
        <w:rPr>
          <w:b/>
          <w:bCs/>
          <w:sz w:val="50"/>
          <w:szCs w:val="26"/>
        </w:rPr>
      </w:pPr>
    </w:p>
    <w:p w14:paraId="6456B1A2" w14:textId="6DF49DE1" w:rsidR="00744846" w:rsidRPr="00800B11" w:rsidRDefault="00912E8E" w:rsidP="00E22A27">
      <w:pPr>
        <w:jc w:val="center"/>
        <w:rPr>
          <w:b/>
          <w:bCs/>
          <w:sz w:val="44"/>
          <w:szCs w:val="48"/>
        </w:rPr>
      </w:pPr>
      <w:r>
        <w:rPr>
          <w:b/>
          <w:bCs/>
          <w:sz w:val="50"/>
          <w:szCs w:val="26"/>
        </w:rPr>
        <w:t>CDT Team</w:t>
      </w:r>
    </w:p>
    <w:p w14:paraId="1DC1E647" w14:textId="77777777" w:rsidR="00791915" w:rsidRPr="00791915" w:rsidRDefault="00791915" w:rsidP="00E22A27">
      <w:pPr>
        <w:jc w:val="center"/>
        <w:rPr>
          <w:b/>
          <w:bCs/>
          <w:sz w:val="44"/>
          <w:szCs w:val="48"/>
        </w:rPr>
      </w:pPr>
    </w:p>
    <w:p w14:paraId="6CE98E48" w14:textId="36644B42" w:rsidR="00744846" w:rsidRPr="00791915" w:rsidRDefault="00744846" w:rsidP="00E22A27">
      <w:pPr>
        <w:jc w:val="center"/>
        <w:rPr>
          <w:b/>
          <w:bCs/>
          <w:sz w:val="56"/>
          <w:szCs w:val="26"/>
        </w:rPr>
      </w:pPr>
      <w:r w:rsidRPr="00791915">
        <w:rPr>
          <w:b/>
          <w:bCs/>
          <w:sz w:val="56"/>
          <w:szCs w:val="26"/>
        </w:rPr>
        <w:t xml:space="preserve">Tài liệu đặc tả </w:t>
      </w:r>
      <w:r w:rsidR="00FF61A7">
        <w:rPr>
          <w:b/>
          <w:bCs/>
          <w:sz w:val="56"/>
          <w:szCs w:val="26"/>
        </w:rPr>
        <w:t xml:space="preserve">yêu cầu </w:t>
      </w:r>
      <w:r w:rsidRPr="00791915">
        <w:rPr>
          <w:b/>
          <w:bCs/>
          <w:sz w:val="56"/>
          <w:szCs w:val="26"/>
        </w:rPr>
        <w:t>hệ thống</w:t>
      </w:r>
    </w:p>
    <w:p w14:paraId="570458B7" w14:textId="77777777" w:rsidR="0006653C" w:rsidRPr="00BF318E" w:rsidRDefault="0006653C" w:rsidP="00E22A27">
      <w:pPr>
        <w:rPr>
          <w:szCs w:val="26"/>
        </w:rPr>
      </w:pPr>
    </w:p>
    <w:tbl>
      <w:tblPr>
        <w:tblStyle w:val="DTTSol"/>
        <w:tblW w:w="0" w:type="auto"/>
        <w:tblLook w:val="0480" w:firstRow="0" w:lastRow="0" w:firstColumn="1" w:lastColumn="0" w:noHBand="0" w:noVBand="1"/>
      </w:tblPr>
      <w:tblGrid>
        <w:gridCol w:w="2160"/>
        <w:gridCol w:w="6857"/>
      </w:tblGrid>
      <w:tr w:rsidR="00E22A27" w:rsidRPr="00BF318E" w14:paraId="4E3D729B" w14:textId="77777777" w:rsidTr="00E22A27">
        <w:tc>
          <w:tcPr>
            <w:cnfStyle w:val="001000000000" w:firstRow="0" w:lastRow="0" w:firstColumn="1" w:lastColumn="0" w:oddVBand="0" w:evenVBand="0" w:oddHBand="0" w:evenHBand="0" w:firstRowFirstColumn="0" w:firstRowLastColumn="0" w:lastRowFirstColumn="0" w:lastRowLastColumn="0"/>
            <w:tcW w:w="2268" w:type="dxa"/>
          </w:tcPr>
          <w:p w14:paraId="5CCC485C" w14:textId="0BD569A2" w:rsidR="00E22A27" w:rsidRPr="00BF318E" w:rsidRDefault="00B835AD" w:rsidP="00E22A27">
            <w:pPr>
              <w:pStyle w:val="NoSpacing"/>
              <w:spacing w:before="120" w:after="120"/>
              <w:rPr>
                <w:rFonts w:ascii="Times New Roman" w:hAnsi="Times New Roman"/>
                <w:szCs w:val="26"/>
              </w:rPr>
            </w:pPr>
            <w:r>
              <w:rPr>
                <w:rFonts w:ascii="Times New Roman" w:hAnsi="Times New Roman"/>
                <w:szCs w:val="26"/>
              </w:rPr>
              <w:t>Phiên bản</w:t>
            </w:r>
            <w:r w:rsidR="00E22A27" w:rsidRPr="00BF318E">
              <w:rPr>
                <w:rFonts w:ascii="Times New Roman" w:hAnsi="Times New Roman"/>
                <w:szCs w:val="26"/>
              </w:rPr>
              <w:t>:</w:t>
            </w:r>
          </w:p>
        </w:tc>
        <w:tc>
          <w:tcPr>
            <w:tcW w:w="7308" w:type="dxa"/>
          </w:tcPr>
          <w:p w14:paraId="2400D022" w14:textId="63A4DC5B" w:rsidR="00E22A27" w:rsidRPr="00BF318E" w:rsidRDefault="006C5ADA" w:rsidP="00E22A27">
            <w:pPr>
              <w:pStyle w:val="NoSpacing"/>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2.1</w:t>
            </w:r>
          </w:p>
        </w:tc>
      </w:tr>
      <w:tr w:rsidR="00E22A27" w:rsidRPr="00BF318E" w14:paraId="5778E461" w14:textId="77777777" w:rsidTr="00E22A27">
        <w:tc>
          <w:tcPr>
            <w:cnfStyle w:val="001000000000" w:firstRow="0" w:lastRow="0" w:firstColumn="1" w:lastColumn="0" w:oddVBand="0" w:evenVBand="0" w:oddHBand="0" w:evenHBand="0" w:firstRowFirstColumn="0" w:firstRowLastColumn="0" w:lastRowFirstColumn="0" w:lastRowLastColumn="0"/>
            <w:tcW w:w="2268" w:type="dxa"/>
          </w:tcPr>
          <w:p w14:paraId="26627E60" w14:textId="27DD86FA" w:rsidR="00E22A27" w:rsidRPr="00BF318E" w:rsidRDefault="00B835AD" w:rsidP="00E22A27">
            <w:pPr>
              <w:pStyle w:val="NoSpacing"/>
              <w:spacing w:before="120" w:after="120"/>
              <w:rPr>
                <w:rFonts w:ascii="Times New Roman" w:hAnsi="Times New Roman"/>
                <w:szCs w:val="26"/>
              </w:rPr>
            </w:pPr>
            <w:r>
              <w:rPr>
                <w:rFonts w:ascii="Times New Roman" w:hAnsi="Times New Roman"/>
                <w:szCs w:val="26"/>
              </w:rPr>
              <w:t>Tác giả</w:t>
            </w:r>
            <w:r w:rsidR="00E22A27" w:rsidRPr="00BF318E">
              <w:rPr>
                <w:rFonts w:ascii="Times New Roman" w:hAnsi="Times New Roman"/>
                <w:szCs w:val="26"/>
              </w:rPr>
              <w:t>:</w:t>
            </w:r>
          </w:p>
        </w:tc>
        <w:tc>
          <w:tcPr>
            <w:tcW w:w="7308" w:type="dxa"/>
          </w:tcPr>
          <w:p w14:paraId="2B96E917" w14:textId="4AD07A60" w:rsidR="00E22A27" w:rsidRPr="00BF318E" w:rsidRDefault="00912E8E" w:rsidP="00E22A27">
            <w:pPr>
              <w:pStyle w:val="NoSpacing"/>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CDT Team</w:t>
            </w:r>
          </w:p>
        </w:tc>
      </w:tr>
      <w:tr w:rsidR="00E22A27" w:rsidRPr="00BF318E" w14:paraId="78356EE7" w14:textId="77777777" w:rsidTr="00E22A27">
        <w:tc>
          <w:tcPr>
            <w:cnfStyle w:val="001000000000" w:firstRow="0" w:lastRow="0" w:firstColumn="1" w:lastColumn="0" w:oddVBand="0" w:evenVBand="0" w:oddHBand="0" w:evenHBand="0" w:firstRowFirstColumn="0" w:firstRowLastColumn="0" w:lastRowFirstColumn="0" w:lastRowLastColumn="0"/>
            <w:tcW w:w="2268" w:type="dxa"/>
          </w:tcPr>
          <w:p w14:paraId="53DE52F3" w14:textId="160525CF" w:rsidR="00E22A27" w:rsidRPr="00BF318E" w:rsidRDefault="00B835AD" w:rsidP="00E22A27">
            <w:pPr>
              <w:pStyle w:val="NoSpacing"/>
              <w:spacing w:before="120" w:after="120"/>
              <w:rPr>
                <w:rFonts w:ascii="Times New Roman" w:hAnsi="Times New Roman"/>
                <w:szCs w:val="26"/>
              </w:rPr>
            </w:pPr>
            <w:r>
              <w:rPr>
                <w:rFonts w:ascii="Times New Roman" w:hAnsi="Times New Roman"/>
                <w:szCs w:val="26"/>
              </w:rPr>
              <w:t>Ngày cập nhật</w:t>
            </w:r>
            <w:r w:rsidR="00E22A27" w:rsidRPr="00BF318E">
              <w:rPr>
                <w:rFonts w:ascii="Times New Roman" w:hAnsi="Times New Roman"/>
                <w:szCs w:val="26"/>
              </w:rPr>
              <w:t>:</w:t>
            </w:r>
          </w:p>
        </w:tc>
        <w:tc>
          <w:tcPr>
            <w:tcW w:w="7308" w:type="dxa"/>
          </w:tcPr>
          <w:p w14:paraId="13211BD5" w14:textId="070C46CA" w:rsidR="00E22A27" w:rsidRPr="00BF318E" w:rsidRDefault="00912E8E" w:rsidP="00472067">
            <w:pPr>
              <w:pStyle w:val="NoSpacing"/>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01/01/2020</w:t>
            </w:r>
          </w:p>
        </w:tc>
      </w:tr>
    </w:tbl>
    <w:p w14:paraId="34EC7A6C" w14:textId="77777777" w:rsidR="00E22A27" w:rsidRPr="00BF318E" w:rsidRDefault="00E22A27" w:rsidP="00E22A27">
      <w:pPr>
        <w:rPr>
          <w:szCs w:val="26"/>
        </w:rPr>
      </w:pPr>
    </w:p>
    <w:p w14:paraId="6F21474A" w14:textId="77777777" w:rsidR="00E22A27" w:rsidRPr="00BF318E" w:rsidRDefault="00E22A27">
      <w:pPr>
        <w:spacing w:after="200" w:line="276" w:lineRule="auto"/>
        <w:rPr>
          <w:szCs w:val="26"/>
        </w:rPr>
      </w:pPr>
      <w:r w:rsidRPr="00BF318E">
        <w:rPr>
          <w:szCs w:val="26"/>
        </w:rPr>
        <w:br w:type="page"/>
      </w:r>
    </w:p>
    <w:p w14:paraId="6AB8DBB7" w14:textId="16805186" w:rsidR="00E22A27" w:rsidRDefault="00791915" w:rsidP="009D33CE">
      <w:pPr>
        <w:pStyle w:val="Title"/>
      </w:pPr>
      <w:r>
        <w:lastRenderedPageBreak/>
        <w:t>Lịch sử phiên bản</w:t>
      </w:r>
    </w:p>
    <w:p w14:paraId="130695E0" w14:textId="77777777" w:rsidR="00791915" w:rsidRDefault="00791915" w:rsidP="00791915"/>
    <w:tbl>
      <w:tblPr>
        <w:tblStyle w:val="DTTSol"/>
        <w:tblW w:w="5000" w:type="pct"/>
        <w:tblLook w:val="0420" w:firstRow="1" w:lastRow="0" w:firstColumn="0" w:lastColumn="0" w:noHBand="0" w:noVBand="1"/>
      </w:tblPr>
      <w:tblGrid>
        <w:gridCol w:w="852"/>
        <w:gridCol w:w="1408"/>
        <w:gridCol w:w="1845"/>
        <w:gridCol w:w="4912"/>
      </w:tblGrid>
      <w:tr w:rsidR="00E22A27" w:rsidRPr="00BF318E" w14:paraId="34CEE311" w14:textId="77777777" w:rsidTr="00912E8E">
        <w:trPr>
          <w:cnfStyle w:val="100000000000" w:firstRow="1" w:lastRow="0" w:firstColumn="0" w:lastColumn="0" w:oddVBand="0" w:evenVBand="0" w:oddHBand="0" w:evenHBand="0" w:firstRowFirstColumn="0" w:firstRowLastColumn="0" w:lastRowFirstColumn="0" w:lastRowLastColumn="0"/>
        </w:trPr>
        <w:tc>
          <w:tcPr>
            <w:tcW w:w="472" w:type="pct"/>
          </w:tcPr>
          <w:p w14:paraId="50D1E2CE" w14:textId="28971872" w:rsidR="00E22A27" w:rsidRPr="00BF318E" w:rsidRDefault="00791915" w:rsidP="00723ABB">
            <w:pPr>
              <w:pStyle w:val="NoSpacing"/>
              <w:jc w:val="center"/>
              <w:rPr>
                <w:rFonts w:ascii="Times New Roman" w:hAnsi="Times New Roman"/>
                <w:szCs w:val="26"/>
              </w:rPr>
            </w:pPr>
            <w:r>
              <w:rPr>
                <w:rFonts w:ascii="Times New Roman" w:hAnsi="Times New Roman"/>
                <w:szCs w:val="26"/>
              </w:rPr>
              <w:t>Phiên bản</w:t>
            </w:r>
          </w:p>
        </w:tc>
        <w:tc>
          <w:tcPr>
            <w:tcW w:w="781" w:type="pct"/>
          </w:tcPr>
          <w:p w14:paraId="1EF6E52F" w14:textId="5C01AC67" w:rsidR="00E22A27" w:rsidRPr="00BF318E" w:rsidRDefault="00791915" w:rsidP="00723ABB">
            <w:pPr>
              <w:pStyle w:val="NoSpacing"/>
              <w:jc w:val="center"/>
              <w:rPr>
                <w:rFonts w:ascii="Times New Roman" w:hAnsi="Times New Roman"/>
                <w:szCs w:val="26"/>
              </w:rPr>
            </w:pPr>
            <w:r>
              <w:rPr>
                <w:rFonts w:ascii="Times New Roman" w:hAnsi="Times New Roman"/>
                <w:szCs w:val="26"/>
              </w:rPr>
              <w:t>Ngày</w:t>
            </w:r>
            <w:r w:rsidR="00674325">
              <w:rPr>
                <w:rFonts w:ascii="Times New Roman" w:hAnsi="Times New Roman"/>
                <w:szCs w:val="26"/>
              </w:rPr>
              <w:br/>
            </w:r>
            <w:r w:rsidR="00C62A3E">
              <w:rPr>
                <w:rFonts w:ascii="Times New Roman" w:hAnsi="Times New Roman"/>
                <w:szCs w:val="26"/>
              </w:rPr>
              <w:t>cập nhật</w:t>
            </w:r>
          </w:p>
        </w:tc>
        <w:tc>
          <w:tcPr>
            <w:tcW w:w="1023" w:type="pct"/>
          </w:tcPr>
          <w:p w14:paraId="00C30895" w14:textId="73DBE846" w:rsidR="00E22A27" w:rsidRPr="00BF318E" w:rsidRDefault="00791915" w:rsidP="00723ABB">
            <w:pPr>
              <w:pStyle w:val="NoSpacing"/>
              <w:jc w:val="center"/>
              <w:rPr>
                <w:rFonts w:ascii="Times New Roman" w:hAnsi="Times New Roman"/>
                <w:szCs w:val="26"/>
              </w:rPr>
            </w:pPr>
            <w:r>
              <w:rPr>
                <w:rFonts w:ascii="Times New Roman" w:hAnsi="Times New Roman"/>
                <w:szCs w:val="26"/>
              </w:rPr>
              <w:t>Tác giả</w:t>
            </w:r>
          </w:p>
        </w:tc>
        <w:tc>
          <w:tcPr>
            <w:tcW w:w="2723" w:type="pct"/>
          </w:tcPr>
          <w:p w14:paraId="552CDAB3" w14:textId="100474AE" w:rsidR="00E22A27" w:rsidRPr="00BF318E" w:rsidRDefault="00F0752A" w:rsidP="00723ABB">
            <w:pPr>
              <w:pStyle w:val="NoSpacing"/>
              <w:jc w:val="center"/>
              <w:rPr>
                <w:rFonts w:ascii="Times New Roman" w:hAnsi="Times New Roman"/>
                <w:szCs w:val="26"/>
              </w:rPr>
            </w:pPr>
            <w:r>
              <w:rPr>
                <w:rFonts w:ascii="Times New Roman" w:hAnsi="Times New Roman"/>
                <w:szCs w:val="26"/>
              </w:rPr>
              <w:t>Mô tả</w:t>
            </w:r>
          </w:p>
        </w:tc>
      </w:tr>
      <w:tr w:rsidR="00655DB3" w:rsidRPr="00BF318E" w14:paraId="2E7B7E87" w14:textId="77777777" w:rsidTr="00912E8E">
        <w:tc>
          <w:tcPr>
            <w:tcW w:w="472" w:type="pct"/>
          </w:tcPr>
          <w:p w14:paraId="7FE9C08A" w14:textId="40A3AAE9" w:rsidR="00E22A27" w:rsidRPr="00BF318E" w:rsidRDefault="00233458" w:rsidP="00723ABB">
            <w:pPr>
              <w:pStyle w:val="NoSpacing"/>
              <w:jc w:val="center"/>
              <w:rPr>
                <w:rFonts w:ascii="Times New Roman" w:hAnsi="Times New Roman"/>
                <w:szCs w:val="26"/>
              </w:rPr>
            </w:pPr>
            <w:r w:rsidRPr="00BF318E">
              <w:rPr>
                <w:rFonts w:ascii="Times New Roman" w:hAnsi="Times New Roman"/>
                <w:szCs w:val="26"/>
              </w:rPr>
              <w:t>1.0</w:t>
            </w:r>
          </w:p>
        </w:tc>
        <w:tc>
          <w:tcPr>
            <w:tcW w:w="781" w:type="pct"/>
          </w:tcPr>
          <w:p w14:paraId="458C6545" w14:textId="3B28D311" w:rsidR="00E22A27" w:rsidRPr="00BF318E" w:rsidRDefault="00912E8E" w:rsidP="00723ABB">
            <w:pPr>
              <w:pStyle w:val="NoSpacing"/>
              <w:jc w:val="center"/>
              <w:rPr>
                <w:rFonts w:ascii="Times New Roman" w:hAnsi="Times New Roman"/>
                <w:szCs w:val="26"/>
              </w:rPr>
            </w:pPr>
            <w:r>
              <w:rPr>
                <w:rFonts w:ascii="Times New Roman" w:hAnsi="Times New Roman"/>
                <w:szCs w:val="26"/>
              </w:rPr>
              <w:t>01/08/2020</w:t>
            </w:r>
          </w:p>
        </w:tc>
        <w:tc>
          <w:tcPr>
            <w:tcW w:w="1023" w:type="pct"/>
          </w:tcPr>
          <w:p w14:paraId="3615DAB7" w14:textId="542A789D" w:rsidR="00E22A27" w:rsidRPr="00BF318E" w:rsidRDefault="00912E8E" w:rsidP="00912E8E">
            <w:pPr>
              <w:pStyle w:val="NoSpacing"/>
              <w:rPr>
                <w:rFonts w:ascii="Times New Roman" w:hAnsi="Times New Roman"/>
                <w:szCs w:val="26"/>
              </w:rPr>
            </w:pPr>
            <w:r>
              <w:rPr>
                <w:rFonts w:ascii="Times New Roman" w:hAnsi="Times New Roman"/>
                <w:szCs w:val="26"/>
              </w:rPr>
              <w:t>Lại Huy Chức</w:t>
            </w:r>
          </w:p>
        </w:tc>
        <w:tc>
          <w:tcPr>
            <w:tcW w:w="2723" w:type="pct"/>
          </w:tcPr>
          <w:p w14:paraId="7F745F5D" w14:textId="00DF9E3D" w:rsidR="00E22A27" w:rsidRPr="00BF318E" w:rsidRDefault="00744846" w:rsidP="00723ABB">
            <w:pPr>
              <w:pStyle w:val="NoSpacing"/>
              <w:jc w:val="both"/>
              <w:rPr>
                <w:rFonts w:ascii="Times New Roman" w:hAnsi="Times New Roman"/>
                <w:szCs w:val="26"/>
              </w:rPr>
            </w:pPr>
            <w:r w:rsidRPr="00BF318E">
              <w:rPr>
                <w:rFonts w:ascii="Times New Roman" w:hAnsi="Times New Roman"/>
                <w:szCs w:val="26"/>
              </w:rPr>
              <w:t>Tạo mới tài liệu</w:t>
            </w:r>
          </w:p>
        </w:tc>
      </w:tr>
    </w:tbl>
    <w:p w14:paraId="0AC8318E" w14:textId="00ECD8AD" w:rsidR="00474868" w:rsidRPr="00BF318E" w:rsidRDefault="00474868">
      <w:pPr>
        <w:spacing w:after="200" w:line="276" w:lineRule="auto"/>
        <w:rPr>
          <w:szCs w:val="26"/>
        </w:rPr>
      </w:pPr>
      <w:r w:rsidRPr="00BF318E">
        <w:rPr>
          <w:szCs w:val="26"/>
        </w:rPr>
        <w:br w:type="page"/>
      </w:r>
    </w:p>
    <w:p w14:paraId="5B2740DE" w14:textId="77777777" w:rsidR="00884B4E" w:rsidRDefault="00884B4E" w:rsidP="009D33CE">
      <w:pPr>
        <w:pStyle w:val="Title"/>
        <w:sectPr w:rsidR="00884B4E" w:rsidSect="001C3091">
          <w:headerReference w:type="default" r:id="rId8"/>
          <w:footerReference w:type="default" r:id="rId9"/>
          <w:pgSz w:w="11907" w:h="16839" w:code="9"/>
          <w:pgMar w:top="1471" w:right="1440" w:bottom="1440" w:left="1440" w:header="540" w:footer="743" w:gutter="0"/>
          <w:cols w:space="720"/>
          <w:docGrid w:linePitch="360"/>
        </w:sectPr>
      </w:pPr>
    </w:p>
    <w:p w14:paraId="3D21CBA9" w14:textId="0BF070D9" w:rsidR="00474868" w:rsidRPr="00BF318E" w:rsidRDefault="00474868" w:rsidP="009D33CE">
      <w:pPr>
        <w:pStyle w:val="Title"/>
      </w:pPr>
      <w:r w:rsidRPr="00BF318E">
        <w:lastRenderedPageBreak/>
        <w:t>MỤC LỤC</w:t>
      </w:r>
    </w:p>
    <w:p w14:paraId="53360153" w14:textId="77777777" w:rsidR="002135F6" w:rsidRDefault="00474868">
      <w:pPr>
        <w:pStyle w:val="TOC1"/>
        <w:tabs>
          <w:tab w:val="right" w:leader="dot" w:pos="9017"/>
        </w:tabs>
        <w:rPr>
          <w:rFonts w:asciiTheme="minorHAnsi" w:eastAsiaTheme="minorEastAsia" w:hAnsiTheme="minorHAnsi" w:cstheme="minorBidi"/>
          <w:noProof/>
          <w:sz w:val="22"/>
        </w:rPr>
      </w:pPr>
      <w:r w:rsidRPr="00BF318E">
        <w:rPr>
          <w:szCs w:val="26"/>
        </w:rPr>
        <w:fldChar w:fldCharType="begin"/>
      </w:r>
      <w:r w:rsidRPr="00BF318E">
        <w:rPr>
          <w:szCs w:val="26"/>
        </w:rPr>
        <w:instrText xml:space="preserve"> TOC \o "1-2" \h \z \u </w:instrText>
      </w:r>
      <w:r w:rsidRPr="00BF318E">
        <w:rPr>
          <w:szCs w:val="26"/>
        </w:rPr>
        <w:fldChar w:fldCharType="separate"/>
      </w:r>
      <w:hyperlink w:anchor="_Toc22744041" w:history="1">
        <w:r w:rsidR="002135F6" w:rsidRPr="00264E16">
          <w:rPr>
            <w:rStyle w:val="Hyperlink"/>
            <w:noProof/>
          </w:rPr>
          <w:t>PHẦN I. GIỚI THIỆU CHUNG</w:t>
        </w:r>
        <w:r w:rsidR="002135F6">
          <w:rPr>
            <w:noProof/>
            <w:webHidden/>
          </w:rPr>
          <w:tab/>
        </w:r>
        <w:r w:rsidR="002135F6">
          <w:rPr>
            <w:noProof/>
            <w:webHidden/>
          </w:rPr>
          <w:fldChar w:fldCharType="begin"/>
        </w:r>
        <w:r w:rsidR="002135F6">
          <w:rPr>
            <w:noProof/>
            <w:webHidden/>
          </w:rPr>
          <w:instrText xml:space="preserve"> PAGEREF _Toc22744041 \h </w:instrText>
        </w:r>
        <w:r w:rsidR="002135F6">
          <w:rPr>
            <w:noProof/>
            <w:webHidden/>
          </w:rPr>
        </w:r>
        <w:r w:rsidR="002135F6">
          <w:rPr>
            <w:noProof/>
            <w:webHidden/>
          </w:rPr>
          <w:fldChar w:fldCharType="separate"/>
        </w:r>
        <w:r w:rsidR="002135F6">
          <w:rPr>
            <w:noProof/>
            <w:webHidden/>
          </w:rPr>
          <w:t>1</w:t>
        </w:r>
        <w:r w:rsidR="002135F6">
          <w:rPr>
            <w:noProof/>
            <w:webHidden/>
          </w:rPr>
          <w:fldChar w:fldCharType="end"/>
        </w:r>
      </w:hyperlink>
    </w:p>
    <w:p w14:paraId="59DDBCA5"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42" w:history="1">
        <w:r w:rsidR="002135F6" w:rsidRPr="00264E16">
          <w:rPr>
            <w:rStyle w:val="Hyperlink"/>
            <w:noProof/>
          </w:rPr>
          <w:t>1. Mục đích tài liệu</w:t>
        </w:r>
        <w:r w:rsidR="002135F6">
          <w:rPr>
            <w:noProof/>
            <w:webHidden/>
          </w:rPr>
          <w:tab/>
        </w:r>
        <w:r w:rsidR="002135F6">
          <w:rPr>
            <w:noProof/>
            <w:webHidden/>
          </w:rPr>
          <w:fldChar w:fldCharType="begin"/>
        </w:r>
        <w:r w:rsidR="002135F6">
          <w:rPr>
            <w:noProof/>
            <w:webHidden/>
          </w:rPr>
          <w:instrText xml:space="preserve"> PAGEREF _Toc22744042 \h </w:instrText>
        </w:r>
        <w:r w:rsidR="002135F6">
          <w:rPr>
            <w:noProof/>
            <w:webHidden/>
          </w:rPr>
        </w:r>
        <w:r w:rsidR="002135F6">
          <w:rPr>
            <w:noProof/>
            <w:webHidden/>
          </w:rPr>
          <w:fldChar w:fldCharType="separate"/>
        </w:r>
        <w:r w:rsidR="002135F6">
          <w:rPr>
            <w:noProof/>
            <w:webHidden/>
          </w:rPr>
          <w:t>1</w:t>
        </w:r>
        <w:r w:rsidR="002135F6">
          <w:rPr>
            <w:noProof/>
            <w:webHidden/>
          </w:rPr>
          <w:fldChar w:fldCharType="end"/>
        </w:r>
      </w:hyperlink>
    </w:p>
    <w:p w14:paraId="2A9AEA92"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43" w:history="1">
        <w:r w:rsidR="002135F6" w:rsidRPr="00264E16">
          <w:rPr>
            <w:rStyle w:val="Hyperlink"/>
            <w:noProof/>
          </w:rPr>
          <w:t>2. Phạm vi tài liệu và hệ thống</w:t>
        </w:r>
        <w:r w:rsidR="002135F6">
          <w:rPr>
            <w:noProof/>
            <w:webHidden/>
          </w:rPr>
          <w:tab/>
        </w:r>
        <w:r w:rsidR="002135F6">
          <w:rPr>
            <w:noProof/>
            <w:webHidden/>
          </w:rPr>
          <w:fldChar w:fldCharType="begin"/>
        </w:r>
        <w:r w:rsidR="002135F6">
          <w:rPr>
            <w:noProof/>
            <w:webHidden/>
          </w:rPr>
          <w:instrText xml:space="preserve"> PAGEREF _Toc22744043 \h </w:instrText>
        </w:r>
        <w:r w:rsidR="002135F6">
          <w:rPr>
            <w:noProof/>
            <w:webHidden/>
          </w:rPr>
        </w:r>
        <w:r w:rsidR="002135F6">
          <w:rPr>
            <w:noProof/>
            <w:webHidden/>
          </w:rPr>
          <w:fldChar w:fldCharType="separate"/>
        </w:r>
        <w:r w:rsidR="002135F6">
          <w:rPr>
            <w:noProof/>
            <w:webHidden/>
          </w:rPr>
          <w:t>1</w:t>
        </w:r>
        <w:r w:rsidR="002135F6">
          <w:rPr>
            <w:noProof/>
            <w:webHidden/>
          </w:rPr>
          <w:fldChar w:fldCharType="end"/>
        </w:r>
      </w:hyperlink>
    </w:p>
    <w:p w14:paraId="1425BAB5"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44" w:history="1">
        <w:r w:rsidR="002135F6" w:rsidRPr="00264E16">
          <w:rPr>
            <w:rStyle w:val="Hyperlink"/>
            <w:noProof/>
          </w:rPr>
          <w:t>3. Các thuật ngữ, từ viết tắt</w:t>
        </w:r>
        <w:r w:rsidR="002135F6">
          <w:rPr>
            <w:noProof/>
            <w:webHidden/>
          </w:rPr>
          <w:tab/>
        </w:r>
        <w:r w:rsidR="002135F6">
          <w:rPr>
            <w:noProof/>
            <w:webHidden/>
          </w:rPr>
          <w:fldChar w:fldCharType="begin"/>
        </w:r>
        <w:r w:rsidR="002135F6">
          <w:rPr>
            <w:noProof/>
            <w:webHidden/>
          </w:rPr>
          <w:instrText xml:space="preserve"> PAGEREF _Toc22744044 \h </w:instrText>
        </w:r>
        <w:r w:rsidR="002135F6">
          <w:rPr>
            <w:noProof/>
            <w:webHidden/>
          </w:rPr>
        </w:r>
        <w:r w:rsidR="002135F6">
          <w:rPr>
            <w:noProof/>
            <w:webHidden/>
          </w:rPr>
          <w:fldChar w:fldCharType="separate"/>
        </w:r>
        <w:r w:rsidR="002135F6">
          <w:rPr>
            <w:noProof/>
            <w:webHidden/>
          </w:rPr>
          <w:t>1</w:t>
        </w:r>
        <w:r w:rsidR="002135F6">
          <w:rPr>
            <w:noProof/>
            <w:webHidden/>
          </w:rPr>
          <w:fldChar w:fldCharType="end"/>
        </w:r>
      </w:hyperlink>
    </w:p>
    <w:p w14:paraId="0678792A" w14:textId="77777777" w:rsidR="002135F6" w:rsidRDefault="0015374A">
      <w:pPr>
        <w:pStyle w:val="TOC1"/>
        <w:tabs>
          <w:tab w:val="right" w:leader="dot" w:pos="9017"/>
        </w:tabs>
        <w:rPr>
          <w:rFonts w:asciiTheme="minorHAnsi" w:eastAsiaTheme="minorEastAsia" w:hAnsiTheme="minorHAnsi" w:cstheme="minorBidi"/>
          <w:noProof/>
          <w:sz w:val="22"/>
        </w:rPr>
      </w:pPr>
      <w:hyperlink w:anchor="_Toc22744045" w:history="1">
        <w:r w:rsidR="002135F6" w:rsidRPr="00264E16">
          <w:rPr>
            <w:rStyle w:val="Hyperlink"/>
            <w:noProof/>
          </w:rPr>
          <w:t>PHẦN II. MÔ TẢ HỆ THỐNG</w:t>
        </w:r>
        <w:r w:rsidR="002135F6">
          <w:rPr>
            <w:noProof/>
            <w:webHidden/>
          </w:rPr>
          <w:tab/>
        </w:r>
        <w:r w:rsidR="002135F6">
          <w:rPr>
            <w:noProof/>
            <w:webHidden/>
          </w:rPr>
          <w:fldChar w:fldCharType="begin"/>
        </w:r>
        <w:r w:rsidR="002135F6">
          <w:rPr>
            <w:noProof/>
            <w:webHidden/>
          </w:rPr>
          <w:instrText xml:space="preserve"> PAGEREF _Toc22744045 \h </w:instrText>
        </w:r>
        <w:r w:rsidR="002135F6">
          <w:rPr>
            <w:noProof/>
            <w:webHidden/>
          </w:rPr>
        </w:r>
        <w:r w:rsidR="002135F6">
          <w:rPr>
            <w:noProof/>
            <w:webHidden/>
          </w:rPr>
          <w:fldChar w:fldCharType="separate"/>
        </w:r>
        <w:r w:rsidR="002135F6">
          <w:rPr>
            <w:noProof/>
            <w:webHidden/>
          </w:rPr>
          <w:t>3</w:t>
        </w:r>
        <w:r w:rsidR="002135F6">
          <w:rPr>
            <w:noProof/>
            <w:webHidden/>
          </w:rPr>
          <w:fldChar w:fldCharType="end"/>
        </w:r>
      </w:hyperlink>
    </w:p>
    <w:p w14:paraId="56CCF7B4"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46" w:history="1">
        <w:r w:rsidR="002135F6" w:rsidRPr="00264E16">
          <w:rPr>
            <w:rStyle w:val="Hyperlink"/>
            <w:noProof/>
          </w:rPr>
          <w:t>1. Mục tiêu của hệ thống</w:t>
        </w:r>
        <w:r w:rsidR="002135F6">
          <w:rPr>
            <w:noProof/>
            <w:webHidden/>
          </w:rPr>
          <w:tab/>
        </w:r>
        <w:r w:rsidR="002135F6">
          <w:rPr>
            <w:noProof/>
            <w:webHidden/>
          </w:rPr>
          <w:fldChar w:fldCharType="begin"/>
        </w:r>
        <w:r w:rsidR="002135F6">
          <w:rPr>
            <w:noProof/>
            <w:webHidden/>
          </w:rPr>
          <w:instrText xml:space="preserve"> PAGEREF _Toc22744046 \h </w:instrText>
        </w:r>
        <w:r w:rsidR="002135F6">
          <w:rPr>
            <w:noProof/>
            <w:webHidden/>
          </w:rPr>
        </w:r>
        <w:r w:rsidR="002135F6">
          <w:rPr>
            <w:noProof/>
            <w:webHidden/>
          </w:rPr>
          <w:fldChar w:fldCharType="separate"/>
        </w:r>
        <w:r w:rsidR="002135F6">
          <w:rPr>
            <w:noProof/>
            <w:webHidden/>
          </w:rPr>
          <w:t>3</w:t>
        </w:r>
        <w:r w:rsidR="002135F6">
          <w:rPr>
            <w:noProof/>
            <w:webHidden/>
          </w:rPr>
          <w:fldChar w:fldCharType="end"/>
        </w:r>
      </w:hyperlink>
    </w:p>
    <w:p w14:paraId="10479E1E"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47" w:history="1">
        <w:r w:rsidR="002135F6" w:rsidRPr="00264E16">
          <w:rPr>
            <w:rStyle w:val="Hyperlink"/>
            <w:noProof/>
          </w:rPr>
          <w:t>2. Đối tượng sử dụng hệ thống</w:t>
        </w:r>
        <w:r w:rsidR="002135F6">
          <w:rPr>
            <w:noProof/>
            <w:webHidden/>
          </w:rPr>
          <w:tab/>
        </w:r>
        <w:r w:rsidR="002135F6">
          <w:rPr>
            <w:noProof/>
            <w:webHidden/>
          </w:rPr>
          <w:fldChar w:fldCharType="begin"/>
        </w:r>
        <w:r w:rsidR="002135F6">
          <w:rPr>
            <w:noProof/>
            <w:webHidden/>
          </w:rPr>
          <w:instrText xml:space="preserve"> PAGEREF _Toc22744047 \h </w:instrText>
        </w:r>
        <w:r w:rsidR="002135F6">
          <w:rPr>
            <w:noProof/>
            <w:webHidden/>
          </w:rPr>
        </w:r>
        <w:r w:rsidR="002135F6">
          <w:rPr>
            <w:noProof/>
            <w:webHidden/>
          </w:rPr>
          <w:fldChar w:fldCharType="separate"/>
        </w:r>
        <w:r w:rsidR="002135F6">
          <w:rPr>
            <w:noProof/>
            <w:webHidden/>
          </w:rPr>
          <w:t>3</w:t>
        </w:r>
        <w:r w:rsidR="002135F6">
          <w:rPr>
            <w:noProof/>
            <w:webHidden/>
          </w:rPr>
          <w:fldChar w:fldCharType="end"/>
        </w:r>
      </w:hyperlink>
    </w:p>
    <w:p w14:paraId="2689A3B1"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48" w:history="1">
        <w:r w:rsidR="002135F6" w:rsidRPr="00264E16">
          <w:rPr>
            <w:rStyle w:val="Hyperlink"/>
            <w:noProof/>
          </w:rPr>
          <w:t>3. Mô hình tổng thể hệ thống</w:t>
        </w:r>
        <w:r w:rsidR="002135F6">
          <w:rPr>
            <w:noProof/>
            <w:webHidden/>
          </w:rPr>
          <w:tab/>
        </w:r>
        <w:r w:rsidR="002135F6">
          <w:rPr>
            <w:noProof/>
            <w:webHidden/>
          </w:rPr>
          <w:fldChar w:fldCharType="begin"/>
        </w:r>
        <w:r w:rsidR="002135F6">
          <w:rPr>
            <w:noProof/>
            <w:webHidden/>
          </w:rPr>
          <w:instrText xml:space="preserve"> PAGEREF _Toc22744048 \h </w:instrText>
        </w:r>
        <w:r w:rsidR="002135F6">
          <w:rPr>
            <w:noProof/>
            <w:webHidden/>
          </w:rPr>
        </w:r>
        <w:r w:rsidR="002135F6">
          <w:rPr>
            <w:noProof/>
            <w:webHidden/>
          </w:rPr>
          <w:fldChar w:fldCharType="separate"/>
        </w:r>
        <w:r w:rsidR="002135F6">
          <w:rPr>
            <w:noProof/>
            <w:webHidden/>
          </w:rPr>
          <w:t>5</w:t>
        </w:r>
        <w:r w:rsidR="002135F6">
          <w:rPr>
            <w:noProof/>
            <w:webHidden/>
          </w:rPr>
          <w:fldChar w:fldCharType="end"/>
        </w:r>
      </w:hyperlink>
    </w:p>
    <w:p w14:paraId="09597906"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49" w:history="1">
        <w:r w:rsidR="002135F6" w:rsidRPr="00264E16">
          <w:rPr>
            <w:rStyle w:val="Hyperlink"/>
            <w:noProof/>
          </w:rPr>
          <w:t>4. Quy trình nghiệp vụ</w:t>
        </w:r>
        <w:r w:rsidR="002135F6">
          <w:rPr>
            <w:noProof/>
            <w:webHidden/>
          </w:rPr>
          <w:tab/>
        </w:r>
        <w:r w:rsidR="002135F6">
          <w:rPr>
            <w:noProof/>
            <w:webHidden/>
          </w:rPr>
          <w:fldChar w:fldCharType="begin"/>
        </w:r>
        <w:r w:rsidR="002135F6">
          <w:rPr>
            <w:noProof/>
            <w:webHidden/>
          </w:rPr>
          <w:instrText xml:space="preserve"> PAGEREF _Toc22744049 \h </w:instrText>
        </w:r>
        <w:r w:rsidR="002135F6">
          <w:rPr>
            <w:noProof/>
            <w:webHidden/>
          </w:rPr>
        </w:r>
        <w:r w:rsidR="002135F6">
          <w:rPr>
            <w:noProof/>
            <w:webHidden/>
          </w:rPr>
          <w:fldChar w:fldCharType="separate"/>
        </w:r>
        <w:r w:rsidR="002135F6">
          <w:rPr>
            <w:noProof/>
            <w:webHidden/>
          </w:rPr>
          <w:t>30</w:t>
        </w:r>
        <w:r w:rsidR="002135F6">
          <w:rPr>
            <w:noProof/>
            <w:webHidden/>
          </w:rPr>
          <w:fldChar w:fldCharType="end"/>
        </w:r>
      </w:hyperlink>
    </w:p>
    <w:p w14:paraId="488485BD"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50" w:history="1">
        <w:r w:rsidR="002135F6" w:rsidRPr="00264E16">
          <w:rPr>
            <w:rStyle w:val="Hyperlink"/>
            <w:noProof/>
          </w:rPr>
          <w:t>5. Services kết nối với hệ thống TMS hiện tại</w:t>
        </w:r>
        <w:r w:rsidR="002135F6">
          <w:rPr>
            <w:noProof/>
            <w:webHidden/>
          </w:rPr>
          <w:tab/>
        </w:r>
        <w:r w:rsidR="002135F6">
          <w:rPr>
            <w:noProof/>
            <w:webHidden/>
          </w:rPr>
          <w:fldChar w:fldCharType="begin"/>
        </w:r>
        <w:r w:rsidR="002135F6">
          <w:rPr>
            <w:noProof/>
            <w:webHidden/>
          </w:rPr>
          <w:instrText xml:space="preserve"> PAGEREF _Toc22744050 \h </w:instrText>
        </w:r>
        <w:r w:rsidR="002135F6">
          <w:rPr>
            <w:noProof/>
            <w:webHidden/>
          </w:rPr>
        </w:r>
        <w:r w:rsidR="002135F6">
          <w:rPr>
            <w:noProof/>
            <w:webHidden/>
          </w:rPr>
          <w:fldChar w:fldCharType="separate"/>
        </w:r>
        <w:r w:rsidR="002135F6">
          <w:rPr>
            <w:noProof/>
            <w:webHidden/>
          </w:rPr>
          <w:t>59</w:t>
        </w:r>
        <w:r w:rsidR="002135F6">
          <w:rPr>
            <w:noProof/>
            <w:webHidden/>
          </w:rPr>
          <w:fldChar w:fldCharType="end"/>
        </w:r>
      </w:hyperlink>
    </w:p>
    <w:p w14:paraId="1F0B8418" w14:textId="77777777" w:rsidR="002135F6" w:rsidRDefault="0015374A">
      <w:pPr>
        <w:pStyle w:val="TOC1"/>
        <w:tabs>
          <w:tab w:val="right" w:leader="dot" w:pos="9017"/>
        </w:tabs>
        <w:rPr>
          <w:rFonts w:asciiTheme="minorHAnsi" w:eastAsiaTheme="minorEastAsia" w:hAnsiTheme="minorHAnsi" w:cstheme="minorBidi"/>
          <w:noProof/>
          <w:sz w:val="22"/>
        </w:rPr>
      </w:pPr>
      <w:hyperlink w:anchor="_Toc22744051" w:history="1">
        <w:r w:rsidR="002135F6" w:rsidRPr="00264E16">
          <w:rPr>
            <w:rStyle w:val="Hyperlink"/>
            <w:noProof/>
          </w:rPr>
          <w:t>PHẦN III. YÊU CẦU CHỨC NĂNG TRÊN HỆ THỐNG (FUNCTIONAL REQUIREMENTS)</w:t>
        </w:r>
        <w:r w:rsidR="002135F6">
          <w:rPr>
            <w:noProof/>
            <w:webHidden/>
          </w:rPr>
          <w:tab/>
        </w:r>
        <w:r w:rsidR="002135F6">
          <w:rPr>
            <w:noProof/>
            <w:webHidden/>
          </w:rPr>
          <w:fldChar w:fldCharType="begin"/>
        </w:r>
        <w:r w:rsidR="002135F6">
          <w:rPr>
            <w:noProof/>
            <w:webHidden/>
          </w:rPr>
          <w:instrText xml:space="preserve"> PAGEREF _Toc22744051 \h </w:instrText>
        </w:r>
        <w:r w:rsidR="002135F6">
          <w:rPr>
            <w:noProof/>
            <w:webHidden/>
          </w:rPr>
        </w:r>
        <w:r w:rsidR="002135F6">
          <w:rPr>
            <w:noProof/>
            <w:webHidden/>
          </w:rPr>
          <w:fldChar w:fldCharType="separate"/>
        </w:r>
        <w:r w:rsidR="002135F6">
          <w:rPr>
            <w:noProof/>
            <w:webHidden/>
          </w:rPr>
          <w:t>62</w:t>
        </w:r>
        <w:r w:rsidR="002135F6">
          <w:rPr>
            <w:noProof/>
            <w:webHidden/>
          </w:rPr>
          <w:fldChar w:fldCharType="end"/>
        </w:r>
      </w:hyperlink>
    </w:p>
    <w:p w14:paraId="17D75DCB"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52" w:history="1">
        <w:r w:rsidR="002135F6" w:rsidRPr="00264E16">
          <w:rPr>
            <w:rStyle w:val="Hyperlink"/>
            <w:noProof/>
          </w:rPr>
          <w:t>1. Nhóm chức năng “Đăng ký, đăng nhập tài khoản” dành cho cơ quan, tổ chức/Cá nhân thuộc cơ quan, tổ chức</w:t>
        </w:r>
        <w:r w:rsidR="002135F6">
          <w:rPr>
            <w:noProof/>
            <w:webHidden/>
          </w:rPr>
          <w:tab/>
        </w:r>
        <w:r w:rsidR="002135F6">
          <w:rPr>
            <w:noProof/>
            <w:webHidden/>
          </w:rPr>
          <w:fldChar w:fldCharType="begin"/>
        </w:r>
        <w:r w:rsidR="002135F6">
          <w:rPr>
            <w:noProof/>
            <w:webHidden/>
          </w:rPr>
          <w:instrText xml:space="preserve"> PAGEREF _Toc22744052 \h </w:instrText>
        </w:r>
        <w:r w:rsidR="002135F6">
          <w:rPr>
            <w:noProof/>
            <w:webHidden/>
          </w:rPr>
        </w:r>
        <w:r w:rsidR="002135F6">
          <w:rPr>
            <w:noProof/>
            <w:webHidden/>
          </w:rPr>
          <w:fldChar w:fldCharType="separate"/>
        </w:r>
        <w:r w:rsidR="002135F6">
          <w:rPr>
            <w:noProof/>
            <w:webHidden/>
          </w:rPr>
          <w:t>62</w:t>
        </w:r>
        <w:r w:rsidR="002135F6">
          <w:rPr>
            <w:noProof/>
            <w:webHidden/>
          </w:rPr>
          <w:fldChar w:fldCharType="end"/>
        </w:r>
      </w:hyperlink>
    </w:p>
    <w:p w14:paraId="3C35FCC1"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53" w:history="1">
        <w:r w:rsidR="002135F6" w:rsidRPr="00264E16">
          <w:rPr>
            <w:rStyle w:val="Hyperlink"/>
            <w:noProof/>
          </w:rPr>
          <w:t>2. Nhóm chức năng dành cho cơ quan, tổ chức, cá nhân thuộc cơ quan, tổ chức có tài khoản đăng nhập trên</w:t>
        </w:r>
        <w:r w:rsidR="002135F6">
          <w:rPr>
            <w:noProof/>
            <w:webHidden/>
          </w:rPr>
          <w:tab/>
        </w:r>
        <w:r w:rsidR="002135F6">
          <w:rPr>
            <w:noProof/>
            <w:webHidden/>
          </w:rPr>
          <w:fldChar w:fldCharType="begin"/>
        </w:r>
        <w:r w:rsidR="002135F6">
          <w:rPr>
            <w:noProof/>
            <w:webHidden/>
          </w:rPr>
          <w:instrText xml:space="preserve"> PAGEREF _Toc22744053 \h </w:instrText>
        </w:r>
        <w:r w:rsidR="002135F6">
          <w:rPr>
            <w:noProof/>
            <w:webHidden/>
          </w:rPr>
        </w:r>
        <w:r w:rsidR="002135F6">
          <w:rPr>
            <w:noProof/>
            <w:webHidden/>
          </w:rPr>
          <w:fldChar w:fldCharType="separate"/>
        </w:r>
        <w:r w:rsidR="002135F6">
          <w:rPr>
            <w:noProof/>
            <w:webHidden/>
          </w:rPr>
          <w:t>75</w:t>
        </w:r>
        <w:r w:rsidR="002135F6">
          <w:rPr>
            <w:noProof/>
            <w:webHidden/>
          </w:rPr>
          <w:fldChar w:fldCharType="end"/>
        </w:r>
      </w:hyperlink>
    </w:p>
    <w:p w14:paraId="7E2E40F1"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54" w:history="1">
        <w:r w:rsidR="002135F6" w:rsidRPr="00264E16">
          <w:rPr>
            <w:rStyle w:val="Hyperlink"/>
            <w:noProof/>
          </w:rPr>
          <w:t>3. Nhóm chức năng Tiếp nhận và xử lý hồ sơ dành cho Cán bộ Cục CTS&amp;BMTT</w:t>
        </w:r>
        <w:r w:rsidR="002135F6">
          <w:rPr>
            <w:noProof/>
            <w:webHidden/>
          </w:rPr>
          <w:tab/>
        </w:r>
        <w:r w:rsidR="002135F6">
          <w:rPr>
            <w:noProof/>
            <w:webHidden/>
          </w:rPr>
          <w:fldChar w:fldCharType="begin"/>
        </w:r>
        <w:r w:rsidR="002135F6">
          <w:rPr>
            <w:noProof/>
            <w:webHidden/>
          </w:rPr>
          <w:instrText xml:space="preserve"> PAGEREF _Toc22744054 \h </w:instrText>
        </w:r>
        <w:r w:rsidR="002135F6">
          <w:rPr>
            <w:noProof/>
            <w:webHidden/>
          </w:rPr>
        </w:r>
        <w:r w:rsidR="002135F6">
          <w:rPr>
            <w:noProof/>
            <w:webHidden/>
          </w:rPr>
          <w:fldChar w:fldCharType="separate"/>
        </w:r>
        <w:r w:rsidR="002135F6">
          <w:rPr>
            <w:noProof/>
            <w:webHidden/>
          </w:rPr>
          <w:t>135</w:t>
        </w:r>
        <w:r w:rsidR="002135F6">
          <w:rPr>
            <w:noProof/>
            <w:webHidden/>
          </w:rPr>
          <w:fldChar w:fldCharType="end"/>
        </w:r>
      </w:hyperlink>
    </w:p>
    <w:p w14:paraId="4F7E4CAB"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55" w:history="1">
        <w:r w:rsidR="002135F6" w:rsidRPr="00264E16">
          <w:rPr>
            <w:rStyle w:val="Hyperlink"/>
            <w:noProof/>
          </w:rPr>
          <w:t>4. Nhóm chức năng “Quản lý kho thiết bị nghiệp vụ chứng thư số” của Phòng Quản trị hạ tầng</w:t>
        </w:r>
        <w:r w:rsidR="002135F6">
          <w:rPr>
            <w:noProof/>
            <w:webHidden/>
          </w:rPr>
          <w:tab/>
        </w:r>
        <w:r w:rsidR="002135F6">
          <w:rPr>
            <w:noProof/>
            <w:webHidden/>
          </w:rPr>
          <w:fldChar w:fldCharType="begin"/>
        </w:r>
        <w:r w:rsidR="002135F6">
          <w:rPr>
            <w:noProof/>
            <w:webHidden/>
          </w:rPr>
          <w:instrText xml:space="preserve"> PAGEREF _Toc22744055 \h </w:instrText>
        </w:r>
        <w:r w:rsidR="002135F6">
          <w:rPr>
            <w:noProof/>
            <w:webHidden/>
          </w:rPr>
        </w:r>
        <w:r w:rsidR="002135F6">
          <w:rPr>
            <w:noProof/>
            <w:webHidden/>
          </w:rPr>
          <w:fldChar w:fldCharType="separate"/>
        </w:r>
        <w:r w:rsidR="002135F6">
          <w:rPr>
            <w:noProof/>
            <w:webHidden/>
          </w:rPr>
          <w:t>184</w:t>
        </w:r>
        <w:r w:rsidR="002135F6">
          <w:rPr>
            <w:noProof/>
            <w:webHidden/>
          </w:rPr>
          <w:fldChar w:fldCharType="end"/>
        </w:r>
      </w:hyperlink>
    </w:p>
    <w:p w14:paraId="3B502459"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56" w:history="1">
        <w:r w:rsidR="002135F6" w:rsidRPr="00264E16">
          <w:rPr>
            <w:rStyle w:val="Hyperlink"/>
            <w:noProof/>
          </w:rPr>
          <w:t>5. Nhóm chức năng “Quản lý SIM để cấp Chứng thư số” của Trung tâm Chứng thực số</w:t>
        </w:r>
        <w:r w:rsidR="002135F6">
          <w:rPr>
            <w:noProof/>
            <w:webHidden/>
          </w:rPr>
          <w:tab/>
        </w:r>
        <w:r w:rsidR="002135F6">
          <w:rPr>
            <w:noProof/>
            <w:webHidden/>
          </w:rPr>
          <w:fldChar w:fldCharType="begin"/>
        </w:r>
        <w:r w:rsidR="002135F6">
          <w:rPr>
            <w:noProof/>
            <w:webHidden/>
          </w:rPr>
          <w:instrText xml:space="preserve"> PAGEREF _Toc22744056 \h </w:instrText>
        </w:r>
        <w:r w:rsidR="002135F6">
          <w:rPr>
            <w:noProof/>
            <w:webHidden/>
          </w:rPr>
        </w:r>
        <w:r w:rsidR="002135F6">
          <w:rPr>
            <w:noProof/>
            <w:webHidden/>
          </w:rPr>
          <w:fldChar w:fldCharType="separate"/>
        </w:r>
        <w:r w:rsidR="002135F6">
          <w:rPr>
            <w:noProof/>
            <w:webHidden/>
          </w:rPr>
          <w:t>230</w:t>
        </w:r>
        <w:r w:rsidR="002135F6">
          <w:rPr>
            <w:noProof/>
            <w:webHidden/>
          </w:rPr>
          <w:fldChar w:fldCharType="end"/>
        </w:r>
      </w:hyperlink>
    </w:p>
    <w:p w14:paraId="0C8F3736"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57" w:history="1">
        <w:r w:rsidR="002135F6" w:rsidRPr="00264E16">
          <w:rPr>
            <w:rStyle w:val="Hyperlink"/>
            <w:noProof/>
          </w:rPr>
          <w:t>6. Nhóm chức năng “Quản lý Token cấp chứng thư số” của Trung tâm Chứng thực số</w:t>
        </w:r>
        <w:r w:rsidR="002135F6">
          <w:rPr>
            <w:noProof/>
            <w:webHidden/>
          </w:rPr>
          <w:tab/>
        </w:r>
        <w:r w:rsidR="002135F6">
          <w:rPr>
            <w:noProof/>
            <w:webHidden/>
          </w:rPr>
          <w:fldChar w:fldCharType="begin"/>
        </w:r>
        <w:r w:rsidR="002135F6">
          <w:rPr>
            <w:noProof/>
            <w:webHidden/>
          </w:rPr>
          <w:instrText xml:space="preserve"> PAGEREF _Toc22744057 \h </w:instrText>
        </w:r>
        <w:r w:rsidR="002135F6">
          <w:rPr>
            <w:noProof/>
            <w:webHidden/>
          </w:rPr>
        </w:r>
        <w:r w:rsidR="002135F6">
          <w:rPr>
            <w:noProof/>
            <w:webHidden/>
          </w:rPr>
          <w:fldChar w:fldCharType="separate"/>
        </w:r>
        <w:r w:rsidR="002135F6">
          <w:rPr>
            <w:noProof/>
            <w:webHidden/>
          </w:rPr>
          <w:t>236</w:t>
        </w:r>
        <w:r w:rsidR="002135F6">
          <w:rPr>
            <w:noProof/>
            <w:webHidden/>
          </w:rPr>
          <w:fldChar w:fldCharType="end"/>
        </w:r>
      </w:hyperlink>
    </w:p>
    <w:p w14:paraId="6D45D407"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58" w:history="1">
        <w:r w:rsidR="002135F6" w:rsidRPr="00264E16">
          <w:rPr>
            <w:rStyle w:val="Hyperlink"/>
            <w:noProof/>
          </w:rPr>
          <w:t>7. Nhóm chức năng “Quản lý SD Secure cấp chứng thư số” của Trung tâm Chứng thực số</w:t>
        </w:r>
        <w:r w:rsidR="002135F6">
          <w:rPr>
            <w:noProof/>
            <w:webHidden/>
          </w:rPr>
          <w:tab/>
        </w:r>
        <w:r w:rsidR="002135F6">
          <w:rPr>
            <w:noProof/>
            <w:webHidden/>
          </w:rPr>
          <w:fldChar w:fldCharType="begin"/>
        </w:r>
        <w:r w:rsidR="002135F6">
          <w:rPr>
            <w:noProof/>
            <w:webHidden/>
          </w:rPr>
          <w:instrText xml:space="preserve"> PAGEREF _Toc22744058 \h </w:instrText>
        </w:r>
        <w:r w:rsidR="002135F6">
          <w:rPr>
            <w:noProof/>
            <w:webHidden/>
          </w:rPr>
        </w:r>
        <w:r w:rsidR="002135F6">
          <w:rPr>
            <w:noProof/>
            <w:webHidden/>
          </w:rPr>
          <w:fldChar w:fldCharType="separate"/>
        </w:r>
        <w:r w:rsidR="002135F6">
          <w:rPr>
            <w:noProof/>
            <w:webHidden/>
          </w:rPr>
          <w:t>238</w:t>
        </w:r>
        <w:r w:rsidR="002135F6">
          <w:rPr>
            <w:noProof/>
            <w:webHidden/>
          </w:rPr>
          <w:fldChar w:fldCharType="end"/>
        </w:r>
      </w:hyperlink>
    </w:p>
    <w:p w14:paraId="2AE40056"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59" w:history="1">
        <w:r w:rsidR="002135F6" w:rsidRPr="00264E16">
          <w:rPr>
            <w:rStyle w:val="Hyperlink"/>
            <w:noProof/>
          </w:rPr>
          <w:t>8. Nhóm chức năng “Quản trị thông tin” dành cho Quản trị hệ thống</w:t>
        </w:r>
        <w:r w:rsidR="002135F6">
          <w:rPr>
            <w:noProof/>
            <w:webHidden/>
          </w:rPr>
          <w:tab/>
        </w:r>
        <w:r w:rsidR="002135F6">
          <w:rPr>
            <w:noProof/>
            <w:webHidden/>
          </w:rPr>
          <w:fldChar w:fldCharType="begin"/>
        </w:r>
        <w:r w:rsidR="002135F6">
          <w:rPr>
            <w:noProof/>
            <w:webHidden/>
          </w:rPr>
          <w:instrText xml:space="preserve"> PAGEREF _Toc22744059 \h </w:instrText>
        </w:r>
        <w:r w:rsidR="002135F6">
          <w:rPr>
            <w:noProof/>
            <w:webHidden/>
          </w:rPr>
        </w:r>
        <w:r w:rsidR="002135F6">
          <w:rPr>
            <w:noProof/>
            <w:webHidden/>
          </w:rPr>
          <w:fldChar w:fldCharType="separate"/>
        </w:r>
        <w:r w:rsidR="002135F6">
          <w:rPr>
            <w:noProof/>
            <w:webHidden/>
          </w:rPr>
          <w:t>241</w:t>
        </w:r>
        <w:r w:rsidR="002135F6">
          <w:rPr>
            <w:noProof/>
            <w:webHidden/>
          </w:rPr>
          <w:fldChar w:fldCharType="end"/>
        </w:r>
      </w:hyperlink>
    </w:p>
    <w:p w14:paraId="07EDBD62"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60" w:history="1">
        <w:r w:rsidR="002135F6" w:rsidRPr="00264E16">
          <w:rPr>
            <w:rStyle w:val="Hyperlink"/>
            <w:noProof/>
          </w:rPr>
          <w:t>9. Nhóm chức năng “Quản lý văn bản điều hành”</w:t>
        </w:r>
        <w:r w:rsidR="002135F6">
          <w:rPr>
            <w:noProof/>
            <w:webHidden/>
          </w:rPr>
          <w:tab/>
        </w:r>
        <w:r w:rsidR="002135F6">
          <w:rPr>
            <w:noProof/>
            <w:webHidden/>
          </w:rPr>
          <w:fldChar w:fldCharType="begin"/>
        </w:r>
        <w:r w:rsidR="002135F6">
          <w:rPr>
            <w:noProof/>
            <w:webHidden/>
          </w:rPr>
          <w:instrText xml:space="preserve"> PAGEREF _Toc22744060 \h </w:instrText>
        </w:r>
        <w:r w:rsidR="002135F6">
          <w:rPr>
            <w:noProof/>
            <w:webHidden/>
          </w:rPr>
        </w:r>
        <w:r w:rsidR="002135F6">
          <w:rPr>
            <w:noProof/>
            <w:webHidden/>
          </w:rPr>
          <w:fldChar w:fldCharType="separate"/>
        </w:r>
        <w:r w:rsidR="002135F6">
          <w:rPr>
            <w:noProof/>
            <w:webHidden/>
          </w:rPr>
          <w:t>264</w:t>
        </w:r>
        <w:r w:rsidR="002135F6">
          <w:rPr>
            <w:noProof/>
            <w:webHidden/>
          </w:rPr>
          <w:fldChar w:fldCharType="end"/>
        </w:r>
      </w:hyperlink>
    </w:p>
    <w:p w14:paraId="46871FC9"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61" w:history="1">
        <w:r w:rsidR="002135F6" w:rsidRPr="00264E16">
          <w:rPr>
            <w:rStyle w:val="Hyperlink"/>
            <w:noProof/>
          </w:rPr>
          <w:t>10. Nhóm chức năng “Quản lý tin tức, văn bản quy phạm pháp luật, tài nguyên”</w:t>
        </w:r>
        <w:r w:rsidR="002135F6">
          <w:rPr>
            <w:noProof/>
            <w:webHidden/>
          </w:rPr>
          <w:tab/>
        </w:r>
        <w:r w:rsidR="002135F6">
          <w:rPr>
            <w:noProof/>
            <w:webHidden/>
          </w:rPr>
          <w:fldChar w:fldCharType="begin"/>
        </w:r>
        <w:r w:rsidR="002135F6">
          <w:rPr>
            <w:noProof/>
            <w:webHidden/>
          </w:rPr>
          <w:instrText xml:space="preserve"> PAGEREF _Toc22744061 \h </w:instrText>
        </w:r>
        <w:r w:rsidR="002135F6">
          <w:rPr>
            <w:noProof/>
            <w:webHidden/>
          </w:rPr>
        </w:r>
        <w:r w:rsidR="002135F6">
          <w:rPr>
            <w:noProof/>
            <w:webHidden/>
          </w:rPr>
          <w:fldChar w:fldCharType="separate"/>
        </w:r>
        <w:r w:rsidR="002135F6">
          <w:rPr>
            <w:noProof/>
            <w:webHidden/>
          </w:rPr>
          <w:t>283</w:t>
        </w:r>
        <w:r w:rsidR="002135F6">
          <w:rPr>
            <w:noProof/>
            <w:webHidden/>
          </w:rPr>
          <w:fldChar w:fldCharType="end"/>
        </w:r>
      </w:hyperlink>
    </w:p>
    <w:p w14:paraId="48DB2AED"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62" w:history="1">
        <w:r w:rsidR="002135F6" w:rsidRPr="00264E16">
          <w:rPr>
            <w:rStyle w:val="Hyperlink"/>
            <w:noProof/>
          </w:rPr>
          <w:t>11. Nhóm chức năng “Hỏi đáp”</w:t>
        </w:r>
        <w:r w:rsidR="002135F6">
          <w:rPr>
            <w:noProof/>
            <w:webHidden/>
          </w:rPr>
          <w:tab/>
        </w:r>
        <w:r w:rsidR="002135F6">
          <w:rPr>
            <w:noProof/>
            <w:webHidden/>
          </w:rPr>
          <w:fldChar w:fldCharType="begin"/>
        </w:r>
        <w:r w:rsidR="002135F6">
          <w:rPr>
            <w:noProof/>
            <w:webHidden/>
          </w:rPr>
          <w:instrText xml:space="preserve"> PAGEREF _Toc22744062 \h </w:instrText>
        </w:r>
        <w:r w:rsidR="002135F6">
          <w:rPr>
            <w:noProof/>
            <w:webHidden/>
          </w:rPr>
        </w:r>
        <w:r w:rsidR="002135F6">
          <w:rPr>
            <w:noProof/>
            <w:webHidden/>
          </w:rPr>
          <w:fldChar w:fldCharType="separate"/>
        </w:r>
        <w:r w:rsidR="002135F6">
          <w:rPr>
            <w:noProof/>
            <w:webHidden/>
          </w:rPr>
          <w:t>292</w:t>
        </w:r>
        <w:r w:rsidR="002135F6">
          <w:rPr>
            <w:noProof/>
            <w:webHidden/>
          </w:rPr>
          <w:fldChar w:fldCharType="end"/>
        </w:r>
      </w:hyperlink>
    </w:p>
    <w:p w14:paraId="1B0A95D3"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63" w:history="1">
        <w:r w:rsidR="002135F6" w:rsidRPr="00264E16">
          <w:rPr>
            <w:rStyle w:val="Hyperlink"/>
            <w:noProof/>
          </w:rPr>
          <w:t>12. Nhóm chức năng “Trò chuyện trực tuyến (Live Chat)”</w:t>
        </w:r>
        <w:r w:rsidR="002135F6">
          <w:rPr>
            <w:noProof/>
            <w:webHidden/>
          </w:rPr>
          <w:tab/>
        </w:r>
        <w:r w:rsidR="002135F6">
          <w:rPr>
            <w:noProof/>
            <w:webHidden/>
          </w:rPr>
          <w:fldChar w:fldCharType="begin"/>
        </w:r>
        <w:r w:rsidR="002135F6">
          <w:rPr>
            <w:noProof/>
            <w:webHidden/>
          </w:rPr>
          <w:instrText xml:space="preserve"> PAGEREF _Toc22744063 \h </w:instrText>
        </w:r>
        <w:r w:rsidR="002135F6">
          <w:rPr>
            <w:noProof/>
            <w:webHidden/>
          </w:rPr>
        </w:r>
        <w:r w:rsidR="002135F6">
          <w:rPr>
            <w:noProof/>
            <w:webHidden/>
          </w:rPr>
          <w:fldChar w:fldCharType="separate"/>
        </w:r>
        <w:r w:rsidR="002135F6">
          <w:rPr>
            <w:noProof/>
            <w:webHidden/>
          </w:rPr>
          <w:t>304</w:t>
        </w:r>
        <w:r w:rsidR="002135F6">
          <w:rPr>
            <w:noProof/>
            <w:webHidden/>
          </w:rPr>
          <w:fldChar w:fldCharType="end"/>
        </w:r>
      </w:hyperlink>
    </w:p>
    <w:p w14:paraId="00227D53" w14:textId="77777777" w:rsidR="002135F6" w:rsidRDefault="0015374A">
      <w:pPr>
        <w:pStyle w:val="TOC1"/>
        <w:tabs>
          <w:tab w:val="right" w:leader="dot" w:pos="9017"/>
        </w:tabs>
        <w:rPr>
          <w:rFonts w:asciiTheme="minorHAnsi" w:eastAsiaTheme="minorEastAsia" w:hAnsiTheme="minorHAnsi" w:cstheme="minorBidi"/>
          <w:noProof/>
          <w:sz w:val="22"/>
        </w:rPr>
      </w:pPr>
      <w:hyperlink w:anchor="_Toc22744064" w:history="1">
        <w:r w:rsidR="002135F6" w:rsidRPr="00264E16">
          <w:rPr>
            <w:rStyle w:val="Hyperlink"/>
            <w:noProof/>
          </w:rPr>
          <w:t>PHẦN IV. YÊU CẦU PHI CHỨC NĂNG TRÊN HỆ THỐNG (NON-FUNCTIONAL REQUIREMENTS)</w:t>
        </w:r>
        <w:r w:rsidR="002135F6">
          <w:rPr>
            <w:noProof/>
            <w:webHidden/>
          </w:rPr>
          <w:tab/>
        </w:r>
        <w:r w:rsidR="002135F6">
          <w:rPr>
            <w:noProof/>
            <w:webHidden/>
          </w:rPr>
          <w:fldChar w:fldCharType="begin"/>
        </w:r>
        <w:r w:rsidR="002135F6">
          <w:rPr>
            <w:noProof/>
            <w:webHidden/>
          </w:rPr>
          <w:instrText xml:space="preserve"> PAGEREF _Toc22744064 \h </w:instrText>
        </w:r>
        <w:r w:rsidR="002135F6">
          <w:rPr>
            <w:noProof/>
            <w:webHidden/>
          </w:rPr>
        </w:r>
        <w:r w:rsidR="002135F6">
          <w:rPr>
            <w:noProof/>
            <w:webHidden/>
          </w:rPr>
          <w:fldChar w:fldCharType="separate"/>
        </w:r>
        <w:r w:rsidR="002135F6">
          <w:rPr>
            <w:noProof/>
            <w:webHidden/>
          </w:rPr>
          <w:t>305</w:t>
        </w:r>
        <w:r w:rsidR="002135F6">
          <w:rPr>
            <w:noProof/>
            <w:webHidden/>
          </w:rPr>
          <w:fldChar w:fldCharType="end"/>
        </w:r>
      </w:hyperlink>
    </w:p>
    <w:p w14:paraId="462E7912"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65" w:history="1">
        <w:r w:rsidR="002135F6" w:rsidRPr="00264E16">
          <w:rPr>
            <w:rStyle w:val="Hyperlink"/>
            <w:noProof/>
          </w:rPr>
          <w:t>1. Tích hợp, trao đổi dữ liệu giữa các vùng dữ liệu trên hệ thống (Frontend – Backend – TMS)</w:t>
        </w:r>
        <w:r w:rsidR="002135F6">
          <w:rPr>
            <w:noProof/>
            <w:webHidden/>
          </w:rPr>
          <w:tab/>
        </w:r>
        <w:r w:rsidR="002135F6">
          <w:rPr>
            <w:noProof/>
            <w:webHidden/>
          </w:rPr>
          <w:fldChar w:fldCharType="begin"/>
        </w:r>
        <w:r w:rsidR="002135F6">
          <w:rPr>
            <w:noProof/>
            <w:webHidden/>
          </w:rPr>
          <w:instrText xml:space="preserve"> PAGEREF _Toc22744065 \h </w:instrText>
        </w:r>
        <w:r w:rsidR="002135F6">
          <w:rPr>
            <w:noProof/>
            <w:webHidden/>
          </w:rPr>
        </w:r>
        <w:r w:rsidR="002135F6">
          <w:rPr>
            <w:noProof/>
            <w:webHidden/>
          </w:rPr>
          <w:fldChar w:fldCharType="separate"/>
        </w:r>
        <w:r w:rsidR="002135F6">
          <w:rPr>
            <w:noProof/>
            <w:webHidden/>
          </w:rPr>
          <w:t>305</w:t>
        </w:r>
        <w:r w:rsidR="002135F6">
          <w:rPr>
            <w:noProof/>
            <w:webHidden/>
          </w:rPr>
          <w:fldChar w:fldCharType="end"/>
        </w:r>
      </w:hyperlink>
    </w:p>
    <w:p w14:paraId="7FE78FE9"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66" w:history="1">
        <w:r w:rsidR="002135F6" w:rsidRPr="00264E16">
          <w:rPr>
            <w:rStyle w:val="Hyperlink"/>
            <w:noProof/>
          </w:rPr>
          <w:t>2. Tích hợp giữa phân hệ Quản lý văn bản với Trục liên thông văn bản Quốc gia</w:t>
        </w:r>
        <w:r w:rsidR="002135F6">
          <w:rPr>
            <w:noProof/>
            <w:webHidden/>
          </w:rPr>
          <w:tab/>
        </w:r>
        <w:r w:rsidR="002135F6">
          <w:rPr>
            <w:noProof/>
            <w:webHidden/>
          </w:rPr>
          <w:fldChar w:fldCharType="begin"/>
        </w:r>
        <w:r w:rsidR="002135F6">
          <w:rPr>
            <w:noProof/>
            <w:webHidden/>
          </w:rPr>
          <w:instrText xml:space="preserve"> PAGEREF _Toc22744066 \h </w:instrText>
        </w:r>
        <w:r w:rsidR="002135F6">
          <w:rPr>
            <w:noProof/>
            <w:webHidden/>
          </w:rPr>
        </w:r>
        <w:r w:rsidR="002135F6">
          <w:rPr>
            <w:noProof/>
            <w:webHidden/>
          </w:rPr>
          <w:fldChar w:fldCharType="separate"/>
        </w:r>
        <w:r w:rsidR="002135F6">
          <w:rPr>
            <w:noProof/>
            <w:webHidden/>
          </w:rPr>
          <w:t>306</w:t>
        </w:r>
        <w:r w:rsidR="002135F6">
          <w:rPr>
            <w:noProof/>
            <w:webHidden/>
          </w:rPr>
          <w:fldChar w:fldCharType="end"/>
        </w:r>
      </w:hyperlink>
    </w:p>
    <w:p w14:paraId="7188ED34" w14:textId="77777777" w:rsidR="002135F6" w:rsidRDefault="0015374A">
      <w:pPr>
        <w:pStyle w:val="TOC2"/>
        <w:tabs>
          <w:tab w:val="right" w:leader="dot" w:pos="9017"/>
        </w:tabs>
        <w:rPr>
          <w:rFonts w:asciiTheme="minorHAnsi" w:eastAsiaTheme="minorEastAsia" w:hAnsiTheme="minorHAnsi" w:cstheme="minorBidi"/>
          <w:noProof/>
          <w:sz w:val="22"/>
        </w:rPr>
      </w:pPr>
      <w:hyperlink w:anchor="_Toc22744067" w:history="1">
        <w:r w:rsidR="002135F6" w:rsidRPr="00264E16">
          <w:rPr>
            <w:rStyle w:val="Hyperlink"/>
            <w:noProof/>
          </w:rPr>
          <w:t>3. Đồng bộ dữ liệu chứng thư số ban đầu</w:t>
        </w:r>
        <w:r w:rsidR="002135F6">
          <w:rPr>
            <w:noProof/>
            <w:webHidden/>
          </w:rPr>
          <w:tab/>
        </w:r>
        <w:r w:rsidR="002135F6">
          <w:rPr>
            <w:noProof/>
            <w:webHidden/>
          </w:rPr>
          <w:fldChar w:fldCharType="begin"/>
        </w:r>
        <w:r w:rsidR="002135F6">
          <w:rPr>
            <w:noProof/>
            <w:webHidden/>
          </w:rPr>
          <w:instrText xml:space="preserve"> PAGEREF _Toc22744067 \h </w:instrText>
        </w:r>
        <w:r w:rsidR="002135F6">
          <w:rPr>
            <w:noProof/>
            <w:webHidden/>
          </w:rPr>
        </w:r>
        <w:r w:rsidR="002135F6">
          <w:rPr>
            <w:noProof/>
            <w:webHidden/>
          </w:rPr>
          <w:fldChar w:fldCharType="separate"/>
        </w:r>
        <w:r w:rsidR="002135F6">
          <w:rPr>
            <w:noProof/>
            <w:webHidden/>
          </w:rPr>
          <w:t>306</w:t>
        </w:r>
        <w:r w:rsidR="002135F6">
          <w:rPr>
            <w:noProof/>
            <w:webHidden/>
          </w:rPr>
          <w:fldChar w:fldCharType="end"/>
        </w:r>
      </w:hyperlink>
    </w:p>
    <w:p w14:paraId="044CDB63" w14:textId="77777777" w:rsidR="003520B0" w:rsidRPr="00BF318E" w:rsidRDefault="00474868" w:rsidP="00474868">
      <w:pPr>
        <w:rPr>
          <w:szCs w:val="26"/>
        </w:rPr>
      </w:pPr>
      <w:r w:rsidRPr="00BF318E">
        <w:rPr>
          <w:szCs w:val="26"/>
        </w:rPr>
        <w:fldChar w:fldCharType="end"/>
      </w:r>
    </w:p>
    <w:p w14:paraId="138919A4" w14:textId="77777777" w:rsidR="003520B0" w:rsidRPr="00BF318E" w:rsidRDefault="003520B0">
      <w:pPr>
        <w:spacing w:after="200" w:line="276" w:lineRule="auto"/>
        <w:rPr>
          <w:szCs w:val="26"/>
        </w:rPr>
      </w:pPr>
      <w:r w:rsidRPr="00BF318E">
        <w:rPr>
          <w:szCs w:val="26"/>
        </w:rPr>
        <w:br w:type="page"/>
      </w:r>
    </w:p>
    <w:p w14:paraId="0DA976A8" w14:textId="77777777" w:rsidR="003520B0" w:rsidRPr="00BF318E" w:rsidRDefault="003520B0" w:rsidP="009D33CE">
      <w:pPr>
        <w:pStyle w:val="Title"/>
      </w:pPr>
      <w:r w:rsidRPr="00BF318E">
        <w:lastRenderedPageBreak/>
        <w:t>DANH SÁCH USECASE</w:t>
      </w:r>
    </w:p>
    <w:p w14:paraId="0A934215" w14:textId="77777777" w:rsidR="002135F6" w:rsidRDefault="003520B0">
      <w:pPr>
        <w:pStyle w:val="TOC1"/>
        <w:tabs>
          <w:tab w:val="left" w:pos="1320"/>
          <w:tab w:val="right" w:leader="dot" w:pos="9017"/>
        </w:tabs>
        <w:rPr>
          <w:rFonts w:asciiTheme="minorHAnsi" w:eastAsiaTheme="minorEastAsia" w:hAnsiTheme="minorHAnsi" w:cstheme="minorBidi"/>
          <w:noProof/>
          <w:sz w:val="22"/>
        </w:rPr>
      </w:pPr>
      <w:r w:rsidRPr="00BF318E">
        <w:rPr>
          <w:szCs w:val="26"/>
        </w:rPr>
        <w:fldChar w:fldCharType="begin"/>
      </w:r>
      <w:r w:rsidRPr="00BF318E">
        <w:rPr>
          <w:szCs w:val="26"/>
        </w:rPr>
        <w:instrText xml:space="preserve"> TOC \h \z \t "UCName,1" </w:instrText>
      </w:r>
      <w:r w:rsidRPr="00BF318E">
        <w:rPr>
          <w:szCs w:val="26"/>
        </w:rPr>
        <w:fldChar w:fldCharType="separate"/>
      </w:r>
      <w:hyperlink w:anchor="_Toc22744068" w:history="1">
        <w:r w:rsidR="002135F6" w:rsidRPr="00241F06">
          <w:rPr>
            <w:rStyle w:val="Hyperlink"/>
            <w:noProof/>
          </w:rPr>
          <w:t>UC 001 -</w:t>
        </w:r>
        <w:r w:rsidR="002135F6">
          <w:rPr>
            <w:rFonts w:asciiTheme="minorHAnsi" w:eastAsiaTheme="minorEastAsia" w:hAnsiTheme="minorHAnsi" w:cstheme="minorBidi"/>
            <w:noProof/>
            <w:sz w:val="22"/>
          </w:rPr>
          <w:tab/>
        </w:r>
        <w:r w:rsidR="002135F6" w:rsidRPr="00241F06">
          <w:rPr>
            <w:rStyle w:val="Hyperlink"/>
            <w:noProof/>
          </w:rPr>
          <w:t>Đăng ký tài khoản tổ chức</w:t>
        </w:r>
        <w:r w:rsidR="002135F6">
          <w:rPr>
            <w:noProof/>
            <w:webHidden/>
          </w:rPr>
          <w:tab/>
        </w:r>
        <w:r w:rsidR="002135F6">
          <w:rPr>
            <w:noProof/>
            <w:webHidden/>
          </w:rPr>
          <w:fldChar w:fldCharType="begin"/>
        </w:r>
        <w:r w:rsidR="002135F6">
          <w:rPr>
            <w:noProof/>
            <w:webHidden/>
          </w:rPr>
          <w:instrText xml:space="preserve"> PAGEREF _Toc22744068 \h </w:instrText>
        </w:r>
        <w:r w:rsidR="002135F6">
          <w:rPr>
            <w:noProof/>
            <w:webHidden/>
          </w:rPr>
        </w:r>
        <w:r w:rsidR="002135F6">
          <w:rPr>
            <w:noProof/>
            <w:webHidden/>
          </w:rPr>
          <w:fldChar w:fldCharType="separate"/>
        </w:r>
        <w:r w:rsidR="002135F6">
          <w:rPr>
            <w:noProof/>
            <w:webHidden/>
          </w:rPr>
          <w:t>63</w:t>
        </w:r>
        <w:r w:rsidR="002135F6">
          <w:rPr>
            <w:noProof/>
            <w:webHidden/>
          </w:rPr>
          <w:fldChar w:fldCharType="end"/>
        </w:r>
      </w:hyperlink>
    </w:p>
    <w:p w14:paraId="4E5AE27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69" w:history="1">
        <w:r w:rsidR="002135F6" w:rsidRPr="00241F06">
          <w:rPr>
            <w:rStyle w:val="Hyperlink"/>
            <w:noProof/>
          </w:rPr>
          <w:t>UC 002 -</w:t>
        </w:r>
        <w:r w:rsidR="002135F6">
          <w:rPr>
            <w:rFonts w:asciiTheme="minorHAnsi" w:eastAsiaTheme="minorEastAsia" w:hAnsiTheme="minorHAnsi" w:cstheme="minorBidi"/>
            <w:noProof/>
            <w:sz w:val="22"/>
          </w:rPr>
          <w:tab/>
        </w:r>
        <w:r w:rsidR="002135F6" w:rsidRPr="00241F06">
          <w:rPr>
            <w:rStyle w:val="Hyperlink"/>
            <w:noProof/>
          </w:rPr>
          <w:t>Tìm kiếm cơ quan, tổ chức trong cây danh mục tổ chức</w:t>
        </w:r>
        <w:r w:rsidR="002135F6">
          <w:rPr>
            <w:noProof/>
            <w:webHidden/>
          </w:rPr>
          <w:tab/>
        </w:r>
        <w:r w:rsidR="002135F6">
          <w:rPr>
            <w:noProof/>
            <w:webHidden/>
          </w:rPr>
          <w:fldChar w:fldCharType="begin"/>
        </w:r>
        <w:r w:rsidR="002135F6">
          <w:rPr>
            <w:noProof/>
            <w:webHidden/>
          </w:rPr>
          <w:instrText xml:space="preserve"> PAGEREF _Toc22744069 \h </w:instrText>
        </w:r>
        <w:r w:rsidR="002135F6">
          <w:rPr>
            <w:noProof/>
            <w:webHidden/>
          </w:rPr>
        </w:r>
        <w:r w:rsidR="002135F6">
          <w:rPr>
            <w:noProof/>
            <w:webHidden/>
          </w:rPr>
          <w:fldChar w:fldCharType="separate"/>
        </w:r>
        <w:r w:rsidR="002135F6">
          <w:rPr>
            <w:noProof/>
            <w:webHidden/>
          </w:rPr>
          <w:t>65</w:t>
        </w:r>
        <w:r w:rsidR="002135F6">
          <w:rPr>
            <w:noProof/>
            <w:webHidden/>
          </w:rPr>
          <w:fldChar w:fldCharType="end"/>
        </w:r>
      </w:hyperlink>
    </w:p>
    <w:p w14:paraId="0FAEC9F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70" w:history="1">
        <w:r w:rsidR="002135F6" w:rsidRPr="00241F06">
          <w:rPr>
            <w:rStyle w:val="Hyperlink"/>
            <w:noProof/>
          </w:rPr>
          <w:t>UC 003 -</w:t>
        </w:r>
        <w:r w:rsidR="002135F6">
          <w:rPr>
            <w:rFonts w:asciiTheme="minorHAnsi" w:eastAsiaTheme="minorEastAsia" w:hAnsiTheme="minorHAnsi" w:cstheme="minorBidi"/>
            <w:noProof/>
            <w:sz w:val="22"/>
          </w:rPr>
          <w:tab/>
        </w:r>
        <w:r w:rsidR="002135F6" w:rsidRPr="00241F06">
          <w:rPr>
            <w:rStyle w:val="Hyperlink"/>
            <w:noProof/>
          </w:rPr>
          <w:t>Đăng nhập tài khoản tổ chức</w:t>
        </w:r>
        <w:r w:rsidR="002135F6">
          <w:rPr>
            <w:noProof/>
            <w:webHidden/>
          </w:rPr>
          <w:tab/>
        </w:r>
        <w:r w:rsidR="002135F6">
          <w:rPr>
            <w:noProof/>
            <w:webHidden/>
          </w:rPr>
          <w:fldChar w:fldCharType="begin"/>
        </w:r>
        <w:r w:rsidR="002135F6">
          <w:rPr>
            <w:noProof/>
            <w:webHidden/>
          </w:rPr>
          <w:instrText xml:space="preserve"> PAGEREF _Toc22744070 \h </w:instrText>
        </w:r>
        <w:r w:rsidR="002135F6">
          <w:rPr>
            <w:noProof/>
            <w:webHidden/>
          </w:rPr>
        </w:r>
        <w:r w:rsidR="002135F6">
          <w:rPr>
            <w:noProof/>
            <w:webHidden/>
          </w:rPr>
          <w:fldChar w:fldCharType="separate"/>
        </w:r>
        <w:r w:rsidR="002135F6">
          <w:rPr>
            <w:noProof/>
            <w:webHidden/>
          </w:rPr>
          <w:t>68</w:t>
        </w:r>
        <w:r w:rsidR="002135F6">
          <w:rPr>
            <w:noProof/>
            <w:webHidden/>
          </w:rPr>
          <w:fldChar w:fldCharType="end"/>
        </w:r>
      </w:hyperlink>
    </w:p>
    <w:p w14:paraId="3F8707A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71" w:history="1">
        <w:r w:rsidR="002135F6" w:rsidRPr="00241F06">
          <w:rPr>
            <w:rStyle w:val="Hyperlink"/>
            <w:noProof/>
          </w:rPr>
          <w:t>UC 004 -</w:t>
        </w:r>
        <w:r w:rsidR="002135F6">
          <w:rPr>
            <w:rFonts w:asciiTheme="minorHAnsi" w:eastAsiaTheme="minorEastAsia" w:hAnsiTheme="minorHAnsi" w:cstheme="minorBidi"/>
            <w:noProof/>
            <w:sz w:val="22"/>
          </w:rPr>
          <w:tab/>
        </w:r>
        <w:r w:rsidR="002135F6" w:rsidRPr="00241F06">
          <w:rPr>
            <w:rStyle w:val="Hyperlink"/>
            <w:noProof/>
          </w:rPr>
          <w:t>Đăng nhập tài khoản Cán bộ cơ quan tổ chức</w:t>
        </w:r>
        <w:r w:rsidR="002135F6">
          <w:rPr>
            <w:noProof/>
            <w:webHidden/>
          </w:rPr>
          <w:tab/>
        </w:r>
        <w:r w:rsidR="002135F6">
          <w:rPr>
            <w:noProof/>
            <w:webHidden/>
          </w:rPr>
          <w:fldChar w:fldCharType="begin"/>
        </w:r>
        <w:r w:rsidR="002135F6">
          <w:rPr>
            <w:noProof/>
            <w:webHidden/>
          </w:rPr>
          <w:instrText xml:space="preserve"> PAGEREF _Toc22744071 \h </w:instrText>
        </w:r>
        <w:r w:rsidR="002135F6">
          <w:rPr>
            <w:noProof/>
            <w:webHidden/>
          </w:rPr>
        </w:r>
        <w:r w:rsidR="002135F6">
          <w:rPr>
            <w:noProof/>
            <w:webHidden/>
          </w:rPr>
          <w:fldChar w:fldCharType="separate"/>
        </w:r>
        <w:r w:rsidR="002135F6">
          <w:rPr>
            <w:noProof/>
            <w:webHidden/>
          </w:rPr>
          <w:t>69</w:t>
        </w:r>
        <w:r w:rsidR="002135F6">
          <w:rPr>
            <w:noProof/>
            <w:webHidden/>
          </w:rPr>
          <w:fldChar w:fldCharType="end"/>
        </w:r>
      </w:hyperlink>
    </w:p>
    <w:p w14:paraId="3A3DACB2"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72" w:history="1">
        <w:r w:rsidR="002135F6" w:rsidRPr="00241F06">
          <w:rPr>
            <w:rStyle w:val="Hyperlink"/>
            <w:noProof/>
          </w:rPr>
          <w:t>UC 005 -</w:t>
        </w:r>
        <w:r w:rsidR="002135F6">
          <w:rPr>
            <w:rFonts w:asciiTheme="minorHAnsi" w:eastAsiaTheme="minorEastAsia" w:hAnsiTheme="minorHAnsi" w:cstheme="minorBidi"/>
            <w:noProof/>
            <w:sz w:val="22"/>
          </w:rPr>
          <w:tab/>
        </w:r>
        <w:r w:rsidR="002135F6" w:rsidRPr="00241F06">
          <w:rPr>
            <w:rStyle w:val="Hyperlink"/>
            <w:noProof/>
          </w:rPr>
          <w:t>Đăng nhập tài khoản Cán bộ xử lý hồ sơ/Quản trị hệ thống</w:t>
        </w:r>
        <w:r w:rsidR="002135F6">
          <w:rPr>
            <w:noProof/>
            <w:webHidden/>
          </w:rPr>
          <w:tab/>
        </w:r>
        <w:r w:rsidR="002135F6">
          <w:rPr>
            <w:noProof/>
            <w:webHidden/>
          </w:rPr>
          <w:fldChar w:fldCharType="begin"/>
        </w:r>
        <w:r w:rsidR="002135F6">
          <w:rPr>
            <w:noProof/>
            <w:webHidden/>
          </w:rPr>
          <w:instrText xml:space="preserve"> PAGEREF _Toc22744072 \h </w:instrText>
        </w:r>
        <w:r w:rsidR="002135F6">
          <w:rPr>
            <w:noProof/>
            <w:webHidden/>
          </w:rPr>
        </w:r>
        <w:r w:rsidR="002135F6">
          <w:rPr>
            <w:noProof/>
            <w:webHidden/>
          </w:rPr>
          <w:fldChar w:fldCharType="separate"/>
        </w:r>
        <w:r w:rsidR="002135F6">
          <w:rPr>
            <w:noProof/>
            <w:webHidden/>
          </w:rPr>
          <w:t>70</w:t>
        </w:r>
        <w:r w:rsidR="002135F6">
          <w:rPr>
            <w:noProof/>
            <w:webHidden/>
          </w:rPr>
          <w:fldChar w:fldCharType="end"/>
        </w:r>
      </w:hyperlink>
    </w:p>
    <w:p w14:paraId="6B16FB62"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73" w:history="1">
        <w:r w:rsidR="002135F6" w:rsidRPr="00241F06">
          <w:rPr>
            <w:rStyle w:val="Hyperlink"/>
            <w:noProof/>
          </w:rPr>
          <w:t>UC 006 -</w:t>
        </w:r>
        <w:r w:rsidR="002135F6">
          <w:rPr>
            <w:rFonts w:asciiTheme="minorHAnsi" w:eastAsiaTheme="minorEastAsia" w:hAnsiTheme="minorHAnsi" w:cstheme="minorBidi"/>
            <w:noProof/>
            <w:sz w:val="22"/>
          </w:rPr>
          <w:tab/>
        </w:r>
        <w:r w:rsidR="002135F6" w:rsidRPr="00241F06">
          <w:rPr>
            <w:rStyle w:val="Hyperlink"/>
            <w:noProof/>
          </w:rPr>
          <w:t>Quên mật khẩu</w:t>
        </w:r>
        <w:r w:rsidR="002135F6">
          <w:rPr>
            <w:noProof/>
            <w:webHidden/>
          </w:rPr>
          <w:tab/>
        </w:r>
        <w:r w:rsidR="002135F6">
          <w:rPr>
            <w:noProof/>
            <w:webHidden/>
          </w:rPr>
          <w:fldChar w:fldCharType="begin"/>
        </w:r>
        <w:r w:rsidR="002135F6">
          <w:rPr>
            <w:noProof/>
            <w:webHidden/>
          </w:rPr>
          <w:instrText xml:space="preserve"> PAGEREF _Toc22744073 \h </w:instrText>
        </w:r>
        <w:r w:rsidR="002135F6">
          <w:rPr>
            <w:noProof/>
            <w:webHidden/>
          </w:rPr>
        </w:r>
        <w:r w:rsidR="002135F6">
          <w:rPr>
            <w:noProof/>
            <w:webHidden/>
          </w:rPr>
          <w:fldChar w:fldCharType="separate"/>
        </w:r>
        <w:r w:rsidR="002135F6">
          <w:rPr>
            <w:noProof/>
            <w:webHidden/>
          </w:rPr>
          <w:t>71</w:t>
        </w:r>
        <w:r w:rsidR="002135F6">
          <w:rPr>
            <w:noProof/>
            <w:webHidden/>
          </w:rPr>
          <w:fldChar w:fldCharType="end"/>
        </w:r>
      </w:hyperlink>
    </w:p>
    <w:p w14:paraId="6BB6CCD2"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74" w:history="1">
        <w:r w:rsidR="002135F6" w:rsidRPr="00241F06">
          <w:rPr>
            <w:rStyle w:val="Hyperlink"/>
            <w:noProof/>
          </w:rPr>
          <w:t>UC 007 -</w:t>
        </w:r>
        <w:r w:rsidR="002135F6">
          <w:rPr>
            <w:rFonts w:asciiTheme="minorHAnsi" w:eastAsiaTheme="minorEastAsia" w:hAnsiTheme="minorHAnsi" w:cstheme="minorBidi"/>
            <w:noProof/>
            <w:sz w:val="22"/>
          </w:rPr>
          <w:tab/>
        </w:r>
        <w:r w:rsidR="002135F6" w:rsidRPr="00241F06">
          <w:rPr>
            <w:rStyle w:val="Hyperlink"/>
            <w:noProof/>
          </w:rPr>
          <w:t>Cập nhật thông tin tài khoản</w:t>
        </w:r>
        <w:r w:rsidR="002135F6">
          <w:rPr>
            <w:noProof/>
            <w:webHidden/>
          </w:rPr>
          <w:tab/>
        </w:r>
        <w:r w:rsidR="002135F6">
          <w:rPr>
            <w:noProof/>
            <w:webHidden/>
          </w:rPr>
          <w:fldChar w:fldCharType="begin"/>
        </w:r>
        <w:r w:rsidR="002135F6">
          <w:rPr>
            <w:noProof/>
            <w:webHidden/>
          </w:rPr>
          <w:instrText xml:space="preserve"> PAGEREF _Toc22744074 \h </w:instrText>
        </w:r>
        <w:r w:rsidR="002135F6">
          <w:rPr>
            <w:noProof/>
            <w:webHidden/>
          </w:rPr>
        </w:r>
        <w:r w:rsidR="002135F6">
          <w:rPr>
            <w:noProof/>
            <w:webHidden/>
          </w:rPr>
          <w:fldChar w:fldCharType="separate"/>
        </w:r>
        <w:r w:rsidR="002135F6">
          <w:rPr>
            <w:noProof/>
            <w:webHidden/>
          </w:rPr>
          <w:t>73</w:t>
        </w:r>
        <w:r w:rsidR="002135F6">
          <w:rPr>
            <w:noProof/>
            <w:webHidden/>
          </w:rPr>
          <w:fldChar w:fldCharType="end"/>
        </w:r>
      </w:hyperlink>
    </w:p>
    <w:p w14:paraId="5EDC759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75" w:history="1">
        <w:r w:rsidR="002135F6" w:rsidRPr="00241F06">
          <w:rPr>
            <w:rStyle w:val="Hyperlink"/>
            <w:noProof/>
          </w:rPr>
          <w:t>UC 008 -</w:t>
        </w:r>
        <w:r w:rsidR="002135F6">
          <w:rPr>
            <w:rFonts w:asciiTheme="minorHAnsi" w:eastAsiaTheme="minorEastAsia" w:hAnsiTheme="minorHAnsi" w:cstheme="minorBidi"/>
            <w:noProof/>
            <w:sz w:val="22"/>
          </w:rPr>
          <w:tab/>
        </w:r>
        <w:r w:rsidR="002135F6" w:rsidRPr="00241F06">
          <w:rPr>
            <w:rStyle w:val="Hyperlink"/>
            <w:noProof/>
          </w:rPr>
          <w:t>Thay đổi mật khẩu</w:t>
        </w:r>
        <w:r w:rsidR="002135F6">
          <w:rPr>
            <w:noProof/>
            <w:webHidden/>
          </w:rPr>
          <w:tab/>
        </w:r>
        <w:r w:rsidR="002135F6">
          <w:rPr>
            <w:noProof/>
            <w:webHidden/>
          </w:rPr>
          <w:fldChar w:fldCharType="begin"/>
        </w:r>
        <w:r w:rsidR="002135F6">
          <w:rPr>
            <w:noProof/>
            <w:webHidden/>
          </w:rPr>
          <w:instrText xml:space="preserve"> PAGEREF _Toc22744075 \h </w:instrText>
        </w:r>
        <w:r w:rsidR="002135F6">
          <w:rPr>
            <w:noProof/>
            <w:webHidden/>
          </w:rPr>
        </w:r>
        <w:r w:rsidR="002135F6">
          <w:rPr>
            <w:noProof/>
            <w:webHidden/>
          </w:rPr>
          <w:fldChar w:fldCharType="separate"/>
        </w:r>
        <w:r w:rsidR="002135F6">
          <w:rPr>
            <w:noProof/>
            <w:webHidden/>
          </w:rPr>
          <w:t>74</w:t>
        </w:r>
        <w:r w:rsidR="002135F6">
          <w:rPr>
            <w:noProof/>
            <w:webHidden/>
          </w:rPr>
          <w:fldChar w:fldCharType="end"/>
        </w:r>
      </w:hyperlink>
    </w:p>
    <w:p w14:paraId="4A992CCD"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76" w:history="1">
        <w:r w:rsidR="002135F6" w:rsidRPr="00241F06">
          <w:rPr>
            <w:rStyle w:val="Hyperlink"/>
            <w:noProof/>
          </w:rPr>
          <w:t>UC 009 -</w:t>
        </w:r>
        <w:r w:rsidR="002135F6">
          <w:rPr>
            <w:rFonts w:asciiTheme="minorHAnsi" w:eastAsiaTheme="minorEastAsia" w:hAnsiTheme="minorHAnsi" w:cstheme="minorBidi"/>
            <w:noProof/>
            <w:sz w:val="22"/>
          </w:rPr>
          <w:tab/>
        </w:r>
        <w:r w:rsidR="002135F6" w:rsidRPr="00241F06">
          <w:rPr>
            <w:rStyle w:val="Hyperlink"/>
            <w:noProof/>
          </w:rPr>
          <w:t>Xem danh sách các nhóm dịch vụ cung cấp</w:t>
        </w:r>
        <w:r w:rsidR="002135F6">
          <w:rPr>
            <w:noProof/>
            <w:webHidden/>
          </w:rPr>
          <w:tab/>
        </w:r>
        <w:r w:rsidR="002135F6">
          <w:rPr>
            <w:noProof/>
            <w:webHidden/>
          </w:rPr>
          <w:fldChar w:fldCharType="begin"/>
        </w:r>
        <w:r w:rsidR="002135F6">
          <w:rPr>
            <w:noProof/>
            <w:webHidden/>
          </w:rPr>
          <w:instrText xml:space="preserve"> PAGEREF _Toc22744076 \h </w:instrText>
        </w:r>
        <w:r w:rsidR="002135F6">
          <w:rPr>
            <w:noProof/>
            <w:webHidden/>
          </w:rPr>
        </w:r>
        <w:r w:rsidR="002135F6">
          <w:rPr>
            <w:noProof/>
            <w:webHidden/>
          </w:rPr>
          <w:fldChar w:fldCharType="separate"/>
        </w:r>
        <w:r w:rsidR="002135F6">
          <w:rPr>
            <w:noProof/>
            <w:webHidden/>
          </w:rPr>
          <w:t>75</w:t>
        </w:r>
        <w:r w:rsidR="002135F6">
          <w:rPr>
            <w:noProof/>
            <w:webHidden/>
          </w:rPr>
          <w:fldChar w:fldCharType="end"/>
        </w:r>
      </w:hyperlink>
    </w:p>
    <w:p w14:paraId="71589EB8"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77" w:history="1">
        <w:r w:rsidR="002135F6" w:rsidRPr="00241F06">
          <w:rPr>
            <w:rStyle w:val="Hyperlink"/>
            <w:noProof/>
          </w:rPr>
          <w:t>UC 010 -</w:t>
        </w:r>
        <w:r w:rsidR="002135F6">
          <w:rPr>
            <w:rFonts w:asciiTheme="minorHAnsi" w:eastAsiaTheme="minorEastAsia" w:hAnsiTheme="minorHAnsi" w:cstheme="minorBidi"/>
            <w:noProof/>
            <w:sz w:val="22"/>
          </w:rPr>
          <w:tab/>
        </w:r>
        <w:r w:rsidR="002135F6" w:rsidRPr="00241F06">
          <w:rPr>
            <w:rStyle w:val="Hyperlink"/>
            <w:noProof/>
          </w:rPr>
          <w:t>Xem danh sách các dịch vụ cung cấp</w:t>
        </w:r>
        <w:r w:rsidR="002135F6">
          <w:rPr>
            <w:noProof/>
            <w:webHidden/>
          </w:rPr>
          <w:tab/>
        </w:r>
        <w:r w:rsidR="002135F6">
          <w:rPr>
            <w:noProof/>
            <w:webHidden/>
          </w:rPr>
          <w:fldChar w:fldCharType="begin"/>
        </w:r>
        <w:r w:rsidR="002135F6">
          <w:rPr>
            <w:noProof/>
            <w:webHidden/>
          </w:rPr>
          <w:instrText xml:space="preserve"> PAGEREF _Toc22744077 \h </w:instrText>
        </w:r>
        <w:r w:rsidR="002135F6">
          <w:rPr>
            <w:noProof/>
            <w:webHidden/>
          </w:rPr>
        </w:r>
        <w:r w:rsidR="002135F6">
          <w:rPr>
            <w:noProof/>
            <w:webHidden/>
          </w:rPr>
          <w:fldChar w:fldCharType="separate"/>
        </w:r>
        <w:r w:rsidR="002135F6">
          <w:rPr>
            <w:noProof/>
            <w:webHidden/>
          </w:rPr>
          <w:t>76</w:t>
        </w:r>
        <w:r w:rsidR="002135F6">
          <w:rPr>
            <w:noProof/>
            <w:webHidden/>
          </w:rPr>
          <w:fldChar w:fldCharType="end"/>
        </w:r>
      </w:hyperlink>
    </w:p>
    <w:p w14:paraId="6FCDE86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78" w:history="1">
        <w:r w:rsidR="002135F6" w:rsidRPr="00241F06">
          <w:rPr>
            <w:rStyle w:val="Hyperlink"/>
            <w:noProof/>
          </w:rPr>
          <w:t>UC 011 -</w:t>
        </w:r>
        <w:r w:rsidR="002135F6">
          <w:rPr>
            <w:rFonts w:asciiTheme="minorHAnsi" w:eastAsiaTheme="minorEastAsia" w:hAnsiTheme="minorHAnsi" w:cstheme="minorBidi"/>
            <w:noProof/>
            <w:sz w:val="22"/>
          </w:rPr>
          <w:tab/>
        </w:r>
        <w:r w:rsidR="002135F6" w:rsidRPr="00241F06">
          <w:rPr>
            <w:rStyle w:val="Hyperlink"/>
            <w:noProof/>
          </w:rPr>
          <w:t>Xem chi tiết dịch vụ chứng thực chữ ký số</w:t>
        </w:r>
        <w:r w:rsidR="002135F6">
          <w:rPr>
            <w:noProof/>
            <w:webHidden/>
          </w:rPr>
          <w:tab/>
        </w:r>
        <w:r w:rsidR="002135F6">
          <w:rPr>
            <w:noProof/>
            <w:webHidden/>
          </w:rPr>
          <w:fldChar w:fldCharType="begin"/>
        </w:r>
        <w:r w:rsidR="002135F6">
          <w:rPr>
            <w:noProof/>
            <w:webHidden/>
          </w:rPr>
          <w:instrText xml:space="preserve"> PAGEREF _Toc22744078 \h </w:instrText>
        </w:r>
        <w:r w:rsidR="002135F6">
          <w:rPr>
            <w:noProof/>
            <w:webHidden/>
          </w:rPr>
        </w:r>
        <w:r w:rsidR="002135F6">
          <w:rPr>
            <w:noProof/>
            <w:webHidden/>
          </w:rPr>
          <w:fldChar w:fldCharType="separate"/>
        </w:r>
        <w:r w:rsidR="002135F6">
          <w:rPr>
            <w:noProof/>
            <w:webHidden/>
          </w:rPr>
          <w:t>78</w:t>
        </w:r>
        <w:r w:rsidR="002135F6">
          <w:rPr>
            <w:noProof/>
            <w:webHidden/>
          </w:rPr>
          <w:fldChar w:fldCharType="end"/>
        </w:r>
      </w:hyperlink>
    </w:p>
    <w:p w14:paraId="4959EFD1"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79" w:history="1">
        <w:r w:rsidR="002135F6" w:rsidRPr="00241F06">
          <w:rPr>
            <w:rStyle w:val="Hyperlink"/>
            <w:noProof/>
          </w:rPr>
          <w:t>UC 012 -</w:t>
        </w:r>
        <w:r w:rsidR="002135F6">
          <w:rPr>
            <w:rFonts w:asciiTheme="minorHAnsi" w:eastAsiaTheme="minorEastAsia" w:hAnsiTheme="minorHAnsi" w:cstheme="minorBidi"/>
            <w:noProof/>
            <w:sz w:val="22"/>
          </w:rPr>
          <w:tab/>
        </w:r>
        <w:r w:rsidR="002135F6" w:rsidRPr="00241F06">
          <w:rPr>
            <w:rStyle w:val="Hyperlink"/>
            <w:noProof/>
          </w:rPr>
          <w:t>Nộp hồ sơ cấp chứng thư số cá nhân</w:t>
        </w:r>
        <w:r w:rsidR="002135F6">
          <w:rPr>
            <w:noProof/>
            <w:webHidden/>
          </w:rPr>
          <w:tab/>
        </w:r>
        <w:r w:rsidR="002135F6">
          <w:rPr>
            <w:noProof/>
            <w:webHidden/>
          </w:rPr>
          <w:fldChar w:fldCharType="begin"/>
        </w:r>
        <w:r w:rsidR="002135F6">
          <w:rPr>
            <w:noProof/>
            <w:webHidden/>
          </w:rPr>
          <w:instrText xml:space="preserve"> PAGEREF _Toc22744079 \h </w:instrText>
        </w:r>
        <w:r w:rsidR="002135F6">
          <w:rPr>
            <w:noProof/>
            <w:webHidden/>
          </w:rPr>
        </w:r>
        <w:r w:rsidR="002135F6">
          <w:rPr>
            <w:noProof/>
            <w:webHidden/>
          </w:rPr>
          <w:fldChar w:fldCharType="separate"/>
        </w:r>
        <w:r w:rsidR="002135F6">
          <w:rPr>
            <w:noProof/>
            <w:webHidden/>
          </w:rPr>
          <w:t>82</w:t>
        </w:r>
        <w:r w:rsidR="002135F6">
          <w:rPr>
            <w:noProof/>
            <w:webHidden/>
          </w:rPr>
          <w:fldChar w:fldCharType="end"/>
        </w:r>
      </w:hyperlink>
    </w:p>
    <w:p w14:paraId="1A51FF8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80" w:history="1">
        <w:r w:rsidR="002135F6" w:rsidRPr="00241F06">
          <w:rPr>
            <w:rStyle w:val="Hyperlink"/>
            <w:noProof/>
          </w:rPr>
          <w:t>UC 013 -</w:t>
        </w:r>
        <w:r w:rsidR="002135F6">
          <w:rPr>
            <w:rFonts w:asciiTheme="minorHAnsi" w:eastAsiaTheme="minorEastAsia" w:hAnsiTheme="minorHAnsi" w:cstheme="minorBidi"/>
            <w:noProof/>
            <w:sz w:val="22"/>
          </w:rPr>
          <w:tab/>
        </w:r>
        <w:r w:rsidR="002135F6" w:rsidRPr="00241F06">
          <w:rPr>
            <w:rStyle w:val="Hyperlink"/>
            <w:noProof/>
          </w:rPr>
          <w:t>Nộp hồ sơ cấp chứng thư số tổ chức</w:t>
        </w:r>
        <w:r w:rsidR="002135F6">
          <w:rPr>
            <w:noProof/>
            <w:webHidden/>
          </w:rPr>
          <w:tab/>
        </w:r>
        <w:r w:rsidR="002135F6">
          <w:rPr>
            <w:noProof/>
            <w:webHidden/>
          </w:rPr>
          <w:fldChar w:fldCharType="begin"/>
        </w:r>
        <w:r w:rsidR="002135F6">
          <w:rPr>
            <w:noProof/>
            <w:webHidden/>
          </w:rPr>
          <w:instrText xml:space="preserve"> PAGEREF _Toc22744080 \h </w:instrText>
        </w:r>
        <w:r w:rsidR="002135F6">
          <w:rPr>
            <w:noProof/>
            <w:webHidden/>
          </w:rPr>
        </w:r>
        <w:r w:rsidR="002135F6">
          <w:rPr>
            <w:noProof/>
            <w:webHidden/>
          </w:rPr>
          <w:fldChar w:fldCharType="separate"/>
        </w:r>
        <w:r w:rsidR="002135F6">
          <w:rPr>
            <w:noProof/>
            <w:webHidden/>
          </w:rPr>
          <w:t>86</w:t>
        </w:r>
        <w:r w:rsidR="002135F6">
          <w:rPr>
            <w:noProof/>
            <w:webHidden/>
          </w:rPr>
          <w:fldChar w:fldCharType="end"/>
        </w:r>
      </w:hyperlink>
    </w:p>
    <w:p w14:paraId="56C43595"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81" w:history="1">
        <w:r w:rsidR="002135F6" w:rsidRPr="00241F06">
          <w:rPr>
            <w:rStyle w:val="Hyperlink"/>
            <w:noProof/>
          </w:rPr>
          <w:t>UC 014 -</w:t>
        </w:r>
        <w:r w:rsidR="002135F6">
          <w:rPr>
            <w:rFonts w:asciiTheme="minorHAnsi" w:eastAsiaTheme="minorEastAsia" w:hAnsiTheme="minorHAnsi" w:cstheme="minorBidi"/>
            <w:noProof/>
            <w:sz w:val="22"/>
          </w:rPr>
          <w:tab/>
        </w:r>
        <w:r w:rsidR="002135F6" w:rsidRPr="00241F06">
          <w:rPr>
            <w:rStyle w:val="Hyperlink"/>
            <w:noProof/>
          </w:rPr>
          <w:t>Nộp hồ sơ cấp chứng thư số cho thiết bị, dịch vụ, phần mềm</w:t>
        </w:r>
        <w:r w:rsidR="002135F6">
          <w:rPr>
            <w:noProof/>
            <w:webHidden/>
          </w:rPr>
          <w:tab/>
        </w:r>
        <w:r w:rsidR="002135F6">
          <w:rPr>
            <w:noProof/>
            <w:webHidden/>
          </w:rPr>
          <w:fldChar w:fldCharType="begin"/>
        </w:r>
        <w:r w:rsidR="002135F6">
          <w:rPr>
            <w:noProof/>
            <w:webHidden/>
          </w:rPr>
          <w:instrText xml:space="preserve"> PAGEREF _Toc22744081 \h </w:instrText>
        </w:r>
        <w:r w:rsidR="002135F6">
          <w:rPr>
            <w:noProof/>
            <w:webHidden/>
          </w:rPr>
        </w:r>
        <w:r w:rsidR="002135F6">
          <w:rPr>
            <w:noProof/>
            <w:webHidden/>
          </w:rPr>
          <w:fldChar w:fldCharType="separate"/>
        </w:r>
        <w:r w:rsidR="002135F6">
          <w:rPr>
            <w:noProof/>
            <w:webHidden/>
          </w:rPr>
          <w:t>91</w:t>
        </w:r>
        <w:r w:rsidR="002135F6">
          <w:rPr>
            <w:noProof/>
            <w:webHidden/>
          </w:rPr>
          <w:fldChar w:fldCharType="end"/>
        </w:r>
      </w:hyperlink>
    </w:p>
    <w:p w14:paraId="40486BAC"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82" w:history="1">
        <w:r w:rsidR="002135F6" w:rsidRPr="00241F06">
          <w:rPr>
            <w:rStyle w:val="Hyperlink"/>
            <w:noProof/>
          </w:rPr>
          <w:t>UC 015 -</w:t>
        </w:r>
        <w:r w:rsidR="002135F6">
          <w:rPr>
            <w:rFonts w:asciiTheme="minorHAnsi" w:eastAsiaTheme="minorEastAsia" w:hAnsiTheme="minorHAnsi" w:cstheme="minorBidi"/>
            <w:noProof/>
            <w:sz w:val="22"/>
          </w:rPr>
          <w:tab/>
        </w:r>
        <w:r w:rsidR="002135F6" w:rsidRPr="00241F06">
          <w:rPr>
            <w:rStyle w:val="Hyperlink"/>
            <w:noProof/>
          </w:rPr>
          <w:t>Nộp hồ sơ gia hạn, thay đổi thông tin chứng thư số</w:t>
        </w:r>
        <w:r w:rsidR="002135F6">
          <w:rPr>
            <w:noProof/>
            <w:webHidden/>
          </w:rPr>
          <w:tab/>
        </w:r>
        <w:r w:rsidR="002135F6">
          <w:rPr>
            <w:noProof/>
            <w:webHidden/>
          </w:rPr>
          <w:fldChar w:fldCharType="begin"/>
        </w:r>
        <w:r w:rsidR="002135F6">
          <w:rPr>
            <w:noProof/>
            <w:webHidden/>
          </w:rPr>
          <w:instrText xml:space="preserve"> PAGEREF _Toc22744082 \h </w:instrText>
        </w:r>
        <w:r w:rsidR="002135F6">
          <w:rPr>
            <w:noProof/>
            <w:webHidden/>
          </w:rPr>
        </w:r>
        <w:r w:rsidR="002135F6">
          <w:rPr>
            <w:noProof/>
            <w:webHidden/>
          </w:rPr>
          <w:fldChar w:fldCharType="separate"/>
        </w:r>
        <w:r w:rsidR="002135F6">
          <w:rPr>
            <w:noProof/>
            <w:webHidden/>
          </w:rPr>
          <w:t>96</w:t>
        </w:r>
        <w:r w:rsidR="002135F6">
          <w:rPr>
            <w:noProof/>
            <w:webHidden/>
          </w:rPr>
          <w:fldChar w:fldCharType="end"/>
        </w:r>
      </w:hyperlink>
    </w:p>
    <w:p w14:paraId="35577775"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83" w:history="1">
        <w:r w:rsidR="002135F6" w:rsidRPr="00241F06">
          <w:rPr>
            <w:rStyle w:val="Hyperlink"/>
            <w:noProof/>
          </w:rPr>
          <w:t>UC 016 -</w:t>
        </w:r>
        <w:r w:rsidR="002135F6">
          <w:rPr>
            <w:rFonts w:asciiTheme="minorHAnsi" w:eastAsiaTheme="minorEastAsia" w:hAnsiTheme="minorHAnsi" w:cstheme="minorBidi"/>
            <w:noProof/>
            <w:sz w:val="22"/>
          </w:rPr>
          <w:tab/>
        </w:r>
        <w:r w:rsidR="002135F6" w:rsidRPr="00241F06">
          <w:rPr>
            <w:rStyle w:val="Hyperlink"/>
            <w:noProof/>
          </w:rPr>
          <w:t>Nộp hồ sơ Thu hồi chứng thư số</w:t>
        </w:r>
        <w:r w:rsidR="002135F6">
          <w:rPr>
            <w:noProof/>
            <w:webHidden/>
          </w:rPr>
          <w:tab/>
        </w:r>
        <w:r w:rsidR="002135F6">
          <w:rPr>
            <w:noProof/>
            <w:webHidden/>
          </w:rPr>
          <w:fldChar w:fldCharType="begin"/>
        </w:r>
        <w:r w:rsidR="002135F6">
          <w:rPr>
            <w:noProof/>
            <w:webHidden/>
          </w:rPr>
          <w:instrText xml:space="preserve"> PAGEREF _Toc22744083 \h </w:instrText>
        </w:r>
        <w:r w:rsidR="002135F6">
          <w:rPr>
            <w:noProof/>
            <w:webHidden/>
          </w:rPr>
        </w:r>
        <w:r w:rsidR="002135F6">
          <w:rPr>
            <w:noProof/>
            <w:webHidden/>
          </w:rPr>
          <w:fldChar w:fldCharType="separate"/>
        </w:r>
        <w:r w:rsidR="002135F6">
          <w:rPr>
            <w:noProof/>
            <w:webHidden/>
          </w:rPr>
          <w:t>99</w:t>
        </w:r>
        <w:r w:rsidR="002135F6">
          <w:rPr>
            <w:noProof/>
            <w:webHidden/>
          </w:rPr>
          <w:fldChar w:fldCharType="end"/>
        </w:r>
      </w:hyperlink>
    </w:p>
    <w:p w14:paraId="778E9266"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84" w:history="1">
        <w:r w:rsidR="002135F6" w:rsidRPr="00241F06">
          <w:rPr>
            <w:rStyle w:val="Hyperlink"/>
            <w:noProof/>
          </w:rPr>
          <w:t>UC 017 -</w:t>
        </w:r>
        <w:r w:rsidR="002135F6">
          <w:rPr>
            <w:rFonts w:asciiTheme="minorHAnsi" w:eastAsiaTheme="minorEastAsia" w:hAnsiTheme="minorHAnsi" w:cstheme="minorBidi"/>
            <w:noProof/>
            <w:sz w:val="22"/>
          </w:rPr>
          <w:tab/>
        </w:r>
        <w:r w:rsidR="002135F6" w:rsidRPr="00241F06">
          <w:rPr>
            <w:rStyle w:val="Hyperlink"/>
            <w:noProof/>
          </w:rPr>
          <w:t>Nộp hồ sơ Khôi phục thiết bị lưu khóa bí mật</w:t>
        </w:r>
        <w:r w:rsidR="002135F6">
          <w:rPr>
            <w:noProof/>
            <w:webHidden/>
          </w:rPr>
          <w:tab/>
        </w:r>
        <w:r w:rsidR="002135F6">
          <w:rPr>
            <w:noProof/>
            <w:webHidden/>
          </w:rPr>
          <w:fldChar w:fldCharType="begin"/>
        </w:r>
        <w:r w:rsidR="002135F6">
          <w:rPr>
            <w:noProof/>
            <w:webHidden/>
          </w:rPr>
          <w:instrText xml:space="preserve"> PAGEREF _Toc22744084 \h </w:instrText>
        </w:r>
        <w:r w:rsidR="002135F6">
          <w:rPr>
            <w:noProof/>
            <w:webHidden/>
          </w:rPr>
        </w:r>
        <w:r w:rsidR="002135F6">
          <w:rPr>
            <w:noProof/>
            <w:webHidden/>
          </w:rPr>
          <w:fldChar w:fldCharType="separate"/>
        </w:r>
        <w:r w:rsidR="002135F6">
          <w:rPr>
            <w:noProof/>
            <w:webHidden/>
          </w:rPr>
          <w:t>102</w:t>
        </w:r>
        <w:r w:rsidR="002135F6">
          <w:rPr>
            <w:noProof/>
            <w:webHidden/>
          </w:rPr>
          <w:fldChar w:fldCharType="end"/>
        </w:r>
      </w:hyperlink>
    </w:p>
    <w:p w14:paraId="33935D86"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85" w:history="1">
        <w:r w:rsidR="002135F6" w:rsidRPr="00241F06">
          <w:rPr>
            <w:rStyle w:val="Hyperlink"/>
            <w:noProof/>
          </w:rPr>
          <w:t>UC 018 -</w:t>
        </w:r>
        <w:r w:rsidR="002135F6">
          <w:rPr>
            <w:rFonts w:asciiTheme="minorHAnsi" w:eastAsiaTheme="minorEastAsia" w:hAnsiTheme="minorHAnsi" w:cstheme="minorBidi"/>
            <w:noProof/>
            <w:sz w:val="22"/>
          </w:rPr>
          <w:tab/>
        </w:r>
        <w:r w:rsidR="002135F6" w:rsidRPr="00241F06">
          <w:rPr>
            <w:rStyle w:val="Hyperlink"/>
            <w:noProof/>
          </w:rPr>
          <w:t>Bổ sung hồ sơ khi có yêu cầu</w:t>
        </w:r>
        <w:r w:rsidR="002135F6">
          <w:rPr>
            <w:noProof/>
            <w:webHidden/>
          </w:rPr>
          <w:tab/>
        </w:r>
        <w:r w:rsidR="002135F6">
          <w:rPr>
            <w:noProof/>
            <w:webHidden/>
          </w:rPr>
          <w:fldChar w:fldCharType="begin"/>
        </w:r>
        <w:r w:rsidR="002135F6">
          <w:rPr>
            <w:noProof/>
            <w:webHidden/>
          </w:rPr>
          <w:instrText xml:space="preserve"> PAGEREF _Toc22744085 \h </w:instrText>
        </w:r>
        <w:r w:rsidR="002135F6">
          <w:rPr>
            <w:noProof/>
            <w:webHidden/>
          </w:rPr>
        </w:r>
        <w:r w:rsidR="002135F6">
          <w:rPr>
            <w:noProof/>
            <w:webHidden/>
          </w:rPr>
          <w:fldChar w:fldCharType="separate"/>
        </w:r>
        <w:r w:rsidR="002135F6">
          <w:rPr>
            <w:noProof/>
            <w:webHidden/>
          </w:rPr>
          <w:t>104</w:t>
        </w:r>
        <w:r w:rsidR="002135F6">
          <w:rPr>
            <w:noProof/>
            <w:webHidden/>
          </w:rPr>
          <w:fldChar w:fldCharType="end"/>
        </w:r>
      </w:hyperlink>
    </w:p>
    <w:p w14:paraId="3777AAEE"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86" w:history="1">
        <w:r w:rsidR="002135F6" w:rsidRPr="00241F06">
          <w:rPr>
            <w:rStyle w:val="Hyperlink"/>
            <w:noProof/>
          </w:rPr>
          <w:t>UC 019 -</w:t>
        </w:r>
        <w:r w:rsidR="002135F6">
          <w:rPr>
            <w:rFonts w:asciiTheme="minorHAnsi" w:eastAsiaTheme="minorEastAsia" w:hAnsiTheme="minorHAnsi" w:cstheme="minorBidi"/>
            <w:noProof/>
            <w:sz w:val="22"/>
          </w:rPr>
          <w:tab/>
        </w:r>
        <w:r w:rsidR="002135F6" w:rsidRPr="00241F06">
          <w:rPr>
            <w:rStyle w:val="Hyperlink"/>
            <w:noProof/>
          </w:rPr>
          <w:t>Hoàn trả thiết bị cho Cục Chứng thực số và Bảo mật thông tin</w:t>
        </w:r>
        <w:r w:rsidR="002135F6">
          <w:rPr>
            <w:noProof/>
            <w:webHidden/>
          </w:rPr>
          <w:tab/>
        </w:r>
        <w:r w:rsidR="002135F6">
          <w:rPr>
            <w:noProof/>
            <w:webHidden/>
          </w:rPr>
          <w:fldChar w:fldCharType="begin"/>
        </w:r>
        <w:r w:rsidR="002135F6">
          <w:rPr>
            <w:noProof/>
            <w:webHidden/>
          </w:rPr>
          <w:instrText xml:space="preserve"> PAGEREF _Toc22744086 \h </w:instrText>
        </w:r>
        <w:r w:rsidR="002135F6">
          <w:rPr>
            <w:noProof/>
            <w:webHidden/>
          </w:rPr>
        </w:r>
        <w:r w:rsidR="002135F6">
          <w:rPr>
            <w:noProof/>
            <w:webHidden/>
          </w:rPr>
          <w:fldChar w:fldCharType="separate"/>
        </w:r>
        <w:r w:rsidR="002135F6">
          <w:rPr>
            <w:noProof/>
            <w:webHidden/>
          </w:rPr>
          <w:t>105</w:t>
        </w:r>
        <w:r w:rsidR="002135F6">
          <w:rPr>
            <w:noProof/>
            <w:webHidden/>
          </w:rPr>
          <w:fldChar w:fldCharType="end"/>
        </w:r>
      </w:hyperlink>
    </w:p>
    <w:p w14:paraId="04E550B8"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87" w:history="1">
        <w:r w:rsidR="002135F6" w:rsidRPr="00241F06">
          <w:rPr>
            <w:rStyle w:val="Hyperlink"/>
            <w:noProof/>
          </w:rPr>
          <w:t>UC 020 -</w:t>
        </w:r>
        <w:r w:rsidR="002135F6">
          <w:rPr>
            <w:rFonts w:asciiTheme="minorHAnsi" w:eastAsiaTheme="minorEastAsia" w:hAnsiTheme="minorHAnsi" w:cstheme="minorBidi"/>
            <w:noProof/>
            <w:sz w:val="22"/>
          </w:rPr>
          <w:tab/>
        </w:r>
        <w:r w:rsidR="002135F6" w:rsidRPr="00241F06">
          <w:rPr>
            <w:rStyle w:val="Hyperlink"/>
            <w:noProof/>
          </w:rPr>
          <w:t>Sinh CTS từ Activation code được cấp</w:t>
        </w:r>
        <w:r w:rsidR="002135F6">
          <w:rPr>
            <w:noProof/>
            <w:webHidden/>
          </w:rPr>
          <w:tab/>
        </w:r>
        <w:r w:rsidR="002135F6">
          <w:rPr>
            <w:noProof/>
            <w:webHidden/>
          </w:rPr>
          <w:fldChar w:fldCharType="begin"/>
        </w:r>
        <w:r w:rsidR="002135F6">
          <w:rPr>
            <w:noProof/>
            <w:webHidden/>
          </w:rPr>
          <w:instrText xml:space="preserve"> PAGEREF _Toc22744087 \h </w:instrText>
        </w:r>
        <w:r w:rsidR="002135F6">
          <w:rPr>
            <w:noProof/>
            <w:webHidden/>
          </w:rPr>
        </w:r>
        <w:r w:rsidR="002135F6">
          <w:rPr>
            <w:noProof/>
            <w:webHidden/>
          </w:rPr>
          <w:fldChar w:fldCharType="separate"/>
        </w:r>
        <w:r w:rsidR="002135F6">
          <w:rPr>
            <w:noProof/>
            <w:webHidden/>
          </w:rPr>
          <w:t>106</w:t>
        </w:r>
        <w:r w:rsidR="002135F6">
          <w:rPr>
            <w:noProof/>
            <w:webHidden/>
          </w:rPr>
          <w:fldChar w:fldCharType="end"/>
        </w:r>
      </w:hyperlink>
    </w:p>
    <w:p w14:paraId="6C5657AA"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88" w:history="1">
        <w:r w:rsidR="002135F6" w:rsidRPr="00241F06">
          <w:rPr>
            <w:rStyle w:val="Hyperlink"/>
            <w:noProof/>
          </w:rPr>
          <w:t>UC 021 -</w:t>
        </w:r>
        <w:r w:rsidR="002135F6">
          <w:rPr>
            <w:rFonts w:asciiTheme="minorHAnsi" w:eastAsiaTheme="minorEastAsia" w:hAnsiTheme="minorHAnsi" w:cstheme="minorBidi"/>
            <w:noProof/>
            <w:sz w:val="22"/>
          </w:rPr>
          <w:tab/>
        </w:r>
        <w:r w:rsidR="002135F6" w:rsidRPr="00241F06">
          <w:rPr>
            <w:rStyle w:val="Hyperlink"/>
            <w:noProof/>
          </w:rPr>
          <w:t>Nhập CTS vào thiết bị lưu khóa bí mật</w:t>
        </w:r>
        <w:r w:rsidR="002135F6">
          <w:rPr>
            <w:noProof/>
            <w:webHidden/>
          </w:rPr>
          <w:tab/>
        </w:r>
        <w:r w:rsidR="002135F6">
          <w:rPr>
            <w:noProof/>
            <w:webHidden/>
          </w:rPr>
          <w:fldChar w:fldCharType="begin"/>
        </w:r>
        <w:r w:rsidR="002135F6">
          <w:rPr>
            <w:noProof/>
            <w:webHidden/>
          </w:rPr>
          <w:instrText xml:space="preserve"> PAGEREF _Toc22744088 \h </w:instrText>
        </w:r>
        <w:r w:rsidR="002135F6">
          <w:rPr>
            <w:noProof/>
            <w:webHidden/>
          </w:rPr>
        </w:r>
        <w:r w:rsidR="002135F6">
          <w:rPr>
            <w:noProof/>
            <w:webHidden/>
          </w:rPr>
          <w:fldChar w:fldCharType="separate"/>
        </w:r>
        <w:r w:rsidR="002135F6">
          <w:rPr>
            <w:noProof/>
            <w:webHidden/>
          </w:rPr>
          <w:t>107</w:t>
        </w:r>
        <w:r w:rsidR="002135F6">
          <w:rPr>
            <w:noProof/>
            <w:webHidden/>
          </w:rPr>
          <w:fldChar w:fldCharType="end"/>
        </w:r>
      </w:hyperlink>
    </w:p>
    <w:p w14:paraId="476E1722"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89" w:history="1">
        <w:r w:rsidR="002135F6" w:rsidRPr="00241F06">
          <w:rPr>
            <w:rStyle w:val="Hyperlink"/>
            <w:noProof/>
          </w:rPr>
          <w:t>UC 022 -</w:t>
        </w:r>
        <w:r w:rsidR="002135F6">
          <w:rPr>
            <w:rFonts w:asciiTheme="minorHAnsi" w:eastAsiaTheme="minorEastAsia" w:hAnsiTheme="minorHAnsi" w:cstheme="minorBidi"/>
            <w:noProof/>
            <w:sz w:val="22"/>
          </w:rPr>
          <w:tab/>
        </w:r>
        <w:r w:rsidR="002135F6" w:rsidRPr="00241F06">
          <w:rPr>
            <w:rStyle w:val="Hyperlink"/>
            <w:noProof/>
          </w:rPr>
          <w:t>Khôi phục thiết bị lưu khóa bí mật</w:t>
        </w:r>
        <w:r w:rsidR="002135F6">
          <w:rPr>
            <w:noProof/>
            <w:webHidden/>
          </w:rPr>
          <w:tab/>
        </w:r>
        <w:r w:rsidR="002135F6">
          <w:rPr>
            <w:noProof/>
            <w:webHidden/>
          </w:rPr>
          <w:fldChar w:fldCharType="begin"/>
        </w:r>
        <w:r w:rsidR="002135F6">
          <w:rPr>
            <w:noProof/>
            <w:webHidden/>
          </w:rPr>
          <w:instrText xml:space="preserve"> PAGEREF _Toc22744089 \h </w:instrText>
        </w:r>
        <w:r w:rsidR="002135F6">
          <w:rPr>
            <w:noProof/>
            <w:webHidden/>
          </w:rPr>
        </w:r>
        <w:r w:rsidR="002135F6">
          <w:rPr>
            <w:noProof/>
            <w:webHidden/>
          </w:rPr>
          <w:fldChar w:fldCharType="separate"/>
        </w:r>
        <w:r w:rsidR="002135F6">
          <w:rPr>
            <w:noProof/>
            <w:webHidden/>
          </w:rPr>
          <w:t>108</w:t>
        </w:r>
        <w:r w:rsidR="002135F6">
          <w:rPr>
            <w:noProof/>
            <w:webHidden/>
          </w:rPr>
          <w:fldChar w:fldCharType="end"/>
        </w:r>
      </w:hyperlink>
    </w:p>
    <w:p w14:paraId="657A4F4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90" w:history="1">
        <w:r w:rsidR="002135F6" w:rsidRPr="00241F06">
          <w:rPr>
            <w:rStyle w:val="Hyperlink"/>
            <w:noProof/>
          </w:rPr>
          <w:t>UC 023 -</w:t>
        </w:r>
        <w:r w:rsidR="002135F6">
          <w:rPr>
            <w:rFonts w:asciiTheme="minorHAnsi" w:eastAsiaTheme="minorEastAsia" w:hAnsiTheme="minorHAnsi" w:cstheme="minorBidi"/>
            <w:noProof/>
            <w:sz w:val="22"/>
          </w:rPr>
          <w:tab/>
        </w:r>
        <w:r w:rsidR="002135F6" w:rsidRPr="00241F06">
          <w:rPr>
            <w:rStyle w:val="Hyperlink"/>
            <w:noProof/>
          </w:rPr>
          <w:t>Xem danh sách hồ sơ của cơ quan, tổ chức</w:t>
        </w:r>
        <w:r w:rsidR="002135F6">
          <w:rPr>
            <w:noProof/>
            <w:webHidden/>
          </w:rPr>
          <w:tab/>
        </w:r>
        <w:r w:rsidR="002135F6">
          <w:rPr>
            <w:noProof/>
            <w:webHidden/>
          </w:rPr>
          <w:fldChar w:fldCharType="begin"/>
        </w:r>
        <w:r w:rsidR="002135F6">
          <w:rPr>
            <w:noProof/>
            <w:webHidden/>
          </w:rPr>
          <w:instrText xml:space="preserve"> PAGEREF _Toc22744090 \h </w:instrText>
        </w:r>
        <w:r w:rsidR="002135F6">
          <w:rPr>
            <w:noProof/>
            <w:webHidden/>
          </w:rPr>
        </w:r>
        <w:r w:rsidR="002135F6">
          <w:rPr>
            <w:noProof/>
            <w:webHidden/>
          </w:rPr>
          <w:fldChar w:fldCharType="separate"/>
        </w:r>
        <w:r w:rsidR="002135F6">
          <w:rPr>
            <w:noProof/>
            <w:webHidden/>
          </w:rPr>
          <w:t>109</w:t>
        </w:r>
        <w:r w:rsidR="002135F6">
          <w:rPr>
            <w:noProof/>
            <w:webHidden/>
          </w:rPr>
          <w:fldChar w:fldCharType="end"/>
        </w:r>
      </w:hyperlink>
    </w:p>
    <w:p w14:paraId="20409ED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91" w:history="1">
        <w:r w:rsidR="002135F6" w:rsidRPr="00241F06">
          <w:rPr>
            <w:rStyle w:val="Hyperlink"/>
            <w:noProof/>
          </w:rPr>
          <w:t>UC 024 -</w:t>
        </w:r>
        <w:r w:rsidR="002135F6">
          <w:rPr>
            <w:rFonts w:asciiTheme="minorHAnsi" w:eastAsiaTheme="minorEastAsia" w:hAnsiTheme="minorHAnsi" w:cstheme="minorBidi"/>
            <w:noProof/>
            <w:sz w:val="22"/>
          </w:rPr>
          <w:tab/>
        </w:r>
        <w:r w:rsidR="002135F6" w:rsidRPr="00241F06">
          <w:rPr>
            <w:rStyle w:val="Hyperlink"/>
            <w:noProof/>
          </w:rPr>
          <w:t>Tìm kiếm hồ sơ của cơ quan, tổ chức</w:t>
        </w:r>
        <w:r w:rsidR="002135F6">
          <w:rPr>
            <w:noProof/>
            <w:webHidden/>
          </w:rPr>
          <w:tab/>
        </w:r>
        <w:r w:rsidR="002135F6">
          <w:rPr>
            <w:noProof/>
            <w:webHidden/>
          </w:rPr>
          <w:fldChar w:fldCharType="begin"/>
        </w:r>
        <w:r w:rsidR="002135F6">
          <w:rPr>
            <w:noProof/>
            <w:webHidden/>
          </w:rPr>
          <w:instrText xml:space="preserve"> PAGEREF _Toc22744091 \h </w:instrText>
        </w:r>
        <w:r w:rsidR="002135F6">
          <w:rPr>
            <w:noProof/>
            <w:webHidden/>
          </w:rPr>
        </w:r>
        <w:r w:rsidR="002135F6">
          <w:rPr>
            <w:noProof/>
            <w:webHidden/>
          </w:rPr>
          <w:fldChar w:fldCharType="separate"/>
        </w:r>
        <w:r w:rsidR="002135F6">
          <w:rPr>
            <w:noProof/>
            <w:webHidden/>
          </w:rPr>
          <w:t>110</w:t>
        </w:r>
        <w:r w:rsidR="002135F6">
          <w:rPr>
            <w:noProof/>
            <w:webHidden/>
          </w:rPr>
          <w:fldChar w:fldCharType="end"/>
        </w:r>
      </w:hyperlink>
    </w:p>
    <w:p w14:paraId="6A1AEA48"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92" w:history="1">
        <w:r w:rsidR="002135F6" w:rsidRPr="00241F06">
          <w:rPr>
            <w:rStyle w:val="Hyperlink"/>
            <w:noProof/>
          </w:rPr>
          <w:t>UC 025 -</w:t>
        </w:r>
        <w:r w:rsidR="002135F6">
          <w:rPr>
            <w:rFonts w:asciiTheme="minorHAnsi" w:eastAsiaTheme="minorEastAsia" w:hAnsiTheme="minorHAnsi" w:cstheme="minorBidi"/>
            <w:noProof/>
            <w:sz w:val="22"/>
          </w:rPr>
          <w:tab/>
        </w:r>
        <w:r w:rsidR="002135F6" w:rsidRPr="00241F06">
          <w:rPr>
            <w:rStyle w:val="Hyperlink"/>
            <w:noProof/>
          </w:rPr>
          <w:t>Xem danh sách chứng thư số của cơ quan, tổ chức</w:t>
        </w:r>
        <w:r w:rsidR="002135F6">
          <w:rPr>
            <w:noProof/>
            <w:webHidden/>
          </w:rPr>
          <w:tab/>
        </w:r>
        <w:r w:rsidR="002135F6">
          <w:rPr>
            <w:noProof/>
            <w:webHidden/>
          </w:rPr>
          <w:fldChar w:fldCharType="begin"/>
        </w:r>
        <w:r w:rsidR="002135F6">
          <w:rPr>
            <w:noProof/>
            <w:webHidden/>
          </w:rPr>
          <w:instrText xml:space="preserve"> PAGEREF _Toc22744092 \h </w:instrText>
        </w:r>
        <w:r w:rsidR="002135F6">
          <w:rPr>
            <w:noProof/>
            <w:webHidden/>
          </w:rPr>
        </w:r>
        <w:r w:rsidR="002135F6">
          <w:rPr>
            <w:noProof/>
            <w:webHidden/>
          </w:rPr>
          <w:fldChar w:fldCharType="separate"/>
        </w:r>
        <w:r w:rsidR="002135F6">
          <w:rPr>
            <w:noProof/>
            <w:webHidden/>
          </w:rPr>
          <w:t>112</w:t>
        </w:r>
        <w:r w:rsidR="002135F6">
          <w:rPr>
            <w:noProof/>
            <w:webHidden/>
          </w:rPr>
          <w:fldChar w:fldCharType="end"/>
        </w:r>
      </w:hyperlink>
    </w:p>
    <w:p w14:paraId="259ACB3D"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93" w:history="1">
        <w:r w:rsidR="002135F6" w:rsidRPr="00241F06">
          <w:rPr>
            <w:rStyle w:val="Hyperlink"/>
            <w:noProof/>
          </w:rPr>
          <w:t>UC 026 -</w:t>
        </w:r>
        <w:r w:rsidR="002135F6">
          <w:rPr>
            <w:rFonts w:asciiTheme="minorHAnsi" w:eastAsiaTheme="minorEastAsia" w:hAnsiTheme="minorHAnsi" w:cstheme="minorBidi"/>
            <w:noProof/>
            <w:sz w:val="22"/>
          </w:rPr>
          <w:tab/>
        </w:r>
        <w:r w:rsidR="002135F6" w:rsidRPr="00241F06">
          <w:rPr>
            <w:rStyle w:val="Hyperlink"/>
            <w:noProof/>
          </w:rPr>
          <w:t>Tìm kiếm chứng thư số của cơ quan, tổ chức</w:t>
        </w:r>
        <w:r w:rsidR="002135F6">
          <w:rPr>
            <w:noProof/>
            <w:webHidden/>
          </w:rPr>
          <w:tab/>
        </w:r>
        <w:r w:rsidR="002135F6">
          <w:rPr>
            <w:noProof/>
            <w:webHidden/>
          </w:rPr>
          <w:fldChar w:fldCharType="begin"/>
        </w:r>
        <w:r w:rsidR="002135F6">
          <w:rPr>
            <w:noProof/>
            <w:webHidden/>
          </w:rPr>
          <w:instrText xml:space="preserve"> PAGEREF _Toc22744093 \h </w:instrText>
        </w:r>
        <w:r w:rsidR="002135F6">
          <w:rPr>
            <w:noProof/>
            <w:webHidden/>
          </w:rPr>
        </w:r>
        <w:r w:rsidR="002135F6">
          <w:rPr>
            <w:noProof/>
            <w:webHidden/>
          </w:rPr>
          <w:fldChar w:fldCharType="separate"/>
        </w:r>
        <w:r w:rsidR="002135F6">
          <w:rPr>
            <w:noProof/>
            <w:webHidden/>
          </w:rPr>
          <w:t>112</w:t>
        </w:r>
        <w:r w:rsidR="002135F6">
          <w:rPr>
            <w:noProof/>
            <w:webHidden/>
          </w:rPr>
          <w:fldChar w:fldCharType="end"/>
        </w:r>
      </w:hyperlink>
    </w:p>
    <w:p w14:paraId="3E73990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94" w:history="1">
        <w:r w:rsidR="002135F6" w:rsidRPr="00241F06">
          <w:rPr>
            <w:rStyle w:val="Hyperlink"/>
            <w:noProof/>
          </w:rPr>
          <w:t>UC 027 -</w:t>
        </w:r>
        <w:r w:rsidR="002135F6">
          <w:rPr>
            <w:rFonts w:asciiTheme="minorHAnsi" w:eastAsiaTheme="minorEastAsia" w:hAnsiTheme="minorHAnsi" w:cstheme="minorBidi"/>
            <w:noProof/>
            <w:sz w:val="22"/>
          </w:rPr>
          <w:tab/>
        </w:r>
        <w:r w:rsidR="002135F6" w:rsidRPr="00241F06">
          <w:rPr>
            <w:rStyle w:val="Hyperlink"/>
            <w:noProof/>
          </w:rPr>
          <w:t>Hoàn trả thiết bị đối với chứng thư số đã hết hạn</w:t>
        </w:r>
        <w:r w:rsidR="002135F6">
          <w:rPr>
            <w:noProof/>
            <w:webHidden/>
          </w:rPr>
          <w:tab/>
        </w:r>
        <w:r w:rsidR="002135F6">
          <w:rPr>
            <w:noProof/>
            <w:webHidden/>
          </w:rPr>
          <w:fldChar w:fldCharType="begin"/>
        </w:r>
        <w:r w:rsidR="002135F6">
          <w:rPr>
            <w:noProof/>
            <w:webHidden/>
          </w:rPr>
          <w:instrText xml:space="preserve"> PAGEREF _Toc22744094 \h </w:instrText>
        </w:r>
        <w:r w:rsidR="002135F6">
          <w:rPr>
            <w:noProof/>
            <w:webHidden/>
          </w:rPr>
        </w:r>
        <w:r w:rsidR="002135F6">
          <w:rPr>
            <w:noProof/>
            <w:webHidden/>
          </w:rPr>
          <w:fldChar w:fldCharType="separate"/>
        </w:r>
        <w:r w:rsidR="002135F6">
          <w:rPr>
            <w:noProof/>
            <w:webHidden/>
          </w:rPr>
          <w:t>113</w:t>
        </w:r>
        <w:r w:rsidR="002135F6">
          <w:rPr>
            <w:noProof/>
            <w:webHidden/>
          </w:rPr>
          <w:fldChar w:fldCharType="end"/>
        </w:r>
      </w:hyperlink>
    </w:p>
    <w:p w14:paraId="73C2B8B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95" w:history="1">
        <w:r w:rsidR="002135F6" w:rsidRPr="00241F06">
          <w:rPr>
            <w:rStyle w:val="Hyperlink"/>
            <w:noProof/>
          </w:rPr>
          <w:t>UC 028 -</w:t>
        </w:r>
        <w:r w:rsidR="002135F6">
          <w:rPr>
            <w:rFonts w:asciiTheme="minorHAnsi" w:eastAsiaTheme="minorEastAsia" w:hAnsiTheme="minorHAnsi" w:cstheme="minorBidi"/>
            <w:noProof/>
            <w:sz w:val="22"/>
          </w:rPr>
          <w:tab/>
        </w:r>
        <w:r w:rsidR="002135F6" w:rsidRPr="00241F06">
          <w:rPr>
            <w:rStyle w:val="Hyperlink"/>
            <w:noProof/>
          </w:rPr>
          <w:t>Xem danh sách tài khoản của cơ quan, tổ chức</w:t>
        </w:r>
        <w:r w:rsidR="002135F6">
          <w:rPr>
            <w:noProof/>
            <w:webHidden/>
          </w:rPr>
          <w:tab/>
        </w:r>
        <w:r w:rsidR="002135F6">
          <w:rPr>
            <w:noProof/>
            <w:webHidden/>
          </w:rPr>
          <w:fldChar w:fldCharType="begin"/>
        </w:r>
        <w:r w:rsidR="002135F6">
          <w:rPr>
            <w:noProof/>
            <w:webHidden/>
          </w:rPr>
          <w:instrText xml:space="preserve"> PAGEREF _Toc22744095 \h </w:instrText>
        </w:r>
        <w:r w:rsidR="002135F6">
          <w:rPr>
            <w:noProof/>
            <w:webHidden/>
          </w:rPr>
        </w:r>
        <w:r w:rsidR="002135F6">
          <w:rPr>
            <w:noProof/>
            <w:webHidden/>
          </w:rPr>
          <w:fldChar w:fldCharType="separate"/>
        </w:r>
        <w:r w:rsidR="002135F6">
          <w:rPr>
            <w:noProof/>
            <w:webHidden/>
          </w:rPr>
          <w:t>115</w:t>
        </w:r>
        <w:r w:rsidR="002135F6">
          <w:rPr>
            <w:noProof/>
            <w:webHidden/>
          </w:rPr>
          <w:fldChar w:fldCharType="end"/>
        </w:r>
      </w:hyperlink>
    </w:p>
    <w:p w14:paraId="1036665C"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96" w:history="1">
        <w:r w:rsidR="002135F6" w:rsidRPr="00241F06">
          <w:rPr>
            <w:rStyle w:val="Hyperlink"/>
            <w:noProof/>
          </w:rPr>
          <w:t>UC 029 -</w:t>
        </w:r>
        <w:r w:rsidR="002135F6">
          <w:rPr>
            <w:rFonts w:asciiTheme="minorHAnsi" w:eastAsiaTheme="minorEastAsia" w:hAnsiTheme="minorHAnsi" w:cstheme="minorBidi"/>
            <w:noProof/>
            <w:sz w:val="22"/>
          </w:rPr>
          <w:tab/>
        </w:r>
        <w:r w:rsidR="002135F6" w:rsidRPr="00241F06">
          <w:rPr>
            <w:rStyle w:val="Hyperlink"/>
            <w:noProof/>
          </w:rPr>
          <w:t>Tìm kiếm tài khoản của cơ quan, tổ chức</w:t>
        </w:r>
        <w:r w:rsidR="002135F6">
          <w:rPr>
            <w:noProof/>
            <w:webHidden/>
          </w:rPr>
          <w:tab/>
        </w:r>
        <w:r w:rsidR="002135F6">
          <w:rPr>
            <w:noProof/>
            <w:webHidden/>
          </w:rPr>
          <w:fldChar w:fldCharType="begin"/>
        </w:r>
        <w:r w:rsidR="002135F6">
          <w:rPr>
            <w:noProof/>
            <w:webHidden/>
          </w:rPr>
          <w:instrText xml:space="preserve"> PAGEREF _Toc22744096 \h </w:instrText>
        </w:r>
        <w:r w:rsidR="002135F6">
          <w:rPr>
            <w:noProof/>
            <w:webHidden/>
          </w:rPr>
        </w:r>
        <w:r w:rsidR="002135F6">
          <w:rPr>
            <w:noProof/>
            <w:webHidden/>
          </w:rPr>
          <w:fldChar w:fldCharType="separate"/>
        </w:r>
        <w:r w:rsidR="002135F6">
          <w:rPr>
            <w:noProof/>
            <w:webHidden/>
          </w:rPr>
          <w:t>116</w:t>
        </w:r>
        <w:r w:rsidR="002135F6">
          <w:rPr>
            <w:noProof/>
            <w:webHidden/>
          </w:rPr>
          <w:fldChar w:fldCharType="end"/>
        </w:r>
      </w:hyperlink>
    </w:p>
    <w:p w14:paraId="12018B5A"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97" w:history="1">
        <w:r w:rsidR="002135F6" w:rsidRPr="00241F06">
          <w:rPr>
            <w:rStyle w:val="Hyperlink"/>
            <w:noProof/>
          </w:rPr>
          <w:t>UC 030 -</w:t>
        </w:r>
        <w:r w:rsidR="002135F6">
          <w:rPr>
            <w:rFonts w:asciiTheme="minorHAnsi" w:eastAsiaTheme="minorEastAsia" w:hAnsiTheme="minorHAnsi" w:cstheme="minorBidi"/>
            <w:noProof/>
            <w:sz w:val="22"/>
          </w:rPr>
          <w:tab/>
        </w:r>
        <w:r w:rsidR="002135F6" w:rsidRPr="00241F06">
          <w:rPr>
            <w:rStyle w:val="Hyperlink"/>
            <w:noProof/>
          </w:rPr>
          <w:t>Khóa tài khoản</w:t>
        </w:r>
        <w:r w:rsidR="002135F6">
          <w:rPr>
            <w:noProof/>
            <w:webHidden/>
          </w:rPr>
          <w:tab/>
        </w:r>
        <w:r w:rsidR="002135F6">
          <w:rPr>
            <w:noProof/>
            <w:webHidden/>
          </w:rPr>
          <w:fldChar w:fldCharType="begin"/>
        </w:r>
        <w:r w:rsidR="002135F6">
          <w:rPr>
            <w:noProof/>
            <w:webHidden/>
          </w:rPr>
          <w:instrText xml:space="preserve"> PAGEREF _Toc22744097 \h </w:instrText>
        </w:r>
        <w:r w:rsidR="002135F6">
          <w:rPr>
            <w:noProof/>
            <w:webHidden/>
          </w:rPr>
        </w:r>
        <w:r w:rsidR="002135F6">
          <w:rPr>
            <w:noProof/>
            <w:webHidden/>
          </w:rPr>
          <w:fldChar w:fldCharType="separate"/>
        </w:r>
        <w:r w:rsidR="002135F6">
          <w:rPr>
            <w:noProof/>
            <w:webHidden/>
          </w:rPr>
          <w:t>116</w:t>
        </w:r>
        <w:r w:rsidR="002135F6">
          <w:rPr>
            <w:noProof/>
            <w:webHidden/>
          </w:rPr>
          <w:fldChar w:fldCharType="end"/>
        </w:r>
      </w:hyperlink>
    </w:p>
    <w:p w14:paraId="604BAA7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98" w:history="1">
        <w:r w:rsidR="002135F6" w:rsidRPr="00241F06">
          <w:rPr>
            <w:rStyle w:val="Hyperlink"/>
            <w:noProof/>
          </w:rPr>
          <w:t>UC 031 -</w:t>
        </w:r>
        <w:r w:rsidR="002135F6">
          <w:rPr>
            <w:rFonts w:asciiTheme="minorHAnsi" w:eastAsiaTheme="minorEastAsia" w:hAnsiTheme="minorHAnsi" w:cstheme="minorBidi"/>
            <w:noProof/>
            <w:sz w:val="22"/>
          </w:rPr>
          <w:tab/>
        </w:r>
        <w:r w:rsidR="002135F6" w:rsidRPr="00241F06">
          <w:rPr>
            <w:rStyle w:val="Hyperlink"/>
            <w:noProof/>
          </w:rPr>
          <w:t>Hủy khóa tài khoản</w:t>
        </w:r>
        <w:r w:rsidR="002135F6">
          <w:rPr>
            <w:noProof/>
            <w:webHidden/>
          </w:rPr>
          <w:tab/>
        </w:r>
        <w:r w:rsidR="002135F6">
          <w:rPr>
            <w:noProof/>
            <w:webHidden/>
          </w:rPr>
          <w:fldChar w:fldCharType="begin"/>
        </w:r>
        <w:r w:rsidR="002135F6">
          <w:rPr>
            <w:noProof/>
            <w:webHidden/>
          </w:rPr>
          <w:instrText xml:space="preserve"> PAGEREF _Toc22744098 \h </w:instrText>
        </w:r>
        <w:r w:rsidR="002135F6">
          <w:rPr>
            <w:noProof/>
            <w:webHidden/>
          </w:rPr>
        </w:r>
        <w:r w:rsidR="002135F6">
          <w:rPr>
            <w:noProof/>
            <w:webHidden/>
          </w:rPr>
          <w:fldChar w:fldCharType="separate"/>
        </w:r>
        <w:r w:rsidR="002135F6">
          <w:rPr>
            <w:noProof/>
            <w:webHidden/>
          </w:rPr>
          <w:t>117</w:t>
        </w:r>
        <w:r w:rsidR="002135F6">
          <w:rPr>
            <w:noProof/>
            <w:webHidden/>
          </w:rPr>
          <w:fldChar w:fldCharType="end"/>
        </w:r>
      </w:hyperlink>
    </w:p>
    <w:p w14:paraId="51D6E4CE"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099" w:history="1">
        <w:r w:rsidR="002135F6" w:rsidRPr="00241F06">
          <w:rPr>
            <w:rStyle w:val="Hyperlink"/>
            <w:noProof/>
          </w:rPr>
          <w:t>UC 032 -</w:t>
        </w:r>
        <w:r w:rsidR="002135F6">
          <w:rPr>
            <w:rFonts w:asciiTheme="minorHAnsi" w:eastAsiaTheme="minorEastAsia" w:hAnsiTheme="minorHAnsi" w:cstheme="minorBidi"/>
            <w:noProof/>
            <w:sz w:val="22"/>
          </w:rPr>
          <w:tab/>
        </w:r>
        <w:r w:rsidR="002135F6" w:rsidRPr="00241F06">
          <w:rPr>
            <w:rStyle w:val="Hyperlink"/>
            <w:noProof/>
          </w:rPr>
          <w:t>Xem danh sách cây tổ chức của cơ quan, tổ chức</w:t>
        </w:r>
        <w:r w:rsidR="002135F6">
          <w:rPr>
            <w:noProof/>
            <w:webHidden/>
          </w:rPr>
          <w:tab/>
        </w:r>
        <w:r w:rsidR="002135F6">
          <w:rPr>
            <w:noProof/>
            <w:webHidden/>
          </w:rPr>
          <w:fldChar w:fldCharType="begin"/>
        </w:r>
        <w:r w:rsidR="002135F6">
          <w:rPr>
            <w:noProof/>
            <w:webHidden/>
          </w:rPr>
          <w:instrText xml:space="preserve"> PAGEREF _Toc22744099 \h </w:instrText>
        </w:r>
        <w:r w:rsidR="002135F6">
          <w:rPr>
            <w:noProof/>
            <w:webHidden/>
          </w:rPr>
        </w:r>
        <w:r w:rsidR="002135F6">
          <w:rPr>
            <w:noProof/>
            <w:webHidden/>
          </w:rPr>
          <w:fldChar w:fldCharType="separate"/>
        </w:r>
        <w:r w:rsidR="002135F6">
          <w:rPr>
            <w:noProof/>
            <w:webHidden/>
          </w:rPr>
          <w:t>119</w:t>
        </w:r>
        <w:r w:rsidR="002135F6">
          <w:rPr>
            <w:noProof/>
            <w:webHidden/>
          </w:rPr>
          <w:fldChar w:fldCharType="end"/>
        </w:r>
      </w:hyperlink>
    </w:p>
    <w:p w14:paraId="3C14834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00" w:history="1">
        <w:r w:rsidR="002135F6" w:rsidRPr="00241F06">
          <w:rPr>
            <w:rStyle w:val="Hyperlink"/>
            <w:noProof/>
          </w:rPr>
          <w:t>UC 033 -</w:t>
        </w:r>
        <w:r w:rsidR="002135F6">
          <w:rPr>
            <w:rFonts w:asciiTheme="minorHAnsi" w:eastAsiaTheme="minorEastAsia" w:hAnsiTheme="minorHAnsi" w:cstheme="minorBidi"/>
            <w:noProof/>
            <w:sz w:val="22"/>
          </w:rPr>
          <w:tab/>
        </w:r>
        <w:r w:rsidR="002135F6" w:rsidRPr="00241F06">
          <w:rPr>
            <w:rStyle w:val="Hyperlink"/>
            <w:noProof/>
          </w:rPr>
          <w:t>Thêm mới cơ quan, tổ chức</w:t>
        </w:r>
        <w:r w:rsidR="002135F6">
          <w:rPr>
            <w:noProof/>
            <w:webHidden/>
          </w:rPr>
          <w:tab/>
        </w:r>
        <w:r w:rsidR="002135F6">
          <w:rPr>
            <w:noProof/>
            <w:webHidden/>
          </w:rPr>
          <w:fldChar w:fldCharType="begin"/>
        </w:r>
        <w:r w:rsidR="002135F6">
          <w:rPr>
            <w:noProof/>
            <w:webHidden/>
          </w:rPr>
          <w:instrText xml:space="preserve"> PAGEREF _Toc22744100 \h </w:instrText>
        </w:r>
        <w:r w:rsidR="002135F6">
          <w:rPr>
            <w:noProof/>
            <w:webHidden/>
          </w:rPr>
        </w:r>
        <w:r w:rsidR="002135F6">
          <w:rPr>
            <w:noProof/>
            <w:webHidden/>
          </w:rPr>
          <w:fldChar w:fldCharType="separate"/>
        </w:r>
        <w:r w:rsidR="002135F6">
          <w:rPr>
            <w:noProof/>
            <w:webHidden/>
          </w:rPr>
          <w:t>120</w:t>
        </w:r>
        <w:r w:rsidR="002135F6">
          <w:rPr>
            <w:noProof/>
            <w:webHidden/>
          </w:rPr>
          <w:fldChar w:fldCharType="end"/>
        </w:r>
      </w:hyperlink>
    </w:p>
    <w:p w14:paraId="79FE4AA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01" w:history="1">
        <w:r w:rsidR="002135F6" w:rsidRPr="00241F06">
          <w:rPr>
            <w:rStyle w:val="Hyperlink"/>
            <w:noProof/>
          </w:rPr>
          <w:t>UC 034 -</w:t>
        </w:r>
        <w:r w:rsidR="002135F6">
          <w:rPr>
            <w:rFonts w:asciiTheme="minorHAnsi" w:eastAsiaTheme="minorEastAsia" w:hAnsiTheme="minorHAnsi" w:cstheme="minorBidi"/>
            <w:noProof/>
            <w:sz w:val="22"/>
          </w:rPr>
          <w:tab/>
        </w:r>
        <w:r w:rsidR="002135F6" w:rsidRPr="00241F06">
          <w:rPr>
            <w:rStyle w:val="Hyperlink"/>
            <w:noProof/>
          </w:rPr>
          <w:t>Chỉnh sửa cơ quan, tổ chức</w:t>
        </w:r>
        <w:r w:rsidR="002135F6">
          <w:rPr>
            <w:noProof/>
            <w:webHidden/>
          </w:rPr>
          <w:tab/>
        </w:r>
        <w:r w:rsidR="002135F6">
          <w:rPr>
            <w:noProof/>
            <w:webHidden/>
          </w:rPr>
          <w:fldChar w:fldCharType="begin"/>
        </w:r>
        <w:r w:rsidR="002135F6">
          <w:rPr>
            <w:noProof/>
            <w:webHidden/>
          </w:rPr>
          <w:instrText xml:space="preserve"> PAGEREF _Toc22744101 \h </w:instrText>
        </w:r>
        <w:r w:rsidR="002135F6">
          <w:rPr>
            <w:noProof/>
            <w:webHidden/>
          </w:rPr>
        </w:r>
        <w:r w:rsidR="002135F6">
          <w:rPr>
            <w:noProof/>
            <w:webHidden/>
          </w:rPr>
          <w:fldChar w:fldCharType="separate"/>
        </w:r>
        <w:r w:rsidR="002135F6">
          <w:rPr>
            <w:noProof/>
            <w:webHidden/>
          </w:rPr>
          <w:t>121</w:t>
        </w:r>
        <w:r w:rsidR="002135F6">
          <w:rPr>
            <w:noProof/>
            <w:webHidden/>
          </w:rPr>
          <w:fldChar w:fldCharType="end"/>
        </w:r>
      </w:hyperlink>
    </w:p>
    <w:p w14:paraId="2B840560"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02" w:history="1">
        <w:r w:rsidR="002135F6" w:rsidRPr="00241F06">
          <w:rPr>
            <w:rStyle w:val="Hyperlink"/>
            <w:noProof/>
          </w:rPr>
          <w:t>UC 035 -</w:t>
        </w:r>
        <w:r w:rsidR="002135F6">
          <w:rPr>
            <w:rFonts w:asciiTheme="minorHAnsi" w:eastAsiaTheme="minorEastAsia" w:hAnsiTheme="minorHAnsi" w:cstheme="minorBidi"/>
            <w:noProof/>
            <w:sz w:val="22"/>
          </w:rPr>
          <w:tab/>
        </w:r>
        <w:r w:rsidR="002135F6" w:rsidRPr="00241F06">
          <w:rPr>
            <w:rStyle w:val="Hyperlink"/>
            <w:noProof/>
          </w:rPr>
          <w:t>Xem danh sách thiết bị, dịch vụ, phần mềm</w:t>
        </w:r>
        <w:r w:rsidR="002135F6">
          <w:rPr>
            <w:noProof/>
            <w:webHidden/>
          </w:rPr>
          <w:tab/>
        </w:r>
        <w:r w:rsidR="002135F6">
          <w:rPr>
            <w:noProof/>
            <w:webHidden/>
          </w:rPr>
          <w:fldChar w:fldCharType="begin"/>
        </w:r>
        <w:r w:rsidR="002135F6">
          <w:rPr>
            <w:noProof/>
            <w:webHidden/>
          </w:rPr>
          <w:instrText xml:space="preserve"> PAGEREF _Toc22744102 \h </w:instrText>
        </w:r>
        <w:r w:rsidR="002135F6">
          <w:rPr>
            <w:noProof/>
            <w:webHidden/>
          </w:rPr>
        </w:r>
        <w:r w:rsidR="002135F6">
          <w:rPr>
            <w:noProof/>
            <w:webHidden/>
          </w:rPr>
          <w:fldChar w:fldCharType="separate"/>
        </w:r>
        <w:r w:rsidR="002135F6">
          <w:rPr>
            <w:noProof/>
            <w:webHidden/>
          </w:rPr>
          <w:t>122</w:t>
        </w:r>
        <w:r w:rsidR="002135F6">
          <w:rPr>
            <w:noProof/>
            <w:webHidden/>
          </w:rPr>
          <w:fldChar w:fldCharType="end"/>
        </w:r>
      </w:hyperlink>
    </w:p>
    <w:p w14:paraId="02CEF9A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03" w:history="1">
        <w:r w:rsidR="002135F6" w:rsidRPr="00241F06">
          <w:rPr>
            <w:rStyle w:val="Hyperlink"/>
            <w:noProof/>
          </w:rPr>
          <w:t>UC 036 -</w:t>
        </w:r>
        <w:r w:rsidR="002135F6">
          <w:rPr>
            <w:rFonts w:asciiTheme="minorHAnsi" w:eastAsiaTheme="minorEastAsia" w:hAnsiTheme="minorHAnsi" w:cstheme="minorBidi"/>
            <w:noProof/>
            <w:sz w:val="22"/>
          </w:rPr>
          <w:tab/>
        </w:r>
        <w:r w:rsidR="002135F6" w:rsidRPr="00241F06">
          <w:rPr>
            <w:rStyle w:val="Hyperlink"/>
            <w:noProof/>
          </w:rPr>
          <w:t>Thêm mới thiết bị, dịch vụ, phần mềm</w:t>
        </w:r>
        <w:r w:rsidR="002135F6">
          <w:rPr>
            <w:noProof/>
            <w:webHidden/>
          </w:rPr>
          <w:tab/>
        </w:r>
        <w:r w:rsidR="002135F6">
          <w:rPr>
            <w:noProof/>
            <w:webHidden/>
          </w:rPr>
          <w:fldChar w:fldCharType="begin"/>
        </w:r>
        <w:r w:rsidR="002135F6">
          <w:rPr>
            <w:noProof/>
            <w:webHidden/>
          </w:rPr>
          <w:instrText xml:space="preserve"> PAGEREF _Toc22744103 \h </w:instrText>
        </w:r>
        <w:r w:rsidR="002135F6">
          <w:rPr>
            <w:noProof/>
            <w:webHidden/>
          </w:rPr>
        </w:r>
        <w:r w:rsidR="002135F6">
          <w:rPr>
            <w:noProof/>
            <w:webHidden/>
          </w:rPr>
          <w:fldChar w:fldCharType="separate"/>
        </w:r>
        <w:r w:rsidR="002135F6">
          <w:rPr>
            <w:noProof/>
            <w:webHidden/>
          </w:rPr>
          <w:t>123</w:t>
        </w:r>
        <w:r w:rsidR="002135F6">
          <w:rPr>
            <w:noProof/>
            <w:webHidden/>
          </w:rPr>
          <w:fldChar w:fldCharType="end"/>
        </w:r>
      </w:hyperlink>
    </w:p>
    <w:p w14:paraId="594B99C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04" w:history="1">
        <w:r w:rsidR="002135F6" w:rsidRPr="00241F06">
          <w:rPr>
            <w:rStyle w:val="Hyperlink"/>
            <w:noProof/>
          </w:rPr>
          <w:t>UC 037 -</w:t>
        </w:r>
        <w:r w:rsidR="002135F6">
          <w:rPr>
            <w:rFonts w:asciiTheme="minorHAnsi" w:eastAsiaTheme="minorEastAsia" w:hAnsiTheme="minorHAnsi" w:cstheme="minorBidi"/>
            <w:noProof/>
            <w:sz w:val="22"/>
          </w:rPr>
          <w:tab/>
        </w:r>
        <w:r w:rsidR="002135F6" w:rsidRPr="00241F06">
          <w:rPr>
            <w:rStyle w:val="Hyperlink"/>
            <w:noProof/>
          </w:rPr>
          <w:t>Chỉnh sửa thiết bị, dịch vụ, phần mềm</w:t>
        </w:r>
        <w:r w:rsidR="002135F6">
          <w:rPr>
            <w:noProof/>
            <w:webHidden/>
          </w:rPr>
          <w:tab/>
        </w:r>
        <w:r w:rsidR="002135F6">
          <w:rPr>
            <w:noProof/>
            <w:webHidden/>
          </w:rPr>
          <w:fldChar w:fldCharType="begin"/>
        </w:r>
        <w:r w:rsidR="002135F6">
          <w:rPr>
            <w:noProof/>
            <w:webHidden/>
          </w:rPr>
          <w:instrText xml:space="preserve"> PAGEREF _Toc22744104 \h </w:instrText>
        </w:r>
        <w:r w:rsidR="002135F6">
          <w:rPr>
            <w:noProof/>
            <w:webHidden/>
          </w:rPr>
        </w:r>
        <w:r w:rsidR="002135F6">
          <w:rPr>
            <w:noProof/>
            <w:webHidden/>
          </w:rPr>
          <w:fldChar w:fldCharType="separate"/>
        </w:r>
        <w:r w:rsidR="002135F6">
          <w:rPr>
            <w:noProof/>
            <w:webHidden/>
          </w:rPr>
          <w:t>124</w:t>
        </w:r>
        <w:r w:rsidR="002135F6">
          <w:rPr>
            <w:noProof/>
            <w:webHidden/>
          </w:rPr>
          <w:fldChar w:fldCharType="end"/>
        </w:r>
      </w:hyperlink>
    </w:p>
    <w:p w14:paraId="445891DD"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05" w:history="1">
        <w:r w:rsidR="002135F6" w:rsidRPr="00241F06">
          <w:rPr>
            <w:rStyle w:val="Hyperlink"/>
            <w:noProof/>
          </w:rPr>
          <w:t>UC 038 -</w:t>
        </w:r>
        <w:r w:rsidR="002135F6">
          <w:rPr>
            <w:rFonts w:asciiTheme="minorHAnsi" w:eastAsiaTheme="minorEastAsia" w:hAnsiTheme="minorHAnsi" w:cstheme="minorBidi"/>
            <w:noProof/>
            <w:sz w:val="22"/>
          </w:rPr>
          <w:tab/>
        </w:r>
        <w:r w:rsidR="002135F6" w:rsidRPr="00241F06">
          <w:rPr>
            <w:rStyle w:val="Hyperlink"/>
            <w:noProof/>
          </w:rPr>
          <w:t>Xem danh sách thông báo, tin nhắn của cơ quan, tổ chức</w:t>
        </w:r>
        <w:r w:rsidR="002135F6">
          <w:rPr>
            <w:noProof/>
            <w:webHidden/>
          </w:rPr>
          <w:tab/>
        </w:r>
        <w:r w:rsidR="002135F6">
          <w:rPr>
            <w:noProof/>
            <w:webHidden/>
          </w:rPr>
          <w:fldChar w:fldCharType="begin"/>
        </w:r>
        <w:r w:rsidR="002135F6">
          <w:rPr>
            <w:noProof/>
            <w:webHidden/>
          </w:rPr>
          <w:instrText xml:space="preserve"> PAGEREF _Toc22744105 \h </w:instrText>
        </w:r>
        <w:r w:rsidR="002135F6">
          <w:rPr>
            <w:noProof/>
            <w:webHidden/>
          </w:rPr>
        </w:r>
        <w:r w:rsidR="002135F6">
          <w:rPr>
            <w:noProof/>
            <w:webHidden/>
          </w:rPr>
          <w:fldChar w:fldCharType="separate"/>
        </w:r>
        <w:r w:rsidR="002135F6">
          <w:rPr>
            <w:noProof/>
            <w:webHidden/>
          </w:rPr>
          <w:t>125</w:t>
        </w:r>
        <w:r w:rsidR="002135F6">
          <w:rPr>
            <w:noProof/>
            <w:webHidden/>
          </w:rPr>
          <w:fldChar w:fldCharType="end"/>
        </w:r>
      </w:hyperlink>
    </w:p>
    <w:p w14:paraId="14E098D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06" w:history="1">
        <w:r w:rsidR="002135F6" w:rsidRPr="00241F06">
          <w:rPr>
            <w:rStyle w:val="Hyperlink"/>
            <w:noProof/>
          </w:rPr>
          <w:t>UC 039 -</w:t>
        </w:r>
        <w:r w:rsidR="002135F6">
          <w:rPr>
            <w:rFonts w:asciiTheme="minorHAnsi" w:eastAsiaTheme="minorEastAsia" w:hAnsiTheme="minorHAnsi" w:cstheme="minorBidi"/>
            <w:noProof/>
            <w:sz w:val="22"/>
          </w:rPr>
          <w:tab/>
        </w:r>
        <w:r w:rsidR="002135F6" w:rsidRPr="00241F06">
          <w:rPr>
            <w:rStyle w:val="Hyperlink"/>
            <w:noProof/>
          </w:rPr>
          <w:t>Thống kê số lượng hồ sơ của cơ quan, tổ chức</w:t>
        </w:r>
        <w:r w:rsidR="002135F6">
          <w:rPr>
            <w:noProof/>
            <w:webHidden/>
          </w:rPr>
          <w:tab/>
        </w:r>
        <w:r w:rsidR="002135F6">
          <w:rPr>
            <w:noProof/>
            <w:webHidden/>
          </w:rPr>
          <w:fldChar w:fldCharType="begin"/>
        </w:r>
        <w:r w:rsidR="002135F6">
          <w:rPr>
            <w:noProof/>
            <w:webHidden/>
          </w:rPr>
          <w:instrText xml:space="preserve"> PAGEREF _Toc22744106 \h </w:instrText>
        </w:r>
        <w:r w:rsidR="002135F6">
          <w:rPr>
            <w:noProof/>
            <w:webHidden/>
          </w:rPr>
        </w:r>
        <w:r w:rsidR="002135F6">
          <w:rPr>
            <w:noProof/>
            <w:webHidden/>
          </w:rPr>
          <w:fldChar w:fldCharType="separate"/>
        </w:r>
        <w:r w:rsidR="002135F6">
          <w:rPr>
            <w:noProof/>
            <w:webHidden/>
          </w:rPr>
          <w:t>127</w:t>
        </w:r>
        <w:r w:rsidR="002135F6">
          <w:rPr>
            <w:noProof/>
            <w:webHidden/>
          </w:rPr>
          <w:fldChar w:fldCharType="end"/>
        </w:r>
      </w:hyperlink>
    </w:p>
    <w:p w14:paraId="0754238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07" w:history="1">
        <w:r w:rsidR="002135F6" w:rsidRPr="00241F06">
          <w:rPr>
            <w:rStyle w:val="Hyperlink"/>
            <w:noProof/>
          </w:rPr>
          <w:t>UC 040 -</w:t>
        </w:r>
        <w:r w:rsidR="002135F6">
          <w:rPr>
            <w:rFonts w:asciiTheme="minorHAnsi" w:eastAsiaTheme="minorEastAsia" w:hAnsiTheme="minorHAnsi" w:cstheme="minorBidi"/>
            <w:noProof/>
            <w:sz w:val="22"/>
          </w:rPr>
          <w:tab/>
        </w:r>
        <w:r w:rsidR="002135F6" w:rsidRPr="00241F06">
          <w:rPr>
            <w:rStyle w:val="Hyperlink"/>
            <w:noProof/>
          </w:rPr>
          <w:t>Thống kê số lượng chứng thư số của cơ quan, tổ chức</w:t>
        </w:r>
        <w:r w:rsidR="002135F6">
          <w:rPr>
            <w:noProof/>
            <w:webHidden/>
          </w:rPr>
          <w:tab/>
        </w:r>
        <w:r w:rsidR="002135F6">
          <w:rPr>
            <w:noProof/>
            <w:webHidden/>
          </w:rPr>
          <w:fldChar w:fldCharType="begin"/>
        </w:r>
        <w:r w:rsidR="002135F6">
          <w:rPr>
            <w:noProof/>
            <w:webHidden/>
          </w:rPr>
          <w:instrText xml:space="preserve"> PAGEREF _Toc22744107 \h </w:instrText>
        </w:r>
        <w:r w:rsidR="002135F6">
          <w:rPr>
            <w:noProof/>
            <w:webHidden/>
          </w:rPr>
        </w:r>
        <w:r w:rsidR="002135F6">
          <w:rPr>
            <w:noProof/>
            <w:webHidden/>
          </w:rPr>
          <w:fldChar w:fldCharType="separate"/>
        </w:r>
        <w:r w:rsidR="002135F6">
          <w:rPr>
            <w:noProof/>
            <w:webHidden/>
          </w:rPr>
          <w:t>130</w:t>
        </w:r>
        <w:r w:rsidR="002135F6">
          <w:rPr>
            <w:noProof/>
            <w:webHidden/>
          </w:rPr>
          <w:fldChar w:fldCharType="end"/>
        </w:r>
      </w:hyperlink>
    </w:p>
    <w:p w14:paraId="41E2FCEE"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08" w:history="1">
        <w:r w:rsidR="002135F6" w:rsidRPr="00241F06">
          <w:rPr>
            <w:rStyle w:val="Hyperlink"/>
            <w:noProof/>
          </w:rPr>
          <w:t>UC 041 -</w:t>
        </w:r>
        <w:r w:rsidR="002135F6">
          <w:rPr>
            <w:rFonts w:asciiTheme="minorHAnsi" w:eastAsiaTheme="minorEastAsia" w:hAnsiTheme="minorHAnsi" w:cstheme="minorBidi"/>
            <w:noProof/>
            <w:sz w:val="22"/>
          </w:rPr>
          <w:tab/>
        </w:r>
        <w:r w:rsidR="002135F6" w:rsidRPr="00241F06">
          <w:rPr>
            <w:rStyle w:val="Hyperlink"/>
            <w:noProof/>
          </w:rPr>
          <w:t>Thống kê số lượng tài khoản của cơ quan, tổ chức</w:t>
        </w:r>
        <w:r w:rsidR="002135F6">
          <w:rPr>
            <w:noProof/>
            <w:webHidden/>
          </w:rPr>
          <w:tab/>
        </w:r>
        <w:r w:rsidR="002135F6">
          <w:rPr>
            <w:noProof/>
            <w:webHidden/>
          </w:rPr>
          <w:fldChar w:fldCharType="begin"/>
        </w:r>
        <w:r w:rsidR="002135F6">
          <w:rPr>
            <w:noProof/>
            <w:webHidden/>
          </w:rPr>
          <w:instrText xml:space="preserve"> PAGEREF _Toc22744108 \h </w:instrText>
        </w:r>
        <w:r w:rsidR="002135F6">
          <w:rPr>
            <w:noProof/>
            <w:webHidden/>
          </w:rPr>
        </w:r>
        <w:r w:rsidR="002135F6">
          <w:rPr>
            <w:noProof/>
            <w:webHidden/>
          </w:rPr>
          <w:fldChar w:fldCharType="separate"/>
        </w:r>
        <w:r w:rsidR="002135F6">
          <w:rPr>
            <w:noProof/>
            <w:webHidden/>
          </w:rPr>
          <w:t>132</w:t>
        </w:r>
        <w:r w:rsidR="002135F6">
          <w:rPr>
            <w:noProof/>
            <w:webHidden/>
          </w:rPr>
          <w:fldChar w:fldCharType="end"/>
        </w:r>
      </w:hyperlink>
    </w:p>
    <w:p w14:paraId="3C0E13F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09" w:history="1">
        <w:r w:rsidR="002135F6" w:rsidRPr="00241F06">
          <w:rPr>
            <w:rStyle w:val="Hyperlink"/>
            <w:noProof/>
          </w:rPr>
          <w:t>UC 042 -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cấp CTS cá nhân</w:t>
        </w:r>
        <w:r w:rsidR="002135F6">
          <w:rPr>
            <w:noProof/>
            <w:webHidden/>
          </w:rPr>
          <w:tab/>
        </w:r>
        <w:r w:rsidR="002135F6">
          <w:rPr>
            <w:noProof/>
            <w:webHidden/>
          </w:rPr>
          <w:fldChar w:fldCharType="begin"/>
        </w:r>
        <w:r w:rsidR="002135F6">
          <w:rPr>
            <w:noProof/>
            <w:webHidden/>
          </w:rPr>
          <w:instrText xml:space="preserve"> PAGEREF _Toc22744109 \h </w:instrText>
        </w:r>
        <w:r w:rsidR="002135F6">
          <w:rPr>
            <w:noProof/>
            <w:webHidden/>
          </w:rPr>
        </w:r>
        <w:r w:rsidR="002135F6">
          <w:rPr>
            <w:noProof/>
            <w:webHidden/>
          </w:rPr>
          <w:fldChar w:fldCharType="separate"/>
        </w:r>
        <w:r w:rsidR="002135F6">
          <w:rPr>
            <w:noProof/>
            <w:webHidden/>
          </w:rPr>
          <w:t>136</w:t>
        </w:r>
        <w:r w:rsidR="002135F6">
          <w:rPr>
            <w:noProof/>
            <w:webHidden/>
          </w:rPr>
          <w:fldChar w:fldCharType="end"/>
        </w:r>
      </w:hyperlink>
    </w:p>
    <w:p w14:paraId="03210550"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10" w:history="1">
        <w:r w:rsidR="002135F6" w:rsidRPr="00241F06">
          <w:rPr>
            <w:rStyle w:val="Hyperlink"/>
            <w:noProof/>
          </w:rPr>
          <w:t>UC 043 -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cấp CTS tổ chức</w:t>
        </w:r>
        <w:r w:rsidR="002135F6">
          <w:rPr>
            <w:noProof/>
            <w:webHidden/>
          </w:rPr>
          <w:tab/>
        </w:r>
        <w:r w:rsidR="002135F6">
          <w:rPr>
            <w:noProof/>
            <w:webHidden/>
          </w:rPr>
          <w:fldChar w:fldCharType="begin"/>
        </w:r>
        <w:r w:rsidR="002135F6">
          <w:rPr>
            <w:noProof/>
            <w:webHidden/>
          </w:rPr>
          <w:instrText xml:space="preserve"> PAGEREF _Toc22744110 \h </w:instrText>
        </w:r>
        <w:r w:rsidR="002135F6">
          <w:rPr>
            <w:noProof/>
            <w:webHidden/>
          </w:rPr>
        </w:r>
        <w:r w:rsidR="002135F6">
          <w:rPr>
            <w:noProof/>
            <w:webHidden/>
          </w:rPr>
          <w:fldChar w:fldCharType="separate"/>
        </w:r>
        <w:r w:rsidR="002135F6">
          <w:rPr>
            <w:noProof/>
            <w:webHidden/>
          </w:rPr>
          <w:t>138</w:t>
        </w:r>
        <w:r w:rsidR="002135F6">
          <w:rPr>
            <w:noProof/>
            <w:webHidden/>
          </w:rPr>
          <w:fldChar w:fldCharType="end"/>
        </w:r>
      </w:hyperlink>
    </w:p>
    <w:p w14:paraId="24D576FA"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11" w:history="1">
        <w:r w:rsidR="002135F6" w:rsidRPr="00241F06">
          <w:rPr>
            <w:rStyle w:val="Hyperlink"/>
            <w:noProof/>
          </w:rPr>
          <w:t>UC 044 -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cấp CTS thiết bị, dịch vụ, phần mềm</w:t>
        </w:r>
        <w:r w:rsidR="002135F6">
          <w:rPr>
            <w:noProof/>
            <w:webHidden/>
          </w:rPr>
          <w:tab/>
        </w:r>
        <w:r w:rsidR="002135F6">
          <w:rPr>
            <w:noProof/>
            <w:webHidden/>
          </w:rPr>
          <w:fldChar w:fldCharType="begin"/>
        </w:r>
        <w:r w:rsidR="002135F6">
          <w:rPr>
            <w:noProof/>
            <w:webHidden/>
          </w:rPr>
          <w:instrText xml:space="preserve"> PAGEREF _Toc22744111 \h </w:instrText>
        </w:r>
        <w:r w:rsidR="002135F6">
          <w:rPr>
            <w:noProof/>
            <w:webHidden/>
          </w:rPr>
        </w:r>
        <w:r w:rsidR="002135F6">
          <w:rPr>
            <w:noProof/>
            <w:webHidden/>
          </w:rPr>
          <w:fldChar w:fldCharType="separate"/>
        </w:r>
        <w:r w:rsidR="002135F6">
          <w:rPr>
            <w:noProof/>
            <w:webHidden/>
          </w:rPr>
          <w:t>141</w:t>
        </w:r>
        <w:r w:rsidR="002135F6">
          <w:rPr>
            <w:noProof/>
            <w:webHidden/>
          </w:rPr>
          <w:fldChar w:fldCharType="end"/>
        </w:r>
      </w:hyperlink>
    </w:p>
    <w:p w14:paraId="2C420F0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12" w:history="1">
        <w:r w:rsidR="002135F6" w:rsidRPr="00241F06">
          <w:rPr>
            <w:rStyle w:val="Hyperlink"/>
            <w:noProof/>
          </w:rPr>
          <w:t>UC 045 -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Gia hạn, thay đổi thông tin chứng thư số</w:t>
        </w:r>
        <w:r w:rsidR="002135F6">
          <w:rPr>
            <w:noProof/>
            <w:webHidden/>
          </w:rPr>
          <w:tab/>
        </w:r>
        <w:r w:rsidR="002135F6">
          <w:rPr>
            <w:noProof/>
            <w:webHidden/>
          </w:rPr>
          <w:fldChar w:fldCharType="begin"/>
        </w:r>
        <w:r w:rsidR="002135F6">
          <w:rPr>
            <w:noProof/>
            <w:webHidden/>
          </w:rPr>
          <w:instrText xml:space="preserve"> PAGEREF _Toc22744112 \h </w:instrText>
        </w:r>
        <w:r w:rsidR="002135F6">
          <w:rPr>
            <w:noProof/>
            <w:webHidden/>
          </w:rPr>
        </w:r>
        <w:r w:rsidR="002135F6">
          <w:rPr>
            <w:noProof/>
            <w:webHidden/>
          </w:rPr>
          <w:fldChar w:fldCharType="separate"/>
        </w:r>
        <w:r w:rsidR="002135F6">
          <w:rPr>
            <w:noProof/>
            <w:webHidden/>
          </w:rPr>
          <w:t>144</w:t>
        </w:r>
        <w:r w:rsidR="002135F6">
          <w:rPr>
            <w:noProof/>
            <w:webHidden/>
          </w:rPr>
          <w:fldChar w:fldCharType="end"/>
        </w:r>
      </w:hyperlink>
    </w:p>
    <w:p w14:paraId="7D47E8A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13" w:history="1">
        <w:r w:rsidR="002135F6" w:rsidRPr="00241F06">
          <w:rPr>
            <w:rStyle w:val="Hyperlink"/>
            <w:noProof/>
          </w:rPr>
          <w:t>UC 046 -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Thu hồi chứng thư số</w:t>
        </w:r>
        <w:r w:rsidR="002135F6">
          <w:rPr>
            <w:noProof/>
            <w:webHidden/>
          </w:rPr>
          <w:tab/>
        </w:r>
        <w:r w:rsidR="002135F6">
          <w:rPr>
            <w:noProof/>
            <w:webHidden/>
          </w:rPr>
          <w:fldChar w:fldCharType="begin"/>
        </w:r>
        <w:r w:rsidR="002135F6">
          <w:rPr>
            <w:noProof/>
            <w:webHidden/>
          </w:rPr>
          <w:instrText xml:space="preserve"> PAGEREF _Toc22744113 \h </w:instrText>
        </w:r>
        <w:r w:rsidR="002135F6">
          <w:rPr>
            <w:noProof/>
            <w:webHidden/>
          </w:rPr>
        </w:r>
        <w:r w:rsidR="002135F6">
          <w:rPr>
            <w:noProof/>
            <w:webHidden/>
          </w:rPr>
          <w:fldChar w:fldCharType="separate"/>
        </w:r>
        <w:r w:rsidR="002135F6">
          <w:rPr>
            <w:noProof/>
            <w:webHidden/>
          </w:rPr>
          <w:t>147</w:t>
        </w:r>
        <w:r w:rsidR="002135F6">
          <w:rPr>
            <w:noProof/>
            <w:webHidden/>
          </w:rPr>
          <w:fldChar w:fldCharType="end"/>
        </w:r>
      </w:hyperlink>
    </w:p>
    <w:p w14:paraId="4AB4DF01"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14" w:history="1">
        <w:r w:rsidR="002135F6" w:rsidRPr="00241F06">
          <w:rPr>
            <w:rStyle w:val="Hyperlink"/>
            <w:noProof/>
          </w:rPr>
          <w:t>UC 047 -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Khôi phục thiết bị lưu khóa bí mật</w:t>
        </w:r>
        <w:r w:rsidR="002135F6">
          <w:rPr>
            <w:noProof/>
            <w:webHidden/>
          </w:rPr>
          <w:tab/>
        </w:r>
        <w:r w:rsidR="002135F6">
          <w:rPr>
            <w:noProof/>
            <w:webHidden/>
          </w:rPr>
          <w:fldChar w:fldCharType="begin"/>
        </w:r>
        <w:r w:rsidR="002135F6">
          <w:rPr>
            <w:noProof/>
            <w:webHidden/>
          </w:rPr>
          <w:instrText xml:space="preserve"> PAGEREF _Toc22744114 \h </w:instrText>
        </w:r>
        <w:r w:rsidR="002135F6">
          <w:rPr>
            <w:noProof/>
            <w:webHidden/>
          </w:rPr>
        </w:r>
        <w:r w:rsidR="002135F6">
          <w:rPr>
            <w:noProof/>
            <w:webHidden/>
          </w:rPr>
          <w:fldChar w:fldCharType="separate"/>
        </w:r>
        <w:r w:rsidR="002135F6">
          <w:rPr>
            <w:noProof/>
            <w:webHidden/>
          </w:rPr>
          <w:t>149</w:t>
        </w:r>
        <w:r w:rsidR="002135F6">
          <w:rPr>
            <w:noProof/>
            <w:webHidden/>
          </w:rPr>
          <w:fldChar w:fldCharType="end"/>
        </w:r>
      </w:hyperlink>
    </w:p>
    <w:p w14:paraId="17DBF3E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15" w:history="1">
        <w:r w:rsidR="002135F6" w:rsidRPr="00241F06">
          <w:rPr>
            <w:rStyle w:val="Hyperlink"/>
            <w:noProof/>
          </w:rPr>
          <w:t>UC 048 -</w:t>
        </w:r>
        <w:r w:rsidR="002135F6">
          <w:rPr>
            <w:rFonts w:asciiTheme="minorHAnsi" w:eastAsiaTheme="minorEastAsia" w:hAnsiTheme="minorHAnsi" w:cstheme="minorBidi"/>
            <w:noProof/>
            <w:sz w:val="22"/>
          </w:rPr>
          <w:tab/>
        </w:r>
        <w:r w:rsidR="002135F6" w:rsidRPr="00241F06">
          <w:rPr>
            <w:rStyle w:val="Hyperlink"/>
            <w:noProof/>
          </w:rPr>
          <w:t>Tiếp nhận và xử lý chuyên ngành hồ sơ</w:t>
        </w:r>
        <w:r w:rsidR="002135F6">
          <w:rPr>
            <w:noProof/>
            <w:webHidden/>
          </w:rPr>
          <w:tab/>
        </w:r>
        <w:r w:rsidR="002135F6">
          <w:rPr>
            <w:noProof/>
            <w:webHidden/>
          </w:rPr>
          <w:fldChar w:fldCharType="begin"/>
        </w:r>
        <w:r w:rsidR="002135F6">
          <w:rPr>
            <w:noProof/>
            <w:webHidden/>
          </w:rPr>
          <w:instrText xml:space="preserve"> PAGEREF _Toc22744115 \h </w:instrText>
        </w:r>
        <w:r w:rsidR="002135F6">
          <w:rPr>
            <w:noProof/>
            <w:webHidden/>
          </w:rPr>
        </w:r>
        <w:r w:rsidR="002135F6">
          <w:rPr>
            <w:noProof/>
            <w:webHidden/>
          </w:rPr>
          <w:fldChar w:fldCharType="separate"/>
        </w:r>
        <w:r w:rsidR="002135F6">
          <w:rPr>
            <w:noProof/>
            <w:webHidden/>
          </w:rPr>
          <w:t>152</w:t>
        </w:r>
        <w:r w:rsidR="002135F6">
          <w:rPr>
            <w:noProof/>
            <w:webHidden/>
          </w:rPr>
          <w:fldChar w:fldCharType="end"/>
        </w:r>
      </w:hyperlink>
    </w:p>
    <w:p w14:paraId="6C294DF1"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16" w:history="1">
        <w:r w:rsidR="002135F6" w:rsidRPr="00241F06">
          <w:rPr>
            <w:rStyle w:val="Hyperlink"/>
            <w:noProof/>
          </w:rPr>
          <w:t>UC 049 -</w:t>
        </w:r>
        <w:r w:rsidR="002135F6">
          <w:rPr>
            <w:rFonts w:asciiTheme="minorHAnsi" w:eastAsiaTheme="minorEastAsia" w:hAnsiTheme="minorHAnsi" w:cstheme="minorBidi"/>
            <w:noProof/>
            <w:sz w:val="22"/>
          </w:rPr>
          <w:tab/>
        </w:r>
        <w:r w:rsidR="002135F6" w:rsidRPr="00241F06">
          <w:rPr>
            <w:rStyle w:val="Hyperlink"/>
            <w:noProof/>
          </w:rPr>
          <w:t>Gửi thông báo các nội dung không đạt</w:t>
        </w:r>
        <w:r w:rsidR="002135F6">
          <w:rPr>
            <w:noProof/>
            <w:webHidden/>
          </w:rPr>
          <w:tab/>
        </w:r>
        <w:r w:rsidR="002135F6">
          <w:rPr>
            <w:noProof/>
            <w:webHidden/>
          </w:rPr>
          <w:fldChar w:fldCharType="begin"/>
        </w:r>
        <w:r w:rsidR="002135F6">
          <w:rPr>
            <w:noProof/>
            <w:webHidden/>
          </w:rPr>
          <w:instrText xml:space="preserve"> PAGEREF _Toc22744116 \h </w:instrText>
        </w:r>
        <w:r w:rsidR="002135F6">
          <w:rPr>
            <w:noProof/>
            <w:webHidden/>
          </w:rPr>
        </w:r>
        <w:r w:rsidR="002135F6">
          <w:rPr>
            <w:noProof/>
            <w:webHidden/>
          </w:rPr>
          <w:fldChar w:fldCharType="separate"/>
        </w:r>
        <w:r w:rsidR="002135F6">
          <w:rPr>
            <w:noProof/>
            <w:webHidden/>
          </w:rPr>
          <w:t>154</w:t>
        </w:r>
        <w:r w:rsidR="002135F6">
          <w:rPr>
            <w:noProof/>
            <w:webHidden/>
          </w:rPr>
          <w:fldChar w:fldCharType="end"/>
        </w:r>
      </w:hyperlink>
    </w:p>
    <w:p w14:paraId="07A0130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17" w:history="1">
        <w:r w:rsidR="002135F6" w:rsidRPr="00241F06">
          <w:rPr>
            <w:rStyle w:val="Hyperlink"/>
            <w:noProof/>
          </w:rPr>
          <w:t>UC 050 -</w:t>
        </w:r>
        <w:r w:rsidR="002135F6">
          <w:rPr>
            <w:rFonts w:asciiTheme="minorHAnsi" w:eastAsiaTheme="minorEastAsia" w:hAnsiTheme="minorHAnsi" w:cstheme="minorBidi"/>
            <w:noProof/>
            <w:sz w:val="22"/>
          </w:rPr>
          <w:tab/>
        </w:r>
        <w:r w:rsidR="002135F6" w:rsidRPr="00241F06">
          <w:rPr>
            <w:rStyle w:val="Hyperlink"/>
            <w:noProof/>
          </w:rPr>
          <w:t>Gửi yêu cầu bổ sung hồ sơ</w:t>
        </w:r>
        <w:r w:rsidR="002135F6">
          <w:rPr>
            <w:noProof/>
            <w:webHidden/>
          </w:rPr>
          <w:tab/>
        </w:r>
        <w:r w:rsidR="002135F6">
          <w:rPr>
            <w:noProof/>
            <w:webHidden/>
          </w:rPr>
          <w:fldChar w:fldCharType="begin"/>
        </w:r>
        <w:r w:rsidR="002135F6">
          <w:rPr>
            <w:noProof/>
            <w:webHidden/>
          </w:rPr>
          <w:instrText xml:space="preserve"> PAGEREF _Toc22744117 \h </w:instrText>
        </w:r>
        <w:r w:rsidR="002135F6">
          <w:rPr>
            <w:noProof/>
            <w:webHidden/>
          </w:rPr>
        </w:r>
        <w:r w:rsidR="002135F6">
          <w:rPr>
            <w:noProof/>
            <w:webHidden/>
          </w:rPr>
          <w:fldChar w:fldCharType="separate"/>
        </w:r>
        <w:r w:rsidR="002135F6">
          <w:rPr>
            <w:noProof/>
            <w:webHidden/>
          </w:rPr>
          <w:t>155</w:t>
        </w:r>
        <w:r w:rsidR="002135F6">
          <w:rPr>
            <w:noProof/>
            <w:webHidden/>
          </w:rPr>
          <w:fldChar w:fldCharType="end"/>
        </w:r>
      </w:hyperlink>
    </w:p>
    <w:p w14:paraId="2306025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18" w:history="1">
        <w:r w:rsidR="002135F6" w:rsidRPr="00241F06">
          <w:rPr>
            <w:rStyle w:val="Hyperlink"/>
            <w:noProof/>
          </w:rPr>
          <w:t>UC 051 -</w:t>
        </w:r>
        <w:r w:rsidR="002135F6">
          <w:rPr>
            <w:rFonts w:asciiTheme="minorHAnsi" w:eastAsiaTheme="minorEastAsia" w:hAnsiTheme="minorHAnsi" w:cstheme="minorBidi"/>
            <w:noProof/>
            <w:sz w:val="22"/>
          </w:rPr>
          <w:tab/>
        </w:r>
        <w:r w:rsidR="002135F6" w:rsidRPr="00241F06">
          <w:rPr>
            <w:rStyle w:val="Hyperlink"/>
            <w:noProof/>
          </w:rPr>
          <w:t>Phê duyệt và chỉ đạo thực hiện văn bản chứng thư số</w:t>
        </w:r>
        <w:r w:rsidR="002135F6">
          <w:rPr>
            <w:noProof/>
            <w:webHidden/>
          </w:rPr>
          <w:tab/>
        </w:r>
        <w:r w:rsidR="002135F6">
          <w:rPr>
            <w:noProof/>
            <w:webHidden/>
          </w:rPr>
          <w:fldChar w:fldCharType="begin"/>
        </w:r>
        <w:r w:rsidR="002135F6">
          <w:rPr>
            <w:noProof/>
            <w:webHidden/>
          </w:rPr>
          <w:instrText xml:space="preserve"> PAGEREF _Toc22744118 \h </w:instrText>
        </w:r>
        <w:r w:rsidR="002135F6">
          <w:rPr>
            <w:noProof/>
            <w:webHidden/>
          </w:rPr>
        </w:r>
        <w:r w:rsidR="002135F6">
          <w:rPr>
            <w:noProof/>
            <w:webHidden/>
          </w:rPr>
          <w:fldChar w:fldCharType="separate"/>
        </w:r>
        <w:r w:rsidR="002135F6">
          <w:rPr>
            <w:noProof/>
            <w:webHidden/>
          </w:rPr>
          <w:t>155</w:t>
        </w:r>
        <w:r w:rsidR="002135F6">
          <w:rPr>
            <w:noProof/>
            <w:webHidden/>
          </w:rPr>
          <w:fldChar w:fldCharType="end"/>
        </w:r>
      </w:hyperlink>
    </w:p>
    <w:p w14:paraId="389418B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19" w:history="1">
        <w:r w:rsidR="002135F6" w:rsidRPr="00241F06">
          <w:rPr>
            <w:rStyle w:val="Hyperlink"/>
            <w:noProof/>
          </w:rPr>
          <w:t>UC 052 -</w:t>
        </w:r>
        <w:r w:rsidR="002135F6">
          <w:rPr>
            <w:rFonts w:asciiTheme="minorHAnsi" w:eastAsiaTheme="minorEastAsia" w:hAnsiTheme="minorHAnsi" w:cstheme="minorBidi"/>
            <w:noProof/>
            <w:sz w:val="22"/>
          </w:rPr>
          <w:tab/>
        </w:r>
        <w:r w:rsidR="002135F6" w:rsidRPr="00241F06">
          <w:rPr>
            <w:rStyle w:val="Hyperlink"/>
            <w:noProof/>
          </w:rPr>
          <w:t>Ra văn bản kế hoạch thực hiện hồ sơ yêu cầu</w:t>
        </w:r>
        <w:r w:rsidR="002135F6">
          <w:rPr>
            <w:noProof/>
            <w:webHidden/>
          </w:rPr>
          <w:tab/>
        </w:r>
        <w:r w:rsidR="002135F6">
          <w:rPr>
            <w:noProof/>
            <w:webHidden/>
          </w:rPr>
          <w:fldChar w:fldCharType="begin"/>
        </w:r>
        <w:r w:rsidR="002135F6">
          <w:rPr>
            <w:noProof/>
            <w:webHidden/>
          </w:rPr>
          <w:instrText xml:space="preserve"> PAGEREF _Toc22744119 \h </w:instrText>
        </w:r>
        <w:r w:rsidR="002135F6">
          <w:rPr>
            <w:noProof/>
            <w:webHidden/>
          </w:rPr>
        </w:r>
        <w:r w:rsidR="002135F6">
          <w:rPr>
            <w:noProof/>
            <w:webHidden/>
          </w:rPr>
          <w:fldChar w:fldCharType="separate"/>
        </w:r>
        <w:r w:rsidR="002135F6">
          <w:rPr>
            <w:noProof/>
            <w:webHidden/>
          </w:rPr>
          <w:t>156</w:t>
        </w:r>
        <w:r w:rsidR="002135F6">
          <w:rPr>
            <w:noProof/>
            <w:webHidden/>
          </w:rPr>
          <w:fldChar w:fldCharType="end"/>
        </w:r>
      </w:hyperlink>
    </w:p>
    <w:p w14:paraId="24863520"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20" w:history="1">
        <w:r w:rsidR="002135F6" w:rsidRPr="00241F06">
          <w:rPr>
            <w:rStyle w:val="Hyperlink"/>
            <w:noProof/>
          </w:rPr>
          <w:t>UC 053 -</w:t>
        </w:r>
        <w:r w:rsidR="002135F6">
          <w:rPr>
            <w:rFonts w:asciiTheme="minorHAnsi" w:eastAsiaTheme="minorEastAsia" w:hAnsiTheme="minorHAnsi" w:cstheme="minorBidi"/>
            <w:noProof/>
            <w:sz w:val="22"/>
          </w:rPr>
          <w:tab/>
        </w:r>
        <w:r w:rsidR="002135F6" w:rsidRPr="00241F06">
          <w:rPr>
            <w:rStyle w:val="Hyperlink"/>
            <w:noProof/>
          </w:rPr>
          <w:t>Xem chi tiết kế hoạch đã thực hiện</w:t>
        </w:r>
        <w:r w:rsidR="002135F6">
          <w:rPr>
            <w:noProof/>
            <w:webHidden/>
          </w:rPr>
          <w:tab/>
        </w:r>
        <w:r w:rsidR="002135F6">
          <w:rPr>
            <w:noProof/>
            <w:webHidden/>
          </w:rPr>
          <w:fldChar w:fldCharType="begin"/>
        </w:r>
        <w:r w:rsidR="002135F6">
          <w:rPr>
            <w:noProof/>
            <w:webHidden/>
          </w:rPr>
          <w:instrText xml:space="preserve"> PAGEREF _Toc22744120 \h </w:instrText>
        </w:r>
        <w:r w:rsidR="002135F6">
          <w:rPr>
            <w:noProof/>
            <w:webHidden/>
          </w:rPr>
        </w:r>
        <w:r w:rsidR="002135F6">
          <w:rPr>
            <w:noProof/>
            <w:webHidden/>
          </w:rPr>
          <w:fldChar w:fldCharType="separate"/>
        </w:r>
        <w:r w:rsidR="002135F6">
          <w:rPr>
            <w:noProof/>
            <w:webHidden/>
          </w:rPr>
          <w:t>158</w:t>
        </w:r>
        <w:r w:rsidR="002135F6">
          <w:rPr>
            <w:noProof/>
            <w:webHidden/>
          </w:rPr>
          <w:fldChar w:fldCharType="end"/>
        </w:r>
      </w:hyperlink>
    </w:p>
    <w:p w14:paraId="4BB0C90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21" w:history="1">
        <w:r w:rsidR="002135F6" w:rsidRPr="00241F06">
          <w:rPr>
            <w:rStyle w:val="Hyperlink"/>
            <w:noProof/>
          </w:rPr>
          <w:t>UC 054 -</w:t>
        </w:r>
        <w:r w:rsidR="002135F6">
          <w:rPr>
            <w:rFonts w:asciiTheme="minorHAnsi" w:eastAsiaTheme="minorEastAsia" w:hAnsiTheme="minorHAnsi" w:cstheme="minorBidi"/>
            <w:noProof/>
            <w:sz w:val="22"/>
          </w:rPr>
          <w:tab/>
        </w:r>
        <w:r w:rsidR="002135F6" w:rsidRPr="00241F06">
          <w:rPr>
            <w:rStyle w:val="Hyperlink"/>
            <w:noProof/>
          </w:rPr>
          <w:t>Xuất kho thiết bị theo kế hoạch thực hiện</w:t>
        </w:r>
        <w:r w:rsidR="002135F6">
          <w:rPr>
            <w:noProof/>
            <w:webHidden/>
          </w:rPr>
          <w:tab/>
        </w:r>
        <w:r w:rsidR="002135F6">
          <w:rPr>
            <w:noProof/>
            <w:webHidden/>
          </w:rPr>
          <w:fldChar w:fldCharType="begin"/>
        </w:r>
        <w:r w:rsidR="002135F6">
          <w:rPr>
            <w:noProof/>
            <w:webHidden/>
          </w:rPr>
          <w:instrText xml:space="preserve"> PAGEREF _Toc22744121 \h </w:instrText>
        </w:r>
        <w:r w:rsidR="002135F6">
          <w:rPr>
            <w:noProof/>
            <w:webHidden/>
          </w:rPr>
        </w:r>
        <w:r w:rsidR="002135F6">
          <w:rPr>
            <w:noProof/>
            <w:webHidden/>
          </w:rPr>
          <w:fldChar w:fldCharType="separate"/>
        </w:r>
        <w:r w:rsidR="002135F6">
          <w:rPr>
            <w:noProof/>
            <w:webHidden/>
          </w:rPr>
          <w:t>158</w:t>
        </w:r>
        <w:r w:rsidR="002135F6">
          <w:rPr>
            <w:noProof/>
            <w:webHidden/>
          </w:rPr>
          <w:fldChar w:fldCharType="end"/>
        </w:r>
      </w:hyperlink>
    </w:p>
    <w:p w14:paraId="581C87BA"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22" w:history="1">
        <w:r w:rsidR="002135F6" w:rsidRPr="00241F06">
          <w:rPr>
            <w:rStyle w:val="Hyperlink"/>
            <w:noProof/>
          </w:rPr>
          <w:t>UC 055 -</w:t>
        </w:r>
        <w:r w:rsidR="002135F6">
          <w:rPr>
            <w:rFonts w:asciiTheme="minorHAnsi" w:eastAsiaTheme="minorEastAsia" w:hAnsiTheme="minorHAnsi" w:cstheme="minorBidi"/>
            <w:noProof/>
            <w:sz w:val="22"/>
          </w:rPr>
          <w:tab/>
        </w:r>
        <w:r w:rsidR="002135F6" w:rsidRPr="00241F06">
          <w:rPr>
            <w:rStyle w:val="Hyperlink"/>
            <w:noProof/>
          </w:rPr>
          <w:t>Xuất phiếu xuất kho</w:t>
        </w:r>
        <w:r w:rsidR="002135F6">
          <w:rPr>
            <w:noProof/>
            <w:webHidden/>
          </w:rPr>
          <w:tab/>
        </w:r>
        <w:r w:rsidR="002135F6">
          <w:rPr>
            <w:noProof/>
            <w:webHidden/>
          </w:rPr>
          <w:fldChar w:fldCharType="begin"/>
        </w:r>
        <w:r w:rsidR="002135F6">
          <w:rPr>
            <w:noProof/>
            <w:webHidden/>
          </w:rPr>
          <w:instrText xml:space="preserve"> PAGEREF _Toc22744122 \h </w:instrText>
        </w:r>
        <w:r w:rsidR="002135F6">
          <w:rPr>
            <w:noProof/>
            <w:webHidden/>
          </w:rPr>
        </w:r>
        <w:r w:rsidR="002135F6">
          <w:rPr>
            <w:noProof/>
            <w:webHidden/>
          </w:rPr>
          <w:fldChar w:fldCharType="separate"/>
        </w:r>
        <w:r w:rsidR="002135F6">
          <w:rPr>
            <w:noProof/>
            <w:webHidden/>
          </w:rPr>
          <w:t>159</w:t>
        </w:r>
        <w:r w:rsidR="002135F6">
          <w:rPr>
            <w:noProof/>
            <w:webHidden/>
          </w:rPr>
          <w:fldChar w:fldCharType="end"/>
        </w:r>
      </w:hyperlink>
    </w:p>
    <w:p w14:paraId="598FCC4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23" w:history="1">
        <w:r w:rsidR="002135F6" w:rsidRPr="00241F06">
          <w:rPr>
            <w:rStyle w:val="Hyperlink"/>
            <w:noProof/>
          </w:rPr>
          <w:t>UC 056 -</w:t>
        </w:r>
        <w:r w:rsidR="002135F6">
          <w:rPr>
            <w:rFonts w:asciiTheme="minorHAnsi" w:eastAsiaTheme="minorEastAsia" w:hAnsiTheme="minorHAnsi" w:cstheme="minorBidi"/>
            <w:noProof/>
            <w:sz w:val="22"/>
          </w:rPr>
          <w:tab/>
        </w:r>
        <w:r w:rsidR="002135F6" w:rsidRPr="00241F06">
          <w:rPr>
            <w:rStyle w:val="Hyperlink"/>
            <w:noProof/>
          </w:rPr>
          <w:t>Phân công thực hiện</w:t>
        </w:r>
        <w:r w:rsidR="002135F6">
          <w:rPr>
            <w:noProof/>
            <w:webHidden/>
          </w:rPr>
          <w:tab/>
        </w:r>
        <w:r w:rsidR="002135F6">
          <w:rPr>
            <w:noProof/>
            <w:webHidden/>
          </w:rPr>
          <w:fldChar w:fldCharType="begin"/>
        </w:r>
        <w:r w:rsidR="002135F6">
          <w:rPr>
            <w:noProof/>
            <w:webHidden/>
          </w:rPr>
          <w:instrText xml:space="preserve"> PAGEREF _Toc22744123 \h </w:instrText>
        </w:r>
        <w:r w:rsidR="002135F6">
          <w:rPr>
            <w:noProof/>
            <w:webHidden/>
          </w:rPr>
        </w:r>
        <w:r w:rsidR="002135F6">
          <w:rPr>
            <w:noProof/>
            <w:webHidden/>
          </w:rPr>
          <w:fldChar w:fldCharType="separate"/>
        </w:r>
        <w:r w:rsidR="002135F6">
          <w:rPr>
            <w:noProof/>
            <w:webHidden/>
          </w:rPr>
          <w:t>159</w:t>
        </w:r>
        <w:r w:rsidR="002135F6">
          <w:rPr>
            <w:noProof/>
            <w:webHidden/>
          </w:rPr>
          <w:fldChar w:fldCharType="end"/>
        </w:r>
      </w:hyperlink>
    </w:p>
    <w:p w14:paraId="7C9C943C"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24" w:history="1">
        <w:r w:rsidR="002135F6" w:rsidRPr="00241F06">
          <w:rPr>
            <w:rStyle w:val="Hyperlink"/>
            <w:noProof/>
          </w:rPr>
          <w:t>UC 057 -</w:t>
        </w:r>
        <w:r w:rsidR="002135F6">
          <w:rPr>
            <w:rFonts w:asciiTheme="minorHAnsi" w:eastAsiaTheme="minorEastAsia" w:hAnsiTheme="minorHAnsi" w:cstheme="minorBidi"/>
            <w:noProof/>
            <w:sz w:val="22"/>
          </w:rPr>
          <w:tab/>
        </w:r>
        <w:r w:rsidR="002135F6" w:rsidRPr="00241F06">
          <w:rPr>
            <w:rStyle w:val="Hyperlink"/>
            <w:noProof/>
          </w:rPr>
          <w:t>Cấp chứng thư số cho cá nhân (Sử dụng Token – sản xuất tập trung)</w:t>
        </w:r>
        <w:r w:rsidR="002135F6">
          <w:rPr>
            <w:noProof/>
            <w:webHidden/>
          </w:rPr>
          <w:tab/>
        </w:r>
        <w:r w:rsidR="002135F6">
          <w:rPr>
            <w:noProof/>
            <w:webHidden/>
          </w:rPr>
          <w:fldChar w:fldCharType="begin"/>
        </w:r>
        <w:r w:rsidR="002135F6">
          <w:rPr>
            <w:noProof/>
            <w:webHidden/>
          </w:rPr>
          <w:instrText xml:space="preserve"> PAGEREF _Toc22744124 \h </w:instrText>
        </w:r>
        <w:r w:rsidR="002135F6">
          <w:rPr>
            <w:noProof/>
            <w:webHidden/>
          </w:rPr>
        </w:r>
        <w:r w:rsidR="002135F6">
          <w:rPr>
            <w:noProof/>
            <w:webHidden/>
          </w:rPr>
          <w:fldChar w:fldCharType="separate"/>
        </w:r>
        <w:r w:rsidR="002135F6">
          <w:rPr>
            <w:noProof/>
            <w:webHidden/>
          </w:rPr>
          <w:t>160</w:t>
        </w:r>
        <w:r w:rsidR="002135F6">
          <w:rPr>
            <w:noProof/>
            <w:webHidden/>
          </w:rPr>
          <w:fldChar w:fldCharType="end"/>
        </w:r>
      </w:hyperlink>
    </w:p>
    <w:p w14:paraId="1DEFB6D6"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25" w:history="1">
        <w:r w:rsidR="002135F6" w:rsidRPr="00241F06">
          <w:rPr>
            <w:rStyle w:val="Hyperlink"/>
            <w:noProof/>
          </w:rPr>
          <w:t>UC 058 -</w:t>
        </w:r>
        <w:r w:rsidR="002135F6">
          <w:rPr>
            <w:rFonts w:asciiTheme="minorHAnsi" w:eastAsiaTheme="minorEastAsia" w:hAnsiTheme="minorHAnsi" w:cstheme="minorBidi"/>
            <w:noProof/>
            <w:sz w:val="22"/>
          </w:rPr>
          <w:tab/>
        </w:r>
        <w:r w:rsidR="002135F6" w:rsidRPr="00241F06">
          <w:rPr>
            <w:rStyle w:val="Hyperlink"/>
            <w:noProof/>
          </w:rPr>
          <w:t>Cấp chứng thư số cho cá nhân (Sử dụng SIM)</w:t>
        </w:r>
        <w:r w:rsidR="002135F6">
          <w:rPr>
            <w:noProof/>
            <w:webHidden/>
          </w:rPr>
          <w:tab/>
        </w:r>
        <w:r w:rsidR="002135F6">
          <w:rPr>
            <w:noProof/>
            <w:webHidden/>
          </w:rPr>
          <w:fldChar w:fldCharType="begin"/>
        </w:r>
        <w:r w:rsidR="002135F6">
          <w:rPr>
            <w:noProof/>
            <w:webHidden/>
          </w:rPr>
          <w:instrText xml:space="preserve"> PAGEREF _Toc22744125 \h </w:instrText>
        </w:r>
        <w:r w:rsidR="002135F6">
          <w:rPr>
            <w:noProof/>
            <w:webHidden/>
          </w:rPr>
        </w:r>
        <w:r w:rsidR="002135F6">
          <w:rPr>
            <w:noProof/>
            <w:webHidden/>
          </w:rPr>
          <w:fldChar w:fldCharType="separate"/>
        </w:r>
        <w:r w:rsidR="002135F6">
          <w:rPr>
            <w:noProof/>
            <w:webHidden/>
          </w:rPr>
          <w:t>161</w:t>
        </w:r>
        <w:r w:rsidR="002135F6">
          <w:rPr>
            <w:noProof/>
            <w:webHidden/>
          </w:rPr>
          <w:fldChar w:fldCharType="end"/>
        </w:r>
      </w:hyperlink>
    </w:p>
    <w:p w14:paraId="1045FF18"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26" w:history="1">
        <w:r w:rsidR="002135F6" w:rsidRPr="00241F06">
          <w:rPr>
            <w:rStyle w:val="Hyperlink"/>
            <w:noProof/>
          </w:rPr>
          <w:t>UC 059 -</w:t>
        </w:r>
        <w:r w:rsidR="002135F6">
          <w:rPr>
            <w:rFonts w:asciiTheme="minorHAnsi" w:eastAsiaTheme="minorEastAsia" w:hAnsiTheme="minorHAnsi" w:cstheme="minorBidi"/>
            <w:noProof/>
            <w:sz w:val="22"/>
          </w:rPr>
          <w:tab/>
        </w:r>
        <w:r w:rsidR="002135F6" w:rsidRPr="00241F06">
          <w:rPr>
            <w:rStyle w:val="Hyperlink"/>
            <w:noProof/>
          </w:rPr>
          <w:t>Cấp chứng thư số cho cá nhân (Sử dụng SD Secure)</w:t>
        </w:r>
        <w:r w:rsidR="002135F6">
          <w:rPr>
            <w:noProof/>
            <w:webHidden/>
          </w:rPr>
          <w:tab/>
        </w:r>
        <w:r w:rsidR="002135F6">
          <w:rPr>
            <w:noProof/>
            <w:webHidden/>
          </w:rPr>
          <w:fldChar w:fldCharType="begin"/>
        </w:r>
        <w:r w:rsidR="002135F6">
          <w:rPr>
            <w:noProof/>
            <w:webHidden/>
          </w:rPr>
          <w:instrText xml:space="preserve"> PAGEREF _Toc22744126 \h </w:instrText>
        </w:r>
        <w:r w:rsidR="002135F6">
          <w:rPr>
            <w:noProof/>
            <w:webHidden/>
          </w:rPr>
        </w:r>
        <w:r w:rsidR="002135F6">
          <w:rPr>
            <w:noProof/>
            <w:webHidden/>
          </w:rPr>
          <w:fldChar w:fldCharType="separate"/>
        </w:r>
        <w:r w:rsidR="002135F6">
          <w:rPr>
            <w:noProof/>
            <w:webHidden/>
          </w:rPr>
          <w:t>163</w:t>
        </w:r>
        <w:r w:rsidR="002135F6">
          <w:rPr>
            <w:noProof/>
            <w:webHidden/>
          </w:rPr>
          <w:fldChar w:fldCharType="end"/>
        </w:r>
      </w:hyperlink>
    </w:p>
    <w:p w14:paraId="6857FCE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27" w:history="1">
        <w:r w:rsidR="002135F6" w:rsidRPr="00241F06">
          <w:rPr>
            <w:rStyle w:val="Hyperlink"/>
            <w:noProof/>
          </w:rPr>
          <w:t>UC 060 -</w:t>
        </w:r>
        <w:r w:rsidR="002135F6">
          <w:rPr>
            <w:rFonts w:asciiTheme="minorHAnsi" w:eastAsiaTheme="minorEastAsia" w:hAnsiTheme="minorHAnsi" w:cstheme="minorBidi"/>
            <w:noProof/>
            <w:sz w:val="22"/>
          </w:rPr>
          <w:tab/>
        </w:r>
        <w:r w:rsidR="002135F6" w:rsidRPr="00241F06">
          <w:rPr>
            <w:rStyle w:val="Hyperlink"/>
            <w:noProof/>
          </w:rPr>
          <w:t>Cấp chứng thư số cho tổ chức (sản xuất tập trung)</w:t>
        </w:r>
        <w:r w:rsidR="002135F6">
          <w:rPr>
            <w:noProof/>
            <w:webHidden/>
          </w:rPr>
          <w:tab/>
        </w:r>
        <w:r w:rsidR="002135F6">
          <w:rPr>
            <w:noProof/>
            <w:webHidden/>
          </w:rPr>
          <w:fldChar w:fldCharType="begin"/>
        </w:r>
        <w:r w:rsidR="002135F6">
          <w:rPr>
            <w:noProof/>
            <w:webHidden/>
          </w:rPr>
          <w:instrText xml:space="preserve"> PAGEREF _Toc22744127 \h </w:instrText>
        </w:r>
        <w:r w:rsidR="002135F6">
          <w:rPr>
            <w:noProof/>
            <w:webHidden/>
          </w:rPr>
        </w:r>
        <w:r w:rsidR="002135F6">
          <w:rPr>
            <w:noProof/>
            <w:webHidden/>
          </w:rPr>
          <w:fldChar w:fldCharType="separate"/>
        </w:r>
        <w:r w:rsidR="002135F6">
          <w:rPr>
            <w:noProof/>
            <w:webHidden/>
          </w:rPr>
          <w:t>164</w:t>
        </w:r>
        <w:r w:rsidR="002135F6">
          <w:rPr>
            <w:noProof/>
            <w:webHidden/>
          </w:rPr>
          <w:fldChar w:fldCharType="end"/>
        </w:r>
      </w:hyperlink>
    </w:p>
    <w:p w14:paraId="128E2B2C"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28" w:history="1">
        <w:r w:rsidR="002135F6" w:rsidRPr="00241F06">
          <w:rPr>
            <w:rStyle w:val="Hyperlink"/>
            <w:noProof/>
          </w:rPr>
          <w:t>UC 061 -</w:t>
        </w:r>
        <w:r w:rsidR="002135F6">
          <w:rPr>
            <w:rFonts w:asciiTheme="minorHAnsi" w:eastAsiaTheme="minorEastAsia" w:hAnsiTheme="minorHAnsi" w:cstheme="minorBidi"/>
            <w:noProof/>
            <w:sz w:val="22"/>
          </w:rPr>
          <w:tab/>
        </w:r>
        <w:r w:rsidR="002135F6" w:rsidRPr="00241F06">
          <w:rPr>
            <w:rStyle w:val="Hyperlink"/>
            <w:noProof/>
          </w:rPr>
          <w:t>Cấp chứng thư số cho thiết bị, dịch vụ, phần mềm</w:t>
        </w:r>
        <w:r w:rsidR="002135F6">
          <w:rPr>
            <w:noProof/>
            <w:webHidden/>
          </w:rPr>
          <w:tab/>
        </w:r>
        <w:r w:rsidR="002135F6">
          <w:rPr>
            <w:noProof/>
            <w:webHidden/>
          </w:rPr>
          <w:fldChar w:fldCharType="begin"/>
        </w:r>
        <w:r w:rsidR="002135F6">
          <w:rPr>
            <w:noProof/>
            <w:webHidden/>
          </w:rPr>
          <w:instrText xml:space="preserve"> PAGEREF _Toc22744128 \h </w:instrText>
        </w:r>
        <w:r w:rsidR="002135F6">
          <w:rPr>
            <w:noProof/>
            <w:webHidden/>
          </w:rPr>
        </w:r>
        <w:r w:rsidR="002135F6">
          <w:rPr>
            <w:noProof/>
            <w:webHidden/>
          </w:rPr>
          <w:fldChar w:fldCharType="separate"/>
        </w:r>
        <w:r w:rsidR="002135F6">
          <w:rPr>
            <w:noProof/>
            <w:webHidden/>
          </w:rPr>
          <w:t>166</w:t>
        </w:r>
        <w:r w:rsidR="002135F6">
          <w:rPr>
            <w:noProof/>
            <w:webHidden/>
          </w:rPr>
          <w:fldChar w:fldCharType="end"/>
        </w:r>
      </w:hyperlink>
    </w:p>
    <w:p w14:paraId="731AF71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29" w:history="1">
        <w:r w:rsidR="002135F6" w:rsidRPr="00241F06">
          <w:rPr>
            <w:rStyle w:val="Hyperlink"/>
            <w:noProof/>
          </w:rPr>
          <w:t>UC 062 -</w:t>
        </w:r>
        <w:r w:rsidR="002135F6">
          <w:rPr>
            <w:rFonts w:asciiTheme="minorHAnsi" w:eastAsiaTheme="minorEastAsia" w:hAnsiTheme="minorHAnsi" w:cstheme="minorBidi"/>
            <w:noProof/>
            <w:sz w:val="22"/>
          </w:rPr>
          <w:tab/>
        </w:r>
        <w:r w:rsidR="002135F6" w:rsidRPr="00241F06">
          <w:rPr>
            <w:rStyle w:val="Hyperlink"/>
            <w:noProof/>
          </w:rPr>
          <w:t>Gia hạn chứng thư số</w:t>
        </w:r>
        <w:r w:rsidR="002135F6">
          <w:rPr>
            <w:noProof/>
            <w:webHidden/>
          </w:rPr>
          <w:tab/>
        </w:r>
        <w:r w:rsidR="002135F6">
          <w:rPr>
            <w:noProof/>
            <w:webHidden/>
          </w:rPr>
          <w:fldChar w:fldCharType="begin"/>
        </w:r>
        <w:r w:rsidR="002135F6">
          <w:rPr>
            <w:noProof/>
            <w:webHidden/>
          </w:rPr>
          <w:instrText xml:space="preserve"> PAGEREF _Toc22744129 \h </w:instrText>
        </w:r>
        <w:r w:rsidR="002135F6">
          <w:rPr>
            <w:noProof/>
            <w:webHidden/>
          </w:rPr>
        </w:r>
        <w:r w:rsidR="002135F6">
          <w:rPr>
            <w:noProof/>
            <w:webHidden/>
          </w:rPr>
          <w:fldChar w:fldCharType="separate"/>
        </w:r>
        <w:r w:rsidR="002135F6">
          <w:rPr>
            <w:noProof/>
            <w:webHidden/>
          </w:rPr>
          <w:t>167</w:t>
        </w:r>
        <w:r w:rsidR="002135F6">
          <w:rPr>
            <w:noProof/>
            <w:webHidden/>
          </w:rPr>
          <w:fldChar w:fldCharType="end"/>
        </w:r>
      </w:hyperlink>
    </w:p>
    <w:p w14:paraId="6C874CAE"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30" w:history="1">
        <w:r w:rsidR="002135F6" w:rsidRPr="00241F06">
          <w:rPr>
            <w:rStyle w:val="Hyperlink"/>
            <w:noProof/>
          </w:rPr>
          <w:t>UC 063 -</w:t>
        </w:r>
        <w:r w:rsidR="002135F6">
          <w:rPr>
            <w:rFonts w:asciiTheme="minorHAnsi" w:eastAsiaTheme="minorEastAsia" w:hAnsiTheme="minorHAnsi" w:cstheme="minorBidi"/>
            <w:noProof/>
            <w:sz w:val="22"/>
          </w:rPr>
          <w:tab/>
        </w:r>
        <w:r w:rsidR="002135F6" w:rsidRPr="00241F06">
          <w:rPr>
            <w:rStyle w:val="Hyperlink"/>
            <w:noProof/>
          </w:rPr>
          <w:t>Thay đổi thông tin chứng thư số</w:t>
        </w:r>
        <w:r w:rsidR="002135F6">
          <w:rPr>
            <w:noProof/>
            <w:webHidden/>
          </w:rPr>
          <w:tab/>
        </w:r>
        <w:r w:rsidR="002135F6">
          <w:rPr>
            <w:noProof/>
            <w:webHidden/>
          </w:rPr>
          <w:fldChar w:fldCharType="begin"/>
        </w:r>
        <w:r w:rsidR="002135F6">
          <w:rPr>
            <w:noProof/>
            <w:webHidden/>
          </w:rPr>
          <w:instrText xml:space="preserve"> PAGEREF _Toc22744130 \h </w:instrText>
        </w:r>
        <w:r w:rsidR="002135F6">
          <w:rPr>
            <w:noProof/>
            <w:webHidden/>
          </w:rPr>
        </w:r>
        <w:r w:rsidR="002135F6">
          <w:rPr>
            <w:noProof/>
            <w:webHidden/>
          </w:rPr>
          <w:fldChar w:fldCharType="separate"/>
        </w:r>
        <w:r w:rsidR="002135F6">
          <w:rPr>
            <w:noProof/>
            <w:webHidden/>
          </w:rPr>
          <w:t>168</w:t>
        </w:r>
        <w:r w:rsidR="002135F6">
          <w:rPr>
            <w:noProof/>
            <w:webHidden/>
          </w:rPr>
          <w:fldChar w:fldCharType="end"/>
        </w:r>
      </w:hyperlink>
    </w:p>
    <w:p w14:paraId="1D95A91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31" w:history="1">
        <w:r w:rsidR="002135F6" w:rsidRPr="00241F06">
          <w:rPr>
            <w:rStyle w:val="Hyperlink"/>
            <w:noProof/>
          </w:rPr>
          <w:t>UC 064 -</w:t>
        </w:r>
        <w:r w:rsidR="002135F6">
          <w:rPr>
            <w:rFonts w:asciiTheme="minorHAnsi" w:eastAsiaTheme="minorEastAsia" w:hAnsiTheme="minorHAnsi" w:cstheme="minorBidi"/>
            <w:noProof/>
            <w:sz w:val="22"/>
          </w:rPr>
          <w:tab/>
        </w:r>
        <w:r w:rsidR="002135F6" w:rsidRPr="00241F06">
          <w:rPr>
            <w:rStyle w:val="Hyperlink"/>
            <w:noProof/>
          </w:rPr>
          <w:t>Gia hạn và thay đổi thông tin chứng thư số</w:t>
        </w:r>
        <w:r w:rsidR="002135F6">
          <w:rPr>
            <w:noProof/>
            <w:webHidden/>
          </w:rPr>
          <w:tab/>
        </w:r>
        <w:r w:rsidR="002135F6">
          <w:rPr>
            <w:noProof/>
            <w:webHidden/>
          </w:rPr>
          <w:fldChar w:fldCharType="begin"/>
        </w:r>
        <w:r w:rsidR="002135F6">
          <w:rPr>
            <w:noProof/>
            <w:webHidden/>
          </w:rPr>
          <w:instrText xml:space="preserve"> PAGEREF _Toc22744131 \h </w:instrText>
        </w:r>
        <w:r w:rsidR="002135F6">
          <w:rPr>
            <w:noProof/>
            <w:webHidden/>
          </w:rPr>
        </w:r>
        <w:r w:rsidR="002135F6">
          <w:rPr>
            <w:noProof/>
            <w:webHidden/>
          </w:rPr>
          <w:fldChar w:fldCharType="separate"/>
        </w:r>
        <w:r w:rsidR="002135F6">
          <w:rPr>
            <w:noProof/>
            <w:webHidden/>
          </w:rPr>
          <w:t>170</w:t>
        </w:r>
        <w:r w:rsidR="002135F6">
          <w:rPr>
            <w:noProof/>
            <w:webHidden/>
          </w:rPr>
          <w:fldChar w:fldCharType="end"/>
        </w:r>
      </w:hyperlink>
    </w:p>
    <w:p w14:paraId="1185D21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32" w:history="1">
        <w:r w:rsidR="002135F6" w:rsidRPr="00241F06">
          <w:rPr>
            <w:rStyle w:val="Hyperlink"/>
            <w:noProof/>
          </w:rPr>
          <w:t>UC 065 -</w:t>
        </w:r>
        <w:r w:rsidR="002135F6">
          <w:rPr>
            <w:rFonts w:asciiTheme="minorHAnsi" w:eastAsiaTheme="minorEastAsia" w:hAnsiTheme="minorHAnsi" w:cstheme="minorBidi"/>
            <w:noProof/>
            <w:sz w:val="22"/>
          </w:rPr>
          <w:tab/>
        </w:r>
        <w:r w:rsidR="002135F6" w:rsidRPr="00241F06">
          <w:rPr>
            <w:rStyle w:val="Hyperlink"/>
            <w:noProof/>
          </w:rPr>
          <w:t>Thu hồi chứng thư số</w:t>
        </w:r>
        <w:r w:rsidR="002135F6">
          <w:rPr>
            <w:noProof/>
            <w:webHidden/>
          </w:rPr>
          <w:tab/>
        </w:r>
        <w:r w:rsidR="002135F6">
          <w:rPr>
            <w:noProof/>
            <w:webHidden/>
          </w:rPr>
          <w:fldChar w:fldCharType="begin"/>
        </w:r>
        <w:r w:rsidR="002135F6">
          <w:rPr>
            <w:noProof/>
            <w:webHidden/>
          </w:rPr>
          <w:instrText xml:space="preserve"> PAGEREF _Toc22744132 \h </w:instrText>
        </w:r>
        <w:r w:rsidR="002135F6">
          <w:rPr>
            <w:noProof/>
            <w:webHidden/>
          </w:rPr>
        </w:r>
        <w:r w:rsidR="002135F6">
          <w:rPr>
            <w:noProof/>
            <w:webHidden/>
          </w:rPr>
          <w:fldChar w:fldCharType="separate"/>
        </w:r>
        <w:r w:rsidR="002135F6">
          <w:rPr>
            <w:noProof/>
            <w:webHidden/>
          </w:rPr>
          <w:t>171</w:t>
        </w:r>
        <w:r w:rsidR="002135F6">
          <w:rPr>
            <w:noProof/>
            <w:webHidden/>
          </w:rPr>
          <w:fldChar w:fldCharType="end"/>
        </w:r>
      </w:hyperlink>
    </w:p>
    <w:p w14:paraId="55DAAA28"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33" w:history="1">
        <w:r w:rsidR="002135F6" w:rsidRPr="00241F06">
          <w:rPr>
            <w:rStyle w:val="Hyperlink"/>
            <w:noProof/>
          </w:rPr>
          <w:t>UC 066 -</w:t>
        </w:r>
        <w:r w:rsidR="002135F6">
          <w:rPr>
            <w:rFonts w:asciiTheme="minorHAnsi" w:eastAsiaTheme="minorEastAsia" w:hAnsiTheme="minorHAnsi" w:cstheme="minorBidi"/>
            <w:noProof/>
            <w:sz w:val="22"/>
          </w:rPr>
          <w:tab/>
        </w:r>
        <w:r w:rsidR="002135F6" w:rsidRPr="00241F06">
          <w:rPr>
            <w:rStyle w:val="Hyperlink"/>
            <w:noProof/>
          </w:rPr>
          <w:t>Cập nhật danh sách SIM đã cấp</w:t>
        </w:r>
        <w:r w:rsidR="002135F6">
          <w:rPr>
            <w:noProof/>
            <w:webHidden/>
          </w:rPr>
          <w:tab/>
        </w:r>
        <w:r w:rsidR="002135F6">
          <w:rPr>
            <w:noProof/>
            <w:webHidden/>
          </w:rPr>
          <w:fldChar w:fldCharType="begin"/>
        </w:r>
        <w:r w:rsidR="002135F6">
          <w:rPr>
            <w:noProof/>
            <w:webHidden/>
          </w:rPr>
          <w:instrText xml:space="preserve"> PAGEREF _Toc22744133 \h </w:instrText>
        </w:r>
        <w:r w:rsidR="002135F6">
          <w:rPr>
            <w:noProof/>
            <w:webHidden/>
          </w:rPr>
        </w:r>
        <w:r w:rsidR="002135F6">
          <w:rPr>
            <w:noProof/>
            <w:webHidden/>
          </w:rPr>
          <w:fldChar w:fldCharType="separate"/>
        </w:r>
        <w:r w:rsidR="002135F6">
          <w:rPr>
            <w:noProof/>
            <w:webHidden/>
          </w:rPr>
          <w:t>173</w:t>
        </w:r>
        <w:r w:rsidR="002135F6">
          <w:rPr>
            <w:noProof/>
            <w:webHidden/>
          </w:rPr>
          <w:fldChar w:fldCharType="end"/>
        </w:r>
      </w:hyperlink>
    </w:p>
    <w:p w14:paraId="40BE918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34" w:history="1">
        <w:r w:rsidR="002135F6" w:rsidRPr="00241F06">
          <w:rPr>
            <w:rStyle w:val="Hyperlink"/>
            <w:noProof/>
          </w:rPr>
          <w:t>UC 067 -</w:t>
        </w:r>
        <w:r w:rsidR="002135F6">
          <w:rPr>
            <w:rFonts w:asciiTheme="minorHAnsi" w:eastAsiaTheme="minorEastAsia" w:hAnsiTheme="minorHAnsi" w:cstheme="minorBidi"/>
            <w:noProof/>
            <w:sz w:val="22"/>
          </w:rPr>
          <w:tab/>
        </w:r>
        <w:r w:rsidR="002135F6" w:rsidRPr="00241F06">
          <w:rPr>
            <w:rStyle w:val="Hyperlink"/>
            <w:noProof/>
          </w:rPr>
          <w:t>In thẻ thông tin chứng thư số</w:t>
        </w:r>
        <w:r w:rsidR="002135F6">
          <w:rPr>
            <w:noProof/>
            <w:webHidden/>
          </w:rPr>
          <w:tab/>
        </w:r>
        <w:r w:rsidR="002135F6">
          <w:rPr>
            <w:noProof/>
            <w:webHidden/>
          </w:rPr>
          <w:fldChar w:fldCharType="begin"/>
        </w:r>
        <w:r w:rsidR="002135F6">
          <w:rPr>
            <w:noProof/>
            <w:webHidden/>
          </w:rPr>
          <w:instrText xml:space="preserve"> PAGEREF _Toc22744134 \h </w:instrText>
        </w:r>
        <w:r w:rsidR="002135F6">
          <w:rPr>
            <w:noProof/>
            <w:webHidden/>
          </w:rPr>
        </w:r>
        <w:r w:rsidR="002135F6">
          <w:rPr>
            <w:noProof/>
            <w:webHidden/>
          </w:rPr>
          <w:fldChar w:fldCharType="separate"/>
        </w:r>
        <w:r w:rsidR="002135F6">
          <w:rPr>
            <w:noProof/>
            <w:webHidden/>
          </w:rPr>
          <w:t>174</w:t>
        </w:r>
        <w:r w:rsidR="002135F6">
          <w:rPr>
            <w:noProof/>
            <w:webHidden/>
          </w:rPr>
          <w:fldChar w:fldCharType="end"/>
        </w:r>
      </w:hyperlink>
    </w:p>
    <w:p w14:paraId="69E1CF71"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35" w:history="1">
        <w:r w:rsidR="002135F6" w:rsidRPr="00241F06">
          <w:rPr>
            <w:rStyle w:val="Hyperlink"/>
            <w:noProof/>
          </w:rPr>
          <w:t>UC 068 -</w:t>
        </w:r>
        <w:r w:rsidR="002135F6">
          <w:rPr>
            <w:rFonts w:asciiTheme="minorHAnsi" w:eastAsiaTheme="minorEastAsia" w:hAnsiTheme="minorHAnsi" w:cstheme="minorBidi"/>
            <w:noProof/>
            <w:sz w:val="22"/>
          </w:rPr>
          <w:tab/>
        </w:r>
        <w:r w:rsidR="002135F6" w:rsidRPr="00241F06">
          <w:rPr>
            <w:rStyle w:val="Hyperlink"/>
            <w:noProof/>
          </w:rPr>
          <w:t>In nhãn thông tin SIM</w:t>
        </w:r>
        <w:r w:rsidR="002135F6">
          <w:rPr>
            <w:noProof/>
            <w:webHidden/>
          </w:rPr>
          <w:tab/>
        </w:r>
        <w:r w:rsidR="002135F6">
          <w:rPr>
            <w:noProof/>
            <w:webHidden/>
          </w:rPr>
          <w:fldChar w:fldCharType="begin"/>
        </w:r>
        <w:r w:rsidR="002135F6">
          <w:rPr>
            <w:noProof/>
            <w:webHidden/>
          </w:rPr>
          <w:instrText xml:space="preserve"> PAGEREF _Toc22744135 \h </w:instrText>
        </w:r>
        <w:r w:rsidR="002135F6">
          <w:rPr>
            <w:noProof/>
            <w:webHidden/>
          </w:rPr>
        </w:r>
        <w:r w:rsidR="002135F6">
          <w:rPr>
            <w:noProof/>
            <w:webHidden/>
          </w:rPr>
          <w:fldChar w:fldCharType="separate"/>
        </w:r>
        <w:r w:rsidR="002135F6">
          <w:rPr>
            <w:noProof/>
            <w:webHidden/>
          </w:rPr>
          <w:t>175</w:t>
        </w:r>
        <w:r w:rsidR="002135F6">
          <w:rPr>
            <w:noProof/>
            <w:webHidden/>
          </w:rPr>
          <w:fldChar w:fldCharType="end"/>
        </w:r>
      </w:hyperlink>
    </w:p>
    <w:p w14:paraId="16E0155E"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36" w:history="1">
        <w:r w:rsidR="002135F6" w:rsidRPr="00241F06">
          <w:rPr>
            <w:rStyle w:val="Hyperlink"/>
            <w:noProof/>
          </w:rPr>
          <w:t>UC 069 -</w:t>
        </w:r>
        <w:r w:rsidR="002135F6">
          <w:rPr>
            <w:rFonts w:asciiTheme="minorHAnsi" w:eastAsiaTheme="minorEastAsia" w:hAnsiTheme="minorHAnsi" w:cstheme="minorBidi"/>
            <w:noProof/>
            <w:sz w:val="22"/>
          </w:rPr>
          <w:tab/>
        </w:r>
        <w:r w:rsidR="002135F6" w:rsidRPr="00241F06">
          <w:rPr>
            <w:rStyle w:val="Hyperlink"/>
            <w:noProof/>
          </w:rPr>
          <w:t>Gửi Token trắng cho cơ quan, tổ chức</w:t>
        </w:r>
        <w:r w:rsidR="002135F6">
          <w:rPr>
            <w:noProof/>
            <w:webHidden/>
          </w:rPr>
          <w:tab/>
        </w:r>
        <w:r w:rsidR="002135F6">
          <w:rPr>
            <w:noProof/>
            <w:webHidden/>
          </w:rPr>
          <w:fldChar w:fldCharType="begin"/>
        </w:r>
        <w:r w:rsidR="002135F6">
          <w:rPr>
            <w:noProof/>
            <w:webHidden/>
          </w:rPr>
          <w:instrText xml:space="preserve"> PAGEREF _Toc22744136 \h </w:instrText>
        </w:r>
        <w:r w:rsidR="002135F6">
          <w:rPr>
            <w:noProof/>
            <w:webHidden/>
          </w:rPr>
        </w:r>
        <w:r w:rsidR="002135F6">
          <w:rPr>
            <w:noProof/>
            <w:webHidden/>
          </w:rPr>
          <w:fldChar w:fldCharType="separate"/>
        </w:r>
        <w:r w:rsidR="002135F6">
          <w:rPr>
            <w:noProof/>
            <w:webHidden/>
          </w:rPr>
          <w:t>176</w:t>
        </w:r>
        <w:r w:rsidR="002135F6">
          <w:rPr>
            <w:noProof/>
            <w:webHidden/>
          </w:rPr>
          <w:fldChar w:fldCharType="end"/>
        </w:r>
      </w:hyperlink>
    </w:p>
    <w:p w14:paraId="2DA07F88"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37" w:history="1">
        <w:r w:rsidR="002135F6" w:rsidRPr="00241F06">
          <w:rPr>
            <w:rStyle w:val="Hyperlink"/>
            <w:noProof/>
          </w:rPr>
          <w:t>UC 070 -</w:t>
        </w:r>
        <w:r w:rsidR="002135F6">
          <w:rPr>
            <w:rFonts w:asciiTheme="minorHAnsi" w:eastAsiaTheme="minorEastAsia" w:hAnsiTheme="minorHAnsi" w:cstheme="minorBidi"/>
            <w:noProof/>
            <w:sz w:val="22"/>
          </w:rPr>
          <w:tab/>
        </w:r>
        <w:r w:rsidR="002135F6" w:rsidRPr="00241F06">
          <w:rPr>
            <w:rStyle w:val="Hyperlink"/>
            <w:noProof/>
          </w:rPr>
          <w:t>Gửi Activation code cho cơ quan, tổ chức</w:t>
        </w:r>
        <w:r w:rsidR="002135F6">
          <w:rPr>
            <w:noProof/>
            <w:webHidden/>
          </w:rPr>
          <w:tab/>
        </w:r>
        <w:r w:rsidR="002135F6">
          <w:rPr>
            <w:noProof/>
            <w:webHidden/>
          </w:rPr>
          <w:fldChar w:fldCharType="begin"/>
        </w:r>
        <w:r w:rsidR="002135F6">
          <w:rPr>
            <w:noProof/>
            <w:webHidden/>
          </w:rPr>
          <w:instrText xml:space="preserve"> PAGEREF _Toc22744137 \h </w:instrText>
        </w:r>
        <w:r w:rsidR="002135F6">
          <w:rPr>
            <w:noProof/>
            <w:webHidden/>
          </w:rPr>
        </w:r>
        <w:r w:rsidR="002135F6">
          <w:rPr>
            <w:noProof/>
            <w:webHidden/>
          </w:rPr>
          <w:fldChar w:fldCharType="separate"/>
        </w:r>
        <w:r w:rsidR="002135F6">
          <w:rPr>
            <w:noProof/>
            <w:webHidden/>
          </w:rPr>
          <w:t>177</w:t>
        </w:r>
        <w:r w:rsidR="002135F6">
          <w:rPr>
            <w:noProof/>
            <w:webHidden/>
          </w:rPr>
          <w:fldChar w:fldCharType="end"/>
        </w:r>
      </w:hyperlink>
    </w:p>
    <w:p w14:paraId="014949B8"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38" w:history="1">
        <w:r w:rsidR="002135F6" w:rsidRPr="00241F06">
          <w:rPr>
            <w:rStyle w:val="Hyperlink"/>
            <w:noProof/>
          </w:rPr>
          <w:t>UC 071 -</w:t>
        </w:r>
        <w:r w:rsidR="002135F6">
          <w:rPr>
            <w:rFonts w:asciiTheme="minorHAnsi" w:eastAsiaTheme="minorEastAsia" w:hAnsiTheme="minorHAnsi" w:cstheme="minorBidi"/>
            <w:noProof/>
            <w:sz w:val="22"/>
          </w:rPr>
          <w:tab/>
        </w:r>
        <w:r w:rsidR="002135F6" w:rsidRPr="00241F06">
          <w:rPr>
            <w:rStyle w:val="Hyperlink"/>
            <w:noProof/>
          </w:rPr>
          <w:t>Tiếp nhận thiết bị thu hồi được hoàn trả sau khi thu hồi chứng thư số</w:t>
        </w:r>
        <w:r w:rsidR="002135F6">
          <w:rPr>
            <w:noProof/>
            <w:webHidden/>
          </w:rPr>
          <w:tab/>
        </w:r>
        <w:r w:rsidR="002135F6">
          <w:rPr>
            <w:noProof/>
            <w:webHidden/>
          </w:rPr>
          <w:fldChar w:fldCharType="begin"/>
        </w:r>
        <w:r w:rsidR="002135F6">
          <w:rPr>
            <w:noProof/>
            <w:webHidden/>
          </w:rPr>
          <w:instrText xml:space="preserve"> PAGEREF _Toc22744138 \h </w:instrText>
        </w:r>
        <w:r w:rsidR="002135F6">
          <w:rPr>
            <w:noProof/>
            <w:webHidden/>
          </w:rPr>
        </w:r>
        <w:r w:rsidR="002135F6">
          <w:rPr>
            <w:noProof/>
            <w:webHidden/>
          </w:rPr>
          <w:fldChar w:fldCharType="separate"/>
        </w:r>
        <w:r w:rsidR="002135F6">
          <w:rPr>
            <w:noProof/>
            <w:webHidden/>
          </w:rPr>
          <w:t>178</w:t>
        </w:r>
        <w:r w:rsidR="002135F6">
          <w:rPr>
            <w:noProof/>
            <w:webHidden/>
          </w:rPr>
          <w:fldChar w:fldCharType="end"/>
        </w:r>
      </w:hyperlink>
    </w:p>
    <w:p w14:paraId="739DCBFE"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39" w:history="1">
        <w:r w:rsidR="002135F6" w:rsidRPr="00241F06">
          <w:rPr>
            <w:rStyle w:val="Hyperlink"/>
            <w:noProof/>
          </w:rPr>
          <w:t>UC 072 -</w:t>
        </w:r>
        <w:r w:rsidR="002135F6">
          <w:rPr>
            <w:rFonts w:asciiTheme="minorHAnsi" w:eastAsiaTheme="minorEastAsia" w:hAnsiTheme="minorHAnsi" w:cstheme="minorBidi"/>
            <w:noProof/>
            <w:sz w:val="22"/>
          </w:rPr>
          <w:tab/>
        </w:r>
        <w:r w:rsidR="002135F6" w:rsidRPr="00241F06">
          <w:rPr>
            <w:rStyle w:val="Hyperlink"/>
            <w:noProof/>
          </w:rPr>
          <w:t>Tiếp nhận thiết bị thu hồi được hoàn trả khi chứng thư số đã hết hạn</w:t>
        </w:r>
        <w:r w:rsidR="002135F6">
          <w:rPr>
            <w:noProof/>
            <w:webHidden/>
          </w:rPr>
          <w:tab/>
        </w:r>
        <w:r w:rsidR="002135F6">
          <w:rPr>
            <w:noProof/>
            <w:webHidden/>
          </w:rPr>
          <w:fldChar w:fldCharType="begin"/>
        </w:r>
        <w:r w:rsidR="002135F6">
          <w:rPr>
            <w:noProof/>
            <w:webHidden/>
          </w:rPr>
          <w:instrText xml:space="preserve"> PAGEREF _Toc22744139 \h </w:instrText>
        </w:r>
        <w:r w:rsidR="002135F6">
          <w:rPr>
            <w:noProof/>
            <w:webHidden/>
          </w:rPr>
        </w:r>
        <w:r w:rsidR="002135F6">
          <w:rPr>
            <w:noProof/>
            <w:webHidden/>
          </w:rPr>
          <w:fldChar w:fldCharType="separate"/>
        </w:r>
        <w:r w:rsidR="002135F6">
          <w:rPr>
            <w:noProof/>
            <w:webHidden/>
          </w:rPr>
          <w:t>178</w:t>
        </w:r>
        <w:r w:rsidR="002135F6">
          <w:rPr>
            <w:noProof/>
            <w:webHidden/>
          </w:rPr>
          <w:fldChar w:fldCharType="end"/>
        </w:r>
      </w:hyperlink>
    </w:p>
    <w:p w14:paraId="07A7B94D"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40" w:history="1">
        <w:r w:rsidR="002135F6" w:rsidRPr="00241F06">
          <w:rPr>
            <w:rStyle w:val="Hyperlink"/>
            <w:noProof/>
          </w:rPr>
          <w:t>UC 073 -</w:t>
        </w:r>
        <w:r w:rsidR="002135F6">
          <w:rPr>
            <w:rFonts w:asciiTheme="minorHAnsi" w:eastAsiaTheme="minorEastAsia" w:hAnsiTheme="minorHAnsi" w:cstheme="minorBidi"/>
            <w:noProof/>
            <w:sz w:val="22"/>
          </w:rPr>
          <w:tab/>
        </w:r>
        <w:r w:rsidR="002135F6" w:rsidRPr="00241F06">
          <w:rPr>
            <w:rStyle w:val="Hyperlink"/>
            <w:noProof/>
          </w:rPr>
          <w:t>Trả kết quả trực tiếp</w:t>
        </w:r>
        <w:r w:rsidR="002135F6">
          <w:rPr>
            <w:noProof/>
            <w:webHidden/>
          </w:rPr>
          <w:tab/>
        </w:r>
        <w:r w:rsidR="002135F6">
          <w:rPr>
            <w:noProof/>
            <w:webHidden/>
          </w:rPr>
          <w:fldChar w:fldCharType="begin"/>
        </w:r>
        <w:r w:rsidR="002135F6">
          <w:rPr>
            <w:noProof/>
            <w:webHidden/>
          </w:rPr>
          <w:instrText xml:space="preserve"> PAGEREF _Toc22744140 \h </w:instrText>
        </w:r>
        <w:r w:rsidR="002135F6">
          <w:rPr>
            <w:noProof/>
            <w:webHidden/>
          </w:rPr>
        </w:r>
        <w:r w:rsidR="002135F6">
          <w:rPr>
            <w:noProof/>
            <w:webHidden/>
          </w:rPr>
          <w:fldChar w:fldCharType="separate"/>
        </w:r>
        <w:r w:rsidR="002135F6">
          <w:rPr>
            <w:noProof/>
            <w:webHidden/>
          </w:rPr>
          <w:t>179</w:t>
        </w:r>
        <w:r w:rsidR="002135F6">
          <w:rPr>
            <w:noProof/>
            <w:webHidden/>
          </w:rPr>
          <w:fldChar w:fldCharType="end"/>
        </w:r>
      </w:hyperlink>
    </w:p>
    <w:p w14:paraId="487C7EE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41" w:history="1">
        <w:r w:rsidR="002135F6" w:rsidRPr="00241F06">
          <w:rPr>
            <w:rStyle w:val="Hyperlink"/>
            <w:noProof/>
          </w:rPr>
          <w:t>UC 074 -</w:t>
        </w:r>
        <w:r w:rsidR="002135F6">
          <w:rPr>
            <w:rFonts w:asciiTheme="minorHAnsi" w:eastAsiaTheme="minorEastAsia" w:hAnsiTheme="minorHAnsi" w:cstheme="minorBidi"/>
            <w:noProof/>
            <w:sz w:val="22"/>
          </w:rPr>
          <w:tab/>
        </w:r>
        <w:r w:rsidR="002135F6" w:rsidRPr="00241F06">
          <w:rPr>
            <w:rStyle w:val="Hyperlink"/>
            <w:noProof/>
          </w:rPr>
          <w:t>Trả kết quả qua VNPost</w:t>
        </w:r>
        <w:r w:rsidR="002135F6">
          <w:rPr>
            <w:noProof/>
            <w:webHidden/>
          </w:rPr>
          <w:tab/>
        </w:r>
        <w:r w:rsidR="002135F6">
          <w:rPr>
            <w:noProof/>
            <w:webHidden/>
          </w:rPr>
          <w:fldChar w:fldCharType="begin"/>
        </w:r>
        <w:r w:rsidR="002135F6">
          <w:rPr>
            <w:noProof/>
            <w:webHidden/>
          </w:rPr>
          <w:instrText xml:space="preserve"> PAGEREF _Toc22744141 \h </w:instrText>
        </w:r>
        <w:r w:rsidR="002135F6">
          <w:rPr>
            <w:noProof/>
            <w:webHidden/>
          </w:rPr>
        </w:r>
        <w:r w:rsidR="002135F6">
          <w:rPr>
            <w:noProof/>
            <w:webHidden/>
          </w:rPr>
          <w:fldChar w:fldCharType="separate"/>
        </w:r>
        <w:r w:rsidR="002135F6">
          <w:rPr>
            <w:noProof/>
            <w:webHidden/>
          </w:rPr>
          <w:t>179</w:t>
        </w:r>
        <w:r w:rsidR="002135F6">
          <w:rPr>
            <w:noProof/>
            <w:webHidden/>
          </w:rPr>
          <w:fldChar w:fldCharType="end"/>
        </w:r>
      </w:hyperlink>
    </w:p>
    <w:p w14:paraId="6B1CA1F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42" w:history="1">
        <w:r w:rsidR="002135F6" w:rsidRPr="00241F06">
          <w:rPr>
            <w:rStyle w:val="Hyperlink"/>
            <w:noProof/>
          </w:rPr>
          <w:t>UC 075 -</w:t>
        </w:r>
        <w:r w:rsidR="002135F6">
          <w:rPr>
            <w:rFonts w:asciiTheme="minorHAnsi" w:eastAsiaTheme="minorEastAsia" w:hAnsiTheme="minorHAnsi" w:cstheme="minorBidi"/>
            <w:noProof/>
            <w:sz w:val="22"/>
          </w:rPr>
          <w:tab/>
        </w:r>
        <w:r w:rsidR="002135F6" w:rsidRPr="00241F06">
          <w:rPr>
            <w:rStyle w:val="Hyperlink"/>
            <w:noProof/>
          </w:rPr>
          <w:t>Cập nhật trạng thái hồ sơ được VNPost trả về</w:t>
        </w:r>
        <w:r w:rsidR="002135F6">
          <w:rPr>
            <w:noProof/>
            <w:webHidden/>
          </w:rPr>
          <w:tab/>
        </w:r>
        <w:r w:rsidR="002135F6">
          <w:rPr>
            <w:noProof/>
            <w:webHidden/>
          </w:rPr>
          <w:fldChar w:fldCharType="begin"/>
        </w:r>
        <w:r w:rsidR="002135F6">
          <w:rPr>
            <w:noProof/>
            <w:webHidden/>
          </w:rPr>
          <w:instrText xml:space="preserve"> PAGEREF _Toc22744142 \h </w:instrText>
        </w:r>
        <w:r w:rsidR="002135F6">
          <w:rPr>
            <w:noProof/>
            <w:webHidden/>
          </w:rPr>
        </w:r>
        <w:r w:rsidR="002135F6">
          <w:rPr>
            <w:noProof/>
            <w:webHidden/>
          </w:rPr>
          <w:fldChar w:fldCharType="separate"/>
        </w:r>
        <w:r w:rsidR="002135F6">
          <w:rPr>
            <w:noProof/>
            <w:webHidden/>
          </w:rPr>
          <w:t>181</w:t>
        </w:r>
        <w:r w:rsidR="002135F6">
          <w:rPr>
            <w:noProof/>
            <w:webHidden/>
          </w:rPr>
          <w:fldChar w:fldCharType="end"/>
        </w:r>
      </w:hyperlink>
    </w:p>
    <w:p w14:paraId="447EFA0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43" w:history="1">
        <w:r w:rsidR="002135F6" w:rsidRPr="00241F06">
          <w:rPr>
            <w:rStyle w:val="Hyperlink"/>
            <w:noProof/>
          </w:rPr>
          <w:t>UC 076 -</w:t>
        </w:r>
        <w:r w:rsidR="002135F6">
          <w:rPr>
            <w:rFonts w:asciiTheme="minorHAnsi" w:eastAsiaTheme="minorEastAsia" w:hAnsiTheme="minorHAnsi" w:cstheme="minorBidi"/>
            <w:noProof/>
            <w:sz w:val="22"/>
          </w:rPr>
          <w:tab/>
        </w:r>
        <w:r w:rsidR="002135F6" w:rsidRPr="00241F06">
          <w:rPr>
            <w:rStyle w:val="Hyperlink"/>
            <w:noProof/>
          </w:rPr>
          <w:t>Thống kê, báo cáo hồ sơ của từng nhóm đối tượng của Cục CTS&amp;BMTT</w:t>
        </w:r>
        <w:r w:rsidR="002135F6">
          <w:rPr>
            <w:noProof/>
            <w:webHidden/>
          </w:rPr>
          <w:tab/>
        </w:r>
        <w:r w:rsidR="002135F6">
          <w:rPr>
            <w:noProof/>
            <w:webHidden/>
          </w:rPr>
          <w:fldChar w:fldCharType="begin"/>
        </w:r>
        <w:r w:rsidR="002135F6">
          <w:rPr>
            <w:noProof/>
            <w:webHidden/>
          </w:rPr>
          <w:instrText xml:space="preserve"> PAGEREF _Toc22744143 \h </w:instrText>
        </w:r>
        <w:r w:rsidR="002135F6">
          <w:rPr>
            <w:noProof/>
            <w:webHidden/>
          </w:rPr>
        </w:r>
        <w:r w:rsidR="002135F6">
          <w:rPr>
            <w:noProof/>
            <w:webHidden/>
          </w:rPr>
          <w:fldChar w:fldCharType="separate"/>
        </w:r>
        <w:r w:rsidR="002135F6">
          <w:rPr>
            <w:noProof/>
            <w:webHidden/>
          </w:rPr>
          <w:t>182</w:t>
        </w:r>
        <w:r w:rsidR="002135F6">
          <w:rPr>
            <w:noProof/>
            <w:webHidden/>
          </w:rPr>
          <w:fldChar w:fldCharType="end"/>
        </w:r>
      </w:hyperlink>
    </w:p>
    <w:p w14:paraId="564A519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44" w:history="1">
        <w:r w:rsidR="002135F6" w:rsidRPr="00241F06">
          <w:rPr>
            <w:rStyle w:val="Hyperlink"/>
            <w:noProof/>
          </w:rPr>
          <w:t>UC 077 -</w:t>
        </w:r>
        <w:r w:rsidR="002135F6">
          <w:rPr>
            <w:rFonts w:asciiTheme="minorHAnsi" w:eastAsiaTheme="minorEastAsia" w:hAnsiTheme="minorHAnsi" w:cstheme="minorBidi"/>
            <w:noProof/>
            <w:sz w:val="22"/>
          </w:rPr>
          <w:tab/>
        </w:r>
        <w:r w:rsidR="002135F6" w:rsidRPr="00241F06">
          <w:rPr>
            <w:rStyle w:val="Hyperlink"/>
            <w:noProof/>
          </w:rPr>
          <w:t>Tìm kiếm thiết bị nghiệp vụ chứng thư số trong kho</w:t>
        </w:r>
        <w:r w:rsidR="002135F6">
          <w:rPr>
            <w:noProof/>
            <w:webHidden/>
          </w:rPr>
          <w:tab/>
        </w:r>
        <w:r w:rsidR="002135F6">
          <w:rPr>
            <w:noProof/>
            <w:webHidden/>
          </w:rPr>
          <w:fldChar w:fldCharType="begin"/>
        </w:r>
        <w:r w:rsidR="002135F6">
          <w:rPr>
            <w:noProof/>
            <w:webHidden/>
          </w:rPr>
          <w:instrText xml:space="preserve"> PAGEREF _Toc22744144 \h </w:instrText>
        </w:r>
        <w:r w:rsidR="002135F6">
          <w:rPr>
            <w:noProof/>
            <w:webHidden/>
          </w:rPr>
        </w:r>
        <w:r w:rsidR="002135F6">
          <w:rPr>
            <w:noProof/>
            <w:webHidden/>
          </w:rPr>
          <w:fldChar w:fldCharType="separate"/>
        </w:r>
        <w:r w:rsidR="002135F6">
          <w:rPr>
            <w:noProof/>
            <w:webHidden/>
          </w:rPr>
          <w:t>184</w:t>
        </w:r>
        <w:r w:rsidR="002135F6">
          <w:rPr>
            <w:noProof/>
            <w:webHidden/>
          </w:rPr>
          <w:fldChar w:fldCharType="end"/>
        </w:r>
      </w:hyperlink>
    </w:p>
    <w:p w14:paraId="7C288AB5"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45" w:history="1">
        <w:r w:rsidR="002135F6" w:rsidRPr="00241F06">
          <w:rPr>
            <w:rStyle w:val="Hyperlink"/>
            <w:noProof/>
          </w:rPr>
          <w:t>UC 078 -</w:t>
        </w:r>
        <w:r w:rsidR="002135F6">
          <w:rPr>
            <w:rFonts w:asciiTheme="minorHAnsi" w:eastAsiaTheme="minorEastAsia" w:hAnsiTheme="minorHAnsi" w:cstheme="minorBidi"/>
            <w:noProof/>
            <w:sz w:val="22"/>
          </w:rPr>
          <w:tab/>
        </w:r>
        <w:r w:rsidR="002135F6" w:rsidRPr="00241F06">
          <w:rPr>
            <w:rStyle w:val="Hyperlink"/>
            <w:noProof/>
          </w:rPr>
          <w:t>Xem chi tiết tình trạng nhập xuất kho của 1 loại thiết bị nghiệp vụ chứng thư số</w:t>
        </w:r>
        <w:r w:rsidR="002135F6">
          <w:rPr>
            <w:noProof/>
            <w:webHidden/>
          </w:rPr>
          <w:tab/>
        </w:r>
        <w:r w:rsidR="002135F6">
          <w:rPr>
            <w:noProof/>
            <w:webHidden/>
          </w:rPr>
          <w:fldChar w:fldCharType="begin"/>
        </w:r>
        <w:r w:rsidR="002135F6">
          <w:rPr>
            <w:noProof/>
            <w:webHidden/>
          </w:rPr>
          <w:instrText xml:space="preserve"> PAGEREF _Toc22744145 \h </w:instrText>
        </w:r>
        <w:r w:rsidR="002135F6">
          <w:rPr>
            <w:noProof/>
            <w:webHidden/>
          </w:rPr>
        </w:r>
        <w:r w:rsidR="002135F6">
          <w:rPr>
            <w:noProof/>
            <w:webHidden/>
          </w:rPr>
          <w:fldChar w:fldCharType="separate"/>
        </w:r>
        <w:r w:rsidR="002135F6">
          <w:rPr>
            <w:noProof/>
            <w:webHidden/>
          </w:rPr>
          <w:t>186</w:t>
        </w:r>
        <w:r w:rsidR="002135F6">
          <w:rPr>
            <w:noProof/>
            <w:webHidden/>
          </w:rPr>
          <w:fldChar w:fldCharType="end"/>
        </w:r>
      </w:hyperlink>
    </w:p>
    <w:p w14:paraId="3A5E29D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46" w:history="1">
        <w:r w:rsidR="002135F6" w:rsidRPr="00241F06">
          <w:rPr>
            <w:rStyle w:val="Hyperlink"/>
            <w:noProof/>
          </w:rPr>
          <w:t>UC 079 -</w:t>
        </w:r>
        <w:r w:rsidR="002135F6">
          <w:rPr>
            <w:rFonts w:asciiTheme="minorHAnsi" w:eastAsiaTheme="minorEastAsia" w:hAnsiTheme="minorHAnsi" w:cstheme="minorBidi"/>
            <w:noProof/>
            <w:sz w:val="22"/>
          </w:rPr>
          <w:tab/>
        </w:r>
        <w:r w:rsidR="002135F6" w:rsidRPr="00241F06">
          <w:rPr>
            <w:rStyle w:val="Hyperlink"/>
            <w:noProof/>
          </w:rPr>
          <w:t>Tìm kiếm danh sách các đợt nhập kho thiết bị nghiệp vụ chứng thư số mới</w:t>
        </w:r>
        <w:r w:rsidR="002135F6">
          <w:rPr>
            <w:noProof/>
            <w:webHidden/>
          </w:rPr>
          <w:tab/>
        </w:r>
        <w:r w:rsidR="002135F6">
          <w:rPr>
            <w:noProof/>
            <w:webHidden/>
          </w:rPr>
          <w:fldChar w:fldCharType="begin"/>
        </w:r>
        <w:r w:rsidR="002135F6">
          <w:rPr>
            <w:noProof/>
            <w:webHidden/>
          </w:rPr>
          <w:instrText xml:space="preserve"> PAGEREF _Toc22744146 \h </w:instrText>
        </w:r>
        <w:r w:rsidR="002135F6">
          <w:rPr>
            <w:noProof/>
            <w:webHidden/>
          </w:rPr>
        </w:r>
        <w:r w:rsidR="002135F6">
          <w:rPr>
            <w:noProof/>
            <w:webHidden/>
          </w:rPr>
          <w:fldChar w:fldCharType="separate"/>
        </w:r>
        <w:r w:rsidR="002135F6">
          <w:rPr>
            <w:noProof/>
            <w:webHidden/>
          </w:rPr>
          <w:t>187</w:t>
        </w:r>
        <w:r w:rsidR="002135F6">
          <w:rPr>
            <w:noProof/>
            <w:webHidden/>
          </w:rPr>
          <w:fldChar w:fldCharType="end"/>
        </w:r>
      </w:hyperlink>
    </w:p>
    <w:p w14:paraId="49778F65"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47" w:history="1">
        <w:r w:rsidR="002135F6" w:rsidRPr="00241F06">
          <w:rPr>
            <w:rStyle w:val="Hyperlink"/>
            <w:noProof/>
          </w:rPr>
          <w:t>UC 080 -</w:t>
        </w:r>
        <w:r w:rsidR="002135F6">
          <w:rPr>
            <w:rFonts w:asciiTheme="minorHAnsi" w:eastAsiaTheme="minorEastAsia" w:hAnsiTheme="minorHAnsi" w:cstheme="minorBidi"/>
            <w:noProof/>
            <w:sz w:val="22"/>
          </w:rPr>
          <w:tab/>
        </w:r>
        <w:r w:rsidR="002135F6" w:rsidRPr="00241F06">
          <w:rPr>
            <w:rStyle w:val="Hyperlink"/>
            <w:noProof/>
          </w:rPr>
          <w:t>Thêm mới đợt nhập kho thiết bị nghiệp vụ chứng thư số mới</w:t>
        </w:r>
        <w:r w:rsidR="002135F6">
          <w:rPr>
            <w:noProof/>
            <w:webHidden/>
          </w:rPr>
          <w:tab/>
        </w:r>
        <w:r w:rsidR="002135F6">
          <w:rPr>
            <w:noProof/>
            <w:webHidden/>
          </w:rPr>
          <w:fldChar w:fldCharType="begin"/>
        </w:r>
        <w:r w:rsidR="002135F6">
          <w:rPr>
            <w:noProof/>
            <w:webHidden/>
          </w:rPr>
          <w:instrText xml:space="preserve"> PAGEREF _Toc22744147 \h </w:instrText>
        </w:r>
        <w:r w:rsidR="002135F6">
          <w:rPr>
            <w:noProof/>
            <w:webHidden/>
          </w:rPr>
        </w:r>
        <w:r w:rsidR="002135F6">
          <w:rPr>
            <w:noProof/>
            <w:webHidden/>
          </w:rPr>
          <w:fldChar w:fldCharType="separate"/>
        </w:r>
        <w:r w:rsidR="002135F6">
          <w:rPr>
            <w:noProof/>
            <w:webHidden/>
          </w:rPr>
          <w:t>188</w:t>
        </w:r>
        <w:r w:rsidR="002135F6">
          <w:rPr>
            <w:noProof/>
            <w:webHidden/>
          </w:rPr>
          <w:fldChar w:fldCharType="end"/>
        </w:r>
      </w:hyperlink>
    </w:p>
    <w:p w14:paraId="0AC4E651"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48" w:history="1">
        <w:r w:rsidR="002135F6" w:rsidRPr="00241F06">
          <w:rPr>
            <w:rStyle w:val="Hyperlink"/>
            <w:noProof/>
          </w:rPr>
          <w:t>UC 081 -</w:t>
        </w:r>
        <w:r w:rsidR="002135F6">
          <w:rPr>
            <w:rFonts w:asciiTheme="minorHAnsi" w:eastAsiaTheme="minorEastAsia" w:hAnsiTheme="minorHAnsi" w:cstheme="minorBidi"/>
            <w:noProof/>
            <w:sz w:val="22"/>
          </w:rPr>
          <w:tab/>
        </w:r>
        <w:r w:rsidR="002135F6" w:rsidRPr="00241F06">
          <w:rPr>
            <w:rStyle w:val="Hyperlink"/>
            <w:noProof/>
          </w:rPr>
          <w:t>Chỉnh sửa đợt nhập kho thiết bị nghiệp vụ chứng thư số mới</w:t>
        </w:r>
        <w:r w:rsidR="002135F6">
          <w:rPr>
            <w:noProof/>
            <w:webHidden/>
          </w:rPr>
          <w:tab/>
        </w:r>
        <w:r w:rsidR="002135F6">
          <w:rPr>
            <w:noProof/>
            <w:webHidden/>
          </w:rPr>
          <w:fldChar w:fldCharType="begin"/>
        </w:r>
        <w:r w:rsidR="002135F6">
          <w:rPr>
            <w:noProof/>
            <w:webHidden/>
          </w:rPr>
          <w:instrText xml:space="preserve"> PAGEREF _Toc22744148 \h </w:instrText>
        </w:r>
        <w:r w:rsidR="002135F6">
          <w:rPr>
            <w:noProof/>
            <w:webHidden/>
          </w:rPr>
        </w:r>
        <w:r w:rsidR="002135F6">
          <w:rPr>
            <w:noProof/>
            <w:webHidden/>
          </w:rPr>
          <w:fldChar w:fldCharType="separate"/>
        </w:r>
        <w:r w:rsidR="002135F6">
          <w:rPr>
            <w:noProof/>
            <w:webHidden/>
          </w:rPr>
          <w:t>190</w:t>
        </w:r>
        <w:r w:rsidR="002135F6">
          <w:rPr>
            <w:noProof/>
            <w:webHidden/>
          </w:rPr>
          <w:fldChar w:fldCharType="end"/>
        </w:r>
      </w:hyperlink>
    </w:p>
    <w:p w14:paraId="3EC475FC"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49" w:history="1">
        <w:r w:rsidR="002135F6" w:rsidRPr="00241F06">
          <w:rPr>
            <w:rStyle w:val="Hyperlink"/>
            <w:noProof/>
          </w:rPr>
          <w:t>UC 082 -</w:t>
        </w:r>
        <w:r w:rsidR="002135F6">
          <w:rPr>
            <w:rFonts w:asciiTheme="minorHAnsi" w:eastAsiaTheme="minorEastAsia" w:hAnsiTheme="minorHAnsi" w:cstheme="minorBidi"/>
            <w:noProof/>
            <w:sz w:val="22"/>
          </w:rPr>
          <w:tab/>
        </w:r>
        <w:r w:rsidR="002135F6" w:rsidRPr="00241F06">
          <w:rPr>
            <w:rStyle w:val="Hyperlink"/>
            <w:noProof/>
          </w:rPr>
          <w:t>Xóa đợt nhập kho thiết bị nghiệp vụ chứng thư số mới</w:t>
        </w:r>
        <w:r w:rsidR="002135F6">
          <w:rPr>
            <w:noProof/>
            <w:webHidden/>
          </w:rPr>
          <w:tab/>
        </w:r>
        <w:r w:rsidR="002135F6">
          <w:rPr>
            <w:noProof/>
            <w:webHidden/>
          </w:rPr>
          <w:fldChar w:fldCharType="begin"/>
        </w:r>
        <w:r w:rsidR="002135F6">
          <w:rPr>
            <w:noProof/>
            <w:webHidden/>
          </w:rPr>
          <w:instrText xml:space="preserve"> PAGEREF _Toc22744149 \h </w:instrText>
        </w:r>
        <w:r w:rsidR="002135F6">
          <w:rPr>
            <w:noProof/>
            <w:webHidden/>
          </w:rPr>
        </w:r>
        <w:r w:rsidR="002135F6">
          <w:rPr>
            <w:noProof/>
            <w:webHidden/>
          </w:rPr>
          <w:fldChar w:fldCharType="separate"/>
        </w:r>
        <w:r w:rsidR="002135F6">
          <w:rPr>
            <w:noProof/>
            <w:webHidden/>
          </w:rPr>
          <w:t>192</w:t>
        </w:r>
        <w:r w:rsidR="002135F6">
          <w:rPr>
            <w:noProof/>
            <w:webHidden/>
          </w:rPr>
          <w:fldChar w:fldCharType="end"/>
        </w:r>
      </w:hyperlink>
    </w:p>
    <w:p w14:paraId="11EF261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50" w:history="1">
        <w:r w:rsidR="002135F6" w:rsidRPr="00241F06">
          <w:rPr>
            <w:rStyle w:val="Hyperlink"/>
            <w:noProof/>
          </w:rPr>
          <w:t>UC 083 -</w:t>
        </w:r>
        <w:r w:rsidR="002135F6">
          <w:rPr>
            <w:rFonts w:asciiTheme="minorHAnsi" w:eastAsiaTheme="minorEastAsia" w:hAnsiTheme="minorHAnsi" w:cstheme="minorBidi"/>
            <w:noProof/>
            <w:sz w:val="22"/>
          </w:rPr>
          <w:tab/>
        </w:r>
        <w:r w:rsidR="002135F6" w:rsidRPr="00241F06">
          <w:rPr>
            <w:rStyle w:val="Hyperlink"/>
            <w:noProof/>
          </w:rPr>
          <w:t>Xuất phiếu nhập kho thiết bị nghiệp vụ chứng thư số mới</w:t>
        </w:r>
        <w:r w:rsidR="002135F6">
          <w:rPr>
            <w:noProof/>
            <w:webHidden/>
          </w:rPr>
          <w:tab/>
        </w:r>
        <w:r w:rsidR="002135F6">
          <w:rPr>
            <w:noProof/>
            <w:webHidden/>
          </w:rPr>
          <w:fldChar w:fldCharType="begin"/>
        </w:r>
        <w:r w:rsidR="002135F6">
          <w:rPr>
            <w:noProof/>
            <w:webHidden/>
          </w:rPr>
          <w:instrText xml:space="preserve"> PAGEREF _Toc22744150 \h </w:instrText>
        </w:r>
        <w:r w:rsidR="002135F6">
          <w:rPr>
            <w:noProof/>
            <w:webHidden/>
          </w:rPr>
        </w:r>
        <w:r w:rsidR="002135F6">
          <w:rPr>
            <w:noProof/>
            <w:webHidden/>
          </w:rPr>
          <w:fldChar w:fldCharType="separate"/>
        </w:r>
        <w:r w:rsidR="002135F6">
          <w:rPr>
            <w:noProof/>
            <w:webHidden/>
          </w:rPr>
          <w:t>194</w:t>
        </w:r>
        <w:r w:rsidR="002135F6">
          <w:rPr>
            <w:noProof/>
            <w:webHidden/>
          </w:rPr>
          <w:fldChar w:fldCharType="end"/>
        </w:r>
      </w:hyperlink>
    </w:p>
    <w:p w14:paraId="1E95A052"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51" w:history="1">
        <w:r w:rsidR="002135F6" w:rsidRPr="00241F06">
          <w:rPr>
            <w:rStyle w:val="Hyperlink"/>
            <w:noProof/>
          </w:rPr>
          <w:t>UC 084 -</w:t>
        </w:r>
        <w:r w:rsidR="002135F6">
          <w:rPr>
            <w:rFonts w:asciiTheme="minorHAnsi" w:eastAsiaTheme="minorEastAsia" w:hAnsiTheme="minorHAnsi" w:cstheme="minorBidi"/>
            <w:noProof/>
            <w:sz w:val="22"/>
          </w:rPr>
          <w:tab/>
        </w:r>
        <w:r w:rsidR="002135F6" w:rsidRPr="00241F06">
          <w:rPr>
            <w:rStyle w:val="Hyperlink"/>
            <w:noProof/>
          </w:rPr>
          <w:t>Tìm kiếm danh sách các đợt nhập kho thiết bị nghiệp vụ chứng thư số thu hồi</w:t>
        </w:r>
        <w:r w:rsidR="002135F6">
          <w:rPr>
            <w:noProof/>
            <w:webHidden/>
          </w:rPr>
          <w:tab/>
        </w:r>
        <w:r w:rsidR="002135F6">
          <w:rPr>
            <w:noProof/>
            <w:webHidden/>
          </w:rPr>
          <w:fldChar w:fldCharType="begin"/>
        </w:r>
        <w:r w:rsidR="002135F6">
          <w:rPr>
            <w:noProof/>
            <w:webHidden/>
          </w:rPr>
          <w:instrText xml:space="preserve"> PAGEREF _Toc22744151 \h </w:instrText>
        </w:r>
        <w:r w:rsidR="002135F6">
          <w:rPr>
            <w:noProof/>
            <w:webHidden/>
          </w:rPr>
        </w:r>
        <w:r w:rsidR="002135F6">
          <w:rPr>
            <w:noProof/>
            <w:webHidden/>
          </w:rPr>
          <w:fldChar w:fldCharType="separate"/>
        </w:r>
        <w:r w:rsidR="002135F6">
          <w:rPr>
            <w:noProof/>
            <w:webHidden/>
          </w:rPr>
          <w:t>195</w:t>
        </w:r>
        <w:r w:rsidR="002135F6">
          <w:rPr>
            <w:noProof/>
            <w:webHidden/>
          </w:rPr>
          <w:fldChar w:fldCharType="end"/>
        </w:r>
      </w:hyperlink>
    </w:p>
    <w:p w14:paraId="6D341A5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52" w:history="1">
        <w:r w:rsidR="002135F6" w:rsidRPr="00241F06">
          <w:rPr>
            <w:rStyle w:val="Hyperlink"/>
            <w:noProof/>
          </w:rPr>
          <w:t>UC 085 -</w:t>
        </w:r>
        <w:r w:rsidR="002135F6">
          <w:rPr>
            <w:rFonts w:asciiTheme="minorHAnsi" w:eastAsiaTheme="minorEastAsia" w:hAnsiTheme="minorHAnsi" w:cstheme="minorBidi"/>
            <w:noProof/>
            <w:sz w:val="22"/>
          </w:rPr>
          <w:tab/>
        </w:r>
        <w:r w:rsidR="002135F6" w:rsidRPr="00241F06">
          <w:rPr>
            <w:rStyle w:val="Hyperlink"/>
            <w:noProof/>
          </w:rPr>
          <w:t>Thêm mới đợt nhập kho thiết bị nghiệp vụ chứng thư số thu hồi</w:t>
        </w:r>
        <w:r w:rsidR="002135F6">
          <w:rPr>
            <w:noProof/>
            <w:webHidden/>
          </w:rPr>
          <w:tab/>
        </w:r>
        <w:r w:rsidR="002135F6">
          <w:rPr>
            <w:noProof/>
            <w:webHidden/>
          </w:rPr>
          <w:fldChar w:fldCharType="begin"/>
        </w:r>
        <w:r w:rsidR="002135F6">
          <w:rPr>
            <w:noProof/>
            <w:webHidden/>
          </w:rPr>
          <w:instrText xml:space="preserve"> PAGEREF _Toc22744152 \h </w:instrText>
        </w:r>
        <w:r w:rsidR="002135F6">
          <w:rPr>
            <w:noProof/>
            <w:webHidden/>
          </w:rPr>
        </w:r>
        <w:r w:rsidR="002135F6">
          <w:rPr>
            <w:noProof/>
            <w:webHidden/>
          </w:rPr>
          <w:fldChar w:fldCharType="separate"/>
        </w:r>
        <w:r w:rsidR="002135F6">
          <w:rPr>
            <w:noProof/>
            <w:webHidden/>
          </w:rPr>
          <w:t>197</w:t>
        </w:r>
        <w:r w:rsidR="002135F6">
          <w:rPr>
            <w:noProof/>
            <w:webHidden/>
          </w:rPr>
          <w:fldChar w:fldCharType="end"/>
        </w:r>
      </w:hyperlink>
    </w:p>
    <w:p w14:paraId="02E3706C"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53" w:history="1">
        <w:r w:rsidR="002135F6" w:rsidRPr="00241F06">
          <w:rPr>
            <w:rStyle w:val="Hyperlink"/>
            <w:noProof/>
          </w:rPr>
          <w:t>UC 086 -</w:t>
        </w:r>
        <w:r w:rsidR="002135F6">
          <w:rPr>
            <w:rFonts w:asciiTheme="minorHAnsi" w:eastAsiaTheme="minorEastAsia" w:hAnsiTheme="minorHAnsi" w:cstheme="minorBidi"/>
            <w:noProof/>
            <w:sz w:val="22"/>
          </w:rPr>
          <w:tab/>
        </w:r>
        <w:r w:rsidR="002135F6" w:rsidRPr="00241F06">
          <w:rPr>
            <w:rStyle w:val="Hyperlink"/>
            <w:noProof/>
          </w:rPr>
          <w:t>Chỉnh sửa đợt nhập kho thiết bị nghiệp vụ chứng thư số thu hồi</w:t>
        </w:r>
        <w:r w:rsidR="002135F6">
          <w:rPr>
            <w:noProof/>
            <w:webHidden/>
          </w:rPr>
          <w:tab/>
        </w:r>
        <w:r w:rsidR="002135F6">
          <w:rPr>
            <w:noProof/>
            <w:webHidden/>
          </w:rPr>
          <w:fldChar w:fldCharType="begin"/>
        </w:r>
        <w:r w:rsidR="002135F6">
          <w:rPr>
            <w:noProof/>
            <w:webHidden/>
          </w:rPr>
          <w:instrText xml:space="preserve"> PAGEREF _Toc22744153 \h </w:instrText>
        </w:r>
        <w:r w:rsidR="002135F6">
          <w:rPr>
            <w:noProof/>
            <w:webHidden/>
          </w:rPr>
        </w:r>
        <w:r w:rsidR="002135F6">
          <w:rPr>
            <w:noProof/>
            <w:webHidden/>
          </w:rPr>
          <w:fldChar w:fldCharType="separate"/>
        </w:r>
        <w:r w:rsidR="002135F6">
          <w:rPr>
            <w:noProof/>
            <w:webHidden/>
          </w:rPr>
          <w:t>198</w:t>
        </w:r>
        <w:r w:rsidR="002135F6">
          <w:rPr>
            <w:noProof/>
            <w:webHidden/>
          </w:rPr>
          <w:fldChar w:fldCharType="end"/>
        </w:r>
      </w:hyperlink>
    </w:p>
    <w:p w14:paraId="6A5C999A"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54" w:history="1">
        <w:r w:rsidR="002135F6" w:rsidRPr="00241F06">
          <w:rPr>
            <w:rStyle w:val="Hyperlink"/>
            <w:noProof/>
          </w:rPr>
          <w:t>UC 087 -</w:t>
        </w:r>
        <w:r w:rsidR="002135F6">
          <w:rPr>
            <w:rFonts w:asciiTheme="minorHAnsi" w:eastAsiaTheme="minorEastAsia" w:hAnsiTheme="minorHAnsi" w:cstheme="minorBidi"/>
            <w:noProof/>
            <w:sz w:val="22"/>
          </w:rPr>
          <w:tab/>
        </w:r>
        <w:r w:rsidR="002135F6" w:rsidRPr="00241F06">
          <w:rPr>
            <w:rStyle w:val="Hyperlink"/>
            <w:noProof/>
          </w:rPr>
          <w:t>Xóa đợt nhập kho thiết bị nghiệp vụ chứng thư số thu hồi</w:t>
        </w:r>
        <w:r w:rsidR="002135F6">
          <w:rPr>
            <w:noProof/>
            <w:webHidden/>
          </w:rPr>
          <w:tab/>
        </w:r>
        <w:r w:rsidR="002135F6">
          <w:rPr>
            <w:noProof/>
            <w:webHidden/>
          </w:rPr>
          <w:fldChar w:fldCharType="begin"/>
        </w:r>
        <w:r w:rsidR="002135F6">
          <w:rPr>
            <w:noProof/>
            <w:webHidden/>
          </w:rPr>
          <w:instrText xml:space="preserve"> PAGEREF _Toc22744154 \h </w:instrText>
        </w:r>
        <w:r w:rsidR="002135F6">
          <w:rPr>
            <w:noProof/>
            <w:webHidden/>
          </w:rPr>
        </w:r>
        <w:r w:rsidR="002135F6">
          <w:rPr>
            <w:noProof/>
            <w:webHidden/>
          </w:rPr>
          <w:fldChar w:fldCharType="separate"/>
        </w:r>
        <w:r w:rsidR="002135F6">
          <w:rPr>
            <w:noProof/>
            <w:webHidden/>
          </w:rPr>
          <w:t>200</w:t>
        </w:r>
        <w:r w:rsidR="002135F6">
          <w:rPr>
            <w:noProof/>
            <w:webHidden/>
          </w:rPr>
          <w:fldChar w:fldCharType="end"/>
        </w:r>
      </w:hyperlink>
    </w:p>
    <w:p w14:paraId="7D7D95E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55" w:history="1">
        <w:r w:rsidR="002135F6" w:rsidRPr="00241F06">
          <w:rPr>
            <w:rStyle w:val="Hyperlink"/>
            <w:noProof/>
          </w:rPr>
          <w:t>UC 088 -</w:t>
        </w:r>
        <w:r w:rsidR="002135F6">
          <w:rPr>
            <w:rFonts w:asciiTheme="minorHAnsi" w:eastAsiaTheme="minorEastAsia" w:hAnsiTheme="minorHAnsi" w:cstheme="minorBidi"/>
            <w:noProof/>
            <w:sz w:val="22"/>
          </w:rPr>
          <w:tab/>
        </w:r>
        <w:r w:rsidR="002135F6" w:rsidRPr="00241F06">
          <w:rPr>
            <w:rStyle w:val="Hyperlink"/>
            <w:noProof/>
          </w:rPr>
          <w:t>Xuất phiếu nhập kho thiết bị nghiệp vụ chứng thư số thu hồi</w:t>
        </w:r>
        <w:r w:rsidR="002135F6">
          <w:rPr>
            <w:noProof/>
            <w:webHidden/>
          </w:rPr>
          <w:tab/>
        </w:r>
        <w:r w:rsidR="002135F6">
          <w:rPr>
            <w:noProof/>
            <w:webHidden/>
          </w:rPr>
          <w:fldChar w:fldCharType="begin"/>
        </w:r>
        <w:r w:rsidR="002135F6">
          <w:rPr>
            <w:noProof/>
            <w:webHidden/>
          </w:rPr>
          <w:instrText xml:space="preserve"> PAGEREF _Toc22744155 \h </w:instrText>
        </w:r>
        <w:r w:rsidR="002135F6">
          <w:rPr>
            <w:noProof/>
            <w:webHidden/>
          </w:rPr>
        </w:r>
        <w:r w:rsidR="002135F6">
          <w:rPr>
            <w:noProof/>
            <w:webHidden/>
          </w:rPr>
          <w:fldChar w:fldCharType="separate"/>
        </w:r>
        <w:r w:rsidR="002135F6">
          <w:rPr>
            <w:noProof/>
            <w:webHidden/>
          </w:rPr>
          <w:t>202</w:t>
        </w:r>
        <w:r w:rsidR="002135F6">
          <w:rPr>
            <w:noProof/>
            <w:webHidden/>
          </w:rPr>
          <w:fldChar w:fldCharType="end"/>
        </w:r>
      </w:hyperlink>
    </w:p>
    <w:p w14:paraId="55EC40B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56" w:history="1">
        <w:r w:rsidR="002135F6" w:rsidRPr="00241F06">
          <w:rPr>
            <w:rStyle w:val="Hyperlink"/>
            <w:noProof/>
          </w:rPr>
          <w:t>UC 089 -</w:t>
        </w:r>
        <w:r w:rsidR="002135F6">
          <w:rPr>
            <w:rFonts w:asciiTheme="minorHAnsi" w:eastAsiaTheme="minorEastAsia" w:hAnsiTheme="minorHAnsi" w:cstheme="minorBidi"/>
            <w:noProof/>
            <w:sz w:val="22"/>
          </w:rPr>
          <w:tab/>
        </w:r>
        <w:r w:rsidR="002135F6" w:rsidRPr="00241F06">
          <w:rPr>
            <w:rStyle w:val="Hyperlink"/>
            <w:noProof/>
          </w:rPr>
          <w:t>Tìm kiếm danh sách các đợt xuất kho thiết bị nghiệp vụ chứng thư số</w:t>
        </w:r>
        <w:r w:rsidR="002135F6">
          <w:rPr>
            <w:noProof/>
            <w:webHidden/>
          </w:rPr>
          <w:tab/>
        </w:r>
        <w:r w:rsidR="002135F6">
          <w:rPr>
            <w:noProof/>
            <w:webHidden/>
          </w:rPr>
          <w:fldChar w:fldCharType="begin"/>
        </w:r>
        <w:r w:rsidR="002135F6">
          <w:rPr>
            <w:noProof/>
            <w:webHidden/>
          </w:rPr>
          <w:instrText xml:space="preserve"> PAGEREF _Toc22744156 \h </w:instrText>
        </w:r>
        <w:r w:rsidR="002135F6">
          <w:rPr>
            <w:noProof/>
            <w:webHidden/>
          </w:rPr>
        </w:r>
        <w:r w:rsidR="002135F6">
          <w:rPr>
            <w:noProof/>
            <w:webHidden/>
          </w:rPr>
          <w:fldChar w:fldCharType="separate"/>
        </w:r>
        <w:r w:rsidR="002135F6">
          <w:rPr>
            <w:noProof/>
            <w:webHidden/>
          </w:rPr>
          <w:t>203</w:t>
        </w:r>
        <w:r w:rsidR="002135F6">
          <w:rPr>
            <w:noProof/>
            <w:webHidden/>
          </w:rPr>
          <w:fldChar w:fldCharType="end"/>
        </w:r>
      </w:hyperlink>
    </w:p>
    <w:p w14:paraId="637B941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57" w:history="1">
        <w:r w:rsidR="002135F6" w:rsidRPr="00241F06">
          <w:rPr>
            <w:rStyle w:val="Hyperlink"/>
            <w:noProof/>
          </w:rPr>
          <w:t>UC 090 -</w:t>
        </w:r>
        <w:r w:rsidR="002135F6">
          <w:rPr>
            <w:rFonts w:asciiTheme="minorHAnsi" w:eastAsiaTheme="minorEastAsia" w:hAnsiTheme="minorHAnsi" w:cstheme="minorBidi"/>
            <w:noProof/>
            <w:sz w:val="22"/>
          </w:rPr>
          <w:tab/>
        </w:r>
        <w:r w:rsidR="002135F6" w:rsidRPr="00241F06">
          <w:rPr>
            <w:rStyle w:val="Hyperlink"/>
            <w:noProof/>
          </w:rPr>
          <w:t>Thêm mới đợt xuất kho thiết bị nghiệp vụ chứng thư số</w:t>
        </w:r>
        <w:r w:rsidR="002135F6">
          <w:rPr>
            <w:noProof/>
            <w:webHidden/>
          </w:rPr>
          <w:tab/>
        </w:r>
        <w:r w:rsidR="002135F6">
          <w:rPr>
            <w:noProof/>
            <w:webHidden/>
          </w:rPr>
          <w:fldChar w:fldCharType="begin"/>
        </w:r>
        <w:r w:rsidR="002135F6">
          <w:rPr>
            <w:noProof/>
            <w:webHidden/>
          </w:rPr>
          <w:instrText xml:space="preserve"> PAGEREF _Toc22744157 \h </w:instrText>
        </w:r>
        <w:r w:rsidR="002135F6">
          <w:rPr>
            <w:noProof/>
            <w:webHidden/>
          </w:rPr>
        </w:r>
        <w:r w:rsidR="002135F6">
          <w:rPr>
            <w:noProof/>
            <w:webHidden/>
          </w:rPr>
          <w:fldChar w:fldCharType="separate"/>
        </w:r>
        <w:r w:rsidR="002135F6">
          <w:rPr>
            <w:noProof/>
            <w:webHidden/>
          </w:rPr>
          <w:t>204</w:t>
        </w:r>
        <w:r w:rsidR="002135F6">
          <w:rPr>
            <w:noProof/>
            <w:webHidden/>
          </w:rPr>
          <w:fldChar w:fldCharType="end"/>
        </w:r>
      </w:hyperlink>
    </w:p>
    <w:p w14:paraId="16EDB1A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58" w:history="1">
        <w:r w:rsidR="002135F6" w:rsidRPr="00241F06">
          <w:rPr>
            <w:rStyle w:val="Hyperlink"/>
            <w:noProof/>
          </w:rPr>
          <w:t>UC 091 -</w:t>
        </w:r>
        <w:r w:rsidR="002135F6">
          <w:rPr>
            <w:rFonts w:asciiTheme="minorHAnsi" w:eastAsiaTheme="minorEastAsia" w:hAnsiTheme="minorHAnsi" w:cstheme="minorBidi"/>
            <w:noProof/>
            <w:sz w:val="22"/>
          </w:rPr>
          <w:tab/>
        </w:r>
        <w:r w:rsidR="002135F6" w:rsidRPr="00241F06">
          <w:rPr>
            <w:rStyle w:val="Hyperlink"/>
            <w:noProof/>
          </w:rPr>
          <w:t>Chỉnh sửa đợt xuất kho thiết bị nghiệp vụ chứng thư số</w:t>
        </w:r>
        <w:r w:rsidR="002135F6">
          <w:rPr>
            <w:noProof/>
            <w:webHidden/>
          </w:rPr>
          <w:tab/>
        </w:r>
        <w:r w:rsidR="002135F6">
          <w:rPr>
            <w:noProof/>
            <w:webHidden/>
          </w:rPr>
          <w:fldChar w:fldCharType="begin"/>
        </w:r>
        <w:r w:rsidR="002135F6">
          <w:rPr>
            <w:noProof/>
            <w:webHidden/>
          </w:rPr>
          <w:instrText xml:space="preserve"> PAGEREF _Toc22744158 \h </w:instrText>
        </w:r>
        <w:r w:rsidR="002135F6">
          <w:rPr>
            <w:noProof/>
            <w:webHidden/>
          </w:rPr>
        </w:r>
        <w:r w:rsidR="002135F6">
          <w:rPr>
            <w:noProof/>
            <w:webHidden/>
          </w:rPr>
          <w:fldChar w:fldCharType="separate"/>
        </w:r>
        <w:r w:rsidR="002135F6">
          <w:rPr>
            <w:noProof/>
            <w:webHidden/>
          </w:rPr>
          <w:t>206</w:t>
        </w:r>
        <w:r w:rsidR="002135F6">
          <w:rPr>
            <w:noProof/>
            <w:webHidden/>
          </w:rPr>
          <w:fldChar w:fldCharType="end"/>
        </w:r>
      </w:hyperlink>
    </w:p>
    <w:p w14:paraId="37C5A92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59" w:history="1">
        <w:r w:rsidR="002135F6" w:rsidRPr="00241F06">
          <w:rPr>
            <w:rStyle w:val="Hyperlink"/>
            <w:noProof/>
          </w:rPr>
          <w:t>UC 092 -</w:t>
        </w:r>
        <w:r w:rsidR="002135F6">
          <w:rPr>
            <w:rFonts w:asciiTheme="minorHAnsi" w:eastAsiaTheme="minorEastAsia" w:hAnsiTheme="minorHAnsi" w:cstheme="minorBidi"/>
            <w:noProof/>
            <w:sz w:val="22"/>
          </w:rPr>
          <w:tab/>
        </w:r>
        <w:r w:rsidR="002135F6" w:rsidRPr="00241F06">
          <w:rPr>
            <w:rStyle w:val="Hyperlink"/>
            <w:noProof/>
          </w:rPr>
          <w:t>Xóa đợt xuất kho thiết bị nghiệp vụ chứng thư số</w:t>
        </w:r>
        <w:r w:rsidR="002135F6">
          <w:rPr>
            <w:noProof/>
            <w:webHidden/>
          </w:rPr>
          <w:tab/>
        </w:r>
        <w:r w:rsidR="002135F6">
          <w:rPr>
            <w:noProof/>
            <w:webHidden/>
          </w:rPr>
          <w:fldChar w:fldCharType="begin"/>
        </w:r>
        <w:r w:rsidR="002135F6">
          <w:rPr>
            <w:noProof/>
            <w:webHidden/>
          </w:rPr>
          <w:instrText xml:space="preserve"> PAGEREF _Toc22744159 \h </w:instrText>
        </w:r>
        <w:r w:rsidR="002135F6">
          <w:rPr>
            <w:noProof/>
            <w:webHidden/>
          </w:rPr>
        </w:r>
        <w:r w:rsidR="002135F6">
          <w:rPr>
            <w:noProof/>
            <w:webHidden/>
          </w:rPr>
          <w:fldChar w:fldCharType="separate"/>
        </w:r>
        <w:r w:rsidR="002135F6">
          <w:rPr>
            <w:noProof/>
            <w:webHidden/>
          </w:rPr>
          <w:t>208</w:t>
        </w:r>
        <w:r w:rsidR="002135F6">
          <w:rPr>
            <w:noProof/>
            <w:webHidden/>
          </w:rPr>
          <w:fldChar w:fldCharType="end"/>
        </w:r>
      </w:hyperlink>
    </w:p>
    <w:p w14:paraId="34F6908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60" w:history="1">
        <w:r w:rsidR="002135F6" w:rsidRPr="00241F06">
          <w:rPr>
            <w:rStyle w:val="Hyperlink"/>
            <w:noProof/>
          </w:rPr>
          <w:t>UC 093 -</w:t>
        </w:r>
        <w:r w:rsidR="002135F6">
          <w:rPr>
            <w:rFonts w:asciiTheme="minorHAnsi" w:eastAsiaTheme="minorEastAsia" w:hAnsiTheme="minorHAnsi" w:cstheme="minorBidi"/>
            <w:noProof/>
            <w:sz w:val="22"/>
          </w:rPr>
          <w:tab/>
        </w:r>
        <w:r w:rsidR="002135F6" w:rsidRPr="00241F06">
          <w:rPr>
            <w:rStyle w:val="Hyperlink"/>
            <w:noProof/>
          </w:rPr>
          <w:t>Xuất phiếu xuất kho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_Toc22744160 \h </w:instrText>
        </w:r>
        <w:r w:rsidR="002135F6">
          <w:rPr>
            <w:noProof/>
            <w:webHidden/>
          </w:rPr>
        </w:r>
        <w:r w:rsidR="002135F6">
          <w:rPr>
            <w:noProof/>
            <w:webHidden/>
          </w:rPr>
          <w:fldChar w:fldCharType="separate"/>
        </w:r>
        <w:r w:rsidR="002135F6">
          <w:rPr>
            <w:noProof/>
            <w:webHidden/>
          </w:rPr>
          <w:t>209</w:t>
        </w:r>
        <w:r w:rsidR="002135F6">
          <w:rPr>
            <w:noProof/>
            <w:webHidden/>
          </w:rPr>
          <w:fldChar w:fldCharType="end"/>
        </w:r>
      </w:hyperlink>
    </w:p>
    <w:p w14:paraId="7212C18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61" w:history="1">
        <w:r w:rsidR="002135F6" w:rsidRPr="00241F06">
          <w:rPr>
            <w:rStyle w:val="Hyperlink"/>
            <w:noProof/>
          </w:rPr>
          <w:t>UC 094 -</w:t>
        </w:r>
        <w:r w:rsidR="002135F6">
          <w:rPr>
            <w:rFonts w:asciiTheme="minorHAnsi" w:eastAsiaTheme="minorEastAsia" w:hAnsiTheme="minorHAnsi" w:cstheme="minorBidi"/>
            <w:noProof/>
            <w:sz w:val="22"/>
          </w:rPr>
          <w:tab/>
        </w:r>
        <w:r w:rsidR="002135F6" w:rsidRPr="00241F06">
          <w:rPr>
            <w:rStyle w:val="Hyperlink"/>
            <w:noProof/>
          </w:rPr>
          <w:t>Tìm kiếm loại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_Toc22744161 \h </w:instrText>
        </w:r>
        <w:r w:rsidR="002135F6">
          <w:rPr>
            <w:noProof/>
            <w:webHidden/>
          </w:rPr>
        </w:r>
        <w:r w:rsidR="002135F6">
          <w:rPr>
            <w:noProof/>
            <w:webHidden/>
          </w:rPr>
          <w:fldChar w:fldCharType="separate"/>
        </w:r>
        <w:r w:rsidR="002135F6">
          <w:rPr>
            <w:noProof/>
            <w:webHidden/>
          </w:rPr>
          <w:t>210</w:t>
        </w:r>
        <w:r w:rsidR="002135F6">
          <w:rPr>
            <w:noProof/>
            <w:webHidden/>
          </w:rPr>
          <w:fldChar w:fldCharType="end"/>
        </w:r>
      </w:hyperlink>
    </w:p>
    <w:p w14:paraId="54979DB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62" w:history="1">
        <w:r w:rsidR="002135F6" w:rsidRPr="00241F06">
          <w:rPr>
            <w:rStyle w:val="Hyperlink"/>
            <w:noProof/>
          </w:rPr>
          <w:t>UC 095 -</w:t>
        </w:r>
        <w:r w:rsidR="002135F6">
          <w:rPr>
            <w:rFonts w:asciiTheme="minorHAnsi" w:eastAsiaTheme="minorEastAsia" w:hAnsiTheme="minorHAnsi" w:cstheme="minorBidi"/>
            <w:noProof/>
            <w:sz w:val="22"/>
          </w:rPr>
          <w:tab/>
        </w:r>
        <w:r w:rsidR="002135F6" w:rsidRPr="00241F06">
          <w:rPr>
            <w:rStyle w:val="Hyperlink"/>
            <w:noProof/>
          </w:rPr>
          <w:t>Thêm mới loại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_Toc22744162 \h </w:instrText>
        </w:r>
        <w:r w:rsidR="002135F6">
          <w:rPr>
            <w:noProof/>
            <w:webHidden/>
          </w:rPr>
        </w:r>
        <w:r w:rsidR="002135F6">
          <w:rPr>
            <w:noProof/>
            <w:webHidden/>
          </w:rPr>
          <w:fldChar w:fldCharType="separate"/>
        </w:r>
        <w:r w:rsidR="002135F6">
          <w:rPr>
            <w:noProof/>
            <w:webHidden/>
          </w:rPr>
          <w:t>212</w:t>
        </w:r>
        <w:r w:rsidR="002135F6">
          <w:rPr>
            <w:noProof/>
            <w:webHidden/>
          </w:rPr>
          <w:fldChar w:fldCharType="end"/>
        </w:r>
      </w:hyperlink>
    </w:p>
    <w:p w14:paraId="5789E2D2"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63" w:history="1">
        <w:r w:rsidR="002135F6" w:rsidRPr="00241F06">
          <w:rPr>
            <w:rStyle w:val="Hyperlink"/>
            <w:noProof/>
          </w:rPr>
          <w:t>UC 096 -</w:t>
        </w:r>
        <w:r w:rsidR="002135F6">
          <w:rPr>
            <w:rFonts w:asciiTheme="minorHAnsi" w:eastAsiaTheme="minorEastAsia" w:hAnsiTheme="minorHAnsi" w:cstheme="minorBidi"/>
            <w:noProof/>
            <w:sz w:val="22"/>
          </w:rPr>
          <w:tab/>
        </w:r>
        <w:r w:rsidR="002135F6" w:rsidRPr="00241F06">
          <w:rPr>
            <w:rStyle w:val="Hyperlink"/>
            <w:noProof/>
          </w:rPr>
          <w:t>Chỉnh sửa loại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_Toc22744163 \h </w:instrText>
        </w:r>
        <w:r w:rsidR="002135F6">
          <w:rPr>
            <w:noProof/>
            <w:webHidden/>
          </w:rPr>
        </w:r>
        <w:r w:rsidR="002135F6">
          <w:rPr>
            <w:noProof/>
            <w:webHidden/>
          </w:rPr>
          <w:fldChar w:fldCharType="separate"/>
        </w:r>
        <w:r w:rsidR="002135F6">
          <w:rPr>
            <w:noProof/>
            <w:webHidden/>
          </w:rPr>
          <w:t>213</w:t>
        </w:r>
        <w:r w:rsidR="002135F6">
          <w:rPr>
            <w:noProof/>
            <w:webHidden/>
          </w:rPr>
          <w:fldChar w:fldCharType="end"/>
        </w:r>
      </w:hyperlink>
    </w:p>
    <w:p w14:paraId="5FCF89B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64" w:history="1">
        <w:r w:rsidR="002135F6" w:rsidRPr="00241F06">
          <w:rPr>
            <w:rStyle w:val="Hyperlink"/>
            <w:noProof/>
          </w:rPr>
          <w:t>UC 097 -</w:t>
        </w:r>
        <w:r w:rsidR="002135F6">
          <w:rPr>
            <w:rFonts w:asciiTheme="minorHAnsi" w:eastAsiaTheme="minorEastAsia" w:hAnsiTheme="minorHAnsi" w:cstheme="minorBidi"/>
            <w:noProof/>
            <w:sz w:val="22"/>
          </w:rPr>
          <w:tab/>
        </w:r>
        <w:r w:rsidR="002135F6" w:rsidRPr="00241F06">
          <w:rPr>
            <w:rStyle w:val="Hyperlink"/>
            <w:noProof/>
          </w:rPr>
          <w:t>Xóa loại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_Toc22744164 \h </w:instrText>
        </w:r>
        <w:r w:rsidR="002135F6">
          <w:rPr>
            <w:noProof/>
            <w:webHidden/>
          </w:rPr>
        </w:r>
        <w:r w:rsidR="002135F6">
          <w:rPr>
            <w:noProof/>
            <w:webHidden/>
          </w:rPr>
          <w:fldChar w:fldCharType="separate"/>
        </w:r>
        <w:r w:rsidR="002135F6">
          <w:rPr>
            <w:noProof/>
            <w:webHidden/>
          </w:rPr>
          <w:t>214</w:t>
        </w:r>
        <w:r w:rsidR="002135F6">
          <w:rPr>
            <w:noProof/>
            <w:webHidden/>
          </w:rPr>
          <w:fldChar w:fldCharType="end"/>
        </w:r>
      </w:hyperlink>
    </w:p>
    <w:p w14:paraId="37E36C9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65" w:history="1">
        <w:r w:rsidR="002135F6" w:rsidRPr="00241F06">
          <w:rPr>
            <w:rStyle w:val="Hyperlink"/>
            <w:noProof/>
          </w:rPr>
          <w:t>UC 098 -</w:t>
        </w:r>
        <w:r w:rsidR="002135F6">
          <w:rPr>
            <w:rFonts w:asciiTheme="minorHAnsi" w:eastAsiaTheme="minorEastAsia" w:hAnsiTheme="minorHAnsi" w:cstheme="minorBidi"/>
            <w:noProof/>
            <w:sz w:val="22"/>
          </w:rPr>
          <w:tab/>
        </w:r>
        <w:r w:rsidR="002135F6" w:rsidRPr="00241F06">
          <w:rPr>
            <w:rStyle w:val="Hyperlink"/>
            <w:noProof/>
          </w:rPr>
          <w:t>Thống kê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_Toc22744165 \h </w:instrText>
        </w:r>
        <w:r w:rsidR="002135F6">
          <w:rPr>
            <w:noProof/>
            <w:webHidden/>
          </w:rPr>
        </w:r>
        <w:r w:rsidR="002135F6">
          <w:rPr>
            <w:noProof/>
            <w:webHidden/>
          </w:rPr>
          <w:fldChar w:fldCharType="separate"/>
        </w:r>
        <w:r w:rsidR="002135F6">
          <w:rPr>
            <w:noProof/>
            <w:webHidden/>
          </w:rPr>
          <w:t>216</w:t>
        </w:r>
        <w:r w:rsidR="002135F6">
          <w:rPr>
            <w:noProof/>
            <w:webHidden/>
          </w:rPr>
          <w:fldChar w:fldCharType="end"/>
        </w:r>
      </w:hyperlink>
    </w:p>
    <w:p w14:paraId="2AC9329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66" w:history="1">
        <w:r w:rsidR="002135F6" w:rsidRPr="00241F06">
          <w:rPr>
            <w:rStyle w:val="Hyperlink"/>
            <w:noProof/>
          </w:rPr>
          <w:t>UC 099 -</w:t>
        </w:r>
        <w:r w:rsidR="002135F6">
          <w:rPr>
            <w:rFonts w:asciiTheme="minorHAnsi" w:eastAsiaTheme="minorEastAsia" w:hAnsiTheme="minorHAnsi" w:cstheme="minorBidi"/>
            <w:noProof/>
            <w:sz w:val="22"/>
          </w:rPr>
          <w:tab/>
        </w:r>
        <w:r w:rsidR="002135F6" w:rsidRPr="00241F06">
          <w:rPr>
            <w:rStyle w:val="Hyperlink"/>
            <w:noProof/>
          </w:rPr>
          <w:t>Xuất file thống kê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_Toc22744166 \h </w:instrText>
        </w:r>
        <w:r w:rsidR="002135F6">
          <w:rPr>
            <w:noProof/>
            <w:webHidden/>
          </w:rPr>
        </w:r>
        <w:r w:rsidR="002135F6">
          <w:rPr>
            <w:noProof/>
            <w:webHidden/>
          </w:rPr>
          <w:fldChar w:fldCharType="separate"/>
        </w:r>
        <w:r w:rsidR="002135F6">
          <w:rPr>
            <w:noProof/>
            <w:webHidden/>
          </w:rPr>
          <w:t>217</w:t>
        </w:r>
        <w:r w:rsidR="002135F6">
          <w:rPr>
            <w:noProof/>
            <w:webHidden/>
          </w:rPr>
          <w:fldChar w:fldCharType="end"/>
        </w:r>
      </w:hyperlink>
    </w:p>
    <w:p w14:paraId="03A6E05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67" w:history="1">
        <w:r w:rsidR="002135F6" w:rsidRPr="00241F06">
          <w:rPr>
            <w:rStyle w:val="Hyperlink"/>
            <w:noProof/>
          </w:rPr>
          <w:t>UC 100 -</w:t>
        </w:r>
        <w:r w:rsidR="002135F6">
          <w:rPr>
            <w:rFonts w:asciiTheme="minorHAnsi" w:eastAsiaTheme="minorEastAsia" w:hAnsiTheme="minorHAnsi" w:cstheme="minorBidi"/>
            <w:noProof/>
            <w:sz w:val="22"/>
          </w:rPr>
          <w:tab/>
        </w:r>
        <w:r w:rsidR="002135F6" w:rsidRPr="00241F06">
          <w:rPr>
            <w:rStyle w:val="Hyperlink"/>
            <w:noProof/>
          </w:rPr>
          <w:t>Thêm mới đợt nhập kho SIM-PKI</w:t>
        </w:r>
        <w:r w:rsidR="002135F6">
          <w:rPr>
            <w:noProof/>
            <w:webHidden/>
          </w:rPr>
          <w:tab/>
        </w:r>
        <w:r w:rsidR="002135F6">
          <w:rPr>
            <w:noProof/>
            <w:webHidden/>
          </w:rPr>
          <w:fldChar w:fldCharType="begin"/>
        </w:r>
        <w:r w:rsidR="002135F6">
          <w:rPr>
            <w:noProof/>
            <w:webHidden/>
          </w:rPr>
          <w:instrText xml:space="preserve"> PAGEREF _Toc22744167 \h </w:instrText>
        </w:r>
        <w:r w:rsidR="002135F6">
          <w:rPr>
            <w:noProof/>
            <w:webHidden/>
          </w:rPr>
        </w:r>
        <w:r w:rsidR="002135F6">
          <w:rPr>
            <w:noProof/>
            <w:webHidden/>
          </w:rPr>
          <w:fldChar w:fldCharType="separate"/>
        </w:r>
        <w:r w:rsidR="002135F6">
          <w:rPr>
            <w:noProof/>
            <w:webHidden/>
          </w:rPr>
          <w:t>218</w:t>
        </w:r>
        <w:r w:rsidR="002135F6">
          <w:rPr>
            <w:noProof/>
            <w:webHidden/>
          </w:rPr>
          <w:fldChar w:fldCharType="end"/>
        </w:r>
      </w:hyperlink>
    </w:p>
    <w:p w14:paraId="33F92B65"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68" w:history="1">
        <w:r w:rsidR="002135F6" w:rsidRPr="00241F06">
          <w:rPr>
            <w:rStyle w:val="Hyperlink"/>
            <w:noProof/>
          </w:rPr>
          <w:t>UC 101 -</w:t>
        </w:r>
        <w:r w:rsidR="002135F6">
          <w:rPr>
            <w:rFonts w:asciiTheme="minorHAnsi" w:eastAsiaTheme="minorEastAsia" w:hAnsiTheme="minorHAnsi" w:cstheme="minorBidi"/>
            <w:noProof/>
            <w:sz w:val="22"/>
          </w:rPr>
          <w:tab/>
        </w:r>
        <w:r w:rsidR="002135F6" w:rsidRPr="00241F06">
          <w:rPr>
            <w:rStyle w:val="Hyperlink"/>
            <w:noProof/>
          </w:rPr>
          <w:t>Chỉnh sửa đợt nhập kho SIM-PKI</w:t>
        </w:r>
        <w:r w:rsidR="002135F6">
          <w:rPr>
            <w:noProof/>
            <w:webHidden/>
          </w:rPr>
          <w:tab/>
        </w:r>
        <w:r w:rsidR="002135F6">
          <w:rPr>
            <w:noProof/>
            <w:webHidden/>
          </w:rPr>
          <w:fldChar w:fldCharType="begin"/>
        </w:r>
        <w:r w:rsidR="002135F6">
          <w:rPr>
            <w:noProof/>
            <w:webHidden/>
          </w:rPr>
          <w:instrText xml:space="preserve"> PAGEREF _Toc22744168 \h </w:instrText>
        </w:r>
        <w:r w:rsidR="002135F6">
          <w:rPr>
            <w:noProof/>
            <w:webHidden/>
          </w:rPr>
        </w:r>
        <w:r w:rsidR="002135F6">
          <w:rPr>
            <w:noProof/>
            <w:webHidden/>
          </w:rPr>
          <w:fldChar w:fldCharType="separate"/>
        </w:r>
        <w:r w:rsidR="002135F6">
          <w:rPr>
            <w:noProof/>
            <w:webHidden/>
          </w:rPr>
          <w:t>220</w:t>
        </w:r>
        <w:r w:rsidR="002135F6">
          <w:rPr>
            <w:noProof/>
            <w:webHidden/>
          </w:rPr>
          <w:fldChar w:fldCharType="end"/>
        </w:r>
      </w:hyperlink>
    </w:p>
    <w:p w14:paraId="7902879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69" w:history="1">
        <w:r w:rsidR="002135F6" w:rsidRPr="00241F06">
          <w:rPr>
            <w:rStyle w:val="Hyperlink"/>
            <w:noProof/>
          </w:rPr>
          <w:t>UC 102 -</w:t>
        </w:r>
        <w:r w:rsidR="002135F6">
          <w:rPr>
            <w:rFonts w:asciiTheme="minorHAnsi" w:eastAsiaTheme="minorEastAsia" w:hAnsiTheme="minorHAnsi" w:cstheme="minorBidi"/>
            <w:noProof/>
            <w:sz w:val="22"/>
          </w:rPr>
          <w:tab/>
        </w:r>
        <w:r w:rsidR="002135F6" w:rsidRPr="00241F06">
          <w:rPr>
            <w:rStyle w:val="Hyperlink"/>
            <w:noProof/>
          </w:rPr>
          <w:t>Tìm kiếm đợt nhập kho SIM-PKI</w:t>
        </w:r>
        <w:r w:rsidR="002135F6">
          <w:rPr>
            <w:noProof/>
            <w:webHidden/>
          </w:rPr>
          <w:tab/>
        </w:r>
        <w:r w:rsidR="002135F6">
          <w:rPr>
            <w:noProof/>
            <w:webHidden/>
          </w:rPr>
          <w:fldChar w:fldCharType="begin"/>
        </w:r>
        <w:r w:rsidR="002135F6">
          <w:rPr>
            <w:noProof/>
            <w:webHidden/>
          </w:rPr>
          <w:instrText xml:space="preserve"> PAGEREF _Toc22744169 \h </w:instrText>
        </w:r>
        <w:r w:rsidR="002135F6">
          <w:rPr>
            <w:noProof/>
            <w:webHidden/>
          </w:rPr>
        </w:r>
        <w:r w:rsidR="002135F6">
          <w:rPr>
            <w:noProof/>
            <w:webHidden/>
          </w:rPr>
          <w:fldChar w:fldCharType="separate"/>
        </w:r>
        <w:r w:rsidR="002135F6">
          <w:rPr>
            <w:noProof/>
            <w:webHidden/>
          </w:rPr>
          <w:t>221</w:t>
        </w:r>
        <w:r w:rsidR="002135F6">
          <w:rPr>
            <w:noProof/>
            <w:webHidden/>
          </w:rPr>
          <w:fldChar w:fldCharType="end"/>
        </w:r>
      </w:hyperlink>
    </w:p>
    <w:p w14:paraId="7118E47A"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70" w:history="1">
        <w:r w:rsidR="002135F6" w:rsidRPr="00241F06">
          <w:rPr>
            <w:rStyle w:val="Hyperlink"/>
            <w:noProof/>
          </w:rPr>
          <w:t>UC 103 -</w:t>
        </w:r>
        <w:r w:rsidR="002135F6">
          <w:rPr>
            <w:rFonts w:asciiTheme="minorHAnsi" w:eastAsiaTheme="minorEastAsia" w:hAnsiTheme="minorHAnsi" w:cstheme="minorBidi"/>
            <w:noProof/>
            <w:sz w:val="22"/>
          </w:rPr>
          <w:tab/>
        </w:r>
        <w:r w:rsidR="002135F6" w:rsidRPr="00241F06">
          <w:rPr>
            <w:rStyle w:val="Hyperlink"/>
            <w:noProof/>
          </w:rPr>
          <w:t>Xóa đợt nhập kho SIM-PKI</w:t>
        </w:r>
        <w:r w:rsidR="002135F6">
          <w:rPr>
            <w:noProof/>
            <w:webHidden/>
          </w:rPr>
          <w:tab/>
        </w:r>
        <w:r w:rsidR="002135F6">
          <w:rPr>
            <w:noProof/>
            <w:webHidden/>
          </w:rPr>
          <w:fldChar w:fldCharType="begin"/>
        </w:r>
        <w:r w:rsidR="002135F6">
          <w:rPr>
            <w:noProof/>
            <w:webHidden/>
          </w:rPr>
          <w:instrText xml:space="preserve"> PAGEREF _Toc22744170 \h </w:instrText>
        </w:r>
        <w:r w:rsidR="002135F6">
          <w:rPr>
            <w:noProof/>
            <w:webHidden/>
          </w:rPr>
        </w:r>
        <w:r w:rsidR="002135F6">
          <w:rPr>
            <w:noProof/>
            <w:webHidden/>
          </w:rPr>
          <w:fldChar w:fldCharType="separate"/>
        </w:r>
        <w:r w:rsidR="002135F6">
          <w:rPr>
            <w:noProof/>
            <w:webHidden/>
          </w:rPr>
          <w:t>222</w:t>
        </w:r>
        <w:r w:rsidR="002135F6">
          <w:rPr>
            <w:noProof/>
            <w:webHidden/>
          </w:rPr>
          <w:fldChar w:fldCharType="end"/>
        </w:r>
      </w:hyperlink>
    </w:p>
    <w:p w14:paraId="63020BBD"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71" w:history="1">
        <w:r w:rsidR="002135F6" w:rsidRPr="00241F06">
          <w:rPr>
            <w:rStyle w:val="Hyperlink"/>
            <w:noProof/>
          </w:rPr>
          <w:t>UC 104 -</w:t>
        </w:r>
        <w:r w:rsidR="002135F6">
          <w:rPr>
            <w:rFonts w:asciiTheme="minorHAnsi" w:eastAsiaTheme="minorEastAsia" w:hAnsiTheme="minorHAnsi" w:cstheme="minorBidi"/>
            <w:noProof/>
            <w:sz w:val="22"/>
          </w:rPr>
          <w:tab/>
        </w:r>
        <w:r w:rsidR="002135F6" w:rsidRPr="00241F06">
          <w:rPr>
            <w:rStyle w:val="Hyperlink"/>
            <w:noProof/>
          </w:rPr>
          <w:t>Xuất phiếu nhập kho SIM-PKI</w:t>
        </w:r>
        <w:r w:rsidR="002135F6">
          <w:rPr>
            <w:noProof/>
            <w:webHidden/>
          </w:rPr>
          <w:tab/>
        </w:r>
        <w:r w:rsidR="002135F6">
          <w:rPr>
            <w:noProof/>
            <w:webHidden/>
          </w:rPr>
          <w:fldChar w:fldCharType="begin"/>
        </w:r>
        <w:r w:rsidR="002135F6">
          <w:rPr>
            <w:noProof/>
            <w:webHidden/>
          </w:rPr>
          <w:instrText xml:space="preserve"> PAGEREF _Toc22744171 \h </w:instrText>
        </w:r>
        <w:r w:rsidR="002135F6">
          <w:rPr>
            <w:noProof/>
            <w:webHidden/>
          </w:rPr>
        </w:r>
        <w:r w:rsidR="002135F6">
          <w:rPr>
            <w:noProof/>
            <w:webHidden/>
          </w:rPr>
          <w:fldChar w:fldCharType="separate"/>
        </w:r>
        <w:r w:rsidR="002135F6">
          <w:rPr>
            <w:noProof/>
            <w:webHidden/>
          </w:rPr>
          <w:t>223</w:t>
        </w:r>
        <w:r w:rsidR="002135F6">
          <w:rPr>
            <w:noProof/>
            <w:webHidden/>
          </w:rPr>
          <w:fldChar w:fldCharType="end"/>
        </w:r>
      </w:hyperlink>
    </w:p>
    <w:p w14:paraId="60892F65"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72" w:history="1">
        <w:r w:rsidR="002135F6" w:rsidRPr="00241F06">
          <w:rPr>
            <w:rStyle w:val="Hyperlink"/>
            <w:noProof/>
          </w:rPr>
          <w:t>UC 105 -</w:t>
        </w:r>
        <w:r w:rsidR="002135F6">
          <w:rPr>
            <w:rFonts w:asciiTheme="minorHAnsi" w:eastAsiaTheme="minorEastAsia" w:hAnsiTheme="minorHAnsi" w:cstheme="minorBidi"/>
            <w:noProof/>
            <w:sz w:val="22"/>
          </w:rPr>
          <w:tab/>
        </w:r>
        <w:r w:rsidR="002135F6" w:rsidRPr="00241F06">
          <w:rPr>
            <w:rStyle w:val="Hyperlink"/>
            <w:noProof/>
          </w:rPr>
          <w:t>Tìm kiếm danh sách các đợt xuất kho SIM-PKI</w:t>
        </w:r>
        <w:r w:rsidR="002135F6">
          <w:rPr>
            <w:noProof/>
            <w:webHidden/>
          </w:rPr>
          <w:tab/>
        </w:r>
        <w:r w:rsidR="002135F6">
          <w:rPr>
            <w:noProof/>
            <w:webHidden/>
          </w:rPr>
          <w:fldChar w:fldCharType="begin"/>
        </w:r>
        <w:r w:rsidR="002135F6">
          <w:rPr>
            <w:noProof/>
            <w:webHidden/>
          </w:rPr>
          <w:instrText xml:space="preserve"> PAGEREF _Toc22744172 \h </w:instrText>
        </w:r>
        <w:r w:rsidR="002135F6">
          <w:rPr>
            <w:noProof/>
            <w:webHidden/>
          </w:rPr>
        </w:r>
        <w:r w:rsidR="002135F6">
          <w:rPr>
            <w:noProof/>
            <w:webHidden/>
          </w:rPr>
          <w:fldChar w:fldCharType="separate"/>
        </w:r>
        <w:r w:rsidR="002135F6">
          <w:rPr>
            <w:noProof/>
            <w:webHidden/>
          </w:rPr>
          <w:t>224</w:t>
        </w:r>
        <w:r w:rsidR="002135F6">
          <w:rPr>
            <w:noProof/>
            <w:webHidden/>
          </w:rPr>
          <w:fldChar w:fldCharType="end"/>
        </w:r>
      </w:hyperlink>
    </w:p>
    <w:p w14:paraId="09EC187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73" w:history="1">
        <w:r w:rsidR="002135F6" w:rsidRPr="00241F06">
          <w:rPr>
            <w:rStyle w:val="Hyperlink"/>
            <w:noProof/>
          </w:rPr>
          <w:t>UC 106 -</w:t>
        </w:r>
        <w:r w:rsidR="002135F6">
          <w:rPr>
            <w:rFonts w:asciiTheme="minorHAnsi" w:eastAsiaTheme="minorEastAsia" w:hAnsiTheme="minorHAnsi" w:cstheme="minorBidi"/>
            <w:noProof/>
            <w:sz w:val="22"/>
          </w:rPr>
          <w:tab/>
        </w:r>
        <w:r w:rsidR="002135F6" w:rsidRPr="00241F06">
          <w:rPr>
            <w:rStyle w:val="Hyperlink"/>
            <w:noProof/>
          </w:rPr>
          <w:t>Thêm mới đợt xuất kho SIM-PKI</w:t>
        </w:r>
        <w:r w:rsidR="002135F6">
          <w:rPr>
            <w:noProof/>
            <w:webHidden/>
          </w:rPr>
          <w:tab/>
        </w:r>
        <w:r w:rsidR="002135F6">
          <w:rPr>
            <w:noProof/>
            <w:webHidden/>
          </w:rPr>
          <w:fldChar w:fldCharType="begin"/>
        </w:r>
        <w:r w:rsidR="002135F6">
          <w:rPr>
            <w:noProof/>
            <w:webHidden/>
          </w:rPr>
          <w:instrText xml:space="preserve"> PAGEREF _Toc22744173 \h </w:instrText>
        </w:r>
        <w:r w:rsidR="002135F6">
          <w:rPr>
            <w:noProof/>
            <w:webHidden/>
          </w:rPr>
        </w:r>
        <w:r w:rsidR="002135F6">
          <w:rPr>
            <w:noProof/>
            <w:webHidden/>
          </w:rPr>
          <w:fldChar w:fldCharType="separate"/>
        </w:r>
        <w:r w:rsidR="002135F6">
          <w:rPr>
            <w:noProof/>
            <w:webHidden/>
          </w:rPr>
          <w:t>225</w:t>
        </w:r>
        <w:r w:rsidR="002135F6">
          <w:rPr>
            <w:noProof/>
            <w:webHidden/>
          </w:rPr>
          <w:fldChar w:fldCharType="end"/>
        </w:r>
      </w:hyperlink>
    </w:p>
    <w:p w14:paraId="4172B6B0"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74" w:history="1">
        <w:r w:rsidR="002135F6" w:rsidRPr="00241F06">
          <w:rPr>
            <w:rStyle w:val="Hyperlink"/>
            <w:noProof/>
          </w:rPr>
          <w:t>UC 107 -</w:t>
        </w:r>
        <w:r w:rsidR="002135F6">
          <w:rPr>
            <w:rFonts w:asciiTheme="minorHAnsi" w:eastAsiaTheme="minorEastAsia" w:hAnsiTheme="minorHAnsi" w:cstheme="minorBidi"/>
            <w:noProof/>
            <w:sz w:val="22"/>
          </w:rPr>
          <w:tab/>
        </w:r>
        <w:r w:rsidR="002135F6" w:rsidRPr="00241F06">
          <w:rPr>
            <w:rStyle w:val="Hyperlink"/>
            <w:noProof/>
          </w:rPr>
          <w:t>Chỉnh sửa đợt xuất kho SIM-PKI</w:t>
        </w:r>
        <w:r w:rsidR="002135F6">
          <w:rPr>
            <w:noProof/>
            <w:webHidden/>
          </w:rPr>
          <w:tab/>
        </w:r>
        <w:r w:rsidR="002135F6">
          <w:rPr>
            <w:noProof/>
            <w:webHidden/>
          </w:rPr>
          <w:fldChar w:fldCharType="begin"/>
        </w:r>
        <w:r w:rsidR="002135F6">
          <w:rPr>
            <w:noProof/>
            <w:webHidden/>
          </w:rPr>
          <w:instrText xml:space="preserve"> PAGEREF _Toc22744174 \h </w:instrText>
        </w:r>
        <w:r w:rsidR="002135F6">
          <w:rPr>
            <w:noProof/>
            <w:webHidden/>
          </w:rPr>
        </w:r>
        <w:r w:rsidR="002135F6">
          <w:rPr>
            <w:noProof/>
            <w:webHidden/>
          </w:rPr>
          <w:fldChar w:fldCharType="separate"/>
        </w:r>
        <w:r w:rsidR="002135F6">
          <w:rPr>
            <w:noProof/>
            <w:webHidden/>
          </w:rPr>
          <w:t>226</w:t>
        </w:r>
        <w:r w:rsidR="002135F6">
          <w:rPr>
            <w:noProof/>
            <w:webHidden/>
          </w:rPr>
          <w:fldChar w:fldCharType="end"/>
        </w:r>
      </w:hyperlink>
    </w:p>
    <w:p w14:paraId="68D75FA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75" w:history="1">
        <w:r w:rsidR="002135F6" w:rsidRPr="00241F06">
          <w:rPr>
            <w:rStyle w:val="Hyperlink"/>
            <w:noProof/>
          </w:rPr>
          <w:t>UC 108 -</w:t>
        </w:r>
        <w:r w:rsidR="002135F6">
          <w:rPr>
            <w:rFonts w:asciiTheme="minorHAnsi" w:eastAsiaTheme="minorEastAsia" w:hAnsiTheme="minorHAnsi" w:cstheme="minorBidi"/>
            <w:noProof/>
            <w:sz w:val="22"/>
          </w:rPr>
          <w:tab/>
        </w:r>
        <w:r w:rsidR="002135F6" w:rsidRPr="00241F06">
          <w:rPr>
            <w:rStyle w:val="Hyperlink"/>
            <w:noProof/>
          </w:rPr>
          <w:t>Xóa đợt xuất kho SIM-PKI</w:t>
        </w:r>
        <w:r w:rsidR="002135F6">
          <w:rPr>
            <w:noProof/>
            <w:webHidden/>
          </w:rPr>
          <w:tab/>
        </w:r>
        <w:r w:rsidR="002135F6">
          <w:rPr>
            <w:noProof/>
            <w:webHidden/>
          </w:rPr>
          <w:fldChar w:fldCharType="begin"/>
        </w:r>
        <w:r w:rsidR="002135F6">
          <w:rPr>
            <w:noProof/>
            <w:webHidden/>
          </w:rPr>
          <w:instrText xml:space="preserve"> PAGEREF _Toc22744175 \h </w:instrText>
        </w:r>
        <w:r w:rsidR="002135F6">
          <w:rPr>
            <w:noProof/>
            <w:webHidden/>
          </w:rPr>
        </w:r>
        <w:r w:rsidR="002135F6">
          <w:rPr>
            <w:noProof/>
            <w:webHidden/>
          </w:rPr>
          <w:fldChar w:fldCharType="separate"/>
        </w:r>
        <w:r w:rsidR="002135F6">
          <w:rPr>
            <w:noProof/>
            <w:webHidden/>
          </w:rPr>
          <w:t>228</w:t>
        </w:r>
        <w:r w:rsidR="002135F6">
          <w:rPr>
            <w:noProof/>
            <w:webHidden/>
          </w:rPr>
          <w:fldChar w:fldCharType="end"/>
        </w:r>
      </w:hyperlink>
    </w:p>
    <w:p w14:paraId="297D116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76" w:history="1">
        <w:r w:rsidR="002135F6" w:rsidRPr="00241F06">
          <w:rPr>
            <w:rStyle w:val="Hyperlink"/>
            <w:noProof/>
          </w:rPr>
          <w:t>UC 109 -</w:t>
        </w:r>
        <w:r w:rsidR="002135F6">
          <w:rPr>
            <w:rFonts w:asciiTheme="minorHAnsi" w:eastAsiaTheme="minorEastAsia" w:hAnsiTheme="minorHAnsi" w:cstheme="minorBidi"/>
            <w:noProof/>
            <w:sz w:val="22"/>
          </w:rPr>
          <w:tab/>
        </w:r>
        <w:r w:rsidR="002135F6" w:rsidRPr="00241F06">
          <w:rPr>
            <w:rStyle w:val="Hyperlink"/>
            <w:noProof/>
          </w:rPr>
          <w:t>Xuất phiếu xuất kho SIM-PKI</w:t>
        </w:r>
        <w:r w:rsidR="002135F6">
          <w:rPr>
            <w:noProof/>
            <w:webHidden/>
          </w:rPr>
          <w:tab/>
        </w:r>
        <w:r w:rsidR="002135F6">
          <w:rPr>
            <w:noProof/>
            <w:webHidden/>
          </w:rPr>
          <w:fldChar w:fldCharType="begin"/>
        </w:r>
        <w:r w:rsidR="002135F6">
          <w:rPr>
            <w:noProof/>
            <w:webHidden/>
          </w:rPr>
          <w:instrText xml:space="preserve"> PAGEREF _Toc22744176 \h </w:instrText>
        </w:r>
        <w:r w:rsidR="002135F6">
          <w:rPr>
            <w:noProof/>
            <w:webHidden/>
          </w:rPr>
        </w:r>
        <w:r w:rsidR="002135F6">
          <w:rPr>
            <w:noProof/>
            <w:webHidden/>
          </w:rPr>
          <w:fldChar w:fldCharType="separate"/>
        </w:r>
        <w:r w:rsidR="002135F6">
          <w:rPr>
            <w:noProof/>
            <w:webHidden/>
          </w:rPr>
          <w:t>229</w:t>
        </w:r>
        <w:r w:rsidR="002135F6">
          <w:rPr>
            <w:noProof/>
            <w:webHidden/>
          </w:rPr>
          <w:fldChar w:fldCharType="end"/>
        </w:r>
      </w:hyperlink>
    </w:p>
    <w:p w14:paraId="3E10D1A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77" w:history="1">
        <w:r w:rsidR="002135F6" w:rsidRPr="00241F06">
          <w:rPr>
            <w:rStyle w:val="Hyperlink"/>
            <w:noProof/>
          </w:rPr>
          <w:t>UC 110 -</w:t>
        </w:r>
        <w:r w:rsidR="002135F6">
          <w:rPr>
            <w:rFonts w:asciiTheme="minorHAnsi" w:eastAsiaTheme="minorEastAsia" w:hAnsiTheme="minorHAnsi" w:cstheme="minorBidi"/>
            <w:noProof/>
            <w:sz w:val="22"/>
          </w:rPr>
          <w:tab/>
        </w:r>
        <w:r w:rsidR="002135F6" w:rsidRPr="00241F06">
          <w:rPr>
            <w:rStyle w:val="Hyperlink"/>
            <w:noProof/>
          </w:rPr>
          <w:t>Thêm mới thông tin SIM</w:t>
        </w:r>
        <w:r w:rsidR="002135F6">
          <w:rPr>
            <w:noProof/>
            <w:webHidden/>
          </w:rPr>
          <w:tab/>
        </w:r>
        <w:r w:rsidR="002135F6">
          <w:rPr>
            <w:noProof/>
            <w:webHidden/>
          </w:rPr>
          <w:fldChar w:fldCharType="begin"/>
        </w:r>
        <w:r w:rsidR="002135F6">
          <w:rPr>
            <w:noProof/>
            <w:webHidden/>
          </w:rPr>
          <w:instrText xml:space="preserve"> PAGEREF _Toc22744177 \h </w:instrText>
        </w:r>
        <w:r w:rsidR="002135F6">
          <w:rPr>
            <w:noProof/>
            <w:webHidden/>
          </w:rPr>
        </w:r>
        <w:r w:rsidR="002135F6">
          <w:rPr>
            <w:noProof/>
            <w:webHidden/>
          </w:rPr>
          <w:fldChar w:fldCharType="separate"/>
        </w:r>
        <w:r w:rsidR="002135F6">
          <w:rPr>
            <w:noProof/>
            <w:webHidden/>
          </w:rPr>
          <w:t>230</w:t>
        </w:r>
        <w:r w:rsidR="002135F6">
          <w:rPr>
            <w:noProof/>
            <w:webHidden/>
          </w:rPr>
          <w:fldChar w:fldCharType="end"/>
        </w:r>
      </w:hyperlink>
    </w:p>
    <w:p w14:paraId="26474FC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78" w:history="1">
        <w:r w:rsidR="002135F6" w:rsidRPr="00241F06">
          <w:rPr>
            <w:rStyle w:val="Hyperlink"/>
            <w:noProof/>
          </w:rPr>
          <w:t>UC 111 -</w:t>
        </w:r>
        <w:r w:rsidR="002135F6">
          <w:rPr>
            <w:rFonts w:asciiTheme="minorHAnsi" w:eastAsiaTheme="minorEastAsia" w:hAnsiTheme="minorHAnsi" w:cstheme="minorBidi"/>
            <w:noProof/>
            <w:sz w:val="22"/>
          </w:rPr>
          <w:tab/>
        </w:r>
        <w:r w:rsidR="002135F6" w:rsidRPr="00241F06">
          <w:rPr>
            <w:rStyle w:val="Hyperlink"/>
            <w:noProof/>
          </w:rPr>
          <w:t>Nhập danh sách thông tin SIM từ danh sách cho nhà mạng cung cấp</w:t>
        </w:r>
        <w:r w:rsidR="002135F6">
          <w:rPr>
            <w:noProof/>
            <w:webHidden/>
          </w:rPr>
          <w:tab/>
        </w:r>
        <w:r w:rsidR="002135F6">
          <w:rPr>
            <w:noProof/>
            <w:webHidden/>
          </w:rPr>
          <w:fldChar w:fldCharType="begin"/>
        </w:r>
        <w:r w:rsidR="002135F6">
          <w:rPr>
            <w:noProof/>
            <w:webHidden/>
          </w:rPr>
          <w:instrText xml:space="preserve"> PAGEREF _Toc22744178 \h </w:instrText>
        </w:r>
        <w:r w:rsidR="002135F6">
          <w:rPr>
            <w:noProof/>
            <w:webHidden/>
          </w:rPr>
        </w:r>
        <w:r w:rsidR="002135F6">
          <w:rPr>
            <w:noProof/>
            <w:webHidden/>
          </w:rPr>
          <w:fldChar w:fldCharType="separate"/>
        </w:r>
        <w:r w:rsidR="002135F6">
          <w:rPr>
            <w:noProof/>
            <w:webHidden/>
          </w:rPr>
          <w:t>231</w:t>
        </w:r>
        <w:r w:rsidR="002135F6">
          <w:rPr>
            <w:noProof/>
            <w:webHidden/>
          </w:rPr>
          <w:fldChar w:fldCharType="end"/>
        </w:r>
      </w:hyperlink>
    </w:p>
    <w:p w14:paraId="18CC5EE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79" w:history="1">
        <w:r w:rsidR="002135F6" w:rsidRPr="00241F06">
          <w:rPr>
            <w:rStyle w:val="Hyperlink"/>
            <w:noProof/>
          </w:rPr>
          <w:t>UC 112 -</w:t>
        </w:r>
        <w:r w:rsidR="002135F6">
          <w:rPr>
            <w:rFonts w:asciiTheme="minorHAnsi" w:eastAsiaTheme="minorEastAsia" w:hAnsiTheme="minorHAnsi" w:cstheme="minorBidi"/>
            <w:noProof/>
            <w:sz w:val="22"/>
          </w:rPr>
          <w:tab/>
        </w:r>
        <w:r w:rsidR="002135F6" w:rsidRPr="00241F06">
          <w:rPr>
            <w:rStyle w:val="Hyperlink"/>
            <w:noProof/>
          </w:rPr>
          <w:t>Tìm kiếm thông tin SIM mới</w:t>
        </w:r>
        <w:r w:rsidR="002135F6">
          <w:rPr>
            <w:noProof/>
            <w:webHidden/>
          </w:rPr>
          <w:tab/>
        </w:r>
        <w:r w:rsidR="002135F6">
          <w:rPr>
            <w:noProof/>
            <w:webHidden/>
          </w:rPr>
          <w:fldChar w:fldCharType="begin"/>
        </w:r>
        <w:r w:rsidR="002135F6">
          <w:rPr>
            <w:noProof/>
            <w:webHidden/>
          </w:rPr>
          <w:instrText xml:space="preserve"> PAGEREF _Toc22744179 \h </w:instrText>
        </w:r>
        <w:r w:rsidR="002135F6">
          <w:rPr>
            <w:noProof/>
            <w:webHidden/>
          </w:rPr>
        </w:r>
        <w:r w:rsidR="002135F6">
          <w:rPr>
            <w:noProof/>
            <w:webHidden/>
          </w:rPr>
          <w:fldChar w:fldCharType="separate"/>
        </w:r>
        <w:r w:rsidR="002135F6">
          <w:rPr>
            <w:noProof/>
            <w:webHidden/>
          </w:rPr>
          <w:t>232</w:t>
        </w:r>
        <w:r w:rsidR="002135F6">
          <w:rPr>
            <w:noProof/>
            <w:webHidden/>
          </w:rPr>
          <w:fldChar w:fldCharType="end"/>
        </w:r>
      </w:hyperlink>
    </w:p>
    <w:p w14:paraId="7361CD6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80" w:history="1">
        <w:r w:rsidR="002135F6" w:rsidRPr="00241F06">
          <w:rPr>
            <w:rStyle w:val="Hyperlink"/>
            <w:noProof/>
          </w:rPr>
          <w:t>UC 113 -</w:t>
        </w:r>
        <w:r w:rsidR="002135F6">
          <w:rPr>
            <w:rFonts w:asciiTheme="minorHAnsi" w:eastAsiaTheme="minorEastAsia" w:hAnsiTheme="minorHAnsi" w:cstheme="minorBidi"/>
            <w:noProof/>
            <w:sz w:val="22"/>
          </w:rPr>
          <w:tab/>
        </w:r>
        <w:r w:rsidR="002135F6" w:rsidRPr="00241F06">
          <w:rPr>
            <w:rStyle w:val="Hyperlink"/>
            <w:noProof/>
          </w:rPr>
          <w:t>Cập nhật thông tin chi tiết của SIM đã kết nối</w:t>
        </w:r>
        <w:r w:rsidR="002135F6">
          <w:rPr>
            <w:noProof/>
            <w:webHidden/>
          </w:rPr>
          <w:tab/>
        </w:r>
        <w:r w:rsidR="002135F6">
          <w:rPr>
            <w:noProof/>
            <w:webHidden/>
          </w:rPr>
          <w:fldChar w:fldCharType="begin"/>
        </w:r>
        <w:r w:rsidR="002135F6">
          <w:rPr>
            <w:noProof/>
            <w:webHidden/>
          </w:rPr>
          <w:instrText xml:space="preserve"> PAGEREF _Toc22744180 \h </w:instrText>
        </w:r>
        <w:r w:rsidR="002135F6">
          <w:rPr>
            <w:noProof/>
            <w:webHidden/>
          </w:rPr>
        </w:r>
        <w:r w:rsidR="002135F6">
          <w:rPr>
            <w:noProof/>
            <w:webHidden/>
          </w:rPr>
          <w:fldChar w:fldCharType="separate"/>
        </w:r>
        <w:r w:rsidR="002135F6">
          <w:rPr>
            <w:noProof/>
            <w:webHidden/>
          </w:rPr>
          <w:t>234</w:t>
        </w:r>
        <w:r w:rsidR="002135F6">
          <w:rPr>
            <w:noProof/>
            <w:webHidden/>
          </w:rPr>
          <w:fldChar w:fldCharType="end"/>
        </w:r>
      </w:hyperlink>
    </w:p>
    <w:p w14:paraId="0A121AE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81" w:history="1">
        <w:r w:rsidR="002135F6" w:rsidRPr="00241F06">
          <w:rPr>
            <w:rStyle w:val="Hyperlink"/>
            <w:noProof/>
          </w:rPr>
          <w:t>UC 114 -</w:t>
        </w:r>
        <w:r w:rsidR="002135F6">
          <w:rPr>
            <w:rFonts w:asciiTheme="minorHAnsi" w:eastAsiaTheme="minorEastAsia" w:hAnsiTheme="minorHAnsi" w:cstheme="minorBidi"/>
            <w:noProof/>
            <w:sz w:val="22"/>
          </w:rPr>
          <w:tab/>
        </w:r>
        <w:r w:rsidR="002135F6" w:rsidRPr="00241F06">
          <w:rPr>
            <w:rStyle w:val="Hyperlink"/>
            <w:noProof/>
          </w:rPr>
          <w:t>Xóa SIM đã kết nối</w:t>
        </w:r>
        <w:r w:rsidR="002135F6">
          <w:rPr>
            <w:noProof/>
            <w:webHidden/>
          </w:rPr>
          <w:tab/>
        </w:r>
        <w:r w:rsidR="002135F6">
          <w:rPr>
            <w:noProof/>
            <w:webHidden/>
          </w:rPr>
          <w:fldChar w:fldCharType="begin"/>
        </w:r>
        <w:r w:rsidR="002135F6">
          <w:rPr>
            <w:noProof/>
            <w:webHidden/>
          </w:rPr>
          <w:instrText xml:space="preserve"> PAGEREF _Toc22744181 \h </w:instrText>
        </w:r>
        <w:r w:rsidR="002135F6">
          <w:rPr>
            <w:noProof/>
            <w:webHidden/>
          </w:rPr>
        </w:r>
        <w:r w:rsidR="002135F6">
          <w:rPr>
            <w:noProof/>
            <w:webHidden/>
          </w:rPr>
          <w:fldChar w:fldCharType="separate"/>
        </w:r>
        <w:r w:rsidR="002135F6">
          <w:rPr>
            <w:noProof/>
            <w:webHidden/>
          </w:rPr>
          <w:t>235</w:t>
        </w:r>
        <w:r w:rsidR="002135F6">
          <w:rPr>
            <w:noProof/>
            <w:webHidden/>
          </w:rPr>
          <w:fldChar w:fldCharType="end"/>
        </w:r>
      </w:hyperlink>
    </w:p>
    <w:p w14:paraId="739EB6CE"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82" w:history="1">
        <w:r w:rsidR="002135F6" w:rsidRPr="00241F06">
          <w:rPr>
            <w:rStyle w:val="Hyperlink"/>
            <w:noProof/>
          </w:rPr>
          <w:t>UC 115 -</w:t>
        </w:r>
        <w:r w:rsidR="002135F6">
          <w:rPr>
            <w:rFonts w:asciiTheme="minorHAnsi" w:eastAsiaTheme="minorEastAsia" w:hAnsiTheme="minorHAnsi" w:cstheme="minorBidi"/>
            <w:noProof/>
            <w:sz w:val="22"/>
          </w:rPr>
          <w:tab/>
        </w:r>
        <w:r w:rsidR="002135F6" w:rsidRPr="00241F06">
          <w:rPr>
            <w:rStyle w:val="Hyperlink"/>
            <w:noProof/>
          </w:rPr>
          <w:t>Xuất file Excel để cập nhật thông tin vào phần mềm xử lý SIM chuyên biệt</w:t>
        </w:r>
        <w:r w:rsidR="002135F6">
          <w:rPr>
            <w:noProof/>
            <w:webHidden/>
          </w:rPr>
          <w:tab/>
        </w:r>
        <w:r w:rsidR="002135F6">
          <w:rPr>
            <w:noProof/>
            <w:webHidden/>
          </w:rPr>
          <w:fldChar w:fldCharType="begin"/>
        </w:r>
        <w:r w:rsidR="002135F6">
          <w:rPr>
            <w:noProof/>
            <w:webHidden/>
          </w:rPr>
          <w:instrText xml:space="preserve"> PAGEREF _Toc22744182 \h </w:instrText>
        </w:r>
        <w:r w:rsidR="002135F6">
          <w:rPr>
            <w:noProof/>
            <w:webHidden/>
          </w:rPr>
        </w:r>
        <w:r w:rsidR="002135F6">
          <w:rPr>
            <w:noProof/>
            <w:webHidden/>
          </w:rPr>
          <w:fldChar w:fldCharType="separate"/>
        </w:r>
        <w:r w:rsidR="002135F6">
          <w:rPr>
            <w:noProof/>
            <w:webHidden/>
          </w:rPr>
          <w:t>236</w:t>
        </w:r>
        <w:r w:rsidR="002135F6">
          <w:rPr>
            <w:noProof/>
            <w:webHidden/>
          </w:rPr>
          <w:fldChar w:fldCharType="end"/>
        </w:r>
      </w:hyperlink>
    </w:p>
    <w:p w14:paraId="2AD7E11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83" w:history="1">
        <w:r w:rsidR="002135F6" w:rsidRPr="00241F06">
          <w:rPr>
            <w:rStyle w:val="Hyperlink"/>
            <w:noProof/>
          </w:rPr>
          <w:t>UC 116 -</w:t>
        </w:r>
        <w:r w:rsidR="002135F6">
          <w:rPr>
            <w:rFonts w:asciiTheme="minorHAnsi" w:eastAsiaTheme="minorEastAsia" w:hAnsiTheme="minorHAnsi" w:cstheme="minorBidi"/>
            <w:noProof/>
            <w:sz w:val="22"/>
          </w:rPr>
          <w:tab/>
        </w:r>
        <w:r w:rsidR="002135F6" w:rsidRPr="00241F06">
          <w:rPr>
            <w:rStyle w:val="Hyperlink"/>
            <w:noProof/>
          </w:rPr>
          <w:t>Tra cứu thông tin token đã cấp chứng thư số</w:t>
        </w:r>
        <w:r w:rsidR="002135F6">
          <w:rPr>
            <w:noProof/>
            <w:webHidden/>
          </w:rPr>
          <w:tab/>
        </w:r>
        <w:r w:rsidR="002135F6">
          <w:rPr>
            <w:noProof/>
            <w:webHidden/>
          </w:rPr>
          <w:fldChar w:fldCharType="begin"/>
        </w:r>
        <w:r w:rsidR="002135F6">
          <w:rPr>
            <w:noProof/>
            <w:webHidden/>
          </w:rPr>
          <w:instrText xml:space="preserve"> PAGEREF _Toc22744183 \h </w:instrText>
        </w:r>
        <w:r w:rsidR="002135F6">
          <w:rPr>
            <w:noProof/>
            <w:webHidden/>
          </w:rPr>
        </w:r>
        <w:r w:rsidR="002135F6">
          <w:rPr>
            <w:noProof/>
            <w:webHidden/>
          </w:rPr>
          <w:fldChar w:fldCharType="separate"/>
        </w:r>
        <w:r w:rsidR="002135F6">
          <w:rPr>
            <w:noProof/>
            <w:webHidden/>
          </w:rPr>
          <w:t>236</w:t>
        </w:r>
        <w:r w:rsidR="002135F6">
          <w:rPr>
            <w:noProof/>
            <w:webHidden/>
          </w:rPr>
          <w:fldChar w:fldCharType="end"/>
        </w:r>
      </w:hyperlink>
    </w:p>
    <w:p w14:paraId="36E30AB2"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84" w:history="1">
        <w:r w:rsidR="002135F6" w:rsidRPr="00241F06">
          <w:rPr>
            <w:rStyle w:val="Hyperlink"/>
            <w:noProof/>
          </w:rPr>
          <w:t>UC 117 -</w:t>
        </w:r>
        <w:r w:rsidR="002135F6">
          <w:rPr>
            <w:rFonts w:asciiTheme="minorHAnsi" w:eastAsiaTheme="minorEastAsia" w:hAnsiTheme="minorHAnsi" w:cstheme="minorBidi"/>
            <w:noProof/>
            <w:sz w:val="22"/>
          </w:rPr>
          <w:tab/>
        </w:r>
        <w:r w:rsidR="002135F6" w:rsidRPr="00241F06">
          <w:rPr>
            <w:rStyle w:val="Hyperlink"/>
            <w:noProof/>
          </w:rPr>
          <w:t>Xem thông tin token</w:t>
        </w:r>
        <w:r w:rsidR="002135F6">
          <w:rPr>
            <w:noProof/>
            <w:webHidden/>
          </w:rPr>
          <w:tab/>
        </w:r>
        <w:r w:rsidR="002135F6">
          <w:rPr>
            <w:noProof/>
            <w:webHidden/>
          </w:rPr>
          <w:fldChar w:fldCharType="begin"/>
        </w:r>
        <w:r w:rsidR="002135F6">
          <w:rPr>
            <w:noProof/>
            <w:webHidden/>
          </w:rPr>
          <w:instrText xml:space="preserve"> PAGEREF _Toc22744184 \h </w:instrText>
        </w:r>
        <w:r w:rsidR="002135F6">
          <w:rPr>
            <w:noProof/>
            <w:webHidden/>
          </w:rPr>
        </w:r>
        <w:r w:rsidR="002135F6">
          <w:rPr>
            <w:noProof/>
            <w:webHidden/>
          </w:rPr>
          <w:fldChar w:fldCharType="separate"/>
        </w:r>
        <w:r w:rsidR="002135F6">
          <w:rPr>
            <w:noProof/>
            <w:webHidden/>
          </w:rPr>
          <w:t>237</w:t>
        </w:r>
        <w:r w:rsidR="002135F6">
          <w:rPr>
            <w:noProof/>
            <w:webHidden/>
          </w:rPr>
          <w:fldChar w:fldCharType="end"/>
        </w:r>
      </w:hyperlink>
    </w:p>
    <w:p w14:paraId="3F1E1240"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85" w:history="1">
        <w:r w:rsidR="002135F6" w:rsidRPr="00241F06">
          <w:rPr>
            <w:rStyle w:val="Hyperlink"/>
            <w:noProof/>
          </w:rPr>
          <w:t>UC 118 -</w:t>
        </w:r>
        <w:r w:rsidR="002135F6">
          <w:rPr>
            <w:rFonts w:asciiTheme="minorHAnsi" w:eastAsiaTheme="minorEastAsia" w:hAnsiTheme="minorHAnsi" w:cstheme="minorBidi"/>
            <w:noProof/>
            <w:sz w:val="22"/>
          </w:rPr>
          <w:tab/>
        </w:r>
        <w:r w:rsidR="002135F6" w:rsidRPr="00241F06">
          <w:rPr>
            <w:rStyle w:val="Hyperlink"/>
            <w:noProof/>
          </w:rPr>
          <w:t>Cập nhật thông tin SD Secure để cấp CTS</w:t>
        </w:r>
        <w:r w:rsidR="002135F6">
          <w:rPr>
            <w:noProof/>
            <w:webHidden/>
          </w:rPr>
          <w:tab/>
        </w:r>
        <w:r w:rsidR="002135F6">
          <w:rPr>
            <w:noProof/>
            <w:webHidden/>
          </w:rPr>
          <w:fldChar w:fldCharType="begin"/>
        </w:r>
        <w:r w:rsidR="002135F6">
          <w:rPr>
            <w:noProof/>
            <w:webHidden/>
          </w:rPr>
          <w:instrText xml:space="preserve"> PAGEREF _Toc22744185 \h </w:instrText>
        </w:r>
        <w:r w:rsidR="002135F6">
          <w:rPr>
            <w:noProof/>
            <w:webHidden/>
          </w:rPr>
        </w:r>
        <w:r w:rsidR="002135F6">
          <w:rPr>
            <w:noProof/>
            <w:webHidden/>
          </w:rPr>
          <w:fldChar w:fldCharType="separate"/>
        </w:r>
        <w:r w:rsidR="002135F6">
          <w:rPr>
            <w:noProof/>
            <w:webHidden/>
          </w:rPr>
          <w:t>238</w:t>
        </w:r>
        <w:r w:rsidR="002135F6">
          <w:rPr>
            <w:noProof/>
            <w:webHidden/>
          </w:rPr>
          <w:fldChar w:fldCharType="end"/>
        </w:r>
      </w:hyperlink>
    </w:p>
    <w:p w14:paraId="7FAEF4F1"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86" w:history="1">
        <w:r w:rsidR="002135F6" w:rsidRPr="00241F06">
          <w:rPr>
            <w:rStyle w:val="Hyperlink"/>
            <w:noProof/>
          </w:rPr>
          <w:t>UC 119 -</w:t>
        </w:r>
        <w:r w:rsidR="002135F6">
          <w:rPr>
            <w:rFonts w:asciiTheme="minorHAnsi" w:eastAsiaTheme="minorEastAsia" w:hAnsiTheme="minorHAnsi" w:cstheme="minorBidi"/>
            <w:noProof/>
            <w:sz w:val="22"/>
          </w:rPr>
          <w:tab/>
        </w:r>
        <w:r w:rsidR="002135F6" w:rsidRPr="00241F06">
          <w:rPr>
            <w:rStyle w:val="Hyperlink"/>
            <w:noProof/>
          </w:rPr>
          <w:t>Tra cứu thông tin SD Secure đã cấp chứng thư số</w:t>
        </w:r>
        <w:r w:rsidR="002135F6">
          <w:rPr>
            <w:noProof/>
            <w:webHidden/>
          </w:rPr>
          <w:tab/>
        </w:r>
        <w:r w:rsidR="002135F6">
          <w:rPr>
            <w:noProof/>
            <w:webHidden/>
          </w:rPr>
          <w:fldChar w:fldCharType="begin"/>
        </w:r>
        <w:r w:rsidR="002135F6">
          <w:rPr>
            <w:noProof/>
            <w:webHidden/>
          </w:rPr>
          <w:instrText xml:space="preserve"> PAGEREF _Toc22744186 \h </w:instrText>
        </w:r>
        <w:r w:rsidR="002135F6">
          <w:rPr>
            <w:noProof/>
            <w:webHidden/>
          </w:rPr>
        </w:r>
        <w:r w:rsidR="002135F6">
          <w:rPr>
            <w:noProof/>
            <w:webHidden/>
          </w:rPr>
          <w:fldChar w:fldCharType="separate"/>
        </w:r>
        <w:r w:rsidR="002135F6">
          <w:rPr>
            <w:noProof/>
            <w:webHidden/>
          </w:rPr>
          <w:t>239</w:t>
        </w:r>
        <w:r w:rsidR="002135F6">
          <w:rPr>
            <w:noProof/>
            <w:webHidden/>
          </w:rPr>
          <w:fldChar w:fldCharType="end"/>
        </w:r>
      </w:hyperlink>
    </w:p>
    <w:p w14:paraId="75F7BDA1"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87" w:history="1">
        <w:r w:rsidR="002135F6" w:rsidRPr="00241F06">
          <w:rPr>
            <w:rStyle w:val="Hyperlink"/>
            <w:noProof/>
          </w:rPr>
          <w:t>UC 120 -</w:t>
        </w:r>
        <w:r w:rsidR="002135F6">
          <w:rPr>
            <w:rFonts w:asciiTheme="minorHAnsi" w:eastAsiaTheme="minorEastAsia" w:hAnsiTheme="minorHAnsi" w:cstheme="minorBidi"/>
            <w:noProof/>
            <w:sz w:val="22"/>
          </w:rPr>
          <w:tab/>
        </w:r>
        <w:r w:rsidR="002135F6" w:rsidRPr="00241F06">
          <w:rPr>
            <w:rStyle w:val="Hyperlink"/>
            <w:noProof/>
          </w:rPr>
          <w:t>Xem thông tin SD Secure</w:t>
        </w:r>
        <w:r w:rsidR="002135F6">
          <w:rPr>
            <w:noProof/>
            <w:webHidden/>
          </w:rPr>
          <w:tab/>
        </w:r>
        <w:r w:rsidR="002135F6">
          <w:rPr>
            <w:noProof/>
            <w:webHidden/>
          </w:rPr>
          <w:fldChar w:fldCharType="begin"/>
        </w:r>
        <w:r w:rsidR="002135F6">
          <w:rPr>
            <w:noProof/>
            <w:webHidden/>
          </w:rPr>
          <w:instrText xml:space="preserve"> PAGEREF _Toc22744187 \h </w:instrText>
        </w:r>
        <w:r w:rsidR="002135F6">
          <w:rPr>
            <w:noProof/>
            <w:webHidden/>
          </w:rPr>
        </w:r>
        <w:r w:rsidR="002135F6">
          <w:rPr>
            <w:noProof/>
            <w:webHidden/>
          </w:rPr>
          <w:fldChar w:fldCharType="separate"/>
        </w:r>
        <w:r w:rsidR="002135F6">
          <w:rPr>
            <w:noProof/>
            <w:webHidden/>
          </w:rPr>
          <w:t>240</w:t>
        </w:r>
        <w:r w:rsidR="002135F6">
          <w:rPr>
            <w:noProof/>
            <w:webHidden/>
          </w:rPr>
          <w:fldChar w:fldCharType="end"/>
        </w:r>
      </w:hyperlink>
    </w:p>
    <w:p w14:paraId="3C32C1E6"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88" w:history="1">
        <w:r w:rsidR="002135F6" w:rsidRPr="00241F06">
          <w:rPr>
            <w:rStyle w:val="Hyperlink"/>
            <w:noProof/>
          </w:rPr>
          <w:t>UC 121 -</w:t>
        </w:r>
        <w:r w:rsidR="002135F6">
          <w:rPr>
            <w:rFonts w:asciiTheme="minorHAnsi" w:eastAsiaTheme="minorEastAsia" w:hAnsiTheme="minorHAnsi" w:cstheme="minorBidi"/>
            <w:noProof/>
            <w:sz w:val="22"/>
          </w:rPr>
          <w:tab/>
        </w:r>
        <w:r w:rsidR="002135F6" w:rsidRPr="00241F06">
          <w:rPr>
            <w:rStyle w:val="Hyperlink"/>
            <w:noProof/>
          </w:rPr>
          <w:t>Tìm kiếm cơ quan, tổ chức</w:t>
        </w:r>
        <w:r w:rsidR="002135F6">
          <w:rPr>
            <w:noProof/>
            <w:webHidden/>
          </w:rPr>
          <w:tab/>
        </w:r>
        <w:r w:rsidR="002135F6">
          <w:rPr>
            <w:noProof/>
            <w:webHidden/>
          </w:rPr>
          <w:fldChar w:fldCharType="begin"/>
        </w:r>
        <w:r w:rsidR="002135F6">
          <w:rPr>
            <w:noProof/>
            <w:webHidden/>
          </w:rPr>
          <w:instrText xml:space="preserve"> PAGEREF _Toc22744188 \h </w:instrText>
        </w:r>
        <w:r w:rsidR="002135F6">
          <w:rPr>
            <w:noProof/>
            <w:webHidden/>
          </w:rPr>
        </w:r>
        <w:r w:rsidR="002135F6">
          <w:rPr>
            <w:noProof/>
            <w:webHidden/>
          </w:rPr>
          <w:fldChar w:fldCharType="separate"/>
        </w:r>
        <w:r w:rsidR="002135F6">
          <w:rPr>
            <w:noProof/>
            <w:webHidden/>
          </w:rPr>
          <w:t>241</w:t>
        </w:r>
        <w:r w:rsidR="002135F6">
          <w:rPr>
            <w:noProof/>
            <w:webHidden/>
          </w:rPr>
          <w:fldChar w:fldCharType="end"/>
        </w:r>
      </w:hyperlink>
    </w:p>
    <w:p w14:paraId="02456A80"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89" w:history="1">
        <w:r w:rsidR="002135F6" w:rsidRPr="00241F06">
          <w:rPr>
            <w:rStyle w:val="Hyperlink"/>
            <w:noProof/>
          </w:rPr>
          <w:t>UC 122 -</w:t>
        </w:r>
        <w:r w:rsidR="002135F6">
          <w:rPr>
            <w:rFonts w:asciiTheme="minorHAnsi" w:eastAsiaTheme="minorEastAsia" w:hAnsiTheme="minorHAnsi" w:cstheme="minorBidi"/>
            <w:noProof/>
            <w:sz w:val="22"/>
          </w:rPr>
          <w:tab/>
        </w:r>
        <w:r w:rsidR="002135F6" w:rsidRPr="00241F06">
          <w:rPr>
            <w:rStyle w:val="Hyperlink"/>
            <w:noProof/>
          </w:rPr>
          <w:t>Thêm mới cơ quan, tổ chức</w:t>
        </w:r>
        <w:r w:rsidR="002135F6">
          <w:rPr>
            <w:noProof/>
            <w:webHidden/>
          </w:rPr>
          <w:tab/>
        </w:r>
        <w:r w:rsidR="002135F6">
          <w:rPr>
            <w:noProof/>
            <w:webHidden/>
          </w:rPr>
          <w:fldChar w:fldCharType="begin"/>
        </w:r>
        <w:r w:rsidR="002135F6">
          <w:rPr>
            <w:noProof/>
            <w:webHidden/>
          </w:rPr>
          <w:instrText xml:space="preserve"> PAGEREF _Toc22744189 \h </w:instrText>
        </w:r>
        <w:r w:rsidR="002135F6">
          <w:rPr>
            <w:noProof/>
            <w:webHidden/>
          </w:rPr>
        </w:r>
        <w:r w:rsidR="002135F6">
          <w:rPr>
            <w:noProof/>
            <w:webHidden/>
          </w:rPr>
          <w:fldChar w:fldCharType="separate"/>
        </w:r>
        <w:r w:rsidR="002135F6">
          <w:rPr>
            <w:noProof/>
            <w:webHidden/>
          </w:rPr>
          <w:t>242</w:t>
        </w:r>
        <w:r w:rsidR="002135F6">
          <w:rPr>
            <w:noProof/>
            <w:webHidden/>
          </w:rPr>
          <w:fldChar w:fldCharType="end"/>
        </w:r>
      </w:hyperlink>
    </w:p>
    <w:p w14:paraId="3C13711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90" w:history="1">
        <w:r w:rsidR="002135F6" w:rsidRPr="00241F06">
          <w:rPr>
            <w:rStyle w:val="Hyperlink"/>
            <w:noProof/>
          </w:rPr>
          <w:t>UC 123 -</w:t>
        </w:r>
        <w:r w:rsidR="002135F6">
          <w:rPr>
            <w:rFonts w:asciiTheme="minorHAnsi" w:eastAsiaTheme="minorEastAsia" w:hAnsiTheme="minorHAnsi" w:cstheme="minorBidi"/>
            <w:noProof/>
            <w:sz w:val="22"/>
          </w:rPr>
          <w:tab/>
        </w:r>
        <w:r w:rsidR="002135F6" w:rsidRPr="00241F06">
          <w:rPr>
            <w:rStyle w:val="Hyperlink"/>
            <w:noProof/>
          </w:rPr>
          <w:t>Chỉnh sửa thông tin cơ quan, tổ chức</w:t>
        </w:r>
        <w:r w:rsidR="002135F6">
          <w:rPr>
            <w:noProof/>
            <w:webHidden/>
          </w:rPr>
          <w:tab/>
        </w:r>
        <w:r w:rsidR="002135F6">
          <w:rPr>
            <w:noProof/>
            <w:webHidden/>
          </w:rPr>
          <w:fldChar w:fldCharType="begin"/>
        </w:r>
        <w:r w:rsidR="002135F6">
          <w:rPr>
            <w:noProof/>
            <w:webHidden/>
          </w:rPr>
          <w:instrText xml:space="preserve"> PAGEREF _Toc22744190 \h </w:instrText>
        </w:r>
        <w:r w:rsidR="002135F6">
          <w:rPr>
            <w:noProof/>
            <w:webHidden/>
          </w:rPr>
        </w:r>
        <w:r w:rsidR="002135F6">
          <w:rPr>
            <w:noProof/>
            <w:webHidden/>
          </w:rPr>
          <w:fldChar w:fldCharType="separate"/>
        </w:r>
        <w:r w:rsidR="002135F6">
          <w:rPr>
            <w:noProof/>
            <w:webHidden/>
          </w:rPr>
          <w:t>244</w:t>
        </w:r>
        <w:r w:rsidR="002135F6">
          <w:rPr>
            <w:noProof/>
            <w:webHidden/>
          </w:rPr>
          <w:fldChar w:fldCharType="end"/>
        </w:r>
      </w:hyperlink>
    </w:p>
    <w:p w14:paraId="50E648DD"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91" w:history="1">
        <w:r w:rsidR="002135F6" w:rsidRPr="00241F06">
          <w:rPr>
            <w:rStyle w:val="Hyperlink"/>
            <w:noProof/>
          </w:rPr>
          <w:t>UC 124 -</w:t>
        </w:r>
        <w:r w:rsidR="002135F6">
          <w:rPr>
            <w:rFonts w:asciiTheme="minorHAnsi" w:eastAsiaTheme="minorEastAsia" w:hAnsiTheme="minorHAnsi" w:cstheme="minorBidi"/>
            <w:noProof/>
            <w:sz w:val="22"/>
          </w:rPr>
          <w:tab/>
        </w:r>
        <w:r w:rsidR="002135F6" w:rsidRPr="00241F06">
          <w:rPr>
            <w:rStyle w:val="Hyperlink"/>
            <w:noProof/>
          </w:rPr>
          <w:t>Kiểm duyệt thông tin tổ chức</w:t>
        </w:r>
        <w:r w:rsidR="002135F6">
          <w:rPr>
            <w:noProof/>
            <w:webHidden/>
          </w:rPr>
          <w:tab/>
        </w:r>
        <w:r w:rsidR="002135F6">
          <w:rPr>
            <w:noProof/>
            <w:webHidden/>
          </w:rPr>
          <w:fldChar w:fldCharType="begin"/>
        </w:r>
        <w:r w:rsidR="002135F6">
          <w:rPr>
            <w:noProof/>
            <w:webHidden/>
          </w:rPr>
          <w:instrText xml:space="preserve"> PAGEREF _Toc22744191 \h </w:instrText>
        </w:r>
        <w:r w:rsidR="002135F6">
          <w:rPr>
            <w:noProof/>
            <w:webHidden/>
          </w:rPr>
        </w:r>
        <w:r w:rsidR="002135F6">
          <w:rPr>
            <w:noProof/>
            <w:webHidden/>
          </w:rPr>
          <w:fldChar w:fldCharType="separate"/>
        </w:r>
        <w:r w:rsidR="002135F6">
          <w:rPr>
            <w:noProof/>
            <w:webHidden/>
          </w:rPr>
          <w:t>245</w:t>
        </w:r>
        <w:r w:rsidR="002135F6">
          <w:rPr>
            <w:noProof/>
            <w:webHidden/>
          </w:rPr>
          <w:fldChar w:fldCharType="end"/>
        </w:r>
      </w:hyperlink>
    </w:p>
    <w:p w14:paraId="2D86180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92" w:history="1">
        <w:r w:rsidR="002135F6" w:rsidRPr="00241F06">
          <w:rPr>
            <w:rStyle w:val="Hyperlink"/>
            <w:noProof/>
          </w:rPr>
          <w:t>UC 125 -</w:t>
        </w:r>
        <w:r w:rsidR="002135F6">
          <w:rPr>
            <w:rFonts w:asciiTheme="minorHAnsi" w:eastAsiaTheme="minorEastAsia" w:hAnsiTheme="minorHAnsi" w:cstheme="minorBidi"/>
            <w:noProof/>
            <w:sz w:val="22"/>
          </w:rPr>
          <w:tab/>
        </w:r>
        <w:r w:rsidR="002135F6" w:rsidRPr="00241F06">
          <w:rPr>
            <w:rStyle w:val="Hyperlink"/>
            <w:noProof/>
          </w:rPr>
          <w:t>Xóa thông tin tổ chức không được duyệt</w:t>
        </w:r>
        <w:r w:rsidR="002135F6">
          <w:rPr>
            <w:noProof/>
            <w:webHidden/>
          </w:rPr>
          <w:tab/>
        </w:r>
        <w:r w:rsidR="002135F6">
          <w:rPr>
            <w:noProof/>
            <w:webHidden/>
          </w:rPr>
          <w:fldChar w:fldCharType="begin"/>
        </w:r>
        <w:r w:rsidR="002135F6">
          <w:rPr>
            <w:noProof/>
            <w:webHidden/>
          </w:rPr>
          <w:instrText xml:space="preserve"> PAGEREF _Toc22744192 \h </w:instrText>
        </w:r>
        <w:r w:rsidR="002135F6">
          <w:rPr>
            <w:noProof/>
            <w:webHidden/>
          </w:rPr>
        </w:r>
        <w:r w:rsidR="002135F6">
          <w:rPr>
            <w:noProof/>
            <w:webHidden/>
          </w:rPr>
          <w:fldChar w:fldCharType="separate"/>
        </w:r>
        <w:r w:rsidR="002135F6">
          <w:rPr>
            <w:noProof/>
            <w:webHidden/>
          </w:rPr>
          <w:t>246</w:t>
        </w:r>
        <w:r w:rsidR="002135F6">
          <w:rPr>
            <w:noProof/>
            <w:webHidden/>
          </w:rPr>
          <w:fldChar w:fldCharType="end"/>
        </w:r>
      </w:hyperlink>
    </w:p>
    <w:p w14:paraId="0C54CB4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93" w:history="1">
        <w:r w:rsidR="002135F6" w:rsidRPr="00241F06">
          <w:rPr>
            <w:rStyle w:val="Hyperlink"/>
            <w:noProof/>
          </w:rPr>
          <w:t>UC 126 -</w:t>
        </w:r>
        <w:r w:rsidR="002135F6">
          <w:rPr>
            <w:rFonts w:asciiTheme="minorHAnsi" w:eastAsiaTheme="minorEastAsia" w:hAnsiTheme="minorHAnsi" w:cstheme="minorBidi"/>
            <w:noProof/>
            <w:sz w:val="22"/>
          </w:rPr>
          <w:tab/>
        </w:r>
        <w:r w:rsidR="002135F6" w:rsidRPr="00241F06">
          <w:rPr>
            <w:rStyle w:val="Hyperlink"/>
            <w:noProof/>
          </w:rPr>
          <w:t>Xem danh sách tài khoản chờ kích hoạt</w:t>
        </w:r>
        <w:r w:rsidR="002135F6">
          <w:rPr>
            <w:noProof/>
            <w:webHidden/>
          </w:rPr>
          <w:tab/>
        </w:r>
        <w:r w:rsidR="002135F6">
          <w:rPr>
            <w:noProof/>
            <w:webHidden/>
          </w:rPr>
          <w:fldChar w:fldCharType="begin"/>
        </w:r>
        <w:r w:rsidR="002135F6">
          <w:rPr>
            <w:noProof/>
            <w:webHidden/>
          </w:rPr>
          <w:instrText xml:space="preserve"> PAGEREF _Toc22744193 \h </w:instrText>
        </w:r>
        <w:r w:rsidR="002135F6">
          <w:rPr>
            <w:noProof/>
            <w:webHidden/>
          </w:rPr>
        </w:r>
        <w:r w:rsidR="002135F6">
          <w:rPr>
            <w:noProof/>
            <w:webHidden/>
          </w:rPr>
          <w:fldChar w:fldCharType="separate"/>
        </w:r>
        <w:r w:rsidR="002135F6">
          <w:rPr>
            <w:noProof/>
            <w:webHidden/>
          </w:rPr>
          <w:t>247</w:t>
        </w:r>
        <w:r w:rsidR="002135F6">
          <w:rPr>
            <w:noProof/>
            <w:webHidden/>
          </w:rPr>
          <w:fldChar w:fldCharType="end"/>
        </w:r>
      </w:hyperlink>
    </w:p>
    <w:p w14:paraId="2C06B9C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94" w:history="1">
        <w:r w:rsidR="002135F6" w:rsidRPr="00241F06">
          <w:rPr>
            <w:rStyle w:val="Hyperlink"/>
            <w:noProof/>
          </w:rPr>
          <w:t>UC 127 -</w:t>
        </w:r>
        <w:r w:rsidR="002135F6">
          <w:rPr>
            <w:rFonts w:asciiTheme="minorHAnsi" w:eastAsiaTheme="minorEastAsia" w:hAnsiTheme="minorHAnsi" w:cstheme="minorBidi"/>
            <w:noProof/>
            <w:sz w:val="22"/>
          </w:rPr>
          <w:tab/>
        </w:r>
        <w:r w:rsidR="002135F6" w:rsidRPr="00241F06">
          <w:rPr>
            <w:rStyle w:val="Hyperlink"/>
            <w:noProof/>
          </w:rPr>
          <w:t>Kích hoạt tài khoản tổ chức</w:t>
        </w:r>
        <w:r w:rsidR="002135F6">
          <w:rPr>
            <w:noProof/>
            <w:webHidden/>
          </w:rPr>
          <w:tab/>
        </w:r>
        <w:r w:rsidR="002135F6">
          <w:rPr>
            <w:noProof/>
            <w:webHidden/>
          </w:rPr>
          <w:fldChar w:fldCharType="begin"/>
        </w:r>
        <w:r w:rsidR="002135F6">
          <w:rPr>
            <w:noProof/>
            <w:webHidden/>
          </w:rPr>
          <w:instrText xml:space="preserve"> PAGEREF _Toc22744194 \h </w:instrText>
        </w:r>
        <w:r w:rsidR="002135F6">
          <w:rPr>
            <w:noProof/>
            <w:webHidden/>
          </w:rPr>
        </w:r>
        <w:r w:rsidR="002135F6">
          <w:rPr>
            <w:noProof/>
            <w:webHidden/>
          </w:rPr>
          <w:fldChar w:fldCharType="separate"/>
        </w:r>
        <w:r w:rsidR="002135F6">
          <w:rPr>
            <w:noProof/>
            <w:webHidden/>
          </w:rPr>
          <w:t>247</w:t>
        </w:r>
        <w:r w:rsidR="002135F6">
          <w:rPr>
            <w:noProof/>
            <w:webHidden/>
          </w:rPr>
          <w:fldChar w:fldCharType="end"/>
        </w:r>
      </w:hyperlink>
    </w:p>
    <w:p w14:paraId="1913065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95" w:history="1">
        <w:r w:rsidR="002135F6" w:rsidRPr="00241F06">
          <w:rPr>
            <w:rStyle w:val="Hyperlink"/>
            <w:noProof/>
          </w:rPr>
          <w:t>UC 128 -</w:t>
        </w:r>
        <w:r w:rsidR="002135F6">
          <w:rPr>
            <w:rFonts w:asciiTheme="minorHAnsi" w:eastAsiaTheme="minorEastAsia" w:hAnsiTheme="minorHAnsi" w:cstheme="minorBidi"/>
            <w:noProof/>
            <w:sz w:val="22"/>
          </w:rPr>
          <w:tab/>
        </w:r>
        <w:r w:rsidR="002135F6" w:rsidRPr="00241F06">
          <w:rPr>
            <w:rStyle w:val="Hyperlink"/>
            <w:noProof/>
          </w:rPr>
          <w:t>Sửa tài khoản tổ chức cần kích hoạt</w:t>
        </w:r>
        <w:r w:rsidR="002135F6">
          <w:rPr>
            <w:noProof/>
            <w:webHidden/>
          </w:rPr>
          <w:tab/>
        </w:r>
        <w:r w:rsidR="002135F6">
          <w:rPr>
            <w:noProof/>
            <w:webHidden/>
          </w:rPr>
          <w:fldChar w:fldCharType="begin"/>
        </w:r>
        <w:r w:rsidR="002135F6">
          <w:rPr>
            <w:noProof/>
            <w:webHidden/>
          </w:rPr>
          <w:instrText xml:space="preserve"> PAGEREF _Toc22744195 \h </w:instrText>
        </w:r>
        <w:r w:rsidR="002135F6">
          <w:rPr>
            <w:noProof/>
            <w:webHidden/>
          </w:rPr>
        </w:r>
        <w:r w:rsidR="002135F6">
          <w:rPr>
            <w:noProof/>
            <w:webHidden/>
          </w:rPr>
          <w:fldChar w:fldCharType="separate"/>
        </w:r>
        <w:r w:rsidR="002135F6">
          <w:rPr>
            <w:noProof/>
            <w:webHidden/>
          </w:rPr>
          <w:t>248</w:t>
        </w:r>
        <w:r w:rsidR="002135F6">
          <w:rPr>
            <w:noProof/>
            <w:webHidden/>
          </w:rPr>
          <w:fldChar w:fldCharType="end"/>
        </w:r>
      </w:hyperlink>
    </w:p>
    <w:p w14:paraId="09E68CFA"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96" w:history="1">
        <w:r w:rsidR="002135F6" w:rsidRPr="00241F06">
          <w:rPr>
            <w:rStyle w:val="Hyperlink"/>
            <w:noProof/>
          </w:rPr>
          <w:t>UC 129 -</w:t>
        </w:r>
        <w:r w:rsidR="002135F6">
          <w:rPr>
            <w:rFonts w:asciiTheme="minorHAnsi" w:eastAsiaTheme="minorEastAsia" w:hAnsiTheme="minorHAnsi" w:cstheme="minorBidi"/>
            <w:noProof/>
            <w:sz w:val="22"/>
          </w:rPr>
          <w:tab/>
        </w:r>
        <w:r w:rsidR="002135F6" w:rsidRPr="00241F06">
          <w:rPr>
            <w:rStyle w:val="Hyperlink"/>
            <w:noProof/>
          </w:rPr>
          <w:t>Xóa tài khoản tổ chức cần kích hoạt</w:t>
        </w:r>
        <w:r w:rsidR="002135F6">
          <w:rPr>
            <w:noProof/>
            <w:webHidden/>
          </w:rPr>
          <w:tab/>
        </w:r>
        <w:r w:rsidR="002135F6">
          <w:rPr>
            <w:noProof/>
            <w:webHidden/>
          </w:rPr>
          <w:fldChar w:fldCharType="begin"/>
        </w:r>
        <w:r w:rsidR="002135F6">
          <w:rPr>
            <w:noProof/>
            <w:webHidden/>
          </w:rPr>
          <w:instrText xml:space="preserve"> PAGEREF _Toc22744196 \h </w:instrText>
        </w:r>
        <w:r w:rsidR="002135F6">
          <w:rPr>
            <w:noProof/>
            <w:webHidden/>
          </w:rPr>
        </w:r>
        <w:r w:rsidR="002135F6">
          <w:rPr>
            <w:noProof/>
            <w:webHidden/>
          </w:rPr>
          <w:fldChar w:fldCharType="separate"/>
        </w:r>
        <w:r w:rsidR="002135F6">
          <w:rPr>
            <w:noProof/>
            <w:webHidden/>
          </w:rPr>
          <w:t>248</w:t>
        </w:r>
        <w:r w:rsidR="002135F6">
          <w:rPr>
            <w:noProof/>
            <w:webHidden/>
          </w:rPr>
          <w:fldChar w:fldCharType="end"/>
        </w:r>
      </w:hyperlink>
    </w:p>
    <w:p w14:paraId="6CBAF8B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97" w:history="1">
        <w:r w:rsidR="002135F6" w:rsidRPr="00241F06">
          <w:rPr>
            <w:rStyle w:val="Hyperlink"/>
            <w:noProof/>
          </w:rPr>
          <w:t>UC 130 -</w:t>
        </w:r>
        <w:r w:rsidR="002135F6">
          <w:rPr>
            <w:rFonts w:asciiTheme="minorHAnsi" w:eastAsiaTheme="minorEastAsia" w:hAnsiTheme="minorHAnsi" w:cstheme="minorBidi"/>
            <w:noProof/>
            <w:sz w:val="22"/>
          </w:rPr>
          <w:tab/>
        </w:r>
        <w:r w:rsidR="002135F6" w:rsidRPr="00241F06">
          <w:rPr>
            <w:rStyle w:val="Hyperlink"/>
            <w:noProof/>
          </w:rPr>
          <w:t>Gửi email thông báo tới tài khoản tổ chức cần kích hoạt</w:t>
        </w:r>
        <w:r w:rsidR="002135F6">
          <w:rPr>
            <w:noProof/>
            <w:webHidden/>
          </w:rPr>
          <w:tab/>
        </w:r>
        <w:r w:rsidR="002135F6">
          <w:rPr>
            <w:noProof/>
            <w:webHidden/>
          </w:rPr>
          <w:fldChar w:fldCharType="begin"/>
        </w:r>
        <w:r w:rsidR="002135F6">
          <w:rPr>
            <w:noProof/>
            <w:webHidden/>
          </w:rPr>
          <w:instrText xml:space="preserve"> PAGEREF _Toc22744197 \h </w:instrText>
        </w:r>
        <w:r w:rsidR="002135F6">
          <w:rPr>
            <w:noProof/>
            <w:webHidden/>
          </w:rPr>
        </w:r>
        <w:r w:rsidR="002135F6">
          <w:rPr>
            <w:noProof/>
            <w:webHidden/>
          </w:rPr>
          <w:fldChar w:fldCharType="separate"/>
        </w:r>
        <w:r w:rsidR="002135F6">
          <w:rPr>
            <w:noProof/>
            <w:webHidden/>
          </w:rPr>
          <w:t>248</w:t>
        </w:r>
        <w:r w:rsidR="002135F6">
          <w:rPr>
            <w:noProof/>
            <w:webHidden/>
          </w:rPr>
          <w:fldChar w:fldCharType="end"/>
        </w:r>
      </w:hyperlink>
    </w:p>
    <w:p w14:paraId="5BE51AB0"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98" w:history="1">
        <w:r w:rsidR="002135F6" w:rsidRPr="00241F06">
          <w:rPr>
            <w:rStyle w:val="Hyperlink"/>
            <w:noProof/>
          </w:rPr>
          <w:t>UC 131 -</w:t>
        </w:r>
        <w:r w:rsidR="002135F6">
          <w:rPr>
            <w:rFonts w:asciiTheme="minorHAnsi" w:eastAsiaTheme="minorEastAsia" w:hAnsiTheme="minorHAnsi" w:cstheme="minorBidi"/>
            <w:noProof/>
            <w:sz w:val="22"/>
          </w:rPr>
          <w:tab/>
        </w:r>
        <w:r w:rsidR="002135F6" w:rsidRPr="00241F06">
          <w:rPr>
            <w:rStyle w:val="Hyperlink"/>
            <w:noProof/>
          </w:rPr>
          <w:t>Xem danh sách tài khoản đang kích hoạt</w:t>
        </w:r>
        <w:r w:rsidR="002135F6">
          <w:rPr>
            <w:noProof/>
            <w:webHidden/>
          </w:rPr>
          <w:tab/>
        </w:r>
        <w:r w:rsidR="002135F6">
          <w:rPr>
            <w:noProof/>
            <w:webHidden/>
          </w:rPr>
          <w:fldChar w:fldCharType="begin"/>
        </w:r>
        <w:r w:rsidR="002135F6">
          <w:rPr>
            <w:noProof/>
            <w:webHidden/>
          </w:rPr>
          <w:instrText xml:space="preserve"> PAGEREF _Toc22744198 \h </w:instrText>
        </w:r>
        <w:r w:rsidR="002135F6">
          <w:rPr>
            <w:noProof/>
            <w:webHidden/>
          </w:rPr>
        </w:r>
        <w:r w:rsidR="002135F6">
          <w:rPr>
            <w:noProof/>
            <w:webHidden/>
          </w:rPr>
          <w:fldChar w:fldCharType="separate"/>
        </w:r>
        <w:r w:rsidR="002135F6">
          <w:rPr>
            <w:noProof/>
            <w:webHidden/>
          </w:rPr>
          <w:t>249</w:t>
        </w:r>
        <w:r w:rsidR="002135F6">
          <w:rPr>
            <w:noProof/>
            <w:webHidden/>
          </w:rPr>
          <w:fldChar w:fldCharType="end"/>
        </w:r>
      </w:hyperlink>
    </w:p>
    <w:p w14:paraId="7F3DBC68"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199" w:history="1">
        <w:r w:rsidR="002135F6" w:rsidRPr="00241F06">
          <w:rPr>
            <w:rStyle w:val="Hyperlink"/>
            <w:noProof/>
          </w:rPr>
          <w:t>UC 132 -</w:t>
        </w:r>
        <w:r w:rsidR="002135F6">
          <w:rPr>
            <w:rFonts w:asciiTheme="minorHAnsi" w:eastAsiaTheme="minorEastAsia" w:hAnsiTheme="minorHAnsi" w:cstheme="minorBidi"/>
            <w:noProof/>
            <w:sz w:val="22"/>
          </w:rPr>
          <w:tab/>
        </w:r>
        <w:r w:rsidR="002135F6" w:rsidRPr="00241F06">
          <w:rPr>
            <w:rStyle w:val="Hyperlink"/>
            <w:noProof/>
          </w:rPr>
          <w:t>Khóa tài khoản đang kích hoạt</w:t>
        </w:r>
        <w:r w:rsidR="002135F6">
          <w:rPr>
            <w:noProof/>
            <w:webHidden/>
          </w:rPr>
          <w:tab/>
        </w:r>
        <w:r w:rsidR="002135F6">
          <w:rPr>
            <w:noProof/>
            <w:webHidden/>
          </w:rPr>
          <w:fldChar w:fldCharType="begin"/>
        </w:r>
        <w:r w:rsidR="002135F6">
          <w:rPr>
            <w:noProof/>
            <w:webHidden/>
          </w:rPr>
          <w:instrText xml:space="preserve"> PAGEREF _Toc22744199 \h </w:instrText>
        </w:r>
        <w:r w:rsidR="002135F6">
          <w:rPr>
            <w:noProof/>
            <w:webHidden/>
          </w:rPr>
        </w:r>
        <w:r w:rsidR="002135F6">
          <w:rPr>
            <w:noProof/>
            <w:webHidden/>
          </w:rPr>
          <w:fldChar w:fldCharType="separate"/>
        </w:r>
        <w:r w:rsidR="002135F6">
          <w:rPr>
            <w:noProof/>
            <w:webHidden/>
          </w:rPr>
          <w:t>249</w:t>
        </w:r>
        <w:r w:rsidR="002135F6">
          <w:rPr>
            <w:noProof/>
            <w:webHidden/>
          </w:rPr>
          <w:fldChar w:fldCharType="end"/>
        </w:r>
      </w:hyperlink>
    </w:p>
    <w:p w14:paraId="7E71E640"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00" w:history="1">
        <w:r w:rsidR="002135F6" w:rsidRPr="00241F06">
          <w:rPr>
            <w:rStyle w:val="Hyperlink"/>
            <w:noProof/>
          </w:rPr>
          <w:t>UC 133 -</w:t>
        </w:r>
        <w:r w:rsidR="002135F6">
          <w:rPr>
            <w:rFonts w:asciiTheme="minorHAnsi" w:eastAsiaTheme="minorEastAsia" w:hAnsiTheme="minorHAnsi" w:cstheme="minorBidi"/>
            <w:noProof/>
            <w:sz w:val="22"/>
          </w:rPr>
          <w:tab/>
        </w:r>
        <w:r w:rsidR="002135F6" w:rsidRPr="00241F06">
          <w:rPr>
            <w:rStyle w:val="Hyperlink"/>
            <w:noProof/>
          </w:rPr>
          <w:t>Sửa tài khoản tổ chức đang kích hoạt</w:t>
        </w:r>
        <w:r w:rsidR="002135F6">
          <w:rPr>
            <w:noProof/>
            <w:webHidden/>
          </w:rPr>
          <w:tab/>
        </w:r>
        <w:r w:rsidR="002135F6">
          <w:rPr>
            <w:noProof/>
            <w:webHidden/>
          </w:rPr>
          <w:fldChar w:fldCharType="begin"/>
        </w:r>
        <w:r w:rsidR="002135F6">
          <w:rPr>
            <w:noProof/>
            <w:webHidden/>
          </w:rPr>
          <w:instrText xml:space="preserve"> PAGEREF _Toc22744200 \h </w:instrText>
        </w:r>
        <w:r w:rsidR="002135F6">
          <w:rPr>
            <w:noProof/>
            <w:webHidden/>
          </w:rPr>
        </w:r>
        <w:r w:rsidR="002135F6">
          <w:rPr>
            <w:noProof/>
            <w:webHidden/>
          </w:rPr>
          <w:fldChar w:fldCharType="separate"/>
        </w:r>
        <w:r w:rsidR="002135F6">
          <w:rPr>
            <w:noProof/>
            <w:webHidden/>
          </w:rPr>
          <w:t>250</w:t>
        </w:r>
        <w:r w:rsidR="002135F6">
          <w:rPr>
            <w:noProof/>
            <w:webHidden/>
          </w:rPr>
          <w:fldChar w:fldCharType="end"/>
        </w:r>
      </w:hyperlink>
    </w:p>
    <w:p w14:paraId="729B2AD8"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01" w:history="1">
        <w:r w:rsidR="002135F6" w:rsidRPr="00241F06">
          <w:rPr>
            <w:rStyle w:val="Hyperlink"/>
            <w:noProof/>
          </w:rPr>
          <w:t>UC 134 -</w:t>
        </w:r>
        <w:r w:rsidR="002135F6">
          <w:rPr>
            <w:rFonts w:asciiTheme="minorHAnsi" w:eastAsiaTheme="minorEastAsia" w:hAnsiTheme="minorHAnsi" w:cstheme="minorBidi"/>
            <w:noProof/>
            <w:sz w:val="22"/>
          </w:rPr>
          <w:tab/>
        </w:r>
        <w:r w:rsidR="002135F6" w:rsidRPr="00241F06">
          <w:rPr>
            <w:rStyle w:val="Hyperlink"/>
            <w:noProof/>
          </w:rPr>
          <w:t>Gửi email thông báo tới tổ chức có tài khoản đang kích hoạt</w:t>
        </w:r>
        <w:r w:rsidR="002135F6">
          <w:rPr>
            <w:noProof/>
            <w:webHidden/>
          </w:rPr>
          <w:tab/>
        </w:r>
        <w:r w:rsidR="002135F6">
          <w:rPr>
            <w:noProof/>
            <w:webHidden/>
          </w:rPr>
          <w:fldChar w:fldCharType="begin"/>
        </w:r>
        <w:r w:rsidR="002135F6">
          <w:rPr>
            <w:noProof/>
            <w:webHidden/>
          </w:rPr>
          <w:instrText xml:space="preserve"> PAGEREF _Toc22744201 \h </w:instrText>
        </w:r>
        <w:r w:rsidR="002135F6">
          <w:rPr>
            <w:noProof/>
            <w:webHidden/>
          </w:rPr>
        </w:r>
        <w:r w:rsidR="002135F6">
          <w:rPr>
            <w:noProof/>
            <w:webHidden/>
          </w:rPr>
          <w:fldChar w:fldCharType="separate"/>
        </w:r>
        <w:r w:rsidR="002135F6">
          <w:rPr>
            <w:noProof/>
            <w:webHidden/>
          </w:rPr>
          <w:t>250</w:t>
        </w:r>
        <w:r w:rsidR="002135F6">
          <w:rPr>
            <w:noProof/>
            <w:webHidden/>
          </w:rPr>
          <w:fldChar w:fldCharType="end"/>
        </w:r>
      </w:hyperlink>
    </w:p>
    <w:p w14:paraId="45C79B9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02" w:history="1">
        <w:r w:rsidR="002135F6" w:rsidRPr="00241F06">
          <w:rPr>
            <w:rStyle w:val="Hyperlink"/>
            <w:noProof/>
          </w:rPr>
          <w:t>UC 135 -</w:t>
        </w:r>
        <w:r w:rsidR="002135F6">
          <w:rPr>
            <w:rFonts w:asciiTheme="minorHAnsi" w:eastAsiaTheme="minorEastAsia" w:hAnsiTheme="minorHAnsi" w:cstheme="minorBidi"/>
            <w:noProof/>
            <w:sz w:val="22"/>
          </w:rPr>
          <w:tab/>
        </w:r>
        <w:r w:rsidR="002135F6" w:rsidRPr="00241F06">
          <w:rPr>
            <w:rStyle w:val="Hyperlink"/>
            <w:noProof/>
          </w:rPr>
          <w:t>Tìm kiếm thông tin chứng thư số</w:t>
        </w:r>
        <w:r w:rsidR="002135F6">
          <w:rPr>
            <w:noProof/>
            <w:webHidden/>
          </w:rPr>
          <w:tab/>
        </w:r>
        <w:r w:rsidR="002135F6">
          <w:rPr>
            <w:noProof/>
            <w:webHidden/>
          </w:rPr>
          <w:fldChar w:fldCharType="begin"/>
        </w:r>
        <w:r w:rsidR="002135F6">
          <w:rPr>
            <w:noProof/>
            <w:webHidden/>
          </w:rPr>
          <w:instrText xml:space="preserve"> PAGEREF _Toc22744202 \h </w:instrText>
        </w:r>
        <w:r w:rsidR="002135F6">
          <w:rPr>
            <w:noProof/>
            <w:webHidden/>
          </w:rPr>
        </w:r>
        <w:r w:rsidR="002135F6">
          <w:rPr>
            <w:noProof/>
            <w:webHidden/>
          </w:rPr>
          <w:fldChar w:fldCharType="separate"/>
        </w:r>
        <w:r w:rsidR="002135F6">
          <w:rPr>
            <w:noProof/>
            <w:webHidden/>
          </w:rPr>
          <w:t>251</w:t>
        </w:r>
        <w:r w:rsidR="002135F6">
          <w:rPr>
            <w:noProof/>
            <w:webHidden/>
          </w:rPr>
          <w:fldChar w:fldCharType="end"/>
        </w:r>
      </w:hyperlink>
    </w:p>
    <w:p w14:paraId="15A8410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03" w:history="1">
        <w:r w:rsidR="002135F6" w:rsidRPr="00241F06">
          <w:rPr>
            <w:rStyle w:val="Hyperlink"/>
            <w:noProof/>
          </w:rPr>
          <w:t>UC 136 -</w:t>
        </w:r>
        <w:r w:rsidR="002135F6">
          <w:rPr>
            <w:rFonts w:asciiTheme="minorHAnsi" w:eastAsiaTheme="minorEastAsia" w:hAnsiTheme="minorHAnsi" w:cstheme="minorBidi"/>
            <w:noProof/>
            <w:sz w:val="22"/>
          </w:rPr>
          <w:tab/>
        </w:r>
        <w:r w:rsidR="002135F6" w:rsidRPr="00241F06">
          <w:rPr>
            <w:rStyle w:val="Hyperlink"/>
            <w:noProof/>
          </w:rPr>
          <w:t>Xem thông tin chi tiết chứng thư số</w:t>
        </w:r>
        <w:r w:rsidR="002135F6">
          <w:rPr>
            <w:noProof/>
            <w:webHidden/>
          </w:rPr>
          <w:tab/>
        </w:r>
        <w:r w:rsidR="002135F6">
          <w:rPr>
            <w:noProof/>
            <w:webHidden/>
          </w:rPr>
          <w:fldChar w:fldCharType="begin"/>
        </w:r>
        <w:r w:rsidR="002135F6">
          <w:rPr>
            <w:noProof/>
            <w:webHidden/>
          </w:rPr>
          <w:instrText xml:space="preserve"> PAGEREF _Toc22744203 \h </w:instrText>
        </w:r>
        <w:r w:rsidR="002135F6">
          <w:rPr>
            <w:noProof/>
            <w:webHidden/>
          </w:rPr>
        </w:r>
        <w:r w:rsidR="002135F6">
          <w:rPr>
            <w:noProof/>
            <w:webHidden/>
          </w:rPr>
          <w:fldChar w:fldCharType="separate"/>
        </w:r>
        <w:r w:rsidR="002135F6">
          <w:rPr>
            <w:noProof/>
            <w:webHidden/>
          </w:rPr>
          <w:t>252</w:t>
        </w:r>
        <w:r w:rsidR="002135F6">
          <w:rPr>
            <w:noProof/>
            <w:webHidden/>
          </w:rPr>
          <w:fldChar w:fldCharType="end"/>
        </w:r>
      </w:hyperlink>
    </w:p>
    <w:p w14:paraId="72D36F3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04" w:history="1">
        <w:r w:rsidR="002135F6" w:rsidRPr="00241F06">
          <w:rPr>
            <w:rStyle w:val="Hyperlink"/>
            <w:noProof/>
          </w:rPr>
          <w:t>UC 137 -</w:t>
        </w:r>
        <w:r w:rsidR="002135F6">
          <w:rPr>
            <w:rFonts w:asciiTheme="minorHAnsi" w:eastAsiaTheme="minorEastAsia" w:hAnsiTheme="minorHAnsi" w:cstheme="minorBidi"/>
            <w:noProof/>
            <w:sz w:val="22"/>
          </w:rPr>
          <w:tab/>
        </w:r>
        <w:r w:rsidR="002135F6" w:rsidRPr="00241F06">
          <w:rPr>
            <w:rStyle w:val="Hyperlink"/>
            <w:noProof/>
          </w:rPr>
          <w:t>Xem thông tin Người quản lý chứng thư số</w:t>
        </w:r>
        <w:r w:rsidR="002135F6">
          <w:rPr>
            <w:noProof/>
            <w:webHidden/>
          </w:rPr>
          <w:tab/>
        </w:r>
        <w:r w:rsidR="002135F6">
          <w:rPr>
            <w:noProof/>
            <w:webHidden/>
          </w:rPr>
          <w:fldChar w:fldCharType="begin"/>
        </w:r>
        <w:r w:rsidR="002135F6">
          <w:rPr>
            <w:noProof/>
            <w:webHidden/>
          </w:rPr>
          <w:instrText xml:space="preserve"> PAGEREF _Toc22744204 \h </w:instrText>
        </w:r>
        <w:r w:rsidR="002135F6">
          <w:rPr>
            <w:noProof/>
            <w:webHidden/>
          </w:rPr>
        </w:r>
        <w:r w:rsidR="002135F6">
          <w:rPr>
            <w:noProof/>
            <w:webHidden/>
          </w:rPr>
          <w:fldChar w:fldCharType="separate"/>
        </w:r>
        <w:r w:rsidR="002135F6">
          <w:rPr>
            <w:noProof/>
            <w:webHidden/>
          </w:rPr>
          <w:t>253</w:t>
        </w:r>
        <w:r w:rsidR="002135F6">
          <w:rPr>
            <w:noProof/>
            <w:webHidden/>
          </w:rPr>
          <w:fldChar w:fldCharType="end"/>
        </w:r>
      </w:hyperlink>
    </w:p>
    <w:p w14:paraId="345EDB10"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05" w:history="1">
        <w:r w:rsidR="002135F6" w:rsidRPr="00241F06">
          <w:rPr>
            <w:rStyle w:val="Hyperlink"/>
            <w:noProof/>
          </w:rPr>
          <w:t>UC 138 -</w:t>
        </w:r>
        <w:r w:rsidR="002135F6">
          <w:rPr>
            <w:rFonts w:asciiTheme="minorHAnsi" w:eastAsiaTheme="minorEastAsia" w:hAnsiTheme="minorHAnsi" w:cstheme="minorBidi"/>
            <w:noProof/>
            <w:sz w:val="22"/>
          </w:rPr>
          <w:tab/>
        </w:r>
        <w:r w:rsidR="002135F6" w:rsidRPr="00241F06">
          <w:rPr>
            <w:rStyle w:val="Hyperlink"/>
            <w:noProof/>
          </w:rPr>
          <w:t>Xem thông tin Vòng đời chứng thư số</w:t>
        </w:r>
        <w:r w:rsidR="002135F6">
          <w:rPr>
            <w:noProof/>
            <w:webHidden/>
          </w:rPr>
          <w:tab/>
        </w:r>
        <w:r w:rsidR="002135F6">
          <w:rPr>
            <w:noProof/>
            <w:webHidden/>
          </w:rPr>
          <w:fldChar w:fldCharType="begin"/>
        </w:r>
        <w:r w:rsidR="002135F6">
          <w:rPr>
            <w:noProof/>
            <w:webHidden/>
          </w:rPr>
          <w:instrText xml:space="preserve"> PAGEREF _Toc22744205 \h </w:instrText>
        </w:r>
        <w:r w:rsidR="002135F6">
          <w:rPr>
            <w:noProof/>
            <w:webHidden/>
          </w:rPr>
        </w:r>
        <w:r w:rsidR="002135F6">
          <w:rPr>
            <w:noProof/>
            <w:webHidden/>
          </w:rPr>
          <w:fldChar w:fldCharType="separate"/>
        </w:r>
        <w:r w:rsidR="002135F6">
          <w:rPr>
            <w:noProof/>
            <w:webHidden/>
          </w:rPr>
          <w:t>254</w:t>
        </w:r>
        <w:r w:rsidR="002135F6">
          <w:rPr>
            <w:noProof/>
            <w:webHidden/>
          </w:rPr>
          <w:fldChar w:fldCharType="end"/>
        </w:r>
      </w:hyperlink>
    </w:p>
    <w:p w14:paraId="3606CA4E"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06" w:history="1">
        <w:r w:rsidR="002135F6" w:rsidRPr="00241F06">
          <w:rPr>
            <w:rStyle w:val="Hyperlink"/>
            <w:noProof/>
          </w:rPr>
          <w:t>UC 139 -</w:t>
        </w:r>
        <w:r w:rsidR="002135F6">
          <w:rPr>
            <w:rFonts w:asciiTheme="minorHAnsi" w:eastAsiaTheme="minorEastAsia" w:hAnsiTheme="minorHAnsi" w:cstheme="minorBidi"/>
            <w:noProof/>
            <w:sz w:val="22"/>
          </w:rPr>
          <w:tab/>
        </w:r>
        <w:r w:rsidR="002135F6" w:rsidRPr="00241F06">
          <w:rPr>
            <w:rStyle w:val="Hyperlink"/>
            <w:noProof/>
          </w:rPr>
          <w:t>Thống kê số lượng hồ sơ của cơ quan, tổ chức</w:t>
        </w:r>
        <w:r w:rsidR="002135F6">
          <w:rPr>
            <w:noProof/>
            <w:webHidden/>
          </w:rPr>
          <w:tab/>
        </w:r>
        <w:r w:rsidR="002135F6">
          <w:rPr>
            <w:noProof/>
            <w:webHidden/>
          </w:rPr>
          <w:fldChar w:fldCharType="begin"/>
        </w:r>
        <w:r w:rsidR="002135F6">
          <w:rPr>
            <w:noProof/>
            <w:webHidden/>
          </w:rPr>
          <w:instrText xml:space="preserve"> PAGEREF _Toc22744206 \h </w:instrText>
        </w:r>
        <w:r w:rsidR="002135F6">
          <w:rPr>
            <w:noProof/>
            <w:webHidden/>
          </w:rPr>
        </w:r>
        <w:r w:rsidR="002135F6">
          <w:rPr>
            <w:noProof/>
            <w:webHidden/>
          </w:rPr>
          <w:fldChar w:fldCharType="separate"/>
        </w:r>
        <w:r w:rsidR="002135F6">
          <w:rPr>
            <w:noProof/>
            <w:webHidden/>
          </w:rPr>
          <w:t>256</w:t>
        </w:r>
        <w:r w:rsidR="002135F6">
          <w:rPr>
            <w:noProof/>
            <w:webHidden/>
          </w:rPr>
          <w:fldChar w:fldCharType="end"/>
        </w:r>
      </w:hyperlink>
    </w:p>
    <w:p w14:paraId="3D8BF5D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07" w:history="1">
        <w:r w:rsidR="002135F6" w:rsidRPr="00241F06">
          <w:rPr>
            <w:rStyle w:val="Hyperlink"/>
            <w:noProof/>
          </w:rPr>
          <w:t>UC 140 -</w:t>
        </w:r>
        <w:r w:rsidR="002135F6">
          <w:rPr>
            <w:rFonts w:asciiTheme="minorHAnsi" w:eastAsiaTheme="minorEastAsia" w:hAnsiTheme="minorHAnsi" w:cstheme="minorBidi"/>
            <w:noProof/>
            <w:sz w:val="22"/>
          </w:rPr>
          <w:tab/>
        </w:r>
        <w:r w:rsidR="002135F6" w:rsidRPr="00241F06">
          <w:rPr>
            <w:rStyle w:val="Hyperlink"/>
            <w:noProof/>
          </w:rPr>
          <w:t>Thống kê số lượng chứng thư số của cơ quan, tổ chức</w:t>
        </w:r>
        <w:r w:rsidR="002135F6">
          <w:rPr>
            <w:noProof/>
            <w:webHidden/>
          </w:rPr>
          <w:tab/>
        </w:r>
        <w:r w:rsidR="002135F6">
          <w:rPr>
            <w:noProof/>
            <w:webHidden/>
          </w:rPr>
          <w:fldChar w:fldCharType="begin"/>
        </w:r>
        <w:r w:rsidR="002135F6">
          <w:rPr>
            <w:noProof/>
            <w:webHidden/>
          </w:rPr>
          <w:instrText xml:space="preserve"> PAGEREF _Toc22744207 \h </w:instrText>
        </w:r>
        <w:r w:rsidR="002135F6">
          <w:rPr>
            <w:noProof/>
            <w:webHidden/>
          </w:rPr>
        </w:r>
        <w:r w:rsidR="002135F6">
          <w:rPr>
            <w:noProof/>
            <w:webHidden/>
          </w:rPr>
          <w:fldChar w:fldCharType="separate"/>
        </w:r>
        <w:r w:rsidR="002135F6">
          <w:rPr>
            <w:noProof/>
            <w:webHidden/>
          </w:rPr>
          <w:t>258</w:t>
        </w:r>
        <w:r w:rsidR="002135F6">
          <w:rPr>
            <w:noProof/>
            <w:webHidden/>
          </w:rPr>
          <w:fldChar w:fldCharType="end"/>
        </w:r>
      </w:hyperlink>
    </w:p>
    <w:p w14:paraId="3D631B56"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08" w:history="1">
        <w:r w:rsidR="002135F6" w:rsidRPr="00241F06">
          <w:rPr>
            <w:rStyle w:val="Hyperlink"/>
            <w:noProof/>
          </w:rPr>
          <w:t>UC 141 -</w:t>
        </w:r>
        <w:r w:rsidR="002135F6">
          <w:rPr>
            <w:rFonts w:asciiTheme="minorHAnsi" w:eastAsiaTheme="minorEastAsia" w:hAnsiTheme="minorHAnsi" w:cstheme="minorBidi"/>
            <w:noProof/>
            <w:sz w:val="22"/>
          </w:rPr>
          <w:tab/>
        </w:r>
        <w:r w:rsidR="002135F6" w:rsidRPr="00241F06">
          <w:rPr>
            <w:rStyle w:val="Hyperlink"/>
            <w:noProof/>
          </w:rPr>
          <w:t>Thống kê số lượng tài khoản của cơ quan, tổ chức</w:t>
        </w:r>
        <w:r w:rsidR="002135F6">
          <w:rPr>
            <w:noProof/>
            <w:webHidden/>
          </w:rPr>
          <w:tab/>
        </w:r>
        <w:r w:rsidR="002135F6">
          <w:rPr>
            <w:noProof/>
            <w:webHidden/>
          </w:rPr>
          <w:fldChar w:fldCharType="begin"/>
        </w:r>
        <w:r w:rsidR="002135F6">
          <w:rPr>
            <w:noProof/>
            <w:webHidden/>
          </w:rPr>
          <w:instrText xml:space="preserve"> PAGEREF _Toc22744208 \h </w:instrText>
        </w:r>
        <w:r w:rsidR="002135F6">
          <w:rPr>
            <w:noProof/>
            <w:webHidden/>
          </w:rPr>
        </w:r>
        <w:r w:rsidR="002135F6">
          <w:rPr>
            <w:noProof/>
            <w:webHidden/>
          </w:rPr>
          <w:fldChar w:fldCharType="separate"/>
        </w:r>
        <w:r w:rsidR="002135F6">
          <w:rPr>
            <w:noProof/>
            <w:webHidden/>
          </w:rPr>
          <w:t>261</w:t>
        </w:r>
        <w:r w:rsidR="002135F6">
          <w:rPr>
            <w:noProof/>
            <w:webHidden/>
          </w:rPr>
          <w:fldChar w:fldCharType="end"/>
        </w:r>
      </w:hyperlink>
    </w:p>
    <w:p w14:paraId="1E1C911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09" w:history="1">
        <w:r w:rsidR="002135F6" w:rsidRPr="00241F06">
          <w:rPr>
            <w:rStyle w:val="Hyperlink"/>
            <w:noProof/>
          </w:rPr>
          <w:t>UC 142 -</w:t>
        </w:r>
        <w:r w:rsidR="002135F6">
          <w:rPr>
            <w:rFonts w:asciiTheme="minorHAnsi" w:eastAsiaTheme="minorEastAsia" w:hAnsiTheme="minorHAnsi" w:cstheme="minorBidi"/>
            <w:noProof/>
            <w:sz w:val="22"/>
          </w:rPr>
          <w:tab/>
        </w:r>
        <w:r w:rsidR="002135F6" w:rsidRPr="00241F06">
          <w:rPr>
            <w:rStyle w:val="Hyperlink"/>
            <w:noProof/>
          </w:rPr>
          <w:t>Lập báo cáo động</w:t>
        </w:r>
        <w:r w:rsidR="002135F6">
          <w:rPr>
            <w:noProof/>
            <w:webHidden/>
          </w:rPr>
          <w:tab/>
        </w:r>
        <w:r w:rsidR="002135F6">
          <w:rPr>
            <w:noProof/>
            <w:webHidden/>
          </w:rPr>
          <w:fldChar w:fldCharType="begin"/>
        </w:r>
        <w:r w:rsidR="002135F6">
          <w:rPr>
            <w:noProof/>
            <w:webHidden/>
          </w:rPr>
          <w:instrText xml:space="preserve"> PAGEREF _Toc22744209 \h </w:instrText>
        </w:r>
        <w:r w:rsidR="002135F6">
          <w:rPr>
            <w:noProof/>
            <w:webHidden/>
          </w:rPr>
        </w:r>
        <w:r w:rsidR="002135F6">
          <w:rPr>
            <w:noProof/>
            <w:webHidden/>
          </w:rPr>
          <w:fldChar w:fldCharType="separate"/>
        </w:r>
        <w:r w:rsidR="002135F6">
          <w:rPr>
            <w:noProof/>
            <w:webHidden/>
          </w:rPr>
          <w:t>262</w:t>
        </w:r>
        <w:r w:rsidR="002135F6">
          <w:rPr>
            <w:noProof/>
            <w:webHidden/>
          </w:rPr>
          <w:fldChar w:fldCharType="end"/>
        </w:r>
      </w:hyperlink>
    </w:p>
    <w:p w14:paraId="48F76AA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10" w:history="1">
        <w:r w:rsidR="002135F6" w:rsidRPr="00241F06">
          <w:rPr>
            <w:rStyle w:val="Hyperlink"/>
            <w:noProof/>
          </w:rPr>
          <w:t>UC 143 -</w:t>
        </w:r>
        <w:r w:rsidR="002135F6">
          <w:rPr>
            <w:rFonts w:asciiTheme="minorHAnsi" w:eastAsiaTheme="minorEastAsia" w:hAnsiTheme="minorHAnsi" w:cstheme="minorBidi"/>
            <w:noProof/>
            <w:sz w:val="22"/>
          </w:rPr>
          <w:tab/>
        </w:r>
        <w:r w:rsidR="002135F6" w:rsidRPr="00241F06">
          <w:rPr>
            <w:rStyle w:val="Hyperlink"/>
            <w:noProof/>
          </w:rPr>
          <w:t>Tiếp nhận văn bản đến</w:t>
        </w:r>
        <w:r w:rsidR="002135F6">
          <w:rPr>
            <w:noProof/>
            <w:webHidden/>
          </w:rPr>
          <w:tab/>
        </w:r>
        <w:r w:rsidR="002135F6">
          <w:rPr>
            <w:noProof/>
            <w:webHidden/>
          </w:rPr>
          <w:fldChar w:fldCharType="begin"/>
        </w:r>
        <w:r w:rsidR="002135F6">
          <w:rPr>
            <w:noProof/>
            <w:webHidden/>
          </w:rPr>
          <w:instrText xml:space="preserve"> PAGEREF _Toc22744210 \h </w:instrText>
        </w:r>
        <w:r w:rsidR="002135F6">
          <w:rPr>
            <w:noProof/>
            <w:webHidden/>
          </w:rPr>
        </w:r>
        <w:r w:rsidR="002135F6">
          <w:rPr>
            <w:noProof/>
            <w:webHidden/>
          </w:rPr>
          <w:fldChar w:fldCharType="separate"/>
        </w:r>
        <w:r w:rsidR="002135F6">
          <w:rPr>
            <w:noProof/>
            <w:webHidden/>
          </w:rPr>
          <w:t>266</w:t>
        </w:r>
        <w:r w:rsidR="002135F6">
          <w:rPr>
            <w:noProof/>
            <w:webHidden/>
          </w:rPr>
          <w:fldChar w:fldCharType="end"/>
        </w:r>
      </w:hyperlink>
    </w:p>
    <w:p w14:paraId="56C2C10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11" w:history="1">
        <w:r w:rsidR="002135F6" w:rsidRPr="00241F06">
          <w:rPr>
            <w:rStyle w:val="Hyperlink"/>
            <w:noProof/>
          </w:rPr>
          <w:t>UC 144 -</w:t>
        </w:r>
        <w:r w:rsidR="002135F6">
          <w:rPr>
            <w:rFonts w:asciiTheme="minorHAnsi" w:eastAsiaTheme="minorEastAsia" w:hAnsiTheme="minorHAnsi" w:cstheme="minorBidi"/>
            <w:noProof/>
            <w:sz w:val="22"/>
          </w:rPr>
          <w:tab/>
        </w:r>
        <w:r w:rsidR="002135F6" w:rsidRPr="00241F06">
          <w:rPr>
            <w:rStyle w:val="Hyperlink"/>
            <w:noProof/>
          </w:rPr>
          <w:t>Phê duyệt, phân công thực hiện văn bản đến</w:t>
        </w:r>
        <w:r w:rsidR="002135F6">
          <w:rPr>
            <w:noProof/>
            <w:webHidden/>
          </w:rPr>
          <w:tab/>
        </w:r>
        <w:r w:rsidR="002135F6">
          <w:rPr>
            <w:noProof/>
            <w:webHidden/>
          </w:rPr>
          <w:fldChar w:fldCharType="begin"/>
        </w:r>
        <w:r w:rsidR="002135F6">
          <w:rPr>
            <w:noProof/>
            <w:webHidden/>
          </w:rPr>
          <w:instrText xml:space="preserve"> PAGEREF _Toc22744211 \h </w:instrText>
        </w:r>
        <w:r w:rsidR="002135F6">
          <w:rPr>
            <w:noProof/>
            <w:webHidden/>
          </w:rPr>
        </w:r>
        <w:r w:rsidR="002135F6">
          <w:rPr>
            <w:noProof/>
            <w:webHidden/>
          </w:rPr>
          <w:fldChar w:fldCharType="separate"/>
        </w:r>
        <w:r w:rsidR="002135F6">
          <w:rPr>
            <w:noProof/>
            <w:webHidden/>
          </w:rPr>
          <w:t>267</w:t>
        </w:r>
        <w:r w:rsidR="002135F6">
          <w:rPr>
            <w:noProof/>
            <w:webHidden/>
          </w:rPr>
          <w:fldChar w:fldCharType="end"/>
        </w:r>
      </w:hyperlink>
    </w:p>
    <w:p w14:paraId="08745D9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12" w:history="1">
        <w:r w:rsidR="002135F6" w:rsidRPr="00241F06">
          <w:rPr>
            <w:rStyle w:val="Hyperlink"/>
            <w:noProof/>
          </w:rPr>
          <w:t>UC 145 -</w:t>
        </w:r>
        <w:r w:rsidR="002135F6">
          <w:rPr>
            <w:rFonts w:asciiTheme="minorHAnsi" w:eastAsiaTheme="minorEastAsia" w:hAnsiTheme="minorHAnsi" w:cstheme="minorBidi"/>
            <w:noProof/>
            <w:sz w:val="22"/>
          </w:rPr>
          <w:tab/>
        </w:r>
        <w:r w:rsidR="002135F6" w:rsidRPr="00241F06">
          <w:rPr>
            <w:rStyle w:val="Hyperlink"/>
            <w:noProof/>
          </w:rPr>
          <w:t>Tiếp nhận thực hiện theo nội dung phân công</w:t>
        </w:r>
        <w:r w:rsidR="002135F6">
          <w:rPr>
            <w:noProof/>
            <w:webHidden/>
          </w:rPr>
          <w:tab/>
        </w:r>
        <w:r w:rsidR="002135F6">
          <w:rPr>
            <w:noProof/>
            <w:webHidden/>
          </w:rPr>
          <w:fldChar w:fldCharType="begin"/>
        </w:r>
        <w:r w:rsidR="002135F6">
          <w:rPr>
            <w:noProof/>
            <w:webHidden/>
          </w:rPr>
          <w:instrText xml:space="preserve"> PAGEREF _Toc22744212 \h </w:instrText>
        </w:r>
        <w:r w:rsidR="002135F6">
          <w:rPr>
            <w:noProof/>
            <w:webHidden/>
          </w:rPr>
        </w:r>
        <w:r w:rsidR="002135F6">
          <w:rPr>
            <w:noProof/>
            <w:webHidden/>
          </w:rPr>
          <w:fldChar w:fldCharType="separate"/>
        </w:r>
        <w:r w:rsidR="002135F6">
          <w:rPr>
            <w:noProof/>
            <w:webHidden/>
          </w:rPr>
          <w:t>268</w:t>
        </w:r>
        <w:r w:rsidR="002135F6">
          <w:rPr>
            <w:noProof/>
            <w:webHidden/>
          </w:rPr>
          <w:fldChar w:fldCharType="end"/>
        </w:r>
      </w:hyperlink>
    </w:p>
    <w:p w14:paraId="73377C90"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13" w:history="1">
        <w:r w:rsidR="002135F6" w:rsidRPr="00241F06">
          <w:rPr>
            <w:rStyle w:val="Hyperlink"/>
            <w:noProof/>
          </w:rPr>
          <w:t>UC 146 -</w:t>
        </w:r>
        <w:r w:rsidR="002135F6">
          <w:rPr>
            <w:rFonts w:asciiTheme="minorHAnsi" w:eastAsiaTheme="minorEastAsia" w:hAnsiTheme="minorHAnsi" w:cstheme="minorBidi"/>
            <w:noProof/>
            <w:sz w:val="22"/>
          </w:rPr>
          <w:tab/>
        </w:r>
        <w:r w:rsidR="002135F6" w:rsidRPr="00241F06">
          <w:rPr>
            <w:rStyle w:val="Hyperlink"/>
            <w:noProof/>
          </w:rPr>
          <w:t>Cập nhật nội dung xử lý văn bản đến</w:t>
        </w:r>
        <w:r w:rsidR="002135F6">
          <w:rPr>
            <w:noProof/>
            <w:webHidden/>
          </w:rPr>
          <w:tab/>
        </w:r>
        <w:r w:rsidR="002135F6">
          <w:rPr>
            <w:noProof/>
            <w:webHidden/>
          </w:rPr>
          <w:fldChar w:fldCharType="begin"/>
        </w:r>
        <w:r w:rsidR="002135F6">
          <w:rPr>
            <w:noProof/>
            <w:webHidden/>
          </w:rPr>
          <w:instrText xml:space="preserve"> PAGEREF _Toc22744213 \h </w:instrText>
        </w:r>
        <w:r w:rsidR="002135F6">
          <w:rPr>
            <w:noProof/>
            <w:webHidden/>
          </w:rPr>
        </w:r>
        <w:r w:rsidR="002135F6">
          <w:rPr>
            <w:noProof/>
            <w:webHidden/>
          </w:rPr>
          <w:fldChar w:fldCharType="separate"/>
        </w:r>
        <w:r w:rsidR="002135F6">
          <w:rPr>
            <w:noProof/>
            <w:webHidden/>
          </w:rPr>
          <w:t>268</w:t>
        </w:r>
        <w:r w:rsidR="002135F6">
          <w:rPr>
            <w:noProof/>
            <w:webHidden/>
          </w:rPr>
          <w:fldChar w:fldCharType="end"/>
        </w:r>
      </w:hyperlink>
    </w:p>
    <w:p w14:paraId="32B2932E"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14" w:history="1">
        <w:r w:rsidR="002135F6" w:rsidRPr="00241F06">
          <w:rPr>
            <w:rStyle w:val="Hyperlink"/>
            <w:noProof/>
          </w:rPr>
          <w:t>UC 147 -</w:t>
        </w:r>
        <w:r w:rsidR="002135F6">
          <w:rPr>
            <w:rFonts w:asciiTheme="minorHAnsi" w:eastAsiaTheme="minorEastAsia" w:hAnsiTheme="minorHAnsi" w:cstheme="minorBidi"/>
            <w:noProof/>
            <w:sz w:val="22"/>
          </w:rPr>
          <w:tab/>
        </w:r>
        <w:r w:rsidR="002135F6" w:rsidRPr="00241F06">
          <w:rPr>
            <w:rStyle w:val="Hyperlink"/>
            <w:noProof/>
          </w:rPr>
          <w:t>Tra cứu văn bản đến</w:t>
        </w:r>
        <w:r w:rsidR="002135F6">
          <w:rPr>
            <w:noProof/>
            <w:webHidden/>
          </w:rPr>
          <w:tab/>
        </w:r>
        <w:r w:rsidR="002135F6">
          <w:rPr>
            <w:noProof/>
            <w:webHidden/>
          </w:rPr>
          <w:fldChar w:fldCharType="begin"/>
        </w:r>
        <w:r w:rsidR="002135F6">
          <w:rPr>
            <w:noProof/>
            <w:webHidden/>
          </w:rPr>
          <w:instrText xml:space="preserve"> PAGEREF _Toc22744214 \h </w:instrText>
        </w:r>
        <w:r w:rsidR="002135F6">
          <w:rPr>
            <w:noProof/>
            <w:webHidden/>
          </w:rPr>
        </w:r>
        <w:r w:rsidR="002135F6">
          <w:rPr>
            <w:noProof/>
            <w:webHidden/>
          </w:rPr>
          <w:fldChar w:fldCharType="separate"/>
        </w:r>
        <w:r w:rsidR="002135F6">
          <w:rPr>
            <w:noProof/>
            <w:webHidden/>
          </w:rPr>
          <w:t>269</w:t>
        </w:r>
        <w:r w:rsidR="002135F6">
          <w:rPr>
            <w:noProof/>
            <w:webHidden/>
          </w:rPr>
          <w:fldChar w:fldCharType="end"/>
        </w:r>
      </w:hyperlink>
    </w:p>
    <w:p w14:paraId="07C510B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15" w:history="1">
        <w:r w:rsidR="002135F6" w:rsidRPr="00241F06">
          <w:rPr>
            <w:rStyle w:val="Hyperlink"/>
            <w:noProof/>
          </w:rPr>
          <w:t>UC 148 -</w:t>
        </w:r>
        <w:r w:rsidR="002135F6">
          <w:rPr>
            <w:rFonts w:asciiTheme="minorHAnsi" w:eastAsiaTheme="minorEastAsia" w:hAnsiTheme="minorHAnsi" w:cstheme="minorBidi"/>
            <w:noProof/>
            <w:sz w:val="22"/>
          </w:rPr>
          <w:tab/>
        </w:r>
        <w:r w:rsidR="002135F6" w:rsidRPr="00241F06">
          <w:rPr>
            <w:rStyle w:val="Hyperlink"/>
            <w:noProof/>
          </w:rPr>
          <w:t>Soạn thảo văn bản đi</w:t>
        </w:r>
        <w:r w:rsidR="002135F6">
          <w:rPr>
            <w:noProof/>
            <w:webHidden/>
          </w:rPr>
          <w:tab/>
        </w:r>
        <w:r w:rsidR="002135F6">
          <w:rPr>
            <w:noProof/>
            <w:webHidden/>
          </w:rPr>
          <w:fldChar w:fldCharType="begin"/>
        </w:r>
        <w:r w:rsidR="002135F6">
          <w:rPr>
            <w:noProof/>
            <w:webHidden/>
          </w:rPr>
          <w:instrText xml:space="preserve"> PAGEREF _Toc22744215 \h </w:instrText>
        </w:r>
        <w:r w:rsidR="002135F6">
          <w:rPr>
            <w:noProof/>
            <w:webHidden/>
          </w:rPr>
        </w:r>
        <w:r w:rsidR="002135F6">
          <w:rPr>
            <w:noProof/>
            <w:webHidden/>
          </w:rPr>
          <w:fldChar w:fldCharType="separate"/>
        </w:r>
        <w:r w:rsidR="002135F6">
          <w:rPr>
            <w:noProof/>
            <w:webHidden/>
          </w:rPr>
          <w:t>271</w:t>
        </w:r>
        <w:r w:rsidR="002135F6">
          <w:rPr>
            <w:noProof/>
            <w:webHidden/>
          </w:rPr>
          <w:fldChar w:fldCharType="end"/>
        </w:r>
      </w:hyperlink>
    </w:p>
    <w:p w14:paraId="2E1F47D9"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16" w:history="1">
        <w:r w:rsidR="002135F6" w:rsidRPr="00241F06">
          <w:rPr>
            <w:rStyle w:val="Hyperlink"/>
            <w:noProof/>
          </w:rPr>
          <w:t>UC 149 -</w:t>
        </w:r>
        <w:r w:rsidR="002135F6">
          <w:rPr>
            <w:rFonts w:asciiTheme="minorHAnsi" w:eastAsiaTheme="minorEastAsia" w:hAnsiTheme="minorHAnsi" w:cstheme="minorBidi"/>
            <w:noProof/>
            <w:sz w:val="22"/>
          </w:rPr>
          <w:tab/>
        </w:r>
        <w:r w:rsidR="002135F6" w:rsidRPr="00241F06">
          <w:rPr>
            <w:rStyle w:val="Hyperlink"/>
            <w:noProof/>
          </w:rPr>
          <w:t>Kiểm duyệt nội dung văn bản đi</w:t>
        </w:r>
        <w:r w:rsidR="002135F6">
          <w:rPr>
            <w:noProof/>
            <w:webHidden/>
          </w:rPr>
          <w:tab/>
        </w:r>
        <w:r w:rsidR="002135F6">
          <w:rPr>
            <w:noProof/>
            <w:webHidden/>
          </w:rPr>
          <w:fldChar w:fldCharType="begin"/>
        </w:r>
        <w:r w:rsidR="002135F6">
          <w:rPr>
            <w:noProof/>
            <w:webHidden/>
          </w:rPr>
          <w:instrText xml:space="preserve"> PAGEREF _Toc22744216 \h </w:instrText>
        </w:r>
        <w:r w:rsidR="002135F6">
          <w:rPr>
            <w:noProof/>
            <w:webHidden/>
          </w:rPr>
        </w:r>
        <w:r w:rsidR="002135F6">
          <w:rPr>
            <w:noProof/>
            <w:webHidden/>
          </w:rPr>
          <w:fldChar w:fldCharType="separate"/>
        </w:r>
        <w:r w:rsidR="002135F6">
          <w:rPr>
            <w:noProof/>
            <w:webHidden/>
          </w:rPr>
          <w:t>272</w:t>
        </w:r>
        <w:r w:rsidR="002135F6">
          <w:rPr>
            <w:noProof/>
            <w:webHidden/>
          </w:rPr>
          <w:fldChar w:fldCharType="end"/>
        </w:r>
      </w:hyperlink>
    </w:p>
    <w:p w14:paraId="011423F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17" w:history="1">
        <w:r w:rsidR="002135F6" w:rsidRPr="00241F06">
          <w:rPr>
            <w:rStyle w:val="Hyperlink"/>
            <w:noProof/>
          </w:rPr>
          <w:t>UC 150 -</w:t>
        </w:r>
        <w:r w:rsidR="002135F6">
          <w:rPr>
            <w:rFonts w:asciiTheme="minorHAnsi" w:eastAsiaTheme="minorEastAsia" w:hAnsiTheme="minorHAnsi" w:cstheme="minorBidi"/>
            <w:noProof/>
            <w:sz w:val="22"/>
          </w:rPr>
          <w:tab/>
        </w:r>
        <w:r w:rsidR="002135F6" w:rsidRPr="00241F06">
          <w:rPr>
            <w:rStyle w:val="Hyperlink"/>
            <w:noProof/>
          </w:rPr>
          <w:t>Ký xác nhận văn bản đi</w:t>
        </w:r>
        <w:r w:rsidR="002135F6">
          <w:rPr>
            <w:noProof/>
            <w:webHidden/>
          </w:rPr>
          <w:tab/>
        </w:r>
        <w:r w:rsidR="002135F6">
          <w:rPr>
            <w:noProof/>
            <w:webHidden/>
          </w:rPr>
          <w:fldChar w:fldCharType="begin"/>
        </w:r>
        <w:r w:rsidR="002135F6">
          <w:rPr>
            <w:noProof/>
            <w:webHidden/>
          </w:rPr>
          <w:instrText xml:space="preserve"> PAGEREF _Toc22744217 \h </w:instrText>
        </w:r>
        <w:r w:rsidR="002135F6">
          <w:rPr>
            <w:noProof/>
            <w:webHidden/>
          </w:rPr>
        </w:r>
        <w:r w:rsidR="002135F6">
          <w:rPr>
            <w:noProof/>
            <w:webHidden/>
          </w:rPr>
          <w:fldChar w:fldCharType="separate"/>
        </w:r>
        <w:r w:rsidR="002135F6">
          <w:rPr>
            <w:noProof/>
            <w:webHidden/>
          </w:rPr>
          <w:t>273</w:t>
        </w:r>
        <w:r w:rsidR="002135F6">
          <w:rPr>
            <w:noProof/>
            <w:webHidden/>
          </w:rPr>
          <w:fldChar w:fldCharType="end"/>
        </w:r>
      </w:hyperlink>
    </w:p>
    <w:p w14:paraId="7CB506F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18" w:history="1">
        <w:r w:rsidR="002135F6" w:rsidRPr="00241F06">
          <w:rPr>
            <w:rStyle w:val="Hyperlink"/>
            <w:noProof/>
          </w:rPr>
          <w:t>UC 151 -</w:t>
        </w:r>
        <w:r w:rsidR="002135F6">
          <w:rPr>
            <w:rFonts w:asciiTheme="minorHAnsi" w:eastAsiaTheme="minorEastAsia" w:hAnsiTheme="minorHAnsi" w:cstheme="minorBidi"/>
            <w:noProof/>
            <w:sz w:val="22"/>
          </w:rPr>
          <w:tab/>
        </w:r>
        <w:r w:rsidR="002135F6" w:rsidRPr="00241F06">
          <w:rPr>
            <w:rStyle w:val="Hyperlink"/>
            <w:noProof/>
          </w:rPr>
          <w:t>Phát hành văn bản đi</w:t>
        </w:r>
        <w:r w:rsidR="002135F6">
          <w:rPr>
            <w:noProof/>
            <w:webHidden/>
          </w:rPr>
          <w:tab/>
        </w:r>
        <w:r w:rsidR="002135F6">
          <w:rPr>
            <w:noProof/>
            <w:webHidden/>
          </w:rPr>
          <w:fldChar w:fldCharType="begin"/>
        </w:r>
        <w:r w:rsidR="002135F6">
          <w:rPr>
            <w:noProof/>
            <w:webHidden/>
          </w:rPr>
          <w:instrText xml:space="preserve"> PAGEREF _Toc22744218 \h </w:instrText>
        </w:r>
        <w:r w:rsidR="002135F6">
          <w:rPr>
            <w:noProof/>
            <w:webHidden/>
          </w:rPr>
        </w:r>
        <w:r w:rsidR="002135F6">
          <w:rPr>
            <w:noProof/>
            <w:webHidden/>
          </w:rPr>
          <w:fldChar w:fldCharType="separate"/>
        </w:r>
        <w:r w:rsidR="002135F6">
          <w:rPr>
            <w:noProof/>
            <w:webHidden/>
          </w:rPr>
          <w:t>274</w:t>
        </w:r>
        <w:r w:rsidR="002135F6">
          <w:rPr>
            <w:noProof/>
            <w:webHidden/>
          </w:rPr>
          <w:fldChar w:fldCharType="end"/>
        </w:r>
      </w:hyperlink>
    </w:p>
    <w:p w14:paraId="47D9D13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19" w:history="1">
        <w:r w:rsidR="002135F6" w:rsidRPr="00241F06">
          <w:rPr>
            <w:rStyle w:val="Hyperlink"/>
            <w:noProof/>
          </w:rPr>
          <w:t>UC 152 -</w:t>
        </w:r>
        <w:r w:rsidR="002135F6">
          <w:rPr>
            <w:rFonts w:asciiTheme="minorHAnsi" w:eastAsiaTheme="minorEastAsia" w:hAnsiTheme="minorHAnsi" w:cstheme="minorBidi"/>
            <w:noProof/>
            <w:sz w:val="22"/>
          </w:rPr>
          <w:tab/>
        </w:r>
        <w:r w:rsidR="002135F6" w:rsidRPr="00241F06">
          <w:rPr>
            <w:rStyle w:val="Hyperlink"/>
            <w:noProof/>
          </w:rPr>
          <w:t>Tra cứu văn bản đi</w:t>
        </w:r>
        <w:r w:rsidR="002135F6">
          <w:rPr>
            <w:noProof/>
            <w:webHidden/>
          </w:rPr>
          <w:tab/>
        </w:r>
        <w:r w:rsidR="002135F6">
          <w:rPr>
            <w:noProof/>
            <w:webHidden/>
          </w:rPr>
          <w:fldChar w:fldCharType="begin"/>
        </w:r>
        <w:r w:rsidR="002135F6">
          <w:rPr>
            <w:noProof/>
            <w:webHidden/>
          </w:rPr>
          <w:instrText xml:space="preserve"> PAGEREF _Toc22744219 \h </w:instrText>
        </w:r>
        <w:r w:rsidR="002135F6">
          <w:rPr>
            <w:noProof/>
            <w:webHidden/>
          </w:rPr>
        </w:r>
        <w:r w:rsidR="002135F6">
          <w:rPr>
            <w:noProof/>
            <w:webHidden/>
          </w:rPr>
          <w:fldChar w:fldCharType="separate"/>
        </w:r>
        <w:r w:rsidR="002135F6">
          <w:rPr>
            <w:noProof/>
            <w:webHidden/>
          </w:rPr>
          <w:t>274</w:t>
        </w:r>
        <w:r w:rsidR="002135F6">
          <w:rPr>
            <w:noProof/>
            <w:webHidden/>
          </w:rPr>
          <w:fldChar w:fldCharType="end"/>
        </w:r>
      </w:hyperlink>
    </w:p>
    <w:p w14:paraId="0A3CA82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20" w:history="1">
        <w:r w:rsidR="002135F6" w:rsidRPr="00241F06">
          <w:rPr>
            <w:rStyle w:val="Hyperlink"/>
            <w:noProof/>
          </w:rPr>
          <w:t>UC 153 -</w:t>
        </w:r>
        <w:r w:rsidR="002135F6">
          <w:rPr>
            <w:rFonts w:asciiTheme="minorHAnsi" w:eastAsiaTheme="minorEastAsia" w:hAnsiTheme="minorHAnsi" w:cstheme="minorBidi"/>
            <w:noProof/>
            <w:sz w:val="22"/>
          </w:rPr>
          <w:tab/>
        </w:r>
        <w:r w:rsidR="002135F6" w:rsidRPr="00241F06">
          <w:rPr>
            <w:rStyle w:val="Hyperlink"/>
            <w:noProof/>
          </w:rPr>
          <w:t>Soạn thảo văn bản nội bộ</w:t>
        </w:r>
        <w:r w:rsidR="002135F6">
          <w:rPr>
            <w:noProof/>
            <w:webHidden/>
          </w:rPr>
          <w:tab/>
        </w:r>
        <w:r w:rsidR="002135F6">
          <w:rPr>
            <w:noProof/>
            <w:webHidden/>
          </w:rPr>
          <w:fldChar w:fldCharType="begin"/>
        </w:r>
        <w:r w:rsidR="002135F6">
          <w:rPr>
            <w:noProof/>
            <w:webHidden/>
          </w:rPr>
          <w:instrText xml:space="preserve"> PAGEREF _Toc22744220 \h </w:instrText>
        </w:r>
        <w:r w:rsidR="002135F6">
          <w:rPr>
            <w:noProof/>
            <w:webHidden/>
          </w:rPr>
        </w:r>
        <w:r w:rsidR="002135F6">
          <w:rPr>
            <w:noProof/>
            <w:webHidden/>
          </w:rPr>
          <w:fldChar w:fldCharType="separate"/>
        </w:r>
        <w:r w:rsidR="002135F6">
          <w:rPr>
            <w:noProof/>
            <w:webHidden/>
          </w:rPr>
          <w:t>277</w:t>
        </w:r>
        <w:r w:rsidR="002135F6">
          <w:rPr>
            <w:noProof/>
            <w:webHidden/>
          </w:rPr>
          <w:fldChar w:fldCharType="end"/>
        </w:r>
      </w:hyperlink>
    </w:p>
    <w:p w14:paraId="540C2408"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21" w:history="1">
        <w:r w:rsidR="002135F6" w:rsidRPr="00241F06">
          <w:rPr>
            <w:rStyle w:val="Hyperlink"/>
            <w:noProof/>
          </w:rPr>
          <w:t>UC 154 -</w:t>
        </w:r>
        <w:r w:rsidR="002135F6">
          <w:rPr>
            <w:rFonts w:asciiTheme="minorHAnsi" w:eastAsiaTheme="minorEastAsia" w:hAnsiTheme="minorHAnsi" w:cstheme="minorBidi"/>
            <w:noProof/>
            <w:sz w:val="22"/>
          </w:rPr>
          <w:tab/>
        </w:r>
        <w:r w:rsidR="002135F6" w:rsidRPr="00241F06">
          <w:rPr>
            <w:rStyle w:val="Hyperlink"/>
            <w:noProof/>
          </w:rPr>
          <w:t>Kiểm tra và ký duyệt văn bản nội bộ</w:t>
        </w:r>
        <w:r w:rsidR="002135F6">
          <w:rPr>
            <w:noProof/>
            <w:webHidden/>
          </w:rPr>
          <w:tab/>
        </w:r>
        <w:r w:rsidR="002135F6">
          <w:rPr>
            <w:noProof/>
            <w:webHidden/>
          </w:rPr>
          <w:fldChar w:fldCharType="begin"/>
        </w:r>
        <w:r w:rsidR="002135F6">
          <w:rPr>
            <w:noProof/>
            <w:webHidden/>
          </w:rPr>
          <w:instrText xml:space="preserve"> PAGEREF _Toc22744221 \h </w:instrText>
        </w:r>
        <w:r w:rsidR="002135F6">
          <w:rPr>
            <w:noProof/>
            <w:webHidden/>
          </w:rPr>
        </w:r>
        <w:r w:rsidR="002135F6">
          <w:rPr>
            <w:noProof/>
            <w:webHidden/>
          </w:rPr>
          <w:fldChar w:fldCharType="separate"/>
        </w:r>
        <w:r w:rsidR="002135F6">
          <w:rPr>
            <w:noProof/>
            <w:webHidden/>
          </w:rPr>
          <w:t>278</w:t>
        </w:r>
        <w:r w:rsidR="002135F6">
          <w:rPr>
            <w:noProof/>
            <w:webHidden/>
          </w:rPr>
          <w:fldChar w:fldCharType="end"/>
        </w:r>
      </w:hyperlink>
    </w:p>
    <w:p w14:paraId="70CF1966"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22" w:history="1">
        <w:r w:rsidR="002135F6" w:rsidRPr="00241F06">
          <w:rPr>
            <w:rStyle w:val="Hyperlink"/>
            <w:noProof/>
          </w:rPr>
          <w:t>UC 155 -</w:t>
        </w:r>
        <w:r w:rsidR="002135F6">
          <w:rPr>
            <w:rFonts w:asciiTheme="minorHAnsi" w:eastAsiaTheme="minorEastAsia" w:hAnsiTheme="minorHAnsi" w:cstheme="minorBidi"/>
            <w:noProof/>
            <w:sz w:val="22"/>
          </w:rPr>
          <w:tab/>
        </w:r>
        <w:r w:rsidR="002135F6" w:rsidRPr="00241F06">
          <w:rPr>
            <w:rStyle w:val="Hyperlink"/>
            <w:noProof/>
          </w:rPr>
          <w:t>Tiếp nhận, phân công xử lý văn bản nội bộ</w:t>
        </w:r>
        <w:r w:rsidR="002135F6">
          <w:rPr>
            <w:noProof/>
            <w:webHidden/>
          </w:rPr>
          <w:tab/>
        </w:r>
        <w:r w:rsidR="002135F6">
          <w:rPr>
            <w:noProof/>
            <w:webHidden/>
          </w:rPr>
          <w:fldChar w:fldCharType="begin"/>
        </w:r>
        <w:r w:rsidR="002135F6">
          <w:rPr>
            <w:noProof/>
            <w:webHidden/>
          </w:rPr>
          <w:instrText xml:space="preserve"> PAGEREF _Toc22744222 \h </w:instrText>
        </w:r>
        <w:r w:rsidR="002135F6">
          <w:rPr>
            <w:noProof/>
            <w:webHidden/>
          </w:rPr>
        </w:r>
        <w:r w:rsidR="002135F6">
          <w:rPr>
            <w:noProof/>
            <w:webHidden/>
          </w:rPr>
          <w:fldChar w:fldCharType="separate"/>
        </w:r>
        <w:r w:rsidR="002135F6">
          <w:rPr>
            <w:noProof/>
            <w:webHidden/>
          </w:rPr>
          <w:t>279</w:t>
        </w:r>
        <w:r w:rsidR="002135F6">
          <w:rPr>
            <w:noProof/>
            <w:webHidden/>
          </w:rPr>
          <w:fldChar w:fldCharType="end"/>
        </w:r>
      </w:hyperlink>
    </w:p>
    <w:p w14:paraId="540E5DB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23" w:history="1">
        <w:r w:rsidR="002135F6" w:rsidRPr="00241F06">
          <w:rPr>
            <w:rStyle w:val="Hyperlink"/>
            <w:noProof/>
          </w:rPr>
          <w:t>UC 156 -</w:t>
        </w:r>
        <w:r w:rsidR="002135F6">
          <w:rPr>
            <w:rFonts w:asciiTheme="minorHAnsi" w:eastAsiaTheme="minorEastAsia" w:hAnsiTheme="minorHAnsi" w:cstheme="minorBidi"/>
            <w:noProof/>
            <w:sz w:val="22"/>
          </w:rPr>
          <w:tab/>
        </w:r>
        <w:r w:rsidR="002135F6" w:rsidRPr="00241F06">
          <w:rPr>
            <w:rStyle w:val="Hyperlink"/>
            <w:noProof/>
          </w:rPr>
          <w:t>Tiếp nhận và thực hiện văn bản nội bộ</w:t>
        </w:r>
        <w:r w:rsidR="002135F6">
          <w:rPr>
            <w:noProof/>
            <w:webHidden/>
          </w:rPr>
          <w:tab/>
        </w:r>
        <w:r w:rsidR="002135F6">
          <w:rPr>
            <w:noProof/>
            <w:webHidden/>
          </w:rPr>
          <w:fldChar w:fldCharType="begin"/>
        </w:r>
        <w:r w:rsidR="002135F6">
          <w:rPr>
            <w:noProof/>
            <w:webHidden/>
          </w:rPr>
          <w:instrText xml:space="preserve"> PAGEREF _Toc22744223 \h </w:instrText>
        </w:r>
        <w:r w:rsidR="002135F6">
          <w:rPr>
            <w:noProof/>
            <w:webHidden/>
          </w:rPr>
        </w:r>
        <w:r w:rsidR="002135F6">
          <w:rPr>
            <w:noProof/>
            <w:webHidden/>
          </w:rPr>
          <w:fldChar w:fldCharType="separate"/>
        </w:r>
        <w:r w:rsidR="002135F6">
          <w:rPr>
            <w:noProof/>
            <w:webHidden/>
          </w:rPr>
          <w:t>279</w:t>
        </w:r>
        <w:r w:rsidR="002135F6">
          <w:rPr>
            <w:noProof/>
            <w:webHidden/>
          </w:rPr>
          <w:fldChar w:fldCharType="end"/>
        </w:r>
      </w:hyperlink>
    </w:p>
    <w:p w14:paraId="462EBC8E"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24" w:history="1">
        <w:r w:rsidR="002135F6" w:rsidRPr="00241F06">
          <w:rPr>
            <w:rStyle w:val="Hyperlink"/>
            <w:noProof/>
          </w:rPr>
          <w:t>UC 157 -</w:t>
        </w:r>
        <w:r w:rsidR="002135F6">
          <w:rPr>
            <w:rFonts w:asciiTheme="minorHAnsi" w:eastAsiaTheme="minorEastAsia" w:hAnsiTheme="minorHAnsi" w:cstheme="minorBidi"/>
            <w:noProof/>
            <w:sz w:val="22"/>
          </w:rPr>
          <w:tab/>
        </w:r>
        <w:r w:rsidR="002135F6" w:rsidRPr="00241F06">
          <w:rPr>
            <w:rStyle w:val="Hyperlink"/>
            <w:noProof/>
          </w:rPr>
          <w:t>Tra cứu văn bản nội bộ</w:t>
        </w:r>
        <w:r w:rsidR="002135F6">
          <w:rPr>
            <w:noProof/>
            <w:webHidden/>
          </w:rPr>
          <w:tab/>
        </w:r>
        <w:r w:rsidR="002135F6">
          <w:rPr>
            <w:noProof/>
            <w:webHidden/>
          </w:rPr>
          <w:fldChar w:fldCharType="begin"/>
        </w:r>
        <w:r w:rsidR="002135F6">
          <w:rPr>
            <w:noProof/>
            <w:webHidden/>
          </w:rPr>
          <w:instrText xml:space="preserve"> PAGEREF _Toc22744224 \h </w:instrText>
        </w:r>
        <w:r w:rsidR="002135F6">
          <w:rPr>
            <w:noProof/>
            <w:webHidden/>
          </w:rPr>
        </w:r>
        <w:r w:rsidR="002135F6">
          <w:rPr>
            <w:noProof/>
            <w:webHidden/>
          </w:rPr>
          <w:fldChar w:fldCharType="separate"/>
        </w:r>
        <w:r w:rsidR="002135F6">
          <w:rPr>
            <w:noProof/>
            <w:webHidden/>
          </w:rPr>
          <w:t>280</w:t>
        </w:r>
        <w:r w:rsidR="002135F6">
          <w:rPr>
            <w:noProof/>
            <w:webHidden/>
          </w:rPr>
          <w:fldChar w:fldCharType="end"/>
        </w:r>
      </w:hyperlink>
    </w:p>
    <w:p w14:paraId="0A04637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25" w:history="1">
        <w:r w:rsidR="002135F6" w:rsidRPr="00241F06">
          <w:rPr>
            <w:rStyle w:val="Hyperlink"/>
            <w:noProof/>
          </w:rPr>
          <w:t>UC 158 -</w:t>
        </w:r>
        <w:r w:rsidR="002135F6">
          <w:rPr>
            <w:rFonts w:asciiTheme="minorHAnsi" w:eastAsiaTheme="minorEastAsia" w:hAnsiTheme="minorHAnsi" w:cstheme="minorBidi"/>
            <w:noProof/>
            <w:sz w:val="22"/>
          </w:rPr>
          <w:tab/>
        </w:r>
        <w:r w:rsidR="002135F6" w:rsidRPr="00241F06">
          <w:rPr>
            <w:rStyle w:val="Hyperlink"/>
            <w:noProof/>
          </w:rPr>
          <w:t>Thống kê văn bản theo sổ văn bản</w:t>
        </w:r>
        <w:r w:rsidR="002135F6">
          <w:rPr>
            <w:noProof/>
            <w:webHidden/>
          </w:rPr>
          <w:tab/>
        </w:r>
        <w:r w:rsidR="002135F6">
          <w:rPr>
            <w:noProof/>
            <w:webHidden/>
          </w:rPr>
          <w:fldChar w:fldCharType="begin"/>
        </w:r>
        <w:r w:rsidR="002135F6">
          <w:rPr>
            <w:noProof/>
            <w:webHidden/>
          </w:rPr>
          <w:instrText xml:space="preserve"> PAGEREF _Toc22744225 \h </w:instrText>
        </w:r>
        <w:r w:rsidR="002135F6">
          <w:rPr>
            <w:noProof/>
            <w:webHidden/>
          </w:rPr>
        </w:r>
        <w:r w:rsidR="002135F6">
          <w:rPr>
            <w:noProof/>
            <w:webHidden/>
          </w:rPr>
          <w:fldChar w:fldCharType="separate"/>
        </w:r>
        <w:r w:rsidR="002135F6">
          <w:rPr>
            <w:noProof/>
            <w:webHidden/>
          </w:rPr>
          <w:t>281</w:t>
        </w:r>
        <w:r w:rsidR="002135F6">
          <w:rPr>
            <w:noProof/>
            <w:webHidden/>
          </w:rPr>
          <w:fldChar w:fldCharType="end"/>
        </w:r>
      </w:hyperlink>
    </w:p>
    <w:p w14:paraId="65687178"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26" w:history="1">
        <w:r w:rsidR="002135F6" w:rsidRPr="00241F06">
          <w:rPr>
            <w:rStyle w:val="Hyperlink"/>
            <w:noProof/>
          </w:rPr>
          <w:t>UC 159 -</w:t>
        </w:r>
        <w:r w:rsidR="002135F6">
          <w:rPr>
            <w:rFonts w:asciiTheme="minorHAnsi" w:eastAsiaTheme="minorEastAsia" w:hAnsiTheme="minorHAnsi" w:cstheme="minorBidi"/>
            <w:noProof/>
            <w:sz w:val="22"/>
          </w:rPr>
          <w:tab/>
        </w:r>
        <w:r w:rsidR="002135F6" w:rsidRPr="00241F06">
          <w:rPr>
            <w:rStyle w:val="Hyperlink"/>
            <w:noProof/>
          </w:rPr>
          <w:t>Thống kê số lượng văn bản theo thời gian</w:t>
        </w:r>
        <w:r w:rsidR="002135F6">
          <w:rPr>
            <w:noProof/>
            <w:webHidden/>
          </w:rPr>
          <w:tab/>
        </w:r>
        <w:r w:rsidR="002135F6">
          <w:rPr>
            <w:noProof/>
            <w:webHidden/>
          </w:rPr>
          <w:fldChar w:fldCharType="begin"/>
        </w:r>
        <w:r w:rsidR="002135F6">
          <w:rPr>
            <w:noProof/>
            <w:webHidden/>
          </w:rPr>
          <w:instrText xml:space="preserve"> PAGEREF _Toc22744226 \h </w:instrText>
        </w:r>
        <w:r w:rsidR="002135F6">
          <w:rPr>
            <w:noProof/>
            <w:webHidden/>
          </w:rPr>
        </w:r>
        <w:r w:rsidR="002135F6">
          <w:rPr>
            <w:noProof/>
            <w:webHidden/>
          </w:rPr>
          <w:fldChar w:fldCharType="separate"/>
        </w:r>
        <w:r w:rsidR="002135F6">
          <w:rPr>
            <w:noProof/>
            <w:webHidden/>
          </w:rPr>
          <w:t>282</w:t>
        </w:r>
        <w:r w:rsidR="002135F6">
          <w:rPr>
            <w:noProof/>
            <w:webHidden/>
          </w:rPr>
          <w:fldChar w:fldCharType="end"/>
        </w:r>
      </w:hyperlink>
    </w:p>
    <w:p w14:paraId="72D5ECF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27" w:history="1">
        <w:r w:rsidR="002135F6" w:rsidRPr="00241F06">
          <w:rPr>
            <w:rStyle w:val="Hyperlink"/>
            <w:noProof/>
          </w:rPr>
          <w:t>UC 160 -</w:t>
        </w:r>
        <w:r w:rsidR="002135F6">
          <w:rPr>
            <w:rFonts w:asciiTheme="minorHAnsi" w:eastAsiaTheme="minorEastAsia" w:hAnsiTheme="minorHAnsi" w:cstheme="minorBidi"/>
            <w:noProof/>
            <w:sz w:val="22"/>
          </w:rPr>
          <w:tab/>
        </w:r>
        <w:r w:rsidR="002135F6" w:rsidRPr="00241F06">
          <w:rPr>
            <w:rStyle w:val="Hyperlink"/>
            <w:noProof/>
          </w:rPr>
          <w:t>Thêm mới chuyên mục dùng chung</w:t>
        </w:r>
        <w:r w:rsidR="002135F6">
          <w:rPr>
            <w:noProof/>
            <w:webHidden/>
          </w:rPr>
          <w:tab/>
        </w:r>
        <w:r w:rsidR="002135F6">
          <w:rPr>
            <w:noProof/>
            <w:webHidden/>
          </w:rPr>
          <w:fldChar w:fldCharType="begin"/>
        </w:r>
        <w:r w:rsidR="002135F6">
          <w:rPr>
            <w:noProof/>
            <w:webHidden/>
          </w:rPr>
          <w:instrText xml:space="preserve"> PAGEREF _Toc22744227 \h </w:instrText>
        </w:r>
        <w:r w:rsidR="002135F6">
          <w:rPr>
            <w:noProof/>
            <w:webHidden/>
          </w:rPr>
        </w:r>
        <w:r w:rsidR="002135F6">
          <w:rPr>
            <w:noProof/>
            <w:webHidden/>
          </w:rPr>
          <w:fldChar w:fldCharType="separate"/>
        </w:r>
        <w:r w:rsidR="002135F6">
          <w:rPr>
            <w:noProof/>
            <w:webHidden/>
          </w:rPr>
          <w:t>283</w:t>
        </w:r>
        <w:r w:rsidR="002135F6">
          <w:rPr>
            <w:noProof/>
            <w:webHidden/>
          </w:rPr>
          <w:fldChar w:fldCharType="end"/>
        </w:r>
      </w:hyperlink>
    </w:p>
    <w:p w14:paraId="13F1DBC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28" w:history="1">
        <w:r w:rsidR="002135F6" w:rsidRPr="00241F06">
          <w:rPr>
            <w:rStyle w:val="Hyperlink"/>
            <w:noProof/>
          </w:rPr>
          <w:t>UC 161 -</w:t>
        </w:r>
        <w:r w:rsidR="002135F6">
          <w:rPr>
            <w:rFonts w:asciiTheme="minorHAnsi" w:eastAsiaTheme="minorEastAsia" w:hAnsiTheme="minorHAnsi" w:cstheme="minorBidi"/>
            <w:noProof/>
            <w:sz w:val="22"/>
          </w:rPr>
          <w:tab/>
        </w:r>
        <w:r w:rsidR="002135F6" w:rsidRPr="00241F06">
          <w:rPr>
            <w:rStyle w:val="Hyperlink"/>
            <w:noProof/>
          </w:rPr>
          <w:t>Chỉnh sửa chuyên mục dùng chung</w:t>
        </w:r>
        <w:r w:rsidR="002135F6">
          <w:rPr>
            <w:noProof/>
            <w:webHidden/>
          </w:rPr>
          <w:tab/>
        </w:r>
        <w:r w:rsidR="002135F6">
          <w:rPr>
            <w:noProof/>
            <w:webHidden/>
          </w:rPr>
          <w:fldChar w:fldCharType="begin"/>
        </w:r>
        <w:r w:rsidR="002135F6">
          <w:rPr>
            <w:noProof/>
            <w:webHidden/>
          </w:rPr>
          <w:instrText xml:space="preserve"> PAGEREF _Toc22744228 \h </w:instrText>
        </w:r>
        <w:r w:rsidR="002135F6">
          <w:rPr>
            <w:noProof/>
            <w:webHidden/>
          </w:rPr>
        </w:r>
        <w:r w:rsidR="002135F6">
          <w:rPr>
            <w:noProof/>
            <w:webHidden/>
          </w:rPr>
          <w:fldChar w:fldCharType="separate"/>
        </w:r>
        <w:r w:rsidR="002135F6">
          <w:rPr>
            <w:noProof/>
            <w:webHidden/>
          </w:rPr>
          <w:t>284</w:t>
        </w:r>
        <w:r w:rsidR="002135F6">
          <w:rPr>
            <w:noProof/>
            <w:webHidden/>
          </w:rPr>
          <w:fldChar w:fldCharType="end"/>
        </w:r>
      </w:hyperlink>
    </w:p>
    <w:p w14:paraId="40889BAF"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29" w:history="1">
        <w:r w:rsidR="002135F6" w:rsidRPr="00241F06">
          <w:rPr>
            <w:rStyle w:val="Hyperlink"/>
            <w:noProof/>
          </w:rPr>
          <w:t>UC 162 -</w:t>
        </w:r>
        <w:r w:rsidR="002135F6">
          <w:rPr>
            <w:rFonts w:asciiTheme="minorHAnsi" w:eastAsiaTheme="minorEastAsia" w:hAnsiTheme="minorHAnsi" w:cstheme="minorBidi"/>
            <w:noProof/>
            <w:sz w:val="22"/>
          </w:rPr>
          <w:tab/>
        </w:r>
        <w:r w:rsidR="002135F6" w:rsidRPr="00241F06">
          <w:rPr>
            <w:rStyle w:val="Hyperlink"/>
            <w:noProof/>
          </w:rPr>
          <w:t>Xóa chuyên mục dùng chung</w:t>
        </w:r>
        <w:r w:rsidR="002135F6">
          <w:rPr>
            <w:noProof/>
            <w:webHidden/>
          </w:rPr>
          <w:tab/>
        </w:r>
        <w:r w:rsidR="002135F6">
          <w:rPr>
            <w:noProof/>
            <w:webHidden/>
          </w:rPr>
          <w:fldChar w:fldCharType="begin"/>
        </w:r>
        <w:r w:rsidR="002135F6">
          <w:rPr>
            <w:noProof/>
            <w:webHidden/>
          </w:rPr>
          <w:instrText xml:space="preserve"> PAGEREF _Toc22744229 \h </w:instrText>
        </w:r>
        <w:r w:rsidR="002135F6">
          <w:rPr>
            <w:noProof/>
            <w:webHidden/>
          </w:rPr>
        </w:r>
        <w:r w:rsidR="002135F6">
          <w:rPr>
            <w:noProof/>
            <w:webHidden/>
          </w:rPr>
          <w:fldChar w:fldCharType="separate"/>
        </w:r>
        <w:r w:rsidR="002135F6">
          <w:rPr>
            <w:noProof/>
            <w:webHidden/>
          </w:rPr>
          <w:t>285</w:t>
        </w:r>
        <w:r w:rsidR="002135F6">
          <w:rPr>
            <w:noProof/>
            <w:webHidden/>
          </w:rPr>
          <w:fldChar w:fldCharType="end"/>
        </w:r>
      </w:hyperlink>
    </w:p>
    <w:p w14:paraId="53C96C3A"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30" w:history="1">
        <w:r w:rsidR="002135F6" w:rsidRPr="00241F06">
          <w:rPr>
            <w:rStyle w:val="Hyperlink"/>
            <w:noProof/>
          </w:rPr>
          <w:t>UC 163 -</w:t>
        </w:r>
        <w:r w:rsidR="002135F6">
          <w:rPr>
            <w:rFonts w:asciiTheme="minorHAnsi" w:eastAsiaTheme="minorEastAsia" w:hAnsiTheme="minorHAnsi" w:cstheme="minorBidi"/>
            <w:noProof/>
            <w:sz w:val="22"/>
          </w:rPr>
          <w:tab/>
        </w:r>
        <w:r w:rsidR="002135F6" w:rsidRPr="00241F06">
          <w:rPr>
            <w:rStyle w:val="Hyperlink"/>
            <w:noProof/>
          </w:rPr>
          <w:t>Thêm mới bài viết</w:t>
        </w:r>
        <w:r w:rsidR="002135F6">
          <w:rPr>
            <w:noProof/>
            <w:webHidden/>
          </w:rPr>
          <w:tab/>
        </w:r>
        <w:r w:rsidR="002135F6">
          <w:rPr>
            <w:noProof/>
            <w:webHidden/>
          </w:rPr>
          <w:fldChar w:fldCharType="begin"/>
        </w:r>
        <w:r w:rsidR="002135F6">
          <w:rPr>
            <w:noProof/>
            <w:webHidden/>
          </w:rPr>
          <w:instrText xml:space="preserve"> PAGEREF _Toc22744230 \h </w:instrText>
        </w:r>
        <w:r w:rsidR="002135F6">
          <w:rPr>
            <w:noProof/>
            <w:webHidden/>
          </w:rPr>
        </w:r>
        <w:r w:rsidR="002135F6">
          <w:rPr>
            <w:noProof/>
            <w:webHidden/>
          </w:rPr>
          <w:fldChar w:fldCharType="separate"/>
        </w:r>
        <w:r w:rsidR="002135F6">
          <w:rPr>
            <w:noProof/>
            <w:webHidden/>
          </w:rPr>
          <w:t>286</w:t>
        </w:r>
        <w:r w:rsidR="002135F6">
          <w:rPr>
            <w:noProof/>
            <w:webHidden/>
          </w:rPr>
          <w:fldChar w:fldCharType="end"/>
        </w:r>
      </w:hyperlink>
    </w:p>
    <w:p w14:paraId="7149DD3C"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31" w:history="1">
        <w:r w:rsidR="002135F6" w:rsidRPr="00241F06">
          <w:rPr>
            <w:rStyle w:val="Hyperlink"/>
            <w:noProof/>
          </w:rPr>
          <w:t>UC 164 -</w:t>
        </w:r>
        <w:r w:rsidR="002135F6">
          <w:rPr>
            <w:rFonts w:asciiTheme="minorHAnsi" w:eastAsiaTheme="minorEastAsia" w:hAnsiTheme="minorHAnsi" w:cstheme="minorBidi"/>
            <w:noProof/>
            <w:sz w:val="22"/>
          </w:rPr>
          <w:tab/>
        </w:r>
        <w:r w:rsidR="002135F6" w:rsidRPr="00241F06">
          <w:rPr>
            <w:rStyle w:val="Hyperlink"/>
            <w:noProof/>
          </w:rPr>
          <w:t>Chỉnh sửa bài viết</w:t>
        </w:r>
        <w:r w:rsidR="002135F6">
          <w:rPr>
            <w:noProof/>
            <w:webHidden/>
          </w:rPr>
          <w:tab/>
        </w:r>
        <w:r w:rsidR="002135F6">
          <w:rPr>
            <w:noProof/>
            <w:webHidden/>
          </w:rPr>
          <w:fldChar w:fldCharType="begin"/>
        </w:r>
        <w:r w:rsidR="002135F6">
          <w:rPr>
            <w:noProof/>
            <w:webHidden/>
          </w:rPr>
          <w:instrText xml:space="preserve"> PAGEREF _Toc22744231 \h </w:instrText>
        </w:r>
        <w:r w:rsidR="002135F6">
          <w:rPr>
            <w:noProof/>
            <w:webHidden/>
          </w:rPr>
        </w:r>
        <w:r w:rsidR="002135F6">
          <w:rPr>
            <w:noProof/>
            <w:webHidden/>
          </w:rPr>
          <w:fldChar w:fldCharType="separate"/>
        </w:r>
        <w:r w:rsidR="002135F6">
          <w:rPr>
            <w:noProof/>
            <w:webHidden/>
          </w:rPr>
          <w:t>287</w:t>
        </w:r>
        <w:r w:rsidR="002135F6">
          <w:rPr>
            <w:noProof/>
            <w:webHidden/>
          </w:rPr>
          <w:fldChar w:fldCharType="end"/>
        </w:r>
      </w:hyperlink>
    </w:p>
    <w:p w14:paraId="39B943C7"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32" w:history="1">
        <w:r w:rsidR="002135F6" w:rsidRPr="00241F06">
          <w:rPr>
            <w:rStyle w:val="Hyperlink"/>
            <w:noProof/>
          </w:rPr>
          <w:t>UC 165 -</w:t>
        </w:r>
        <w:r w:rsidR="002135F6">
          <w:rPr>
            <w:rFonts w:asciiTheme="minorHAnsi" w:eastAsiaTheme="minorEastAsia" w:hAnsiTheme="minorHAnsi" w:cstheme="minorBidi"/>
            <w:noProof/>
            <w:sz w:val="22"/>
          </w:rPr>
          <w:tab/>
        </w:r>
        <w:r w:rsidR="002135F6" w:rsidRPr="00241F06">
          <w:rPr>
            <w:rStyle w:val="Hyperlink"/>
            <w:noProof/>
          </w:rPr>
          <w:t>Xóa bài viết</w:t>
        </w:r>
        <w:r w:rsidR="002135F6">
          <w:rPr>
            <w:noProof/>
            <w:webHidden/>
          </w:rPr>
          <w:tab/>
        </w:r>
        <w:r w:rsidR="002135F6">
          <w:rPr>
            <w:noProof/>
            <w:webHidden/>
          </w:rPr>
          <w:fldChar w:fldCharType="begin"/>
        </w:r>
        <w:r w:rsidR="002135F6">
          <w:rPr>
            <w:noProof/>
            <w:webHidden/>
          </w:rPr>
          <w:instrText xml:space="preserve"> PAGEREF _Toc22744232 \h </w:instrText>
        </w:r>
        <w:r w:rsidR="002135F6">
          <w:rPr>
            <w:noProof/>
            <w:webHidden/>
          </w:rPr>
        </w:r>
        <w:r w:rsidR="002135F6">
          <w:rPr>
            <w:noProof/>
            <w:webHidden/>
          </w:rPr>
          <w:fldChar w:fldCharType="separate"/>
        </w:r>
        <w:r w:rsidR="002135F6">
          <w:rPr>
            <w:noProof/>
            <w:webHidden/>
          </w:rPr>
          <w:t>288</w:t>
        </w:r>
        <w:r w:rsidR="002135F6">
          <w:rPr>
            <w:noProof/>
            <w:webHidden/>
          </w:rPr>
          <w:fldChar w:fldCharType="end"/>
        </w:r>
      </w:hyperlink>
    </w:p>
    <w:p w14:paraId="136A023C"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33" w:history="1">
        <w:r w:rsidR="002135F6" w:rsidRPr="00241F06">
          <w:rPr>
            <w:rStyle w:val="Hyperlink"/>
            <w:noProof/>
          </w:rPr>
          <w:t>UC 166 -</w:t>
        </w:r>
        <w:r w:rsidR="002135F6">
          <w:rPr>
            <w:rFonts w:asciiTheme="minorHAnsi" w:eastAsiaTheme="minorEastAsia" w:hAnsiTheme="minorHAnsi" w:cstheme="minorBidi"/>
            <w:noProof/>
            <w:sz w:val="22"/>
          </w:rPr>
          <w:tab/>
        </w:r>
        <w:r w:rsidR="002135F6" w:rsidRPr="00241F06">
          <w:rPr>
            <w:rStyle w:val="Hyperlink"/>
            <w:noProof/>
          </w:rPr>
          <w:t>Xem nội dung bài viết tin tức</w:t>
        </w:r>
        <w:r w:rsidR="002135F6">
          <w:rPr>
            <w:noProof/>
            <w:webHidden/>
          </w:rPr>
          <w:tab/>
        </w:r>
        <w:r w:rsidR="002135F6">
          <w:rPr>
            <w:noProof/>
            <w:webHidden/>
          </w:rPr>
          <w:fldChar w:fldCharType="begin"/>
        </w:r>
        <w:r w:rsidR="002135F6">
          <w:rPr>
            <w:noProof/>
            <w:webHidden/>
          </w:rPr>
          <w:instrText xml:space="preserve"> PAGEREF _Toc22744233 \h </w:instrText>
        </w:r>
        <w:r w:rsidR="002135F6">
          <w:rPr>
            <w:noProof/>
            <w:webHidden/>
          </w:rPr>
        </w:r>
        <w:r w:rsidR="002135F6">
          <w:rPr>
            <w:noProof/>
            <w:webHidden/>
          </w:rPr>
          <w:fldChar w:fldCharType="separate"/>
        </w:r>
        <w:r w:rsidR="002135F6">
          <w:rPr>
            <w:noProof/>
            <w:webHidden/>
          </w:rPr>
          <w:t>289</w:t>
        </w:r>
        <w:r w:rsidR="002135F6">
          <w:rPr>
            <w:noProof/>
            <w:webHidden/>
          </w:rPr>
          <w:fldChar w:fldCharType="end"/>
        </w:r>
      </w:hyperlink>
    </w:p>
    <w:p w14:paraId="64E4829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34" w:history="1">
        <w:r w:rsidR="002135F6" w:rsidRPr="00241F06">
          <w:rPr>
            <w:rStyle w:val="Hyperlink"/>
            <w:noProof/>
          </w:rPr>
          <w:t>UC 167 -</w:t>
        </w:r>
        <w:r w:rsidR="002135F6">
          <w:rPr>
            <w:rFonts w:asciiTheme="minorHAnsi" w:eastAsiaTheme="minorEastAsia" w:hAnsiTheme="minorHAnsi" w:cstheme="minorBidi"/>
            <w:noProof/>
            <w:sz w:val="22"/>
          </w:rPr>
          <w:tab/>
        </w:r>
        <w:r w:rsidR="002135F6" w:rsidRPr="00241F06">
          <w:rPr>
            <w:rStyle w:val="Hyperlink"/>
            <w:noProof/>
          </w:rPr>
          <w:t>Xem nội dung văn bản quy phạm pháp luật</w:t>
        </w:r>
        <w:r w:rsidR="002135F6">
          <w:rPr>
            <w:noProof/>
            <w:webHidden/>
          </w:rPr>
          <w:tab/>
        </w:r>
        <w:r w:rsidR="002135F6">
          <w:rPr>
            <w:noProof/>
            <w:webHidden/>
          </w:rPr>
          <w:fldChar w:fldCharType="begin"/>
        </w:r>
        <w:r w:rsidR="002135F6">
          <w:rPr>
            <w:noProof/>
            <w:webHidden/>
          </w:rPr>
          <w:instrText xml:space="preserve"> PAGEREF _Toc22744234 \h </w:instrText>
        </w:r>
        <w:r w:rsidR="002135F6">
          <w:rPr>
            <w:noProof/>
            <w:webHidden/>
          </w:rPr>
        </w:r>
        <w:r w:rsidR="002135F6">
          <w:rPr>
            <w:noProof/>
            <w:webHidden/>
          </w:rPr>
          <w:fldChar w:fldCharType="separate"/>
        </w:r>
        <w:r w:rsidR="002135F6">
          <w:rPr>
            <w:noProof/>
            <w:webHidden/>
          </w:rPr>
          <w:t>290</w:t>
        </w:r>
        <w:r w:rsidR="002135F6">
          <w:rPr>
            <w:noProof/>
            <w:webHidden/>
          </w:rPr>
          <w:fldChar w:fldCharType="end"/>
        </w:r>
      </w:hyperlink>
    </w:p>
    <w:p w14:paraId="2D7225E2"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35" w:history="1">
        <w:r w:rsidR="002135F6" w:rsidRPr="00241F06">
          <w:rPr>
            <w:rStyle w:val="Hyperlink"/>
            <w:noProof/>
          </w:rPr>
          <w:t>UC 168 -</w:t>
        </w:r>
        <w:r w:rsidR="002135F6">
          <w:rPr>
            <w:rFonts w:asciiTheme="minorHAnsi" w:eastAsiaTheme="minorEastAsia" w:hAnsiTheme="minorHAnsi" w:cstheme="minorBidi"/>
            <w:noProof/>
            <w:sz w:val="22"/>
          </w:rPr>
          <w:tab/>
        </w:r>
        <w:r w:rsidR="002135F6" w:rsidRPr="00241F06">
          <w:rPr>
            <w:rStyle w:val="Hyperlink"/>
            <w:noProof/>
          </w:rPr>
          <w:t>Xem nội dung tài nguyên, biểu mẫu quản lý</w:t>
        </w:r>
        <w:r w:rsidR="002135F6">
          <w:rPr>
            <w:noProof/>
            <w:webHidden/>
          </w:rPr>
          <w:tab/>
        </w:r>
        <w:r w:rsidR="002135F6">
          <w:rPr>
            <w:noProof/>
            <w:webHidden/>
          </w:rPr>
          <w:fldChar w:fldCharType="begin"/>
        </w:r>
        <w:r w:rsidR="002135F6">
          <w:rPr>
            <w:noProof/>
            <w:webHidden/>
          </w:rPr>
          <w:instrText xml:space="preserve"> PAGEREF _Toc22744235 \h </w:instrText>
        </w:r>
        <w:r w:rsidR="002135F6">
          <w:rPr>
            <w:noProof/>
            <w:webHidden/>
          </w:rPr>
        </w:r>
        <w:r w:rsidR="002135F6">
          <w:rPr>
            <w:noProof/>
            <w:webHidden/>
          </w:rPr>
          <w:fldChar w:fldCharType="separate"/>
        </w:r>
        <w:r w:rsidR="002135F6">
          <w:rPr>
            <w:noProof/>
            <w:webHidden/>
          </w:rPr>
          <w:t>291</w:t>
        </w:r>
        <w:r w:rsidR="002135F6">
          <w:rPr>
            <w:noProof/>
            <w:webHidden/>
          </w:rPr>
          <w:fldChar w:fldCharType="end"/>
        </w:r>
      </w:hyperlink>
    </w:p>
    <w:p w14:paraId="0F2418D6"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36" w:history="1">
        <w:r w:rsidR="002135F6" w:rsidRPr="00241F06">
          <w:rPr>
            <w:rStyle w:val="Hyperlink"/>
            <w:noProof/>
          </w:rPr>
          <w:t>UC 169 -</w:t>
        </w:r>
        <w:r w:rsidR="002135F6">
          <w:rPr>
            <w:rFonts w:asciiTheme="minorHAnsi" w:eastAsiaTheme="minorEastAsia" w:hAnsiTheme="minorHAnsi" w:cstheme="minorBidi"/>
            <w:noProof/>
            <w:sz w:val="22"/>
          </w:rPr>
          <w:tab/>
        </w:r>
        <w:r w:rsidR="002135F6" w:rsidRPr="00241F06">
          <w:rPr>
            <w:rStyle w:val="Hyperlink"/>
            <w:noProof/>
          </w:rPr>
          <w:t>Xem danh sách các câu hỏi trong quản trị</w:t>
        </w:r>
        <w:r w:rsidR="002135F6">
          <w:rPr>
            <w:noProof/>
            <w:webHidden/>
          </w:rPr>
          <w:tab/>
        </w:r>
        <w:r w:rsidR="002135F6">
          <w:rPr>
            <w:noProof/>
            <w:webHidden/>
          </w:rPr>
          <w:fldChar w:fldCharType="begin"/>
        </w:r>
        <w:r w:rsidR="002135F6">
          <w:rPr>
            <w:noProof/>
            <w:webHidden/>
          </w:rPr>
          <w:instrText xml:space="preserve"> PAGEREF _Toc22744236 \h </w:instrText>
        </w:r>
        <w:r w:rsidR="002135F6">
          <w:rPr>
            <w:noProof/>
            <w:webHidden/>
          </w:rPr>
        </w:r>
        <w:r w:rsidR="002135F6">
          <w:rPr>
            <w:noProof/>
            <w:webHidden/>
          </w:rPr>
          <w:fldChar w:fldCharType="separate"/>
        </w:r>
        <w:r w:rsidR="002135F6">
          <w:rPr>
            <w:noProof/>
            <w:webHidden/>
          </w:rPr>
          <w:t>292</w:t>
        </w:r>
        <w:r w:rsidR="002135F6">
          <w:rPr>
            <w:noProof/>
            <w:webHidden/>
          </w:rPr>
          <w:fldChar w:fldCharType="end"/>
        </w:r>
      </w:hyperlink>
    </w:p>
    <w:p w14:paraId="76D97306"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37" w:history="1">
        <w:r w:rsidR="002135F6" w:rsidRPr="00241F06">
          <w:rPr>
            <w:rStyle w:val="Hyperlink"/>
            <w:noProof/>
          </w:rPr>
          <w:t>UC 170 -</w:t>
        </w:r>
        <w:r w:rsidR="002135F6">
          <w:rPr>
            <w:rFonts w:asciiTheme="minorHAnsi" w:eastAsiaTheme="minorEastAsia" w:hAnsiTheme="minorHAnsi" w:cstheme="minorBidi"/>
            <w:noProof/>
            <w:sz w:val="22"/>
          </w:rPr>
          <w:tab/>
        </w:r>
        <w:r w:rsidR="002135F6" w:rsidRPr="00241F06">
          <w:rPr>
            <w:rStyle w:val="Hyperlink"/>
            <w:noProof/>
          </w:rPr>
          <w:t>Tìm kiếm câu hỏi trong quản trị</w:t>
        </w:r>
        <w:r w:rsidR="002135F6">
          <w:rPr>
            <w:noProof/>
            <w:webHidden/>
          </w:rPr>
          <w:tab/>
        </w:r>
        <w:r w:rsidR="002135F6">
          <w:rPr>
            <w:noProof/>
            <w:webHidden/>
          </w:rPr>
          <w:fldChar w:fldCharType="begin"/>
        </w:r>
        <w:r w:rsidR="002135F6">
          <w:rPr>
            <w:noProof/>
            <w:webHidden/>
          </w:rPr>
          <w:instrText xml:space="preserve"> PAGEREF _Toc22744237 \h </w:instrText>
        </w:r>
        <w:r w:rsidR="002135F6">
          <w:rPr>
            <w:noProof/>
            <w:webHidden/>
          </w:rPr>
        </w:r>
        <w:r w:rsidR="002135F6">
          <w:rPr>
            <w:noProof/>
            <w:webHidden/>
          </w:rPr>
          <w:fldChar w:fldCharType="separate"/>
        </w:r>
        <w:r w:rsidR="002135F6">
          <w:rPr>
            <w:noProof/>
            <w:webHidden/>
          </w:rPr>
          <w:t>292</w:t>
        </w:r>
        <w:r w:rsidR="002135F6">
          <w:rPr>
            <w:noProof/>
            <w:webHidden/>
          </w:rPr>
          <w:fldChar w:fldCharType="end"/>
        </w:r>
      </w:hyperlink>
    </w:p>
    <w:p w14:paraId="0F1EB09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38" w:history="1">
        <w:r w:rsidR="002135F6" w:rsidRPr="00241F06">
          <w:rPr>
            <w:rStyle w:val="Hyperlink"/>
            <w:noProof/>
          </w:rPr>
          <w:t>UC 171 -</w:t>
        </w:r>
        <w:r w:rsidR="002135F6">
          <w:rPr>
            <w:rFonts w:asciiTheme="minorHAnsi" w:eastAsiaTheme="minorEastAsia" w:hAnsiTheme="minorHAnsi" w:cstheme="minorBidi"/>
            <w:noProof/>
            <w:sz w:val="22"/>
          </w:rPr>
          <w:tab/>
        </w:r>
        <w:r w:rsidR="002135F6" w:rsidRPr="00241F06">
          <w:rPr>
            <w:rStyle w:val="Hyperlink"/>
            <w:noProof/>
          </w:rPr>
          <w:t>Tiếp nhận câu hỏi</w:t>
        </w:r>
        <w:r w:rsidR="002135F6">
          <w:rPr>
            <w:noProof/>
            <w:webHidden/>
          </w:rPr>
          <w:tab/>
        </w:r>
        <w:r w:rsidR="002135F6">
          <w:rPr>
            <w:noProof/>
            <w:webHidden/>
          </w:rPr>
          <w:fldChar w:fldCharType="begin"/>
        </w:r>
        <w:r w:rsidR="002135F6">
          <w:rPr>
            <w:noProof/>
            <w:webHidden/>
          </w:rPr>
          <w:instrText xml:space="preserve"> PAGEREF _Toc22744238 \h </w:instrText>
        </w:r>
        <w:r w:rsidR="002135F6">
          <w:rPr>
            <w:noProof/>
            <w:webHidden/>
          </w:rPr>
        </w:r>
        <w:r w:rsidR="002135F6">
          <w:rPr>
            <w:noProof/>
            <w:webHidden/>
          </w:rPr>
          <w:fldChar w:fldCharType="separate"/>
        </w:r>
        <w:r w:rsidR="002135F6">
          <w:rPr>
            <w:noProof/>
            <w:webHidden/>
          </w:rPr>
          <w:t>293</w:t>
        </w:r>
        <w:r w:rsidR="002135F6">
          <w:rPr>
            <w:noProof/>
            <w:webHidden/>
          </w:rPr>
          <w:fldChar w:fldCharType="end"/>
        </w:r>
      </w:hyperlink>
    </w:p>
    <w:p w14:paraId="2769F4DD"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39" w:history="1">
        <w:r w:rsidR="002135F6" w:rsidRPr="00241F06">
          <w:rPr>
            <w:rStyle w:val="Hyperlink"/>
            <w:noProof/>
          </w:rPr>
          <w:t>UC 172 -</w:t>
        </w:r>
        <w:r w:rsidR="002135F6">
          <w:rPr>
            <w:rFonts w:asciiTheme="minorHAnsi" w:eastAsiaTheme="minorEastAsia" w:hAnsiTheme="minorHAnsi" w:cstheme="minorBidi"/>
            <w:noProof/>
            <w:sz w:val="22"/>
          </w:rPr>
          <w:tab/>
        </w:r>
        <w:r w:rsidR="002135F6" w:rsidRPr="00241F06">
          <w:rPr>
            <w:rStyle w:val="Hyperlink"/>
            <w:noProof/>
          </w:rPr>
          <w:t>Hủy tiếp nhận câu hỏi</w:t>
        </w:r>
        <w:r w:rsidR="002135F6">
          <w:rPr>
            <w:noProof/>
            <w:webHidden/>
          </w:rPr>
          <w:tab/>
        </w:r>
        <w:r w:rsidR="002135F6">
          <w:rPr>
            <w:noProof/>
            <w:webHidden/>
          </w:rPr>
          <w:fldChar w:fldCharType="begin"/>
        </w:r>
        <w:r w:rsidR="002135F6">
          <w:rPr>
            <w:noProof/>
            <w:webHidden/>
          </w:rPr>
          <w:instrText xml:space="preserve"> PAGEREF _Toc22744239 \h </w:instrText>
        </w:r>
        <w:r w:rsidR="002135F6">
          <w:rPr>
            <w:noProof/>
            <w:webHidden/>
          </w:rPr>
        </w:r>
        <w:r w:rsidR="002135F6">
          <w:rPr>
            <w:noProof/>
            <w:webHidden/>
          </w:rPr>
          <w:fldChar w:fldCharType="separate"/>
        </w:r>
        <w:r w:rsidR="002135F6">
          <w:rPr>
            <w:noProof/>
            <w:webHidden/>
          </w:rPr>
          <w:t>294</w:t>
        </w:r>
        <w:r w:rsidR="002135F6">
          <w:rPr>
            <w:noProof/>
            <w:webHidden/>
          </w:rPr>
          <w:fldChar w:fldCharType="end"/>
        </w:r>
      </w:hyperlink>
    </w:p>
    <w:p w14:paraId="26E391DC"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40" w:history="1">
        <w:r w:rsidR="002135F6" w:rsidRPr="00241F06">
          <w:rPr>
            <w:rStyle w:val="Hyperlink"/>
            <w:noProof/>
          </w:rPr>
          <w:t>UC 173 -</w:t>
        </w:r>
        <w:r w:rsidR="002135F6">
          <w:rPr>
            <w:rFonts w:asciiTheme="minorHAnsi" w:eastAsiaTheme="minorEastAsia" w:hAnsiTheme="minorHAnsi" w:cstheme="minorBidi"/>
            <w:noProof/>
            <w:sz w:val="22"/>
          </w:rPr>
          <w:tab/>
        </w:r>
        <w:r w:rsidR="002135F6" w:rsidRPr="00241F06">
          <w:rPr>
            <w:rStyle w:val="Hyperlink"/>
            <w:noProof/>
          </w:rPr>
          <w:t>Trả lời câu hỏi</w:t>
        </w:r>
        <w:r w:rsidR="002135F6">
          <w:rPr>
            <w:noProof/>
            <w:webHidden/>
          </w:rPr>
          <w:tab/>
        </w:r>
        <w:r w:rsidR="002135F6">
          <w:rPr>
            <w:noProof/>
            <w:webHidden/>
          </w:rPr>
          <w:fldChar w:fldCharType="begin"/>
        </w:r>
        <w:r w:rsidR="002135F6">
          <w:rPr>
            <w:noProof/>
            <w:webHidden/>
          </w:rPr>
          <w:instrText xml:space="preserve"> PAGEREF _Toc22744240 \h </w:instrText>
        </w:r>
        <w:r w:rsidR="002135F6">
          <w:rPr>
            <w:noProof/>
            <w:webHidden/>
          </w:rPr>
        </w:r>
        <w:r w:rsidR="002135F6">
          <w:rPr>
            <w:noProof/>
            <w:webHidden/>
          </w:rPr>
          <w:fldChar w:fldCharType="separate"/>
        </w:r>
        <w:r w:rsidR="002135F6">
          <w:rPr>
            <w:noProof/>
            <w:webHidden/>
          </w:rPr>
          <w:t>295</w:t>
        </w:r>
        <w:r w:rsidR="002135F6">
          <w:rPr>
            <w:noProof/>
            <w:webHidden/>
          </w:rPr>
          <w:fldChar w:fldCharType="end"/>
        </w:r>
      </w:hyperlink>
    </w:p>
    <w:p w14:paraId="035F7B05"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41" w:history="1">
        <w:r w:rsidR="002135F6" w:rsidRPr="00241F06">
          <w:rPr>
            <w:rStyle w:val="Hyperlink"/>
            <w:noProof/>
          </w:rPr>
          <w:t>UC 174 -</w:t>
        </w:r>
        <w:r w:rsidR="002135F6">
          <w:rPr>
            <w:rFonts w:asciiTheme="minorHAnsi" w:eastAsiaTheme="minorEastAsia" w:hAnsiTheme="minorHAnsi" w:cstheme="minorBidi"/>
            <w:noProof/>
            <w:sz w:val="22"/>
          </w:rPr>
          <w:tab/>
        </w:r>
        <w:r w:rsidR="002135F6" w:rsidRPr="00241F06">
          <w:rPr>
            <w:rStyle w:val="Hyperlink"/>
            <w:noProof/>
          </w:rPr>
          <w:t>Xuất bản câu hỏi</w:t>
        </w:r>
        <w:r w:rsidR="002135F6">
          <w:rPr>
            <w:noProof/>
            <w:webHidden/>
          </w:rPr>
          <w:tab/>
        </w:r>
        <w:r w:rsidR="002135F6">
          <w:rPr>
            <w:noProof/>
            <w:webHidden/>
          </w:rPr>
          <w:fldChar w:fldCharType="begin"/>
        </w:r>
        <w:r w:rsidR="002135F6">
          <w:rPr>
            <w:noProof/>
            <w:webHidden/>
          </w:rPr>
          <w:instrText xml:space="preserve"> PAGEREF _Toc22744241 \h </w:instrText>
        </w:r>
        <w:r w:rsidR="002135F6">
          <w:rPr>
            <w:noProof/>
            <w:webHidden/>
          </w:rPr>
        </w:r>
        <w:r w:rsidR="002135F6">
          <w:rPr>
            <w:noProof/>
            <w:webHidden/>
          </w:rPr>
          <w:fldChar w:fldCharType="separate"/>
        </w:r>
        <w:r w:rsidR="002135F6">
          <w:rPr>
            <w:noProof/>
            <w:webHidden/>
          </w:rPr>
          <w:t>296</w:t>
        </w:r>
        <w:r w:rsidR="002135F6">
          <w:rPr>
            <w:noProof/>
            <w:webHidden/>
          </w:rPr>
          <w:fldChar w:fldCharType="end"/>
        </w:r>
      </w:hyperlink>
    </w:p>
    <w:p w14:paraId="00FF16FB"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42" w:history="1">
        <w:r w:rsidR="002135F6" w:rsidRPr="00241F06">
          <w:rPr>
            <w:rStyle w:val="Hyperlink"/>
            <w:noProof/>
          </w:rPr>
          <w:t>UC 175 -</w:t>
        </w:r>
        <w:r w:rsidR="002135F6">
          <w:rPr>
            <w:rFonts w:asciiTheme="minorHAnsi" w:eastAsiaTheme="minorEastAsia" w:hAnsiTheme="minorHAnsi" w:cstheme="minorBidi"/>
            <w:noProof/>
            <w:sz w:val="22"/>
          </w:rPr>
          <w:tab/>
        </w:r>
        <w:r w:rsidR="002135F6" w:rsidRPr="00241F06">
          <w:rPr>
            <w:rStyle w:val="Hyperlink"/>
            <w:noProof/>
          </w:rPr>
          <w:t>Hủy xuất bản câu hỏi</w:t>
        </w:r>
        <w:r w:rsidR="002135F6">
          <w:rPr>
            <w:noProof/>
            <w:webHidden/>
          </w:rPr>
          <w:tab/>
        </w:r>
        <w:r w:rsidR="002135F6">
          <w:rPr>
            <w:noProof/>
            <w:webHidden/>
          </w:rPr>
          <w:fldChar w:fldCharType="begin"/>
        </w:r>
        <w:r w:rsidR="002135F6">
          <w:rPr>
            <w:noProof/>
            <w:webHidden/>
          </w:rPr>
          <w:instrText xml:space="preserve"> PAGEREF _Toc22744242 \h </w:instrText>
        </w:r>
        <w:r w:rsidR="002135F6">
          <w:rPr>
            <w:noProof/>
            <w:webHidden/>
          </w:rPr>
        </w:r>
        <w:r w:rsidR="002135F6">
          <w:rPr>
            <w:noProof/>
            <w:webHidden/>
          </w:rPr>
          <w:fldChar w:fldCharType="separate"/>
        </w:r>
        <w:r w:rsidR="002135F6">
          <w:rPr>
            <w:noProof/>
            <w:webHidden/>
          </w:rPr>
          <w:t>297</w:t>
        </w:r>
        <w:r w:rsidR="002135F6">
          <w:rPr>
            <w:noProof/>
            <w:webHidden/>
          </w:rPr>
          <w:fldChar w:fldCharType="end"/>
        </w:r>
      </w:hyperlink>
    </w:p>
    <w:p w14:paraId="55215C72"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43" w:history="1">
        <w:r w:rsidR="002135F6" w:rsidRPr="00241F06">
          <w:rPr>
            <w:rStyle w:val="Hyperlink"/>
            <w:noProof/>
          </w:rPr>
          <w:t>UC 176 -</w:t>
        </w:r>
        <w:r w:rsidR="002135F6">
          <w:rPr>
            <w:rFonts w:asciiTheme="minorHAnsi" w:eastAsiaTheme="minorEastAsia" w:hAnsiTheme="minorHAnsi" w:cstheme="minorBidi"/>
            <w:noProof/>
            <w:sz w:val="22"/>
          </w:rPr>
          <w:tab/>
        </w:r>
        <w:r w:rsidR="002135F6" w:rsidRPr="00241F06">
          <w:rPr>
            <w:rStyle w:val="Hyperlink"/>
            <w:noProof/>
          </w:rPr>
          <w:t>Xem chi tiết nội dung câu hỏi trong quản trị</w:t>
        </w:r>
        <w:r w:rsidR="002135F6">
          <w:rPr>
            <w:noProof/>
            <w:webHidden/>
          </w:rPr>
          <w:tab/>
        </w:r>
        <w:r w:rsidR="002135F6">
          <w:rPr>
            <w:noProof/>
            <w:webHidden/>
          </w:rPr>
          <w:fldChar w:fldCharType="begin"/>
        </w:r>
        <w:r w:rsidR="002135F6">
          <w:rPr>
            <w:noProof/>
            <w:webHidden/>
          </w:rPr>
          <w:instrText xml:space="preserve"> PAGEREF _Toc22744243 \h </w:instrText>
        </w:r>
        <w:r w:rsidR="002135F6">
          <w:rPr>
            <w:noProof/>
            <w:webHidden/>
          </w:rPr>
        </w:r>
        <w:r w:rsidR="002135F6">
          <w:rPr>
            <w:noProof/>
            <w:webHidden/>
          </w:rPr>
          <w:fldChar w:fldCharType="separate"/>
        </w:r>
        <w:r w:rsidR="002135F6">
          <w:rPr>
            <w:noProof/>
            <w:webHidden/>
          </w:rPr>
          <w:t>298</w:t>
        </w:r>
        <w:r w:rsidR="002135F6">
          <w:rPr>
            <w:noProof/>
            <w:webHidden/>
          </w:rPr>
          <w:fldChar w:fldCharType="end"/>
        </w:r>
      </w:hyperlink>
    </w:p>
    <w:p w14:paraId="7BE46345"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44" w:history="1">
        <w:r w:rsidR="002135F6" w:rsidRPr="00241F06">
          <w:rPr>
            <w:rStyle w:val="Hyperlink"/>
            <w:noProof/>
          </w:rPr>
          <w:t>UC 177 -</w:t>
        </w:r>
        <w:r w:rsidR="002135F6">
          <w:rPr>
            <w:rFonts w:asciiTheme="minorHAnsi" w:eastAsiaTheme="minorEastAsia" w:hAnsiTheme="minorHAnsi" w:cstheme="minorBidi"/>
            <w:noProof/>
            <w:sz w:val="22"/>
          </w:rPr>
          <w:tab/>
        </w:r>
        <w:r w:rsidR="002135F6" w:rsidRPr="00241F06">
          <w:rPr>
            <w:rStyle w:val="Hyperlink"/>
            <w:noProof/>
          </w:rPr>
          <w:t>Chọn câu hỏi thường gặp</w:t>
        </w:r>
        <w:r w:rsidR="002135F6">
          <w:rPr>
            <w:noProof/>
            <w:webHidden/>
          </w:rPr>
          <w:tab/>
        </w:r>
        <w:r w:rsidR="002135F6">
          <w:rPr>
            <w:noProof/>
            <w:webHidden/>
          </w:rPr>
          <w:fldChar w:fldCharType="begin"/>
        </w:r>
        <w:r w:rsidR="002135F6">
          <w:rPr>
            <w:noProof/>
            <w:webHidden/>
          </w:rPr>
          <w:instrText xml:space="preserve"> PAGEREF _Toc22744244 \h </w:instrText>
        </w:r>
        <w:r w:rsidR="002135F6">
          <w:rPr>
            <w:noProof/>
            <w:webHidden/>
          </w:rPr>
        </w:r>
        <w:r w:rsidR="002135F6">
          <w:rPr>
            <w:noProof/>
            <w:webHidden/>
          </w:rPr>
          <w:fldChar w:fldCharType="separate"/>
        </w:r>
        <w:r w:rsidR="002135F6">
          <w:rPr>
            <w:noProof/>
            <w:webHidden/>
          </w:rPr>
          <w:t>298</w:t>
        </w:r>
        <w:r w:rsidR="002135F6">
          <w:rPr>
            <w:noProof/>
            <w:webHidden/>
          </w:rPr>
          <w:fldChar w:fldCharType="end"/>
        </w:r>
      </w:hyperlink>
    </w:p>
    <w:p w14:paraId="03C13BEA"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45" w:history="1">
        <w:r w:rsidR="002135F6" w:rsidRPr="00241F06">
          <w:rPr>
            <w:rStyle w:val="Hyperlink"/>
            <w:noProof/>
          </w:rPr>
          <w:t>UC 178 -</w:t>
        </w:r>
        <w:r w:rsidR="002135F6">
          <w:rPr>
            <w:rFonts w:asciiTheme="minorHAnsi" w:eastAsiaTheme="minorEastAsia" w:hAnsiTheme="minorHAnsi" w:cstheme="minorBidi"/>
            <w:noProof/>
            <w:sz w:val="22"/>
          </w:rPr>
          <w:tab/>
        </w:r>
        <w:r w:rsidR="002135F6" w:rsidRPr="00241F06">
          <w:rPr>
            <w:rStyle w:val="Hyperlink"/>
            <w:noProof/>
          </w:rPr>
          <w:t>Xem danh sách câu hỏi đã xuất bản</w:t>
        </w:r>
        <w:r w:rsidR="002135F6">
          <w:rPr>
            <w:noProof/>
            <w:webHidden/>
          </w:rPr>
          <w:tab/>
        </w:r>
        <w:r w:rsidR="002135F6">
          <w:rPr>
            <w:noProof/>
            <w:webHidden/>
          </w:rPr>
          <w:fldChar w:fldCharType="begin"/>
        </w:r>
        <w:r w:rsidR="002135F6">
          <w:rPr>
            <w:noProof/>
            <w:webHidden/>
          </w:rPr>
          <w:instrText xml:space="preserve"> PAGEREF _Toc22744245 \h </w:instrText>
        </w:r>
        <w:r w:rsidR="002135F6">
          <w:rPr>
            <w:noProof/>
            <w:webHidden/>
          </w:rPr>
        </w:r>
        <w:r w:rsidR="002135F6">
          <w:rPr>
            <w:noProof/>
            <w:webHidden/>
          </w:rPr>
          <w:fldChar w:fldCharType="separate"/>
        </w:r>
        <w:r w:rsidR="002135F6">
          <w:rPr>
            <w:noProof/>
            <w:webHidden/>
          </w:rPr>
          <w:t>300</w:t>
        </w:r>
        <w:r w:rsidR="002135F6">
          <w:rPr>
            <w:noProof/>
            <w:webHidden/>
          </w:rPr>
          <w:fldChar w:fldCharType="end"/>
        </w:r>
      </w:hyperlink>
    </w:p>
    <w:p w14:paraId="27243E93"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46" w:history="1">
        <w:r w:rsidR="002135F6" w:rsidRPr="00241F06">
          <w:rPr>
            <w:rStyle w:val="Hyperlink"/>
            <w:noProof/>
          </w:rPr>
          <w:t>UC 179 -</w:t>
        </w:r>
        <w:r w:rsidR="002135F6">
          <w:rPr>
            <w:rFonts w:asciiTheme="minorHAnsi" w:eastAsiaTheme="minorEastAsia" w:hAnsiTheme="minorHAnsi" w:cstheme="minorBidi"/>
            <w:noProof/>
            <w:sz w:val="22"/>
          </w:rPr>
          <w:tab/>
        </w:r>
        <w:r w:rsidR="002135F6" w:rsidRPr="00241F06">
          <w:rPr>
            <w:rStyle w:val="Hyperlink"/>
            <w:noProof/>
          </w:rPr>
          <w:t>Tìm kiếm nội dung câu hỏi</w:t>
        </w:r>
        <w:r w:rsidR="002135F6">
          <w:rPr>
            <w:noProof/>
            <w:webHidden/>
          </w:rPr>
          <w:tab/>
        </w:r>
        <w:r w:rsidR="002135F6">
          <w:rPr>
            <w:noProof/>
            <w:webHidden/>
          </w:rPr>
          <w:fldChar w:fldCharType="begin"/>
        </w:r>
        <w:r w:rsidR="002135F6">
          <w:rPr>
            <w:noProof/>
            <w:webHidden/>
          </w:rPr>
          <w:instrText xml:space="preserve"> PAGEREF _Toc22744246 \h </w:instrText>
        </w:r>
        <w:r w:rsidR="002135F6">
          <w:rPr>
            <w:noProof/>
            <w:webHidden/>
          </w:rPr>
        </w:r>
        <w:r w:rsidR="002135F6">
          <w:rPr>
            <w:noProof/>
            <w:webHidden/>
          </w:rPr>
          <w:fldChar w:fldCharType="separate"/>
        </w:r>
        <w:r w:rsidR="002135F6">
          <w:rPr>
            <w:noProof/>
            <w:webHidden/>
          </w:rPr>
          <w:t>301</w:t>
        </w:r>
        <w:r w:rsidR="002135F6">
          <w:rPr>
            <w:noProof/>
            <w:webHidden/>
          </w:rPr>
          <w:fldChar w:fldCharType="end"/>
        </w:r>
      </w:hyperlink>
    </w:p>
    <w:p w14:paraId="34815A94"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47" w:history="1">
        <w:r w:rsidR="002135F6" w:rsidRPr="00241F06">
          <w:rPr>
            <w:rStyle w:val="Hyperlink"/>
            <w:noProof/>
          </w:rPr>
          <w:t>UC 180 -</w:t>
        </w:r>
        <w:r w:rsidR="002135F6">
          <w:rPr>
            <w:rFonts w:asciiTheme="minorHAnsi" w:eastAsiaTheme="minorEastAsia" w:hAnsiTheme="minorHAnsi" w:cstheme="minorBidi"/>
            <w:noProof/>
            <w:sz w:val="22"/>
          </w:rPr>
          <w:tab/>
        </w:r>
        <w:r w:rsidR="002135F6" w:rsidRPr="00241F06">
          <w:rPr>
            <w:rStyle w:val="Hyperlink"/>
            <w:noProof/>
          </w:rPr>
          <w:t>Xem danh sách câu hỏi thường gặp</w:t>
        </w:r>
        <w:r w:rsidR="002135F6">
          <w:rPr>
            <w:noProof/>
            <w:webHidden/>
          </w:rPr>
          <w:tab/>
        </w:r>
        <w:r w:rsidR="002135F6">
          <w:rPr>
            <w:noProof/>
            <w:webHidden/>
          </w:rPr>
          <w:fldChar w:fldCharType="begin"/>
        </w:r>
        <w:r w:rsidR="002135F6">
          <w:rPr>
            <w:noProof/>
            <w:webHidden/>
          </w:rPr>
          <w:instrText xml:space="preserve"> PAGEREF _Toc22744247 \h </w:instrText>
        </w:r>
        <w:r w:rsidR="002135F6">
          <w:rPr>
            <w:noProof/>
            <w:webHidden/>
          </w:rPr>
        </w:r>
        <w:r w:rsidR="002135F6">
          <w:rPr>
            <w:noProof/>
            <w:webHidden/>
          </w:rPr>
          <w:fldChar w:fldCharType="separate"/>
        </w:r>
        <w:r w:rsidR="002135F6">
          <w:rPr>
            <w:noProof/>
            <w:webHidden/>
          </w:rPr>
          <w:t>301</w:t>
        </w:r>
        <w:r w:rsidR="002135F6">
          <w:rPr>
            <w:noProof/>
            <w:webHidden/>
          </w:rPr>
          <w:fldChar w:fldCharType="end"/>
        </w:r>
      </w:hyperlink>
    </w:p>
    <w:p w14:paraId="617CBD0D" w14:textId="77777777" w:rsidR="002135F6" w:rsidRDefault="0015374A">
      <w:pPr>
        <w:pStyle w:val="TOC1"/>
        <w:tabs>
          <w:tab w:val="left" w:pos="1320"/>
          <w:tab w:val="right" w:leader="dot" w:pos="9017"/>
        </w:tabs>
        <w:rPr>
          <w:rFonts w:asciiTheme="minorHAnsi" w:eastAsiaTheme="minorEastAsia" w:hAnsiTheme="minorHAnsi" w:cstheme="minorBidi"/>
          <w:noProof/>
          <w:sz w:val="22"/>
        </w:rPr>
      </w:pPr>
      <w:hyperlink w:anchor="_Toc22744248" w:history="1">
        <w:r w:rsidR="002135F6" w:rsidRPr="00241F06">
          <w:rPr>
            <w:rStyle w:val="Hyperlink"/>
            <w:noProof/>
          </w:rPr>
          <w:t>UC 181 -</w:t>
        </w:r>
        <w:r w:rsidR="002135F6">
          <w:rPr>
            <w:rFonts w:asciiTheme="minorHAnsi" w:eastAsiaTheme="minorEastAsia" w:hAnsiTheme="minorHAnsi" w:cstheme="minorBidi"/>
            <w:noProof/>
            <w:sz w:val="22"/>
          </w:rPr>
          <w:tab/>
        </w:r>
        <w:r w:rsidR="002135F6" w:rsidRPr="00241F06">
          <w:rPr>
            <w:rStyle w:val="Hyperlink"/>
            <w:noProof/>
          </w:rPr>
          <w:t>Gửi câu hỏi</w:t>
        </w:r>
        <w:r w:rsidR="002135F6">
          <w:rPr>
            <w:noProof/>
            <w:webHidden/>
          </w:rPr>
          <w:tab/>
        </w:r>
        <w:r w:rsidR="002135F6">
          <w:rPr>
            <w:noProof/>
            <w:webHidden/>
          </w:rPr>
          <w:fldChar w:fldCharType="begin"/>
        </w:r>
        <w:r w:rsidR="002135F6">
          <w:rPr>
            <w:noProof/>
            <w:webHidden/>
          </w:rPr>
          <w:instrText xml:space="preserve"> PAGEREF _Toc22744248 \h </w:instrText>
        </w:r>
        <w:r w:rsidR="002135F6">
          <w:rPr>
            <w:noProof/>
            <w:webHidden/>
          </w:rPr>
        </w:r>
        <w:r w:rsidR="002135F6">
          <w:rPr>
            <w:noProof/>
            <w:webHidden/>
          </w:rPr>
          <w:fldChar w:fldCharType="separate"/>
        </w:r>
        <w:r w:rsidR="002135F6">
          <w:rPr>
            <w:noProof/>
            <w:webHidden/>
          </w:rPr>
          <w:t>303</w:t>
        </w:r>
        <w:r w:rsidR="002135F6">
          <w:rPr>
            <w:noProof/>
            <w:webHidden/>
          </w:rPr>
          <w:fldChar w:fldCharType="end"/>
        </w:r>
      </w:hyperlink>
    </w:p>
    <w:p w14:paraId="485632A7" w14:textId="77777777" w:rsidR="00DA332C" w:rsidRPr="00BF318E" w:rsidRDefault="003520B0" w:rsidP="003520B0">
      <w:pPr>
        <w:rPr>
          <w:szCs w:val="26"/>
        </w:rPr>
      </w:pPr>
      <w:r w:rsidRPr="00BF318E">
        <w:rPr>
          <w:szCs w:val="26"/>
        </w:rPr>
        <w:fldChar w:fldCharType="end"/>
      </w:r>
      <w:r w:rsidR="00655DB3" w:rsidRPr="00BF318E">
        <w:rPr>
          <w:szCs w:val="26"/>
        </w:rPr>
        <w:br w:type="page"/>
      </w:r>
    </w:p>
    <w:p w14:paraId="2DE201BE" w14:textId="77777777" w:rsidR="00000417" w:rsidRDefault="00000417" w:rsidP="009D33CE">
      <w:pPr>
        <w:pStyle w:val="Title"/>
        <w:sectPr w:rsidR="00000417" w:rsidSect="001C3091">
          <w:footerReference w:type="default" r:id="rId10"/>
          <w:pgSz w:w="11907" w:h="16839" w:code="9"/>
          <w:pgMar w:top="1471" w:right="1440" w:bottom="1440" w:left="1440" w:header="540" w:footer="743" w:gutter="0"/>
          <w:pgNumType w:fmt="lowerRoman" w:start="1"/>
          <w:cols w:space="720"/>
          <w:docGrid w:linePitch="360"/>
        </w:sectPr>
      </w:pPr>
    </w:p>
    <w:p w14:paraId="52699E07" w14:textId="77777777" w:rsidR="00B03045" w:rsidRDefault="00B03045" w:rsidP="009D33CE">
      <w:pPr>
        <w:pStyle w:val="Title"/>
      </w:pPr>
      <w:r w:rsidRPr="00BF318E">
        <w:lastRenderedPageBreak/>
        <w:t>NỘI DUNG</w:t>
      </w:r>
    </w:p>
    <w:p w14:paraId="754F498D" w14:textId="77777777" w:rsidR="00351398" w:rsidRPr="00351398" w:rsidRDefault="00351398" w:rsidP="00351398"/>
    <w:p w14:paraId="0F27B539" w14:textId="7DD29343" w:rsidR="00670A83" w:rsidRDefault="00670A83" w:rsidP="00670A83">
      <w:pPr>
        <w:pStyle w:val="Heading1"/>
      </w:pPr>
      <w:bookmarkStart w:id="0" w:name="_Toc22744041"/>
      <w:r>
        <w:t>GIỚI THIỆU</w:t>
      </w:r>
      <w:r w:rsidR="00801223">
        <w:t xml:space="preserve"> CHUNG</w:t>
      </w:r>
      <w:bookmarkEnd w:id="0"/>
    </w:p>
    <w:p w14:paraId="015FFDEA" w14:textId="3358DB68" w:rsidR="00670A83" w:rsidRDefault="00EA5E6F" w:rsidP="00B4509A">
      <w:pPr>
        <w:pStyle w:val="Heading2"/>
      </w:pPr>
      <w:bookmarkStart w:id="1" w:name="_Toc22744042"/>
      <w:r>
        <w:t>Mục đích tài liệu</w:t>
      </w:r>
      <w:bookmarkEnd w:id="1"/>
    </w:p>
    <w:p w14:paraId="348380D0" w14:textId="448D377F" w:rsidR="00EA5E6F" w:rsidRDefault="00EA5E6F" w:rsidP="00532785">
      <w:r>
        <w:t xml:space="preserve">Tài liệu này được sử dụng để mô tả </w:t>
      </w:r>
      <w:r w:rsidR="00800B11">
        <w:t xml:space="preserve">hệ thống </w:t>
      </w:r>
      <w:r w:rsidR="0015374A">
        <w:t>quy</w:t>
      </w:r>
      <w:r w:rsidR="0015374A">
        <w:rPr>
          <w:lang w:val="vi-VN"/>
        </w:rPr>
        <w:t xml:space="preserve"> trình gửi nhận thông báo thông qua hệ thống MES</w:t>
      </w:r>
      <w:r>
        <w:t xml:space="preserve">. </w:t>
      </w:r>
    </w:p>
    <w:p w14:paraId="5D58350E" w14:textId="47D08961" w:rsidR="00532785" w:rsidRDefault="00EA5E6F" w:rsidP="00532785">
      <w:r>
        <w:t xml:space="preserve">Tài liệu </w:t>
      </w:r>
      <w:r w:rsidR="00351398">
        <w:t>được viết dành cho thành viên đội phát triển, thực hiện dự án và được dùng để đơn vị thực hiện xác định chính xác danh sách chức năng của hệ thống.</w:t>
      </w:r>
    </w:p>
    <w:p w14:paraId="72E5F8EC" w14:textId="7BDE8604" w:rsidR="007649F0" w:rsidRDefault="007649F0" w:rsidP="00B4509A">
      <w:pPr>
        <w:pStyle w:val="Heading2"/>
      </w:pPr>
      <w:bookmarkStart w:id="2" w:name="_Toc22744043"/>
      <w:r>
        <w:t xml:space="preserve">Phạm vi </w:t>
      </w:r>
      <w:r w:rsidR="00941740">
        <w:t xml:space="preserve">tài liệu và </w:t>
      </w:r>
      <w:r>
        <w:t>hệ thống</w:t>
      </w:r>
      <w:bookmarkEnd w:id="2"/>
    </w:p>
    <w:p w14:paraId="21E4F828" w14:textId="18CBC3F2" w:rsidR="007649F0" w:rsidRDefault="007649F0" w:rsidP="007649F0">
      <w:r>
        <w:t xml:space="preserve">Tài liệu mô tả </w:t>
      </w:r>
      <w:r w:rsidR="00800B11">
        <w:t xml:space="preserve">hệ thống điện tử hóa quy trình </w:t>
      </w:r>
      <w:r w:rsidR="0015374A">
        <w:t>quản</w:t>
      </w:r>
      <w:r w:rsidR="0015374A">
        <w:rPr>
          <w:lang w:val="vi-VN"/>
        </w:rPr>
        <w:t xml:space="preserve"> lý thông báo của người quản lý kênh thông báo với người dùng cuối</w:t>
      </w:r>
      <w:r>
        <w:t xml:space="preserve">. </w:t>
      </w:r>
    </w:p>
    <w:p w14:paraId="12A2762F" w14:textId="108DD7A0" w:rsidR="007649F0" w:rsidRPr="007649F0" w:rsidRDefault="007649F0" w:rsidP="007649F0">
      <w:r>
        <w:t xml:space="preserve">Hệ thống phần mềm này được xây dựng phù hợp với danh sách chức năng được mô tả trong tài liệu này và có khả năng kết nối với </w:t>
      </w:r>
      <w:r w:rsidR="0015374A">
        <w:t>các</w:t>
      </w:r>
      <w:r w:rsidR="0015374A">
        <w:rPr>
          <w:lang w:val="vi-VN"/>
        </w:rPr>
        <w:t xml:space="preserve"> hệ thống social khác như firebase, google, facebook…</w:t>
      </w:r>
      <w:r w:rsidR="00941740">
        <w:t>.</w:t>
      </w:r>
    </w:p>
    <w:p w14:paraId="61335E5E" w14:textId="2E4D1E32" w:rsidR="006A1EB0" w:rsidRDefault="006A1EB0" w:rsidP="00B4509A">
      <w:pPr>
        <w:pStyle w:val="Heading2"/>
      </w:pPr>
      <w:bookmarkStart w:id="3" w:name="_Ref22216811"/>
      <w:bookmarkStart w:id="4" w:name="_Ref22216821"/>
      <w:bookmarkStart w:id="5" w:name="_Toc22744044"/>
      <w:r>
        <w:t>Các thuật ngữ, từ viết tắt</w:t>
      </w:r>
      <w:bookmarkEnd w:id="3"/>
      <w:bookmarkEnd w:id="4"/>
      <w:bookmarkEnd w:id="5"/>
    </w:p>
    <w:tbl>
      <w:tblPr>
        <w:tblStyle w:val="DTTSol"/>
        <w:tblW w:w="5000" w:type="pct"/>
        <w:tblLook w:val="0420" w:firstRow="1" w:lastRow="0" w:firstColumn="0" w:lastColumn="0" w:noHBand="0" w:noVBand="1"/>
      </w:tblPr>
      <w:tblGrid>
        <w:gridCol w:w="952"/>
        <w:gridCol w:w="3008"/>
        <w:gridCol w:w="5057"/>
      </w:tblGrid>
      <w:tr w:rsidR="006A1EB0" w:rsidRPr="00BF318E" w14:paraId="60389418" w14:textId="77777777" w:rsidTr="006A1EB0">
        <w:trPr>
          <w:cnfStyle w:val="100000000000" w:firstRow="1" w:lastRow="0" w:firstColumn="0" w:lastColumn="0" w:oddVBand="0" w:evenVBand="0" w:oddHBand="0" w:evenHBand="0" w:firstRowFirstColumn="0" w:firstRowLastColumn="0" w:lastRowFirstColumn="0" w:lastRowLastColumn="0"/>
        </w:trPr>
        <w:tc>
          <w:tcPr>
            <w:tcW w:w="528" w:type="pct"/>
          </w:tcPr>
          <w:p w14:paraId="555843C0" w14:textId="77777777" w:rsidR="006A1EB0" w:rsidRPr="00BF318E" w:rsidRDefault="006A1EB0" w:rsidP="006A1EB0">
            <w:pPr>
              <w:pStyle w:val="NoSpacing"/>
              <w:spacing w:before="120" w:after="120"/>
              <w:jc w:val="center"/>
              <w:rPr>
                <w:rFonts w:ascii="Times New Roman" w:hAnsi="Times New Roman"/>
                <w:szCs w:val="26"/>
              </w:rPr>
            </w:pPr>
            <w:r>
              <w:rPr>
                <w:rFonts w:ascii="Times New Roman" w:hAnsi="Times New Roman"/>
                <w:szCs w:val="26"/>
              </w:rPr>
              <w:t>STT</w:t>
            </w:r>
          </w:p>
        </w:tc>
        <w:tc>
          <w:tcPr>
            <w:tcW w:w="1668" w:type="pct"/>
          </w:tcPr>
          <w:p w14:paraId="362C0487" w14:textId="5F8C3349" w:rsidR="006A1EB0" w:rsidRPr="00BF318E" w:rsidRDefault="006A1EB0" w:rsidP="006A1EB0">
            <w:pPr>
              <w:pStyle w:val="NoSpacing"/>
              <w:spacing w:before="120" w:after="120"/>
              <w:rPr>
                <w:rFonts w:ascii="Times New Roman" w:hAnsi="Times New Roman"/>
                <w:szCs w:val="26"/>
              </w:rPr>
            </w:pPr>
            <w:r>
              <w:rPr>
                <w:rFonts w:ascii="Times New Roman" w:hAnsi="Times New Roman"/>
                <w:szCs w:val="26"/>
              </w:rPr>
              <w:t>Thuật ngữ, từ viết tắt</w:t>
            </w:r>
          </w:p>
        </w:tc>
        <w:tc>
          <w:tcPr>
            <w:tcW w:w="2804" w:type="pct"/>
          </w:tcPr>
          <w:p w14:paraId="51B67879" w14:textId="77777777" w:rsidR="006A1EB0" w:rsidRPr="00BF318E" w:rsidRDefault="006A1EB0" w:rsidP="006A1EB0">
            <w:pPr>
              <w:pStyle w:val="NoSpacing"/>
              <w:spacing w:before="120" w:after="120"/>
              <w:rPr>
                <w:rFonts w:ascii="Times New Roman" w:hAnsi="Times New Roman"/>
                <w:szCs w:val="26"/>
              </w:rPr>
            </w:pPr>
            <w:r>
              <w:rPr>
                <w:rFonts w:ascii="Times New Roman" w:hAnsi="Times New Roman"/>
                <w:szCs w:val="26"/>
              </w:rPr>
              <w:t>Định nghĩa, giải thích</w:t>
            </w:r>
          </w:p>
        </w:tc>
      </w:tr>
      <w:tr w:rsidR="006A1EB0" w:rsidRPr="00BF318E" w14:paraId="0C024998" w14:textId="77777777" w:rsidTr="006A1EB0">
        <w:tc>
          <w:tcPr>
            <w:tcW w:w="528" w:type="pct"/>
          </w:tcPr>
          <w:p w14:paraId="75964A43" w14:textId="77777777" w:rsidR="006A1EB0" w:rsidRPr="00BF318E" w:rsidRDefault="006A1EB0" w:rsidP="006A1EB0">
            <w:pPr>
              <w:pStyle w:val="NoSpacing"/>
              <w:spacing w:before="120" w:after="120"/>
              <w:jc w:val="center"/>
              <w:rPr>
                <w:rFonts w:ascii="Times New Roman" w:hAnsi="Times New Roman"/>
                <w:szCs w:val="26"/>
              </w:rPr>
            </w:pPr>
            <w:r>
              <w:rPr>
                <w:rFonts w:ascii="Times New Roman" w:hAnsi="Times New Roman"/>
                <w:szCs w:val="26"/>
              </w:rPr>
              <w:t>1</w:t>
            </w:r>
          </w:p>
        </w:tc>
        <w:tc>
          <w:tcPr>
            <w:tcW w:w="1668" w:type="pct"/>
          </w:tcPr>
          <w:p w14:paraId="21ABDB9C" w14:textId="77777777" w:rsidR="006A1EB0" w:rsidRPr="00BF318E" w:rsidRDefault="006A1EB0" w:rsidP="006A1EB0">
            <w:pPr>
              <w:pStyle w:val="NoSpacing"/>
              <w:spacing w:before="120" w:after="120"/>
              <w:rPr>
                <w:rFonts w:ascii="Times New Roman" w:hAnsi="Times New Roman"/>
                <w:szCs w:val="26"/>
              </w:rPr>
            </w:pPr>
            <w:r>
              <w:rPr>
                <w:rFonts w:ascii="Times New Roman" w:hAnsi="Times New Roman"/>
                <w:szCs w:val="26"/>
              </w:rPr>
              <w:t>Cổng DV CTCKS</w:t>
            </w:r>
          </w:p>
        </w:tc>
        <w:tc>
          <w:tcPr>
            <w:tcW w:w="2804" w:type="pct"/>
          </w:tcPr>
          <w:p w14:paraId="5914BF78" w14:textId="77777777" w:rsidR="006A1EB0" w:rsidRPr="00BF318E" w:rsidRDefault="006A1EB0" w:rsidP="006A1EB0">
            <w:pPr>
              <w:pStyle w:val="NoSpacing"/>
              <w:spacing w:before="120" w:after="120"/>
              <w:rPr>
                <w:rFonts w:ascii="Times New Roman" w:hAnsi="Times New Roman"/>
                <w:szCs w:val="26"/>
              </w:rPr>
            </w:pPr>
            <w:r>
              <w:rPr>
                <w:rFonts w:ascii="Times New Roman" w:hAnsi="Times New Roman"/>
                <w:szCs w:val="26"/>
              </w:rPr>
              <w:t>Cổng Dịch vụ Chứng thực Chữ ký số</w:t>
            </w:r>
          </w:p>
        </w:tc>
      </w:tr>
    </w:tbl>
    <w:p w14:paraId="73E02078" w14:textId="77777777" w:rsidR="003370CB" w:rsidRDefault="003370CB">
      <w:pPr>
        <w:spacing w:after="200" w:line="276" w:lineRule="auto"/>
        <w:rPr>
          <w:rFonts w:eastAsiaTheme="majorEastAsia" w:cstheme="majorBidi"/>
          <w:b/>
          <w:bCs/>
          <w:sz w:val="32"/>
          <w:szCs w:val="28"/>
        </w:rPr>
      </w:pPr>
      <w:r>
        <w:br w:type="page"/>
      </w:r>
    </w:p>
    <w:p w14:paraId="7BEE18C7" w14:textId="71480B23" w:rsidR="00801223" w:rsidRDefault="00801223" w:rsidP="00801223">
      <w:pPr>
        <w:pStyle w:val="Heading1"/>
      </w:pPr>
      <w:bookmarkStart w:id="6" w:name="_Toc22744045"/>
      <w:r>
        <w:lastRenderedPageBreak/>
        <w:t>MÔ TẢ HỆ THỐNG</w:t>
      </w:r>
      <w:bookmarkEnd w:id="6"/>
    </w:p>
    <w:p w14:paraId="3841E5AA" w14:textId="77777777" w:rsidR="006A1EB0" w:rsidRDefault="006A1EB0" w:rsidP="00B4509A">
      <w:pPr>
        <w:pStyle w:val="Heading2"/>
      </w:pPr>
      <w:bookmarkStart w:id="7" w:name="_Toc22744046"/>
      <w:r>
        <w:t>Mục tiêu của hệ thống</w:t>
      </w:r>
      <w:bookmarkEnd w:id="7"/>
    </w:p>
    <w:p w14:paraId="759199A5" w14:textId="5DC620E4" w:rsidR="00E80026" w:rsidRPr="00E80026" w:rsidRDefault="0074171D" w:rsidP="0015374A">
      <w:pPr>
        <w:pStyle w:val="ListParagraph"/>
        <w:numPr>
          <w:ilvl w:val="0"/>
          <w:numId w:val="10"/>
        </w:numPr>
      </w:pPr>
      <w:r w:rsidRPr="0074171D">
        <w:rPr>
          <w:lang w:val="en-US"/>
        </w:rPr>
        <w:t xml:space="preserve">Xây dựng hệ thống đăng ký </w:t>
      </w:r>
      <w:r w:rsidR="0015374A">
        <w:rPr>
          <w:lang w:val="en-US"/>
        </w:rPr>
        <w:t>kênh</w:t>
      </w:r>
      <w:r w:rsidR="0015374A">
        <w:t xml:space="preserve"> thông báo</w:t>
      </w:r>
      <w:r w:rsidRPr="0074171D">
        <w:rPr>
          <w:lang w:val="en-US"/>
        </w:rPr>
        <w:t xml:space="preserve">; </w:t>
      </w:r>
      <w:r w:rsidR="0015374A">
        <w:rPr>
          <w:lang w:val="en-US"/>
        </w:rPr>
        <w:t>Quản</w:t>
      </w:r>
      <w:r w:rsidR="0015374A">
        <w:t xml:space="preserve"> lý mẫu thông báo, quản lý lịch thông báo</w:t>
      </w:r>
      <w:r w:rsidRPr="0074171D">
        <w:rPr>
          <w:lang w:val="en-US"/>
        </w:rPr>
        <w:t>;</w:t>
      </w:r>
      <w:r w:rsidR="00F30817">
        <w:rPr>
          <w:lang w:val="en-US"/>
        </w:rPr>
        <w:t xml:space="preserve"> </w:t>
      </w:r>
      <w:r w:rsidR="0015374A">
        <w:rPr>
          <w:lang w:val="en-US"/>
        </w:rPr>
        <w:t>Đăng</w:t>
      </w:r>
      <w:r w:rsidR="0015374A">
        <w:t xml:space="preserve"> ký theo dõi kênh</w:t>
      </w:r>
      <w:r w:rsidR="00E80026">
        <w:rPr>
          <w:lang w:val="en-US"/>
        </w:rPr>
        <w:t>:</w:t>
      </w:r>
      <w:r w:rsidR="00F30817">
        <w:rPr>
          <w:lang w:val="en-US"/>
        </w:rPr>
        <w:t xml:space="preserve"> </w:t>
      </w:r>
    </w:p>
    <w:p w14:paraId="1BFCA2B4" w14:textId="2B604EE8" w:rsidR="00D36D22" w:rsidRDefault="0015374A" w:rsidP="00E80026">
      <w:pPr>
        <w:pStyle w:val="ListParagraph"/>
        <w:numPr>
          <w:ilvl w:val="1"/>
          <w:numId w:val="10"/>
        </w:numPr>
      </w:pPr>
      <w:r>
        <w:t>Quản lý danh sách kênh thông báo.</w:t>
      </w:r>
    </w:p>
    <w:p w14:paraId="28BFD9F9" w14:textId="5615409E" w:rsidR="0015374A" w:rsidRDefault="0015374A" w:rsidP="00E80026">
      <w:pPr>
        <w:pStyle w:val="ListParagraph"/>
        <w:numPr>
          <w:ilvl w:val="1"/>
          <w:numId w:val="10"/>
        </w:numPr>
      </w:pPr>
      <w:r>
        <w:t>Quản lý biểu mẫu thông báo</w:t>
      </w:r>
    </w:p>
    <w:p w14:paraId="085CE36A" w14:textId="00B93B00" w:rsidR="0015374A" w:rsidRDefault="0015374A" w:rsidP="00E80026">
      <w:pPr>
        <w:pStyle w:val="ListParagraph"/>
        <w:numPr>
          <w:ilvl w:val="1"/>
          <w:numId w:val="10"/>
        </w:numPr>
      </w:pPr>
      <w:r>
        <w:t>Quản lý từ điển thông báo</w:t>
      </w:r>
    </w:p>
    <w:p w14:paraId="5D191ECE" w14:textId="26BE32FC" w:rsidR="0015374A" w:rsidRDefault="0015374A" w:rsidP="00E80026">
      <w:pPr>
        <w:pStyle w:val="ListParagraph"/>
        <w:numPr>
          <w:ilvl w:val="1"/>
          <w:numId w:val="10"/>
        </w:numPr>
      </w:pPr>
      <w:r>
        <w:t>Quản lý kênh thông báo</w:t>
      </w:r>
    </w:p>
    <w:p w14:paraId="69B6AE35" w14:textId="7A2FDD70" w:rsidR="0015374A" w:rsidRDefault="0015374A" w:rsidP="00E80026">
      <w:pPr>
        <w:pStyle w:val="ListParagraph"/>
        <w:numPr>
          <w:ilvl w:val="1"/>
          <w:numId w:val="10"/>
        </w:numPr>
      </w:pPr>
      <w:r>
        <w:t>Quản lý lịch thông báo</w:t>
      </w:r>
    </w:p>
    <w:p w14:paraId="0BF58F8C" w14:textId="7B7C5776" w:rsidR="00253B0A" w:rsidRPr="00253B0A" w:rsidRDefault="0074171D" w:rsidP="0074171D">
      <w:pPr>
        <w:pStyle w:val="ListParagraph"/>
        <w:numPr>
          <w:ilvl w:val="0"/>
          <w:numId w:val="10"/>
        </w:numPr>
      </w:pPr>
      <w:r w:rsidRPr="0074171D">
        <w:rPr>
          <w:lang w:val="en-US"/>
        </w:rPr>
        <w:t xml:space="preserve">Xây dựng chức năng hỗ trợ </w:t>
      </w:r>
      <w:r w:rsidR="0015374A">
        <w:rPr>
          <w:lang w:val="en-US"/>
        </w:rPr>
        <w:t>tạo</w:t>
      </w:r>
      <w:r w:rsidR="0015374A">
        <w:t xml:space="preserve"> thông báo gửi đến người theo dõi kênh, tạo các nhóm người nhận thông báo. Cho phép gửi thông báo tới 1 người, 1 nhóm người</w:t>
      </w:r>
      <w:r w:rsidR="00F30817">
        <w:rPr>
          <w:lang w:val="en-US"/>
        </w:rPr>
        <w:t>;</w:t>
      </w:r>
    </w:p>
    <w:p w14:paraId="388908EF" w14:textId="576470C4" w:rsidR="008B5F92" w:rsidRPr="008B5F92" w:rsidRDefault="00D81589" w:rsidP="0074171D">
      <w:pPr>
        <w:pStyle w:val="ListParagraph"/>
        <w:numPr>
          <w:ilvl w:val="0"/>
          <w:numId w:val="10"/>
        </w:numPr>
      </w:pPr>
      <w:r>
        <w:rPr>
          <w:lang w:val="en-US"/>
        </w:rPr>
        <w:t>Cho</w:t>
      </w:r>
      <w:r>
        <w:t xml:space="preserve"> phép quản lý, khoá, thay đổi thông tin kênh thông báo</w:t>
      </w:r>
      <w:r w:rsidR="00F30817">
        <w:rPr>
          <w:lang w:val="en-US"/>
        </w:rPr>
        <w:t>;</w:t>
      </w:r>
    </w:p>
    <w:p w14:paraId="5B9ECD99" w14:textId="5DDDE4E0" w:rsidR="00253B0A" w:rsidRPr="008B5F92" w:rsidRDefault="00F30817" w:rsidP="0074171D">
      <w:pPr>
        <w:pStyle w:val="ListParagraph"/>
        <w:numPr>
          <w:ilvl w:val="0"/>
          <w:numId w:val="10"/>
        </w:numPr>
      </w:pPr>
      <w:r>
        <w:rPr>
          <w:lang w:val="en-US"/>
        </w:rPr>
        <w:t xml:space="preserve">Xây dựng </w:t>
      </w:r>
      <w:r w:rsidR="00D81589">
        <w:rPr>
          <w:lang w:val="en-US"/>
        </w:rPr>
        <w:t>chức</w:t>
      </w:r>
      <w:r w:rsidR="00D81589">
        <w:t xml:space="preserve"> năng tạo biểu mẫu thông báo cho từng kênh</w:t>
      </w:r>
      <w:r>
        <w:rPr>
          <w:lang w:val="en-US"/>
        </w:rPr>
        <w:t>;</w:t>
      </w:r>
    </w:p>
    <w:p w14:paraId="1BD74EE5" w14:textId="60248CAD" w:rsidR="00F30817" w:rsidRDefault="00D81589" w:rsidP="008B5F92">
      <w:pPr>
        <w:pStyle w:val="ListParagraph"/>
        <w:numPr>
          <w:ilvl w:val="0"/>
          <w:numId w:val="10"/>
        </w:numPr>
        <w:rPr>
          <w:lang w:val="en-US"/>
        </w:rPr>
      </w:pPr>
      <w:r>
        <w:rPr>
          <w:lang w:val="en-US"/>
        </w:rPr>
        <w:t>Ch</w:t>
      </w:r>
      <w:r>
        <w:t>o phép tạo lịch gửi thông báo tới người, nhóm người theo các tiêu chí</w:t>
      </w:r>
      <w:r w:rsidR="00F30817">
        <w:rPr>
          <w:lang w:val="en-US"/>
        </w:rPr>
        <w:t>:</w:t>
      </w:r>
    </w:p>
    <w:p w14:paraId="79C294CA" w14:textId="7051B6CF" w:rsidR="00F30817" w:rsidRDefault="00D81589" w:rsidP="00F30817">
      <w:pPr>
        <w:pStyle w:val="ListParagraph"/>
        <w:numPr>
          <w:ilvl w:val="1"/>
          <w:numId w:val="10"/>
        </w:numPr>
        <w:rPr>
          <w:lang w:val="en-US"/>
        </w:rPr>
      </w:pPr>
      <w:r>
        <w:rPr>
          <w:lang w:val="en-US"/>
        </w:rPr>
        <w:t>Hàng</w:t>
      </w:r>
      <w:r>
        <w:t xml:space="preserve"> ngày, giờ, tuần, ngày lễ…</w:t>
      </w:r>
      <w:r w:rsidR="00F30817">
        <w:rPr>
          <w:lang w:val="en-US"/>
        </w:rPr>
        <w:t>;</w:t>
      </w:r>
    </w:p>
    <w:p w14:paraId="6E514C02" w14:textId="77777777" w:rsidR="00D81589" w:rsidRDefault="00D81589" w:rsidP="00A8287A">
      <w:pPr>
        <w:pStyle w:val="ListParagraph"/>
        <w:numPr>
          <w:ilvl w:val="0"/>
          <w:numId w:val="10"/>
        </w:numPr>
      </w:pPr>
      <w:r>
        <w:rPr>
          <w:lang w:val="en-US"/>
        </w:rPr>
        <w:t>Kết</w:t>
      </w:r>
      <w:r>
        <w:t xml:space="preserve"> nối với các hệ thống social </w:t>
      </w:r>
      <w:proofErr w:type="gramStart"/>
      <w:r>
        <w:t>như :</w:t>
      </w:r>
      <w:proofErr w:type="gramEnd"/>
      <w:r>
        <w:t xml:space="preserve"> </w:t>
      </w:r>
    </w:p>
    <w:p w14:paraId="26BB599D" w14:textId="1898766D" w:rsidR="00253B0A" w:rsidRDefault="00D81589" w:rsidP="00D81589">
      <w:pPr>
        <w:pStyle w:val="ListParagraph"/>
        <w:numPr>
          <w:ilvl w:val="1"/>
          <w:numId w:val="10"/>
        </w:numPr>
      </w:pPr>
      <w:r>
        <w:rPr>
          <w:lang w:val="en-US"/>
        </w:rPr>
        <w:t>Đăng</w:t>
      </w:r>
      <w:r>
        <w:t xml:space="preserve"> nhập.</w:t>
      </w:r>
    </w:p>
    <w:p w14:paraId="2C03F0E4" w14:textId="7E15C9E3" w:rsidR="00D81589" w:rsidRPr="00D36D22" w:rsidRDefault="00D81589" w:rsidP="00D81589">
      <w:pPr>
        <w:pStyle w:val="ListParagraph"/>
        <w:numPr>
          <w:ilvl w:val="1"/>
          <w:numId w:val="10"/>
        </w:numPr>
      </w:pPr>
      <w:r>
        <w:t>Lấy nội dung bài viết</w:t>
      </w:r>
    </w:p>
    <w:p w14:paraId="11E43429" w14:textId="77777777" w:rsidR="00AC029E" w:rsidRDefault="00AC029E" w:rsidP="00B4509A">
      <w:pPr>
        <w:pStyle w:val="Heading2"/>
      </w:pPr>
      <w:bookmarkStart w:id="8" w:name="_Toc22744047"/>
      <w:r>
        <w:t>Đối tượng sử dụng hệ thống</w:t>
      </w:r>
      <w:bookmarkEnd w:id="8"/>
      <w:r>
        <w:t xml:space="preserve"> </w:t>
      </w:r>
    </w:p>
    <w:p w14:paraId="7AB1BD6A" w14:textId="2E7FA3DF" w:rsidR="00AC029E" w:rsidRDefault="00107B76" w:rsidP="00791C6B">
      <w:r>
        <w:t>Các đối tượng tham gia và sử dụng trong hệ thống gồm:</w:t>
      </w:r>
    </w:p>
    <w:p w14:paraId="68FB8A93" w14:textId="53064F3D" w:rsidR="00410066" w:rsidRPr="00410066" w:rsidRDefault="00D81589" w:rsidP="00A8287A">
      <w:pPr>
        <w:pStyle w:val="ListParagraph"/>
        <w:numPr>
          <w:ilvl w:val="0"/>
          <w:numId w:val="10"/>
        </w:numPr>
      </w:pPr>
      <w:r>
        <w:rPr>
          <w:lang w:val="en-US"/>
        </w:rPr>
        <w:t>Người</w:t>
      </w:r>
      <w:r>
        <w:t xml:space="preserve"> cung cấp kênh thông báo</w:t>
      </w:r>
      <w:r w:rsidR="00410066">
        <w:rPr>
          <w:lang w:val="en-US"/>
        </w:rPr>
        <w:t>:</w:t>
      </w:r>
    </w:p>
    <w:p w14:paraId="39C7511D" w14:textId="302299DC" w:rsidR="00107B76" w:rsidRPr="00DB21E9" w:rsidRDefault="00107B76" w:rsidP="00410066">
      <w:pPr>
        <w:pStyle w:val="ListParagraph"/>
        <w:numPr>
          <w:ilvl w:val="1"/>
          <w:numId w:val="10"/>
        </w:numPr>
      </w:pPr>
      <w:r>
        <w:rPr>
          <w:lang w:val="en-US"/>
        </w:rPr>
        <w:t xml:space="preserve">Cơ quan, tổ chức: </w:t>
      </w:r>
      <w:r w:rsidR="00D81589">
        <w:rPr>
          <w:lang w:val="en-US"/>
        </w:rPr>
        <w:t>Là</w:t>
      </w:r>
      <w:r w:rsidR="00D81589">
        <w:t xml:space="preserve"> các tổ chức, công ty muốn sử dụng kênh thông báo để thông báo tới các đại lý, người tiêu dùng.</w:t>
      </w:r>
    </w:p>
    <w:p w14:paraId="01A55F11" w14:textId="2E754ADE" w:rsidR="00DB21E9" w:rsidRPr="00DB21E9" w:rsidRDefault="00D81589" w:rsidP="00D81589">
      <w:pPr>
        <w:pStyle w:val="ListParagraph"/>
        <w:numPr>
          <w:ilvl w:val="0"/>
          <w:numId w:val="10"/>
        </w:numPr>
      </w:pPr>
      <w:r>
        <w:rPr>
          <w:lang w:val="en-US"/>
        </w:rPr>
        <w:t>Cá</w:t>
      </w:r>
      <w:r>
        <w:t xml:space="preserve"> nhân</w:t>
      </w:r>
      <w:r w:rsidR="00DB21E9">
        <w:rPr>
          <w:lang w:val="en-US"/>
        </w:rPr>
        <w:t xml:space="preserve">: </w:t>
      </w:r>
      <w:r>
        <w:rPr>
          <w:lang w:val="en-US"/>
        </w:rPr>
        <w:t>Là</w:t>
      </w:r>
      <w:r>
        <w:t xml:space="preserve"> các cá nhân muốn tạo 1 kênh thông báo riêng như giáo viên, streamer … muốn gửi thông báo tới phụ huynh, học sinh, người theo dõi…</w:t>
      </w:r>
    </w:p>
    <w:p w14:paraId="09B81DBD" w14:textId="5F68F44F" w:rsidR="00163F17" w:rsidRPr="00AC029E" w:rsidRDefault="00DB21E9" w:rsidP="00D81589">
      <w:pPr>
        <w:pStyle w:val="ListParagraph"/>
        <w:numPr>
          <w:ilvl w:val="0"/>
          <w:numId w:val="10"/>
        </w:numPr>
      </w:pPr>
      <w:r w:rsidRPr="00D81589">
        <w:t>Quản</w:t>
      </w:r>
      <w:r>
        <w:rPr>
          <w:lang w:val="en-US"/>
        </w:rPr>
        <w:t xml:space="preserve"> trị hệ thống: </w:t>
      </w:r>
      <w:r w:rsidR="00D81589">
        <w:rPr>
          <w:lang w:val="en-US"/>
        </w:rPr>
        <w:t>Là</w:t>
      </w:r>
      <w:r w:rsidR="00D81589">
        <w:t xml:space="preserve"> người có khả năng cấu hình các tham số hệ thống, được phép thao tác như mở, khoá… các kênh gửi thông báo</w:t>
      </w:r>
      <w:r>
        <w:rPr>
          <w:lang w:val="en-US"/>
        </w:rPr>
        <w:t>.</w:t>
      </w:r>
    </w:p>
    <w:p w14:paraId="5A03A31B" w14:textId="77777777" w:rsidR="00670A83" w:rsidRDefault="00670A83" w:rsidP="00B4509A">
      <w:pPr>
        <w:pStyle w:val="Heading2"/>
      </w:pPr>
      <w:bookmarkStart w:id="9" w:name="_Toc22744048"/>
      <w:r>
        <w:t>Mô hình tổng thể hệ thống</w:t>
      </w:r>
      <w:bookmarkEnd w:id="9"/>
    </w:p>
    <w:p w14:paraId="58951A2C" w14:textId="77777777" w:rsidR="00670A83" w:rsidRDefault="00670A83" w:rsidP="00BC0773">
      <w:pPr>
        <w:pStyle w:val="Heading3"/>
      </w:pPr>
      <w:r>
        <w:t>Mô hình kiến trúc hệ thống</w:t>
      </w:r>
    </w:p>
    <w:p w14:paraId="1CB7C28C" w14:textId="40932670" w:rsidR="00506DBE" w:rsidRDefault="00506DBE" w:rsidP="00506DBE">
      <w:pPr>
        <w:keepNext/>
        <w:jc w:val="center"/>
      </w:pPr>
    </w:p>
    <w:p w14:paraId="752B39FD" w14:textId="294E7D4E" w:rsidR="008C453A" w:rsidRDefault="00506DBE" w:rsidP="00CF6664">
      <w:pPr>
        <w:pStyle w:val="Caption"/>
      </w:pPr>
      <w:r>
        <w:t xml:space="preserve">Mô hình </w:t>
      </w:r>
      <w:r w:rsidR="00E47116">
        <w:rPr>
          <w:noProof/>
        </w:rPr>
        <w:fldChar w:fldCharType="begin"/>
      </w:r>
      <w:r w:rsidR="00E47116">
        <w:rPr>
          <w:noProof/>
        </w:rPr>
        <w:instrText xml:space="preserve"> STYLEREF 2 \s </w:instrText>
      </w:r>
      <w:r w:rsidR="00E47116">
        <w:rPr>
          <w:noProof/>
        </w:rPr>
        <w:fldChar w:fldCharType="separate"/>
      </w:r>
      <w:r w:rsidR="002135F6">
        <w:rPr>
          <w:noProof/>
        </w:rPr>
        <w:t>3</w:t>
      </w:r>
      <w:r w:rsidR="00E47116">
        <w:rPr>
          <w:noProof/>
        </w:rPr>
        <w:fldChar w:fldCharType="end"/>
      </w:r>
      <w:r>
        <w:noBreakHyphen/>
      </w:r>
      <w:r w:rsidR="00E47116">
        <w:rPr>
          <w:noProof/>
        </w:rPr>
        <w:fldChar w:fldCharType="begin"/>
      </w:r>
      <w:r w:rsidR="00E47116">
        <w:rPr>
          <w:noProof/>
        </w:rPr>
        <w:instrText xml:space="preserve"> SEQ Mô_hình \* ARABIC \s 2 </w:instrText>
      </w:r>
      <w:r w:rsidR="00E47116">
        <w:rPr>
          <w:noProof/>
        </w:rPr>
        <w:fldChar w:fldCharType="separate"/>
      </w:r>
      <w:r w:rsidR="002135F6">
        <w:rPr>
          <w:noProof/>
        </w:rPr>
        <w:t>1</w:t>
      </w:r>
      <w:r w:rsidR="00E47116">
        <w:rPr>
          <w:noProof/>
        </w:rPr>
        <w:fldChar w:fldCharType="end"/>
      </w:r>
      <w:r>
        <w:t>: Mô hình kiến trúc hệ thống</w:t>
      </w:r>
    </w:p>
    <w:p w14:paraId="4329F400" w14:textId="691728B8" w:rsidR="00506DBE" w:rsidRPr="001D7797" w:rsidRDefault="00506DBE" w:rsidP="00A8287A">
      <w:pPr>
        <w:pStyle w:val="ListParagraph"/>
        <w:numPr>
          <w:ilvl w:val="0"/>
          <w:numId w:val="10"/>
        </w:numPr>
      </w:pPr>
      <w:r>
        <w:rPr>
          <w:lang w:val="en-US"/>
        </w:rPr>
        <w:t xml:space="preserve">Các đối tượng sử dụng của hệ thống gồm: Cá nhân, cơ quan, </w:t>
      </w:r>
      <w:r w:rsidR="00D81589">
        <w:rPr>
          <w:lang w:val="en-US"/>
        </w:rPr>
        <w:t>tổ</w:t>
      </w:r>
      <w:r w:rsidR="00D81589">
        <w:t xml:space="preserve"> chức</w:t>
      </w:r>
      <w:r w:rsidR="001D7797">
        <w:rPr>
          <w:lang w:val="en-US"/>
        </w:rPr>
        <w:t>.</w:t>
      </w:r>
    </w:p>
    <w:p w14:paraId="3333BE58" w14:textId="59C9F0AB" w:rsidR="001D7797" w:rsidRPr="001D7797" w:rsidRDefault="001D7797" w:rsidP="00A8287A">
      <w:pPr>
        <w:pStyle w:val="ListParagraph"/>
        <w:numPr>
          <w:ilvl w:val="0"/>
          <w:numId w:val="10"/>
        </w:numPr>
      </w:pPr>
      <w:r>
        <w:rPr>
          <w:lang w:val="en-US"/>
        </w:rPr>
        <w:t>Người sử dụng giao tiếp với hệ thống phần mềm thông qua các kênh giao tiếp: Web, Mobile, Giao tiếp trực tiếp.</w:t>
      </w:r>
    </w:p>
    <w:p w14:paraId="3B0C168D" w14:textId="0247D4C7" w:rsidR="001D7797" w:rsidRPr="0096666F" w:rsidRDefault="001369CD" w:rsidP="00A8287A">
      <w:pPr>
        <w:pStyle w:val="ListParagraph"/>
        <w:numPr>
          <w:ilvl w:val="0"/>
          <w:numId w:val="10"/>
        </w:numPr>
      </w:pPr>
      <w:r>
        <w:rPr>
          <w:lang w:val="en-US"/>
        </w:rPr>
        <w:lastRenderedPageBreak/>
        <w:t xml:space="preserve">Phần Front-end: </w:t>
      </w:r>
      <w:r w:rsidR="00D81589">
        <w:t>N</w:t>
      </w:r>
      <w:r>
        <w:rPr>
          <w:lang w:val="en-US"/>
        </w:rPr>
        <w:t xml:space="preserve">ơi cung cấp các dịch vụ để </w:t>
      </w:r>
      <w:r w:rsidR="00D81589">
        <w:rPr>
          <w:lang w:val="en-US"/>
        </w:rPr>
        <w:t>đăng</w:t>
      </w:r>
      <w:r w:rsidR="00D81589">
        <w:t xml:space="preserve"> ký tài khoản, tạo kênh thông báo và đăng ký nhận thông báo</w:t>
      </w:r>
      <w:r>
        <w:rPr>
          <w:lang w:val="en-US"/>
        </w:rPr>
        <w:t>.</w:t>
      </w:r>
    </w:p>
    <w:p w14:paraId="30AE5E58" w14:textId="4FD5D165" w:rsidR="001369CD" w:rsidRPr="00DF7513" w:rsidRDefault="001369CD" w:rsidP="00A8287A">
      <w:pPr>
        <w:pStyle w:val="ListParagraph"/>
        <w:numPr>
          <w:ilvl w:val="0"/>
          <w:numId w:val="10"/>
        </w:numPr>
      </w:pPr>
      <w:r>
        <w:rPr>
          <w:lang w:val="en-US"/>
        </w:rPr>
        <w:t xml:space="preserve">Phần Back-end: </w:t>
      </w:r>
      <w:r w:rsidR="00D81589">
        <w:rPr>
          <w:lang w:val="en-US"/>
        </w:rPr>
        <w:t>Là</w:t>
      </w:r>
      <w:r w:rsidR="00D81589">
        <w:t xml:space="preserve"> phần dành cho quản trị viên</w:t>
      </w:r>
      <w:r w:rsidR="00DF7513">
        <w:rPr>
          <w:lang w:val="en-US"/>
        </w:rPr>
        <w:t>:</w:t>
      </w:r>
    </w:p>
    <w:p w14:paraId="6DC7BF5A" w14:textId="22C30EF6" w:rsidR="00C75EEB" w:rsidRPr="00C75EEB" w:rsidRDefault="00D81589" w:rsidP="00A8287A">
      <w:pPr>
        <w:pStyle w:val="ListParagraph"/>
        <w:numPr>
          <w:ilvl w:val="1"/>
          <w:numId w:val="10"/>
        </w:numPr>
      </w:pPr>
      <w:r>
        <w:t>Cấu hình tham số dùng chung.</w:t>
      </w:r>
    </w:p>
    <w:p w14:paraId="637D40A2" w14:textId="2289DC06" w:rsidR="009B47C6" w:rsidRPr="00506DBE" w:rsidRDefault="00D81589" w:rsidP="00D81589">
      <w:pPr>
        <w:pStyle w:val="ListParagraph"/>
        <w:numPr>
          <w:ilvl w:val="1"/>
          <w:numId w:val="10"/>
        </w:numPr>
      </w:pPr>
      <w:r>
        <w:t>Quản lý các kênh thông báo</w:t>
      </w:r>
    </w:p>
    <w:p w14:paraId="6B1A023E" w14:textId="77777777" w:rsidR="00670A83" w:rsidRDefault="00670A83" w:rsidP="00BC0773">
      <w:pPr>
        <w:pStyle w:val="Heading3"/>
      </w:pPr>
      <w:r>
        <w:t>Các phân hệ của hệ thống</w:t>
      </w:r>
    </w:p>
    <w:p w14:paraId="1832E5A9" w14:textId="449737BE" w:rsidR="006C1CAB" w:rsidRDefault="00B44049" w:rsidP="006C1CAB">
      <w:r>
        <w:t>Hệ thống gồm 3 nhóm phân hệ chức năng chính:</w:t>
      </w:r>
    </w:p>
    <w:p w14:paraId="026C4B6E" w14:textId="62CB8D93" w:rsidR="00B44049" w:rsidRPr="00F47A4F" w:rsidRDefault="00B44049" w:rsidP="00A8287A">
      <w:pPr>
        <w:pStyle w:val="ListParagraph"/>
        <w:numPr>
          <w:ilvl w:val="0"/>
          <w:numId w:val="10"/>
        </w:numPr>
      </w:pPr>
      <w:r>
        <w:rPr>
          <w:lang w:val="en-US"/>
        </w:rPr>
        <w:t>Nhóm “Front-end”</w:t>
      </w:r>
      <w:r w:rsidR="003F2D19">
        <w:rPr>
          <w:lang w:val="en-US"/>
        </w:rPr>
        <w:t xml:space="preserve">: </w:t>
      </w:r>
    </w:p>
    <w:p w14:paraId="47766E7C" w14:textId="3D3CE8D8" w:rsidR="00F47A4F" w:rsidRPr="00F47A4F" w:rsidRDefault="00F47A4F" w:rsidP="00F47A4F">
      <w:pPr>
        <w:pStyle w:val="ListParagraph"/>
        <w:numPr>
          <w:ilvl w:val="1"/>
          <w:numId w:val="10"/>
        </w:numPr>
      </w:pPr>
      <w:r>
        <w:rPr>
          <w:lang w:val="en-US"/>
        </w:rPr>
        <w:t>Chức năng chung: đăng ký, đăng nhập tài khoản</w:t>
      </w:r>
    </w:p>
    <w:p w14:paraId="257965A3" w14:textId="21FBCB54" w:rsidR="00F47A4F" w:rsidRDefault="00EB2D3A" w:rsidP="00F47A4F">
      <w:pPr>
        <w:pStyle w:val="ListParagraph"/>
        <w:numPr>
          <w:ilvl w:val="1"/>
          <w:numId w:val="10"/>
        </w:numPr>
      </w:pPr>
      <w:r>
        <w:t>Tạo kênh</w:t>
      </w:r>
    </w:p>
    <w:p w14:paraId="53B4259D" w14:textId="6272EBE5" w:rsidR="00EB2D3A" w:rsidRDefault="00EB2D3A" w:rsidP="00F47A4F">
      <w:pPr>
        <w:pStyle w:val="ListParagraph"/>
        <w:numPr>
          <w:ilvl w:val="1"/>
          <w:numId w:val="10"/>
        </w:numPr>
      </w:pPr>
      <w:r>
        <w:t>Theo dõi kênh</w:t>
      </w:r>
    </w:p>
    <w:p w14:paraId="6DD08F6C" w14:textId="600F2C18" w:rsidR="00EB2D3A" w:rsidRDefault="00EB2D3A" w:rsidP="00F47A4F">
      <w:pPr>
        <w:pStyle w:val="ListParagraph"/>
        <w:numPr>
          <w:ilvl w:val="1"/>
          <w:numId w:val="10"/>
        </w:numPr>
      </w:pPr>
      <w:r>
        <w:t>Tạo biểu mẫu</w:t>
      </w:r>
    </w:p>
    <w:p w14:paraId="411B8B1B" w14:textId="380314DA" w:rsidR="00EB2D3A" w:rsidRDefault="00EB2D3A" w:rsidP="00F47A4F">
      <w:pPr>
        <w:pStyle w:val="ListParagraph"/>
        <w:numPr>
          <w:ilvl w:val="1"/>
          <w:numId w:val="10"/>
        </w:numPr>
      </w:pPr>
      <w:r>
        <w:t>Tạo từ điển</w:t>
      </w:r>
    </w:p>
    <w:p w14:paraId="6943D133" w14:textId="22C86EC9" w:rsidR="00EB2D3A" w:rsidRDefault="00EB2D3A" w:rsidP="00F47A4F">
      <w:pPr>
        <w:pStyle w:val="ListParagraph"/>
        <w:numPr>
          <w:ilvl w:val="1"/>
          <w:numId w:val="10"/>
        </w:numPr>
      </w:pPr>
      <w:r>
        <w:t>Thiết lập lịch</w:t>
      </w:r>
    </w:p>
    <w:p w14:paraId="7E4ED7A1" w14:textId="091C3597" w:rsidR="00EB2D3A" w:rsidRPr="00F47A4F" w:rsidRDefault="00EB2D3A" w:rsidP="00EB2D3A">
      <w:pPr>
        <w:pStyle w:val="ListParagraph"/>
        <w:numPr>
          <w:ilvl w:val="1"/>
          <w:numId w:val="10"/>
        </w:numPr>
      </w:pPr>
      <w:r>
        <w:t>Quản lý kênh</w:t>
      </w:r>
    </w:p>
    <w:p w14:paraId="613B297C" w14:textId="02E6A8A8" w:rsidR="00B44049" w:rsidRPr="00F47A4F" w:rsidRDefault="00B44049" w:rsidP="00A8287A">
      <w:pPr>
        <w:pStyle w:val="ListParagraph"/>
        <w:numPr>
          <w:ilvl w:val="0"/>
          <w:numId w:val="10"/>
        </w:numPr>
      </w:pPr>
      <w:r>
        <w:rPr>
          <w:lang w:val="en-US"/>
        </w:rPr>
        <w:t>Nhóm “Back-end”</w:t>
      </w:r>
      <w:r w:rsidR="00F47A4F">
        <w:rPr>
          <w:lang w:val="en-US"/>
        </w:rPr>
        <w:t>:</w:t>
      </w:r>
    </w:p>
    <w:p w14:paraId="1364D3F6" w14:textId="7998C124" w:rsidR="00F47A4F" w:rsidRDefault="00EB2D3A" w:rsidP="00F47A4F">
      <w:pPr>
        <w:pStyle w:val="ListParagraph"/>
        <w:numPr>
          <w:ilvl w:val="1"/>
          <w:numId w:val="10"/>
        </w:numPr>
      </w:pPr>
      <w:r>
        <w:t>Quản lý người dùng hệ thống</w:t>
      </w:r>
    </w:p>
    <w:p w14:paraId="74367BD6" w14:textId="1C690CF4" w:rsidR="00EB2D3A" w:rsidRDefault="00EB2D3A" w:rsidP="00F47A4F">
      <w:pPr>
        <w:pStyle w:val="ListParagraph"/>
        <w:numPr>
          <w:ilvl w:val="1"/>
          <w:numId w:val="10"/>
        </w:numPr>
      </w:pPr>
      <w:r>
        <w:t>Quản lý kênh thông báo của hệ thống</w:t>
      </w:r>
    </w:p>
    <w:p w14:paraId="0522BB52" w14:textId="5F39ECAB" w:rsidR="00EB2D3A" w:rsidRDefault="00EB2D3A" w:rsidP="00F47A4F">
      <w:pPr>
        <w:pStyle w:val="ListParagraph"/>
        <w:numPr>
          <w:ilvl w:val="1"/>
          <w:numId w:val="10"/>
        </w:numPr>
      </w:pPr>
      <w:r>
        <w:t>Quản lý biểu mẫu hệ thống</w:t>
      </w:r>
    </w:p>
    <w:p w14:paraId="451CA07B" w14:textId="5EDE680B" w:rsidR="00F47A4F" w:rsidRPr="00B44049" w:rsidRDefault="00EB2D3A" w:rsidP="00EB2D3A">
      <w:pPr>
        <w:pStyle w:val="ListParagraph"/>
        <w:numPr>
          <w:ilvl w:val="1"/>
          <w:numId w:val="10"/>
        </w:numPr>
      </w:pPr>
      <w:r>
        <w:t>Quản lý tham số hệ thống</w:t>
      </w:r>
    </w:p>
    <w:p w14:paraId="055528C4" w14:textId="6BA2AA04" w:rsidR="00F47A4F" w:rsidRPr="00F47A4F" w:rsidRDefault="00B44049" w:rsidP="00D020FB">
      <w:pPr>
        <w:pStyle w:val="ListParagraph"/>
        <w:numPr>
          <w:ilvl w:val="0"/>
          <w:numId w:val="10"/>
        </w:numPr>
      </w:pPr>
      <w:r>
        <w:rPr>
          <w:lang w:val="en-US"/>
        </w:rPr>
        <w:t>Nhóm “Kết nối với các hệ thống bên ngoài</w:t>
      </w:r>
      <w:r w:rsidR="00F47A4F">
        <w:rPr>
          <w:lang w:val="en-US"/>
        </w:rPr>
        <w:t>:</w:t>
      </w:r>
    </w:p>
    <w:p w14:paraId="0493D0A4" w14:textId="5AF77836" w:rsidR="00D45554" w:rsidRPr="00912C1F" w:rsidRDefault="00EB2D3A" w:rsidP="00D45554">
      <w:pPr>
        <w:pStyle w:val="ListParagraph"/>
        <w:numPr>
          <w:ilvl w:val="1"/>
          <w:numId w:val="10"/>
        </w:numPr>
      </w:pPr>
      <w:r>
        <w:t>Các hệ thống social</w:t>
      </w:r>
    </w:p>
    <w:p w14:paraId="0072E723" w14:textId="77777777" w:rsidR="00D926F6" w:rsidRDefault="00D926F6" w:rsidP="00912C1F">
      <w:pPr>
        <w:sectPr w:rsidR="00D926F6" w:rsidSect="001C3091">
          <w:footerReference w:type="default" r:id="rId11"/>
          <w:pgSz w:w="11907" w:h="16839" w:code="9"/>
          <w:pgMar w:top="1471" w:right="1440" w:bottom="1080" w:left="1440" w:header="540" w:footer="433" w:gutter="0"/>
          <w:pgNumType w:start="1"/>
          <w:cols w:space="720"/>
          <w:docGrid w:linePitch="360"/>
        </w:sectPr>
      </w:pPr>
    </w:p>
    <w:p w14:paraId="7B454ECE" w14:textId="60E41834" w:rsidR="00D926F6" w:rsidRPr="00D926F6" w:rsidRDefault="007A324F" w:rsidP="00D926F6">
      <w:pPr>
        <w:sectPr w:rsidR="00D926F6" w:rsidRPr="00D926F6" w:rsidSect="00D926F6">
          <w:headerReference w:type="default" r:id="rId12"/>
          <w:footerReference w:type="default" r:id="rId13"/>
          <w:pgSz w:w="16839" w:h="11907" w:orient="landscape" w:code="9"/>
          <w:pgMar w:top="1440" w:right="1471" w:bottom="1440" w:left="1080" w:header="540" w:footer="433" w:gutter="0"/>
          <w:cols w:space="720"/>
          <w:docGrid w:linePitch="360"/>
        </w:sectPr>
      </w:pPr>
      <w:bookmarkStart w:id="10" w:name="_GoBack"/>
      <w:r>
        <w:rPr>
          <w:noProof/>
        </w:rPr>
        <w:lastRenderedPageBreak/>
        <w:drawing>
          <wp:inline distT="0" distB="0" distL="0" distR="0" wp14:anchorId="298175FB" wp14:editId="3FBCB796">
            <wp:extent cx="9072880" cy="51866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GCA_SRS_Model.png"/>
                    <pic:cNvPicPr/>
                  </pic:nvPicPr>
                  <pic:blipFill>
                    <a:blip r:embed="rId14">
                      <a:extLst>
                        <a:ext uri="{28A0092B-C50C-407E-A947-70E740481C1C}">
                          <a14:useLocalDpi xmlns:a14="http://schemas.microsoft.com/office/drawing/2010/main" val="0"/>
                        </a:ext>
                      </a:extLst>
                    </a:blip>
                    <a:stretch>
                      <a:fillRect/>
                    </a:stretch>
                  </pic:blipFill>
                  <pic:spPr>
                    <a:xfrm>
                      <a:off x="0" y="0"/>
                      <a:ext cx="9072880" cy="5186680"/>
                    </a:xfrm>
                    <a:prstGeom prst="rect">
                      <a:avLst/>
                    </a:prstGeom>
                  </pic:spPr>
                </pic:pic>
              </a:graphicData>
            </a:graphic>
          </wp:inline>
        </w:drawing>
      </w:r>
      <w:bookmarkEnd w:id="10"/>
    </w:p>
    <w:p w14:paraId="78103B02" w14:textId="77777777" w:rsidR="00E90415" w:rsidRDefault="00E90415" w:rsidP="00E90415">
      <w:r>
        <w:lastRenderedPageBreak/>
        <w:t>Danh sách chức năng chi tiết của các phân hệ:</w:t>
      </w:r>
    </w:p>
    <w:p w14:paraId="6AFB51D8" w14:textId="77777777" w:rsidR="0010637B" w:rsidRDefault="0010637B" w:rsidP="0010637B">
      <w:pPr>
        <w:pStyle w:val="Heading4"/>
      </w:pPr>
      <w:r>
        <w:t>Nhóm chức năng “Front-end”</w:t>
      </w:r>
    </w:p>
    <w:p w14:paraId="0828A3D9" w14:textId="5F54EC1B" w:rsidR="00B620CD" w:rsidRDefault="00474A1A" w:rsidP="00B620CD">
      <w:pPr>
        <w:pStyle w:val="Heading5"/>
      </w:pPr>
      <w:r>
        <w:t>Các chức năng chung</w:t>
      </w:r>
    </w:p>
    <w:p w14:paraId="0D555944" w14:textId="3DE1B53A" w:rsidR="00914451" w:rsidRPr="00914451" w:rsidRDefault="00914451" w:rsidP="00474A1A">
      <w:pPr>
        <w:pStyle w:val="Chcnng"/>
      </w:pPr>
      <w:r>
        <w:t>Đăng ký tài khoản</w:t>
      </w:r>
    </w:p>
    <w:tbl>
      <w:tblPr>
        <w:tblStyle w:val="DTTSol"/>
        <w:tblW w:w="5000" w:type="pct"/>
        <w:tblLook w:val="0420" w:firstRow="1" w:lastRow="0" w:firstColumn="0" w:lastColumn="0" w:noHBand="0" w:noVBand="1"/>
      </w:tblPr>
      <w:tblGrid>
        <w:gridCol w:w="2424"/>
        <w:gridCol w:w="6593"/>
      </w:tblGrid>
      <w:tr w:rsidR="00FD6A33" w14:paraId="4B109063" w14:textId="77777777" w:rsidTr="00FD6A33">
        <w:trPr>
          <w:cnfStyle w:val="100000000000" w:firstRow="1" w:lastRow="0" w:firstColumn="0" w:lastColumn="0" w:oddVBand="0" w:evenVBand="0" w:oddHBand="0" w:evenHBand="0" w:firstRowFirstColumn="0" w:firstRowLastColumn="0" w:lastRowFirstColumn="0" w:lastRowLastColumn="0"/>
        </w:trPr>
        <w:tc>
          <w:tcPr>
            <w:tcW w:w="1344" w:type="pct"/>
          </w:tcPr>
          <w:p w14:paraId="545A44C1" w14:textId="0EAF6AAB" w:rsidR="00FD6A33" w:rsidRDefault="00FD6A33" w:rsidP="00F861C8">
            <w:pPr>
              <w:spacing w:after="60" w:line="240" w:lineRule="auto"/>
              <w:jc w:val="left"/>
            </w:pPr>
          </w:p>
        </w:tc>
        <w:tc>
          <w:tcPr>
            <w:tcW w:w="3656" w:type="pct"/>
          </w:tcPr>
          <w:p w14:paraId="260C9082" w14:textId="77777777" w:rsidR="00FD6A33" w:rsidRDefault="00FD6A33" w:rsidP="00F861C8">
            <w:pPr>
              <w:spacing w:after="60" w:line="240" w:lineRule="auto"/>
              <w:jc w:val="left"/>
            </w:pPr>
            <w:r>
              <w:t>Mô tả</w:t>
            </w:r>
          </w:p>
        </w:tc>
      </w:tr>
      <w:tr w:rsidR="00FD6A33" w14:paraId="193244F9" w14:textId="77777777" w:rsidTr="00FD6A33">
        <w:tc>
          <w:tcPr>
            <w:tcW w:w="1344" w:type="pct"/>
          </w:tcPr>
          <w:p w14:paraId="557FF28A" w14:textId="779F0530" w:rsidR="00FD6A33" w:rsidRDefault="00755A41" w:rsidP="00F861C8">
            <w:pPr>
              <w:spacing w:after="60" w:line="240" w:lineRule="auto"/>
              <w:jc w:val="left"/>
            </w:pPr>
            <w:r>
              <w:t>Cơ quan, tổ chức</w:t>
            </w:r>
            <w:r w:rsidR="00FD6A33">
              <w:t xml:space="preserve"> </w:t>
            </w:r>
            <w:r w:rsidR="00FD6A33" w:rsidRPr="000D2567">
              <w:rPr>
                <w:i/>
              </w:rPr>
              <w:t>(không yêu cầu đăng nhập)</w:t>
            </w:r>
          </w:p>
        </w:tc>
        <w:tc>
          <w:tcPr>
            <w:tcW w:w="3656" w:type="pct"/>
          </w:tcPr>
          <w:p w14:paraId="28888A66" w14:textId="77777777" w:rsidR="00FD6A33" w:rsidRDefault="00FD6A33" w:rsidP="00F861C8">
            <w:pPr>
              <w:spacing w:after="60" w:line="240" w:lineRule="auto"/>
              <w:jc w:val="left"/>
            </w:pPr>
            <w:r>
              <w:t>Cho phép cơ quan, tổ chức đăng ký tài khoản cho đơn vị để nộp hồ sơ, quản lý các hồ sơ đã nộp, quản lý thông tin chứng thư số của đơn vị.</w:t>
            </w:r>
          </w:p>
        </w:tc>
      </w:tr>
    </w:tbl>
    <w:p w14:paraId="3470CFE5" w14:textId="77777777" w:rsidR="00FD6A33" w:rsidRDefault="00FD6A33" w:rsidP="00FD6A33"/>
    <w:p w14:paraId="21221AF4" w14:textId="77777777" w:rsidR="00FD6A33" w:rsidRPr="0010637B" w:rsidRDefault="00FD6A33" w:rsidP="00FD6A33">
      <w:pPr>
        <w:rPr>
          <w:lang w:val="vi-VN"/>
        </w:rPr>
      </w:pPr>
      <w:r>
        <w:t>Danh sách Usecase tương ứng:</w:t>
      </w:r>
    </w:p>
    <w:p w14:paraId="4DE15661" w14:textId="381D433A" w:rsidR="00FD6A33" w:rsidRDefault="00FD6A33" w:rsidP="00FD6A33">
      <w:pPr>
        <w:pStyle w:val="Chitit"/>
      </w:pPr>
      <w:r>
        <w:fldChar w:fldCharType="begin"/>
      </w:r>
      <w:r>
        <w:instrText xml:space="preserve"> REF _Ref19786190 \w \h \d "  "  \* MERGEFORMAT </w:instrText>
      </w:r>
      <w:r>
        <w:fldChar w:fldCharType="separate"/>
      </w:r>
      <w:r w:rsidR="002135F6">
        <w:t xml:space="preserve">UC 001 - </w:t>
      </w:r>
      <w:r>
        <w:fldChar w:fldCharType="end"/>
      </w:r>
      <w:r>
        <w:fldChar w:fldCharType="begin"/>
      </w:r>
      <w:r>
        <w:instrText xml:space="preserve"> REF _Ref19786201 \h  \* MERGEFORMAT </w:instrText>
      </w:r>
      <w:r>
        <w:fldChar w:fldCharType="separate"/>
      </w:r>
      <w:r w:rsidR="002135F6">
        <w:t>Đăng ký tài khoản tổ chức</w:t>
      </w:r>
      <w:r>
        <w:fldChar w:fldCharType="end"/>
      </w:r>
    </w:p>
    <w:p w14:paraId="58BBA832" w14:textId="484BF7B5" w:rsidR="00FD6A33" w:rsidRDefault="00FD6A33" w:rsidP="00FD6A33">
      <w:pPr>
        <w:pStyle w:val="Chitit"/>
      </w:pPr>
      <w:r>
        <w:fldChar w:fldCharType="begin"/>
      </w:r>
      <w:r>
        <w:instrText xml:space="preserve"> REF _Ref19786371 \r \h  \* MERGEFORMAT </w:instrText>
      </w:r>
      <w:r>
        <w:fldChar w:fldCharType="separate"/>
      </w:r>
      <w:r w:rsidR="002135F6">
        <w:t xml:space="preserve">UC 002 - </w:t>
      </w:r>
      <w:r>
        <w:fldChar w:fldCharType="end"/>
      </w:r>
      <w:r>
        <w:fldChar w:fldCharType="begin"/>
      </w:r>
      <w:r>
        <w:instrText xml:space="preserve"> REF _Ref19786374 \h  \* MERGEFORMAT </w:instrText>
      </w:r>
      <w:r>
        <w:fldChar w:fldCharType="separate"/>
      </w:r>
      <w:r w:rsidR="002135F6">
        <w:t>Tìm kiếm cơ quan, tổ chức trong cây danh mục tổ chức</w:t>
      </w:r>
      <w:r>
        <w:fldChar w:fldCharType="end"/>
      </w:r>
    </w:p>
    <w:p w14:paraId="539C6872" w14:textId="77777777" w:rsidR="00FD6A33" w:rsidRDefault="00FD6A33" w:rsidP="00FD6A33"/>
    <w:p w14:paraId="388CB6BC" w14:textId="77777777" w:rsidR="00FD6A33" w:rsidRDefault="00FD6A33" w:rsidP="00474A1A">
      <w:pPr>
        <w:pStyle w:val="Chcnng"/>
      </w:pPr>
      <w:r>
        <w:t>Đăng nhập tài khoản</w:t>
      </w:r>
    </w:p>
    <w:tbl>
      <w:tblPr>
        <w:tblStyle w:val="DTTSol"/>
        <w:tblW w:w="5000" w:type="pct"/>
        <w:tblLook w:val="0420" w:firstRow="1" w:lastRow="0" w:firstColumn="0" w:lastColumn="0" w:noHBand="0" w:noVBand="1"/>
      </w:tblPr>
      <w:tblGrid>
        <w:gridCol w:w="2424"/>
        <w:gridCol w:w="6593"/>
      </w:tblGrid>
      <w:tr w:rsidR="00FD6A33" w14:paraId="79D78805" w14:textId="77777777" w:rsidTr="00FD6A33">
        <w:trPr>
          <w:cnfStyle w:val="100000000000" w:firstRow="1" w:lastRow="0" w:firstColumn="0" w:lastColumn="0" w:oddVBand="0" w:evenVBand="0" w:oddHBand="0" w:evenHBand="0" w:firstRowFirstColumn="0" w:firstRowLastColumn="0" w:lastRowFirstColumn="0" w:lastRowLastColumn="0"/>
        </w:trPr>
        <w:tc>
          <w:tcPr>
            <w:tcW w:w="1344" w:type="pct"/>
          </w:tcPr>
          <w:p w14:paraId="094B1F92" w14:textId="77777777" w:rsidR="00FD6A33" w:rsidRDefault="00FD6A33" w:rsidP="00F861C8">
            <w:pPr>
              <w:spacing w:after="60" w:line="240" w:lineRule="auto"/>
              <w:jc w:val="left"/>
            </w:pPr>
            <w:r>
              <w:t>Tác nhân</w:t>
            </w:r>
          </w:p>
        </w:tc>
        <w:tc>
          <w:tcPr>
            <w:tcW w:w="3656" w:type="pct"/>
          </w:tcPr>
          <w:p w14:paraId="2206CC47" w14:textId="77777777" w:rsidR="00FD6A33" w:rsidRDefault="00FD6A33" w:rsidP="00F861C8">
            <w:pPr>
              <w:spacing w:after="60" w:line="240" w:lineRule="auto"/>
              <w:jc w:val="left"/>
            </w:pPr>
            <w:r>
              <w:t>Mô tả</w:t>
            </w:r>
          </w:p>
        </w:tc>
      </w:tr>
      <w:tr w:rsidR="00FD6A33" w14:paraId="58E50BFC" w14:textId="77777777" w:rsidTr="00FD6A33">
        <w:tc>
          <w:tcPr>
            <w:tcW w:w="1344" w:type="pct"/>
          </w:tcPr>
          <w:p w14:paraId="5C8A2BEA" w14:textId="7A846AFB" w:rsidR="00FD6A33" w:rsidRDefault="00FD6A33" w:rsidP="00F861C8">
            <w:pPr>
              <w:spacing w:after="60" w:line="240" w:lineRule="auto"/>
              <w:jc w:val="left"/>
            </w:pPr>
            <w:r>
              <w:t xml:space="preserve">Cá nhân/ </w:t>
            </w:r>
            <w:r w:rsidR="00755A41">
              <w:t>Cơ quan, tổ chức</w:t>
            </w:r>
            <w:r>
              <w:t>/ Cán bộ Cục/ Quản trị hệ thống</w:t>
            </w:r>
          </w:p>
        </w:tc>
        <w:tc>
          <w:tcPr>
            <w:tcW w:w="3656" w:type="pct"/>
          </w:tcPr>
          <w:p w14:paraId="3BC392D7" w14:textId="77777777" w:rsidR="00FD6A33" w:rsidRDefault="00FD6A33" w:rsidP="00F861C8">
            <w:pPr>
              <w:spacing w:after="60" w:line="240" w:lineRule="auto"/>
              <w:jc w:val="left"/>
            </w:pPr>
            <w:r>
              <w:t>Cho phép cá nhân/ cơ quan, tổ chức/ cán bộ Cục/ quản trị hệ thống đăng nhập vào hệ thống theo tài khoản được cung cấp.</w:t>
            </w:r>
          </w:p>
        </w:tc>
      </w:tr>
    </w:tbl>
    <w:p w14:paraId="66E44215" w14:textId="77777777" w:rsidR="00FD6A33" w:rsidRDefault="00FD6A33" w:rsidP="00FD6A33"/>
    <w:p w14:paraId="4845664F" w14:textId="77777777" w:rsidR="00FD6A33" w:rsidRPr="0010637B" w:rsidRDefault="00FD6A33" w:rsidP="00FD6A33">
      <w:pPr>
        <w:rPr>
          <w:lang w:val="vi-VN"/>
        </w:rPr>
      </w:pPr>
      <w:r>
        <w:t>Danh sách Usecase tương ứng:</w:t>
      </w:r>
    </w:p>
    <w:p w14:paraId="4EDF03C7" w14:textId="534801D1" w:rsidR="00FD6A33" w:rsidRDefault="00FD6A33" w:rsidP="00FD6A33">
      <w:pPr>
        <w:pStyle w:val="Chitit"/>
      </w:pPr>
      <w:r>
        <w:fldChar w:fldCharType="begin"/>
      </w:r>
      <w:r>
        <w:instrText xml:space="preserve"> REF _Ref19786237 \r \h  \* MERGEFORMAT </w:instrText>
      </w:r>
      <w:r>
        <w:fldChar w:fldCharType="separate"/>
      </w:r>
      <w:r w:rsidR="002135F6">
        <w:t xml:space="preserve">UC 003 - </w:t>
      </w:r>
      <w:r>
        <w:fldChar w:fldCharType="end"/>
      </w:r>
      <w:r>
        <w:fldChar w:fldCharType="begin"/>
      </w:r>
      <w:r>
        <w:instrText xml:space="preserve"> REF _Ref19786225 \h  \* MERGEFORMAT </w:instrText>
      </w:r>
      <w:r>
        <w:fldChar w:fldCharType="separate"/>
      </w:r>
      <w:r w:rsidR="002135F6">
        <w:t>Đăng nhập tài khoản tổ chức</w:t>
      </w:r>
      <w:r>
        <w:fldChar w:fldCharType="end"/>
      </w:r>
    </w:p>
    <w:p w14:paraId="5CA0BF89" w14:textId="552DE9BE" w:rsidR="00FD6A33" w:rsidRDefault="00FD6A33" w:rsidP="00FD6A33">
      <w:pPr>
        <w:pStyle w:val="Chitit"/>
      </w:pPr>
      <w:r>
        <w:fldChar w:fldCharType="begin"/>
      </w:r>
      <w:r>
        <w:instrText xml:space="preserve"> REF _Ref19786396 \r \h  \* MERGEFORMAT </w:instrText>
      </w:r>
      <w:r>
        <w:fldChar w:fldCharType="separate"/>
      </w:r>
      <w:r w:rsidR="002135F6">
        <w:t xml:space="preserve">UC 004 - </w:t>
      </w:r>
      <w:r>
        <w:fldChar w:fldCharType="end"/>
      </w:r>
      <w:r>
        <w:fldChar w:fldCharType="begin"/>
      </w:r>
      <w:r>
        <w:instrText xml:space="preserve"> REF _Ref19786396 \h  \* MERGEFORMAT </w:instrText>
      </w:r>
      <w:r>
        <w:fldChar w:fldCharType="separate"/>
      </w:r>
      <w:r w:rsidR="002135F6">
        <w:t>Đăng nhập tài khoản Cán bộ cơ quan tổ chức</w:t>
      </w:r>
      <w:r>
        <w:fldChar w:fldCharType="end"/>
      </w:r>
    </w:p>
    <w:p w14:paraId="4195A2E5" w14:textId="657226CB" w:rsidR="00FD6A33" w:rsidRDefault="00FD6A33" w:rsidP="00FD6A33">
      <w:pPr>
        <w:pStyle w:val="Chitit"/>
      </w:pPr>
      <w:r>
        <w:fldChar w:fldCharType="begin"/>
      </w:r>
      <w:r>
        <w:instrText xml:space="preserve"> REF _Ref21900108 \r \h </w:instrText>
      </w:r>
      <w:r>
        <w:fldChar w:fldCharType="separate"/>
      </w:r>
      <w:r w:rsidR="002135F6">
        <w:t xml:space="preserve">UC 005 - </w:t>
      </w:r>
      <w:r>
        <w:fldChar w:fldCharType="end"/>
      </w:r>
      <w:r>
        <w:fldChar w:fldCharType="begin"/>
      </w:r>
      <w:r>
        <w:instrText xml:space="preserve"> REF _Ref21900110 \h </w:instrText>
      </w:r>
      <w:r>
        <w:fldChar w:fldCharType="separate"/>
      </w:r>
      <w:r w:rsidR="002135F6">
        <w:t>Đăng nhập tài khoản Cán bộ xử lý hồ sơ/Quản trị hệ thống</w:t>
      </w:r>
      <w:r>
        <w:fldChar w:fldCharType="end"/>
      </w:r>
    </w:p>
    <w:p w14:paraId="594CAA16" w14:textId="77777777" w:rsidR="00FD6A33" w:rsidRDefault="00FD6A33" w:rsidP="00FD6A33">
      <w:pPr>
        <w:pStyle w:val="Chitit"/>
      </w:pPr>
      <w:r>
        <w:fldChar w:fldCharType="begin"/>
      </w:r>
      <w:r>
        <w:instrText xml:space="preserve"> REF _Ref19786456 \r \h  \* MERGEFORMAT </w:instrText>
      </w:r>
      <w:r>
        <w:fldChar w:fldCharType="separate"/>
      </w:r>
      <w:r w:rsidR="002135F6">
        <w:t xml:space="preserve">UC 006 - </w:t>
      </w:r>
      <w:r>
        <w:fldChar w:fldCharType="end"/>
      </w:r>
      <w:r>
        <w:fldChar w:fldCharType="begin"/>
      </w:r>
      <w:r>
        <w:instrText xml:space="preserve"> REF _Ref19786459 \h  \* MERGEFORMAT </w:instrText>
      </w:r>
      <w:r>
        <w:fldChar w:fldCharType="separate"/>
      </w:r>
      <w:r w:rsidR="002135F6">
        <w:t>Quên mật khẩu</w:t>
      </w:r>
      <w:r>
        <w:fldChar w:fldCharType="end"/>
      </w:r>
    </w:p>
    <w:p w14:paraId="5F407E98" w14:textId="77777777" w:rsidR="00FD6A33" w:rsidRDefault="00FD6A33" w:rsidP="00FD6A33"/>
    <w:p w14:paraId="6609A021" w14:textId="77777777" w:rsidR="00FD6A33" w:rsidRDefault="00FD6A33" w:rsidP="00474A1A">
      <w:pPr>
        <w:pStyle w:val="Chcnng"/>
      </w:pPr>
      <w:r>
        <w:t>Quản lý thông tin tài khoản</w:t>
      </w:r>
    </w:p>
    <w:tbl>
      <w:tblPr>
        <w:tblStyle w:val="DTTSol"/>
        <w:tblW w:w="5000" w:type="pct"/>
        <w:tblLook w:val="0420" w:firstRow="1" w:lastRow="0" w:firstColumn="0" w:lastColumn="0" w:noHBand="0" w:noVBand="1"/>
      </w:tblPr>
      <w:tblGrid>
        <w:gridCol w:w="2424"/>
        <w:gridCol w:w="6593"/>
      </w:tblGrid>
      <w:tr w:rsidR="00FD6A33" w14:paraId="050B4BAD" w14:textId="77777777" w:rsidTr="00FD6A33">
        <w:trPr>
          <w:cnfStyle w:val="100000000000" w:firstRow="1" w:lastRow="0" w:firstColumn="0" w:lastColumn="0" w:oddVBand="0" w:evenVBand="0" w:oddHBand="0" w:evenHBand="0" w:firstRowFirstColumn="0" w:firstRowLastColumn="0" w:lastRowFirstColumn="0" w:lastRowLastColumn="0"/>
        </w:trPr>
        <w:tc>
          <w:tcPr>
            <w:tcW w:w="1344" w:type="pct"/>
          </w:tcPr>
          <w:p w14:paraId="1A510D2C" w14:textId="77777777" w:rsidR="00FD6A33" w:rsidRDefault="00FD6A33" w:rsidP="00F861C8">
            <w:pPr>
              <w:spacing w:after="60" w:line="240" w:lineRule="auto"/>
              <w:jc w:val="left"/>
            </w:pPr>
            <w:r>
              <w:t>Tác nhân</w:t>
            </w:r>
          </w:p>
        </w:tc>
        <w:tc>
          <w:tcPr>
            <w:tcW w:w="3656" w:type="pct"/>
          </w:tcPr>
          <w:p w14:paraId="32731C23" w14:textId="77777777" w:rsidR="00FD6A33" w:rsidRDefault="00FD6A33" w:rsidP="00F861C8">
            <w:pPr>
              <w:spacing w:after="60" w:line="240" w:lineRule="auto"/>
              <w:jc w:val="left"/>
            </w:pPr>
            <w:r>
              <w:t>Mô tả</w:t>
            </w:r>
          </w:p>
        </w:tc>
      </w:tr>
      <w:tr w:rsidR="00FD6A33" w14:paraId="1F5045A4" w14:textId="77777777" w:rsidTr="00FD6A33">
        <w:tc>
          <w:tcPr>
            <w:tcW w:w="1344" w:type="pct"/>
          </w:tcPr>
          <w:p w14:paraId="1D62E0F9" w14:textId="0773A868" w:rsidR="00FD6A33" w:rsidRDefault="00FD6A33" w:rsidP="00F861C8">
            <w:pPr>
              <w:spacing w:after="60" w:line="240" w:lineRule="auto"/>
              <w:jc w:val="left"/>
            </w:pPr>
            <w:r>
              <w:t xml:space="preserve">Cá nhân/ </w:t>
            </w:r>
            <w:r w:rsidR="00755A41">
              <w:t>Cơ quan, tổ chức</w:t>
            </w:r>
          </w:p>
        </w:tc>
        <w:tc>
          <w:tcPr>
            <w:tcW w:w="3656" w:type="pct"/>
          </w:tcPr>
          <w:p w14:paraId="755D81FA" w14:textId="77777777" w:rsidR="00FD6A33" w:rsidRDefault="00FD6A33" w:rsidP="00F861C8">
            <w:pPr>
              <w:spacing w:after="60" w:line="240" w:lineRule="auto"/>
              <w:jc w:val="left"/>
            </w:pPr>
            <w:r>
              <w:t>Cho phép cá nhân/cơ quan, tổ chức xem và chỉnh sửa thông tin của tài khoản đang đăng nhập.</w:t>
            </w:r>
          </w:p>
        </w:tc>
      </w:tr>
    </w:tbl>
    <w:p w14:paraId="5DC7FAD1" w14:textId="77777777" w:rsidR="00FD6A33" w:rsidRDefault="00FD6A33" w:rsidP="00FD6A33"/>
    <w:p w14:paraId="2972BD6B" w14:textId="77777777" w:rsidR="00FD6A33" w:rsidRPr="0010637B" w:rsidRDefault="00FD6A33" w:rsidP="00FD6A33">
      <w:pPr>
        <w:rPr>
          <w:lang w:val="vi-VN"/>
        </w:rPr>
      </w:pPr>
      <w:r>
        <w:t>Danh sách Usecase tương ứng:</w:t>
      </w:r>
    </w:p>
    <w:p w14:paraId="3849EAB2" w14:textId="47E3B926" w:rsidR="00FD6A33" w:rsidRDefault="00FD6A33" w:rsidP="00FD6A33">
      <w:pPr>
        <w:pStyle w:val="Chitit"/>
      </w:pPr>
      <w:r>
        <w:fldChar w:fldCharType="begin"/>
      </w:r>
      <w:r>
        <w:instrText xml:space="preserve"> REF _Ref19786472 \r \h  \* MERGEFORMAT </w:instrText>
      </w:r>
      <w:r>
        <w:fldChar w:fldCharType="separate"/>
      </w:r>
      <w:r w:rsidR="002135F6">
        <w:t xml:space="preserve">UC 007 - </w:t>
      </w:r>
      <w:r>
        <w:fldChar w:fldCharType="end"/>
      </w:r>
      <w:r>
        <w:fldChar w:fldCharType="begin"/>
      </w:r>
      <w:r>
        <w:instrText xml:space="preserve"> REF _Ref19786465 \h  \* MERGEFORMAT </w:instrText>
      </w:r>
      <w:r>
        <w:fldChar w:fldCharType="separate"/>
      </w:r>
      <w:r w:rsidR="002135F6">
        <w:t>Cập nhật thông tin tài khoản</w:t>
      </w:r>
      <w:r>
        <w:fldChar w:fldCharType="end"/>
      </w:r>
    </w:p>
    <w:p w14:paraId="06BD7B3F" w14:textId="4AF65F54" w:rsidR="00FD6A33" w:rsidRDefault="00FD6A33" w:rsidP="00FD6A33">
      <w:pPr>
        <w:pStyle w:val="Chitit"/>
      </w:pPr>
      <w:r>
        <w:fldChar w:fldCharType="begin"/>
      </w:r>
      <w:r>
        <w:instrText xml:space="preserve"> REF _Ref19786488 \r \h  \* MERGEFORMAT </w:instrText>
      </w:r>
      <w:r>
        <w:fldChar w:fldCharType="separate"/>
      </w:r>
      <w:r w:rsidR="002135F6">
        <w:t xml:space="preserve">UC 008 - </w:t>
      </w:r>
      <w:r>
        <w:fldChar w:fldCharType="end"/>
      </w:r>
      <w:r>
        <w:fldChar w:fldCharType="begin"/>
      </w:r>
      <w:r>
        <w:instrText xml:space="preserve"> REF _Ref19786492 \h  \* MERGEFORMAT </w:instrText>
      </w:r>
      <w:r>
        <w:fldChar w:fldCharType="separate"/>
      </w:r>
      <w:r w:rsidR="002135F6">
        <w:t>Thay đổi mật khẩu</w:t>
      </w:r>
      <w:r>
        <w:fldChar w:fldCharType="end"/>
      </w:r>
    </w:p>
    <w:p w14:paraId="591C4326" w14:textId="77777777" w:rsidR="00474A1A" w:rsidRDefault="00474A1A" w:rsidP="00474A1A">
      <w:pPr>
        <w:pStyle w:val="Heading5"/>
      </w:pPr>
      <w:r>
        <w:lastRenderedPageBreak/>
        <w:t>Phân hệ Quản lý chứng thư số</w:t>
      </w:r>
    </w:p>
    <w:p w14:paraId="1899268E" w14:textId="7DF1053B" w:rsidR="0010637B" w:rsidRDefault="0010637B" w:rsidP="00474A1A">
      <w:pPr>
        <w:pStyle w:val="Chcnng"/>
      </w:pPr>
      <w:r>
        <w:t>Dịch vụ Chứng thực chữ ký số</w:t>
      </w:r>
    </w:p>
    <w:tbl>
      <w:tblPr>
        <w:tblStyle w:val="DTTSol"/>
        <w:tblW w:w="5000" w:type="pct"/>
        <w:tblLook w:val="0420" w:firstRow="1" w:lastRow="0" w:firstColumn="0" w:lastColumn="0" w:noHBand="0" w:noVBand="1"/>
      </w:tblPr>
      <w:tblGrid>
        <w:gridCol w:w="3114"/>
        <w:gridCol w:w="5903"/>
      </w:tblGrid>
      <w:tr w:rsidR="0010637B" w14:paraId="5EC88E32" w14:textId="77777777" w:rsidTr="0010637B">
        <w:trPr>
          <w:cnfStyle w:val="100000000000" w:firstRow="1" w:lastRow="0" w:firstColumn="0" w:lastColumn="0" w:oddVBand="0" w:evenVBand="0" w:oddHBand="0" w:evenHBand="0" w:firstRowFirstColumn="0" w:firstRowLastColumn="0" w:lastRowFirstColumn="0" w:lastRowLastColumn="0"/>
        </w:trPr>
        <w:tc>
          <w:tcPr>
            <w:tcW w:w="1727" w:type="pct"/>
          </w:tcPr>
          <w:p w14:paraId="64FB9F68" w14:textId="77777777" w:rsidR="0010637B" w:rsidRDefault="0010637B" w:rsidP="00F861C8">
            <w:pPr>
              <w:spacing w:after="60" w:line="240" w:lineRule="auto"/>
              <w:jc w:val="left"/>
            </w:pPr>
            <w:r>
              <w:t>Tác nhân</w:t>
            </w:r>
          </w:p>
        </w:tc>
        <w:tc>
          <w:tcPr>
            <w:tcW w:w="3273" w:type="pct"/>
          </w:tcPr>
          <w:p w14:paraId="241F45E1" w14:textId="77777777" w:rsidR="0010637B" w:rsidRDefault="0010637B" w:rsidP="00F861C8">
            <w:pPr>
              <w:spacing w:after="60" w:line="240" w:lineRule="auto"/>
              <w:jc w:val="left"/>
            </w:pPr>
            <w:r>
              <w:t>Mô tả</w:t>
            </w:r>
          </w:p>
        </w:tc>
      </w:tr>
      <w:tr w:rsidR="0010637B" w14:paraId="63DFA871" w14:textId="77777777" w:rsidTr="0010637B">
        <w:tc>
          <w:tcPr>
            <w:tcW w:w="1727" w:type="pct"/>
          </w:tcPr>
          <w:p w14:paraId="6225BA7E" w14:textId="3BC245E2" w:rsidR="0010637B" w:rsidRDefault="0010637B" w:rsidP="00F861C8">
            <w:pPr>
              <w:spacing w:after="60" w:line="240" w:lineRule="auto"/>
              <w:jc w:val="left"/>
            </w:pPr>
            <w:r>
              <w:t xml:space="preserve">Cá nhân/ </w:t>
            </w:r>
            <w:r w:rsidR="00755A41">
              <w:t>Cơ quan, tổ chức</w:t>
            </w:r>
          </w:p>
          <w:p w14:paraId="5C7055A1" w14:textId="77777777" w:rsidR="0010637B" w:rsidRDefault="0010637B" w:rsidP="00F861C8">
            <w:pPr>
              <w:spacing w:after="60" w:line="240" w:lineRule="auto"/>
              <w:jc w:val="left"/>
            </w:pPr>
            <w:r w:rsidRPr="000D2567">
              <w:rPr>
                <w:i/>
              </w:rPr>
              <w:t>(không yêu cầu đăng nhập)</w:t>
            </w:r>
          </w:p>
        </w:tc>
        <w:tc>
          <w:tcPr>
            <w:tcW w:w="3273" w:type="pct"/>
          </w:tcPr>
          <w:p w14:paraId="5C91E3DE" w14:textId="77777777" w:rsidR="0010637B" w:rsidRDefault="0010637B" w:rsidP="00F861C8">
            <w:pPr>
              <w:spacing w:after="60" w:line="240" w:lineRule="auto"/>
              <w:jc w:val="left"/>
            </w:pPr>
            <w:r>
              <w:t>Xem danh sách các dịch vụ CTCKS mà Cục CTS&amp;BMTT cung cấp</w:t>
            </w:r>
          </w:p>
        </w:tc>
      </w:tr>
    </w:tbl>
    <w:p w14:paraId="3275984A" w14:textId="77777777" w:rsidR="0010637B" w:rsidRDefault="0010637B" w:rsidP="0010637B"/>
    <w:p w14:paraId="4F110F5E" w14:textId="008973E2" w:rsidR="0010637B" w:rsidRPr="0010637B" w:rsidRDefault="0010637B" w:rsidP="0010637B">
      <w:pPr>
        <w:rPr>
          <w:lang w:val="vi-VN"/>
        </w:rPr>
      </w:pPr>
      <w:r>
        <w:t>Danh sách Usecase tương ứng:</w:t>
      </w:r>
    </w:p>
    <w:p w14:paraId="50FBB4EF" w14:textId="60CB329A" w:rsidR="0010637B" w:rsidRDefault="0010637B" w:rsidP="0010637B">
      <w:pPr>
        <w:pStyle w:val="Chitit"/>
      </w:pPr>
      <w:r>
        <w:fldChar w:fldCharType="begin"/>
      </w:r>
      <w:r>
        <w:instrText xml:space="preserve"> REF _Ref21897328 \r \h  \* MERGEFORMAT </w:instrText>
      </w:r>
      <w:r>
        <w:fldChar w:fldCharType="separate"/>
      </w:r>
      <w:r w:rsidR="002135F6">
        <w:t xml:space="preserve">UC 009 - </w:t>
      </w:r>
      <w:r>
        <w:fldChar w:fldCharType="end"/>
      </w:r>
      <w:r>
        <w:fldChar w:fldCharType="begin"/>
      </w:r>
      <w:r>
        <w:instrText xml:space="preserve"> REF _Ref21897330 \h  \* MERGEFORMAT </w:instrText>
      </w:r>
      <w:r>
        <w:fldChar w:fldCharType="separate"/>
      </w:r>
      <w:r w:rsidR="002135F6" w:rsidRPr="0065511F">
        <w:t>Xem danh sách các nhóm dịch vụ cung cấp</w:t>
      </w:r>
      <w:r>
        <w:fldChar w:fldCharType="end"/>
      </w:r>
    </w:p>
    <w:p w14:paraId="4BD1885E" w14:textId="1E4D4685" w:rsidR="0010637B" w:rsidRDefault="0010637B" w:rsidP="0010637B">
      <w:pPr>
        <w:pStyle w:val="Chitit"/>
      </w:pPr>
      <w:r>
        <w:fldChar w:fldCharType="begin"/>
      </w:r>
      <w:r>
        <w:instrText xml:space="preserve"> REF _Ref21897335 \r \h  \* MERGEFORMAT </w:instrText>
      </w:r>
      <w:r>
        <w:fldChar w:fldCharType="separate"/>
      </w:r>
      <w:r w:rsidR="002135F6">
        <w:t xml:space="preserve">UC 010 - </w:t>
      </w:r>
      <w:r>
        <w:fldChar w:fldCharType="end"/>
      </w:r>
      <w:r>
        <w:fldChar w:fldCharType="begin"/>
      </w:r>
      <w:r>
        <w:instrText xml:space="preserve"> REF _Ref21897337 \h  \* MERGEFORMAT </w:instrText>
      </w:r>
      <w:r>
        <w:fldChar w:fldCharType="separate"/>
      </w:r>
      <w:r w:rsidR="002135F6" w:rsidRPr="0065511F">
        <w:t>Xem danh sách các dịch vụ cung cấp</w:t>
      </w:r>
      <w:r>
        <w:fldChar w:fldCharType="end"/>
      </w:r>
    </w:p>
    <w:p w14:paraId="0EF995EC" w14:textId="63450260" w:rsidR="0010637B" w:rsidRDefault="0010637B" w:rsidP="0010637B">
      <w:pPr>
        <w:pStyle w:val="Chitit"/>
      </w:pPr>
      <w:r>
        <w:fldChar w:fldCharType="begin"/>
      </w:r>
      <w:r>
        <w:instrText xml:space="preserve"> REF _Ref21897343 \r \h  \* MERGEFORMAT </w:instrText>
      </w:r>
      <w:r>
        <w:fldChar w:fldCharType="separate"/>
      </w:r>
      <w:r w:rsidR="002135F6">
        <w:t xml:space="preserve">UC 011 - </w:t>
      </w:r>
      <w:r>
        <w:fldChar w:fldCharType="end"/>
      </w:r>
      <w:r>
        <w:fldChar w:fldCharType="begin"/>
      </w:r>
      <w:r>
        <w:instrText xml:space="preserve"> REF _Ref21897346 \h  \* MERGEFORMAT </w:instrText>
      </w:r>
      <w:r>
        <w:fldChar w:fldCharType="separate"/>
      </w:r>
      <w:r w:rsidR="002135F6">
        <w:t>Xem chi tiết dịch vụ chứng thực chữ ký số</w:t>
      </w:r>
      <w:r>
        <w:fldChar w:fldCharType="end"/>
      </w:r>
    </w:p>
    <w:p w14:paraId="1004BA5D" w14:textId="77777777" w:rsidR="00FD6A33" w:rsidRPr="00D45554" w:rsidRDefault="00FD6A33" w:rsidP="00FD6A33"/>
    <w:p w14:paraId="72758E4E" w14:textId="77777777" w:rsidR="0010637B" w:rsidRDefault="0010637B" w:rsidP="00474A1A">
      <w:pPr>
        <w:pStyle w:val="Chcnng"/>
      </w:pPr>
      <w:r>
        <w:t xml:space="preserve">Nộp </w:t>
      </w:r>
      <w:r w:rsidRPr="00D45554">
        <w:t>hồ sơ dịch vụ Chứng thực chữ ký số</w:t>
      </w:r>
      <w:r>
        <w:tab/>
      </w:r>
    </w:p>
    <w:tbl>
      <w:tblPr>
        <w:tblStyle w:val="DTTSol"/>
        <w:tblW w:w="5000" w:type="pct"/>
        <w:tblLook w:val="0420" w:firstRow="1" w:lastRow="0" w:firstColumn="0" w:lastColumn="0" w:noHBand="0" w:noVBand="1"/>
      </w:tblPr>
      <w:tblGrid>
        <w:gridCol w:w="2424"/>
        <w:gridCol w:w="6593"/>
      </w:tblGrid>
      <w:tr w:rsidR="0023180B" w14:paraId="5B302D99" w14:textId="77777777" w:rsidTr="001C1E40">
        <w:trPr>
          <w:cnfStyle w:val="100000000000" w:firstRow="1" w:lastRow="0" w:firstColumn="0" w:lastColumn="0" w:oddVBand="0" w:evenVBand="0" w:oddHBand="0" w:evenHBand="0" w:firstRowFirstColumn="0" w:firstRowLastColumn="0" w:lastRowFirstColumn="0" w:lastRowLastColumn="0"/>
        </w:trPr>
        <w:tc>
          <w:tcPr>
            <w:tcW w:w="1344" w:type="pct"/>
          </w:tcPr>
          <w:p w14:paraId="38C1EFB0" w14:textId="77777777" w:rsidR="0023180B" w:rsidRDefault="0023180B" w:rsidP="00F861C8">
            <w:pPr>
              <w:spacing w:after="60" w:line="240" w:lineRule="auto"/>
              <w:jc w:val="left"/>
            </w:pPr>
            <w:r>
              <w:t>Tác nhân</w:t>
            </w:r>
          </w:p>
        </w:tc>
        <w:tc>
          <w:tcPr>
            <w:tcW w:w="3656" w:type="pct"/>
          </w:tcPr>
          <w:p w14:paraId="0315176C" w14:textId="77777777" w:rsidR="0023180B" w:rsidRDefault="0023180B" w:rsidP="00F861C8">
            <w:pPr>
              <w:spacing w:after="60" w:line="240" w:lineRule="auto"/>
              <w:jc w:val="left"/>
            </w:pPr>
            <w:r>
              <w:t>Mô tả</w:t>
            </w:r>
          </w:p>
        </w:tc>
      </w:tr>
      <w:tr w:rsidR="0023180B" w14:paraId="71B1BCDB" w14:textId="77777777" w:rsidTr="001C1E40">
        <w:tc>
          <w:tcPr>
            <w:tcW w:w="1344" w:type="pct"/>
          </w:tcPr>
          <w:p w14:paraId="62523C98" w14:textId="3BEF6CB1" w:rsidR="0023180B" w:rsidRDefault="00755A41" w:rsidP="00F861C8">
            <w:pPr>
              <w:spacing w:after="60" w:line="240" w:lineRule="auto"/>
              <w:jc w:val="left"/>
            </w:pPr>
            <w:r>
              <w:t>Cơ quan, tổ chức</w:t>
            </w:r>
          </w:p>
        </w:tc>
        <w:tc>
          <w:tcPr>
            <w:tcW w:w="3656" w:type="pct"/>
          </w:tcPr>
          <w:p w14:paraId="07EB8749" w14:textId="77777777" w:rsidR="0023180B" w:rsidRDefault="0023180B" w:rsidP="00F861C8">
            <w:pPr>
              <w:spacing w:after="60" w:line="240" w:lineRule="auto"/>
              <w:jc w:val="left"/>
            </w:pPr>
            <w:r>
              <w:t>Nộp hồ sơ trực tuyến theo từng dịch vụ CTCKS</w:t>
            </w:r>
          </w:p>
        </w:tc>
      </w:tr>
    </w:tbl>
    <w:p w14:paraId="7B2D8F97" w14:textId="77777777" w:rsidR="0023180B" w:rsidRDefault="0023180B" w:rsidP="0023180B"/>
    <w:p w14:paraId="14060846" w14:textId="5EDF2C45" w:rsidR="0010637B" w:rsidRPr="0010637B" w:rsidRDefault="0010637B" w:rsidP="001C1E40">
      <w:pPr>
        <w:rPr>
          <w:lang w:val="vi-VN"/>
        </w:rPr>
      </w:pPr>
      <w:r>
        <w:t>Danh sách Usecase tương ứng</w:t>
      </w:r>
    </w:p>
    <w:p w14:paraId="06B14333" w14:textId="77777777" w:rsidR="0010637B" w:rsidRPr="00F34BAC" w:rsidRDefault="0010637B" w:rsidP="001C1E40">
      <w:pPr>
        <w:pStyle w:val="Chitit"/>
      </w:pPr>
      <w:r w:rsidRPr="00F34BAC">
        <w:fldChar w:fldCharType="begin"/>
      </w:r>
      <w:r w:rsidRPr="00F34BAC">
        <w:instrText xml:space="preserve"> REF _Ref19806955 \r \h </w:instrText>
      </w:r>
      <w:r>
        <w:instrText xml:space="preserve"> \* MERGEFORMAT </w:instrText>
      </w:r>
      <w:r w:rsidRPr="00F34BAC">
        <w:fldChar w:fldCharType="separate"/>
      </w:r>
      <w:r w:rsidR="002135F6">
        <w:t xml:space="preserve">UC 012 - </w:t>
      </w:r>
      <w:r w:rsidRPr="00F34BAC">
        <w:fldChar w:fldCharType="end"/>
      </w:r>
      <w:r w:rsidRPr="00F34BAC">
        <w:fldChar w:fldCharType="begin"/>
      </w:r>
      <w:r w:rsidRPr="00F34BAC">
        <w:instrText xml:space="preserve"> REF _Ref19806989 \h </w:instrText>
      </w:r>
      <w:r>
        <w:instrText xml:space="preserve"> \* MERGEFORMAT </w:instrText>
      </w:r>
      <w:r w:rsidRPr="00F34BAC">
        <w:fldChar w:fldCharType="separate"/>
      </w:r>
      <w:r w:rsidR="002135F6">
        <w:t>Nộp hồ sơ cấp chứng thư số cá nhân</w:t>
      </w:r>
      <w:r w:rsidRPr="00F34BAC">
        <w:fldChar w:fldCharType="end"/>
      </w:r>
    </w:p>
    <w:p w14:paraId="596BBC7D" w14:textId="77777777" w:rsidR="0010637B" w:rsidRPr="00F34BAC" w:rsidRDefault="0010637B" w:rsidP="001C1E40">
      <w:pPr>
        <w:pStyle w:val="Chitit"/>
      </w:pPr>
      <w:r w:rsidRPr="00F34BAC">
        <w:fldChar w:fldCharType="begin"/>
      </w:r>
      <w:r w:rsidRPr="00F34BAC">
        <w:instrText xml:space="preserve"> REF _Ref21019471 \r \h </w:instrText>
      </w:r>
      <w:r>
        <w:instrText xml:space="preserve"> \* MERGEFORMAT </w:instrText>
      </w:r>
      <w:r w:rsidRPr="00F34BAC">
        <w:fldChar w:fldCharType="separate"/>
      </w:r>
      <w:r w:rsidR="002135F6">
        <w:t xml:space="preserve">UC 013 - </w:t>
      </w:r>
      <w:r w:rsidRPr="00F34BAC">
        <w:fldChar w:fldCharType="end"/>
      </w:r>
      <w:r w:rsidRPr="00F34BAC">
        <w:fldChar w:fldCharType="begin"/>
      </w:r>
      <w:r w:rsidRPr="00F34BAC">
        <w:instrText xml:space="preserve"> REF _Ref21019474 \h </w:instrText>
      </w:r>
      <w:r>
        <w:instrText xml:space="preserve"> \* MERGEFORMAT </w:instrText>
      </w:r>
      <w:r w:rsidRPr="00F34BAC">
        <w:fldChar w:fldCharType="separate"/>
      </w:r>
      <w:r w:rsidR="002135F6">
        <w:t>Nộp hồ sơ cấp chứng thư số tổ chức</w:t>
      </w:r>
      <w:r w:rsidRPr="00F34BAC">
        <w:fldChar w:fldCharType="end"/>
      </w:r>
    </w:p>
    <w:p w14:paraId="152AF3C2" w14:textId="77777777" w:rsidR="0010637B" w:rsidRPr="00F34BAC" w:rsidRDefault="0010637B" w:rsidP="001C1E40">
      <w:pPr>
        <w:pStyle w:val="Chitit"/>
      </w:pPr>
      <w:r w:rsidRPr="00F34BAC">
        <w:fldChar w:fldCharType="begin"/>
      </w:r>
      <w:r w:rsidRPr="00F34BAC">
        <w:instrText xml:space="preserve"> REF _Ref21019484 \r \h </w:instrText>
      </w:r>
      <w:r>
        <w:instrText xml:space="preserve"> \* MERGEFORMAT </w:instrText>
      </w:r>
      <w:r w:rsidRPr="00F34BAC">
        <w:fldChar w:fldCharType="separate"/>
      </w:r>
      <w:r w:rsidR="002135F6">
        <w:t xml:space="preserve">UC 014 - </w:t>
      </w:r>
      <w:r w:rsidRPr="00F34BAC">
        <w:fldChar w:fldCharType="end"/>
      </w:r>
      <w:r w:rsidRPr="00F34BAC">
        <w:fldChar w:fldCharType="begin"/>
      </w:r>
      <w:r w:rsidRPr="00F34BAC">
        <w:instrText xml:space="preserve"> REF _Ref21019486 \h </w:instrText>
      </w:r>
      <w:r>
        <w:instrText xml:space="preserve"> \* MERGEFORMAT </w:instrText>
      </w:r>
      <w:r w:rsidRPr="00F34BAC">
        <w:fldChar w:fldCharType="separate"/>
      </w:r>
      <w:r w:rsidR="002135F6">
        <w:t>Nộp hồ sơ cấp chứng thư số cho thiết bị, dịch vụ, phần mềm</w:t>
      </w:r>
      <w:r w:rsidRPr="00F34BAC">
        <w:fldChar w:fldCharType="end"/>
      </w:r>
    </w:p>
    <w:p w14:paraId="6458569C" w14:textId="6B9EC251" w:rsidR="0010637B" w:rsidRDefault="0010637B" w:rsidP="001C1E40">
      <w:pPr>
        <w:pStyle w:val="Chitit"/>
      </w:pPr>
      <w:r>
        <w:fldChar w:fldCharType="begin"/>
      </w:r>
      <w:r>
        <w:instrText xml:space="preserve"> REF _Ref21019572 \r \h </w:instrText>
      </w:r>
      <w:r w:rsidR="001C1E40">
        <w:instrText xml:space="preserve"> \* MERGEFORMAT </w:instrText>
      </w:r>
      <w:r>
        <w:fldChar w:fldCharType="separate"/>
      </w:r>
      <w:r w:rsidR="002135F6">
        <w:t xml:space="preserve">UC 015 - </w:t>
      </w:r>
      <w:r>
        <w:fldChar w:fldCharType="end"/>
      </w:r>
      <w:r>
        <w:fldChar w:fldCharType="begin"/>
      </w:r>
      <w:r>
        <w:instrText xml:space="preserve"> REF _Ref21019574 \h </w:instrText>
      </w:r>
      <w:r w:rsidR="001C1E40">
        <w:instrText xml:space="preserve"> \* MERGEFORMAT </w:instrText>
      </w:r>
      <w:r>
        <w:fldChar w:fldCharType="separate"/>
      </w:r>
      <w:r w:rsidR="002135F6">
        <w:t>Nộp hồ sơ gia hạn, thay đổi thông tin chứng thư số</w:t>
      </w:r>
      <w:r>
        <w:fldChar w:fldCharType="end"/>
      </w:r>
    </w:p>
    <w:p w14:paraId="036E3FBB" w14:textId="21983864" w:rsidR="0010637B" w:rsidRDefault="0010637B" w:rsidP="001C1E40">
      <w:pPr>
        <w:pStyle w:val="Chitit"/>
      </w:pPr>
      <w:r>
        <w:fldChar w:fldCharType="begin"/>
      </w:r>
      <w:r>
        <w:instrText xml:space="preserve"> REF _Ref21020157 \r \h </w:instrText>
      </w:r>
      <w:r w:rsidR="001C1E40">
        <w:instrText xml:space="preserve"> \* MERGEFORMAT </w:instrText>
      </w:r>
      <w:r>
        <w:fldChar w:fldCharType="separate"/>
      </w:r>
      <w:r w:rsidR="002135F6">
        <w:t xml:space="preserve">UC 016 - </w:t>
      </w:r>
      <w:r>
        <w:fldChar w:fldCharType="end"/>
      </w:r>
      <w:r>
        <w:fldChar w:fldCharType="begin"/>
      </w:r>
      <w:r>
        <w:instrText xml:space="preserve"> REF _Ref21020159 \h </w:instrText>
      </w:r>
      <w:r w:rsidR="001C1E40">
        <w:instrText xml:space="preserve"> \* MERGEFORMAT </w:instrText>
      </w:r>
      <w:r>
        <w:fldChar w:fldCharType="separate"/>
      </w:r>
      <w:r w:rsidR="002135F6">
        <w:t>Nộp hồ sơ Thu hồi chứng thư số</w:t>
      </w:r>
      <w:r>
        <w:fldChar w:fldCharType="end"/>
      </w:r>
    </w:p>
    <w:p w14:paraId="58454552" w14:textId="1EB36619" w:rsidR="0010637B" w:rsidRDefault="0010637B" w:rsidP="001C1E40">
      <w:pPr>
        <w:pStyle w:val="Chitit"/>
      </w:pPr>
      <w:r>
        <w:fldChar w:fldCharType="begin"/>
      </w:r>
      <w:r>
        <w:instrText xml:space="preserve"> REF _Ref21442761 \r \h </w:instrText>
      </w:r>
      <w:r w:rsidR="001C1E40">
        <w:instrText xml:space="preserve"> \* MERGEFORMAT </w:instrText>
      </w:r>
      <w:r>
        <w:fldChar w:fldCharType="separate"/>
      </w:r>
      <w:r w:rsidR="002135F6">
        <w:t xml:space="preserve">UC 017 - </w:t>
      </w:r>
      <w:r>
        <w:fldChar w:fldCharType="end"/>
      </w:r>
      <w:r>
        <w:fldChar w:fldCharType="begin"/>
      </w:r>
      <w:r>
        <w:instrText xml:space="preserve"> REF _Ref21442764 \h </w:instrText>
      </w:r>
      <w:r w:rsidR="001C1E40">
        <w:instrText xml:space="preserve"> \* MERGEFORMAT </w:instrText>
      </w:r>
      <w:r>
        <w:fldChar w:fldCharType="separate"/>
      </w:r>
      <w:r w:rsidR="002135F6">
        <w:t>Nộp hồ sơ Khôi phục thiết bị lưu khóa bí mật</w:t>
      </w:r>
      <w:r>
        <w:fldChar w:fldCharType="end"/>
      </w:r>
    </w:p>
    <w:p w14:paraId="206E3EDB" w14:textId="77777777" w:rsidR="00FD6A33" w:rsidRDefault="00FD6A33" w:rsidP="00FD6A33"/>
    <w:p w14:paraId="0B615EC0" w14:textId="77777777" w:rsidR="0010637B" w:rsidRPr="0010637B" w:rsidRDefault="0010637B" w:rsidP="00474A1A">
      <w:pPr>
        <w:pStyle w:val="Chcnng"/>
      </w:pPr>
      <w:r>
        <w:t>Quản lý hồ sơ</w:t>
      </w:r>
      <w:r>
        <w:rPr>
          <w:rFonts w:eastAsia="Calibri" w:cs="Times New Roman"/>
          <w:lang w:val="en-US"/>
        </w:rPr>
        <w:tab/>
      </w:r>
    </w:p>
    <w:tbl>
      <w:tblPr>
        <w:tblStyle w:val="DTTSol"/>
        <w:tblW w:w="5000" w:type="pct"/>
        <w:tblLook w:val="0420" w:firstRow="1" w:lastRow="0" w:firstColumn="0" w:lastColumn="0" w:noHBand="0" w:noVBand="1"/>
      </w:tblPr>
      <w:tblGrid>
        <w:gridCol w:w="1838"/>
        <w:gridCol w:w="7179"/>
      </w:tblGrid>
      <w:tr w:rsidR="001C1E40" w14:paraId="188B3B18" w14:textId="77777777" w:rsidTr="00FD6A33">
        <w:trPr>
          <w:cnfStyle w:val="100000000000" w:firstRow="1" w:lastRow="0" w:firstColumn="0" w:lastColumn="0" w:oddVBand="0" w:evenVBand="0" w:oddHBand="0" w:evenHBand="0" w:firstRowFirstColumn="0" w:firstRowLastColumn="0" w:lastRowFirstColumn="0" w:lastRowLastColumn="0"/>
        </w:trPr>
        <w:tc>
          <w:tcPr>
            <w:tcW w:w="1019" w:type="pct"/>
          </w:tcPr>
          <w:p w14:paraId="0ADD58BA" w14:textId="77777777" w:rsidR="001C1E40" w:rsidRDefault="001C1E40" w:rsidP="00F861C8">
            <w:pPr>
              <w:spacing w:after="60" w:line="240" w:lineRule="auto"/>
              <w:jc w:val="left"/>
            </w:pPr>
            <w:r>
              <w:t>Tác nhân</w:t>
            </w:r>
          </w:p>
        </w:tc>
        <w:tc>
          <w:tcPr>
            <w:tcW w:w="3981" w:type="pct"/>
          </w:tcPr>
          <w:p w14:paraId="68A18C2B" w14:textId="77777777" w:rsidR="001C1E40" w:rsidRDefault="001C1E40" w:rsidP="00F861C8">
            <w:pPr>
              <w:spacing w:after="60" w:line="240" w:lineRule="auto"/>
              <w:jc w:val="left"/>
            </w:pPr>
            <w:r>
              <w:t>Mô tả</w:t>
            </w:r>
          </w:p>
        </w:tc>
      </w:tr>
      <w:tr w:rsidR="001C1E40" w14:paraId="292C6ADD" w14:textId="77777777" w:rsidTr="00FD6A33">
        <w:tc>
          <w:tcPr>
            <w:tcW w:w="1019" w:type="pct"/>
          </w:tcPr>
          <w:p w14:paraId="3066C9A8" w14:textId="354F6EA6" w:rsidR="001C1E40" w:rsidRDefault="00755A41" w:rsidP="00F861C8">
            <w:pPr>
              <w:spacing w:after="60" w:line="240" w:lineRule="auto"/>
              <w:jc w:val="left"/>
            </w:pPr>
            <w:r>
              <w:t>Cơ quan, tổ chức</w:t>
            </w:r>
          </w:p>
        </w:tc>
        <w:tc>
          <w:tcPr>
            <w:tcW w:w="3981" w:type="pct"/>
          </w:tcPr>
          <w:p w14:paraId="725305E0" w14:textId="77777777" w:rsidR="001C1E40" w:rsidRDefault="001C1E40" w:rsidP="001C1E40">
            <w:pPr>
              <w:pStyle w:val="ListParagraph"/>
              <w:numPr>
                <w:ilvl w:val="0"/>
                <w:numId w:val="10"/>
              </w:numPr>
              <w:spacing w:after="60" w:line="240" w:lineRule="auto"/>
              <w:jc w:val="left"/>
            </w:pPr>
            <w:r>
              <w:t>Xem danh sách các hồ sơ đã nộp trực tuyến và trực tiếp.</w:t>
            </w:r>
          </w:p>
          <w:p w14:paraId="76154607" w14:textId="77777777" w:rsidR="001C1E40" w:rsidRDefault="001C1E40" w:rsidP="001C1E40">
            <w:pPr>
              <w:pStyle w:val="ListParagraph"/>
              <w:numPr>
                <w:ilvl w:val="0"/>
                <w:numId w:val="10"/>
              </w:numPr>
              <w:spacing w:after="60" w:line="240" w:lineRule="auto"/>
              <w:jc w:val="left"/>
            </w:pPr>
            <w:r>
              <w:t>Quản lý danh sách và xử lý các hồ sơ này.</w:t>
            </w:r>
          </w:p>
        </w:tc>
      </w:tr>
    </w:tbl>
    <w:p w14:paraId="3AF20346" w14:textId="77777777" w:rsidR="001C1E40" w:rsidRDefault="001C1E40" w:rsidP="001C1E40"/>
    <w:p w14:paraId="4CCF1A7C" w14:textId="77777777" w:rsidR="0010637B" w:rsidRPr="0010637B" w:rsidRDefault="0010637B" w:rsidP="001C1E40">
      <w:pPr>
        <w:rPr>
          <w:lang w:val="vi-VN"/>
        </w:rPr>
      </w:pPr>
      <w:r>
        <w:t>Danh sách Usecase tương ứng</w:t>
      </w:r>
    </w:p>
    <w:p w14:paraId="1E4999D6" w14:textId="5A4BC90B" w:rsidR="009041FE" w:rsidRDefault="009041FE" w:rsidP="009041FE">
      <w:pPr>
        <w:pStyle w:val="Chitit"/>
      </w:pPr>
      <w:r>
        <w:fldChar w:fldCharType="begin"/>
      </w:r>
      <w:r>
        <w:instrText xml:space="preserve"> REF _Ref19807330 \r \h  \* MERGEFORMAT </w:instrText>
      </w:r>
      <w:r>
        <w:fldChar w:fldCharType="separate"/>
      </w:r>
      <w:r w:rsidR="002135F6">
        <w:t xml:space="preserve">UC 018 - </w:t>
      </w:r>
      <w:r>
        <w:fldChar w:fldCharType="end"/>
      </w:r>
      <w:r>
        <w:fldChar w:fldCharType="begin"/>
      </w:r>
      <w:r>
        <w:instrText xml:space="preserve"> REF _Ref19807333 \h  \* MERGEFORMAT </w:instrText>
      </w:r>
      <w:r>
        <w:fldChar w:fldCharType="separate"/>
      </w:r>
      <w:r w:rsidR="002135F6">
        <w:t>Bổ sung hồ sơ khi có yêu cầu</w:t>
      </w:r>
      <w:r>
        <w:fldChar w:fldCharType="end"/>
      </w:r>
    </w:p>
    <w:p w14:paraId="7C0BBF8E" w14:textId="69A34FB5" w:rsidR="00FD6A33" w:rsidRDefault="009041FE" w:rsidP="009041FE">
      <w:pPr>
        <w:pStyle w:val="Chitit"/>
      </w:pPr>
      <w:r>
        <w:fldChar w:fldCharType="begin"/>
      </w:r>
      <w:r>
        <w:instrText xml:space="preserve"> REF _Ref21900317 \r \h  \* MERGEFORMAT </w:instrText>
      </w:r>
      <w:r>
        <w:fldChar w:fldCharType="separate"/>
      </w:r>
      <w:r w:rsidR="002135F6">
        <w:t xml:space="preserve">UC 023 - </w:t>
      </w:r>
      <w:r>
        <w:fldChar w:fldCharType="end"/>
      </w:r>
      <w:r>
        <w:fldChar w:fldCharType="begin"/>
      </w:r>
      <w:r>
        <w:instrText xml:space="preserve"> REF _Ref21900319 \h  \* MERGEFORMAT </w:instrText>
      </w:r>
      <w:r>
        <w:fldChar w:fldCharType="separate"/>
      </w:r>
      <w:r w:rsidR="002135F6">
        <w:t>Xem danh sách hồ sơ của cơ quan, tổ chức</w:t>
      </w:r>
      <w:r>
        <w:fldChar w:fldCharType="end"/>
      </w:r>
    </w:p>
    <w:p w14:paraId="12F707B7" w14:textId="60F93207" w:rsidR="009041FE" w:rsidRDefault="009041FE" w:rsidP="009041FE">
      <w:pPr>
        <w:pStyle w:val="Chitit"/>
      </w:pPr>
      <w:r>
        <w:fldChar w:fldCharType="begin"/>
      </w:r>
      <w:r>
        <w:instrText xml:space="preserve"> REF _Ref21900334 \r \h  \* MERGEFORMAT </w:instrText>
      </w:r>
      <w:r>
        <w:fldChar w:fldCharType="separate"/>
      </w:r>
      <w:r w:rsidR="002135F6">
        <w:t xml:space="preserve">UC 024 - </w:t>
      </w:r>
      <w:r>
        <w:fldChar w:fldCharType="end"/>
      </w:r>
      <w:r>
        <w:fldChar w:fldCharType="begin"/>
      </w:r>
      <w:r>
        <w:instrText xml:space="preserve"> REF _Ref21900336 \h  \* MERGEFORMAT </w:instrText>
      </w:r>
      <w:r>
        <w:fldChar w:fldCharType="separate"/>
      </w:r>
      <w:r w:rsidR="002135F6">
        <w:t>Tìm kiếm hồ sơ của cơ quan, tổ chức</w:t>
      </w:r>
      <w:r>
        <w:fldChar w:fldCharType="end"/>
      </w:r>
    </w:p>
    <w:p w14:paraId="38FF1CEC" w14:textId="77777777" w:rsidR="00755A41" w:rsidRDefault="00755A41" w:rsidP="00755A41"/>
    <w:p w14:paraId="05752100" w14:textId="77777777" w:rsidR="00F861C8" w:rsidRDefault="00F861C8" w:rsidP="00F861C8">
      <w:pPr>
        <w:pStyle w:val="Chcnng"/>
      </w:pPr>
      <w:r w:rsidRPr="00F47A4F">
        <w:t>Quản lý chứng thư số</w:t>
      </w:r>
    </w:p>
    <w:tbl>
      <w:tblPr>
        <w:tblStyle w:val="DTTSol"/>
        <w:tblW w:w="5000" w:type="pct"/>
        <w:tblLook w:val="0420" w:firstRow="1" w:lastRow="0" w:firstColumn="0" w:lastColumn="0" w:noHBand="0" w:noVBand="1"/>
      </w:tblPr>
      <w:tblGrid>
        <w:gridCol w:w="2424"/>
        <w:gridCol w:w="6593"/>
      </w:tblGrid>
      <w:tr w:rsidR="00F861C8" w14:paraId="03E3BA7F" w14:textId="77777777" w:rsidTr="00F861C8">
        <w:trPr>
          <w:cnfStyle w:val="100000000000" w:firstRow="1" w:lastRow="0" w:firstColumn="0" w:lastColumn="0" w:oddVBand="0" w:evenVBand="0" w:oddHBand="0" w:evenHBand="0" w:firstRowFirstColumn="0" w:firstRowLastColumn="0" w:lastRowFirstColumn="0" w:lastRowLastColumn="0"/>
        </w:trPr>
        <w:tc>
          <w:tcPr>
            <w:tcW w:w="1344" w:type="pct"/>
          </w:tcPr>
          <w:p w14:paraId="797FA2FC" w14:textId="77777777" w:rsidR="00F861C8" w:rsidRDefault="00F861C8" w:rsidP="00F861C8">
            <w:pPr>
              <w:spacing w:after="60" w:line="240" w:lineRule="auto"/>
              <w:jc w:val="left"/>
            </w:pPr>
            <w:r>
              <w:lastRenderedPageBreak/>
              <w:t>Tác nhân</w:t>
            </w:r>
          </w:p>
        </w:tc>
        <w:tc>
          <w:tcPr>
            <w:tcW w:w="3656" w:type="pct"/>
          </w:tcPr>
          <w:p w14:paraId="309CA146" w14:textId="77777777" w:rsidR="00F861C8" w:rsidRDefault="00F861C8" w:rsidP="00F861C8">
            <w:pPr>
              <w:spacing w:after="60" w:line="240" w:lineRule="auto"/>
              <w:jc w:val="left"/>
            </w:pPr>
            <w:r>
              <w:t>Mô tả</w:t>
            </w:r>
          </w:p>
        </w:tc>
      </w:tr>
      <w:tr w:rsidR="00F861C8" w14:paraId="49A63D11" w14:textId="77777777" w:rsidTr="00F861C8">
        <w:tc>
          <w:tcPr>
            <w:tcW w:w="1344" w:type="pct"/>
          </w:tcPr>
          <w:p w14:paraId="5276593A" w14:textId="77777777" w:rsidR="00F861C8" w:rsidRDefault="00F861C8" w:rsidP="00F861C8">
            <w:pPr>
              <w:spacing w:after="60" w:line="240" w:lineRule="auto"/>
              <w:jc w:val="left"/>
            </w:pPr>
            <w:r>
              <w:t>Cơ quan, tổ chức</w:t>
            </w:r>
          </w:p>
        </w:tc>
        <w:tc>
          <w:tcPr>
            <w:tcW w:w="3656" w:type="pct"/>
          </w:tcPr>
          <w:p w14:paraId="2149DDAA" w14:textId="77777777" w:rsidR="00F861C8" w:rsidRDefault="00F861C8" w:rsidP="00F861C8">
            <w:pPr>
              <w:spacing w:after="60" w:line="240" w:lineRule="auto"/>
              <w:jc w:val="left"/>
            </w:pPr>
            <w:r>
              <w:t>Quản lý danh sách các chứng thư số của cơ quan, tổ chức đang đăng nhập và các cơ quan, tổ chức ở các cấp con:</w:t>
            </w:r>
          </w:p>
          <w:p w14:paraId="29C98333" w14:textId="77777777" w:rsidR="00F861C8" w:rsidRPr="00A01308" w:rsidRDefault="00F861C8" w:rsidP="00F861C8">
            <w:pPr>
              <w:pStyle w:val="ListParagraph"/>
              <w:numPr>
                <w:ilvl w:val="0"/>
                <w:numId w:val="10"/>
              </w:numPr>
              <w:spacing w:after="60" w:line="240" w:lineRule="auto"/>
              <w:jc w:val="left"/>
            </w:pPr>
            <w:r>
              <w:t>Xem</w:t>
            </w:r>
            <w:r>
              <w:rPr>
                <w:lang w:val="en-US"/>
              </w:rPr>
              <w:t xml:space="preserve"> thông tin</w:t>
            </w:r>
          </w:p>
          <w:p w14:paraId="32BAF719" w14:textId="77777777" w:rsidR="00F861C8" w:rsidRDefault="00F861C8" w:rsidP="00F861C8">
            <w:pPr>
              <w:pStyle w:val="ListParagraph"/>
              <w:numPr>
                <w:ilvl w:val="0"/>
                <w:numId w:val="10"/>
              </w:numPr>
              <w:spacing w:after="60" w:line="240" w:lineRule="auto"/>
              <w:jc w:val="left"/>
            </w:pPr>
            <w:r>
              <w:rPr>
                <w:lang w:val="en-US"/>
              </w:rPr>
              <w:t>L</w:t>
            </w:r>
            <w:r>
              <w:t>ập hồ sơ xử lý chứng thư số</w:t>
            </w:r>
          </w:p>
        </w:tc>
      </w:tr>
    </w:tbl>
    <w:p w14:paraId="09819DDB" w14:textId="77777777" w:rsidR="00F861C8" w:rsidRDefault="00F861C8" w:rsidP="00F861C8"/>
    <w:p w14:paraId="4C918485" w14:textId="77777777" w:rsidR="00F861C8" w:rsidRDefault="00F861C8" w:rsidP="00F861C8">
      <w:r>
        <w:t>Danh sách Usecase:</w:t>
      </w:r>
    </w:p>
    <w:p w14:paraId="0595B15F" w14:textId="77777777" w:rsidR="00F861C8" w:rsidRDefault="00F861C8" w:rsidP="00F861C8">
      <w:pPr>
        <w:pStyle w:val="Chitit"/>
      </w:pPr>
      <w:r>
        <w:fldChar w:fldCharType="begin"/>
      </w:r>
      <w:r>
        <w:instrText xml:space="preserve"> REF _Ref21901022 \r \h  \* MERGEFORMAT </w:instrText>
      </w:r>
      <w:r>
        <w:fldChar w:fldCharType="separate"/>
      </w:r>
      <w:r w:rsidR="002135F6">
        <w:t xml:space="preserve">UC 025 - </w:t>
      </w:r>
      <w:r>
        <w:fldChar w:fldCharType="end"/>
      </w:r>
      <w:r>
        <w:fldChar w:fldCharType="begin"/>
      </w:r>
      <w:r>
        <w:instrText xml:space="preserve"> REF _Ref21901027 \h  \* MERGEFORMAT </w:instrText>
      </w:r>
      <w:r>
        <w:fldChar w:fldCharType="separate"/>
      </w:r>
      <w:r w:rsidR="002135F6">
        <w:t>Xem danh sách chứng thư số của cơ quan, tổ chức</w:t>
      </w:r>
      <w:r>
        <w:fldChar w:fldCharType="end"/>
      </w:r>
    </w:p>
    <w:p w14:paraId="5AC22ED3" w14:textId="77777777" w:rsidR="00F861C8" w:rsidRDefault="00F861C8" w:rsidP="00F861C8">
      <w:pPr>
        <w:pStyle w:val="Chitit"/>
      </w:pPr>
      <w:r>
        <w:fldChar w:fldCharType="begin"/>
      </w:r>
      <w:r>
        <w:instrText xml:space="preserve"> REF _Ref21901035 \r \h  \* MERGEFORMAT </w:instrText>
      </w:r>
      <w:r>
        <w:fldChar w:fldCharType="separate"/>
      </w:r>
      <w:r w:rsidR="002135F6">
        <w:t xml:space="preserve">UC 026 - </w:t>
      </w:r>
      <w:r>
        <w:fldChar w:fldCharType="end"/>
      </w:r>
      <w:r>
        <w:fldChar w:fldCharType="begin"/>
      </w:r>
      <w:r>
        <w:instrText xml:space="preserve"> REF _Ref21901038 \h  \* MERGEFORMAT </w:instrText>
      </w:r>
      <w:r>
        <w:fldChar w:fldCharType="separate"/>
      </w:r>
      <w:r w:rsidR="002135F6">
        <w:t>Tìm kiếm chứng thư số của cơ quan, tổ chức</w:t>
      </w:r>
      <w:r>
        <w:fldChar w:fldCharType="end"/>
      </w:r>
    </w:p>
    <w:p w14:paraId="4B194FD9" w14:textId="1266F595" w:rsidR="000662F6" w:rsidRDefault="000662F6" w:rsidP="00F861C8">
      <w:pPr>
        <w:pStyle w:val="Chitit"/>
      </w:pPr>
      <w:r>
        <w:fldChar w:fldCharType="begin"/>
      </w:r>
      <w:r>
        <w:instrText xml:space="preserve"> REF _Ref21940775 \r \h </w:instrText>
      </w:r>
      <w:r>
        <w:fldChar w:fldCharType="separate"/>
      </w:r>
      <w:r w:rsidR="002135F6">
        <w:t xml:space="preserve">UC 027 - </w:t>
      </w:r>
      <w:r>
        <w:fldChar w:fldCharType="end"/>
      </w:r>
      <w:r>
        <w:fldChar w:fldCharType="begin"/>
      </w:r>
      <w:r>
        <w:instrText xml:space="preserve"> REF _Ref21940775 \h </w:instrText>
      </w:r>
      <w:r>
        <w:fldChar w:fldCharType="separate"/>
      </w:r>
      <w:r w:rsidR="002135F6">
        <w:t>Hoàn trả thiết bị đối với chứng thư số đã hết hạn</w:t>
      </w:r>
      <w:r>
        <w:fldChar w:fldCharType="end"/>
      </w:r>
    </w:p>
    <w:p w14:paraId="668B4006" w14:textId="77777777" w:rsidR="00F861C8" w:rsidRDefault="00F861C8" w:rsidP="00F861C8"/>
    <w:p w14:paraId="2991182D" w14:textId="0B37C782" w:rsidR="0010637B" w:rsidRDefault="0010637B" w:rsidP="00474A1A">
      <w:pPr>
        <w:pStyle w:val="Chcnng"/>
      </w:pPr>
      <w:r>
        <w:t xml:space="preserve">Quản lý thuê bao </w:t>
      </w:r>
    </w:p>
    <w:tbl>
      <w:tblPr>
        <w:tblStyle w:val="DTTSol"/>
        <w:tblW w:w="5000" w:type="pct"/>
        <w:tblLook w:val="0420" w:firstRow="1" w:lastRow="0" w:firstColumn="0" w:lastColumn="0" w:noHBand="0" w:noVBand="1"/>
      </w:tblPr>
      <w:tblGrid>
        <w:gridCol w:w="2263"/>
        <w:gridCol w:w="6754"/>
      </w:tblGrid>
      <w:tr w:rsidR="001C1E40" w14:paraId="37C103FC" w14:textId="77777777" w:rsidTr="00755A41">
        <w:trPr>
          <w:cnfStyle w:val="100000000000" w:firstRow="1" w:lastRow="0" w:firstColumn="0" w:lastColumn="0" w:oddVBand="0" w:evenVBand="0" w:oddHBand="0" w:evenHBand="0" w:firstRowFirstColumn="0" w:firstRowLastColumn="0" w:lastRowFirstColumn="0" w:lastRowLastColumn="0"/>
        </w:trPr>
        <w:tc>
          <w:tcPr>
            <w:tcW w:w="1255" w:type="pct"/>
          </w:tcPr>
          <w:p w14:paraId="66315287" w14:textId="77777777" w:rsidR="001C1E40" w:rsidRDefault="001C1E40" w:rsidP="00F861C8">
            <w:pPr>
              <w:spacing w:after="60" w:line="240" w:lineRule="auto"/>
              <w:jc w:val="left"/>
            </w:pPr>
            <w:r>
              <w:t>Tác nhân</w:t>
            </w:r>
          </w:p>
        </w:tc>
        <w:tc>
          <w:tcPr>
            <w:tcW w:w="3745" w:type="pct"/>
          </w:tcPr>
          <w:p w14:paraId="0D37FBBC" w14:textId="77777777" w:rsidR="001C1E40" w:rsidRDefault="001C1E40" w:rsidP="00F861C8">
            <w:pPr>
              <w:spacing w:after="60" w:line="240" w:lineRule="auto"/>
              <w:jc w:val="left"/>
            </w:pPr>
            <w:r>
              <w:t>Mô tả</w:t>
            </w:r>
          </w:p>
        </w:tc>
      </w:tr>
      <w:tr w:rsidR="001C1E40" w14:paraId="68B482F7" w14:textId="77777777" w:rsidTr="00755A41">
        <w:tc>
          <w:tcPr>
            <w:tcW w:w="1255" w:type="pct"/>
          </w:tcPr>
          <w:p w14:paraId="02C2A63A" w14:textId="223E5564" w:rsidR="001C1E40" w:rsidRDefault="00755A41" w:rsidP="00F861C8">
            <w:pPr>
              <w:spacing w:after="60" w:line="240" w:lineRule="auto"/>
              <w:jc w:val="left"/>
            </w:pPr>
            <w:r>
              <w:t>Cơ quan, tổ chức</w:t>
            </w:r>
          </w:p>
        </w:tc>
        <w:tc>
          <w:tcPr>
            <w:tcW w:w="3745" w:type="pct"/>
          </w:tcPr>
          <w:p w14:paraId="006FC415" w14:textId="77777777" w:rsidR="001C1E40" w:rsidRDefault="001C1E40" w:rsidP="00F861C8">
            <w:pPr>
              <w:spacing w:after="60" w:line="240" w:lineRule="auto"/>
              <w:jc w:val="left"/>
            </w:pPr>
            <w:r>
              <w:t xml:space="preserve">Quản lý danh sách các thuê bao (thông tin cán bộ) của cơ quan, tổ chức: </w:t>
            </w:r>
          </w:p>
          <w:p w14:paraId="5AC21845" w14:textId="77777777" w:rsidR="001C1E40" w:rsidRPr="00A01308" w:rsidRDefault="001C1E40" w:rsidP="001C1E40">
            <w:pPr>
              <w:pStyle w:val="ListParagraph"/>
              <w:numPr>
                <w:ilvl w:val="0"/>
                <w:numId w:val="10"/>
              </w:numPr>
              <w:spacing w:after="60" w:line="240" w:lineRule="auto"/>
              <w:jc w:val="left"/>
            </w:pPr>
            <w:r>
              <w:t>Xem</w:t>
            </w:r>
            <w:r>
              <w:rPr>
                <w:lang w:val="en-US"/>
              </w:rPr>
              <w:t xml:space="preserve"> thông tin</w:t>
            </w:r>
          </w:p>
          <w:p w14:paraId="6329FA35" w14:textId="77777777" w:rsidR="001C1E40" w:rsidRDefault="001C1E40" w:rsidP="001C1E40">
            <w:pPr>
              <w:pStyle w:val="ListParagraph"/>
              <w:numPr>
                <w:ilvl w:val="0"/>
                <w:numId w:val="10"/>
              </w:numPr>
              <w:spacing w:after="60" w:line="240" w:lineRule="auto"/>
              <w:jc w:val="left"/>
            </w:pPr>
            <w:r>
              <w:rPr>
                <w:lang w:val="en-US"/>
              </w:rPr>
              <w:t xml:space="preserve">Chỉnh </w:t>
            </w:r>
            <w:r>
              <w:t>sửa</w:t>
            </w:r>
          </w:p>
          <w:p w14:paraId="5C70A69B" w14:textId="77777777" w:rsidR="001C1E40" w:rsidRDefault="001C1E40" w:rsidP="001C1E40">
            <w:pPr>
              <w:pStyle w:val="ListParagraph"/>
              <w:numPr>
                <w:ilvl w:val="0"/>
                <w:numId w:val="10"/>
              </w:numPr>
              <w:spacing w:after="60" w:line="240" w:lineRule="auto"/>
              <w:jc w:val="left"/>
            </w:pPr>
            <w:r>
              <w:rPr>
                <w:lang w:val="en-US"/>
              </w:rPr>
              <w:t>K</w:t>
            </w:r>
            <w:r>
              <w:t>hóa, mở khóa tài khoản</w:t>
            </w:r>
          </w:p>
        </w:tc>
      </w:tr>
    </w:tbl>
    <w:p w14:paraId="627B4C21" w14:textId="77777777" w:rsidR="00FD6A33" w:rsidRDefault="00FD6A33" w:rsidP="00FD6A33"/>
    <w:p w14:paraId="260B7B05" w14:textId="77777777" w:rsidR="00FD6A33" w:rsidRPr="0010637B" w:rsidRDefault="00FD6A33" w:rsidP="00FD6A33">
      <w:pPr>
        <w:rPr>
          <w:lang w:val="vi-VN"/>
        </w:rPr>
      </w:pPr>
      <w:r>
        <w:t>Danh sách Usecase tương ứng:</w:t>
      </w:r>
    </w:p>
    <w:p w14:paraId="1F109D98" w14:textId="30BE7BA7" w:rsidR="00A7392C" w:rsidRDefault="00A7392C" w:rsidP="00A7392C">
      <w:pPr>
        <w:pStyle w:val="Chitit"/>
      </w:pPr>
      <w:r>
        <w:fldChar w:fldCharType="begin"/>
      </w:r>
      <w:r>
        <w:instrText xml:space="preserve"> REF _Ref21901043 \r \h  \* MERGEFORMAT </w:instrText>
      </w:r>
      <w:r>
        <w:fldChar w:fldCharType="separate"/>
      </w:r>
      <w:r w:rsidR="002135F6">
        <w:t xml:space="preserve">UC 028 - </w:t>
      </w:r>
      <w:r>
        <w:fldChar w:fldCharType="end"/>
      </w:r>
      <w:r>
        <w:fldChar w:fldCharType="begin"/>
      </w:r>
      <w:r>
        <w:instrText xml:space="preserve"> REF _Ref21901045 \h  \* MERGEFORMAT </w:instrText>
      </w:r>
      <w:r>
        <w:fldChar w:fldCharType="separate"/>
      </w:r>
      <w:r w:rsidR="002135F6">
        <w:t>Xem danh sách tài khoản của cơ quan, tổ chức</w:t>
      </w:r>
      <w:r>
        <w:fldChar w:fldCharType="end"/>
      </w:r>
    </w:p>
    <w:p w14:paraId="33328220" w14:textId="4091D625" w:rsidR="00A7392C" w:rsidRDefault="00A7392C" w:rsidP="00A7392C">
      <w:pPr>
        <w:pStyle w:val="Chitit"/>
      </w:pPr>
      <w:r>
        <w:fldChar w:fldCharType="begin"/>
      </w:r>
      <w:r>
        <w:instrText xml:space="preserve"> REF _Ref21901051 \r \h  \* MERGEFORMAT </w:instrText>
      </w:r>
      <w:r>
        <w:fldChar w:fldCharType="separate"/>
      </w:r>
      <w:r w:rsidR="002135F6">
        <w:t xml:space="preserve">UC 029 - </w:t>
      </w:r>
      <w:r>
        <w:fldChar w:fldCharType="end"/>
      </w:r>
      <w:r>
        <w:fldChar w:fldCharType="begin"/>
      </w:r>
      <w:r>
        <w:instrText xml:space="preserve"> REF _Ref21901055 \h  \* MERGEFORMAT </w:instrText>
      </w:r>
      <w:r>
        <w:fldChar w:fldCharType="separate"/>
      </w:r>
      <w:r w:rsidR="002135F6">
        <w:t>Tìm kiếm tài khoản của cơ quan, tổ chức</w:t>
      </w:r>
      <w:r>
        <w:fldChar w:fldCharType="end"/>
      </w:r>
    </w:p>
    <w:p w14:paraId="63755459" w14:textId="302FB644" w:rsidR="00A7392C" w:rsidRDefault="00A7392C" w:rsidP="00A7392C">
      <w:pPr>
        <w:pStyle w:val="Chitit"/>
      </w:pPr>
      <w:r>
        <w:fldChar w:fldCharType="begin"/>
      </w:r>
      <w:r>
        <w:instrText xml:space="preserve"> REF _Ref21901062 \r \h  \* MERGEFORMAT </w:instrText>
      </w:r>
      <w:r>
        <w:fldChar w:fldCharType="separate"/>
      </w:r>
      <w:r w:rsidR="002135F6">
        <w:t xml:space="preserve">UC 030 - </w:t>
      </w:r>
      <w:r>
        <w:fldChar w:fldCharType="end"/>
      </w:r>
      <w:r>
        <w:fldChar w:fldCharType="begin"/>
      </w:r>
      <w:r>
        <w:instrText xml:space="preserve"> REF _Ref21901065 \h  \* MERGEFORMAT </w:instrText>
      </w:r>
      <w:r>
        <w:fldChar w:fldCharType="separate"/>
      </w:r>
      <w:r w:rsidR="002135F6">
        <w:t>Khóa tài khoản</w:t>
      </w:r>
      <w:r>
        <w:fldChar w:fldCharType="end"/>
      </w:r>
    </w:p>
    <w:p w14:paraId="318AB520" w14:textId="337D5473" w:rsidR="00A7392C" w:rsidRDefault="00A7392C" w:rsidP="00A7392C">
      <w:pPr>
        <w:pStyle w:val="Chitit"/>
      </w:pPr>
      <w:r>
        <w:fldChar w:fldCharType="begin"/>
      </w:r>
      <w:r>
        <w:instrText xml:space="preserve"> REF _Ref21901069 \r \h  \* MERGEFORMAT </w:instrText>
      </w:r>
      <w:r>
        <w:fldChar w:fldCharType="separate"/>
      </w:r>
      <w:r w:rsidR="002135F6">
        <w:t xml:space="preserve">UC 031 - </w:t>
      </w:r>
      <w:r>
        <w:fldChar w:fldCharType="end"/>
      </w:r>
      <w:r>
        <w:fldChar w:fldCharType="begin"/>
      </w:r>
      <w:r>
        <w:instrText xml:space="preserve"> REF _Ref21901077 \h  \* MERGEFORMAT </w:instrText>
      </w:r>
      <w:r>
        <w:fldChar w:fldCharType="separate"/>
      </w:r>
      <w:r w:rsidR="002135F6">
        <w:t>Hủy khóa tài khoản</w:t>
      </w:r>
      <w:r>
        <w:fldChar w:fldCharType="end"/>
      </w:r>
    </w:p>
    <w:p w14:paraId="5AE75DBE" w14:textId="77777777" w:rsidR="00A7392C" w:rsidRDefault="00A7392C" w:rsidP="00FD6A33"/>
    <w:p w14:paraId="2FF15D26" w14:textId="77777777" w:rsidR="001C1E40" w:rsidRDefault="001C1E40" w:rsidP="00474A1A">
      <w:pPr>
        <w:pStyle w:val="Chcnng"/>
      </w:pPr>
      <w:r>
        <w:t>Quản lý cây tổ chức</w:t>
      </w:r>
    </w:p>
    <w:tbl>
      <w:tblPr>
        <w:tblStyle w:val="DTTSol"/>
        <w:tblW w:w="5000" w:type="pct"/>
        <w:tblLook w:val="0420" w:firstRow="1" w:lastRow="0" w:firstColumn="0" w:lastColumn="0" w:noHBand="0" w:noVBand="1"/>
      </w:tblPr>
      <w:tblGrid>
        <w:gridCol w:w="2424"/>
        <w:gridCol w:w="6593"/>
      </w:tblGrid>
      <w:tr w:rsidR="001C1E40" w14:paraId="06AEAF6D" w14:textId="77777777" w:rsidTr="001C1E40">
        <w:trPr>
          <w:cnfStyle w:val="100000000000" w:firstRow="1" w:lastRow="0" w:firstColumn="0" w:lastColumn="0" w:oddVBand="0" w:evenVBand="0" w:oddHBand="0" w:evenHBand="0" w:firstRowFirstColumn="0" w:firstRowLastColumn="0" w:lastRowFirstColumn="0" w:lastRowLastColumn="0"/>
        </w:trPr>
        <w:tc>
          <w:tcPr>
            <w:tcW w:w="1344" w:type="pct"/>
          </w:tcPr>
          <w:p w14:paraId="56B8BF09" w14:textId="77777777" w:rsidR="001C1E40" w:rsidRDefault="001C1E40" w:rsidP="00F861C8">
            <w:pPr>
              <w:spacing w:after="60" w:line="240" w:lineRule="auto"/>
              <w:jc w:val="left"/>
            </w:pPr>
            <w:r>
              <w:t>Tác nhân</w:t>
            </w:r>
          </w:p>
        </w:tc>
        <w:tc>
          <w:tcPr>
            <w:tcW w:w="3656" w:type="pct"/>
          </w:tcPr>
          <w:p w14:paraId="08858E3F" w14:textId="77777777" w:rsidR="001C1E40" w:rsidRDefault="001C1E40" w:rsidP="00F861C8">
            <w:pPr>
              <w:spacing w:after="60" w:line="240" w:lineRule="auto"/>
              <w:jc w:val="left"/>
            </w:pPr>
            <w:r>
              <w:t>Mô tả</w:t>
            </w:r>
          </w:p>
        </w:tc>
      </w:tr>
      <w:tr w:rsidR="001C1E40" w14:paraId="4A250AA7" w14:textId="77777777" w:rsidTr="001C1E40">
        <w:tc>
          <w:tcPr>
            <w:tcW w:w="1344" w:type="pct"/>
          </w:tcPr>
          <w:p w14:paraId="768CA656" w14:textId="67DC8758" w:rsidR="001C1E40" w:rsidRDefault="00755A41" w:rsidP="00F861C8">
            <w:pPr>
              <w:spacing w:after="60" w:line="240" w:lineRule="auto"/>
              <w:jc w:val="left"/>
            </w:pPr>
            <w:r>
              <w:t>Cơ quan, tổ chức</w:t>
            </w:r>
          </w:p>
        </w:tc>
        <w:tc>
          <w:tcPr>
            <w:tcW w:w="3656" w:type="pct"/>
          </w:tcPr>
          <w:p w14:paraId="0CD624DC" w14:textId="77777777" w:rsidR="001C1E40" w:rsidRDefault="001C1E40" w:rsidP="00F861C8">
            <w:pPr>
              <w:spacing w:after="60" w:line="240" w:lineRule="auto"/>
              <w:jc w:val="left"/>
            </w:pPr>
            <w:r>
              <w:t xml:space="preserve">Quản lý danh sách các cơ quan, tổ chức ở các cấp con theo dạng cây của cơ quan, tổ chức đang đăng nhập vào hệ thống: </w:t>
            </w:r>
          </w:p>
          <w:p w14:paraId="0E50C9E4" w14:textId="77777777" w:rsidR="001C1E40" w:rsidRPr="00A01308" w:rsidRDefault="001C1E40" w:rsidP="001C1E40">
            <w:pPr>
              <w:pStyle w:val="ListParagraph"/>
              <w:numPr>
                <w:ilvl w:val="0"/>
                <w:numId w:val="10"/>
              </w:numPr>
              <w:spacing w:after="60" w:line="240" w:lineRule="auto"/>
              <w:jc w:val="left"/>
            </w:pPr>
            <w:r>
              <w:t>Xem</w:t>
            </w:r>
            <w:r>
              <w:rPr>
                <w:lang w:val="en-US"/>
              </w:rPr>
              <w:t xml:space="preserve"> thông tin</w:t>
            </w:r>
          </w:p>
          <w:p w14:paraId="4C5DEB9F" w14:textId="77777777" w:rsidR="001C1E40" w:rsidRDefault="001C1E40" w:rsidP="001C1E40">
            <w:pPr>
              <w:pStyle w:val="ListParagraph"/>
              <w:numPr>
                <w:ilvl w:val="0"/>
                <w:numId w:val="10"/>
              </w:numPr>
              <w:spacing w:after="60" w:line="240" w:lineRule="auto"/>
              <w:jc w:val="left"/>
            </w:pPr>
            <w:r>
              <w:rPr>
                <w:lang w:val="en-US"/>
              </w:rPr>
              <w:t>T</w:t>
            </w:r>
            <w:r>
              <w:t>hêm mới</w:t>
            </w:r>
            <w:r>
              <w:rPr>
                <w:lang w:val="en-US"/>
              </w:rPr>
              <w:t xml:space="preserve">, </w:t>
            </w:r>
            <w:r>
              <w:t>chỉnh sửa, xóa</w:t>
            </w:r>
          </w:p>
        </w:tc>
      </w:tr>
    </w:tbl>
    <w:p w14:paraId="701124D4" w14:textId="77777777" w:rsidR="001C1E40" w:rsidRDefault="001C1E40" w:rsidP="001C1E40"/>
    <w:p w14:paraId="131FF361" w14:textId="77777777" w:rsidR="00A7392C" w:rsidRPr="0010637B" w:rsidRDefault="00A7392C" w:rsidP="00A7392C">
      <w:pPr>
        <w:rPr>
          <w:lang w:val="vi-VN"/>
        </w:rPr>
      </w:pPr>
      <w:r>
        <w:t>Danh sách Usecase tương ứng:</w:t>
      </w:r>
    </w:p>
    <w:p w14:paraId="4D6DE29B" w14:textId="77777777" w:rsidR="00A7392C" w:rsidRDefault="00A7392C" w:rsidP="00A7392C">
      <w:pPr>
        <w:pStyle w:val="Chitit"/>
      </w:pPr>
      <w:r>
        <w:fldChar w:fldCharType="begin"/>
      </w:r>
      <w:r>
        <w:instrText xml:space="preserve"> REF _Ref21901086 \r \h </w:instrText>
      </w:r>
      <w:r>
        <w:fldChar w:fldCharType="separate"/>
      </w:r>
      <w:r w:rsidR="002135F6">
        <w:t xml:space="preserve">UC 032 - </w:t>
      </w:r>
      <w:r>
        <w:fldChar w:fldCharType="end"/>
      </w:r>
      <w:r>
        <w:fldChar w:fldCharType="begin"/>
      </w:r>
      <w:r>
        <w:instrText xml:space="preserve"> REF _Ref21901088 \h </w:instrText>
      </w:r>
      <w:r>
        <w:fldChar w:fldCharType="separate"/>
      </w:r>
      <w:r w:rsidR="002135F6">
        <w:t>Xem danh sách cây tổ chức của cơ quan, tổ chức</w:t>
      </w:r>
      <w:r>
        <w:fldChar w:fldCharType="end"/>
      </w:r>
    </w:p>
    <w:p w14:paraId="1DC54637" w14:textId="5E5E3120" w:rsidR="00D22BF4" w:rsidRDefault="00D22BF4" w:rsidP="00A7392C">
      <w:pPr>
        <w:pStyle w:val="Chitit"/>
      </w:pPr>
      <w:r>
        <w:fldChar w:fldCharType="begin"/>
      </w:r>
      <w:r>
        <w:instrText xml:space="preserve"> REF _Ref21909929 \r \h </w:instrText>
      </w:r>
      <w:r>
        <w:fldChar w:fldCharType="separate"/>
      </w:r>
      <w:r w:rsidR="002135F6">
        <w:t xml:space="preserve">UC 033 - </w:t>
      </w:r>
      <w:r>
        <w:fldChar w:fldCharType="end"/>
      </w:r>
      <w:r>
        <w:fldChar w:fldCharType="begin"/>
      </w:r>
      <w:r>
        <w:instrText xml:space="preserve"> REF _Ref21909930 \h </w:instrText>
      </w:r>
      <w:r>
        <w:fldChar w:fldCharType="separate"/>
      </w:r>
      <w:r w:rsidR="002135F6">
        <w:t>Thêm mới cơ quan, tổ chức</w:t>
      </w:r>
      <w:r>
        <w:fldChar w:fldCharType="end"/>
      </w:r>
    </w:p>
    <w:p w14:paraId="5E8F7A8E" w14:textId="75F824AA" w:rsidR="00D22BF4" w:rsidRDefault="00D22BF4" w:rsidP="00A7392C">
      <w:pPr>
        <w:pStyle w:val="Chitit"/>
      </w:pPr>
      <w:r>
        <w:fldChar w:fldCharType="begin"/>
      </w:r>
      <w:r>
        <w:instrText xml:space="preserve"> REF _Ref21909931 \r \h </w:instrText>
      </w:r>
      <w:r>
        <w:fldChar w:fldCharType="separate"/>
      </w:r>
      <w:r w:rsidR="002135F6">
        <w:t xml:space="preserve">UC 034 - </w:t>
      </w:r>
      <w:r>
        <w:fldChar w:fldCharType="end"/>
      </w:r>
      <w:r>
        <w:fldChar w:fldCharType="begin"/>
      </w:r>
      <w:r>
        <w:instrText xml:space="preserve"> REF _Ref21909932 \h </w:instrText>
      </w:r>
      <w:r>
        <w:fldChar w:fldCharType="separate"/>
      </w:r>
      <w:r w:rsidR="002135F6">
        <w:t>Chỉnh sửa cơ quan, tổ chức</w:t>
      </w:r>
      <w:r>
        <w:fldChar w:fldCharType="end"/>
      </w:r>
    </w:p>
    <w:p w14:paraId="66370315" w14:textId="77777777" w:rsidR="001C1E40" w:rsidRDefault="001C1E40" w:rsidP="00474A1A">
      <w:pPr>
        <w:pStyle w:val="Chcnng"/>
      </w:pPr>
      <w:r w:rsidRPr="00EE61E0">
        <w:t>Quản lý thiết bị, dịch vụ, phần mềm</w:t>
      </w:r>
    </w:p>
    <w:tbl>
      <w:tblPr>
        <w:tblStyle w:val="DTTSol"/>
        <w:tblW w:w="5000" w:type="pct"/>
        <w:tblLook w:val="0420" w:firstRow="1" w:lastRow="0" w:firstColumn="0" w:lastColumn="0" w:noHBand="0" w:noVBand="1"/>
      </w:tblPr>
      <w:tblGrid>
        <w:gridCol w:w="2424"/>
        <w:gridCol w:w="6593"/>
      </w:tblGrid>
      <w:tr w:rsidR="001C1E40" w14:paraId="3A320710" w14:textId="77777777" w:rsidTr="001C1E40">
        <w:trPr>
          <w:cnfStyle w:val="100000000000" w:firstRow="1" w:lastRow="0" w:firstColumn="0" w:lastColumn="0" w:oddVBand="0" w:evenVBand="0" w:oddHBand="0" w:evenHBand="0" w:firstRowFirstColumn="0" w:firstRowLastColumn="0" w:lastRowFirstColumn="0" w:lastRowLastColumn="0"/>
        </w:trPr>
        <w:tc>
          <w:tcPr>
            <w:tcW w:w="1344" w:type="pct"/>
          </w:tcPr>
          <w:p w14:paraId="7B891D70" w14:textId="77777777" w:rsidR="001C1E40" w:rsidRDefault="001C1E40" w:rsidP="00F861C8">
            <w:pPr>
              <w:spacing w:after="60" w:line="240" w:lineRule="auto"/>
              <w:jc w:val="left"/>
            </w:pPr>
            <w:r>
              <w:lastRenderedPageBreak/>
              <w:t>Tác nhân</w:t>
            </w:r>
          </w:p>
        </w:tc>
        <w:tc>
          <w:tcPr>
            <w:tcW w:w="3656" w:type="pct"/>
          </w:tcPr>
          <w:p w14:paraId="563B40CE" w14:textId="77777777" w:rsidR="001C1E40" w:rsidRDefault="001C1E40" w:rsidP="00F861C8">
            <w:pPr>
              <w:spacing w:after="60" w:line="240" w:lineRule="auto"/>
              <w:jc w:val="left"/>
            </w:pPr>
            <w:r>
              <w:t>Mô tả</w:t>
            </w:r>
          </w:p>
        </w:tc>
      </w:tr>
      <w:tr w:rsidR="001C1E40" w14:paraId="2F866734" w14:textId="77777777" w:rsidTr="001C1E40">
        <w:tc>
          <w:tcPr>
            <w:tcW w:w="1344" w:type="pct"/>
          </w:tcPr>
          <w:p w14:paraId="2C45BDB1" w14:textId="3DD2D05D" w:rsidR="001C1E40" w:rsidRDefault="00755A41" w:rsidP="00F861C8">
            <w:pPr>
              <w:spacing w:after="60" w:line="240" w:lineRule="auto"/>
              <w:jc w:val="left"/>
            </w:pPr>
            <w:r>
              <w:t>Cơ quan, tổ chức</w:t>
            </w:r>
          </w:p>
        </w:tc>
        <w:tc>
          <w:tcPr>
            <w:tcW w:w="3656" w:type="pct"/>
          </w:tcPr>
          <w:p w14:paraId="0A8AF0B7" w14:textId="77777777" w:rsidR="001C1E40" w:rsidRDefault="001C1E40" w:rsidP="00F861C8">
            <w:pPr>
              <w:spacing w:after="60" w:line="240" w:lineRule="auto"/>
              <w:jc w:val="left"/>
            </w:pPr>
            <w:r>
              <w:t xml:space="preserve">Quản lý danh sách các thiết bị, dịch vụ, phần mềm của cơ quan, tổ chức đang đăng nhập: </w:t>
            </w:r>
          </w:p>
          <w:p w14:paraId="0F4165EA" w14:textId="77777777" w:rsidR="001C1E40" w:rsidRDefault="001C1E40" w:rsidP="001C1E40">
            <w:pPr>
              <w:pStyle w:val="ListParagraph"/>
              <w:numPr>
                <w:ilvl w:val="0"/>
                <w:numId w:val="10"/>
              </w:numPr>
              <w:spacing w:after="60" w:line="240" w:lineRule="auto"/>
              <w:jc w:val="left"/>
            </w:pPr>
            <w:r>
              <w:t>Thêm mới</w:t>
            </w:r>
            <w:r>
              <w:rPr>
                <w:lang w:val="en-US"/>
              </w:rPr>
              <w:t>,</w:t>
            </w:r>
            <w:r>
              <w:t xml:space="preserve"> chỉnh sửa, xóa</w:t>
            </w:r>
          </w:p>
          <w:p w14:paraId="5AEF75C8" w14:textId="77777777" w:rsidR="001C1E40" w:rsidRDefault="001C1E40" w:rsidP="001C1E40">
            <w:pPr>
              <w:pStyle w:val="ListParagraph"/>
              <w:numPr>
                <w:ilvl w:val="0"/>
                <w:numId w:val="10"/>
              </w:numPr>
              <w:spacing w:after="60" w:line="240" w:lineRule="auto"/>
              <w:jc w:val="left"/>
            </w:pPr>
            <w:r>
              <w:rPr>
                <w:lang w:val="en-US"/>
              </w:rPr>
              <w:t>L</w:t>
            </w:r>
            <w:r>
              <w:t>ập hồ sơ cấp CTS cho các thiết bị, dịch vụ, phần mềm</w:t>
            </w:r>
          </w:p>
        </w:tc>
      </w:tr>
    </w:tbl>
    <w:p w14:paraId="73AD447A" w14:textId="747EB6AF" w:rsidR="00F861C8" w:rsidRDefault="00D22BF4" w:rsidP="00F861C8">
      <w:r>
        <w:t>Danh sách Usecase:</w:t>
      </w:r>
    </w:p>
    <w:p w14:paraId="6A4F059A" w14:textId="4C121D0B" w:rsidR="00D22BF4" w:rsidRDefault="00D22BF4" w:rsidP="00D22BF4">
      <w:pPr>
        <w:pStyle w:val="Chitit"/>
      </w:pPr>
      <w:r>
        <w:fldChar w:fldCharType="begin"/>
      </w:r>
      <w:r>
        <w:instrText xml:space="preserve"> REF _Ref21909933 \r \h  \* MERGEFORMAT </w:instrText>
      </w:r>
      <w:r>
        <w:fldChar w:fldCharType="separate"/>
      </w:r>
      <w:r w:rsidR="002135F6">
        <w:t xml:space="preserve">UC 035 - </w:t>
      </w:r>
      <w:r>
        <w:fldChar w:fldCharType="end"/>
      </w:r>
      <w:r>
        <w:fldChar w:fldCharType="begin"/>
      </w:r>
      <w:r>
        <w:instrText xml:space="preserve"> REF _Ref21909934 \h  \* MERGEFORMAT </w:instrText>
      </w:r>
      <w:r>
        <w:fldChar w:fldCharType="separate"/>
      </w:r>
      <w:r w:rsidR="002135F6">
        <w:t>Xem danh sách thiết bị, dịch vụ, phần mềm</w:t>
      </w:r>
      <w:r>
        <w:fldChar w:fldCharType="end"/>
      </w:r>
    </w:p>
    <w:p w14:paraId="6CAE771D" w14:textId="54655A79" w:rsidR="00D22BF4" w:rsidRDefault="00D22BF4" w:rsidP="00D22BF4">
      <w:pPr>
        <w:pStyle w:val="Chitit"/>
      </w:pPr>
      <w:r>
        <w:fldChar w:fldCharType="begin"/>
      </w:r>
      <w:r>
        <w:instrText xml:space="preserve"> REF _Ref21909935 \r \h  \* MERGEFORMAT </w:instrText>
      </w:r>
      <w:r>
        <w:fldChar w:fldCharType="separate"/>
      </w:r>
      <w:r w:rsidR="002135F6">
        <w:t xml:space="preserve">UC 036 - </w:t>
      </w:r>
      <w:r>
        <w:fldChar w:fldCharType="end"/>
      </w:r>
      <w:r>
        <w:fldChar w:fldCharType="begin"/>
      </w:r>
      <w:r>
        <w:instrText xml:space="preserve"> REF _Ref21909936 \h  \* MERGEFORMAT </w:instrText>
      </w:r>
      <w:r>
        <w:fldChar w:fldCharType="separate"/>
      </w:r>
      <w:r w:rsidR="002135F6">
        <w:t>Thêm mới thiết bị, dịch vụ, phần mềm</w:t>
      </w:r>
      <w:r>
        <w:fldChar w:fldCharType="end"/>
      </w:r>
    </w:p>
    <w:p w14:paraId="29FD464D" w14:textId="4B3B8236" w:rsidR="00D22BF4" w:rsidRDefault="00D22BF4" w:rsidP="00D22BF4">
      <w:pPr>
        <w:pStyle w:val="Chitit"/>
      </w:pPr>
      <w:r>
        <w:fldChar w:fldCharType="begin"/>
      </w:r>
      <w:r>
        <w:instrText xml:space="preserve"> REF _Ref21909937 \r \h  \* MERGEFORMAT </w:instrText>
      </w:r>
      <w:r>
        <w:fldChar w:fldCharType="separate"/>
      </w:r>
      <w:r w:rsidR="002135F6">
        <w:t xml:space="preserve">UC 037 - </w:t>
      </w:r>
      <w:r>
        <w:fldChar w:fldCharType="end"/>
      </w:r>
      <w:r>
        <w:fldChar w:fldCharType="begin"/>
      </w:r>
      <w:r>
        <w:instrText xml:space="preserve"> REF _Ref21909938 \h  \* MERGEFORMAT </w:instrText>
      </w:r>
      <w:r>
        <w:fldChar w:fldCharType="separate"/>
      </w:r>
      <w:r w:rsidR="002135F6">
        <w:t>Chỉnh sửa thiết bị, dịch vụ, phần mềm</w:t>
      </w:r>
      <w:r>
        <w:fldChar w:fldCharType="end"/>
      </w:r>
    </w:p>
    <w:p w14:paraId="4BA378E8" w14:textId="77777777" w:rsidR="00D22BF4" w:rsidRDefault="00D22BF4" w:rsidP="00F861C8"/>
    <w:p w14:paraId="677E32F0" w14:textId="77777777" w:rsidR="001C1E40" w:rsidRDefault="001C1E40" w:rsidP="00474A1A">
      <w:pPr>
        <w:pStyle w:val="Chcnng"/>
      </w:pPr>
      <w:r w:rsidRPr="00EE61E0">
        <w:t>Quản lý Token</w:t>
      </w:r>
    </w:p>
    <w:tbl>
      <w:tblPr>
        <w:tblStyle w:val="DTTSol"/>
        <w:tblW w:w="5000" w:type="pct"/>
        <w:tblLook w:val="0420" w:firstRow="1" w:lastRow="0" w:firstColumn="0" w:lastColumn="0" w:noHBand="0" w:noVBand="1"/>
      </w:tblPr>
      <w:tblGrid>
        <w:gridCol w:w="2263"/>
        <w:gridCol w:w="6754"/>
      </w:tblGrid>
      <w:tr w:rsidR="001C1E40" w14:paraId="050F60D8" w14:textId="77777777" w:rsidTr="007470E9">
        <w:trPr>
          <w:cnfStyle w:val="100000000000" w:firstRow="1" w:lastRow="0" w:firstColumn="0" w:lastColumn="0" w:oddVBand="0" w:evenVBand="0" w:oddHBand="0" w:evenHBand="0" w:firstRowFirstColumn="0" w:firstRowLastColumn="0" w:lastRowFirstColumn="0" w:lastRowLastColumn="0"/>
        </w:trPr>
        <w:tc>
          <w:tcPr>
            <w:tcW w:w="1255" w:type="pct"/>
          </w:tcPr>
          <w:p w14:paraId="73F5B7FD" w14:textId="77777777" w:rsidR="001C1E40" w:rsidRDefault="001C1E40" w:rsidP="00F861C8">
            <w:pPr>
              <w:spacing w:after="60" w:line="240" w:lineRule="auto"/>
              <w:jc w:val="left"/>
            </w:pPr>
            <w:r>
              <w:t>Tác nhân</w:t>
            </w:r>
          </w:p>
        </w:tc>
        <w:tc>
          <w:tcPr>
            <w:tcW w:w="3745" w:type="pct"/>
          </w:tcPr>
          <w:p w14:paraId="34A04F4F" w14:textId="77777777" w:rsidR="001C1E40" w:rsidRDefault="001C1E40" w:rsidP="00F861C8">
            <w:pPr>
              <w:spacing w:after="60" w:line="240" w:lineRule="auto"/>
              <w:jc w:val="left"/>
            </w:pPr>
            <w:r>
              <w:t>Mô tả</w:t>
            </w:r>
          </w:p>
        </w:tc>
      </w:tr>
      <w:tr w:rsidR="001C1E40" w14:paraId="5D1F0B21" w14:textId="77777777" w:rsidTr="007470E9">
        <w:tc>
          <w:tcPr>
            <w:tcW w:w="1255" w:type="pct"/>
          </w:tcPr>
          <w:p w14:paraId="3A02FB76" w14:textId="4A723051" w:rsidR="001C1E40" w:rsidRDefault="00755A41" w:rsidP="00F861C8">
            <w:pPr>
              <w:spacing w:after="60" w:line="240" w:lineRule="auto"/>
              <w:jc w:val="left"/>
            </w:pPr>
            <w:r>
              <w:t>Cơ quan, tổ chức</w:t>
            </w:r>
          </w:p>
        </w:tc>
        <w:tc>
          <w:tcPr>
            <w:tcW w:w="3745" w:type="pct"/>
          </w:tcPr>
          <w:p w14:paraId="1F75B22A" w14:textId="77777777" w:rsidR="001C1E40" w:rsidRDefault="001C1E40" w:rsidP="00F861C8">
            <w:pPr>
              <w:spacing w:after="60" w:line="240" w:lineRule="auto"/>
              <w:jc w:val="left"/>
            </w:pPr>
            <w:r>
              <w:t xml:space="preserve">Quản lý danh sách các token được cấp cho cơ quan, tổ chức đang đăng nhập: </w:t>
            </w:r>
          </w:p>
          <w:p w14:paraId="0140B600" w14:textId="77777777" w:rsidR="001C1E40" w:rsidRDefault="001C1E40" w:rsidP="001C1E40">
            <w:pPr>
              <w:pStyle w:val="ListParagraph"/>
              <w:numPr>
                <w:ilvl w:val="0"/>
                <w:numId w:val="10"/>
              </w:numPr>
              <w:spacing w:after="60" w:line="240" w:lineRule="auto"/>
              <w:jc w:val="left"/>
            </w:pPr>
            <w:r>
              <w:t>Xem thông tin token</w:t>
            </w:r>
          </w:p>
          <w:p w14:paraId="2A92CF14" w14:textId="77777777" w:rsidR="001C1E40" w:rsidRDefault="001C1E40" w:rsidP="001C1E40">
            <w:pPr>
              <w:pStyle w:val="ListParagraph"/>
              <w:numPr>
                <w:ilvl w:val="0"/>
                <w:numId w:val="10"/>
              </w:numPr>
              <w:spacing w:after="60" w:line="240" w:lineRule="auto"/>
              <w:jc w:val="left"/>
            </w:pPr>
            <w:r>
              <w:rPr>
                <w:lang w:val="en-US"/>
              </w:rPr>
              <w:t>X</w:t>
            </w:r>
            <w:r>
              <w:t>em các CTS của token</w:t>
            </w:r>
          </w:p>
        </w:tc>
      </w:tr>
    </w:tbl>
    <w:p w14:paraId="369E5846" w14:textId="77777777" w:rsidR="00F861C8" w:rsidRDefault="00F861C8" w:rsidP="00F861C8"/>
    <w:p w14:paraId="6F751A1F" w14:textId="77777777" w:rsidR="001C1E40" w:rsidRDefault="001C1E40" w:rsidP="00474A1A">
      <w:pPr>
        <w:pStyle w:val="Chcnng"/>
      </w:pPr>
      <w:r>
        <w:t>Quản lý SIM</w:t>
      </w:r>
    </w:p>
    <w:tbl>
      <w:tblPr>
        <w:tblStyle w:val="DTTSol"/>
        <w:tblW w:w="5000" w:type="pct"/>
        <w:tblLook w:val="0420" w:firstRow="1" w:lastRow="0" w:firstColumn="0" w:lastColumn="0" w:noHBand="0" w:noVBand="1"/>
      </w:tblPr>
      <w:tblGrid>
        <w:gridCol w:w="2424"/>
        <w:gridCol w:w="6593"/>
      </w:tblGrid>
      <w:tr w:rsidR="001C1E40" w14:paraId="0606F892"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0F86F425" w14:textId="77777777" w:rsidR="001C1E40" w:rsidRDefault="001C1E40" w:rsidP="00F861C8">
            <w:pPr>
              <w:spacing w:after="60" w:line="240" w:lineRule="auto"/>
              <w:jc w:val="left"/>
            </w:pPr>
            <w:r>
              <w:t>Tác nhân</w:t>
            </w:r>
          </w:p>
        </w:tc>
        <w:tc>
          <w:tcPr>
            <w:tcW w:w="3656" w:type="pct"/>
          </w:tcPr>
          <w:p w14:paraId="4750E8FC" w14:textId="77777777" w:rsidR="001C1E40" w:rsidRDefault="001C1E40" w:rsidP="00F861C8">
            <w:pPr>
              <w:spacing w:after="60" w:line="240" w:lineRule="auto"/>
              <w:jc w:val="left"/>
            </w:pPr>
            <w:r>
              <w:t>Mô tả</w:t>
            </w:r>
          </w:p>
        </w:tc>
      </w:tr>
      <w:tr w:rsidR="001C1E40" w14:paraId="74C004B5" w14:textId="77777777" w:rsidTr="007470E9">
        <w:tc>
          <w:tcPr>
            <w:tcW w:w="1344" w:type="pct"/>
          </w:tcPr>
          <w:p w14:paraId="547AB787" w14:textId="391E6365" w:rsidR="001C1E40" w:rsidRDefault="00755A41" w:rsidP="00F861C8">
            <w:pPr>
              <w:spacing w:after="60" w:line="240" w:lineRule="auto"/>
              <w:jc w:val="left"/>
            </w:pPr>
            <w:r>
              <w:t>Cơ quan, tổ chức</w:t>
            </w:r>
          </w:p>
        </w:tc>
        <w:tc>
          <w:tcPr>
            <w:tcW w:w="3656" w:type="pct"/>
          </w:tcPr>
          <w:p w14:paraId="02DFA29E" w14:textId="77777777" w:rsidR="001C1E40" w:rsidRDefault="001C1E40" w:rsidP="00F861C8">
            <w:pPr>
              <w:spacing w:after="60" w:line="240" w:lineRule="auto"/>
              <w:jc w:val="left"/>
            </w:pPr>
            <w:r>
              <w:t xml:space="preserve">Quản lý danh sách các SIM được cấp cho cơ quan, tổ chức đang đăng nhập: </w:t>
            </w:r>
          </w:p>
          <w:p w14:paraId="586E4271" w14:textId="77777777" w:rsidR="001C1E40" w:rsidRDefault="001C1E40" w:rsidP="001C1E40">
            <w:pPr>
              <w:pStyle w:val="ListParagraph"/>
              <w:numPr>
                <w:ilvl w:val="0"/>
                <w:numId w:val="10"/>
              </w:numPr>
              <w:spacing w:after="60" w:line="240" w:lineRule="auto"/>
              <w:jc w:val="left"/>
            </w:pPr>
            <w:r>
              <w:t xml:space="preserve">Xem thông tin </w:t>
            </w:r>
            <w:r>
              <w:rPr>
                <w:lang w:val="en-US"/>
              </w:rPr>
              <w:t>SIM</w:t>
            </w:r>
          </w:p>
          <w:p w14:paraId="18F7C7FD" w14:textId="77777777" w:rsidR="001C1E40" w:rsidRDefault="001C1E40" w:rsidP="001C1E40">
            <w:pPr>
              <w:pStyle w:val="ListParagraph"/>
              <w:numPr>
                <w:ilvl w:val="0"/>
                <w:numId w:val="10"/>
              </w:numPr>
              <w:spacing w:after="60" w:line="240" w:lineRule="auto"/>
              <w:jc w:val="left"/>
            </w:pPr>
            <w:r>
              <w:rPr>
                <w:lang w:val="en-US"/>
              </w:rPr>
              <w:t>X</w:t>
            </w:r>
            <w:r>
              <w:t xml:space="preserve">em </w:t>
            </w:r>
            <w:r>
              <w:rPr>
                <w:lang w:val="en-US"/>
              </w:rPr>
              <w:t>thông tin</w:t>
            </w:r>
            <w:r>
              <w:t xml:space="preserve"> CTS của </w:t>
            </w:r>
            <w:r>
              <w:rPr>
                <w:lang w:val="en-US"/>
              </w:rPr>
              <w:t>SIM</w:t>
            </w:r>
          </w:p>
        </w:tc>
      </w:tr>
    </w:tbl>
    <w:p w14:paraId="4A36E28F" w14:textId="77777777" w:rsidR="00F861C8" w:rsidRDefault="00F861C8" w:rsidP="00F861C8"/>
    <w:p w14:paraId="7A77F78B" w14:textId="77777777" w:rsidR="001C1E40" w:rsidRDefault="001C1E40" w:rsidP="00474A1A">
      <w:pPr>
        <w:pStyle w:val="Chcnng"/>
      </w:pPr>
      <w:r>
        <w:t>Quản lý SD Secure</w:t>
      </w:r>
    </w:p>
    <w:tbl>
      <w:tblPr>
        <w:tblStyle w:val="DTTSol"/>
        <w:tblW w:w="5000" w:type="pct"/>
        <w:tblLook w:val="0420" w:firstRow="1" w:lastRow="0" w:firstColumn="0" w:lastColumn="0" w:noHBand="0" w:noVBand="1"/>
      </w:tblPr>
      <w:tblGrid>
        <w:gridCol w:w="2424"/>
        <w:gridCol w:w="6593"/>
      </w:tblGrid>
      <w:tr w:rsidR="001C1E40" w14:paraId="17196976"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255B6FFA" w14:textId="77777777" w:rsidR="001C1E40" w:rsidRDefault="001C1E40" w:rsidP="00F861C8">
            <w:pPr>
              <w:spacing w:after="60" w:line="240" w:lineRule="auto"/>
              <w:jc w:val="left"/>
            </w:pPr>
            <w:r>
              <w:t>Tác nhân</w:t>
            </w:r>
          </w:p>
        </w:tc>
        <w:tc>
          <w:tcPr>
            <w:tcW w:w="3656" w:type="pct"/>
          </w:tcPr>
          <w:p w14:paraId="3FE3895C" w14:textId="77777777" w:rsidR="001C1E40" w:rsidRDefault="001C1E40" w:rsidP="00F861C8">
            <w:pPr>
              <w:spacing w:after="60" w:line="240" w:lineRule="auto"/>
              <w:jc w:val="left"/>
            </w:pPr>
            <w:r>
              <w:t>Mô tả</w:t>
            </w:r>
          </w:p>
        </w:tc>
      </w:tr>
      <w:tr w:rsidR="001C1E40" w14:paraId="4F60DD9C" w14:textId="77777777" w:rsidTr="007470E9">
        <w:tc>
          <w:tcPr>
            <w:tcW w:w="1344" w:type="pct"/>
          </w:tcPr>
          <w:p w14:paraId="44EFA1F1" w14:textId="3EA1115B" w:rsidR="001C1E40" w:rsidRDefault="00755A41" w:rsidP="00F861C8">
            <w:pPr>
              <w:spacing w:after="60" w:line="240" w:lineRule="auto"/>
              <w:jc w:val="left"/>
            </w:pPr>
            <w:r>
              <w:t>Cơ quan, tổ chức</w:t>
            </w:r>
          </w:p>
        </w:tc>
        <w:tc>
          <w:tcPr>
            <w:tcW w:w="3656" w:type="pct"/>
          </w:tcPr>
          <w:p w14:paraId="38247EBB" w14:textId="77777777" w:rsidR="001C1E40" w:rsidRDefault="001C1E40" w:rsidP="00F861C8">
            <w:pPr>
              <w:spacing w:after="60" w:line="240" w:lineRule="auto"/>
              <w:jc w:val="left"/>
            </w:pPr>
            <w:r>
              <w:t xml:space="preserve">Quản lý danh sách các SD Secure được cấp cho cơ quan, tổ chức đang đăng nhập: </w:t>
            </w:r>
          </w:p>
          <w:p w14:paraId="6B1EA027" w14:textId="77777777" w:rsidR="001C1E40" w:rsidRPr="00DD2914" w:rsidRDefault="001C1E40" w:rsidP="001C1E40">
            <w:pPr>
              <w:pStyle w:val="ListParagraph"/>
              <w:numPr>
                <w:ilvl w:val="0"/>
                <w:numId w:val="10"/>
              </w:numPr>
              <w:spacing w:after="60" w:line="240" w:lineRule="auto"/>
              <w:jc w:val="left"/>
            </w:pPr>
            <w:r>
              <w:t xml:space="preserve">Xem thông tin </w:t>
            </w:r>
            <w:r>
              <w:rPr>
                <w:lang w:val="en-US"/>
              </w:rPr>
              <w:t>SD Secure</w:t>
            </w:r>
          </w:p>
          <w:p w14:paraId="10F2D84E" w14:textId="77777777" w:rsidR="001C1E40" w:rsidRDefault="001C1E40" w:rsidP="001C1E40">
            <w:pPr>
              <w:pStyle w:val="ListParagraph"/>
              <w:numPr>
                <w:ilvl w:val="0"/>
                <w:numId w:val="10"/>
              </w:numPr>
              <w:spacing w:after="60" w:line="240" w:lineRule="auto"/>
              <w:jc w:val="left"/>
            </w:pPr>
            <w:r>
              <w:rPr>
                <w:lang w:val="en-US"/>
              </w:rPr>
              <w:t>X</w:t>
            </w:r>
            <w:r>
              <w:t xml:space="preserve">em </w:t>
            </w:r>
            <w:r>
              <w:rPr>
                <w:lang w:val="en-US"/>
              </w:rPr>
              <w:t>thông tin</w:t>
            </w:r>
            <w:r>
              <w:t xml:space="preserve"> CTS của SD Secure</w:t>
            </w:r>
          </w:p>
        </w:tc>
      </w:tr>
    </w:tbl>
    <w:p w14:paraId="0B855E5D" w14:textId="77777777" w:rsidR="00F861C8" w:rsidRDefault="00F861C8" w:rsidP="00F861C8"/>
    <w:p w14:paraId="67607911" w14:textId="77777777" w:rsidR="001C1E40" w:rsidRDefault="001C1E40" w:rsidP="00474A1A">
      <w:pPr>
        <w:pStyle w:val="Chcnng"/>
      </w:pPr>
      <w:r>
        <w:t>Thông báo, tin nhắn</w:t>
      </w:r>
    </w:p>
    <w:tbl>
      <w:tblPr>
        <w:tblStyle w:val="DTTSol"/>
        <w:tblW w:w="5000" w:type="pct"/>
        <w:tblLook w:val="0420" w:firstRow="1" w:lastRow="0" w:firstColumn="0" w:lastColumn="0" w:noHBand="0" w:noVBand="1"/>
      </w:tblPr>
      <w:tblGrid>
        <w:gridCol w:w="2424"/>
        <w:gridCol w:w="6593"/>
      </w:tblGrid>
      <w:tr w:rsidR="0098432D" w14:paraId="265D69BD"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45CC0B07" w14:textId="77777777" w:rsidR="0098432D" w:rsidRDefault="0098432D" w:rsidP="00F861C8">
            <w:pPr>
              <w:spacing w:after="60" w:line="240" w:lineRule="auto"/>
              <w:jc w:val="left"/>
            </w:pPr>
            <w:r>
              <w:t>Tác nhân</w:t>
            </w:r>
          </w:p>
        </w:tc>
        <w:tc>
          <w:tcPr>
            <w:tcW w:w="3656" w:type="pct"/>
          </w:tcPr>
          <w:p w14:paraId="3FCFEA54" w14:textId="77777777" w:rsidR="0098432D" w:rsidRDefault="0098432D" w:rsidP="00F861C8">
            <w:pPr>
              <w:spacing w:after="60" w:line="240" w:lineRule="auto"/>
              <w:jc w:val="left"/>
            </w:pPr>
            <w:r>
              <w:t>Mô tả</w:t>
            </w:r>
          </w:p>
        </w:tc>
      </w:tr>
      <w:tr w:rsidR="0098432D" w14:paraId="50C3B003" w14:textId="77777777" w:rsidTr="007470E9">
        <w:tc>
          <w:tcPr>
            <w:tcW w:w="1344" w:type="pct"/>
          </w:tcPr>
          <w:p w14:paraId="68AE4D9A" w14:textId="2916D8C3" w:rsidR="0098432D" w:rsidRDefault="00755A41" w:rsidP="00F861C8">
            <w:pPr>
              <w:spacing w:after="60" w:line="240" w:lineRule="auto"/>
              <w:jc w:val="left"/>
            </w:pPr>
            <w:r>
              <w:t>Cơ quan, tổ chức</w:t>
            </w:r>
          </w:p>
        </w:tc>
        <w:tc>
          <w:tcPr>
            <w:tcW w:w="3656" w:type="pct"/>
          </w:tcPr>
          <w:p w14:paraId="01E3F3E7" w14:textId="77777777" w:rsidR="0098432D" w:rsidRDefault="0098432D" w:rsidP="00F861C8">
            <w:pPr>
              <w:spacing w:after="60" w:line="240" w:lineRule="auto"/>
              <w:jc w:val="left"/>
            </w:pPr>
            <w:r>
              <w:t>Quản lý danh sách các thông báo, tin nhắn được gửi tới cơ quan, tổ chức:</w:t>
            </w:r>
          </w:p>
          <w:p w14:paraId="21108810" w14:textId="77777777" w:rsidR="0098432D" w:rsidRPr="00AB69F7" w:rsidRDefault="0098432D" w:rsidP="0098432D">
            <w:pPr>
              <w:pStyle w:val="ListParagraph"/>
              <w:numPr>
                <w:ilvl w:val="0"/>
                <w:numId w:val="10"/>
              </w:numPr>
              <w:spacing w:after="60" w:line="240" w:lineRule="auto"/>
              <w:jc w:val="left"/>
            </w:pPr>
            <w:r>
              <w:rPr>
                <w:lang w:val="en-US"/>
              </w:rPr>
              <w:t>Xem danh sách thông báo, tin nhắn</w:t>
            </w:r>
          </w:p>
          <w:p w14:paraId="12408890" w14:textId="77777777" w:rsidR="0098432D" w:rsidRDefault="0098432D" w:rsidP="0098432D">
            <w:pPr>
              <w:pStyle w:val="ListParagraph"/>
              <w:numPr>
                <w:ilvl w:val="0"/>
                <w:numId w:val="10"/>
              </w:numPr>
              <w:spacing w:after="60" w:line="240" w:lineRule="auto"/>
              <w:jc w:val="left"/>
            </w:pPr>
            <w:r>
              <w:rPr>
                <w:lang w:val="en-US"/>
              </w:rPr>
              <w:lastRenderedPageBreak/>
              <w:t>Xem nội dung chi tiết của thông báo, tin nhắn</w:t>
            </w:r>
          </w:p>
        </w:tc>
      </w:tr>
    </w:tbl>
    <w:p w14:paraId="5D46D9CD" w14:textId="77777777" w:rsidR="00F861C8" w:rsidRPr="0010637B" w:rsidRDefault="00F861C8" w:rsidP="00F861C8">
      <w:pPr>
        <w:rPr>
          <w:lang w:val="vi-VN"/>
        </w:rPr>
      </w:pPr>
      <w:r>
        <w:t>Danh sách Usecase tương ứng:</w:t>
      </w:r>
    </w:p>
    <w:p w14:paraId="124D2AF2" w14:textId="77777777" w:rsidR="00F861C8" w:rsidRDefault="00F861C8" w:rsidP="00F861C8">
      <w:pPr>
        <w:pStyle w:val="Chitit"/>
      </w:pPr>
      <w:r>
        <w:fldChar w:fldCharType="begin"/>
      </w:r>
      <w:r>
        <w:instrText xml:space="preserve"> REF _Ref21901096 \r \h </w:instrText>
      </w:r>
      <w:r>
        <w:fldChar w:fldCharType="separate"/>
      </w:r>
      <w:r w:rsidR="002135F6">
        <w:t xml:space="preserve">UC 038 - </w:t>
      </w:r>
      <w:r>
        <w:fldChar w:fldCharType="end"/>
      </w:r>
      <w:r>
        <w:fldChar w:fldCharType="begin"/>
      </w:r>
      <w:r>
        <w:instrText xml:space="preserve"> REF _Ref21901102 \h </w:instrText>
      </w:r>
      <w:r>
        <w:fldChar w:fldCharType="separate"/>
      </w:r>
      <w:r w:rsidR="002135F6">
        <w:t>Xem danh sách thông báo, tin nhắn của cơ quan, tổ chức</w:t>
      </w:r>
      <w:r>
        <w:fldChar w:fldCharType="end"/>
      </w:r>
    </w:p>
    <w:p w14:paraId="7B117ED4" w14:textId="77777777" w:rsidR="001C1E40" w:rsidRDefault="001C1E40" w:rsidP="00474A1A">
      <w:pPr>
        <w:pStyle w:val="Chcnng"/>
      </w:pPr>
      <w:r>
        <w:t>Báo cáo, thống kê</w:t>
      </w:r>
    </w:p>
    <w:tbl>
      <w:tblPr>
        <w:tblStyle w:val="DTTSol"/>
        <w:tblW w:w="5000" w:type="pct"/>
        <w:tblLook w:val="0420" w:firstRow="1" w:lastRow="0" w:firstColumn="0" w:lastColumn="0" w:noHBand="0" w:noVBand="1"/>
      </w:tblPr>
      <w:tblGrid>
        <w:gridCol w:w="2424"/>
        <w:gridCol w:w="6593"/>
      </w:tblGrid>
      <w:tr w:rsidR="0098432D" w14:paraId="799E8035"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5A1F0C43" w14:textId="77777777" w:rsidR="0098432D" w:rsidRDefault="0098432D" w:rsidP="00F861C8">
            <w:pPr>
              <w:spacing w:after="60" w:line="240" w:lineRule="auto"/>
              <w:jc w:val="left"/>
            </w:pPr>
            <w:r>
              <w:t>Tác nhân</w:t>
            </w:r>
          </w:p>
        </w:tc>
        <w:tc>
          <w:tcPr>
            <w:tcW w:w="3656" w:type="pct"/>
          </w:tcPr>
          <w:p w14:paraId="74263A7B" w14:textId="77777777" w:rsidR="0098432D" w:rsidRDefault="0098432D" w:rsidP="00F861C8">
            <w:pPr>
              <w:spacing w:after="60" w:line="240" w:lineRule="auto"/>
              <w:jc w:val="left"/>
            </w:pPr>
            <w:r>
              <w:t>Mô tả</w:t>
            </w:r>
          </w:p>
        </w:tc>
      </w:tr>
      <w:tr w:rsidR="0098432D" w14:paraId="72A7AA34" w14:textId="77777777" w:rsidTr="007470E9">
        <w:tc>
          <w:tcPr>
            <w:tcW w:w="1344" w:type="pct"/>
          </w:tcPr>
          <w:p w14:paraId="50A97773" w14:textId="7BA93EC0" w:rsidR="0098432D" w:rsidRDefault="00755A41" w:rsidP="00F861C8">
            <w:pPr>
              <w:spacing w:after="60" w:line="240" w:lineRule="auto"/>
              <w:jc w:val="left"/>
            </w:pPr>
            <w:r>
              <w:t>Cơ quan, tổ chức</w:t>
            </w:r>
          </w:p>
        </w:tc>
        <w:tc>
          <w:tcPr>
            <w:tcW w:w="3656" w:type="pct"/>
          </w:tcPr>
          <w:p w14:paraId="10585CE8" w14:textId="77777777" w:rsidR="0098432D" w:rsidRDefault="0098432D" w:rsidP="00F861C8">
            <w:pPr>
              <w:spacing w:after="60" w:line="240" w:lineRule="auto"/>
              <w:jc w:val="left"/>
            </w:pPr>
            <w:r>
              <w:t>Cho phép cơ quan, tổ chức lập các báo cáo thống kê theo khoảng thời gian cho từng đối tượng quản lý:</w:t>
            </w:r>
          </w:p>
          <w:p w14:paraId="28F0F9DD" w14:textId="77777777" w:rsidR="0098432D" w:rsidRPr="00CD553D" w:rsidRDefault="0098432D" w:rsidP="0098432D">
            <w:pPr>
              <w:pStyle w:val="ListParagraph"/>
              <w:numPr>
                <w:ilvl w:val="0"/>
                <w:numId w:val="10"/>
              </w:numPr>
              <w:spacing w:after="60" w:line="240" w:lineRule="auto"/>
              <w:jc w:val="left"/>
            </w:pPr>
            <w:r>
              <w:rPr>
                <w:lang w:val="en-US"/>
              </w:rPr>
              <w:t>Thống kê hồ sơ</w:t>
            </w:r>
          </w:p>
          <w:p w14:paraId="3FAE54FF" w14:textId="77777777" w:rsidR="0098432D" w:rsidRPr="00CD553D" w:rsidRDefault="0098432D" w:rsidP="0098432D">
            <w:pPr>
              <w:pStyle w:val="ListParagraph"/>
              <w:numPr>
                <w:ilvl w:val="0"/>
                <w:numId w:val="10"/>
              </w:numPr>
              <w:spacing w:after="60" w:line="240" w:lineRule="auto"/>
              <w:jc w:val="left"/>
            </w:pPr>
            <w:r>
              <w:rPr>
                <w:lang w:val="en-US"/>
              </w:rPr>
              <w:t>Thống kê CTS</w:t>
            </w:r>
          </w:p>
          <w:p w14:paraId="1DFF9FF1" w14:textId="77777777" w:rsidR="0098432D" w:rsidRDefault="0098432D" w:rsidP="0098432D">
            <w:pPr>
              <w:pStyle w:val="ListParagraph"/>
              <w:numPr>
                <w:ilvl w:val="0"/>
                <w:numId w:val="10"/>
              </w:numPr>
              <w:spacing w:after="60" w:line="240" w:lineRule="auto"/>
              <w:jc w:val="left"/>
            </w:pPr>
            <w:r>
              <w:rPr>
                <w:lang w:val="en-US"/>
              </w:rPr>
              <w:t>Thống kê tài khoản</w:t>
            </w:r>
          </w:p>
        </w:tc>
      </w:tr>
    </w:tbl>
    <w:p w14:paraId="65D55E0E" w14:textId="77777777" w:rsidR="00F861C8" w:rsidRDefault="00F861C8" w:rsidP="00A7392C"/>
    <w:p w14:paraId="57D90B55" w14:textId="3C949C50" w:rsidR="00A7392C" w:rsidRDefault="00A7392C" w:rsidP="00A7392C">
      <w:r>
        <w:t>Danh sách Usecase:</w:t>
      </w:r>
    </w:p>
    <w:p w14:paraId="719C0912" w14:textId="4D8358B8" w:rsidR="00A7392C" w:rsidRDefault="00A7392C" w:rsidP="00A7392C">
      <w:pPr>
        <w:pStyle w:val="Chitit"/>
      </w:pPr>
      <w:r>
        <w:fldChar w:fldCharType="begin"/>
      </w:r>
      <w:r>
        <w:instrText xml:space="preserve"> REF _Ref21901141 \r \h  \* MERGEFORMAT </w:instrText>
      </w:r>
      <w:r>
        <w:fldChar w:fldCharType="separate"/>
      </w:r>
      <w:r w:rsidR="002135F6">
        <w:t xml:space="preserve">UC 039 - </w:t>
      </w:r>
      <w:r>
        <w:fldChar w:fldCharType="end"/>
      </w:r>
      <w:r>
        <w:fldChar w:fldCharType="begin"/>
      </w:r>
      <w:r>
        <w:instrText xml:space="preserve"> REF _Ref21901132 \h  \* MERGEFORMAT </w:instrText>
      </w:r>
      <w:r>
        <w:fldChar w:fldCharType="separate"/>
      </w:r>
      <w:r w:rsidR="002135F6">
        <w:t>Thống kê số lượng hồ sơ của cơ quan, tổ chức</w:t>
      </w:r>
      <w:r>
        <w:fldChar w:fldCharType="end"/>
      </w:r>
    </w:p>
    <w:p w14:paraId="0A14E889" w14:textId="78299A63" w:rsidR="00A7392C" w:rsidRDefault="00A7392C" w:rsidP="00A7392C">
      <w:pPr>
        <w:pStyle w:val="Chitit"/>
      </w:pPr>
      <w:r>
        <w:fldChar w:fldCharType="begin"/>
      </w:r>
      <w:r>
        <w:instrText xml:space="preserve"> REF _Ref21901147 \r \h  \* MERGEFORMAT </w:instrText>
      </w:r>
      <w:r>
        <w:fldChar w:fldCharType="separate"/>
      </w:r>
      <w:r w:rsidR="002135F6">
        <w:t xml:space="preserve">UC 040 - </w:t>
      </w:r>
      <w:r>
        <w:fldChar w:fldCharType="end"/>
      </w:r>
      <w:r>
        <w:fldChar w:fldCharType="begin"/>
      </w:r>
      <w:r>
        <w:instrText xml:space="preserve"> REF _Ref21901150 \h  \* MERGEFORMAT </w:instrText>
      </w:r>
      <w:r>
        <w:fldChar w:fldCharType="separate"/>
      </w:r>
      <w:r w:rsidR="002135F6">
        <w:t>Thống kê số lượng chứng thư số của cơ quan, tổ chức</w:t>
      </w:r>
      <w:r>
        <w:fldChar w:fldCharType="end"/>
      </w:r>
    </w:p>
    <w:p w14:paraId="5F298B7C" w14:textId="07B534F6" w:rsidR="00A7392C" w:rsidRDefault="00A7392C" w:rsidP="00A7392C">
      <w:pPr>
        <w:pStyle w:val="Chitit"/>
      </w:pPr>
      <w:r>
        <w:fldChar w:fldCharType="begin"/>
      </w:r>
      <w:r>
        <w:instrText xml:space="preserve"> REF _Ref21901162 \r \h  \* MERGEFORMAT </w:instrText>
      </w:r>
      <w:r>
        <w:fldChar w:fldCharType="separate"/>
      </w:r>
      <w:r w:rsidR="002135F6">
        <w:t xml:space="preserve">UC 041 - </w:t>
      </w:r>
      <w:r>
        <w:fldChar w:fldCharType="end"/>
      </w:r>
      <w:r>
        <w:fldChar w:fldCharType="begin"/>
      </w:r>
      <w:r>
        <w:instrText xml:space="preserve"> REF _Ref21901158 \h  \* MERGEFORMAT </w:instrText>
      </w:r>
      <w:r>
        <w:fldChar w:fldCharType="separate"/>
      </w:r>
      <w:r w:rsidR="002135F6">
        <w:t>Thống kê số lượng tài khoản của cơ quan, tổ chức</w:t>
      </w:r>
      <w:r>
        <w:fldChar w:fldCharType="end"/>
      </w:r>
    </w:p>
    <w:p w14:paraId="012488AD" w14:textId="77777777" w:rsidR="00A7392C" w:rsidRDefault="00A7392C" w:rsidP="00A7392C"/>
    <w:p w14:paraId="0295D2C8" w14:textId="1FEBD1DB" w:rsidR="00474A1A" w:rsidRDefault="00474A1A" w:rsidP="00474A1A">
      <w:pPr>
        <w:pStyle w:val="Heading5"/>
      </w:pPr>
      <w:r>
        <w:t>Phân hệ Quản lý nội dung, thông tin</w:t>
      </w:r>
    </w:p>
    <w:p w14:paraId="63536AFD" w14:textId="77777777" w:rsidR="007470E9" w:rsidRDefault="007470E9" w:rsidP="007470E9">
      <w:pPr>
        <w:pStyle w:val="Chcnng"/>
      </w:pPr>
      <w:r>
        <w:t>Quản lý chuyên mục thông tin</w:t>
      </w:r>
    </w:p>
    <w:tbl>
      <w:tblPr>
        <w:tblStyle w:val="DTTSol"/>
        <w:tblW w:w="5000" w:type="pct"/>
        <w:tblLook w:val="0420" w:firstRow="1" w:lastRow="0" w:firstColumn="0" w:lastColumn="0" w:noHBand="0" w:noVBand="1"/>
      </w:tblPr>
      <w:tblGrid>
        <w:gridCol w:w="2424"/>
        <w:gridCol w:w="6593"/>
      </w:tblGrid>
      <w:tr w:rsidR="007470E9" w14:paraId="56980167"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123C6200" w14:textId="77777777" w:rsidR="007470E9" w:rsidRDefault="007470E9" w:rsidP="004B631D">
            <w:pPr>
              <w:spacing w:after="60" w:line="240" w:lineRule="auto"/>
              <w:jc w:val="left"/>
            </w:pPr>
            <w:r>
              <w:t>Tác nhân</w:t>
            </w:r>
          </w:p>
        </w:tc>
        <w:tc>
          <w:tcPr>
            <w:tcW w:w="3656" w:type="pct"/>
          </w:tcPr>
          <w:p w14:paraId="318857AB" w14:textId="77777777" w:rsidR="007470E9" w:rsidRDefault="007470E9" w:rsidP="004B631D">
            <w:pPr>
              <w:spacing w:after="60" w:line="240" w:lineRule="auto"/>
              <w:jc w:val="left"/>
            </w:pPr>
            <w:r>
              <w:t>Mô tả</w:t>
            </w:r>
          </w:p>
        </w:tc>
      </w:tr>
      <w:tr w:rsidR="007470E9" w14:paraId="497A0F7C" w14:textId="77777777" w:rsidTr="004B631D">
        <w:tc>
          <w:tcPr>
            <w:tcW w:w="1344" w:type="pct"/>
          </w:tcPr>
          <w:p w14:paraId="207AB4CC" w14:textId="77777777" w:rsidR="007470E9" w:rsidRDefault="007470E9" w:rsidP="004B631D">
            <w:pPr>
              <w:spacing w:after="60" w:line="240" w:lineRule="auto"/>
              <w:jc w:val="left"/>
            </w:pPr>
            <w:r>
              <w:t>Quản trị nội dung</w:t>
            </w:r>
          </w:p>
        </w:tc>
        <w:tc>
          <w:tcPr>
            <w:tcW w:w="3656" w:type="pct"/>
          </w:tcPr>
          <w:p w14:paraId="1E76AA90" w14:textId="77777777" w:rsidR="007470E9" w:rsidRDefault="007470E9" w:rsidP="004B631D">
            <w:pPr>
              <w:spacing w:after="60" w:line="240" w:lineRule="auto"/>
              <w:jc w:val="left"/>
            </w:pPr>
            <w:r>
              <w:t>Cho phép quản lý chuyên mục hiển thị cho từng nhóm thông tin: chuyên mục, loại văn bản, cơ quan ban hành</w:t>
            </w:r>
          </w:p>
        </w:tc>
      </w:tr>
    </w:tbl>
    <w:p w14:paraId="6AB0D239" w14:textId="77777777" w:rsidR="007470E9" w:rsidRDefault="007470E9" w:rsidP="007470E9">
      <w:r>
        <w:t>Danh sách Usecase:</w:t>
      </w:r>
    </w:p>
    <w:p w14:paraId="1C7DCE2B" w14:textId="77777777" w:rsidR="007470E9" w:rsidRDefault="007470E9" w:rsidP="007470E9">
      <w:pPr>
        <w:pStyle w:val="Chitit"/>
      </w:pPr>
      <w:r>
        <w:fldChar w:fldCharType="begin"/>
      </w:r>
      <w:r>
        <w:instrText xml:space="preserve"> REF _Ref21902069 \r \h  \* MERGEFORMAT </w:instrText>
      </w:r>
      <w:r>
        <w:fldChar w:fldCharType="separate"/>
      </w:r>
      <w:r w:rsidR="002135F6">
        <w:t xml:space="preserve">UC 160 - </w:t>
      </w:r>
      <w:r>
        <w:fldChar w:fldCharType="end"/>
      </w:r>
      <w:r>
        <w:fldChar w:fldCharType="begin"/>
      </w:r>
      <w:r>
        <w:instrText xml:space="preserve"> REF _Ref21902072 \h  \* MERGEFORMAT </w:instrText>
      </w:r>
      <w:r>
        <w:fldChar w:fldCharType="separate"/>
      </w:r>
      <w:r w:rsidR="002135F6">
        <w:t>Thêm mới chuyên mục dùng chung</w:t>
      </w:r>
      <w:r>
        <w:fldChar w:fldCharType="end"/>
      </w:r>
    </w:p>
    <w:p w14:paraId="215B0BF5" w14:textId="77777777" w:rsidR="007470E9" w:rsidRDefault="007470E9" w:rsidP="007470E9">
      <w:pPr>
        <w:pStyle w:val="Chitit"/>
      </w:pPr>
      <w:r>
        <w:fldChar w:fldCharType="begin"/>
      </w:r>
      <w:r>
        <w:instrText xml:space="preserve"> REF _Ref21902081 \r \h  \* MERGEFORMAT </w:instrText>
      </w:r>
      <w:r>
        <w:fldChar w:fldCharType="separate"/>
      </w:r>
      <w:r w:rsidR="002135F6">
        <w:t xml:space="preserve">UC 161 - </w:t>
      </w:r>
      <w:r>
        <w:fldChar w:fldCharType="end"/>
      </w:r>
      <w:r>
        <w:fldChar w:fldCharType="begin"/>
      </w:r>
      <w:r>
        <w:instrText xml:space="preserve"> REF _Ref21902083 \h  \* MERGEFORMAT </w:instrText>
      </w:r>
      <w:r>
        <w:fldChar w:fldCharType="separate"/>
      </w:r>
      <w:r w:rsidR="002135F6">
        <w:t>Chỉnh sửa chuyên mục dùng chung</w:t>
      </w:r>
      <w:r>
        <w:fldChar w:fldCharType="end"/>
      </w:r>
    </w:p>
    <w:p w14:paraId="3CE682A8" w14:textId="77777777" w:rsidR="007470E9" w:rsidRDefault="007470E9" w:rsidP="007470E9">
      <w:pPr>
        <w:pStyle w:val="Chitit"/>
      </w:pPr>
      <w:r>
        <w:fldChar w:fldCharType="begin"/>
      </w:r>
      <w:r>
        <w:instrText xml:space="preserve"> REF _Ref21902090 \r \h  \* MERGEFORMAT </w:instrText>
      </w:r>
      <w:r>
        <w:fldChar w:fldCharType="separate"/>
      </w:r>
      <w:r w:rsidR="002135F6">
        <w:t xml:space="preserve">UC 162 - </w:t>
      </w:r>
      <w:r>
        <w:fldChar w:fldCharType="end"/>
      </w:r>
      <w:r>
        <w:fldChar w:fldCharType="begin"/>
      </w:r>
      <w:r>
        <w:instrText xml:space="preserve"> REF _Ref21902092 \h  \* MERGEFORMAT </w:instrText>
      </w:r>
      <w:r>
        <w:fldChar w:fldCharType="separate"/>
      </w:r>
      <w:r w:rsidR="002135F6">
        <w:t>Xóa chuyên mục dùng chung</w:t>
      </w:r>
      <w:r>
        <w:fldChar w:fldCharType="end"/>
      </w:r>
    </w:p>
    <w:p w14:paraId="722F39E6" w14:textId="77777777" w:rsidR="007470E9" w:rsidRDefault="007470E9" w:rsidP="007470E9"/>
    <w:p w14:paraId="2C2B79D0" w14:textId="77777777" w:rsidR="007470E9" w:rsidRDefault="007470E9" w:rsidP="007470E9">
      <w:pPr>
        <w:pStyle w:val="Chcnng"/>
      </w:pPr>
      <w:r>
        <w:t>Quản lý Tin tức, VBQPPL, Tài nguyên</w:t>
      </w:r>
    </w:p>
    <w:tbl>
      <w:tblPr>
        <w:tblStyle w:val="DTTSol"/>
        <w:tblW w:w="5000" w:type="pct"/>
        <w:tblLook w:val="0420" w:firstRow="1" w:lastRow="0" w:firstColumn="0" w:lastColumn="0" w:noHBand="0" w:noVBand="1"/>
      </w:tblPr>
      <w:tblGrid>
        <w:gridCol w:w="2424"/>
        <w:gridCol w:w="6593"/>
      </w:tblGrid>
      <w:tr w:rsidR="007470E9" w14:paraId="5EAC07C0"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1AECE7E6" w14:textId="77777777" w:rsidR="007470E9" w:rsidRDefault="007470E9" w:rsidP="004B631D">
            <w:pPr>
              <w:spacing w:after="60" w:line="240" w:lineRule="auto"/>
              <w:jc w:val="left"/>
            </w:pPr>
            <w:r>
              <w:t>Tác nhân</w:t>
            </w:r>
          </w:p>
        </w:tc>
        <w:tc>
          <w:tcPr>
            <w:tcW w:w="3656" w:type="pct"/>
          </w:tcPr>
          <w:p w14:paraId="0D891309" w14:textId="77777777" w:rsidR="007470E9" w:rsidRDefault="007470E9" w:rsidP="004B631D">
            <w:pPr>
              <w:spacing w:after="60" w:line="240" w:lineRule="auto"/>
              <w:jc w:val="left"/>
            </w:pPr>
            <w:r>
              <w:t>Mô tả</w:t>
            </w:r>
          </w:p>
        </w:tc>
      </w:tr>
      <w:tr w:rsidR="007470E9" w14:paraId="55886F23" w14:textId="77777777" w:rsidTr="004B631D">
        <w:tc>
          <w:tcPr>
            <w:tcW w:w="1344" w:type="pct"/>
          </w:tcPr>
          <w:p w14:paraId="08B23588" w14:textId="77777777" w:rsidR="007470E9" w:rsidRDefault="007470E9" w:rsidP="004B631D">
            <w:pPr>
              <w:spacing w:after="60" w:line="240" w:lineRule="auto"/>
              <w:jc w:val="left"/>
            </w:pPr>
            <w:r>
              <w:t>Quản trị nội dung</w:t>
            </w:r>
          </w:p>
        </w:tc>
        <w:tc>
          <w:tcPr>
            <w:tcW w:w="3656" w:type="pct"/>
          </w:tcPr>
          <w:p w14:paraId="37BC61A6" w14:textId="77777777" w:rsidR="007470E9" w:rsidRDefault="007470E9" w:rsidP="004B631D">
            <w:pPr>
              <w:spacing w:after="60" w:line="240" w:lineRule="auto"/>
              <w:jc w:val="left"/>
            </w:pPr>
            <w:r>
              <w:t>Cho phép quản lý danh sách và nội dung của các thông tin cung cấp trên cổng DV CTCKS:</w:t>
            </w:r>
          </w:p>
          <w:p w14:paraId="50FADC78" w14:textId="77777777" w:rsidR="007470E9" w:rsidRPr="000D2567" w:rsidRDefault="007470E9" w:rsidP="004B631D">
            <w:pPr>
              <w:pStyle w:val="ListParagraph"/>
              <w:numPr>
                <w:ilvl w:val="0"/>
                <w:numId w:val="10"/>
              </w:numPr>
              <w:spacing w:after="60" w:line="240" w:lineRule="auto"/>
              <w:jc w:val="left"/>
            </w:pPr>
            <w:r>
              <w:rPr>
                <w:lang w:val="en-US"/>
              </w:rPr>
              <w:t>Tin tức</w:t>
            </w:r>
          </w:p>
          <w:p w14:paraId="42E8C627" w14:textId="77777777" w:rsidR="007470E9" w:rsidRPr="00590CEA" w:rsidRDefault="007470E9" w:rsidP="004B631D">
            <w:pPr>
              <w:pStyle w:val="ListParagraph"/>
              <w:numPr>
                <w:ilvl w:val="0"/>
                <w:numId w:val="10"/>
              </w:numPr>
              <w:spacing w:after="60" w:line="240" w:lineRule="auto"/>
              <w:jc w:val="left"/>
            </w:pPr>
            <w:r>
              <w:rPr>
                <w:lang w:val="en-US"/>
              </w:rPr>
              <w:t>Văn bản quy phạm pháp luật</w:t>
            </w:r>
          </w:p>
          <w:p w14:paraId="7706A8D8" w14:textId="77777777" w:rsidR="007470E9" w:rsidRDefault="007470E9" w:rsidP="004B631D">
            <w:pPr>
              <w:pStyle w:val="ListParagraph"/>
              <w:numPr>
                <w:ilvl w:val="0"/>
                <w:numId w:val="10"/>
              </w:numPr>
              <w:spacing w:after="60" w:line="240" w:lineRule="auto"/>
              <w:jc w:val="left"/>
            </w:pPr>
            <w:r>
              <w:rPr>
                <w:lang w:val="en-US"/>
              </w:rPr>
              <w:t>Tài nguyên, biểu mẫu</w:t>
            </w:r>
          </w:p>
        </w:tc>
      </w:tr>
    </w:tbl>
    <w:p w14:paraId="6E1C778A" w14:textId="77777777" w:rsidR="007470E9" w:rsidRDefault="007470E9" w:rsidP="007470E9">
      <w:r>
        <w:t>Danh sách Usecase:</w:t>
      </w:r>
    </w:p>
    <w:p w14:paraId="5522E391" w14:textId="77777777" w:rsidR="007470E9" w:rsidRDefault="007470E9" w:rsidP="007470E9">
      <w:pPr>
        <w:pStyle w:val="Chitit"/>
      </w:pPr>
      <w:r>
        <w:lastRenderedPageBreak/>
        <w:fldChar w:fldCharType="begin"/>
      </w:r>
      <w:r>
        <w:instrText xml:space="preserve"> REF _Ref21902098 \r \h  \* MERGEFORMAT </w:instrText>
      </w:r>
      <w:r>
        <w:fldChar w:fldCharType="separate"/>
      </w:r>
      <w:r w:rsidR="002135F6">
        <w:t xml:space="preserve">UC 163 - </w:t>
      </w:r>
      <w:r>
        <w:fldChar w:fldCharType="end"/>
      </w:r>
      <w:r>
        <w:fldChar w:fldCharType="begin"/>
      </w:r>
      <w:r>
        <w:instrText xml:space="preserve"> REF _Ref21902101 \h  \* MERGEFORMAT </w:instrText>
      </w:r>
      <w:r>
        <w:fldChar w:fldCharType="separate"/>
      </w:r>
      <w:r w:rsidR="002135F6">
        <w:t>Thêm mới bài viết</w:t>
      </w:r>
      <w:r>
        <w:fldChar w:fldCharType="end"/>
      </w:r>
    </w:p>
    <w:p w14:paraId="36810406" w14:textId="77777777" w:rsidR="007470E9" w:rsidRDefault="007470E9" w:rsidP="007470E9">
      <w:pPr>
        <w:pStyle w:val="Chitit"/>
      </w:pPr>
      <w:r>
        <w:fldChar w:fldCharType="begin"/>
      </w:r>
      <w:r>
        <w:instrText xml:space="preserve"> REF _Ref21902107 \r \h  \* MERGEFORMAT </w:instrText>
      </w:r>
      <w:r>
        <w:fldChar w:fldCharType="separate"/>
      </w:r>
      <w:r w:rsidR="002135F6">
        <w:t xml:space="preserve">UC 164 - </w:t>
      </w:r>
      <w:r>
        <w:fldChar w:fldCharType="end"/>
      </w:r>
      <w:r>
        <w:fldChar w:fldCharType="begin"/>
      </w:r>
      <w:r>
        <w:instrText xml:space="preserve"> REF _Ref21902110 \h  \* MERGEFORMAT </w:instrText>
      </w:r>
      <w:r>
        <w:fldChar w:fldCharType="separate"/>
      </w:r>
      <w:r w:rsidR="002135F6">
        <w:t>Chỉnh sửa bài viết</w:t>
      </w:r>
      <w:r>
        <w:fldChar w:fldCharType="end"/>
      </w:r>
    </w:p>
    <w:p w14:paraId="0E842590" w14:textId="77777777" w:rsidR="007470E9" w:rsidRDefault="007470E9" w:rsidP="007470E9">
      <w:pPr>
        <w:pStyle w:val="Chitit"/>
      </w:pPr>
      <w:r>
        <w:fldChar w:fldCharType="begin"/>
      </w:r>
      <w:r>
        <w:instrText xml:space="preserve"> REF _Ref21902115 \r \h  \* MERGEFORMAT </w:instrText>
      </w:r>
      <w:r>
        <w:fldChar w:fldCharType="separate"/>
      </w:r>
      <w:r w:rsidR="002135F6">
        <w:t xml:space="preserve">UC 165 - </w:t>
      </w:r>
      <w:r>
        <w:fldChar w:fldCharType="end"/>
      </w:r>
      <w:r>
        <w:fldChar w:fldCharType="begin"/>
      </w:r>
      <w:r>
        <w:instrText xml:space="preserve"> REF _Ref21902118 \h  \* MERGEFORMAT </w:instrText>
      </w:r>
      <w:r>
        <w:fldChar w:fldCharType="separate"/>
      </w:r>
      <w:r w:rsidR="002135F6">
        <w:t>Xóa bài viết</w:t>
      </w:r>
      <w:r>
        <w:fldChar w:fldCharType="end"/>
      </w:r>
    </w:p>
    <w:p w14:paraId="7EA1AE72" w14:textId="77777777" w:rsidR="007470E9" w:rsidRDefault="007470E9" w:rsidP="007470E9"/>
    <w:p w14:paraId="693B7C4E" w14:textId="77777777" w:rsidR="001C1E40" w:rsidRDefault="001C1E40" w:rsidP="00474A1A">
      <w:pPr>
        <w:pStyle w:val="Chcnng"/>
      </w:pPr>
      <w:r>
        <w:t>Tin tức, VBQPPL, Tài nguyên</w:t>
      </w:r>
    </w:p>
    <w:tbl>
      <w:tblPr>
        <w:tblStyle w:val="DTTSol"/>
        <w:tblW w:w="5000" w:type="pct"/>
        <w:tblLook w:val="0420" w:firstRow="1" w:lastRow="0" w:firstColumn="0" w:lastColumn="0" w:noHBand="0" w:noVBand="1"/>
      </w:tblPr>
      <w:tblGrid>
        <w:gridCol w:w="2424"/>
        <w:gridCol w:w="6593"/>
      </w:tblGrid>
      <w:tr w:rsidR="0098432D" w14:paraId="6BE3F37B"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571A6204" w14:textId="77777777" w:rsidR="0098432D" w:rsidRDefault="0098432D" w:rsidP="00F861C8">
            <w:pPr>
              <w:spacing w:after="60" w:line="240" w:lineRule="auto"/>
              <w:jc w:val="left"/>
            </w:pPr>
            <w:r>
              <w:t>Tác nhân</w:t>
            </w:r>
          </w:p>
        </w:tc>
        <w:tc>
          <w:tcPr>
            <w:tcW w:w="3656" w:type="pct"/>
          </w:tcPr>
          <w:p w14:paraId="2A2F1922" w14:textId="77777777" w:rsidR="0098432D" w:rsidRDefault="0098432D" w:rsidP="00F861C8">
            <w:pPr>
              <w:spacing w:after="60" w:line="240" w:lineRule="auto"/>
              <w:jc w:val="left"/>
            </w:pPr>
            <w:r>
              <w:t>Mô tả</w:t>
            </w:r>
          </w:p>
        </w:tc>
      </w:tr>
      <w:tr w:rsidR="0098432D" w14:paraId="3443AE6E" w14:textId="77777777" w:rsidTr="007470E9">
        <w:tc>
          <w:tcPr>
            <w:tcW w:w="1344" w:type="pct"/>
          </w:tcPr>
          <w:p w14:paraId="2300B67D" w14:textId="75CE4938" w:rsidR="0098432D" w:rsidRDefault="0098432D" w:rsidP="00F861C8">
            <w:pPr>
              <w:spacing w:after="60" w:line="240" w:lineRule="auto"/>
              <w:jc w:val="left"/>
            </w:pPr>
            <w:r>
              <w:t xml:space="preserve">Cá nhân/ </w:t>
            </w:r>
            <w:r w:rsidR="00755A41">
              <w:t>Cơ quan, tổ chức</w:t>
            </w:r>
            <w:r>
              <w:t xml:space="preserve"> </w:t>
            </w:r>
            <w:r w:rsidRPr="000D2567">
              <w:rPr>
                <w:i/>
              </w:rPr>
              <w:t>(không yêu cầu đăng nhập)</w:t>
            </w:r>
          </w:p>
        </w:tc>
        <w:tc>
          <w:tcPr>
            <w:tcW w:w="3656" w:type="pct"/>
          </w:tcPr>
          <w:p w14:paraId="6D65962D" w14:textId="77777777" w:rsidR="0098432D" w:rsidRDefault="0098432D" w:rsidP="00F861C8">
            <w:pPr>
              <w:spacing w:after="60" w:line="240" w:lineRule="auto"/>
              <w:jc w:val="left"/>
            </w:pPr>
            <w:r>
              <w:t>Cho phép xem danh sách và nội dung chi tiết của các thông tin cung cấp trên cổng DV CTCKS:</w:t>
            </w:r>
          </w:p>
          <w:p w14:paraId="6D3F2219" w14:textId="77777777" w:rsidR="0098432D" w:rsidRPr="000D2567" w:rsidRDefault="0098432D" w:rsidP="0098432D">
            <w:pPr>
              <w:pStyle w:val="ListParagraph"/>
              <w:numPr>
                <w:ilvl w:val="0"/>
                <w:numId w:val="10"/>
              </w:numPr>
              <w:spacing w:after="60" w:line="240" w:lineRule="auto"/>
              <w:jc w:val="left"/>
            </w:pPr>
            <w:r>
              <w:rPr>
                <w:lang w:val="en-US"/>
              </w:rPr>
              <w:t>Tin tức</w:t>
            </w:r>
          </w:p>
          <w:p w14:paraId="2A0C0CB3" w14:textId="77777777" w:rsidR="0098432D" w:rsidRPr="000D2567" w:rsidRDefault="0098432D" w:rsidP="0098432D">
            <w:pPr>
              <w:pStyle w:val="ListParagraph"/>
              <w:numPr>
                <w:ilvl w:val="0"/>
                <w:numId w:val="10"/>
              </w:numPr>
              <w:spacing w:after="60" w:line="240" w:lineRule="auto"/>
              <w:jc w:val="left"/>
            </w:pPr>
            <w:r>
              <w:rPr>
                <w:lang w:val="en-US"/>
              </w:rPr>
              <w:t>Văn bản quy phạm pháp luật</w:t>
            </w:r>
          </w:p>
          <w:p w14:paraId="2B4FECFF" w14:textId="77777777" w:rsidR="0098432D" w:rsidRDefault="0098432D" w:rsidP="0098432D">
            <w:pPr>
              <w:pStyle w:val="ListParagraph"/>
              <w:numPr>
                <w:ilvl w:val="0"/>
                <w:numId w:val="10"/>
              </w:numPr>
              <w:spacing w:after="60" w:line="240" w:lineRule="auto"/>
              <w:jc w:val="left"/>
            </w:pPr>
            <w:r>
              <w:rPr>
                <w:lang w:val="en-US"/>
              </w:rPr>
              <w:t>Tài nguyên, biểu mẫu</w:t>
            </w:r>
          </w:p>
        </w:tc>
      </w:tr>
    </w:tbl>
    <w:p w14:paraId="0E1FF42C" w14:textId="77777777" w:rsidR="007470E9" w:rsidRDefault="007470E9" w:rsidP="007470E9">
      <w:r>
        <w:t>Danh sách Usecase:</w:t>
      </w:r>
    </w:p>
    <w:p w14:paraId="1103A9AF" w14:textId="77777777" w:rsidR="007470E9" w:rsidRDefault="007470E9" w:rsidP="007470E9">
      <w:r>
        <w:fldChar w:fldCharType="begin"/>
      </w:r>
      <w:r>
        <w:instrText xml:space="preserve"> REF _Ref21902124 \r \h </w:instrText>
      </w:r>
      <w:r>
        <w:fldChar w:fldCharType="separate"/>
      </w:r>
      <w:r w:rsidR="002135F6">
        <w:t xml:space="preserve">UC 166 - </w:t>
      </w:r>
      <w:r>
        <w:fldChar w:fldCharType="end"/>
      </w:r>
      <w:r>
        <w:fldChar w:fldCharType="begin"/>
      </w:r>
      <w:r>
        <w:instrText xml:space="preserve"> REF _Ref21902126 \h </w:instrText>
      </w:r>
      <w:r>
        <w:fldChar w:fldCharType="separate"/>
      </w:r>
      <w:r w:rsidR="002135F6">
        <w:t>Xem nội dung bài viết tin tức</w:t>
      </w:r>
      <w:r>
        <w:fldChar w:fldCharType="end"/>
      </w:r>
    </w:p>
    <w:p w14:paraId="681E34CA" w14:textId="549154BF" w:rsidR="007470E9" w:rsidRDefault="007470E9" w:rsidP="007470E9">
      <w:r>
        <w:fldChar w:fldCharType="begin"/>
      </w:r>
      <w:r>
        <w:instrText xml:space="preserve"> REF _Ref21902131 \r \h </w:instrText>
      </w:r>
      <w:r>
        <w:fldChar w:fldCharType="separate"/>
      </w:r>
      <w:r w:rsidR="002135F6">
        <w:t xml:space="preserve">UC 167 - </w:t>
      </w:r>
      <w:r>
        <w:fldChar w:fldCharType="end"/>
      </w:r>
      <w:r>
        <w:fldChar w:fldCharType="begin"/>
      </w:r>
      <w:r>
        <w:instrText xml:space="preserve"> REF _Ref21902133 \h </w:instrText>
      </w:r>
      <w:r>
        <w:fldChar w:fldCharType="separate"/>
      </w:r>
      <w:r w:rsidR="002135F6">
        <w:t>Xem nội dung văn bản quy phạm pháp luật</w:t>
      </w:r>
      <w:r>
        <w:fldChar w:fldCharType="end"/>
      </w:r>
    </w:p>
    <w:p w14:paraId="1E704DC3" w14:textId="77777777" w:rsidR="007470E9" w:rsidRDefault="007470E9" w:rsidP="007470E9">
      <w:r>
        <w:fldChar w:fldCharType="begin"/>
      </w:r>
      <w:r>
        <w:instrText xml:space="preserve"> REF _Ref21902141 \r \h </w:instrText>
      </w:r>
      <w:r>
        <w:fldChar w:fldCharType="separate"/>
      </w:r>
      <w:r w:rsidR="002135F6">
        <w:t xml:space="preserve">UC 168 - </w:t>
      </w:r>
      <w:r>
        <w:fldChar w:fldCharType="end"/>
      </w:r>
      <w:r>
        <w:fldChar w:fldCharType="begin"/>
      </w:r>
      <w:r>
        <w:instrText xml:space="preserve"> REF _Ref21902144 \h </w:instrText>
      </w:r>
      <w:r>
        <w:fldChar w:fldCharType="separate"/>
      </w:r>
      <w:r w:rsidR="002135F6">
        <w:t>Xem nội dung tài nguyên,</w:t>
      </w:r>
      <w:r w:rsidR="002135F6" w:rsidRPr="00F343DE">
        <w:t xml:space="preserve"> </w:t>
      </w:r>
      <w:r w:rsidR="002135F6">
        <w:t>biểu mẫu quản lý</w:t>
      </w:r>
      <w:r>
        <w:fldChar w:fldCharType="end"/>
      </w:r>
    </w:p>
    <w:p w14:paraId="2E3E065E" w14:textId="77777777" w:rsidR="007470E9" w:rsidRDefault="007470E9" w:rsidP="007470E9">
      <w:pPr>
        <w:pStyle w:val="Chcnng"/>
      </w:pPr>
      <w:r>
        <w:t>Quản lý Hỏi đáp</w:t>
      </w:r>
    </w:p>
    <w:tbl>
      <w:tblPr>
        <w:tblStyle w:val="DTTSol"/>
        <w:tblW w:w="5000" w:type="pct"/>
        <w:tblLook w:val="0420" w:firstRow="1" w:lastRow="0" w:firstColumn="0" w:lastColumn="0" w:noHBand="0" w:noVBand="1"/>
      </w:tblPr>
      <w:tblGrid>
        <w:gridCol w:w="2424"/>
        <w:gridCol w:w="6593"/>
      </w:tblGrid>
      <w:tr w:rsidR="007470E9" w14:paraId="59989139"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1C871F90" w14:textId="77777777" w:rsidR="007470E9" w:rsidRDefault="007470E9" w:rsidP="004B631D">
            <w:pPr>
              <w:spacing w:after="60" w:line="240" w:lineRule="auto"/>
              <w:jc w:val="left"/>
            </w:pPr>
            <w:r>
              <w:t>Tác nhân</w:t>
            </w:r>
          </w:p>
        </w:tc>
        <w:tc>
          <w:tcPr>
            <w:tcW w:w="3656" w:type="pct"/>
          </w:tcPr>
          <w:p w14:paraId="06D2A1DF" w14:textId="77777777" w:rsidR="007470E9" w:rsidRDefault="007470E9" w:rsidP="004B631D">
            <w:pPr>
              <w:spacing w:after="60" w:line="240" w:lineRule="auto"/>
              <w:jc w:val="left"/>
            </w:pPr>
            <w:r>
              <w:t>Mô tả</w:t>
            </w:r>
          </w:p>
        </w:tc>
      </w:tr>
      <w:tr w:rsidR="007470E9" w14:paraId="6FE5F24A" w14:textId="77777777" w:rsidTr="004B631D">
        <w:tc>
          <w:tcPr>
            <w:tcW w:w="1344" w:type="pct"/>
          </w:tcPr>
          <w:p w14:paraId="4D080DCD" w14:textId="77777777" w:rsidR="007470E9" w:rsidRDefault="007470E9" w:rsidP="004B631D">
            <w:pPr>
              <w:spacing w:after="60" w:line="240" w:lineRule="auto"/>
              <w:jc w:val="left"/>
            </w:pPr>
            <w:r w:rsidRPr="000F736D">
              <w:t>Cán bộ Cục CTS&amp;BMTT</w:t>
            </w:r>
          </w:p>
        </w:tc>
        <w:tc>
          <w:tcPr>
            <w:tcW w:w="3656" w:type="pct"/>
          </w:tcPr>
          <w:p w14:paraId="49063FFF" w14:textId="77777777" w:rsidR="007470E9" w:rsidRDefault="007470E9" w:rsidP="004B631D">
            <w:pPr>
              <w:spacing w:after="60" w:line="240" w:lineRule="auto"/>
              <w:jc w:val="left"/>
            </w:pPr>
            <w:r>
              <w:t>Cho phép xem danh sách các câu hỏi đáp và trả lời các câu hỏi được gửi tới Cục CTS&amp;BMTT:</w:t>
            </w:r>
          </w:p>
          <w:p w14:paraId="0FD20144" w14:textId="77777777" w:rsidR="007470E9" w:rsidRPr="00590CEA" w:rsidRDefault="007470E9" w:rsidP="004B631D">
            <w:pPr>
              <w:pStyle w:val="ListParagraph"/>
              <w:numPr>
                <w:ilvl w:val="0"/>
                <w:numId w:val="10"/>
              </w:numPr>
              <w:spacing w:after="60" w:line="240" w:lineRule="auto"/>
              <w:jc w:val="left"/>
            </w:pPr>
            <w:r>
              <w:rPr>
                <w:lang w:val="en-US"/>
              </w:rPr>
              <w:t>Xem danh sách các câu hỏi</w:t>
            </w:r>
          </w:p>
          <w:p w14:paraId="06874933" w14:textId="77777777" w:rsidR="007470E9" w:rsidRPr="00590CEA" w:rsidRDefault="007470E9" w:rsidP="004B631D">
            <w:pPr>
              <w:pStyle w:val="ListParagraph"/>
              <w:numPr>
                <w:ilvl w:val="0"/>
                <w:numId w:val="10"/>
              </w:numPr>
              <w:spacing w:after="60" w:line="240" w:lineRule="auto"/>
              <w:jc w:val="left"/>
            </w:pPr>
            <w:r>
              <w:rPr>
                <w:lang w:val="en-US"/>
              </w:rPr>
              <w:t>Kiểm duyệt và trả lời câu hỏi</w:t>
            </w:r>
          </w:p>
          <w:p w14:paraId="0F0FE58C" w14:textId="77777777" w:rsidR="007470E9" w:rsidRDefault="007470E9" w:rsidP="004B631D">
            <w:pPr>
              <w:spacing w:after="60" w:line="240" w:lineRule="auto"/>
              <w:jc w:val="left"/>
            </w:pPr>
            <w:r>
              <w:t>Cấu hình câu hỏi thường gặp</w:t>
            </w:r>
          </w:p>
        </w:tc>
      </w:tr>
    </w:tbl>
    <w:p w14:paraId="638CF731" w14:textId="77777777" w:rsidR="007470E9" w:rsidRDefault="007470E9" w:rsidP="007470E9">
      <w:r>
        <w:t>Danh sách Usecase:</w:t>
      </w:r>
    </w:p>
    <w:p w14:paraId="31F40BD0" w14:textId="77777777" w:rsidR="007470E9" w:rsidRDefault="007470E9" w:rsidP="007470E9">
      <w:pPr>
        <w:pStyle w:val="Chitit"/>
      </w:pPr>
      <w:r>
        <w:fldChar w:fldCharType="begin"/>
      </w:r>
      <w:r>
        <w:instrText xml:space="preserve"> REF _Ref21902151 \r \h  \* MERGEFORMAT </w:instrText>
      </w:r>
      <w:r>
        <w:fldChar w:fldCharType="separate"/>
      </w:r>
      <w:r w:rsidR="002135F6">
        <w:t xml:space="preserve">UC 169 - </w:t>
      </w:r>
      <w:r>
        <w:fldChar w:fldCharType="end"/>
      </w:r>
      <w:r>
        <w:fldChar w:fldCharType="begin"/>
      </w:r>
      <w:r>
        <w:instrText xml:space="preserve"> REF _Ref21902154 \h  \* MERGEFORMAT </w:instrText>
      </w:r>
      <w:r>
        <w:fldChar w:fldCharType="separate"/>
      </w:r>
      <w:r w:rsidR="002135F6">
        <w:t>Xem danh sách các câu hỏi trong quản trị</w:t>
      </w:r>
      <w:r>
        <w:fldChar w:fldCharType="end"/>
      </w:r>
    </w:p>
    <w:p w14:paraId="7A75EB72" w14:textId="77777777" w:rsidR="007470E9" w:rsidRDefault="007470E9" w:rsidP="007470E9">
      <w:pPr>
        <w:pStyle w:val="Chitit"/>
      </w:pPr>
      <w:r>
        <w:fldChar w:fldCharType="begin"/>
      </w:r>
      <w:r>
        <w:instrText xml:space="preserve"> REF _Ref21902206 \r \h  \* MERGEFORMAT </w:instrText>
      </w:r>
      <w:r>
        <w:fldChar w:fldCharType="separate"/>
      </w:r>
      <w:r w:rsidR="002135F6">
        <w:t xml:space="preserve">UC 170 - </w:t>
      </w:r>
      <w:r>
        <w:fldChar w:fldCharType="end"/>
      </w:r>
      <w:r>
        <w:fldChar w:fldCharType="begin"/>
      </w:r>
      <w:r>
        <w:instrText xml:space="preserve"> REF _Ref21902209 \h  \* MERGEFORMAT </w:instrText>
      </w:r>
      <w:r>
        <w:fldChar w:fldCharType="separate"/>
      </w:r>
      <w:r w:rsidR="002135F6">
        <w:t>Tìm kiếm câu hỏi trong quản trị</w:t>
      </w:r>
      <w:r>
        <w:fldChar w:fldCharType="end"/>
      </w:r>
    </w:p>
    <w:p w14:paraId="18D68028" w14:textId="77777777" w:rsidR="007470E9" w:rsidRDefault="007470E9" w:rsidP="007470E9">
      <w:pPr>
        <w:pStyle w:val="Chitit"/>
      </w:pPr>
      <w:r>
        <w:fldChar w:fldCharType="begin"/>
      </w:r>
      <w:r>
        <w:instrText xml:space="preserve"> REF _Ref21902214 \r \h  \* MERGEFORMAT </w:instrText>
      </w:r>
      <w:r>
        <w:fldChar w:fldCharType="separate"/>
      </w:r>
      <w:r w:rsidR="002135F6">
        <w:t xml:space="preserve">UC 171 - </w:t>
      </w:r>
      <w:r>
        <w:fldChar w:fldCharType="end"/>
      </w:r>
      <w:r>
        <w:fldChar w:fldCharType="begin"/>
      </w:r>
      <w:r>
        <w:instrText xml:space="preserve"> REF _Ref21902217 \h  \* MERGEFORMAT </w:instrText>
      </w:r>
      <w:r>
        <w:fldChar w:fldCharType="separate"/>
      </w:r>
      <w:r w:rsidR="002135F6">
        <w:t>Tiếp nhận câu hỏi</w:t>
      </w:r>
      <w:r>
        <w:fldChar w:fldCharType="end"/>
      </w:r>
    </w:p>
    <w:p w14:paraId="77FF4F3A" w14:textId="77777777" w:rsidR="007470E9" w:rsidRDefault="007470E9" w:rsidP="007470E9">
      <w:pPr>
        <w:pStyle w:val="Chitit"/>
      </w:pPr>
      <w:r>
        <w:fldChar w:fldCharType="begin"/>
      </w:r>
      <w:r>
        <w:instrText xml:space="preserve"> REF _Ref21902227 \r \h  \* MERGEFORMAT </w:instrText>
      </w:r>
      <w:r>
        <w:fldChar w:fldCharType="separate"/>
      </w:r>
      <w:r w:rsidR="002135F6">
        <w:t xml:space="preserve">UC 172 - </w:t>
      </w:r>
      <w:r>
        <w:fldChar w:fldCharType="end"/>
      </w:r>
      <w:r>
        <w:fldChar w:fldCharType="begin"/>
      </w:r>
      <w:r>
        <w:instrText xml:space="preserve"> REF _Ref21902222 \h  \* MERGEFORMAT </w:instrText>
      </w:r>
      <w:r>
        <w:fldChar w:fldCharType="separate"/>
      </w:r>
      <w:r w:rsidR="002135F6">
        <w:t>Hủy tiếp nhận câu hỏi</w:t>
      </w:r>
      <w:r>
        <w:fldChar w:fldCharType="end"/>
      </w:r>
    </w:p>
    <w:p w14:paraId="188F55F7" w14:textId="77777777" w:rsidR="007470E9" w:rsidRDefault="007470E9" w:rsidP="007470E9">
      <w:pPr>
        <w:pStyle w:val="Chitit"/>
      </w:pPr>
      <w:r>
        <w:fldChar w:fldCharType="begin"/>
      </w:r>
      <w:r>
        <w:instrText xml:space="preserve"> REF _Ref21902232 \r \h  \* MERGEFORMAT </w:instrText>
      </w:r>
      <w:r>
        <w:fldChar w:fldCharType="separate"/>
      </w:r>
      <w:r w:rsidR="002135F6">
        <w:t xml:space="preserve">UC 173 - </w:t>
      </w:r>
      <w:r>
        <w:fldChar w:fldCharType="end"/>
      </w:r>
      <w:r>
        <w:fldChar w:fldCharType="begin"/>
      </w:r>
      <w:r>
        <w:instrText xml:space="preserve"> REF _Ref21902235 \h  \* MERGEFORMAT </w:instrText>
      </w:r>
      <w:r>
        <w:fldChar w:fldCharType="separate"/>
      </w:r>
      <w:r w:rsidR="002135F6">
        <w:t>Trả lời câu hỏi</w:t>
      </w:r>
      <w:r>
        <w:fldChar w:fldCharType="end"/>
      </w:r>
    </w:p>
    <w:p w14:paraId="4DE19BCD" w14:textId="77777777" w:rsidR="007470E9" w:rsidRDefault="007470E9" w:rsidP="007470E9">
      <w:pPr>
        <w:pStyle w:val="Chitit"/>
      </w:pPr>
      <w:r>
        <w:fldChar w:fldCharType="begin"/>
      </w:r>
      <w:r>
        <w:instrText xml:space="preserve"> REF _Ref21902241 \r \h  \* MERGEFORMAT </w:instrText>
      </w:r>
      <w:r>
        <w:fldChar w:fldCharType="separate"/>
      </w:r>
      <w:r w:rsidR="002135F6">
        <w:t xml:space="preserve">UC 174 - </w:t>
      </w:r>
      <w:r>
        <w:fldChar w:fldCharType="end"/>
      </w:r>
      <w:r>
        <w:fldChar w:fldCharType="begin"/>
      </w:r>
      <w:r>
        <w:instrText xml:space="preserve"> REF _Ref21902244 \h  \* MERGEFORMAT </w:instrText>
      </w:r>
      <w:r>
        <w:fldChar w:fldCharType="separate"/>
      </w:r>
      <w:r w:rsidR="002135F6">
        <w:t>Xuất bản câu hỏi</w:t>
      </w:r>
      <w:r>
        <w:fldChar w:fldCharType="end"/>
      </w:r>
    </w:p>
    <w:p w14:paraId="6322F4B7" w14:textId="77777777" w:rsidR="007470E9" w:rsidRDefault="007470E9" w:rsidP="007470E9">
      <w:pPr>
        <w:pStyle w:val="Chitit"/>
      </w:pPr>
      <w:r>
        <w:fldChar w:fldCharType="begin"/>
      </w:r>
      <w:r>
        <w:instrText xml:space="preserve"> REF _Ref21902260 \r \h  \* MERGEFORMAT </w:instrText>
      </w:r>
      <w:r>
        <w:fldChar w:fldCharType="separate"/>
      </w:r>
      <w:r w:rsidR="002135F6">
        <w:t xml:space="preserve">UC 175 - </w:t>
      </w:r>
      <w:r>
        <w:fldChar w:fldCharType="end"/>
      </w:r>
      <w:r>
        <w:fldChar w:fldCharType="begin"/>
      </w:r>
      <w:r>
        <w:instrText xml:space="preserve"> REF _Ref21902255 \h  \* MERGEFORMAT </w:instrText>
      </w:r>
      <w:r>
        <w:fldChar w:fldCharType="separate"/>
      </w:r>
      <w:r w:rsidR="002135F6">
        <w:t>Hủy xuất bản câu hỏi</w:t>
      </w:r>
      <w:r>
        <w:fldChar w:fldCharType="end"/>
      </w:r>
    </w:p>
    <w:p w14:paraId="4F130A3D" w14:textId="77777777" w:rsidR="007470E9" w:rsidRDefault="007470E9" w:rsidP="007470E9">
      <w:pPr>
        <w:pStyle w:val="Chitit"/>
      </w:pPr>
      <w:r>
        <w:fldChar w:fldCharType="begin"/>
      </w:r>
      <w:r>
        <w:instrText xml:space="preserve"> REF _Ref21902267 \r \h  \* MERGEFORMAT </w:instrText>
      </w:r>
      <w:r>
        <w:fldChar w:fldCharType="separate"/>
      </w:r>
      <w:r w:rsidR="002135F6">
        <w:t xml:space="preserve">UC 176 - </w:t>
      </w:r>
      <w:r>
        <w:fldChar w:fldCharType="end"/>
      </w:r>
      <w:r>
        <w:fldChar w:fldCharType="begin"/>
      </w:r>
      <w:r>
        <w:instrText xml:space="preserve"> REF _Ref21902270 \h  \* MERGEFORMAT </w:instrText>
      </w:r>
      <w:r>
        <w:fldChar w:fldCharType="separate"/>
      </w:r>
      <w:r w:rsidR="002135F6">
        <w:t>Xem chi tiết nội dung câu hỏi trong quản trị</w:t>
      </w:r>
      <w:r>
        <w:fldChar w:fldCharType="end"/>
      </w:r>
    </w:p>
    <w:p w14:paraId="287CA65F" w14:textId="77777777" w:rsidR="007470E9" w:rsidRDefault="007470E9" w:rsidP="007470E9">
      <w:pPr>
        <w:pStyle w:val="Chitit"/>
      </w:pPr>
      <w:r>
        <w:fldChar w:fldCharType="begin"/>
      </w:r>
      <w:r>
        <w:instrText xml:space="preserve"> REF _Ref21902286 \r \h  \* MERGEFORMAT </w:instrText>
      </w:r>
      <w:r>
        <w:fldChar w:fldCharType="separate"/>
      </w:r>
      <w:r w:rsidR="002135F6">
        <w:t xml:space="preserve">UC 177 - </w:t>
      </w:r>
      <w:r>
        <w:fldChar w:fldCharType="end"/>
      </w:r>
      <w:r>
        <w:fldChar w:fldCharType="begin"/>
      </w:r>
      <w:r>
        <w:instrText xml:space="preserve"> REF _Ref21902279 \h  \* MERGEFORMAT </w:instrText>
      </w:r>
      <w:r>
        <w:fldChar w:fldCharType="separate"/>
      </w:r>
      <w:r w:rsidR="002135F6">
        <w:t>Chọn câu hỏi thường gặp</w:t>
      </w:r>
      <w:r>
        <w:fldChar w:fldCharType="end"/>
      </w:r>
    </w:p>
    <w:p w14:paraId="510746AE" w14:textId="77777777" w:rsidR="007470E9" w:rsidRDefault="007470E9" w:rsidP="007470E9"/>
    <w:p w14:paraId="37F05B58" w14:textId="77777777" w:rsidR="001C1E40" w:rsidRDefault="001C1E40" w:rsidP="00474A1A">
      <w:pPr>
        <w:pStyle w:val="Chcnng"/>
      </w:pPr>
      <w:r>
        <w:t>Hỏi đáp</w:t>
      </w:r>
    </w:p>
    <w:tbl>
      <w:tblPr>
        <w:tblStyle w:val="DTTSol"/>
        <w:tblW w:w="5000" w:type="pct"/>
        <w:tblLook w:val="0420" w:firstRow="1" w:lastRow="0" w:firstColumn="0" w:lastColumn="0" w:noHBand="0" w:noVBand="1"/>
      </w:tblPr>
      <w:tblGrid>
        <w:gridCol w:w="2424"/>
        <w:gridCol w:w="6593"/>
      </w:tblGrid>
      <w:tr w:rsidR="0098432D" w14:paraId="128198E8"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355DB55E" w14:textId="77777777" w:rsidR="0098432D" w:rsidRDefault="0098432D" w:rsidP="00F861C8">
            <w:pPr>
              <w:spacing w:after="60" w:line="240" w:lineRule="auto"/>
              <w:jc w:val="left"/>
            </w:pPr>
            <w:r>
              <w:lastRenderedPageBreak/>
              <w:t>Tác nhân</w:t>
            </w:r>
          </w:p>
        </w:tc>
        <w:tc>
          <w:tcPr>
            <w:tcW w:w="3656" w:type="pct"/>
          </w:tcPr>
          <w:p w14:paraId="6703A945" w14:textId="77777777" w:rsidR="0098432D" w:rsidRDefault="0098432D" w:rsidP="00F861C8">
            <w:pPr>
              <w:spacing w:after="60" w:line="240" w:lineRule="auto"/>
              <w:jc w:val="left"/>
            </w:pPr>
            <w:r>
              <w:t>Mô tả</w:t>
            </w:r>
          </w:p>
        </w:tc>
      </w:tr>
      <w:tr w:rsidR="0098432D" w14:paraId="410D3215" w14:textId="77777777" w:rsidTr="007470E9">
        <w:tc>
          <w:tcPr>
            <w:tcW w:w="1344" w:type="pct"/>
          </w:tcPr>
          <w:p w14:paraId="10D3B1C9" w14:textId="5C5442F4" w:rsidR="0098432D" w:rsidRDefault="0098432D" w:rsidP="00F861C8">
            <w:pPr>
              <w:spacing w:after="60" w:line="240" w:lineRule="auto"/>
              <w:jc w:val="left"/>
            </w:pPr>
            <w:r>
              <w:t xml:space="preserve">Cá nhân/ </w:t>
            </w:r>
            <w:r w:rsidR="00755A41">
              <w:t>Cơ quan, tổ chức</w:t>
            </w:r>
            <w:r>
              <w:t xml:space="preserve"> </w:t>
            </w:r>
            <w:r w:rsidRPr="000D2567">
              <w:rPr>
                <w:i/>
              </w:rPr>
              <w:t>(không yêu cầu đăng nhập)</w:t>
            </w:r>
          </w:p>
        </w:tc>
        <w:tc>
          <w:tcPr>
            <w:tcW w:w="3656" w:type="pct"/>
          </w:tcPr>
          <w:p w14:paraId="245813A9" w14:textId="77777777" w:rsidR="0098432D" w:rsidRDefault="0098432D" w:rsidP="00F861C8">
            <w:pPr>
              <w:spacing w:after="60" w:line="240" w:lineRule="auto"/>
              <w:jc w:val="left"/>
            </w:pPr>
            <w:r>
              <w:t>Cho phép xem danh sách các câu hỏi đáp và gửi câu hỏi tới Cục CTS&amp;BMTT:</w:t>
            </w:r>
          </w:p>
          <w:p w14:paraId="61F6F13E" w14:textId="77777777" w:rsidR="0098432D" w:rsidRPr="000D2567" w:rsidRDefault="0098432D" w:rsidP="0098432D">
            <w:pPr>
              <w:pStyle w:val="ListParagraph"/>
              <w:numPr>
                <w:ilvl w:val="0"/>
                <w:numId w:val="10"/>
              </w:numPr>
              <w:spacing w:after="60" w:line="240" w:lineRule="auto"/>
              <w:jc w:val="left"/>
            </w:pPr>
            <w:r>
              <w:rPr>
                <w:lang w:val="en-US"/>
              </w:rPr>
              <w:t>Xem danh sách các câu hỏi đã được trả lời</w:t>
            </w:r>
          </w:p>
          <w:p w14:paraId="5991AFDD" w14:textId="77777777" w:rsidR="0098432D" w:rsidRPr="000D2567" w:rsidRDefault="0098432D" w:rsidP="0098432D">
            <w:pPr>
              <w:pStyle w:val="ListParagraph"/>
              <w:numPr>
                <w:ilvl w:val="0"/>
                <w:numId w:val="10"/>
              </w:numPr>
              <w:spacing w:after="60" w:line="240" w:lineRule="auto"/>
              <w:jc w:val="left"/>
            </w:pPr>
            <w:r>
              <w:rPr>
                <w:lang w:val="en-US"/>
              </w:rPr>
              <w:t>Xem danh sách các câu hỏi thường gặp</w:t>
            </w:r>
          </w:p>
          <w:p w14:paraId="4514910B" w14:textId="77777777" w:rsidR="0098432D" w:rsidRDefault="0098432D" w:rsidP="0098432D">
            <w:pPr>
              <w:pStyle w:val="ListParagraph"/>
              <w:numPr>
                <w:ilvl w:val="0"/>
                <w:numId w:val="10"/>
              </w:numPr>
              <w:spacing w:after="60" w:line="240" w:lineRule="auto"/>
              <w:jc w:val="left"/>
            </w:pPr>
            <w:r>
              <w:rPr>
                <w:lang w:val="en-US"/>
              </w:rPr>
              <w:t>Gửi câu hỏi</w:t>
            </w:r>
          </w:p>
        </w:tc>
      </w:tr>
    </w:tbl>
    <w:p w14:paraId="5DC190AC" w14:textId="1D2F9252" w:rsidR="007470E9" w:rsidRDefault="007470E9" w:rsidP="007470E9">
      <w:r>
        <w:t>Danh sách Usecase:</w:t>
      </w:r>
    </w:p>
    <w:p w14:paraId="450D2323" w14:textId="4492D827" w:rsidR="007470E9" w:rsidRDefault="007470E9" w:rsidP="007470E9">
      <w:pPr>
        <w:pStyle w:val="Chitit"/>
      </w:pPr>
      <w:r>
        <w:fldChar w:fldCharType="begin"/>
      </w:r>
      <w:r>
        <w:instrText xml:space="preserve"> REF _Ref21902295 \r \h  \* MERGEFORMAT </w:instrText>
      </w:r>
      <w:r>
        <w:fldChar w:fldCharType="separate"/>
      </w:r>
      <w:r w:rsidR="002135F6">
        <w:t xml:space="preserve">UC 178 - </w:t>
      </w:r>
      <w:r>
        <w:fldChar w:fldCharType="end"/>
      </w:r>
      <w:r>
        <w:fldChar w:fldCharType="begin"/>
      </w:r>
      <w:r>
        <w:instrText xml:space="preserve"> REF _Ref21902297 \h  \* MERGEFORMAT </w:instrText>
      </w:r>
      <w:r>
        <w:fldChar w:fldCharType="separate"/>
      </w:r>
      <w:r w:rsidR="002135F6">
        <w:t>Xem danh sách câu hỏi đã xuất bản</w:t>
      </w:r>
      <w:r>
        <w:fldChar w:fldCharType="end"/>
      </w:r>
    </w:p>
    <w:p w14:paraId="2409DD45" w14:textId="22070961" w:rsidR="007470E9" w:rsidRDefault="007470E9" w:rsidP="007470E9">
      <w:pPr>
        <w:pStyle w:val="Chitit"/>
      </w:pPr>
      <w:r>
        <w:fldChar w:fldCharType="begin"/>
      </w:r>
      <w:r>
        <w:instrText xml:space="preserve"> REF _Ref21902306 \r \h  \* MERGEFORMAT </w:instrText>
      </w:r>
      <w:r>
        <w:fldChar w:fldCharType="separate"/>
      </w:r>
      <w:r w:rsidR="002135F6">
        <w:t xml:space="preserve">UC 179 - </w:t>
      </w:r>
      <w:r>
        <w:fldChar w:fldCharType="end"/>
      </w:r>
      <w:r>
        <w:fldChar w:fldCharType="begin"/>
      </w:r>
      <w:r>
        <w:instrText xml:space="preserve"> REF _Ref21902308 \h  \* MERGEFORMAT </w:instrText>
      </w:r>
      <w:r>
        <w:fldChar w:fldCharType="separate"/>
      </w:r>
      <w:r w:rsidR="002135F6">
        <w:t>Tìm kiếm nội dung câu hỏi</w:t>
      </w:r>
      <w:r>
        <w:fldChar w:fldCharType="end"/>
      </w:r>
    </w:p>
    <w:p w14:paraId="297A5498" w14:textId="241C61BC" w:rsidR="007470E9" w:rsidRDefault="007470E9" w:rsidP="007470E9">
      <w:pPr>
        <w:pStyle w:val="Chitit"/>
      </w:pPr>
      <w:r>
        <w:fldChar w:fldCharType="begin"/>
      </w:r>
      <w:r>
        <w:instrText xml:space="preserve"> REF _Ref21902315 \r \h  \* MERGEFORMAT </w:instrText>
      </w:r>
      <w:r>
        <w:fldChar w:fldCharType="separate"/>
      </w:r>
      <w:r w:rsidR="002135F6">
        <w:t xml:space="preserve">UC 180 - </w:t>
      </w:r>
      <w:r>
        <w:fldChar w:fldCharType="end"/>
      </w:r>
      <w:r>
        <w:fldChar w:fldCharType="begin"/>
      </w:r>
      <w:r>
        <w:instrText xml:space="preserve"> REF _Ref21902318 \h  \* MERGEFORMAT </w:instrText>
      </w:r>
      <w:r>
        <w:fldChar w:fldCharType="separate"/>
      </w:r>
      <w:r w:rsidR="002135F6">
        <w:t>Xem danh sách câu hỏi thường gặp</w:t>
      </w:r>
      <w:r>
        <w:fldChar w:fldCharType="end"/>
      </w:r>
    </w:p>
    <w:p w14:paraId="550C0B5B" w14:textId="38B1ED35" w:rsidR="007470E9" w:rsidRDefault="007470E9" w:rsidP="007470E9">
      <w:pPr>
        <w:pStyle w:val="Chitit"/>
      </w:pPr>
      <w:r>
        <w:fldChar w:fldCharType="begin"/>
      </w:r>
      <w:r>
        <w:instrText xml:space="preserve"> REF _Ref21902326 \r \h  \* MERGEFORMAT </w:instrText>
      </w:r>
      <w:r>
        <w:fldChar w:fldCharType="separate"/>
      </w:r>
      <w:r w:rsidR="002135F6">
        <w:t xml:space="preserve">UC 181 - </w:t>
      </w:r>
      <w:r>
        <w:fldChar w:fldCharType="end"/>
      </w:r>
      <w:r>
        <w:fldChar w:fldCharType="begin"/>
      </w:r>
      <w:r>
        <w:instrText xml:space="preserve"> REF _Ref21902329 \h  \* MERGEFORMAT </w:instrText>
      </w:r>
      <w:r>
        <w:fldChar w:fldCharType="separate"/>
      </w:r>
      <w:r w:rsidR="002135F6">
        <w:t>Gửi câu hỏi</w:t>
      </w:r>
      <w:r>
        <w:fldChar w:fldCharType="end"/>
      </w:r>
    </w:p>
    <w:p w14:paraId="47838FC7" w14:textId="77777777" w:rsidR="007470E9" w:rsidRDefault="007470E9" w:rsidP="007470E9"/>
    <w:p w14:paraId="144AF578" w14:textId="77777777" w:rsidR="001C1E40" w:rsidRDefault="001C1E40" w:rsidP="00474A1A">
      <w:pPr>
        <w:pStyle w:val="Chcnng"/>
      </w:pPr>
      <w:r>
        <w:t>Live chat</w:t>
      </w:r>
    </w:p>
    <w:tbl>
      <w:tblPr>
        <w:tblStyle w:val="DTTSol"/>
        <w:tblW w:w="5000" w:type="pct"/>
        <w:tblLook w:val="0420" w:firstRow="1" w:lastRow="0" w:firstColumn="0" w:lastColumn="0" w:noHBand="0" w:noVBand="1"/>
      </w:tblPr>
      <w:tblGrid>
        <w:gridCol w:w="2424"/>
        <w:gridCol w:w="6593"/>
      </w:tblGrid>
      <w:tr w:rsidR="006468D1" w14:paraId="2F93AEB9"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6878847F" w14:textId="77777777" w:rsidR="006468D1" w:rsidRDefault="006468D1" w:rsidP="00F861C8">
            <w:pPr>
              <w:spacing w:after="60" w:line="240" w:lineRule="auto"/>
              <w:jc w:val="left"/>
            </w:pPr>
            <w:r>
              <w:t>Tác nhân</w:t>
            </w:r>
          </w:p>
        </w:tc>
        <w:tc>
          <w:tcPr>
            <w:tcW w:w="3656" w:type="pct"/>
          </w:tcPr>
          <w:p w14:paraId="727FE57C" w14:textId="77777777" w:rsidR="006468D1" w:rsidRDefault="006468D1" w:rsidP="00F861C8">
            <w:pPr>
              <w:spacing w:after="60" w:line="240" w:lineRule="auto"/>
              <w:jc w:val="left"/>
            </w:pPr>
            <w:r>
              <w:t>Mô tả</w:t>
            </w:r>
          </w:p>
        </w:tc>
      </w:tr>
      <w:tr w:rsidR="006468D1" w14:paraId="005E2514" w14:textId="77777777" w:rsidTr="007470E9">
        <w:tc>
          <w:tcPr>
            <w:tcW w:w="1344" w:type="pct"/>
          </w:tcPr>
          <w:p w14:paraId="4FA2BF9B" w14:textId="444BA1DD" w:rsidR="006468D1" w:rsidRDefault="006468D1" w:rsidP="00F861C8">
            <w:pPr>
              <w:spacing w:after="60" w:line="240" w:lineRule="auto"/>
              <w:jc w:val="left"/>
            </w:pPr>
            <w:r>
              <w:t xml:space="preserve">Cá nhân/ </w:t>
            </w:r>
            <w:r w:rsidR="00755A41">
              <w:t>Cơ quan, tổ chức</w:t>
            </w:r>
            <w:r>
              <w:t xml:space="preserve"> </w:t>
            </w:r>
            <w:r w:rsidRPr="000D2567">
              <w:rPr>
                <w:i/>
              </w:rPr>
              <w:t>(không yêu cầu đăng nhập)</w:t>
            </w:r>
          </w:p>
        </w:tc>
        <w:tc>
          <w:tcPr>
            <w:tcW w:w="3656" w:type="pct"/>
          </w:tcPr>
          <w:p w14:paraId="319D7354" w14:textId="5FAE16FF" w:rsidR="006468D1" w:rsidRDefault="006468D1" w:rsidP="00F861C8">
            <w:pPr>
              <w:spacing w:after="60" w:line="240" w:lineRule="auto"/>
              <w:jc w:val="left"/>
            </w:pPr>
            <w:r>
              <w:t>Cho phép Cán bộ/</w:t>
            </w:r>
            <w:r w:rsidR="00755A41">
              <w:t>Cơ quan, tổ chức</w:t>
            </w:r>
            <w:r>
              <w:t xml:space="preserve"> trò chuyện trực tuyến với cán bộ hỗ trợ tại Cục CTS&amp;BMTT thông qua các phần mềm như: Messenger, Zalo.</w:t>
            </w:r>
          </w:p>
        </w:tc>
      </w:tr>
    </w:tbl>
    <w:p w14:paraId="57F2C251" w14:textId="3DFEAC40" w:rsidR="00474A1A" w:rsidRDefault="00474A1A" w:rsidP="00474A1A">
      <w:pPr>
        <w:pStyle w:val="Heading5"/>
      </w:pPr>
      <w:r>
        <w:t>Công cụ Self Service, kết nối PKI-Token</w:t>
      </w:r>
    </w:p>
    <w:p w14:paraId="3064756C" w14:textId="18F97818" w:rsidR="00DE2087" w:rsidRPr="00DE2087" w:rsidRDefault="00DE2087" w:rsidP="00DE2087">
      <w:pPr>
        <w:pStyle w:val="Chcnng"/>
      </w:pPr>
      <w:r>
        <w:rPr>
          <w:lang w:val="en-US"/>
        </w:rPr>
        <w:t>Hỗ trợ cấp Chứng thư số</w:t>
      </w:r>
    </w:p>
    <w:tbl>
      <w:tblPr>
        <w:tblStyle w:val="DTTSol"/>
        <w:tblW w:w="5000" w:type="pct"/>
        <w:tblLook w:val="0420" w:firstRow="1" w:lastRow="0" w:firstColumn="0" w:lastColumn="0" w:noHBand="0" w:noVBand="1"/>
      </w:tblPr>
      <w:tblGrid>
        <w:gridCol w:w="2546"/>
        <w:gridCol w:w="6471"/>
      </w:tblGrid>
      <w:tr w:rsidR="008D4E84" w14:paraId="028704B8" w14:textId="77777777" w:rsidTr="008D4E84">
        <w:trPr>
          <w:cnfStyle w:val="100000000000" w:firstRow="1" w:lastRow="0" w:firstColumn="0" w:lastColumn="0" w:oddVBand="0" w:evenVBand="0" w:oddHBand="0" w:evenHBand="0" w:firstRowFirstColumn="0" w:firstRowLastColumn="0" w:lastRowFirstColumn="0" w:lastRowLastColumn="0"/>
        </w:trPr>
        <w:tc>
          <w:tcPr>
            <w:tcW w:w="1412" w:type="pct"/>
          </w:tcPr>
          <w:p w14:paraId="3CAAE64F" w14:textId="77777777" w:rsidR="008D4E84" w:rsidRDefault="008D4E84" w:rsidP="004B631D">
            <w:pPr>
              <w:spacing w:after="60" w:line="240" w:lineRule="auto"/>
              <w:jc w:val="left"/>
            </w:pPr>
            <w:r>
              <w:t>Tác nhân</w:t>
            </w:r>
          </w:p>
        </w:tc>
        <w:tc>
          <w:tcPr>
            <w:tcW w:w="3588" w:type="pct"/>
          </w:tcPr>
          <w:p w14:paraId="03522CA2" w14:textId="77777777" w:rsidR="008D4E84" w:rsidRDefault="008D4E84" w:rsidP="008D4E84">
            <w:pPr>
              <w:spacing w:after="60" w:line="240" w:lineRule="auto"/>
              <w:jc w:val="left"/>
            </w:pPr>
            <w:r>
              <w:t>Mô tả</w:t>
            </w:r>
          </w:p>
        </w:tc>
      </w:tr>
      <w:tr w:rsidR="008D4E84" w14:paraId="7231AEA4" w14:textId="77777777" w:rsidTr="008D4E84">
        <w:tc>
          <w:tcPr>
            <w:tcW w:w="1412" w:type="pct"/>
          </w:tcPr>
          <w:p w14:paraId="10CCAD5D" w14:textId="63CD32BD" w:rsidR="008D4E84" w:rsidRDefault="008D4E84" w:rsidP="004B631D">
            <w:pPr>
              <w:spacing w:after="60" w:line="240" w:lineRule="auto"/>
              <w:jc w:val="left"/>
            </w:pPr>
            <w:r>
              <w:t>Hệ thống – Cơ quan, tổ chức</w:t>
            </w:r>
          </w:p>
        </w:tc>
        <w:tc>
          <w:tcPr>
            <w:tcW w:w="3588" w:type="pct"/>
          </w:tcPr>
          <w:p w14:paraId="024D7FEF" w14:textId="2DDBB709" w:rsidR="008D4E84" w:rsidRDefault="008D4E84" w:rsidP="00DE2087">
            <w:pPr>
              <w:spacing w:line="240" w:lineRule="auto"/>
            </w:pPr>
            <w:r>
              <w:t xml:space="preserve">Cho phép Cơ quan, tổ chức sử dụng công cụ (UserTool) để kết nối với hệ thống TMS, </w:t>
            </w:r>
            <w:r w:rsidR="00DE2087">
              <w:t>cấp CTS từ Activation Code</w:t>
            </w:r>
          </w:p>
        </w:tc>
      </w:tr>
    </w:tbl>
    <w:p w14:paraId="18847557" w14:textId="05D667B2" w:rsidR="004D6576" w:rsidRDefault="008D4E84" w:rsidP="004D6576">
      <w:r>
        <w:t>Danh sách Usecase:</w:t>
      </w:r>
    </w:p>
    <w:p w14:paraId="64AC0219" w14:textId="77777777" w:rsidR="00AC788B" w:rsidRPr="00DE2087" w:rsidRDefault="00AC788B" w:rsidP="00AC788B">
      <w:pPr>
        <w:pStyle w:val="Chitit"/>
      </w:pPr>
      <w:r w:rsidRPr="00F34BAC">
        <w:rPr>
          <w:lang w:val="en-US"/>
        </w:rPr>
        <w:fldChar w:fldCharType="begin"/>
      </w:r>
      <w:r w:rsidRPr="00F34BAC">
        <w:instrText xml:space="preserve"> REF _Ref21434358 \r \h </w:instrText>
      </w:r>
      <w:r>
        <w:rPr>
          <w:lang w:val="en-US"/>
        </w:rPr>
        <w:instrText xml:space="preserve"> \* MERGEFORMAT </w:instrText>
      </w:r>
      <w:r w:rsidRPr="00F34BAC">
        <w:rPr>
          <w:lang w:val="en-US"/>
        </w:rPr>
      </w:r>
      <w:r w:rsidRPr="00F34BAC">
        <w:rPr>
          <w:lang w:val="en-US"/>
        </w:rPr>
        <w:fldChar w:fldCharType="separate"/>
      </w:r>
      <w:r w:rsidR="002135F6">
        <w:t xml:space="preserve">UC 020 - </w:t>
      </w:r>
      <w:r w:rsidRPr="00F34BAC">
        <w:rPr>
          <w:lang w:val="en-US"/>
        </w:rPr>
        <w:fldChar w:fldCharType="end"/>
      </w:r>
      <w:r w:rsidRPr="00F34BAC">
        <w:rPr>
          <w:lang w:val="en-US"/>
        </w:rPr>
        <w:fldChar w:fldCharType="begin"/>
      </w:r>
      <w:r w:rsidRPr="00F34BAC">
        <w:rPr>
          <w:lang w:val="en-US"/>
        </w:rPr>
        <w:instrText xml:space="preserve"> REF _Ref21434359 \h </w:instrText>
      </w:r>
      <w:r>
        <w:rPr>
          <w:lang w:val="en-US"/>
        </w:rPr>
        <w:instrText xml:space="preserve"> \* MERGEFORMAT </w:instrText>
      </w:r>
      <w:r w:rsidRPr="00F34BAC">
        <w:rPr>
          <w:lang w:val="en-US"/>
        </w:rPr>
      </w:r>
      <w:r w:rsidRPr="00F34BAC">
        <w:rPr>
          <w:lang w:val="en-US"/>
        </w:rPr>
        <w:fldChar w:fldCharType="separate"/>
      </w:r>
      <w:r w:rsidR="002135F6">
        <w:t>Sinh CTS từ Activation code được cấp</w:t>
      </w:r>
      <w:r w:rsidRPr="00F34BAC">
        <w:rPr>
          <w:lang w:val="en-US"/>
        </w:rPr>
        <w:fldChar w:fldCharType="end"/>
      </w:r>
    </w:p>
    <w:p w14:paraId="321F472A" w14:textId="77777777" w:rsidR="00DE2087" w:rsidRPr="00DE2087" w:rsidRDefault="00DE2087" w:rsidP="00DE2087"/>
    <w:p w14:paraId="6109954E" w14:textId="23F355DB" w:rsidR="00DE2087" w:rsidRPr="00DE2087" w:rsidRDefault="00DE2087" w:rsidP="00DE2087">
      <w:pPr>
        <w:pStyle w:val="Chcnng"/>
      </w:pPr>
      <w:r>
        <w:rPr>
          <w:lang w:val="en-US"/>
        </w:rPr>
        <w:t>Import CTS hỗ trợ gia hạn/thay đổi thông tin CTS</w:t>
      </w:r>
    </w:p>
    <w:tbl>
      <w:tblPr>
        <w:tblStyle w:val="DTTSol"/>
        <w:tblW w:w="5000" w:type="pct"/>
        <w:tblLook w:val="0420" w:firstRow="1" w:lastRow="0" w:firstColumn="0" w:lastColumn="0" w:noHBand="0" w:noVBand="1"/>
      </w:tblPr>
      <w:tblGrid>
        <w:gridCol w:w="2546"/>
        <w:gridCol w:w="6471"/>
      </w:tblGrid>
      <w:tr w:rsidR="00DE2087" w14:paraId="2214E1A3" w14:textId="77777777" w:rsidTr="004B631D">
        <w:trPr>
          <w:cnfStyle w:val="100000000000" w:firstRow="1" w:lastRow="0" w:firstColumn="0" w:lastColumn="0" w:oddVBand="0" w:evenVBand="0" w:oddHBand="0" w:evenHBand="0" w:firstRowFirstColumn="0" w:firstRowLastColumn="0" w:lastRowFirstColumn="0" w:lastRowLastColumn="0"/>
        </w:trPr>
        <w:tc>
          <w:tcPr>
            <w:tcW w:w="1412" w:type="pct"/>
          </w:tcPr>
          <w:p w14:paraId="58BD53F1" w14:textId="77777777" w:rsidR="00DE2087" w:rsidRDefault="00DE2087" w:rsidP="00DE2087">
            <w:r>
              <w:t>Tác nhân</w:t>
            </w:r>
          </w:p>
        </w:tc>
        <w:tc>
          <w:tcPr>
            <w:tcW w:w="3588" w:type="pct"/>
          </w:tcPr>
          <w:p w14:paraId="724A2907" w14:textId="77777777" w:rsidR="00DE2087" w:rsidRDefault="00DE2087" w:rsidP="004B631D">
            <w:pPr>
              <w:spacing w:after="60" w:line="240" w:lineRule="auto"/>
              <w:jc w:val="left"/>
            </w:pPr>
            <w:r>
              <w:t>Mô tả</w:t>
            </w:r>
          </w:p>
        </w:tc>
      </w:tr>
      <w:tr w:rsidR="00DE2087" w14:paraId="4CC8D0BC" w14:textId="77777777" w:rsidTr="004B631D">
        <w:tc>
          <w:tcPr>
            <w:tcW w:w="1412" w:type="pct"/>
          </w:tcPr>
          <w:p w14:paraId="1620F9DE" w14:textId="77777777" w:rsidR="00DE2087" w:rsidRDefault="00DE2087" w:rsidP="004B631D">
            <w:pPr>
              <w:spacing w:after="60" w:line="240" w:lineRule="auto"/>
              <w:jc w:val="left"/>
            </w:pPr>
            <w:r>
              <w:t>Hệ thống – Cơ quan, tổ chức</w:t>
            </w:r>
          </w:p>
        </w:tc>
        <w:tc>
          <w:tcPr>
            <w:tcW w:w="3588" w:type="pct"/>
          </w:tcPr>
          <w:p w14:paraId="0A1E705A" w14:textId="2E7DFB52" w:rsidR="00DE2087" w:rsidRDefault="00DE2087" w:rsidP="00DE2087">
            <w:pPr>
              <w:spacing w:line="240" w:lineRule="auto"/>
            </w:pPr>
            <w:r>
              <w:t>Cho phép Cơ quan, tổ chức sử dụng công cụ (UserTool) để kết nối với hệ thống TMS, import CTS vào thiết bị lưu khóa bí mật khi được cấp CTS sau khi đã gia hạn/thay đổi thông tin CTS</w:t>
            </w:r>
          </w:p>
        </w:tc>
      </w:tr>
    </w:tbl>
    <w:p w14:paraId="4EFCA44C" w14:textId="77777777" w:rsidR="00DE2087" w:rsidRDefault="00DE2087" w:rsidP="00DE2087">
      <w:r>
        <w:t>Danh sách Usecase:</w:t>
      </w:r>
    </w:p>
    <w:p w14:paraId="72178250" w14:textId="078CA4BB" w:rsidR="00AC788B" w:rsidRDefault="00AC788B" w:rsidP="00AC788B">
      <w:pPr>
        <w:pStyle w:val="Chitit"/>
      </w:pPr>
      <w:r>
        <w:fldChar w:fldCharType="begin"/>
      </w:r>
      <w:r>
        <w:instrText xml:space="preserve"> REF _Ref21440307 \r \h  \* MERGEFORMAT </w:instrText>
      </w:r>
      <w:r>
        <w:fldChar w:fldCharType="separate"/>
      </w:r>
      <w:r w:rsidR="002135F6">
        <w:t xml:space="preserve">UC 021 - </w:t>
      </w:r>
      <w:r>
        <w:fldChar w:fldCharType="end"/>
      </w:r>
      <w:r>
        <w:fldChar w:fldCharType="begin"/>
      </w:r>
      <w:r>
        <w:instrText xml:space="preserve"> REF _Ref21440307 \h  \* MERGEFORMAT </w:instrText>
      </w:r>
      <w:r>
        <w:fldChar w:fldCharType="separate"/>
      </w:r>
      <w:r w:rsidR="002135F6">
        <w:t xml:space="preserve">Nhập </w:t>
      </w:r>
      <w:r w:rsidR="002135F6" w:rsidRPr="009B68C0">
        <w:t>CTS vào thiết bị lưu khóa bí mật</w:t>
      </w:r>
      <w:r>
        <w:fldChar w:fldCharType="end"/>
      </w:r>
    </w:p>
    <w:p w14:paraId="4D4168BF" w14:textId="77777777" w:rsidR="00DE2087" w:rsidRDefault="00DE2087" w:rsidP="00DE2087"/>
    <w:p w14:paraId="49318428" w14:textId="0BA7C4F5" w:rsidR="00DE2087" w:rsidRPr="00DE2087" w:rsidRDefault="00DE2087" w:rsidP="00DE2087">
      <w:pPr>
        <w:pStyle w:val="Chcnng"/>
      </w:pPr>
      <w:r>
        <w:rPr>
          <w:lang w:val="en-US"/>
        </w:rPr>
        <w:t>Mở khóa thiết bị lưu khóa bí mật</w:t>
      </w:r>
    </w:p>
    <w:tbl>
      <w:tblPr>
        <w:tblStyle w:val="DTTSol"/>
        <w:tblW w:w="5000" w:type="pct"/>
        <w:tblLook w:val="0420" w:firstRow="1" w:lastRow="0" w:firstColumn="0" w:lastColumn="0" w:noHBand="0" w:noVBand="1"/>
      </w:tblPr>
      <w:tblGrid>
        <w:gridCol w:w="2546"/>
        <w:gridCol w:w="6471"/>
      </w:tblGrid>
      <w:tr w:rsidR="00DE2087" w14:paraId="77402D1C" w14:textId="77777777" w:rsidTr="004B631D">
        <w:trPr>
          <w:cnfStyle w:val="100000000000" w:firstRow="1" w:lastRow="0" w:firstColumn="0" w:lastColumn="0" w:oddVBand="0" w:evenVBand="0" w:oddHBand="0" w:evenHBand="0" w:firstRowFirstColumn="0" w:firstRowLastColumn="0" w:lastRowFirstColumn="0" w:lastRowLastColumn="0"/>
        </w:trPr>
        <w:tc>
          <w:tcPr>
            <w:tcW w:w="1412" w:type="pct"/>
          </w:tcPr>
          <w:p w14:paraId="7FC846E7" w14:textId="77777777" w:rsidR="00DE2087" w:rsidRDefault="00DE2087" w:rsidP="004B631D">
            <w:r>
              <w:lastRenderedPageBreak/>
              <w:t>Tác nhân</w:t>
            </w:r>
          </w:p>
        </w:tc>
        <w:tc>
          <w:tcPr>
            <w:tcW w:w="3588" w:type="pct"/>
          </w:tcPr>
          <w:p w14:paraId="41550F7E" w14:textId="77777777" w:rsidR="00DE2087" w:rsidRDefault="00DE2087" w:rsidP="004B631D">
            <w:pPr>
              <w:spacing w:after="60" w:line="240" w:lineRule="auto"/>
              <w:jc w:val="left"/>
            </w:pPr>
            <w:r>
              <w:t>Mô tả</w:t>
            </w:r>
          </w:p>
        </w:tc>
      </w:tr>
      <w:tr w:rsidR="00DE2087" w14:paraId="544F486D" w14:textId="77777777" w:rsidTr="004B631D">
        <w:tc>
          <w:tcPr>
            <w:tcW w:w="1412" w:type="pct"/>
          </w:tcPr>
          <w:p w14:paraId="740F914A" w14:textId="77777777" w:rsidR="00DE2087" w:rsidRDefault="00DE2087" w:rsidP="004B631D">
            <w:pPr>
              <w:spacing w:after="60" w:line="240" w:lineRule="auto"/>
              <w:jc w:val="left"/>
            </w:pPr>
            <w:r>
              <w:t>Hệ thống – Cơ quan, tổ chức</w:t>
            </w:r>
          </w:p>
        </w:tc>
        <w:tc>
          <w:tcPr>
            <w:tcW w:w="3588" w:type="pct"/>
          </w:tcPr>
          <w:p w14:paraId="1445C97C" w14:textId="19606A96" w:rsidR="00DE2087" w:rsidRDefault="00DE2087" w:rsidP="00C94222">
            <w:pPr>
              <w:spacing w:line="240" w:lineRule="auto"/>
            </w:pPr>
            <w:r>
              <w:t xml:space="preserve">Cho phép Cơ quan, tổ chức sử dụng công cụ (UserTool) để kết nối với hệ thống TMS, </w:t>
            </w:r>
            <w:r w:rsidR="00C94222">
              <w:t>khôi phục</w:t>
            </w:r>
            <w:r>
              <w:t xml:space="preserve"> thiết bị lưu khóa bí mậ</w:t>
            </w:r>
            <w:r w:rsidR="00C94222">
              <w:t>t.</w:t>
            </w:r>
          </w:p>
        </w:tc>
      </w:tr>
    </w:tbl>
    <w:p w14:paraId="3E9A3885" w14:textId="77777777" w:rsidR="00DE2087" w:rsidRDefault="00DE2087" w:rsidP="00DE2087">
      <w:r>
        <w:t>Danh sách Usecase:</w:t>
      </w:r>
    </w:p>
    <w:p w14:paraId="11B5B0AB" w14:textId="240F391C" w:rsidR="00AC788B" w:rsidRDefault="00AC788B" w:rsidP="00AC788B">
      <w:pPr>
        <w:pStyle w:val="Chitit"/>
      </w:pPr>
      <w:r>
        <w:rPr>
          <w:lang w:val="en-US"/>
        </w:rPr>
        <w:fldChar w:fldCharType="begin"/>
      </w:r>
      <w:r>
        <w:instrText xml:space="preserve"> REF _Ref21444234 \r \h </w:instrText>
      </w:r>
      <w:r>
        <w:rPr>
          <w:lang w:val="en-US"/>
        </w:rPr>
        <w:instrText xml:space="preserve"> \* MERGEFORMAT </w:instrText>
      </w:r>
      <w:r>
        <w:rPr>
          <w:lang w:val="en-US"/>
        </w:rPr>
      </w:r>
      <w:r>
        <w:rPr>
          <w:lang w:val="en-US"/>
        </w:rPr>
        <w:fldChar w:fldCharType="separate"/>
      </w:r>
      <w:r w:rsidR="002135F6">
        <w:t xml:space="preserve">UC 022 - </w:t>
      </w:r>
      <w:r>
        <w:rPr>
          <w:lang w:val="en-US"/>
        </w:rPr>
        <w:fldChar w:fldCharType="end"/>
      </w:r>
      <w:r>
        <w:rPr>
          <w:lang w:val="en-US"/>
        </w:rPr>
        <w:fldChar w:fldCharType="begin"/>
      </w:r>
      <w:r>
        <w:rPr>
          <w:lang w:val="en-US"/>
        </w:rPr>
        <w:instrText xml:space="preserve"> REF _Ref21444234 \h  \* MERGEFORMAT </w:instrText>
      </w:r>
      <w:r>
        <w:rPr>
          <w:lang w:val="en-US"/>
        </w:rPr>
      </w:r>
      <w:r>
        <w:rPr>
          <w:lang w:val="en-US"/>
        </w:rPr>
        <w:fldChar w:fldCharType="separate"/>
      </w:r>
      <w:r w:rsidR="002135F6">
        <w:t>Khôi phục</w:t>
      </w:r>
      <w:r w:rsidR="002135F6" w:rsidRPr="009B68C0">
        <w:t xml:space="preserve"> thiết bị lưu khóa bí mật</w:t>
      </w:r>
      <w:r>
        <w:rPr>
          <w:lang w:val="en-US"/>
        </w:rPr>
        <w:fldChar w:fldCharType="end"/>
      </w:r>
    </w:p>
    <w:p w14:paraId="7375B610" w14:textId="77777777" w:rsidR="008D4E84" w:rsidRPr="004D6576" w:rsidRDefault="008D4E84" w:rsidP="00AC788B"/>
    <w:p w14:paraId="1B3454BC" w14:textId="7E2BCAA3" w:rsidR="004D6576" w:rsidRDefault="004D6576" w:rsidP="004D6576">
      <w:pPr>
        <w:pStyle w:val="Heading5"/>
      </w:pPr>
      <w:r>
        <w:t>Chuyển phát thiết bị - Kết nối với VNPost</w:t>
      </w:r>
    </w:p>
    <w:p w14:paraId="22E5BEA8" w14:textId="5F06E129" w:rsidR="00C94222" w:rsidRPr="00C94222" w:rsidRDefault="00C94222" w:rsidP="00C94222">
      <w:pPr>
        <w:pStyle w:val="Chcnng"/>
      </w:pPr>
      <w:r>
        <w:rPr>
          <w:lang w:val="en-US"/>
        </w:rPr>
        <w:t>Hoàn trả thiết bị CTS cho Cục CTS&amp;BMTT</w:t>
      </w:r>
    </w:p>
    <w:tbl>
      <w:tblPr>
        <w:tblStyle w:val="DTTSol"/>
        <w:tblW w:w="5000" w:type="pct"/>
        <w:tblLook w:val="0420" w:firstRow="1" w:lastRow="0" w:firstColumn="0" w:lastColumn="0" w:noHBand="0" w:noVBand="1"/>
      </w:tblPr>
      <w:tblGrid>
        <w:gridCol w:w="2546"/>
        <w:gridCol w:w="6471"/>
      </w:tblGrid>
      <w:tr w:rsidR="00AC788B" w14:paraId="5DB2DAC1" w14:textId="77777777" w:rsidTr="004B631D">
        <w:trPr>
          <w:cnfStyle w:val="100000000000" w:firstRow="1" w:lastRow="0" w:firstColumn="0" w:lastColumn="0" w:oddVBand="0" w:evenVBand="0" w:oddHBand="0" w:evenHBand="0" w:firstRowFirstColumn="0" w:firstRowLastColumn="0" w:lastRowFirstColumn="0" w:lastRowLastColumn="0"/>
        </w:trPr>
        <w:tc>
          <w:tcPr>
            <w:tcW w:w="1412" w:type="pct"/>
          </w:tcPr>
          <w:p w14:paraId="54626F65" w14:textId="77777777" w:rsidR="00AC788B" w:rsidRDefault="00AC788B" w:rsidP="004B631D">
            <w:pPr>
              <w:spacing w:after="60" w:line="240" w:lineRule="auto"/>
              <w:jc w:val="left"/>
            </w:pPr>
            <w:r>
              <w:t>Tác nhân</w:t>
            </w:r>
          </w:p>
        </w:tc>
        <w:tc>
          <w:tcPr>
            <w:tcW w:w="3588" w:type="pct"/>
          </w:tcPr>
          <w:p w14:paraId="5F5868A1" w14:textId="77777777" w:rsidR="00AC788B" w:rsidRDefault="00AC788B" w:rsidP="004B631D">
            <w:pPr>
              <w:spacing w:after="60" w:line="240" w:lineRule="auto"/>
              <w:jc w:val="left"/>
            </w:pPr>
            <w:r>
              <w:t>Mô tả</w:t>
            </w:r>
          </w:p>
        </w:tc>
      </w:tr>
      <w:tr w:rsidR="00AC788B" w14:paraId="20E6C958" w14:textId="77777777" w:rsidTr="004B631D">
        <w:tc>
          <w:tcPr>
            <w:tcW w:w="1412" w:type="pct"/>
          </w:tcPr>
          <w:p w14:paraId="317EF807" w14:textId="50C703B8" w:rsidR="00AC788B" w:rsidRDefault="00AC788B" w:rsidP="004B631D">
            <w:pPr>
              <w:spacing w:after="60" w:line="240" w:lineRule="auto"/>
              <w:jc w:val="left"/>
            </w:pPr>
            <w:r>
              <w:t>Cơ quan, tổ chức</w:t>
            </w:r>
          </w:p>
        </w:tc>
        <w:tc>
          <w:tcPr>
            <w:tcW w:w="3588" w:type="pct"/>
          </w:tcPr>
          <w:p w14:paraId="6EFDFD2E" w14:textId="55CAA47D" w:rsidR="00AC788B" w:rsidRDefault="00AC788B" w:rsidP="00AC788B">
            <w:pPr>
              <w:spacing w:line="240" w:lineRule="auto"/>
            </w:pPr>
            <w:r>
              <w:t>Cho phép Cơ quan, tổ chức chuyển phát thiết bị cho Cụ</w:t>
            </w:r>
            <w:r w:rsidR="00C94222">
              <w:t>c CTS&amp;BMTT thông qua</w:t>
            </w:r>
            <w:r>
              <w:t xml:space="preserve"> VNPost</w:t>
            </w:r>
          </w:p>
        </w:tc>
      </w:tr>
    </w:tbl>
    <w:p w14:paraId="20BC984F" w14:textId="075E6A62" w:rsidR="004D6576" w:rsidRDefault="00AC788B" w:rsidP="004D6576">
      <w:r>
        <w:t>Danh sách Usecase:</w:t>
      </w:r>
    </w:p>
    <w:p w14:paraId="5D3FEA1F" w14:textId="77777777" w:rsidR="00AC788B" w:rsidRDefault="00AC788B" w:rsidP="00AC788B">
      <w:pPr>
        <w:pStyle w:val="Chitit"/>
      </w:pPr>
      <w:r>
        <w:fldChar w:fldCharType="begin"/>
      </w:r>
      <w:r>
        <w:instrText xml:space="preserve"> REF _Ref19809315 \r \h  \* MERGEFORMAT </w:instrText>
      </w:r>
      <w:r>
        <w:fldChar w:fldCharType="separate"/>
      </w:r>
      <w:r w:rsidR="002135F6">
        <w:t xml:space="preserve">UC 019 - </w:t>
      </w:r>
      <w:r>
        <w:fldChar w:fldCharType="end"/>
      </w:r>
      <w:r>
        <w:fldChar w:fldCharType="begin"/>
      </w:r>
      <w:r>
        <w:instrText xml:space="preserve"> REF _Ref19809318 \h  \* MERGEFORMAT </w:instrText>
      </w:r>
      <w:r>
        <w:fldChar w:fldCharType="separate"/>
      </w:r>
      <w:r w:rsidR="002135F6">
        <w:t>Hoàn trả thiết bị cho Cục Chứng thực số và Bảo mật thông tin</w:t>
      </w:r>
      <w:r>
        <w:fldChar w:fldCharType="end"/>
      </w:r>
    </w:p>
    <w:p w14:paraId="7E330BF3" w14:textId="77777777" w:rsidR="00AC788B" w:rsidRPr="004D6576" w:rsidRDefault="00AC788B" w:rsidP="004D6576"/>
    <w:p w14:paraId="42B0252B" w14:textId="54733E65" w:rsidR="0010637B" w:rsidRDefault="00FD51E7" w:rsidP="00FD51E7">
      <w:pPr>
        <w:pStyle w:val="Heading4"/>
      </w:pPr>
      <w:r>
        <w:t>Nhóm chức năng Back-end</w:t>
      </w:r>
    </w:p>
    <w:p w14:paraId="0EC71CDC" w14:textId="07AADAA0" w:rsidR="00DE2087" w:rsidRPr="00DE2087" w:rsidRDefault="00DE2087" w:rsidP="00DE2087">
      <w:pPr>
        <w:pStyle w:val="Heading5"/>
      </w:pPr>
      <w:r>
        <w:t>Phân hệ Quản lý chứng thư số</w:t>
      </w:r>
    </w:p>
    <w:p w14:paraId="38503D84" w14:textId="77777777" w:rsidR="00FD51E7" w:rsidRDefault="00FD51E7" w:rsidP="00474A1A">
      <w:pPr>
        <w:pStyle w:val="Chcnng"/>
      </w:pPr>
      <w:r>
        <w:t>Dịch vụ Chứng thực chữ ký số</w:t>
      </w:r>
    </w:p>
    <w:tbl>
      <w:tblPr>
        <w:tblStyle w:val="DTTSol"/>
        <w:tblW w:w="5000" w:type="pct"/>
        <w:tblLook w:val="0420" w:firstRow="1" w:lastRow="0" w:firstColumn="0" w:lastColumn="0" w:noHBand="0" w:noVBand="1"/>
      </w:tblPr>
      <w:tblGrid>
        <w:gridCol w:w="2689"/>
        <w:gridCol w:w="6328"/>
      </w:tblGrid>
      <w:tr w:rsidR="00FD51E7" w14:paraId="4C58A9CD" w14:textId="77777777" w:rsidTr="006C0CAB">
        <w:trPr>
          <w:cnfStyle w:val="100000000000" w:firstRow="1" w:lastRow="0" w:firstColumn="0" w:lastColumn="0" w:oddVBand="0" w:evenVBand="0" w:oddHBand="0" w:evenHBand="0" w:firstRowFirstColumn="0" w:firstRowLastColumn="0" w:lastRowFirstColumn="0" w:lastRowLastColumn="0"/>
        </w:trPr>
        <w:tc>
          <w:tcPr>
            <w:tcW w:w="1491" w:type="pct"/>
          </w:tcPr>
          <w:p w14:paraId="25BC0BC0" w14:textId="77777777" w:rsidR="00FD51E7" w:rsidRDefault="00FD51E7" w:rsidP="00F861C8">
            <w:pPr>
              <w:spacing w:after="60" w:line="240" w:lineRule="auto"/>
              <w:jc w:val="left"/>
            </w:pPr>
            <w:r>
              <w:t>Tác nhân</w:t>
            </w:r>
          </w:p>
        </w:tc>
        <w:tc>
          <w:tcPr>
            <w:tcW w:w="3509" w:type="pct"/>
          </w:tcPr>
          <w:p w14:paraId="3A1B820B" w14:textId="77777777" w:rsidR="00FD51E7" w:rsidRDefault="00FD51E7" w:rsidP="00F861C8">
            <w:pPr>
              <w:spacing w:after="60" w:line="240" w:lineRule="auto"/>
              <w:jc w:val="left"/>
            </w:pPr>
            <w:r>
              <w:t>Mô tả</w:t>
            </w:r>
          </w:p>
        </w:tc>
      </w:tr>
      <w:tr w:rsidR="00FD51E7" w14:paraId="55ABE63A" w14:textId="77777777" w:rsidTr="006C0CAB">
        <w:tc>
          <w:tcPr>
            <w:tcW w:w="1491" w:type="pct"/>
          </w:tcPr>
          <w:p w14:paraId="0076F418" w14:textId="77777777" w:rsidR="00FD51E7" w:rsidRDefault="00FD51E7" w:rsidP="00F861C8">
            <w:pPr>
              <w:spacing w:after="60" w:line="240" w:lineRule="auto"/>
              <w:jc w:val="left"/>
            </w:pPr>
            <w:r>
              <w:t>Quản trị nội dung/Quản trị hệ thống/Cán bộ Cục CTS&amp;BMTT</w:t>
            </w:r>
          </w:p>
        </w:tc>
        <w:tc>
          <w:tcPr>
            <w:tcW w:w="3509" w:type="pct"/>
          </w:tcPr>
          <w:p w14:paraId="6E7EEF4B" w14:textId="77777777" w:rsidR="00FD51E7" w:rsidRDefault="00FD51E7" w:rsidP="00F861C8">
            <w:pPr>
              <w:spacing w:after="60" w:line="240" w:lineRule="auto"/>
              <w:jc w:val="left"/>
            </w:pPr>
            <w:r>
              <w:t>Cho phép cán bộ quản trị thông tin của các dịch vụ CTCKS mà Cục CTS&amp;BMTT cung cấp:</w:t>
            </w:r>
          </w:p>
          <w:p w14:paraId="16AF0164" w14:textId="77777777" w:rsidR="00FD51E7" w:rsidRPr="00347055" w:rsidRDefault="00FD51E7" w:rsidP="00FD51E7">
            <w:pPr>
              <w:pStyle w:val="ListParagraph"/>
              <w:numPr>
                <w:ilvl w:val="0"/>
                <w:numId w:val="10"/>
              </w:numPr>
              <w:spacing w:after="60" w:line="240" w:lineRule="auto"/>
              <w:jc w:val="left"/>
            </w:pPr>
            <w:r>
              <w:rPr>
                <w:lang w:val="en-US"/>
              </w:rPr>
              <w:t>Quản lý danh sách các nhóm dịch vụ</w:t>
            </w:r>
          </w:p>
          <w:p w14:paraId="52D522FB" w14:textId="77777777" w:rsidR="00FD51E7" w:rsidRDefault="00FD51E7" w:rsidP="00FD51E7">
            <w:pPr>
              <w:pStyle w:val="ListParagraph"/>
              <w:numPr>
                <w:ilvl w:val="0"/>
                <w:numId w:val="10"/>
              </w:numPr>
              <w:spacing w:after="60" w:line="240" w:lineRule="auto"/>
              <w:jc w:val="left"/>
            </w:pPr>
            <w:r>
              <w:rPr>
                <w:lang w:val="en-US"/>
              </w:rPr>
              <w:t>Quản lý danh sách các dịch vụ CTCKS</w:t>
            </w:r>
          </w:p>
        </w:tc>
      </w:tr>
    </w:tbl>
    <w:p w14:paraId="5D9D824A" w14:textId="77777777" w:rsidR="006C0CAB" w:rsidRDefault="006C0CAB" w:rsidP="006C0CAB"/>
    <w:p w14:paraId="7954CC4A" w14:textId="77777777" w:rsidR="00FD51E7" w:rsidRDefault="00FD51E7" w:rsidP="00474A1A">
      <w:pPr>
        <w:pStyle w:val="Chcnng"/>
      </w:pPr>
      <w:r>
        <w:t>Quản lý hồ sơ</w:t>
      </w:r>
    </w:p>
    <w:tbl>
      <w:tblPr>
        <w:tblStyle w:val="DTTSol"/>
        <w:tblW w:w="5000" w:type="pct"/>
        <w:tblLook w:val="0420" w:firstRow="1" w:lastRow="0" w:firstColumn="0" w:lastColumn="0" w:noHBand="0" w:noVBand="1"/>
      </w:tblPr>
      <w:tblGrid>
        <w:gridCol w:w="2424"/>
        <w:gridCol w:w="6593"/>
      </w:tblGrid>
      <w:tr w:rsidR="00FD51E7" w14:paraId="60BF6250"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3559E799" w14:textId="77777777" w:rsidR="00FD51E7" w:rsidRDefault="00FD51E7" w:rsidP="00F861C8">
            <w:pPr>
              <w:spacing w:after="60" w:line="240" w:lineRule="auto"/>
              <w:jc w:val="left"/>
            </w:pPr>
            <w:r>
              <w:t>Tác nhân</w:t>
            </w:r>
          </w:p>
        </w:tc>
        <w:tc>
          <w:tcPr>
            <w:tcW w:w="3656" w:type="pct"/>
          </w:tcPr>
          <w:p w14:paraId="5516A4DC" w14:textId="77777777" w:rsidR="00FD51E7" w:rsidRDefault="00FD51E7" w:rsidP="00F861C8">
            <w:pPr>
              <w:spacing w:after="60" w:line="240" w:lineRule="auto"/>
              <w:jc w:val="left"/>
            </w:pPr>
            <w:r>
              <w:t>Mô tả</w:t>
            </w:r>
          </w:p>
        </w:tc>
      </w:tr>
      <w:tr w:rsidR="00FD51E7" w14:paraId="3B210F19" w14:textId="77777777" w:rsidTr="006C0CAB">
        <w:tc>
          <w:tcPr>
            <w:tcW w:w="1344" w:type="pct"/>
          </w:tcPr>
          <w:p w14:paraId="292B8176" w14:textId="77777777" w:rsidR="00FD51E7" w:rsidRDefault="00FD51E7" w:rsidP="00F861C8">
            <w:pPr>
              <w:spacing w:after="60" w:line="240" w:lineRule="auto"/>
              <w:jc w:val="left"/>
            </w:pPr>
            <w:r>
              <w:t>Cán bộ Cục CTS&amp;BMTT</w:t>
            </w:r>
          </w:p>
        </w:tc>
        <w:tc>
          <w:tcPr>
            <w:tcW w:w="3656" w:type="pct"/>
          </w:tcPr>
          <w:p w14:paraId="05126303" w14:textId="77777777" w:rsidR="00FD51E7" w:rsidRDefault="00FD51E7" w:rsidP="00F861C8">
            <w:pPr>
              <w:spacing w:after="60" w:line="240" w:lineRule="auto"/>
              <w:jc w:val="left"/>
            </w:pPr>
            <w:r>
              <w:t>Cho phép cán bộ quản lý danh sách các hồ sơ mà cơ quan, tổ chức gửi:</w:t>
            </w:r>
          </w:p>
          <w:p w14:paraId="2D6D2715" w14:textId="77777777" w:rsidR="00FD51E7" w:rsidRDefault="00FD51E7" w:rsidP="00FD51E7">
            <w:pPr>
              <w:pStyle w:val="ListParagraph"/>
              <w:numPr>
                <w:ilvl w:val="0"/>
                <w:numId w:val="10"/>
              </w:numPr>
              <w:spacing w:after="60" w:line="240" w:lineRule="auto"/>
              <w:jc w:val="left"/>
            </w:pPr>
            <w:r>
              <w:t>Xem danh sách các hồ sơ đã nộp trực tuyến và trực tiếp.</w:t>
            </w:r>
          </w:p>
          <w:p w14:paraId="4F8124EC" w14:textId="77777777" w:rsidR="00FD51E7" w:rsidRDefault="00FD51E7" w:rsidP="00FD51E7">
            <w:pPr>
              <w:pStyle w:val="ListParagraph"/>
              <w:numPr>
                <w:ilvl w:val="0"/>
                <w:numId w:val="10"/>
              </w:numPr>
              <w:spacing w:after="60" w:line="240" w:lineRule="auto"/>
              <w:jc w:val="left"/>
            </w:pPr>
            <w:r>
              <w:rPr>
                <w:lang w:val="en-US"/>
              </w:rPr>
              <w:t>X</w:t>
            </w:r>
            <w:r>
              <w:t>ử lý các hồ sơ:</w:t>
            </w:r>
          </w:p>
          <w:p w14:paraId="287258D6" w14:textId="77777777" w:rsidR="00FD51E7" w:rsidRPr="001E5105" w:rsidRDefault="00FD51E7" w:rsidP="00FD51E7">
            <w:pPr>
              <w:pStyle w:val="ListParagraph"/>
              <w:numPr>
                <w:ilvl w:val="1"/>
                <w:numId w:val="10"/>
              </w:numPr>
              <w:spacing w:after="60" w:line="240" w:lineRule="auto"/>
              <w:jc w:val="left"/>
            </w:pPr>
            <w:r>
              <w:rPr>
                <w:lang w:val="en-US"/>
              </w:rPr>
              <w:t>Chỉ đạo, phân công xử lý</w:t>
            </w:r>
          </w:p>
          <w:p w14:paraId="45C6E12F" w14:textId="77777777" w:rsidR="00FD51E7" w:rsidRPr="005571E0" w:rsidRDefault="00FD51E7" w:rsidP="00FD51E7">
            <w:pPr>
              <w:pStyle w:val="ListParagraph"/>
              <w:numPr>
                <w:ilvl w:val="1"/>
                <w:numId w:val="10"/>
              </w:numPr>
              <w:spacing w:after="60" w:line="240" w:lineRule="auto"/>
              <w:jc w:val="left"/>
            </w:pPr>
            <w:r>
              <w:rPr>
                <w:lang w:val="en-US"/>
              </w:rPr>
              <w:t>Kiểm tra dữ liệu đăng ký</w:t>
            </w:r>
          </w:p>
          <w:p w14:paraId="79B9A0F0" w14:textId="77777777" w:rsidR="00FD51E7" w:rsidRPr="005571E0" w:rsidRDefault="00FD51E7" w:rsidP="00FD51E7">
            <w:pPr>
              <w:pStyle w:val="ListParagraph"/>
              <w:numPr>
                <w:ilvl w:val="1"/>
                <w:numId w:val="10"/>
              </w:numPr>
              <w:spacing w:after="60" w:line="240" w:lineRule="auto"/>
              <w:jc w:val="left"/>
            </w:pPr>
            <w:r>
              <w:rPr>
                <w:lang w:val="en-US"/>
              </w:rPr>
              <w:t>Xử lý chuyên ngành theo từng loại hồ sơ</w:t>
            </w:r>
          </w:p>
          <w:p w14:paraId="6160015C" w14:textId="77777777" w:rsidR="00FD51E7" w:rsidRDefault="00FD51E7" w:rsidP="00FD51E7">
            <w:pPr>
              <w:pStyle w:val="ListParagraph"/>
              <w:numPr>
                <w:ilvl w:val="1"/>
                <w:numId w:val="10"/>
              </w:numPr>
              <w:spacing w:after="60" w:line="240" w:lineRule="auto"/>
              <w:jc w:val="left"/>
            </w:pPr>
            <w:r>
              <w:rPr>
                <w:lang w:val="en-US"/>
              </w:rPr>
              <w:t>Trả kết quả xử lý</w:t>
            </w:r>
          </w:p>
        </w:tc>
      </w:tr>
    </w:tbl>
    <w:p w14:paraId="6B4097B2" w14:textId="77777777" w:rsidR="006C0CAB" w:rsidRDefault="006C0CAB" w:rsidP="006C0CAB">
      <w:r>
        <w:t>Danh sách Usecase:</w:t>
      </w:r>
    </w:p>
    <w:p w14:paraId="7EC87515" w14:textId="10DA70D1" w:rsidR="006C0CAB" w:rsidRDefault="00E33E25" w:rsidP="00E33E25">
      <w:pPr>
        <w:pStyle w:val="Chitit"/>
      </w:pPr>
      <w:r>
        <w:lastRenderedPageBreak/>
        <w:fldChar w:fldCharType="begin"/>
      </w:r>
      <w:r>
        <w:instrText xml:space="preserve"> REF _Ref19807079 \r \h  \* MERGEFORMAT </w:instrText>
      </w:r>
      <w:r>
        <w:fldChar w:fldCharType="separate"/>
      </w:r>
      <w:r w:rsidR="002135F6">
        <w:t xml:space="preserve">UC 042 - </w:t>
      </w:r>
      <w:r>
        <w:fldChar w:fldCharType="end"/>
      </w:r>
      <w:r>
        <w:fldChar w:fldCharType="begin"/>
      </w:r>
      <w:r>
        <w:instrText xml:space="preserve"> REF _Ref19807079 \h  \* MERGEFORMAT </w:instrText>
      </w:r>
      <w:r>
        <w:fldChar w:fldCharType="separate"/>
      </w:r>
      <w:r w:rsidR="002135F6">
        <w:t>Nhập hồ sơ gửi trực tiếp của hồ sơ cấp CTS cá nhân</w:t>
      </w:r>
      <w:r>
        <w:fldChar w:fldCharType="end"/>
      </w:r>
    </w:p>
    <w:p w14:paraId="3F60BDBD" w14:textId="134C1F1E" w:rsidR="00E33E25" w:rsidRDefault="00E33E25" w:rsidP="00E33E25">
      <w:pPr>
        <w:pStyle w:val="Chitit"/>
      </w:pPr>
      <w:r>
        <w:fldChar w:fldCharType="begin"/>
      </w:r>
      <w:r>
        <w:instrText xml:space="preserve"> REF _Ref19807526 \r \h  \* MERGEFORMAT </w:instrText>
      </w:r>
      <w:r>
        <w:fldChar w:fldCharType="separate"/>
      </w:r>
      <w:r w:rsidR="002135F6">
        <w:t xml:space="preserve">UC 043 - </w:t>
      </w:r>
      <w:r>
        <w:fldChar w:fldCharType="end"/>
      </w:r>
      <w:r>
        <w:fldChar w:fldCharType="begin"/>
      </w:r>
      <w:r>
        <w:instrText xml:space="preserve"> REF _Ref19807526 \h  \* MERGEFORMAT </w:instrText>
      </w:r>
      <w:r>
        <w:fldChar w:fldCharType="separate"/>
      </w:r>
      <w:r w:rsidR="002135F6">
        <w:t>Nhập hồ sơ gửi trực tiếp của hồ sơ cấp CTS tổ chức</w:t>
      </w:r>
      <w:r>
        <w:fldChar w:fldCharType="end"/>
      </w:r>
    </w:p>
    <w:p w14:paraId="4950A7B2" w14:textId="7B677346" w:rsidR="00E33E25" w:rsidRDefault="00E33E25" w:rsidP="00E33E25">
      <w:pPr>
        <w:pStyle w:val="Chitit"/>
      </w:pPr>
      <w:r>
        <w:fldChar w:fldCharType="begin"/>
      </w:r>
      <w:r>
        <w:instrText xml:space="preserve"> REF _Ref19808649 \r \h  \* MERGEFORMAT </w:instrText>
      </w:r>
      <w:r>
        <w:fldChar w:fldCharType="separate"/>
      </w:r>
      <w:r w:rsidR="002135F6">
        <w:t xml:space="preserve">UC 044 - </w:t>
      </w:r>
      <w:r>
        <w:fldChar w:fldCharType="end"/>
      </w:r>
      <w:r>
        <w:fldChar w:fldCharType="begin"/>
      </w:r>
      <w:r>
        <w:instrText xml:space="preserve"> REF _Ref19808649 \h  \* MERGEFORMAT </w:instrText>
      </w:r>
      <w:r>
        <w:fldChar w:fldCharType="separate"/>
      </w:r>
      <w:r w:rsidR="002135F6">
        <w:t>Nhập hồ sơ gửi trực tiếp của hồ sơ cấp CTS thiết bị, dịch vụ, phần mềm</w:t>
      </w:r>
      <w:r>
        <w:fldChar w:fldCharType="end"/>
      </w:r>
    </w:p>
    <w:p w14:paraId="6AA35707" w14:textId="7D9B8C5B" w:rsidR="00E33E25" w:rsidRDefault="00E33E25" w:rsidP="00E33E25">
      <w:pPr>
        <w:pStyle w:val="Chitit"/>
      </w:pPr>
      <w:r>
        <w:fldChar w:fldCharType="begin"/>
      </w:r>
      <w:r>
        <w:instrText xml:space="preserve"> REF _Ref19808948 \r \h  \* MERGEFORMAT </w:instrText>
      </w:r>
      <w:r>
        <w:fldChar w:fldCharType="separate"/>
      </w:r>
      <w:r w:rsidR="002135F6">
        <w:t xml:space="preserve">UC 045 - </w:t>
      </w:r>
      <w:r>
        <w:fldChar w:fldCharType="end"/>
      </w:r>
      <w:r>
        <w:fldChar w:fldCharType="begin"/>
      </w:r>
      <w:r>
        <w:instrText xml:space="preserve"> REF _Ref19808948 \h  \* MERGEFORMAT </w:instrText>
      </w:r>
      <w:r>
        <w:fldChar w:fldCharType="separate"/>
      </w:r>
      <w:r w:rsidR="002135F6">
        <w:t>Nhập hồ sơ gửi trực tiếp của hồ sơ Gia hạn, thay đổi thông tin chứng thư số</w:t>
      </w:r>
      <w:r>
        <w:fldChar w:fldCharType="end"/>
      </w:r>
    </w:p>
    <w:p w14:paraId="1F62E47E" w14:textId="4F8D3504" w:rsidR="00E33E25" w:rsidRDefault="00E33E25" w:rsidP="00E33E25">
      <w:pPr>
        <w:pStyle w:val="Chitit"/>
      </w:pPr>
      <w:r>
        <w:fldChar w:fldCharType="begin"/>
      </w:r>
      <w:r>
        <w:instrText xml:space="preserve"> REF _Ref19809231 \r \h  \* MERGEFORMAT </w:instrText>
      </w:r>
      <w:r>
        <w:fldChar w:fldCharType="separate"/>
      </w:r>
      <w:r w:rsidR="002135F6">
        <w:t xml:space="preserve">UC 046 - </w:t>
      </w:r>
      <w:r>
        <w:fldChar w:fldCharType="end"/>
      </w:r>
      <w:r>
        <w:fldChar w:fldCharType="begin"/>
      </w:r>
      <w:r>
        <w:instrText xml:space="preserve"> REF _Ref19809231 \h  \* MERGEFORMAT </w:instrText>
      </w:r>
      <w:r>
        <w:fldChar w:fldCharType="separate"/>
      </w:r>
      <w:r w:rsidR="002135F6">
        <w:t>Nhập hồ sơ gửi trực tiếp của hồ sơ Thu hồi chứng thư số</w:t>
      </w:r>
      <w:r>
        <w:fldChar w:fldCharType="end"/>
      </w:r>
    </w:p>
    <w:p w14:paraId="6BEFA99C" w14:textId="31F4F16C" w:rsidR="00E33E25" w:rsidRDefault="00E33E25" w:rsidP="00E33E25">
      <w:pPr>
        <w:pStyle w:val="Chitit"/>
      </w:pPr>
      <w:r>
        <w:fldChar w:fldCharType="begin"/>
      </w:r>
      <w:r>
        <w:instrText xml:space="preserve"> REF _Ref21444007 \r \h  \* MERGEFORMAT </w:instrText>
      </w:r>
      <w:r>
        <w:fldChar w:fldCharType="separate"/>
      </w:r>
      <w:r w:rsidR="002135F6">
        <w:t xml:space="preserve">UC 047 - </w:t>
      </w:r>
      <w:r>
        <w:fldChar w:fldCharType="end"/>
      </w:r>
      <w:r>
        <w:fldChar w:fldCharType="begin"/>
      </w:r>
      <w:r>
        <w:instrText xml:space="preserve"> REF _Ref21444007 \h  \* MERGEFORMAT </w:instrText>
      </w:r>
      <w:r>
        <w:fldChar w:fldCharType="separate"/>
      </w:r>
      <w:r w:rsidR="002135F6">
        <w:t>Nhập hồ sơ gửi trực tiếp của hồ sơ Khôi phục thiết bị lưu khóa bí mật</w:t>
      </w:r>
      <w:r>
        <w:fldChar w:fldCharType="end"/>
      </w:r>
    </w:p>
    <w:p w14:paraId="221B4384" w14:textId="23275D74" w:rsidR="00E33E25" w:rsidRDefault="00E33E25" w:rsidP="00E33E25">
      <w:pPr>
        <w:pStyle w:val="Chitit"/>
      </w:pPr>
      <w:r>
        <w:fldChar w:fldCharType="begin"/>
      </w:r>
      <w:r>
        <w:instrText xml:space="preserve"> REF _Ref19807106 \r \h  \* MERGEFORMAT </w:instrText>
      </w:r>
      <w:r>
        <w:fldChar w:fldCharType="separate"/>
      </w:r>
      <w:r w:rsidR="002135F6">
        <w:t xml:space="preserve">UC 048 - </w:t>
      </w:r>
      <w:r>
        <w:fldChar w:fldCharType="end"/>
      </w:r>
      <w:r>
        <w:fldChar w:fldCharType="begin"/>
      </w:r>
      <w:r>
        <w:instrText xml:space="preserve"> REF _Ref19807106 \h  \* MERGEFORMAT </w:instrText>
      </w:r>
      <w:r>
        <w:fldChar w:fldCharType="separate"/>
      </w:r>
      <w:r w:rsidR="002135F6">
        <w:t>Tiếp nhận và xử lý chuyên ngành hồ sơ</w:t>
      </w:r>
      <w:r>
        <w:fldChar w:fldCharType="end"/>
      </w:r>
    </w:p>
    <w:p w14:paraId="3B18E87A" w14:textId="7D10F368" w:rsidR="00E33E25" w:rsidRDefault="00E33E25" w:rsidP="00E33E25">
      <w:pPr>
        <w:pStyle w:val="Chitit"/>
      </w:pPr>
      <w:r>
        <w:fldChar w:fldCharType="begin"/>
      </w:r>
      <w:r>
        <w:instrText xml:space="preserve"> REF _Ref19807119 \r \h  \* MERGEFORMAT </w:instrText>
      </w:r>
      <w:r>
        <w:fldChar w:fldCharType="separate"/>
      </w:r>
      <w:r w:rsidR="002135F6">
        <w:t xml:space="preserve">UC 049 - </w:t>
      </w:r>
      <w:r>
        <w:fldChar w:fldCharType="end"/>
      </w:r>
      <w:r>
        <w:fldChar w:fldCharType="begin"/>
      </w:r>
      <w:r>
        <w:instrText xml:space="preserve"> REF _Ref19807119 \h  \* MERGEFORMAT </w:instrText>
      </w:r>
      <w:r>
        <w:fldChar w:fldCharType="separate"/>
      </w:r>
      <w:r w:rsidR="002135F6">
        <w:t>Gửi thông báo các nội dung không đạt</w:t>
      </w:r>
      <w:r>
        <w:fldChar w:fldCharType="end"/>
      </w:r>
    </w:p>
    <w:p w14:paraId="75E87CB4" w14:textId="33E752A0" w:rsidR="00E33E25" w:rsidRDefault="00E33E25" w:rsidP="00E33E25">
      <w:pPr>
        <w:pStyle w:val="Chitit"/>
      </w:pPr>
      <w:r>
        <w:fldChar w:fldCharType="begin"/>
      </w:r>
      <w:r>
        <w:instrText xml:space="preserve"> REF _Ref19807121 \r \h  \* MERGEFORMAT </w:instrText>
      </w:r>
      <w:r>
        <w:fldChar w:fldCharType="separate"/>
      </w:r>
      <w:r w:rsidR="002135F6">
        <w:t xml:space="preserve">UC 050 - </w:t>
      </w:r>
      <w:r>
        <w:fldChar w:fldCharType="end"/>
      </w:r>
      <w:r>
        <w:fldChar w:fldCharType="begin"/>
      </w:r>
      <w:r>
        <w:instrText xml:space="preserve"> REF _Ref19807121 \h  \* MERGEFORMAT </w:instrText>
      </w:r>
      <w:r>
        <w:fldChar w:fldCharType="separate"/>
      </w:r>
      <w:r w:rsidR="002135F6">
        <w:t>Gửi yêu cầu bổ sung hồ sơ</w:t>
      </w:r>
      <w:r>
        <w:fldChar w:fldCharType="end"/>
      </w:r>
    </w:p>
    <w:p w14:paraId="1F674FFD" w14:textId="228CDB3E" w:rsidR="00E33E25" w:rsidRDefault="00E33E25" w:rsidP="00E33E25">
      <w:pPr>
        <w:pStyle w:val="Chitit"/>
      </w:pPr>
      <w:r>
        <w:fldChar w:fldCharType="begin"/>
      </w:r>
      <w:r>
        <w:instrText xml:space="preserve"> REF _Ref19807144 \r \h  \* MERGEFORMAT </w:instrText>
      </w:r>
      <w:r>
        <w:fldChar w:fldCharType="separate"/>
      </w:r>
      <w:r w:rsidR="002135F6">
        <w:t xml:space="preserve">UC 051 - </w:t>
      </w:r>
      <w:r>
        <w:fldChar w:fldCharType="end"/>
      </w:r>
      <w:r>
        <w:fldChar w:fldCharType="begin"/>
      </w:r>
      <w:r>
        <w:instrText xml:space="preserve"> REF _Ref19807144 \h  \* MERGEFORMAT </w:instrText>
      </w:r>
      <w:r>
        <w:fldChar w:fldCharType="separate"/>
      </w:r>
      <w:r w:rsidR="002135F6" w:rsidRPr="00FD7DBA">
        <w:t>Phê duyệt và chỉ đạo thực hiện</w:t>
      </w:r>
      <w:r w:rsidR="002135F6">
        <w:t xml:space="preserve"> </w:t>
      </w:r>
      <w:r>
        <w:fldChar w:fldCharType="end"/>
      </w:r>
    </w:p>
    <w:p w14:paraId="629245B7" w14:textId="3E716C35" w:rsidR="00E33E25" w:rsidRDefault="00E33E25" w:rsidP="00E33E25">
      <w:pPr>
        <w:pStyle w:val="Chitit"/>
      </w:pPr>
      <w:r>
        <w:fldChar w:fldCharType="begin"/>
      </w:r>
      <w:r>
        <w:instrText xml:space="preserve"> REF _Ref19807155 \r \h  \* MERGEFORMAT </w:instrText>
      </w:r>
      <w:r>
        <w:fldChar w:fldCharType="separate"/>
      </w:r>
      <w:r w:rsidR="002135F6">
        <w:t xml:space="preserve">UC 052 - </w:t>
      </w:r>
      <w:r>
        <w:fldChar w:fldCharType="end"/>
      </w:r>
      <w:r>
        <w:fldChar w:fldCharType="begin"/>
      </w:r>
      <w:r>
        <w:instrText xml:space="preserve"> REF _Ref19807155 \h  \* MERGEFORMAT </w:instrText>
      </w:r>
      <w:r>
        <w:fldChar w:fldCharType="separate"/>
      </w:r>
      <w:r w:rsidR="002135F6" w:rsidRPr="000D262A">
        <w:t>Ra văn bản kế hoạch thực hiện</w:t>
      </w:r>
      <w:r w:rsidR="002135F6">
        <w:t xml:space="preserve"> hồ sơ yêu cầu</w:t>
      </w:r>
      <w:r>
        <w:fldChar w:fldCharType="end"/>
      </w:r>
    </w:p>
    <w:p w14:paraId="52EA13CD" w14:textId="60224E89" w:rsidR="00E33E25" w:rsidRDefault="00E33E25" w:rsidP="00E33E25">
      <w:pPr>
        <w:pStyle w:val="Chitit"/>
      </w:pPr>
      <w:r>
        <w:fldChar w:fldCharType="begin"/>
      </w:r>
      <w:r>
        <w:instrText xml:space="preserve"> REF _Ref21903703 \r \h  \* MERGEFORMAT </w:instrText>
      </w:r>
      <w:r>
        <w:fldChar w:fldCharType="separate"/>
      </w:r>
      <w:r w:rsidR="002135F6">
        <w:t xml:space="preserve">UC 053 - </w:t>
      </w:r>
      <w:r>
        <w:fldChar w:fldCharType="end"/>
      </w:r>
      <w:r>
        <w:fldChar w:fldCharType="begin"/>
      </w:r>
      <w:r>
        <w:instrText xml:space="preserve"> REF _Ref21903705 \h  \* MERGEFORMAT </w:instrText>
      </w:r>
      <w:r>
        <w:fldChar w:fldCharType="separate"/>
      </w:r>
      <w:r w:rsidR="002135F6">
        <w:t>Xem chi tiết kế hoạch đã thực hiện</w:t>
      </w:r>
      <w:r>
        <w:fldChar w:fldCharType="end"/>
      </w:r>
    </w:p>
    <w:p w14:paraId="098DF68C" w14:textId="6CE1B9D0" w:rsidR="00E33E25" w:rsidRDefault="00E33E25" w:rsidP="00E33E25">
      <w:pPr>
        <w:pStyle w:val="Chitit"/>
      </w:pPr>
      <w:r>
        <w:fldChar w:fldCharType="begin"/>
      </w:r>
      <w:r>
        <w:instrText xml:space="preserve"> REF _Ref19807175 \r \h  \* MERGEFORMAT </w:instrText>
      </w:r>
      <w:r>
        <w:fldChar w:fldCharType="separate"/>
      </w:r>
      <w:r w:rsidR="002135F6">
        <w:t xml:space="preserve">UC 054 - </w:t>
      </w:r>
      <w:r>
        <w:fldChar w:fldCharType="end"/>
      </w:r>
      <w:r>
        <w:fldChar w:fldCharType="begin"/>
      </w:r>
      <w:r>
        <w:instrText xml:space="preserve"> REF _Ref19807175 \h  \* MERGEFORMAT </w:instrText>
      </w:r>
      <w:r>
        <w:fldChar w:fldCharType="separate"/>
      </w:r>
      <w:r w:rsidR="002135F6">
        <w:t>Xuất kho thiết bị theo kế hoạch thực hiện</w:t>
      </w:r>
      <w:r>
        <w:fldChar w:fldCharType="end"/>
      </w:r>
    </w:p>
    <w:p w14:paraId="4F6C0ED8" w14:textId="31110044" w:rsidR="00E33E25" w:rsidRDefault="00E33E25" w:rsidP="00E33E25">
      <w:pPr>
        <w:pStyle w:val="Chitit"/>
      </w:pPr>
      <w:r>
        <w:fldChar w:fldCharType="begin"/>
      </w:r>
      <w:r>
        <w:instrText xml:space="preserve"> REF _Ref19807185 \r \h  \* MERGEFORMAT </w:instrText>
      </w:r>
      <w:r>
        <w:fldChar w:fldCharType="separate"/>
      </w:r>
      <w:r w:rsidR="002135F6">
        <w:t xml:space="preserve">UC 055 - </w:t>
      </w:r>
      <w:r>
        <w:fldChar w:fldCharType="end"/>
      </w:r>
      <w:r>
        <w:fldChar w:fldCharType="begin"/>
      </w:r>
      <w:r>
        <w:instrText xml:space="preserve"> REF _Ref19807185 \h  \* MERGEFORMAT </w:instrText>
      </w:r>
      <w:r>
        <w:fldChar w:fldCharType="separate"/>
      </w:r>
      <w:r w:rsidR="002135F6" w:rsidRPr="00253B20">
        <w:t>Xuất phiếu xuất kho</w:t>
      </w:r>
      <w:r>
        <w:fldChar w:fldCharType="end"/>
      </w:r>
    </w:p>
    <w:p w14:paraId="0A00FEEB" w14:textId="7004F74C" w:rsidR="00E33E25" w:rsidRDefault="00E33E25" w:rsidP="00E33E25">
      <w:pPr>
        <w:pStyle w:val="Chitit"/>
      </w:pPr>
      <w:r>
        <w:fldChar w:fldCharType="begin"/>
      </w:r>
      <w:r>
        <w:instrText xml:space="preserve"> REF _Ref19807199 \r \h  \* MERGEFORMAT </w:instrText>
      </w:r>
      <w:r>
        <w:fldChar w:fldCharType="separate"/>
      </w:r>
      <w:r w:rsidR="002135F6">
        <w:t xml:space="preserve">UC 056 - </w:t>
      </w:r>
      <w:r>
        <w:fldChar w:fldCharType="end"/>
      </w:r>
      <w:r>
        <w:fldChar w:fldCharType="begin"/>
      </w:r>
      <w:r>
        <w:instrText xml:space="preserve"> REF _Ref19807199 \h  \* MERGEFORMAT </w:instrText>
      </w:r>
      <w:r>
        <w:fldChar w:fldCharType="separate"/>
      </w:r>
      <w:r w:rsidR="002135F6">
        <w:t>Phân công thực hiện</w:t>
      </w:r>
      <w:r>
        <w:fldChar w:fldCharType="end"/>
      </w:r>
    </w:p>
    <w:p w14:paraId="56A17CDF" w14:textId="3EBA868F" w:rsidR="00803E95" w:rsidRDefault="00803E95" w:rsidP="00803E95">
      <w:pPr>
        <w:pStyle w:val="Chitit"/>
      </w:pPr>
      <w:r>
        <w:fldChar w:fldCharType="begin"/>
      </w:r>
      <w:r>
        <w:instrText xml:space="preserve"> REF _Ref19809338 \r \h  \* MERGEFORMAT </w:instrText>
      </w:r>
      <w:r>
        <w:fldChar w:fldCharType="separate"/>
      </w:r>
      <w:r w:rsidR="002135F6">
        <w:t xml:space="preserve">UC 071 - </w:t>
      </w:r>
      <w:r>
        <w:fldChar w:fldCharType="end"/>
      </w:r>
      <w:r>
        <w:fldChar w:fldCharType="begin"/>
      </w:r>
      <w:r>
        <w:instrText xml:space="preserve"> REF _Ref19809338 \h  \* MERGEFORMAT </w:instrText>
      </w:r>
      <w:r>
        <w:fldChar w:fldCharType="separate"/>
      </w:r>
      <w:r w:rsidR="002135F6" w:rsidRPr="00162FD9">
        <w:t>Tiếp nhận thiết bị thu hồi</w:t>
      </w:r>
      <w:r w:rsidR="002135F6" w:rsidRPr="00702453">
        <w:t xml:space="preserve"> </w:t>
      </w:r>
      <w:r w:rsidR="002135F6">
        <w:t>được hoàn trả sau khi thu hồi chứng thư số</w:t>
      </w:r>
      <w:r>
        <w:fldChar w:fldCharType="end"/>
      </w:r>
    </w:p>
    <w:p w14:paraId="39FF7AA5" w14:textId="4A4A057B" w:rsidR="00364FA2" w:rsidRDefault="00364FA2" w:rsidP="00803E95">
      <w:pPr>
        <w:pStyle w:val="Chitit"/>
      </w:pPr>
      <w:r>
        <w:fldChar w:fldCharType="begin"/>
      </w:r>
      <w:r>
        <w:instrText xml:space="preserve"> REF _Ref21941000 \r \h </w:instrText>
      </w:r>
      <w:r>
        <w:fldChar w:fldCharType="separate"/>
      </w:r>
      <w:r w:rsidR="002135F6">
        <w:t xml:space="preserve">UC 072 - </w:t>
      </w:r>
      <w:r>
        <w:fldChar w:fldCharType="end"/>
      </w:r>
      <w:r>
        <w:fldChar w:fldCharType="begin"/>
      </w:r>
      <w:r>
        <w:instrText xml:space="preserve"> REF _Ref21941001 \h </w:instrText>
      </w:r>
      <w:r>
        <w:fldChar w:fldCharType="separate"/>
      </w:r>
      <w:r w:rsidR="002135F6" w:rsidRPr="00162FD9">
        <w:t>Tiếp nhận thiết bị thu hồi</w:t>
      </w:r>
      <w:r w:rsidR="002135F6" w:rsidRPr="00702453">
        <w:t xml:space="preserve"> </w:t>
      </w:r>
      <w:r w:rsidR="002135F6">
        <w:t>được hoàn trả khi chứng thư số đã hết hạn</w:t>
      </w:r>
      <w:r>
        <w:fldChar w:fldCharType="end"/>
      </w:r>
    </w:p>
    <w:p w14:paraId="0C406888" w14:textId="7E81216B" w:rsidR="00803E95" w:rsidRDefault="00803E95" w:rsidP="00803E95">
      <w:pPr>
        <w:pStyle w:val="Chitit"/>
      </w:pPr>
      <w:r>
        <w:fldChar w:fldCharType="begin"/>
      </w:r>
      <w:r>
        <w:instrText xml:space="preserve"> REF _Ref19807256 \r \h  \* MERGEFORMAT </w:instrText>
      </w:r>
      <w:r>
        <w:fldChar w:fldCharType="separate"/>
      </w:r>
      <w:r w:rsidR="002135F6">
        <w:t xml:space="preserve">UC 073 - </w:t>
      </w:r>
      <w:r>
        <w:fldChar w:fldCharType="end"/>
      </w:r>
      <w:r>
        <w:fldChar w:fldCharType="begin"/>
      </w:r>
      <w:r>
        <w:instrText xml:space="preserve"> REF _Ref19807256 \h  \* MERGEFORMAT </w:instrText>
      </w:r>
      <w:r>
        <w:fldChar w:fldCharType="separate"/>
      </w:r>
      <w:r w:rsidR="002135F6">
        <w:t>Trả kết quả trực tiếp</w:t>
      </w:r>
      <w:r>
        <w:fldChar w:fldCharType="end"/>
      </w:r>
    </w:p>
    <w:p w14:paraId="1DF6E401" w14:textId="0CC8AC08" w:rsidR="00803E95" w:rsidRDefault="00803E95" w:rsidP="00803E95">
      <w:pPr>
        <w:pStyle w:val="Chitit"/>
      </w:pPr>
      <w:r>
        <w:fldChar w:fldCharType="begin"/>
      </w:r>
      <w:r>
        <w:instrText xml:space="preserve"> REF _Ref19807271 \r \h  \* MERGEFORMAT </w:instrText>
      </w:r>
      <w:r>
        <w:fldChar w:fldCharType="separate"/>
      </w:r>
      <w:r w:rsidR="002135F6">
        <w:t xml:space="preserve">UC 074 - </w:t>
      </w:r>
      <w:r>
        <w:fldChar w:fldCharType="end"/>
      </w:r>
      <w:r>
        <w:fldChar w:fldCharType="begin"/>
      </w:r>
      <w:r>
        <w:instrText xml:space="preserve"> REF _Ref19807271 \h  \* MERGEFORMAT </w:instrText>
      </w:r>
      <w:r>
        <w:fldChar w:fldCharType="separate"/>
      </w:r>
      <w:r w:rsidR="002135F6">
        <w:t>Trả kết quả qua VNPost</w:t>
      </w:r>
      <w:r>
        <w:fldChar w:fldCharType="end"/>
      </w:r>
    </w:p>
    <w:p w14:paraId="2395AF7D" w14:textId="071B95A5" w:rsidR="00803E95" w:rsidRDefault="00803E95" w:rsidP="00803E95">
      <w:pPr>
        <w:pStyle w:val="Chitit"/>
      </w:pPr>
      <w:r>
        <w:fldChar w:fldCharType="begin"/>
      </w:r>
      <w:r>
        <w:instrText xml:space="preserve"> REF _Ref19807283 \r \h  \* MERGEFORMAT </w:instrText>
      </w:r>
      <w:r>
        <w:fldChar w:fldCharType="separate"/>
      </w:r>
      <w:r w:rsidR="002135F6">
        <w:t xml:space="preserve">UC 075 - </w:t>
      </w:r>
      <w:r>
        <w:fldChar w:fldCharType="end"/>
      </w:r>
      <w:r>
        <w:fldChar w:fldCharType="begin"/>
      </w:r>
      <w:r>
        <w:instrText xml:space="preserve"> REF _Ref19807283 \h  \* MERGEFORMAT </w:instrText>
      </w:r>
      <w:r>
        <w:fldChar w:fldCharType="separate"/>
      </w:r>
      <w:r w:rsidR="002135F6" w:rsidRPr="00652675">
        <w:t>Cập nhật trạng thái hồ sơ được VNPost trả về</w:t>
      </w:r>
      <w:r>
        <w:fldChar w:fldCharType="end"/>
      </w:r>
    </w:p>
    <w:p w14:paraId="09900DE2" w14:textId="77777777" w:rsidR="00E33E25" w:rsidRDefault="00E33E25" w:rsidP="00E33E25"/>
    <w:p w14:paraId="1514EB3A" w14:textId="77777777" w:rsidR="00FD51E7" w:rsidRDefault="00FD51E7" w:rsidP="00474A1A">
      <w:pPr>
        <w:pStyle w:val="Chcnng"/>
      </w:pPr>
      <w:r>
        <w:t>Quản lý cây tổ chức</w:t>
      </w:r>
    </w:p>
    <w:tbl>
      <w:tblPr>
        <w:tblStyle w:val="DTTSol"/>
        <w:tblW w:w="5000" w:type="pct"/>
        <w:tblLook w:val="0420" w:firstRow="1" w:lastRow="0" w:firstColumn="0" w:lastColumn="0" w:noHBand="0" w:noVBand="1"/>
      </w:tblPr>
      <w:tblGrid>
        <w:gridCol w:w="2424"/>
        <w:gridCol w:w="6593"/>
      </w:tblGrid>
      <w:tr w:rsidR="00FD51E7" w14:paraId="00D98949"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18B7DD49" w14:textId="77777777" w:rsidR="00FD51E7" w:rsidRDefault="00FD51E7" w:rsidP="00F861C8">
            <w:pPr>
              <w:spacing w:after="60" w:line="240" w:lineRule="auto"/>
              <w:jc w:val="left"/>
            </w:pPr>
            <w:r>
              <w:t>Tác nhân</w:t>
            </w:r>
          </w:p>
        </w:tc>
        <w:tc>
          <w:tcPr>
            <w:tcW w:w="3656" w:type="pct"/>
          </w:tcPr>
          <w:p w14:paraId="60B0FCA7" w14:textId="77777777" w:rsidR="00FD51E7" w:rsidRDefault="00FD51E7" w:rsidP="00F861C8">
            <w:pPr>
              <w:spacing w:after="60" w:line="240" w:lineRule="auto"/>
              <w:jc w:val="left"/>
            </w:pPr>
            <w:r>
              <w:t>Mô tả</w:t>
            </w:r>
          </w:p>
        </w:tc>
      </w:tr>
      <w:tr w:rsidR="00FD51E7" w14:paraId="7147C852" w14:textId="77777777" w:rsidTr="006C0CAB">
        <w:tc>
          <w:tcPr>
            <w:tcW w:w="1344" w:type="pct"/>
          </w:tcPr>
          <w:p w14:paraId="3474573D" w14:textId="77777777" w:rsidR="00FD51E7" w:rsidRDefault="00FD51E7" w:rsidP="00F861C8">
            <w:pPr>
              <w:spacing w:after="60" w:line="240" w:lineRule="auto"/>
              <w:jc w:val="left"/>
            </w:pPr>
            <w:r w:rsidRPr="000F736D">
              <w:t>Cán bộ Cục CTS&amp;BMTT</w:t>
            </w:r>
          </w:p>
        </w:tc>
        <w:tc>
          <w:tcPr>
            <w:tcW w:w="3656" w:type="pct"/>
          </w:tcPr>
          <w:p w14:paraId="6E438EF5" w14:textId="77777777" w:rsidR="00FD51E7" w:rsidRDefault="00FD51E7" w:rsidP="00F861C8">
            <w:pPr>
              <w:spacing w:after="60" w:line="240" w:lineRule="auto"/>
              <w:jc w:val="left"/>
            </w:pPr>
            <w:r>
              <w:t xml:space="preserve">Quản lý danh sách cây cơ quan, tổ chức: </w:t>
            </w:r>
          </w:p>
          <w:p w14:paraId="30D04381" w14:textId="77777777" w:rsidR="00FD51E7" w:rsidRPr="004A1B2D" w:rsidRDefault="00FD51E7" w:rsidP="00FD51E7">
            <w:pPr>
              <w:pStyle w:val="ListParagraph"/>
              <w:numPr>
                <w:ilvl w:val="0"/>
                <w:numId w:val="10"/>
              </w:numPr>
              <w:spacing w:after="60" w:line="240" w:lineRule="auto"/>
              <w:jc w:val="left"/>
            </w:pPr>
            <w:r>
              <w:t>Xem</w:t>
            </w:r>
            <w:r>
              <w:rPr>
                <w:lang w:val="en-US"/>
              </w:rPr>
              <w:t xml:space="preserve"> thông tin cơ quan, tổ chức</w:t>
            </w:r>
          </w:p>
          <w:p w14:paraId="40BA7CB6" w14:textId="77777777" w:rsidR="00FD51E7" w:rsidRPr="004A1B2D" w:rsidRDefault="00FD51E7" w:rsidP="00FD51E7">
            <w:pPr>
              <w:pStyle w:val="ListParagraph"/>
              <w:numPr>
                <w:ilvl w:val="0"/>
                <w:numId w:val="10"/>
              </w:numPr>
              <w:spacing w:after="60" w:line="240" w:lineRule="auto"/>
              <w:jc w:val="left"/>
            </w:pPr>
            <w:r>
              <w:rPr>
                <w:lang w:val="en-US"/>
              </w:rPr>
              <w:t>Thêm mới, chỉnh sửa cơ quan, tổ chức theo dạng cây</w:t>
            </w:r>
          </w:p>
          <w:p w14:paraId="4D4F2B95" w14:textId="77777777" w:rsidR="00FD51E7" w:rsidRDefault="00FD51E7" w:rsidP="00FD51E7">
            <w:pPr>
              <w:pStyle w:val="ListParagraph"/>
              <w:numPr>
                <w:ilvl w:val="0"/>
                <w:numId w:val="10"/>
              </w:numPr>
              <w:spacing w:after="60" w:line="240" w:lineRule="auto"/>
              <w:jc w:val="left"/>
            </w:pPr>
            <w:r>
              <w:rPr>
                <w:lang w:val="en-US"/>
              </w:rPr>
              <w:t>Kiểm duyệt thông tin cơ quan, tổ chức đăng ký</w:t>
            </w:r>
          </w:p>
        </w:tc>
      </w:tr>
    </w:tbl>
    <w:p w14:paraId="34D1C043" w14:textId="77777777" w:rsidR="006C0CAB" w:rsidRDefault="006C0CAB" w:rsidP="006C0CAB">
      <w:r>
        <w:t>Danh sách Usecase:</w:t>
      </w:r>
    </w:p>
    <w:p w14:paraId="169E53DA" w14:textId="236372A8" w:rsidR="0096216A" w:rsidRDefault="0096216A" w:rsidP="000D046B">
      <w:pPr>
        <w:pStyle w:val="Chitit"/>
      </w:pPr>
      <w:r>
        <w:fldChar w:fldCharType="begin"/>
      </w:r>
      <w:r>
        <w:instrText xml:space="preserve"> REF _Ref21907213 \r \h </w:instrText>
      </w:r>
      <w:r>
        <w:fldChar w:fldCharType="separate"/>
      </w:r>
      <w:r w:rsidR="002135F6">
        <w:t xml:space="preserve">UC 121 - </w:t>
      </w:r>
      <w:r>
        <w:fldChar w:fldCharType="end"/>
      </w:r>
      <w:r>
        <w:fldChar w:fldCharType="begin"/>
      </w:r>
      <w:r>
        <w:instrText xml:space="preserve"> REF _Ref21907215 \h </w:instrText>
      </w:r>
      <w:r>
        <w:fldChar w:fldCharType="separate"/>
      </w:r>
      <w:r w:rsidR="002135F6">
        <w:t>Tìm kiếm cơ quan, tổ chức</w:t>
      </w:r>
      <w:r>
        <w:fldChar w:fldCharType="end"/>
      </w:r>
    </w:p>
    <w:p w14:paraId="39325140" w14:textId="1175E2DF" w:rsidR="0096216A" w:rsidRDefault="0096216A" w:rsidP="000D046B">
      <w:pPr>
        <w:pStyle w:val="Chitit"/>
      </w:pPr>
      <w:r>
        <w:fldChar w:fldCharType="begin"/>
      </w:r>
      <w:r>
        <w:instrText xml:space="preserve"> REF _Ref21907221 \r \h </w:instrText>
      </w:r>
      <w:r>
        <w:fldChar w:fldCharType="separate"/>
      </w:r>
      <w:r w:rsidR="002135F6">
        <w:t xml:space="preserve">UC 122 - </w:t>
      </w:r>
      <w:r>
        <w:fldChar w:fldCharType="end"/>
      </w:r>
      <w:r>
        <w:fldChar w:fldCharType="begin"/>
      </w:r>
      <w:r>
        <w:instrText xml:space="preserve"> REF _Ref21907223 \h </w:instrText>
      </w:r>
      <w:r>
        <w:fldChar w:fldCharType="separate"/>
      </w:r>
      <w:r w:rsidR="002135F6">
        <w:t>Thêm mới cơ quan, tổ chức</w:t>
      </w:r>
      <w:r>
        <w:fldChar w:fldCharType="end"/>
      </w:r>
    </w:p>
    <w:p w14:paraId="70C0CAF7" w14:textId="7CCCAFA0" w:rsidR="00FD6A33" w:rsidRDefault="00FD6A33" w:rsidP="000D046B">
      <w:pPr>
        <w:pStyle w:val="Chitit"/>
      </w:pPr>
      <w:r>
        <w:fldChar w:fldCharType="begin"/>
      </w:r>
      <w:r>
        <w:instrText xml:space="preserve"> REF _Ref19786798 \r \h </w:instrText>
      </w:r>
      <w:r w:rsidR="000D046B">
        <w:instrText xml:space="preserve"> \* MERGEFORMAT </w:instrText>
      </w:r>
      <w:r>
        <w:fldChar w:fldCharType="separate"/>
      </w:r>
      <w:r w:rsidR="002135F6">
        <w:t xml:space="preserve">UC 123 - </w:t>
      </w:r>
      <w:r>
        <w:fldChar w:fldCharType="end"/>
      </w:r>
      <w:r>
        <w:fldChar w:fldCharType="begin"/>
      </w:r>
      <w:r>
        <w:instrText xml:space="preserve"> REF _Ref19786508 \h </w:instrText>
      </w:r>
      <w:r w:rsidR="000D046B">
        <w:instrText xml:space="preserve"> \* MERGEFORMAT </w:instrText>
      </w:r>
      <w:r>
        <w:fldChar w:fldCharType="separate"/>
      </w:r>
      <w:r w:rsidR="002135F6">
        <w:t>Chỉnh sửa thông tin cơ quan, tổ chức</w:t>
      </w:r>
      <w:r>
        <w:fldChar w:fldCharType="end"/>
      </w:r>
    </w:p>
    <w:p w14:paraId="2F37633D" w14:textId="1FBA9F32" w:rsidR="00FD6A33" w:rsidRDefault="00FD6A33" w:rsidP="000D046B">
      <w:pPr>
        <w:pStyle w:val="Chitit"/>
      </w:pPr>
      <w:r>
        <w:fldChar w:fldCharType="begin"/>
      </w:r>
      <w:r>
        <w:instrText xml:space="preserve"> REF _Ref19789405 \r \h </w:instrText>
      </w:r>
      <w:r w:rsidR="000D046B">
        <w:instrText xml:space="preserve"> \* MERGEFORMAT </w:instrText>
      </w:r>
      <w:r>
        <w:fldChar w:fldCharType="separate"/>
      </w:r>
      <w:r w:rsidR="002135F6">
        <w:t xml:space="preserve">UC 124 - </w:t>
      </w:r>
      <w:r>
        <w:fldChar w:fldCharType="end"/>
      </w:r>
      <w:r>
        <w:fldChar w:fldCharType="begin"/>
      </w:r>
      <w:r>
        <w:instrText xml:space="preserve"> REF _Ref19789409 \h </w:instrText>
      </w:r>
      <w:r w:rsidR="000D046B">
        <w:instrText xml:space="preserve"> \* MERGEFORMAT </w:instrText>
      </w:r>
      <w:r>
        <w:fldChar w:fldCharType="separate"/>
      </w:r>
      <w:r w:rsidR="002135F6">
        <w:t>Kiểm duyệt thông tin tổ chức</w:t>
      </w:r>
      <w:r>
        <w:fldChar w:fldCharType="end"/>
      </w:r>
    </w:p>
    <w:p w14:paraId="7AE6D839" w14:textId="45430B60" w:rsidR="00FD6A33" w:rsidRDefault="00FD6A33" w:rsidP="000D046B">
      <w:pPr>
        <w:pStyle w:val="Chitit"/>
      </w:pPr>
      <w:r>
        <w:fldChar w:fldCharType="begin"/>
      </w:r>
      <w:r>
        <w:instrText xml:space="preserve"> REF _Ref20404281 \r \h </w:instrText>
      </w:r>
      <w:r w:rsidR="000D046B">
        <w:instrText xml:space="preserve"> \* MERGEFORMAT </w:instrText>
      </w:r>
      <w:r>
        <w:fldChar w:fldCharType="separate"/>
      </w:r>
      <w:r w:rsidR="002135F6">
        <w:t xml:space="preserve">UC 125 - </w:t>
      </w:r>
      <w:r>
        <w:fldChar w:fldCharType="end"/>
      </w:r>
      <w:r>
        <w:fldChar w:fldCharType="begin"/>
      </w:r>
      <w:r>
        <w:instrText xml:space="preserve"> REF _Ref20404281 \h </w:instrText>
      </w:r>
      <w:r w:rsidR="000D046B">
        <w:instrText xml:space="preserve"> \* MERGEFORMAT </w:instrText>
      </w:r>
      <w:r>
        <w:fldChar w:fldCharType="separate"/>
      </w:r>
      <w:r w:rsidR="002135F6">
        <w:t>Xóa thông tin tổ chức không được duyệt</w:t>
      </w:r>
      <w:r>
        <w:fldChar w:fldCharType="end"/>
      </w:r>
    </w:p>
    <w:p w14:paraId="05020456" w14:textId="15B781A5" w:rsidR="00FD6A33" w:rsidRDefault="00FD6A33" w:rsidP="000D046B">
      <w:pPr>
        <w:pStyle w:val="Chitit"/>
      </w:pPr>
      <w:r>
        <w:fldChar w:fldCharType="begin"/>
      </w:r>
      <w:r>
        <w:instrText xml:space="preserve"> REF _Ref19789438 \r \h </w:instrText>
      </w:r>
      <w:r w:rsidR="000D046B">
        <w:instrText xml:space="preserve"> \* MERGEFORMAT </w:instrText>
      </w:r>
      <w:r>
        <w:fldChar w:fldCharType="separate"/>
      </w:r>
      <w:r w:rsidR="002135F6">
        <w:t xml:space="preserve">UC 126 - </w:t>
      </w:r>
      <w:r>
        <w:fldChar w:fldCharType="end"/>
      </w:r>
      <w:r>
        <w:fldChar w:fldCharType="begin"/>
      </w:r>
      <w:r>
        <w:instrText xml:space="preserve"> REF _Ref19789479 \h </w:instrText>
      </w:r>
      <w:r w:rsidR="000D046B">
        <w:instrText xml:space="preserve"> \* MERGEFORMAT </w:instrText>
      </w:r>
      <w:r>
        <w:fldChar w:fldCharType="separate"/>
      </w:r>
      <w:r w:rsidR="002135F6">
        <w:t>Xem danh sách tài khoản chờ kích hoạt</w:t>
      </w:r>
      <w:r>
        <w:fldChar w:fldCharType="end"/>
      </w:r>
    </w:p>
    <w:p w14:paraId="396D1402" w14:textId="4EAA4038" w:rsidR="00FD6A33" w:rsidRDefault="00FD6A33" w:rsidP="000D046B">
      <w:pPr>
        <w:pStyle w:val="Chitit"/>
      </w:pPr>
      <w:r>
        <w:fldChar w:fldCharType="begin"/>
      </w:r>
      <w:r>
        <w:instrText xml:space="preserve"> REF _Ref19789440 \r \h </w:instrText>
      </w:r>
      <w:r w:rsidR="000D046B">
        <w:instrText xml:space="preserve"> \* MERGEFORMAT </w:instrText>
      </w:r>
      <w:r>
        <w:fldChar w:fldCharType="separate"/>
      </w:r>
      <w:r w:rsidR="002135F6">
        <w:t xml:space="preserve">UC 127 - </w:t>
      </w:r>
      <w:r>
        <w:fldChar w:fldCharType="end"/>
      </w:r>
      <w:r>
        <w:fldChar w:fldCharType="begin"/>
      </w:r>
      <w:r>
        <w:instrText xml:space="preserve"> REF _Ref19789483 \h </w:instrText>
      </w:r>
      <w:r w:rsidR="000D046B">
        <w:instrText xml:space="preserve"> \* MERGEFORMAT </w:instrText>
      </w:r>
      <w:r>
        <w:fldChar w:fldCharType="separate"/>
      </w:r>
      <w:r w:rsidR="002135F6">
        <w:t>Kích hoạt tài khoản tổ chức</w:t>
      </w:r>
      <w:r>
        <w:fldChar w:fldCharType="end"/>
      </w:r>
    </w:p>
    <w:p w14:paraId="28A5767B" w14:textId="5094E418" w:rsidR="00FD6A33" w:rsidRDefault="00FD6A33" w:rsidP="000D046B">
      <w:pPr>
        <w:pStyle w:val="Chitit"/>
      </w:pPr>
      <w:r>
        <w:fldChar w:fldCharType="begin"/>
      </w:r>
      <w:r>
        <w:instrText xml:space="preserve"> REF _Ref19789442 \r \h </w:instrText>
      </w:r>
      <w:r w:rsidR="000D046B">
        <w:instrText xml:space="preserve"> \* MERGEFORMAT </w:instrText>
      </w:r>
      <w:r>
        <w:fldChar w:fldCharType="separate"/>
      </w:r>
      <w:r w:rsidR="002135F6">
        <w:t xml:space="preserve">UC 128 - </w:t>
      </w:r>
      <w:r>
        <w:fldChar w:fldCharType="end"/>
      </w:r>
      <w:r>
        <w:fldChar w:fldCharType="begin"/>
      </w:r>
      <w:r>
        <w:instrText xml:space="preserve"> REF _Ref19789487 \h </w:instrText>
      </w:r>
      <w:r w:rsidR="000D046B">
        <w:instrText xml:space="preserve"> \* MERGEFORMAT </w:instrText>
      </w:r>
      <w:r>
        <w:fldChar w:fldCharType="separate"/>
      </w:r>
      <w:r w:rsidR="002135F6">
        <w:t>Sửa tài khoản tổ chức cần kích hoạt</w:t>
      </w:r>
      <w:r>
        <w:fldChar w:fldCharType="end"/>
      </w:r>
    </w:p>
    <w:p w14:paraId="6EBF19C8" w14:textId="31508A72" w:rsidR="00FD6A33" w:rsidRDefault="00FD6A33" w:rsidP="000D046B">
      <w:pPr>
        <w:pStyle w:val="Chitit"/>
      </w:pPr>
      <w:r>
        <w:fldChar w:fldCharType="begin"/>
      </w:r>
      <w:r>
        <w:instrText xml:space="preserve"> REF _Ref19789446 \r \h </w:instrText>
      </w:r>
      <w:r w:rsidR="000D046B">
        <w:instrText xml:space="preserve"> \* MERGEFORMAT </w:instrText>
      </w:r>
      <w:r>
        <w:fldChar w:fldCharType="separate"/>
      </w:r>
      <w:r w:rsidR="002135F6">
        <w:t xml:space="preserve">UC 129 - </w:t>
      </w:r>
      <w:r>
        <w:fldChar w:fldCharType="end"/>
      </w:r>
      <w:r>
        <w:fldChar w:fldCharType="begin"/>
      </w:r>
      <w:r>
        <w:instrText xml:space="preserve"> REF _Ref19789492 \h </w:instrText>
      </w:r>
      <w:r w:rsidR="000D046B">
        <w:instrText xml:space="preserve"> \* MERGEFORMAT </w:instrText>
      </w:r>
      <w:r>
        <w:fldChar w:fldCharType="separate"/>
      </w:r>
      <w:r w:rsidR="002135F6">
        <w:t>Xóa tài khoản tổ chức</w:t>
      </w:r>
      <w:r w:rsidR="002135F6" w:rsidRPr="00D53BE7">
        <w:t xml:space="preserve"> </w:t>
      </w:r>
      <w:r w:rsidR="002135F6">
        <w:t>cần kích hoạt</w:t>
      </w:r>
      <w:r>
        <w:fldChar w:fldCharType="end"/>
      </w:r>
    </w:p>
    <w:p w14:paraId="344D0A57" w14:textId="09414B4A" w:rsidR="00FD6A33" w:rsidRDefault="00FD6A33" w:rsidP="000D046B">
      <w:pPr>
        <w:pStyle w:val="Chitit"/>
      </w:pPr>
      <w:r>
        <w:fldChar w:fldCharType="begin"/>
      </w:r>
      <w:r>
        <w:instrText xml:space="preserve"> REF _Ref19789448 \r \h </w:instrText>
      </w:r>
      <w:r w:rsidR="000D046B">
        <w:instrText xml:space="preserve"> \* MERGEFORMAT </w:instrText>
      </w:r>
      <w:r>
        <w:fldChar w:fldCharType="separate"/>
      </w:r>
      <w:r w:rsidR="002135F6">
        <w:t xml:space="preserve">UC 130 - </w:t>
      </w:r>
      <w:r>
        <w:fldChar w:fldCharType="end"/>
      </w:r>
      <w:r>
        <w:fldChar w:fldCharType="begin"/>
      </w:r>
      <w:r>
        <w:instrText xml:space="preserve"> REF _Ref19789496 \h </w:instrText>
      </w:r>
      <w:r w:rsidR="000D046B">
        <w:instrText xml:space="preserve"> \* MERGEFORMAT </w:instrText>
      </w:r>
      <w:r>
        <w:fldChar w:fldCharType="separate"/>
      </w:r>
      <w:r w:rsidR="002135F6">
        <w:t>Gửi email thông báo tới tài khoản tổ chức</w:t>
      </w:r>
      <w:r w:rsidR="002135F6" w:rsidRPr="00D53BE7">
        <w:t xml:space="preserve"> </w:t>
      </w:r>
      <w:r w:rsidR="002135F6">
        <w:t>cần kích hoạt</w:t>
      </w:r>
      <w:r>
        <w:fldChar w:fldCharType="end"/>
      </w:r>
    </w:p>
    <w:p w14:paraId="65C898F6" w14:textId="5C122EC1" w:rsidR="00FD6A33" w:rsidRDefault="00FD6A33" w:rsidP="006C0CAB"/>
    <w:p w14:paraId="69612D16" w14:textId="77777777" w:rsidR="00357E82" w:rsidRDefault="00357E82" w:rsidP="00357E82">
      <w:pPr>
        <w:pStyle w:val="Chcnng"/>
      </w:pPr>
      <w:r>
        <w:t>Quản lý thuê bao của tổ chức</w:t>
      </w:r>
    </w:p>
    <w:tbl>
      <w:tblPr>
        <w:tblStyle w:val="DTTSol"/>
        <w:tblW w:w="5000" w:type="pct"/>
        <w:tblLook w:val="0420" w:firstRow="1" w:lastRow="0" w:firstColumn="0" w:lastColumn="0" w:noHBand="0" w:noVBand="1"/>
      </w:tblPr>
      <w:tblGrid>
        <w:gridCol w:w="2424"/>
        <w:gridCol w:w="6593"/>
      </w:tblGrid>
      <w:tr w:rsidR="00357E82" w14:paraId="53DD1AF5"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500B81AE" w14:textId="77777777" w:rsidR="00357E82" w:rsidRDefault="00357E82" w:rsidP="004B631D">
            <w:pPr>
              <w:spacing w:after="60" w:line="240" w:lineRule="auto"/>
              <w:jc w:val="left"/>
            </w:pPr>
            <w:r>
              <w:t>Tác nhân</w:t>
            </w:r>
          </w:p>
        </w:tc>
        <w:tc>
          <w:tcPr>
            <w:tcW w:w="3656" w:type="pct"/>
          </w:tcPr>
          <w:p w14:paraId="647ABE22" w14:textId="77777777" w:rsidR="00357E82" w:rsidRDefault="00357E82" w:rsidP="004B631D">
            <w:pPr>
              <w:spacing w:after="60" w:line="240" w:lineRule="auto"/>
              <w:jc w:val="left"/>
            </w:pPr>
            <w:r>
              <w:t>Mô tả</w:t>
            </w:r>
          </w:p>
        </w:tc>
      </w:tr>
      <w:tr w:rsidR="00357E82" w14:paraId="79233C91" w14:textId="77777777" w:rsidTr="004B631D">
        <w:tc>
          <w:tcPr>
            <w:tcW w:w="1344" w:type="pct"/>
          </w:tcPr>
          <w:p w14:paraId="64600577" w14:textId="77777777" w:rsidR="00357E82" w:rsidRDefault="00357E82" w:rsidP="004B631D">
            <w:pPr>
              <w:spacing w:after="60" w:line="240" w:lineRule="auto"/>
              <w:jc w:val="left"/>
            </w:pPr>
            <w:r>
              <w:t>Cán bộ Cục CTS&amp;BMTT</w:t>
            </w:r>
          </w:p>
        </w:tc>
        <w:tc>
          <w:tcPr>
            <w:tcW w:w="3656" w:type="pct"/>
          </w:tcPr>
          <w:p w14:paraId="52BE859D" w14:textId="77777777" w:rsidR="00357E82" w:rsidRDefault="00357E82" w:rsidP="004B631D">
            <w:pPr>
              <w:spacing w:after="60" w:line="240" w:lineRule="auto"/>
              <w:jc w:val="left"/>
            </w:pPr>
            <w:r>
              <w:t xml:space="preserve">Quản lý danh sách các thuê bao (thông tin cán bộ) của cơ quan, tổ chức: </w:t>
            </w:r>
          </w:p>
          <w:p w14:paraId="7218BAA3" w14:textId="77777777" w:rsidR="00357E82" w:rsidRDefault="00357E82" w:rsidP="004B631D">
            <w:pPr>
              <w:pStyle w:val="ListParagraph"/>
              <w:numPr>
                <w:ilvl w:val="0"/>
                <w:numId w:val="10"/>
              </w:numPr>
              <w:spacing w:after="60" w:line="240" w:lineRule="auto"/>
              <w:jc w:val="left"/>
            </w:pPr>
            <w:r>
              <w:t>Xem</w:t>
            </w:r>
            <w:r w:rsidRPr="00BF251B">
              <w:rPr>
                <w:lang w:val="en-US"/>
              </w:rPr>
              <w:t xml:space="preserve"> thông tin, </w:t>
            </w:r>
            <w:r>
              <w:rPr>
                <w:lang w:val="en-US"/>
              </w:rPr>
              <w:t>c</w:t>
            </w:r>
            <w:r w:rsidRPr="00BF251B">
              <w:rPr>
                <w:lang w:val="en-US"/>
              </w:rPr>
              <w:t xml:space="preserve">hỉnh </w:t>
            </w:r>
            <w:r>
              <w:t>sửa</w:t>
            </w:r>
          </w:p>
          <w:p w14:paraId="39BD00EB" w14:textId="77777777" w:rsidR="00357E82" w:rsidRPr="00BF251B" w:rsidRDefault="00357E82" w:rsidP="004B631D">
            <w:pPr>
              <w:pStyle w:val="ListParagraph"/>
              <w:numPr>
                <w:ilvl w:val="0"/>
                <w:numId w:val="10"/>
              </w:numPr>
              <w:spacing w:after="60" w:line="240" w:lineRule="auto"/>
              <w:jc w:val="left"/>
            </w:pPr>
            <w:r>
              <w:rPr>
                <w:lang w:val="en-US"/>
              </w:rPr>
              <w:t>Kích hoạt tài khoản cá nhân</w:t>
            </w:r>
          </w:p>
          <w:p w14:paraId="22D8FB09" w14:textId="77777777" w:rsidR="00357E82" w:rsidRDefault="00357E82" w:rsidP="004B631D">
            <w:pPr>
              <w:pStyle w:val="ListParagraph"/>
              <w:numPr>
                <w:ilvl w:val="0"/>
                <w:numId w:val="10"/>
              </w:numPr>
              <w:spacing w:after="60" w:line="240" w:lineRule="auto"/>
              <w:jc w:val="left"/>
            </w:pPr>
            <w:r>
              <w:rPr>
                <w:lang w:val="en-US"/>
              </w:rPr>
              <w:t>K</w:t>
            </w:r>
            <w:r>
              <w:t>hóa, mở khóa tài khoản</w:t>
            </w:r>
            <w:r>
              <w:rPr>
                <w:lang w:val="en-US"/>
              </w:rPr>
              <w:t xml:space="preserve"> cá nhân</w:t>
            </w:r>
          </w:p>
        </w:tc>
      </w:tr>
    </w:tbl>
    <w:p w14:paraId="57D77EA3" w14:textId="77777777" w:rsidR="00357E82" w:rsidRDefault="00357E82" w:rsidP="00357E82">
      <w:r>
        <w:t>Danh sách Usecase:</w:t>
      </w:r>
    </w:p>
    <w:p w14:paraId="012205B7" w14:textId="77777777" w:rsidR="00357E82" w:rsidRPr="000D046B" w:rsidRDefault="00357E82" w:rsidP="00357E82">
      <w:pPr>
        <w:pStyle w:val="Chitit"/>
      </w:pPr>
      <w:r w:rsidRPr="000D046B">
        <w:fldChar w:fldCharType="begin"/>
      </w:r>
      <w:r w:rsidRPr="000D046B">
        <w:instrText xml:space="preserve"> REF _Ref19789451 \r \h  \* MERGEFORMAT </w:instrText>
      </w:r>
      <w:r w:rsidRPr="000D046B">
        <w:fldChar w:fldCharType="separate"/>
      </w:r>
      <w:r w:rsidR="002135F6">
        <w:t xml:space="preserve">UC 131 - </w:t>
      </w:r>
      <w:r w:rsidRPr="000D046B">
        <w:fldChar w:fldCharType="end"/>
      </w:r>
      <w:r w:rsidRPr="000D046B">
        <w:fldChar w:fldCharType="begin"/>
      </w:r>
      <w:r w:rsidRPr="000D046B">
        <w:instrText xml:space="preserve"> REF _Ref19789500 \h  \* MERGEFORMAT </w:instrText>
      </w:r>
      <w:r w:rsidRPr="000D046B">
        <w:fldChar w:fldCharType="separate"/>
      </w:r>
      <w:r w:rsidR="002135F6">
        <w:t>Xem danh sách tài khoản đang kích hoạt</w:t>
      </w:r>
      <w:r w:rsidRPr="000D046B">
        <w:fldChar w:fldCharType="end"/>
      </w:r>
    </w:p>
    <w:p w14:paraId="1141F06F" w14:textId="77777777" w:rsidR="00357E82" w:rsidRPr="000D046B" w:rsidRDefault="00357E82" w:rsidP="00357E82">
      <w:pPr>
        <w:pStyle w:val="Chitit"/>
      </w:pPr>
      <w:r w:rsidRPr="000D046B">
        <w:fldChar w:fldCharType="begin"/>
      </w:r>
      <w:r w:rsidRPr="000D046B">
        <w:instrText xml:space="preserve"> REF _Ref19789453 \r \h  \* MERGEFORMAT </w:instrText>
      </w:r>
      <w:r w:rsidRPr="000D046B">
        <w:fldChar w:fldCharType="separate"/>
      </w:r>
      <w:r w:rsidR="002135F6">
        <w:t xml:space="preserve">UC 132 - </w:t>
      </w:r>
      <w:r w:rsidRPr="000D046B">
        <w:fldChar w:fldCharType="end"/>
      </w:r>
      <w:r w:rsidRPr="000D046B">
        <w:fldChar w:fldCharType="begin"/>
      </w:r>
      <w:r w:rsidRPr="000D046B">
        <w:instrText xml:space="preserve"> REF _Ref19789503 \h  \* MERGEFORMAT </w:instrText>
      </w:r>
      <w:r w:rsidRPr="000D046B">
        <w:fldChar w:fldCharType="separate"/>
      </w:r>
      <w:r w:rsidR="002135F6">
        <w:t>Khóa tài khoản đang kích hoạt</w:t>
      </w:r>
      <w:r w:rsidRPr="000D046B">
        <w:fldChar w:fldCharType="end"/>
      </w:r>
    </w:p>
    <w:p w14:paraId="29B19995" w14:textId="77777777" w:rsidR="00357E82" w:rsidRPr="000D046B" w:rsidRDefault="00357E82" w:rsidP="00357E82">
      <w:pPr>
        <w:pStyle w:val="Chitit"/>
      </w:pPr>
      <w:r w:rsidRPr="000D046B">
        <w:fldChar w:fldCharType="begin"/>
      </w:r>
      <w:r w:rsidRPr="000D046B">
        <w:instrText xml:space="preserve"> REF _Ref19789455 \r \h  \* MERGEFORMAT </w:instrText>
      </w:r>
      <w:r w:rsidRPr="000D046B">
        <w:fldChar w:fldCharType="separate"/>
      </w:r>
      <w:r w:rsidR="002135F6">
        <w:t xml:space="preserve">UC 133 - </w:t>
      </w:r>
      <w:r w:rsidRPr="000D046B">
        <w:fldChar w:fldCharType="end"/>
      </w:r>
      <w:r w:rsidRPr="000D046B">
        <w:fldChar w:fldCharType="begin"/>
      </w:r>
      <w:r w:rsidRPr="000D046B">
        <w:instrText xml:space="preserve"> REF _Ref19789507 \h  \* MERGEFORMAT </w:instrText>
      </w:r>
      <w:r w:rsidRPr="000D046B">
        <w:fldChar w:fldCharType="separate"/>
      </w:r>
      <w:r w:rsidR="002135F6">
        <w:t>Sửa tài khoản tổ chức đang kích hoạt</w:t>
      </w:r>
      <w:r w:rsidRPr="000D046B">
        <w:fldChar w:fldCharType="end"/>
      </w:r>
    </w:p>
    <w:p w14:paraId="1D5DC482" w14:textId="77777777" w:rsidR="00357E82" w:rsidRPr="000D046B" w:rsidRDefault="00357E82" w:rsidP="00357E82">
      <w:pPr>
        <w:pStyle w:val="Chitit"/>
      </w:pPr>
      <w:r w:rsidRPr="000D046B">
        <w:fldChar w:fldCharType="begin"/>
      </w:r>
      <w:r w:rsidRPr="000D046B">
        <w:instrText xml:space="preserve"> REF _Ref19789457 \r \h  \* MERGEFORMAT </w:instrText>
      </w:r>
      <w:r w:rsidRPr="000D046B">
        <w:fldChar w:fldCharType="separate"/>
      </w:r>
      <w:r w:rsidR="002135F6">
        <w:t xml:space="preserve">UC 134 - </w:t>
      </w:r>
      <w:r w:rsidRPr="000D046B">
        <w:fldChar w:fldCharType="end"/>
      </w:r>
      <w:r w:rsidRPr="000D046B">
        <w:fldChar w:fldCharType="begin"/>
      </w:r>
      <w:r w:rsidRPr="000D046B">
        <w:instrText xml:space="preserve"> REF _Ref19789510 \h  \* MERGEFORMAT </w:instrText>
      </w:r>
      <w:r w:rsidRPr="000D046B">
        <w:fldChar w:fldCharType="separate"/>
      </w:r>
      <w:r w:rsidR="002135F6">
        <w:t>Gửi email thông báo tới tổ chức có tài khoản đang kích hoạt</w:t>
      </w:r>
      <w:r w:rsidRPr="000D046B">
        <w:fldChar w:fldCharType="end"/>
      </w:r>
    </w:p>
    <w:p w14:paraId="0B056786" w14:textId="77777777" w:rsidR="00357E82" w:rsidRDefault="00357E82" w:rsidP="006C0CAB"/>
    <w:p w14:paraId="5E90CD5C" w14:textId="77777777" w:rsidR="00FD51E7" w:rsidRDefault="00FD51E7" w:rsidP="00474A1A">
      <w:pPr>
        <w:pStyle w:val="Chcnng"/>
      </w:pPr>
      <w:r w:rsidRPr="00F47A4F">
        <w:t>Quản lý chứng thư số</w:t>
      </w:r>
    </w:p>
    <w:tbl>
      <w:tblPr>
        <w:tblStyle w:val="DTTSol"/>
        <w:tblW w:w="5000" w:type="pct"/>
        <w:tblLook w:val="0420" w:firstRow="1" w:lastRow="0" w:firstColumn="0" w:lastColumn="0" w:noHBand="0" w:noVBand="1"/>
      </w:tblPr>
      <w:tblGrid>
        <w:gridCol w:w="2424"/>
        <w:gridCol w:w="6593"/>
      </w:tblGrid>
      <w:tr w:rsidR="00FD51E7" w14:paraId="626CAC0D"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338AD71E" w14:textId="77777777" w:rsidR="00FD51E7" w:rsidRDefault="00FD51E7" w:rsidP="00F861C8">
            <w:pPr>
              <w:spacing w:after="60" w:line="240" w:lineRule="auto"/>
              <w:jc w:val="left"/>
            </w:pPr>
            <w:r>
              <w:t>Tác nhân</w:t>
            </w:r>
          </w:p>
        </w:tc>
        <w:tc>
          <w:tcPr>
            <w:tcW w:w="3656" w:type="pct"/>
          </w:tcPr>
          <w:p w14:paraId="706B60C7" w14:textId="77777777" w:rsidR="00FD51E7" w:rsidRDefault="00FD51E7" w:rsidP="00F861C8">
            <w:pPr>
              <w:spacing w:after="60" w:line="240" w:lineRule="auto"/>
              <w:jc w:val="left"/>
            </w:pPr>
            <w:r>
              <w:t>Mô tả</w:t>
            </w:r>
          </w:p>
        </w:tc>
      </w:tr>
      <w:tr w:rsidR="00FD51E7" w14:paraId="14ADB5DE" w14:textId="77777777" w:rsidTr="006C0CAB">
        <w:tc>
          <w:tcPr>
            <w:tcW w:w="1344" w:type="pct"/>
          </w:tcPr>
          <w:p w14:paraId="7E114F01" w14:textId="77777777" w:rsidR="00FD51E7" w:rsidRDefault="00FD51E7" w:rsidP="00F861C8">
            <w:pPr>
              <w:spacing w:after="60" w:line="240" w:lineRule="auto"/>
              <w:jc w:val="left"/>
            </w:pPr>
            <w:r w:rsidRPr="000F736D">
              <w:t>Cán bộ Cục CTS&amp;BMTT</w:t>
            </w:r>
          </w:p>
        </w:tc>
        <w:tc>
          <w:tcPr>
            <w:tcW w:w="3656" w:type="pct"/>
          </w:tcPr>
          <w:p w14:paraId="7910C2DC" w14:textId="77777777" w:rsidR="00FD51E7" w:rsidRDefault="00FD51E7" w:rsidP="00F861C8">
            <w:pPr>
              <w:spacing w:after="60" w:line="240" w:lineRule="auto"/>
              <w:jc w:val="left"/>
            </w:pPr>
            <w:r>
              <w:t xml:space="preserve">Quản lý danh sách các chứng thư số đã cấp: </w:t>
            </w:r>
          </w:p>
          <w:p w14:paraId="13106889" w14:textId="77777777" w:rsidR="00FD51E7" w:rsidRDefault="00FD51E7" w:rsidP="00FD51E7">
            <w:pPr>
              <w:pStyle w:val="ListParagraph"/>
              <w:numPr>
                <w:ilvl w:val="0"/>
                <w:numId w:val="10"/>
              </w:numPr>
              <w:spacing w:after="60" w:line="240" w:lineRule="auto"/>
              <w:jc w:val="left"/>
            </w:pPr>
            <w:r>
              <w:rPr>
                <w:lang w:val="en-US"/>
              </w:rPr>
              <w:t>X</w:t>
            </w:r>
            <w:r>
              <w:t>em thông tin CTS</w:t>
            </w:r>
          </w:p>
          <w:p w14:paraId="778717EC" w14:textId="77777777" w:rsidR="00FD51E7" w:rsidRDefault="00FD51E7" w:rsidP="00FD51E7">
            <w:pPr>
              <w:pStyle w:val="ListParagraph"/>
              <w:numPr>
                <w:ilvl w:val="0"/>
                <w:numId w:val="10"/>
              </w:numPr>
              <w:spacing w:after="60" w:line="240" w:lineRule="auto"/>
              <w:jc w:val="left"/>
            </w:pPr>
            <w:r>
              <w:rPr>
                <w:lang w:val="en-US"/>
              </w:rPr>
              <w:t xml:space="preserve">Xem </w:t>
            </w:r>
            <w:r>
              <w:t>vòng đời CTS</w:t>
            </w:r>
          </w:p>
        </w:tc>
      </w:tr>
    </w:tbl>
    <w:p w14:paraId="6AF73287" w14:textId="77777777" w:rsidR="006C0CAB" w:rsidRDefault="006C0CAB" w:rsidP="006C0CAB">
      <w:r>
        <w:t>Danh sách Usecase:</w:t>
      </w:r>
    </w:p>
    <w:p w14:paraId="16AD398D" w14:textId="77777777" w:rsidR="00357E82" w:rsidRDefault="00357E82" w:rsidP="006C0CAB">
      <w:r>
        <w:fldChar w:fldCharType="begin"/>
      </w:r>
      <w:r>
        <w:instrText xml:space="preserve"> REF _Ref21904358 \r \h </w:instrText>
      </w:r>
      <w:r>
        <w:fldChar w:fldCharType="separate"/>
      </w:r>
      <w:r w:rsidR="002135F6">
        <w:t xml:space="preserve">UC 135 - </w:t>
      </w:r>
      <w:r>
        <w:fldChar w:fldCharType="end"/>
      </w:r>
      <w:r>
        <w:fldChar w:fldCharType="begin"/>
      </w:r>
      <w:r>
        <w:instrText xml:space="preserve"> REF _Ref21904360 \h </w:instrText>
      </w:r>
      <w:r>
        <w:fldChar w:fldCharType="separate"/>
      </w:r>
      <w:r w:rsidR="002135F6">
        <w:t>Tìm kiếm thông tin chứng thư số</w:t>
      </w:r>
      <w:r>
        <w:fldChar w:fldCharType="end"/>
      </w:r>
    </w:p>
    <w:p w14:paraId="35A416D2" w14:textId="77777777" w:rsidR="00357E82" w:rsidRDefault="00357E82" w:rsidP="006C0CAB">
      <w:r>
        <w:fldChar w:fldCharType="begin"/>
      </w:r>
      <w:r>
        <w:instrText xml:space="preserve"> REF _Ref21904364 \r \h </w:instrText>
      </w:r>
      <w:r>
        <w:fldChar w:fldCharType="separate"/>
      </w:r>
      <w:r w:rsidR="002135F6">
        <w:t xml:space="preserve">UC 136 - </w:t>
      </w:r>
      <w:r>
        <w:fldChar w:fldCharType="end"/>
      </w:r>
      <w:r>
        <w:fldChar w:fldCharType="begin"/>
      </w:r>
      <w:r>
        <w:instrText xml:space="preserve"> REF _Ref21904366 \h </w:instrText>
      </w:r>
      <w:r>
        <w:fldChar w:fldCharType="separate"/>
      </w:r>
      <w:r w:rsidR="002135F6">
        <w:t>Xem thông tin chi tiết chứng thư số</w:t>
      </w:r>
      <w:r>
        <w:fldChar w:fldCharType="end"/>
      </w:r>
    </w:p>
    <w:p w14:paraId="366B81B3" w14:textId="77777777" w:rsidR="00357E82" w:rsidRDefault="00357E82" w:rsidP="006C0CAB">
      <w:r>
        <w:fldChar w:fldCharType="begin"/>
      </w:r>
      <w:r>
        <w:instrText xml:space="preserve"> REF _Ref21904370 \r \h </w:instrText>
      </w:r>
      <w:r>
        <w:fldChar w:fldCharType="separate"/>
      </w:r>
      <w:r w:rsidR="002135F6">
        <w:t xml:space="preserve">UC 137 - </w:t>
      </w:r>
      <w:r>
        <w:fldChar w:fldCharType="end"/>
      </w:r>
      <w:r>
        <w:fldChar w:fldCharType="begin"/>
      </w:r>
      <w:r>
        <w:instrText xml:space="preserve"> REF _Ref21904372 \h </w:instrText>
      </w:r>
      <w:r>
        <w:fldChar w:fldCharType="separate"/>
      </w:r>
      <w:r w:rsidR="002135F6">
        <w:t>Xem thông tin Người quản lý chứng thư số</w:t>
      </w:r>
      <w:r>
        <w:fldChar w:fldCharType="end"/>
      </w:r>
    </w:p>
    <w:p w14:paraId="1A6BF545" w14:textId="77777777" w:rsidR="00357E82" w:rsidRDefault="00357E82" w:rsidP="006C0CAB">
      <w:r>
        <w:fldChar w:fldCharType="begin"/>
      </w:r>
      <w:r>
        <w:instrText xml:space="preserve"> REF _Ref21904375 \r \h </w:instrText>
      </w:r>
      <w:r>
        <w:fldChar w:fldCharType="separate"/>
      </w:r>
      <w:r w:rsidR="002135F6">
        <w:t xml:space="preserve">UC 138 - </w:t>
      </w:r>
      <w:r>
        <w:fldChar w:fldCharType="end"/>
      </w:r>
      <w:r>
        <w:fldChar w:fldCharType="begin"/>
      </w:r>
      <w:r>
        <w:instrText xml:space="preserve"> REF _Ref21904377 \h </w:instrText>
      </w:r>
      <w:r>
        <w:fldChar w:fldCharType="separate"/>
      </w:r>
      <w:r w:rsidR="002135F6">
        <w:t>Xem thông tin Vòng đời chứng thư số</w:t>
      </w:r>
      <w:r>
        <w:fldChar w:fldCharType="end"/>
      </w:r>
    </w:p>
    <w:p w14:paraId="6A975776" w14:textId="77777777" w:rsidR="0063111B" w:rsidRDefault="0063111B" w:rsidP="006C0CAB"/>
    <w:p w14:paraId="74233296" w14:textId="77777777" w:rsidR="00FD51E7" w:rsidRDefault="00FD51E7" w:rsidP="00474A1A">
      <w:pPr>
        <w:pStyle w:val="Chcnng"/>
      </w:pPr>
      <w:r w:rsidRPr="00EE61E0">
        <w:t>Quản lý thiết bị, dịch vụ, phần mềm</w:t>
      </w:r>
    </w:p>
    <w:tbl>
      <w:tblPr>
        <w:tblStyle w:val="DTTSol"/>
        <w:tblW w:w="5000" w:type="pct"/>
        <w:tblLook w:val="0420" w:firstRow="1" w:lastRow="0" w:firstColumn="0" w:lastColumn="0" w:noHBand="0" w:noVBand="1"/>
      </w:tblPr>
      <w:tblGrid>
        <w:gridCol w:w="2424"/>
        <w:gridCol w:w="6593"/>
      </w:tblGrid>
      <w:tr w:rsidR="00FD51E7" w14:paraId="7E463000"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240F2FE2" w14:textId="77777777" w:rsidR="00FD51E7" w:rsidRDefault="00FD51E7" w:rsidP="00F861C8">
            <w:pPr>
              <w:spacing w:after="60" w:line="240" w:lineRule="auto"/>
              <w:jc w:val="left"/>
            </w:pPr>
            <w:r>
              <w:t>Tác nhân</w:t>
            </w:r>
          </w:p>
        </w:tc>
        <w:tc>
          <w:tcPr>
            <w:tcW w:w="3656" w:type="pct"/>
          </w:tcPr>
          <w:p w14:paraId="75ACB91B" w14:textId="77777777" w:rsidR="00FD51E7" w:rsidRDefault="00FD51E7" w:rsidP="00F861C8">
            <w:pPr>
              <w:spacing w:after="60" w:line="240" w:lineRule="auto"/>
              <w:jc w:val="left"/>
            </w:pPr>
            <w:r>
              <w:t>Mô tả</w:t>
            </w:r>
          </w:p>
        </w:tc>
      </w:tr>
      <w:tr w:rsidR="00FD51E7" w14:paraId="7D279A7F" w14:textId="77777777" w:rsidTr="006C0CAB">
        <w:tc>
          <w:tcPr>
            <w:tcW w:w="1344" w:type="pct"/>
          </w:tcPr>
          <w:p w14:paraId="65AC5F1E" w14:textId="77777777" w:rsidR="00FD51E7" w:rsidRDefault="00FD51E7" w:rsidP="00F861C8">
            <w:pPr>
              <w:spacing w:after="60" w:line="240" w:lineRule="auto"/>
              <w:jc w:val="left"/>
            </w:pPr>
            <w:r w:rsidRPr="000F736D">
              <w:t>Cán bộ Cục CTS&amp;BMTT</w:t>
            </w:r>
          </w:p>
        </w:tc>
        <w:tc>
          <w:tcPr>
            <w:tcW w:w="3656" w:type="pct"/>
          </w:tcPr>
          <w:p w14:paraId="20C9EA20" w14:textId="77777777" w:rsidR="00FD51E7" w:rsidRDefault="00FD51E7" w:rsidP="00F861C8">
            <w:pPr>
              <w:spacing w:after="60" w:line="240" w:lineRule="auto"/>
              <w:jc w:val="left"/>
            </w:pPr>
            <w:r>
              <w:t>Xem danh sách các thiết bị, dịch vụ, phần mềm của cơ quan, tổ chức đã nhập trên hệ thống</w:t>
            </w:r>
          </w:p>
        </w:tc>
      </w:tr>
    </w:tbl>
    <w:p w14:paraId="285A5BF5" w14:textId="77777777" w:rsidR="006C0CAB" w:rsidRDefault="006C0CAB" w:rsidP="006C0CAB"/>
    <w:p w14:paraId="3A903F17" w14:textId="77777777" w:rsidR="00357E82" w:rsidRDefault="00357E82" w:rsidP="00357E82">
      <w:pPr>
        <w:pStyle w:val="Chcnng"/>
      </w:pPr>
      <w:r>
        <w:t>Quản lý SIM</w:t>
      </w:r>
    </w:p>
    <w:tbl>
      <w:tblPr>
        <w:tblStyle w:val="DTTSol"/>
        <w:tblW w:w="5000" w:type="pct"/>
        <w:tblLook w:val="0420" w:firstRow="1" w:lastRow="0" w:firstColumn="0" w:lastColumn="0" w:noHBand="0" w:noVBand="1"/>
      </w:tblPr>
      <w:tblGrid>
        <w:gridCol w:w="2424"/>
        <w:gridCol w:w="6593"/>
      </w:tblGrid>
      <w:tr w:rsidR="00357E82" w14:paraId="49A0C643"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4AD13962" w14:textId="77777777" w:rsidR="00357E82" w:rsidRDefault="00357E82" w:rsidP="004B631D">
            <w:pPr>
              <w:spacing w:after="60" w:line="240" w:lineRule="auto"/>
              <w:jc w:val="left"/>
            </w:pPr>
            <w:r>
              <w:t>Tác nhân</w:t>
            </w:r>
          </w:p>
        </w:tc>
        <w:tc>
          <w:tcPr>
            <w:tcW w:w="3656" w:type="pct"/>
          </w:tcPr>
          <w:p w14:paraId="5793513F" w14:textId="77777777" w:rsidR="00357E82" w:rsidRDefault="00357E82" w:rsidP="004B631D">
            <w:pPr>
              <w:spacing w:after="60" w:line="240" w:lineRule="auto"/>
              <w:jc w:val="left"/>
            </w:pPr>
            <w:r>
              <w:t>Mô tả</w:t>
            </w:r>
          </w:p>
        </w:tc>
      </w:tr>
      <w:tr w:rsidR="00357E82" w14:paraId="632A973E" w14:textId="77777777" w:rsidTr="004B631D">
        <w:tc>
          <w:tcPr>
            <w:tcW w:w="1344" w:type="pct"/>
          </w:tcPr>
          <w:p w14:paraId="37E2D327" w14:textId="77777777" w:rsidR="00357E82" w:rsidRDefault="00357E82" w:rsidP="004B631D">
            <w:pPr>
              <w:spacing w:after="60" w:line="240" w:lineRule="auto"/>
              <w:jc w:val="left"/>
            </w:pPr>
            <w:r w:rsidRPr="000F736D">
              <w:t>Cán bộ Cục CTS&amp;BMTT</w:t>
            </w:r>
          </w:p>
        </w:tc>
        <w:tc>
          <w:tcPr>
            <w:tcW w:w="3656" w:type="pct"/>
          </w:tcPr>
          <w:p w14:paraId="13CB5EB4" w14:textId="77777777" w:rsidR="00357E82" w:rsidRDefault="00357E82" w:rsidP="004B631D">
            <w:pPr>
              <w:spacing w:after="60" w:line="240" w:lineRule="auto"/>
              <w:jc w:val="left"/>
            </w:pPr>
            <w:r>
              <w:t xml:space="preserve">Quản lý danh sách các SIM cấp CTS cho cơ quan, tổ chức: </w:t>
            </w:r>
          </w:p>
          <w:p w14:paraId="7BFCE991" w14:textId="77777777" w:rsidR="00357E82" w:rsidRPr="003E04E4" w:rsidRDefault="00357E82" w:rsidP="004B631D">
            <w:pPr>
              <w:pStyle w:val="ListParagraph"/>
              <w:numPr>
                <w:ilvl w:val="0"/>
                <w:numId w:val="10"/>
              </w:numPr>
              <w:spacing w:after="60" w:line="240" w:lineRule="auto"/>
              <w:jc w:val="left"/>
            </w:pPr>
            <w:r>
              <w:t xml:space="preserve">Xem thông tin </w:t>
            </w:r>
            <w:r>
              <w:rPr>
                <w:lang w:val="en-US"/>
              </w:rPr>
              <w:t>SIM, x</w:t>
            </w:r>
            <w:r>
              <w:t xml:space="preserve">em </w:t>
            </w:r>
            <w:r w:rsidRPr="003E04E4">
              <w:rPr>
                <w:lang w:val="en-US"/>
              </w:rPr>
              <w:t>thông tin</w:t>
            </w:r>
            <w:r>
              <w:t xml:space="preserve"> CTS của </w:t>
            </w:r>
            <w:r w:rsidRPr="003E04E4">
              <w:rPr>
                <w:lang w:val="en-US"/>
              </w:rPr>
              <w:t>SIM</w:t>
            </w:r>
          </w:p>
          <w:p w14:paraId="30995923" w14:textId="77777777" w:rsidR="00357E82" w:rsidRPr="003E04E4" w:rsidRDefault="00357E82" w:rsidP="004B631D">
            <w:pPr>
              <w:pStyle w:val="ListParagraph"/>
              <w:numPr>
                <w:ilvl w:val="0"/>
                <w:numId w:val="10"/>
              </w:numPr>
              <w:spacing w:after="60" w:line="240" w:lineRule="auto"/>
              <w:jc w:val="left"/>
            </w:pPr>
            <w:r>
              <w:rPr>
                <w:lang w:val="en-US"/>
              </w:rPr>
              <w:t>Nhập danh sách SIM mới</w:t>
            </w:r>
          </w:p>
          <w:p w14:paraId="05FD5821" w14:textId="77777777" w:rsidR="00357E82" w:rsidRDefault="00357E82" w:rsidP="004B631D">
            <w:pPr>
              <w:pStyle w:val="ListParagraph"/>
              <w:numPr>
                <w:ilvl w:val="0"/>
                <w:numId w:val="10"/>
              </w:numPr>
              <w:spacing w:after="60" w:line="240" w:lineRule="auto"/>
              <w:jc w:val="left"/>
            </w:pPr>
            <w:r>
              <w:rPr>
                <w:lang w:val="en-US"/>
              </w:rPr>
              <w:lastRenderedPageBreak/>
              <w:t>Cập nhật thông tin SIM đã cấp CTS</w:t>
            </w:r>
          </w:p>
        </w:tc>
      </w:tr>
    </w:tbl>
    <w:p w14:paraId="73F91AA2" w14:textId="77777777" w:rsidR="00357E82" w:rsidRDefault="00357E82" w:rsidP="00357E82">
      <w:r>
        <w:t>Danh sách Usecase:</w:t>
      </w:r>
    </w:p>
    <w:p w14:paraId="367FB562" w14:textId="64280378" w:rsidR="00357E82" w:rsidRDefault="0007776B" w:rsidP="0007776B">
      <w:pPr>
        <w:pStyle w:val="Chitit"/>
      </w:pPr>
      <w:r>
        <w:fldChar w:fldCharType="begin"/>
      </w:r>
      <w:r>
        <w:instrText xml:space="preserve"> REF _Ref21360262 \r \h  \* MERGEFORMAT </w:instrText>
      </w:r>
      <w:r>
        <w:fldChar w:fldCharType="separate"/>
      </w:r>
      <w:r w:rsidR="002135F6">
        <w:t xml:space="preserve">UC 110 - </w:t>
      </w:r>
      <w:r>
        <w:fldChar w:fldCharType="end"/>
      </w:r>
      <w:r>
        <w:fldChar w:fldCharType="begin"/>
      </w:r>
      <w:r>
        <w:instrText xml:space="preserve"> REF _Ref21360262 \h  \* MERGEFORMAT </w:instrText>
      </w:r>
      <w:r>
        <w:fldChar w:fldCharType="separate"/>
      </w:r>
      <w:r w:rsidR="002135F6">
        <w:t>Thêm mới thông tin SIM</w:t>
      </w:r>
      <w:r>
        <w:fldChar w:fldCharType="end"/>
      </w:r>
    </w:p>
    <w:p w14:paraId="246194FD" w14:textId="7384B083" w:rsidR="0007776B" w:rsidRDefault="0007776B" w:rsidP="0007776B">
      <w:pPr>
        <w:pStyle w:val="Chitit"/>
      </w:pPr>
      <w:r>
        <w:fldChar w:fldCharType="begin"/>
      </w:r>
      <w:r>
        <w:instrText xml:space="preserve"> REF _Ref21360279 \r \h  \* MERGEFORMAT </w:instrText>
      </w:r>
      <w:r>
        <w:fldChar w:fldCharType="separate"/>
      </w:r>
      <w:r w:rsidR="002135F6">
        <w:t xml:space="preserve">UC 111 - </w:t>
      </w:r>
      <w:r>
        <w:fldChar w:fldCharType="end"/>
      </w:r>
      <w:r>
        <w:fldChar w:fldCharType="begin"/>
      </w:r>
      <w:r>
        <w:instrText xml:space="preserve"> REF _Ref21360279 \h  \* MERGEFORMAT </w:instrText>
      </w:r>
      <w:r>
        <w:fldChar w:fldCharType="separate"/>
      </w:r>
      <w:r w:rsidR="002135F6">
        <w:t>Nhập danh sách thông tin SIM từ danh sách cho nhà mạng cung cấp</w:t>
      </w:r>
      <w:r>
        <w:fldChar w:fldCharType="end"/>
      </w:r>
    </w:p>
    <w:p w14:paraId="3072A8C9" w14:textId="43B710C6" w:rsidR="0007776B" w:rsidRDefault="0007776B" w:rsidP="0007776B">
      <w:pPr>
        <w:pStyle w:val="Chitit"/>
      </w:pPr>
      <w:r>
        <w:fldChar w:fldCharType="begin"/>
      </w:r>
      <w:r>
        <w:instrText xml:space="preserve"> REF _Ref21904709 \r \h  \* MERGEFORMAT </w:instrText>
      </w:r>
      <w:r>
        <w:fldChar w:fldCharType="separate"/>
      </w:r>
      <w:r w:rsidR="002135F6">
        <w:t xml:space="preserve">UC 112 - </w:t>
      </w:r>
      <w:r>
        <w:fldChar w:fldCharType="end"/>
      </w:r>
      <w:r>
        <w:fldChar w:fldCharType="begin"/>
      </w:r>
      <w:r>
        <w:instrText xml:space="preserve"> REF _Ref21904711 \h  \* MERGEFORMAT </w:instrText>
      </w:r>
      <w:r>
        <w:fldChar w:fldCharType="separate"/>
      </w:r>
      <w:r w:rsidR="002135F6">
        <w:t>Tìm kiếm thông tin SIM mới</w:t>
      </w:r>
      <w:r>
        <w:fldChar w:fldCharType="end"/>
      </w:r>
    </w:p>
    <w:p w14:paraId="0A205CF0" w14:textId="0AB55A71" w:rsidR="0007776B" w:rsidRDefault="0007776B" w:rsidP="0007776B">
      <w:pPr>
        <w:pStyle w:val="Chitit"/>
      </w:pPr>
      <w:r>
        <w:fldChar w:fldCharType="begin"/>
      </w:r>
      <w:r>
        <w:instrText xml:space="preserve"> REF _Ref21904716 \r \h  \* MERGEFORMAT </w:instrText>
      </w:r>
      <w:r>
        <w:fldChar w:fldCharType="separate"/>
      </w:r>
      <w:r w:rsidR="002135F6">
        <w:t xml:space="preserve">UC 113 - </w:t>
      </w:r>
      <w:r>
        <w:fldChar w:fldCharType="end"/>
      </w:r>
      <w:r>
        <w:fldChar w:fldCharType="begin"/>
      </w:r>
      <w:r>
        <w:instrText xml:space="preserve"> REF _Ref21904718 \h  \* MERGEFORMAT </w:instrText>
      </w:r>
      <w:r>
        <w:fldChar w:fldCharType="separate"/>
      </w:r>
      <w:r w:rsidR="002135F6">
        <w:t>Cập nhật thông tin chi tiết của SIM đã kết nối</w:t>
      </w:r>
      <w:r>
        <w:fldChar w:fldCharType="end"/>
      </w:r>
    </w:p>
    <w:p w14:paraId="5F800DEF" w14:textId="4BB57D00" w:rsidR="0007776B" w:rsidRDefault="0007776B" w:rsidP="0007776B">
      <w:pPr>
        <w:pStyle w:val="Chitit"/>
      </w:pPr>
      <w:r>
        <w:fldChar w:fldCharType="begin"/>
      </w:r>
      <w:r>
        <w:instrText xml:space="preserve"> REF _Ref21904726 \r \h  \* MERGEFORMAT </w:instrText>
      </w:r>
      <w:r>
        <w:fldChar w:fldCharType="separate"/>
      </w:r>
      <w:r w:rsidR="002135F6">
        <w:t xml:space="preserve">UC 114 - </w:t>
      </w:r>
      <w:r>
        <w:fldChar w:fldCharType="end"/>
      </w:r>
      <w:r>
        <w:fldChar w:fldCharType="begin"/>
      </w:r>
      <w:r>
        <w:instrText xml:space="preserve"> REF _Ref21904730 \h  \* MERGEFORMAT </w:instrText>
      </w:r>
      <w:r>
        <w:fldChar w:fldCharType="separate"/>
      </w:r>
      <w:r w:rsidR="002135F6">
        <w:t>Xóa SIM đã kết nối</w:t>
      </w:r>
      <w:r>
        <w:fldChar w:fldCharType="end"/>
      </w:r>
    </w:p>
    <w:p w14:paraId="6E3316EB" w14:textId="09F296FA" w:rsidR="0007776B" w:rsidRDefault="0007776B" w:rsidP="0007776B">
      <w:pPr>
        <w:pStyle w:val="Chitit"/>
      </w:pPr>
      <w:r>
        <w:fldChar w:fldCharType="begin"/>
      </w:r>
      <w:r>
        <w:instrText xml:space="preserve"> REF _Ref20841432 \r \h  \* MERGEFORMAT </w:instrText>
      </w:r>
      <w:r>
        <w:fldChar w:fldCharType="separate"/>
      </w:r>
      <w:r w:rsidR="002135F6">
        <w:t xml:space="preserve">UC 115 - </w:t>
      </w:r>
      <w:r>
        <w:fldChar w:fldCharType="end"/>
      </w:r>
      <w:r>
        <w:fldChar w:fldCharType="begin"/>
      </w:r>
      <w:r>
        <w:instrText xml:space="preserve"> REF _Ref20841432 \h  \* MERGEFORMAT </w:instrText>
      </w:r>
      <w:r>
        <w:fldChar w:fldCharType="separate"/>
      </w:r>
      <w:r w:rsidR="002135F6">
        <w:t>Xuất file Excel để cập nhật thông tin vào phần mềm xử lý SIM chuyên biệt</w:t>
      </w:r>
      <w:r>
        <w:fldChar w:fldCharType="end"/>
      </w:r>
    </w:p>
    <w:p w14:paraId="7B8BBAF5" w14:textId="77777777" w:rsidR="00357E82" w:rsidRDefault="00357E82" w:rsidP="006C0CAB"/>
    <w:p w14:paraId="0558A17A" w14:textId="77777777" w:rsidR="00FD51E7" w:rsidRDefault="00FD51E7" w:rsidP="00474A1A">
      <w:pPr>
        <w:pStyle w:val="Chcnng"/>
      </w:pPr>
      <w:r w:rsidRPr="00EE61E0">
        <w:t>Quản lý Token</w:t>
      </w:r>
    </w:p>
    <w:tbl>
      <w:tblPr>
        <w:tblStyle w:val="DTTSol"/>
        <w:tblW w:w="5000" w:type="pct"/>
        <w:tblLook w:val="0420" w:firstRow="1" w:lastRow="0" w:firstColumn="0" w:lastColumn="0" w:noHBand="0" w:noVBand="1"/>
      </w:tblPr>
      <w:tblGrid>
        <w:gridCol w:w="2424"/>
        <w:gridCol w:w="6593"/>
      </w:tblGrid>
      <w:tr w:rsidR="00FD51E7" w14:paraId="240EB4B3"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0EE83411" w14:textId="77777777" w:rsidR="00FD51E7" w:rsidRDefault="00FD51E7" w:rsidP="00F861C8">
            <w:pPr>
              <w:spacing w:after="60" w:line="240" w:lineRule="auto"/>
              <w:jc w:val="left"/>
            </w:pPr>
            <w:r>
              <w:t>Tác nhân</w:t>
            </w:r>
          </w:p>
        </w:tc>
        <w:tc>
          <w:tcPr>
            <w:tcW w:w="3656" w:type="pct"/>
          </w:tcPr>
          <w:p w14:paraId="7D223315" w14:textId="77777777" w:rsidR="00FD51E7" w:rsidRDefault="00FD51E7" w:rsidP="00F861C8">
            <w:pPr>
              <w:spacing w:after="60" w:line="240" w:lineRule="auto"/>
              <w:jc w:val="left"/>
            </w:pPr>
            <w:r>
              <w:t>Mô tả</w:t>
            </w:r>
          </w:p>
        </w:tc>
      </w:tr>
      <w:tr w:rsidR="00FD51E7" w14:paraId="276802CE" w14:textId="77777777" w:rsidTr="006C0CAB">
        <w:tc>
          <w:tcPr>
            <w:tcW w:w="1344" w:type="pct"/>
          </w:tcPr>
          <w:p w14:paraId="63370B78" w14:textId="77777777" w:rsidR="00FD51E7" w:rsidRDefault="00FD51E7" w:rsidP="00F861C8">
            <w:pPr>
              <w:spacing w:after="60" w:line="240" w:lineRule="auto"/>
              <w:jc w:val="left"/>
            </w:pPr>
            <w:r w:rsidRPr="000F736D">
              <w:t>Cán bộ Cục CTS&amp;BMTT</w:t>
            </w:r>
          </w:p>
        </w:tc>
        <w:tc>
          <w:tcPr>
            <w:tcW w:w="3656" w:type="pct"/>
          </w:tcPr>
          <w:p w14:paraId="51BFEFA2" w14:textId="77777777" w:rsidR="00FD51E7" w:rsidRDefault="00FD51E7" w:rsidP="00F861C8">
            <w:pPr>
              <w:spacing w:after="60" w:line="240" w:lineRule="auto"/>
              <w:jc w:val="left"/>
            </w:pPr>
            <w:r>
              <w:t xml:space="preserve">Quản lý danh sách các token cấp CTS cho cơ quan, tổ chức: </w:t>
            </w:r>
          </w:p>
          <w:p w14:paraId="4B58E90D" w14:textId="77777777" w:rsidR="00FD51E7" w:rsidRDefault="00FD51E7" w:rsidP="00FD51E7">
            <w:pPr>
              <w:pStyle w:val="ListParagraph"/>
              <w:numPr>
                <w:ilvl w:val="0"/>
                <w:numId w:val="10"/>
              </w:numPr>
              <w:spacing w:after="60" w:line="240" w:lineRule="auto"/>
              <w:jc w:val="left"/>
            </w:pPr>
            <w:r>
              <w:t>Xem thông tin token</w:t>
            </w:r>
          </w:p>
          <w:p w14:paraId="2CF17157" w14:textId="77777777" w:rsidR="00FD51E7" w:rsidRDefault="00FD51E7" w:rsidP="00FD51E7">
            <w:pPr>
              <w:pStyle w:val="ListParagraph"/>
              <w:numPr>
                <w:ilvl w:val="0"/>
                <w:numId w:val="10"/>
              </w:numPr>
              <w:spacing w:after="60" w:line="240" w:lineRule="auto"/>
              <w:jc w:val="left"/>
            </w:pPr>
            <w:r>
              <w:rPr>
                <w:lang w:val="en-US"/>
              </w:rPr>
              <w:t>X</w:t>
            </w:r>
            <w:r>
              <w:t>em các CTS của token</w:t>
            </w:r>
          </w:p>
          <w:p w14:paraId="4595D35F" w14:textId="77777777" w:rsidR="00FD51E7" w:rsidRPr="003E04E4" w:rsidRDefault="00FD51E7" w:rsidP="00FD51E7">
            <w:pPr>
              <w:pStyle w:val="ListParagraph"/>
              <w:numPr>
                <w:ilvl w:val="0"/>
                <w:numId w:val="10"/>
              </w:numPr>
              <w:spacing w:after="60" w:line="240" w:lineRule="auto"/>
              <w:jc w:val="left"/>
            </w:pPr>
            <w:r>
              <w:rPr>
                <w:lang w:val="en-US"/>
              </w:rPr>
              <w:t>Nhập danh sách token mới</w:t>
            </w:r>
          </w:p>
          <w:p w14:paraId="1FDAC944" w14:textId="77777777" w:rsidR="00FD51E7" w:rsidRDefault="00FD51E7" w:rsidP="00FD51E7">
            <w:pPr>
              <w:pStyle w:val="ListParagraph"/>
              <w:numPr>
                <w:ilvl w:val="0"/>
                <w:numId w:val="10"/>
              </w:numPr>
              <w:spacing w:after="60" w:line="240" w:lineRule="auto"/>
              <w:jc w:val="left"/>
            </w:pPr>
            <w:r>
              <w:rPr>
                <w:lang w:val="en-US"/>
              </w:rPr>
              <w:t>Cập nhật thông tin token đã được cấp CTS</w:t>
            </w:r>
          </w:p>
        </w:tc>
      </w:tr>
    </w:tbl>
    <w:p w14:paraId="7B46FE93" w14:textId="77777777" w:rsidR="006C0CAB" w:rsidRDefault="006C0CAB" w:rsidP="006C0CAB">
      <w:r>
        <w:t>Danh sách Usecase:</w:t>
      </w:r>
    </w:p>
    <w:p w14:paraId="032EFD98" w14:textId="25621941" w:rsidR="0007776B" w:rsidRDefault="0007776B" w:rsidP="0007776B">
      <w:pPr>
        <w:pStyle w:val="Chitit"/>
      </w:pPr>
      <w:r>
        <w:fldChar w:fldCharType="begin"/>
      </w:r>
      <w:r>
        <w:instrText xml:space="preserve"> REF _Ref21904742 \r \h  \* MERGEFORMAT </w:instrText>
      </w:r>
      <w:r>
        <w:fldChar w:fldCharType="separate"/>
      </w:r>
      <w:r w:rsidR="002135F6">
        <w:t xml:space="preserve">UC 116 - </w:t>
      </w:r>
      <w:r>
        <w:fldChar w:fldCharType="end"/>
      </w:r>
      <w:r>
        <w:fldChar w:fldCharType="begin"/>
      </w:r>
      <w:r>
        <w:instrText xml:space="preserve"> REF _Ref21904746 \h  \* MERGEFORMAT </w:instrText>
      </w:r>
      <w:r>
        <w:fldChar w:fldCharType="separate"/>
      </w:r>
      <w:r w:rsidR="002135F6">
        <w:t>Tra cứu thông tin token đã cấp chứng thư số</w:t>
      </w:r>
      <w:r>
        <w:fldChar w:fldCharType="end"/>
      </w:r>
    </w:p>
    <w:p w14:paraId="3CC36F9C" w14:textId="348C1120" w:rsidR="0007776B" w:rsidRDefault="0007776B" w:rsidP="0007776B">
      <w:pPr>
        <w:pStyle w:val="Chitit"/>
      </w:pPr>
      <w:r>
        <w:fldChar w:fldCharType="begin"/>
      </w:r>
      <w:r>
        <w:instrText xml:space="preserve"> REF _Ref21904752 \r \h  \* MERGEFORMAT </w:instrText>
      </w:r>
      <w:r>
        <w:fldChar w:fldCharType="separate"/>
      </w:r>
      <w:r w:rsidR="002135F6">
        <w:t xml:space="preserve">UC 117 - </w:t>
      </w:r>
      <w:r>
        <w:fldChar w:fldCharType="end"/>
      </w:r>
      <w:r>
        <w:fldChar w:fldCharType="begin"/>
      </w:r>
      <w:r>
        <w:instrText xml:space="preserve"> REF _Ref21904754 \h  \* MERGEFORMAT </w:instrText>
      </w:r>
      <w:r>
        <w:fldChar w:fldCharType="separate"/>
      </w:r>
      <w:r w:rsidR="002135F6">
        <w:t>Xem thông tin token</w:t>
      </w:r>
      <w:r>
        <w:fldChar w:fldCharType="end"/>
      </w:r>
    </w:p>
    <w:p w14:paraId="1C7623C5" w14:textId="77777777" w:rsidR="006C0CAB" w:rsidRDefault="006C0CAB" w:rsidP="006C0CAB"/>
    <w:p w14:paraId="4EFF7D55" w14:textId="77777777" w:rsidR="00FD51E7" w:rsidRDefault="00FD51E7" w:rsidP="00474A1A">
      <w:pPr>
        <w:pStyle w:val="Chcnng"/>
      </w:pPr>
      <w:r>
        <w:t>Quản lý SD Secure</w:t>
      </w:r>
    </w:p>
    <w:tbl>
      <w:tblPr>
        <w:tblStyle w:val="DTTSol"/>
        <w:tblW w:w="5000" w:type="pct"/>
        <w:tblLook w:val="0420" w:firstRow="1" w:lastRow="0" w:firstColumn="0" w:lastColumn="0" w:noHBand="0" w:noVBand="1"/>
      </w:tblPr>
      <w:tblGrid>
        <w:gridCol w:w="2424"/>
        <w:gridCol w:w="6593"/>
      </w:tblGrid>
      <w:tr w:rsidR="00FD51E7" w14:paraId="627E24AB"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051BEEF" w14:textId="77777777" w:rsidR="00FD51E7" w:rsidRDefault="00FD51E7" w:rsidP="00F861C8">
            <w:pPr>
              <w:spacing w:after="60" w:line="240" w:lineRule="auto"/>
              <w:jc w:val="left"/>
            </w:pPr>
            <w:r>
              <w:t>Tác nhân</w:t>
            </w:r>
          </w:p>
        </w:tc>
        <w:tc>
          <w:tcPr>
            <w:tcW w:w="3656" w:type="pct"/>
          </w:tcPr>
          <w:p w14:paraId="6B16BDD9" w14:textId="77777777" w:rsidR="00FD51E7" w:rsidRDefault="00FD51E7" w:rsidP="00F861C8">
            <w:pPr>
              <w:spacing w:after="60" w:line="240" w:lineRule="auto"/>
              <w:jc w:val="left"/>
            </w:pPr>
            <w:r>
              <w:t>Mô tả</w:t>
            </w:r>
          </w:p>
        </w:tc>
      </w:tr>
      <w:tr w:rsidR="00FD51E7" w14:paraId="600C70CC" w14:textId="77777777" w:rsidTr="006C0CAB">
        <w:tc>
          <w:tcPr>
            <w:tcW w:w="1344" w:type="pct"/>
          </w:tcPr>
          <w:p w14:paraId="1C519142" w14:textId="77777777" w:rsidR="00FD51E7" w:rsidRDefault="00FD51E7" w:rsidP="00F861C8">
            <w:pPr>
              <w:spacing w:after="60" w:line="240" w:lineRule="auto"/>
              <w:jc w:val="left"/>
            </w:pPr>
            <w:r w:rsidRPr="000F736D">
              <w:t>Cán bộ Cục CTS&amp;BMTT</w:t>
            </w:r>
          </w:p>
        </w:tc>
        <w:tc>
          <w:tcPr>
            <w:tcW w:w="3656" w:type="pct"/>
          </w:tcPr>
          <w:p w14:paraId="003E625A" w14:textId="77777777" w:rsidR="00FD51E7" w:rsidRDefault="00FD51E7" w:rsidP="00F861C8">
            <w:pPr>
              <w:spacing w:after="60" w:line="240" w:lineRule="auto"/>
              <w:jc w:val="left"/>
            </w:pPr>
            <w:r>
              <w:t xml:space="preserve">Quản lý danh sách các SD Secure cấp CTS cho cơ quan, tổ chức: </w:t>
            </w:r>
          </w:p>
          <w:p w14:paraId="744FD435" w14:textId="77777777" w:rsidR="00FD51E7" w:rsidRPr="003E04E4" w:rsidRDefault="00FD51E7" w:rsidP="00FD51E7">
            <w:pPr>
              <w:pStyle w:val="ListParagraph"/>
              <w:numPr>
                <w:ilvl w:val="0"/>
                <w:numId w:val="10"/>
              </w:numPr>
              <w:spacing w:after="60" w:line="240" w:lineRule="auto"/>
              <w:jc w:val="left"/>
            </w:pPr>
            <w:r>
              <w:t>Xem thông tin SD Secure</w:t>
            </w:r>
            <w:r>
              <w:rPr>
                <w:lang w:val="en-US"/>
              </w:rPr>
              <w:t>, x</w:t>
            </w:r>
            <w:r>
              <w:t xml:space="preserve">em </w:t>
            </w:r>
            <w:r w:rsidRPr="003E04E4">
              <w:rPr>
                <w:lang w:val="en-US"/>
              </w:rPr>
              <w:t>thông tin</w:t>
            </w:r>
            <w:r>
              <w:t xml:space="preserve"> CTS của SD Secure</w:t>
            </w:r>
          </w:p>
          <w:p w14:paraId="358CFA54" w14:textId="77777777" w:rsidR="00FD51E7" w:rsidRPr="003E04E4" w:rsidRDefault="00FD51E7" w:rsidP="00FD51E7">
            <w:pPr>
              <w:pStyle w:val="ListParagraph"/>
              <w:numPr>
                <w:ilvl w:val="0"/>
                <w:numId w:val="10"/>
              </w:numPr>
              <w:spacing w:after="60" w:line="240" w:lineRule="auto"/>
              <w:jc w:val="left"/>
            </w:pPr>
            <w:r>
              <w:rPr>
                <w:lang w:val="en-US"/>
              </w:rPr>
              <w:t xml:space="preserve">Nhập danh sách </w:t>
            </w:r>
            <w:r>
              <w:t>SD Secure</w:t>
            </w:r>
            <w:r>
              <w:rPr>
                <w:lang w:val="en-US"/>
              </w:rPr>
              <w:t xml:space="preserve"> mới</w:t>
            </w:r>
          </w:p>
          <w:p w14:paraId="7C6C4127" w14:textId="77777777" w:rsidR="00FD51E7" w:rsidRDefault="00FD51E7" w:rsidP="00FD51E7">
            <w:pPr>
              <w:pStyle w:val="ListParagraph"/>
              <w:numPr>
                <w:ilvl w:val="0"/>
                <w:numId w:val="10"/>
              </w:numPr>
              <w:spacing w:after="60" w:line="240" w:lineRule="auto"/>
              <w:jc w:val="left"/>
            </w:pPr>
            <w:r>
              <w:rPr>
                <w:lang w:val="en-US"/>
              </w:rPr>
              <w:t xml:space="preserve">Cập nhật thông tin </w:t>
            </w:r>
            <w:r>
              <w:t>SD Secure</w:t>
            </w:r>
            <w:r>
              <w:rPr>
                <w:lang w:val="en-US"/>
              </w:rPr>
              <w:t xml:space="preserve"> đã cấp CTS</w:t>
            </w:r>
          </w:p>
        </w:tc>
      </w:tr>
    </w:tbl>
    <w:p w14:paraId="6498CA22" w14:textId="77777777" w:rsidR="006C0CAB" w:rsidRDefault="006C0CAB" w:rsidP="006C0CAB">
      <w:r>
        <w:t>Danh sách Usecase:</w:t>
      </w:r>
    </w:p>
    <w:p w14:paraId="0E4156B0" w14:textId="25450369" w:rsidR="0007776B" w:rsidRDefault="0007776B" w:rsidP="0007776B">
      <w:pPr>
        <w:pStyle w:val="Chitit"/>
      </w:pPr>
      <w:r>
        <w:fldChar w:fldCharType="begin"/>
      </w:r>
      <w:r>
        <w:instrText xml:space="preserve"> REF _Ref21363747 \r \h  \* MERGEFORMAT </w:instrText>
      </w:r>
      <w:r>
        <w:fldChar w:fldCharType="separate"/>
      </w:r>
      <w:r w:rsidR="002135F6">
        <w:t xml:space="preserve">UC 118 - </w:t>
      </w:r>
      <w:r>
        <w:fldChar w:fldCharType="end"/>
      </w:r>
      <w:r>
        <w:fldChar w:fldCharType="begin"/>
      </w:r>
      <w:r>
        <w:instrText xml:space="preserve"> REF _Ref21363747 \h  \* MERGEFORMAT </w:instrText>
      </w:r>
      <w:r>
        <w:fldChar w:fldCharType="separate"/>
      </w:r>
      <w:r w:rsidR="002135F6">
        <w:t>Cập nhật thông tin SD Secure để cấp CTS</w:t>
      </w:r>
      <w:r>
        <w:fldChar w:fldCharType="end"/>
      </w:r>
    </w:p>
    <w:p w14:paraId="7BA76378" w14:textId="22A978CB" w:rsidR="0007776B" w:rsidRDefault="0007776B" w:rsidP="0007776B">
      <w:pPr>
        <w:pStyle w:val="Chitit"/>
      </w:pPr>
      <w:r>
        <w:fldChar w:fldCharType="begin"/>
      </w:r>
      <w:r>
        <w:instrText xml:space="preserve"> REF _Ref21904766 \r \h  \* MERGEFORMAT </w:instrText>
      </w:r>
      <w:r>
        <w:fldChar w:fldCharType="separate"/>
      </w:r>
      <w:r w:rsidR="002135F6">
        <w:t xml:space="preserve">UC 119 - </w:t>
      </w:r>
      <w:r>
        <w:fldChar w:fldCharType="end"/>
      </w:r>
      <w:r>
        <w:fldChar w:fldCharType="begin"/>
      </w:r>
      <w:r>
        <w:instrText xml:space="preserve"> REF _Ref21904769 \h  \* MERGEFORMAT </w:instrText>
      </w:r>
      <w:r>
        <w:fldChar w:fldCharType="separate"/>
      </w:r>
      <w:r w:rsidR="002135F6">
        <w:t>Tra cứu thông tin SD Secure đã cấp chứng thư số</w:t>
      </w:r>
      <w:r>
        <w:fldChar w:fldCharType="end"/>
      </w:r>
    </w:p>
    <w:p w14:paraId="5F9FE203" w14:textId="41F19E7A" w:rsidR="0007776B" w:rsidRDefault="0007776B" w:rsidP="0007776B">
      <w:pPr>
        <w:pStyle w:val="Chitit"/>
      </w:pPr>
      <w:r>
        <w:fldChar w:fldCharType="begin"/>
      </w:r>
      <w:r>
        <w:instrText xml:space="preserve"> REF _Ref21904772 \r \h  \* MERGEFORMAT </w:instrText>
      </w:r>
      <w:r>
        <w:fldChar w:fldCharType="separate"/>
      </w:r>
      <w:r w:rsidR="002135F6">
        <w:t xml:space="preserve">UC 120 - </w:t>
      </w:r>
      <w:r>
        <w:fldChar w:fldCharType="end"/>
      </w:r>
      <w:r>
        <w:fldChar w:fldCharType="begin"/>
      </w:r>
      <w:r>
        <w:instrText xml:space="preserve"> REF _Ref21904775 \h  \* MERGEFORMAT </w:instrText>
      </w:r>
      <w:r>
        <w:fldChar w:fldCharType="separate"/>
      </w:r>
      <w:r w:rsidR="002135F6">
        <w:t>Xem thông tin SD Secure</w:t>
      </w:r>
      <w:r>
        <w:fldChar w:fldCharType="end"/>
      </w:r>
    </w:p>
    <w:p w14:paraId="06FE4B3B" w14:textId="77777777" w:rsidR="006C0CAB" w:rsidRDefault="006C0CAB" w:rsidP="006C0CAB"/>
    <w:p w14:paraId="3A780A5C" w14:textId="77777777" w:rsidR="00FD51E7" w:rsidRDefault="00FD51E7" w:rsidP="00474A1A">
      <w:pPr>
        <w:pStyle w:val="Chcnng"/>
      </w:pPr>
      <w:r>
        <w:t>Thông báo, tin nhắn</w:t>
      </w:r>
    </w:p>
    <w:tbl>
      <w:tblPr>
        <w:tblStyle w:val="DTTSol"/>
        <w:tblW w:w="5000" w:type="pct"/>
        <w:tblLook w:val="0420" w:firstRow="1" w:lastRow="0" w:firstColumn="0" w:lastColumn="0" w:noHBand="0" w:noVBand="1"/>
      </w:tblPr>
      <w:tblGrid>
        <w:gridCol w:w="2424"/>
        <w:gridCol w:w="6593"/>
      </w:tblGrid>
      <w:tr w:rsidR="00FD51E7" w14:paraId="248F0D45"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6DA9BFD8" w14:textId="77777777" w:rsidR="00FD51E7" w:rsidRDefault="00FD51E7" w:rsidP="00F861C8">
            <w:pPr>
              <w:spacing w:after="60" w:line="240" w:lineRule="auto"/>
              <w:jc w:val="left"/>
            </w:pPr>
            <w:r>
              <w:lastRenderedPageBreak/>
              <w:t>Tác nhân</w:t>
            </w:r>
          </w:p>
        </w:tc>
        <w:tc>
          <w:tcPr>
            <w:tcW w:w="3656" w:type="pct"/>
          </w:tcPr>
          <w:p w14:paraId="2431C63E" w14:textId="77777777" w:rsidR="00FD51E7" w:rsidRDefault="00FD51E7" w:rsidP="00F861C8">
            <w:pPr>
              <w:spacing w:after="60" w:line="240" w:lineRule="auto"/>
              <w:jc w:val="left"/>
            </w:pPr>
            <w:r>
              <w:t>Mô tả</w:t>
            </w:r>
          </w:p>
        </w:tc>
      </w:tr>
      <w:tr w:rsidR="00FD51E7" w14:paraId="24587B8B" w14:textId="77777777" w:rsidTr="006C0CAB">
        <w:tc>
          <w:tcPr>
            <w:tcW w:w="1344" w:type="pct"/>
          </w:tcPr>
          <w:p w14:paraId="1EFCD441" w14:textId="77777777" w:rsidR="00FD51E7" w:rsidRDefault="00FD51E7" w:rsidP="00F861C8">
            <w:pPr>
              <w:spacing w:after="60" w:line="240" w:lineRule="auto"/>
              <w:jc w:val="left"/>
            </w:pPr>
            <w:r w:rsidRPr="000F736D">
              <w:t>Cán bộ Cục CTS&amp;BMTT</w:t>
            </w:r>
          </w:p>
        </w:tc>
        <w:tc>
          <w:tcPr>
            <w:tcW w:w="3656" w:type="pct"/>
          </w:tcPr>
          <w:p w14:paraId="64678054" w14:textId="77777777" w:rsidR="00FD51E7" w:rsidRDefault="00FD51E7" w:rsidP="00F861C8">
            <w:pPr>
              <w:spacing w:after="60" w:line="240" w:lineRule="auto"/>
              <w:jc w:val="left"/>
            </w:pPr>
            <w:r>
              <w:t>Xem danh sách các thông báo, tin nhắn được gửi tới cơ quan, tổ chức:</w:t>
            </w:r>
          </w:p>
          <w:p w14:paraId="71B2F1A0" w14:textId="77777777" w:rsidR="00FD51E7" w:rsidRPr="003E04E4" w:rsidRDefault="00FD51E7" w:rsidP="00FD51E7">
            <w:pPr>
              <w:pStyle w:val="ListParagraph"/>
              <w:numPr>
                <w:ilvl w:val="0"/>
                <w:numId w:val="10"/>
              </w:numPr>
              <w:spacing w:after="60" w:line="240" w:lineRule="auto"/>
              <w:jc w:val="left"/>
            </w:pPr>
            <w:r>
              <w:rPr>
                <w:lang w:val="en-US"/>
              </w:rPr>
              <w:t>Xem danh sách thông báo, tin nhắn</w:t>
            </w:r>
          </w:p>
          <w:p w14:paraId="78EC8287" w14:textId="77777777" w:rsidR="00FD51E7" w:rsidRDefault="00FD51E7" w:rsidP="00FD51E7">
            <w:pPr>
              <w:pStyle w:val="ListParagraph"/>
              <w:numPr>
                <w:ilvl w:val="0"/>
                <w:numId w:val="10"/>
              </w:numPr>
              <w:spacing w:after="60" w:line="240" w:lineRule="auto"/>
              <w:jc w:val="left"/>
            </w:pPr>
            <w:r>
              <w:rPr>
                <w:lang w:val="en-US"/>
              </w:rPr>
              <w:t>Xem nội dung chi tiết của thông báo, tin nhắn</w:t>
            </w:r>
          </w:p>
        </w:tc>
      </w:tr>
    </w:tbl>
    <w:p w14:paraId="548F60ED" w14:textId="77777777" w:rsidR="006C0CAB" w:rsidRDefault="006C0CAB" w:rsidP="006C0CAB"/>
    <w:p w14:paraId="2A323527" w14:textId="77777777" w:rsidR="00FD51E7" w:rsidRDefault="00FD51E7" w:rsidP="00474A1A">
      <w:pPr>
        <w:pStyle w:val="Chcnng"/>
      </w:pPr>
      <w:r>
        <w:t>Báo cáo, thống kê thông tin CTS</w:t>
      </w:r>
    </w:p>
    <w:tbl>
      <w:tblPr>
        <w:tblStyle w:val="DTTSol"/>
        <w:tblW w:w="5000" w:type="pct"/>
        <w:tblLook w:val="0420" w:firstRow="1" w:lastRow="0" w:firstColumn="0" w:lastColumn="0" w:noHBand="0" w:noVBand="1"/>
      </w:tblPr>
      <w:tblGrid>
        <w:gridCol w:w="2424"/>
        <w:gridCol w:w="6593"/>
      </w:tblGrid>
      <w:tr w:rsidR="00FD51E7" w14:paraId="47CB4122"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3A893628" w14:textId="77777777" w:rsidR="00FD51E7" w:rsidRDefault="00FD51E7" w:rsidP="00F861C8">
            <w:pPr>
              <w:spacing w:after="60" w:line="240" w:lineRule="auto"/>
              <w:jc w:val="left"/>
            </w:pPr>
            <w:r>
              <w:t>Tác nhân</w:t>
            </w:r>
          </w:p>
        </w:tc>
        <w:tc>
          <w:tcPr>
            <w:tcW w:w="3656" w:type="pct"/>
          </w:tcPr>
          <w:p w14:paraId="3CEF6A3B" w14:textId="77777777" w:rsidR="00FD51E7" w:rsidRDefault="00FD51E7" w:rsidP="00F861C8">
            <w:pPr>
              <w:spacing w:after="60" w:line="240" w:lineRule="auto"/>
              <w:jc w:val="left"/>
            </w:pPr>
            <w:r>
              <w:t>Mô tả</w:t>
            </w:r>
          </w:p>
        </w:tc>
      </w:tr>
      <w:tr w:rsidR="00FD51E7" w14:paraId="09C1F313" w14:textId="77777777" w:rsidTr="006C0CAB">
        <w:tc>
          <w:tcPr>
            <w:tcW w:w="1344" w:type="pct"/>
          </w:tcPr>
          <w:p w14:paraId="5B8E9E2D" w14:textId="77777777" w:rsidR="00FD51E7" w:rsidRDefault="00FD51E7" w:rsidP="00F861C8">
            <w:pPr>
              <w:spacing w:after="60" w:line="240" w:lineRule="auto"/>
              <w:jc w:val="left"/>
            </w:pPr>
            <w:r w:rsidRPr="000F736D">
              <w:t>Cán bộ Cục CTS&amp;BMTT</w:t>
            </w:r>
          </w:p>
        </w:tc>
        <w:tc>
          <w:tcPr>
            <w:tcW w:w="3656" w:type="pct"/>
          </w:tcPr>
          <w:p w14:paraId="0957029C" w14:textId="77777777" w:rsidR="00FD51E7" w:rsidRDefault="00FD51E7" w:rsidP="00F861C8">
            <w:pPr>
              <w:spacing w:after="60" w:line="240" w:lineRule="auto"/>
              <w:jc w:val="left"/>
            </w:pPr>
            <w:r>
              <w:t>Cho phép c</w:t>
            </w:r>
            <w:r w:rsidRPr="000F736D">
              <w:t>án bộ Cục CTS&amp;BMTT</w:t>
            </w:r>
            <w:r>
              <w:t xml:space="preserve"> lập các báo cáo thống kê theo khoảng thời gian cho từng đối tượng quản lý:</w:t>
            </w:r>
          </w:p>
          <w:p w14:paraId="6A0BE17A" w14:textId="77777777" w:rsidR="00FD51E7" w:rsidRPr="00CD553D" w:rsidRDefault="00FD51E7" w:rsidP="00FD51E7">
            <w:pPr>
              <w:pStyle w:val="ListParagraph"/>
              <w:numPr>
                <w:ilvl w:val="0"/>
                <w:numId w:val="10"/>
              </w:numPr>
              <w:spacing w:after="60" w:line="240" w:lineRule="auto"/>
              <w:jc w:val="left"/>
            </w:pPr>
            <w:r>
              <w:rPr>
                <w:lang w:val="en-US"/>
              </w:rPr>
              <w:t>Thống kê hồ sơ</w:t>
            </w:r>
          </w:p>
          <w:p w14:paraId="64D5F81C" w14:textId="77777777" w:rsidR="00FD51E7" w:rsidRPr="003E04E4" w:rsidRDefault="00FD51E7" w:rsidP="00FD51E7">
            <w:pPr>
              <w:pStyle w:val="ListParagraph"/>
              <w:numPr>
                <w:ilvl w:val="0"/>
                <w:numId w:val="10"/>
              </w:numPr>
              <w:spacing w:after="60" w:line="240" w:lineRule="auto"/>
              <w:jc w:val="left"/>
            </w:pPr>
            <w:r>
              <w:rPr>
                <w:lang w:val="en-US"/>
              </w:rPr>
              <w:t>Thống kê CTS</w:t>
            </w:r>
          </w:p>
          <w:p w14:paraId="7F9C2E7F" w14:textId="77777777" w:rsidR="00FD51E7" w:rsidRPr="003E04E4" w:rsidRDefault="00FD51E7" w:rsidP="00FD51E7">
            <w:pPr>
              <w:pStyle w:val="ListParagraph"/>
              <w:numPr>
                <w:ilvl w:val="0"/>
                <w:numId w:val="10"/>
              </w:numPr>
              <w:spacing w:after="60" w:line="240" w:lineRule="auto"/>
              <w:jc w:val="left"/>
            </w:pPr>
            <w:r>
              <w:rPr>
                <w:lang w:val="en-US"/>
              </w:rPr>
              <w:t>Thống kê tài khoản</w:t>
            </w:r>
          </w:p>
          <w:p w14:paraId="25B0C6A8" w14:textId="77777777" w:rsidR="00FD51E7" w:rsidRDefault="00FD51E7" w:rsidP="00FD51E7">
            <w:pPr>
              <w:pStyle w:val="ListParagraph"/>
              <w:numPr>
                <w:ilvl w:val="0"/>
                <w:numId w:val="10"/>
              </w:numPr>
              <w:spacing w:after="60" w:line="240" w:lineRule="auto"/>
              <w:jc w:val="left"/>
            </w:pPr>
            <w:r>
              <w:rPr>
                <w:lang w:val="en-US"/>
              </w:rPr>
              <w:t>Báo cáo, thống kê động</w:t>
            </w:r>
          </w:p>
        </w:tc>
      </w:tr>
    </w:tbl>
    <w:p w14:paraId="57D06B07" w14:textId="77777777" w:rsidR="006C0CAB" w:rsidRDefault="006C0CAB" w:rsidP="006C0CAB">
      <w:r>
        <w:t>Danh sách Usecase:</w:t>
      </w:r>
    </w:p>
    <w:p w14:paraId="1BF28B3A" w14:textId="77777777" w:rsidR="00803E95" w:rsidRPr="00DE2087" w:rsidRDefault="00803E95" w:rsidP="00803E95">
      <w:pPr>
        <w:pStyle w:val="Chitit"/>
      </w:pPr>
      <w:r>
        <w:fldChar w:fldCharType="begin"/>
      </w:r>
      <w:r>
        <w:instrText xml:space="preserve"> REF _Ref21905569 \r \h  \* MERGEFORMAT </w:instrText>
      </w:r>
      <w:r>
        <w:fldChar w:fldCharType="separate"/>
      </w:r>
      <w:r w:rsidR="002135F6">
        <w:t xml:space="preserve">UC 076 - </w:t>
      </w:r>
      <w:r>
        <w:fldChar w:fldCharType="end"/>
      </w:r>
      <w:r>
        <w:fldChar w:fldCharType="begin"/>
      </w:r>
      <w:r>
        <w:instrText xml:space="preserve"> REF _Ref21905571 \h  \* MERGEFORMAT </w:instrText>
      </w:r>
      <w:r>
        <w:fldChar w:fldCharType="separate"/>
      </w:r>
      <w:r w:rsidR="002135F6">
        <w:t>Thống kê, báo cáo hồ sơ của từng nhóm đối tượng của Cục CTS&amp;BMTT</w:t>
      </w:r>
      <w:r>
        <w:fldChar w:fldCharType="end"/>
      </w:r>
    </w:p>
    <w:p w14:paraId="30EE49A1" w14:textId="6AFC90A6" w:rsidR="00357E82" w:rsidRDefault="00357E82" w:rsidP="009D06C6">
      <w:pPr>
        <w:pStyle w:val="Chitit"/>
      </w:pPr>
      <w:r>
        <w:fldChar w:fldCharType="begin"/>
      </w:r>
      <w:r>
        <w:instrText xml:space="preserve"> REF _Ref21904391 \r \h </w:instrText>
      </w:r>
      <w:r w:rsidR="009D06C6">
        <w:instrText xml:space="preserve"> \* MERGEFORMAT </w:instrText>
      </w:r>
      <w:r>
        <w:fldChar w:fldCharType="separate"/>
      </w:r>
      <w:r w:rsidR="002135F6">
        <w:t xml:space="preserve">UC 139 - </w:t>
      </w:r>
      <w:r>
        <w:fldChar w:fldCharType="end"/>
      </w:r>
      <w:r>
        <w:fldChar w:fldCharType="begin"/>
      </w:r>
      <w:r>
        <w:instrText xml:space="preserve"> REF _Ref21904394 \h </w:instrText>
      </w:r>
      <w:r w:rsidR="009D06C6">
        <w:instrText xml:space="preserve"> \* MERGEFORMAT </w:instrText>
      </w:r>
      <w:r>
        <w:fldChar w:fldCharType="separate"/>
      </w:r>
      <w:r w:rsidR="002135F6">
        <w:t>Thống kê số lượng hồ sơ của cơ quan, tổ chức</w:t>
      </w:r>
      <w:r>
        <w:fldChar w:fldCharType="end"/>
      </w:r>
    </w:p>
    <w:p w14:paraId="408B7882" w14:textId="7902B38C" w:rsidR="00357E82" w:rsidRDefault="00357E82" w:rsidP="009D06C6">
      <w:pPr>
        <w:pStyle w:val="Chitit"/>
      </w:pPr>
      <w:r>
        <w:fldChar w:fldCharType="begin"/>
      </w:r>
      <w:r>
        <w:instrText xml:space="preserve"> REF _Ref21904401 \r \h </w:instrText>
      </w:r>
      <w:r w:rsidR="009D06C6">
        <w:instrText xml:space="preserve"> \* MERGEFORMAT </w:instrText>
      </w:r>
      <w:r>
        <w:fldChar w:fldCharType="separate"/>
      </w:r>
      <w:r w:rsidR="002135F6">
        <w:t xml:space="preserve">UC 140 - </w:t>
      </w:r>
      <w:r>
        <w:fldChar w:fldCharType="end"/>
      </w:r>
      <w:r>
        <w:fldChar w:fldCharType="begin"/>
      </w:r>
      <w:r>
        <w:instrText xml:space="preserve"> REF _Ref21904404 \h </w:instrText>
      </w:r>
      <w:r w:rsidR="009D06C6">
        <w:instrText xml:space="preserve"> \* MERGEFORMAT </w:instrText>
      </w:r>
      <w:r>
        <w:fldChar w:fldCharType="separate"/>
      </w:r>
      <w:r w:rsidR="002135F6">
        <w:t>Thống kê số lượng chứng thư số của cơ quan, tổ chức</w:t>
      </w:r>
      <w:r>
        <w:fldChar w:fldCharType="end"/>
      </w:r>
    </w:p>
    <w:p w14:paraId="419AF6F5" w14:textId="0D14D269" w:rsidR="00357E82" w:rsidRDefault="00357E82" w:rsidP="009D06C6">
      <w:pPr>
        <w:pStyle w:val="Chitit"/>
      </w:pPr>
      <w:r>
        <w:fldChar w:fldCharType="begin"/>
      </w:r>
      <w:r>
        <w:instrText xml:space="preserve"> REF _Ref21904409 \r \h </w:instrText>
      </w:r>
      <w:r w:rsidR="009D06C6">
        <w:instrText xml:space="preserve"> \* MERGEFORMAT </w:instrText>
      </w:r>
      <w:r>
        <w:fldChar w:fldCharType="separate"/>
      </w:r>
      <w:r w:rsidR="002135F6">
        <w:t xml:space="preserve">UC 141 - </w:t>
      </w:r>
      <w:r>
        <w:fldChar w:fldCharType="end"/>
      </w:r>
      <w:r>
        <w:fldChar w:fldCharType="begin"/>
      </w:r>
      <w:r>
        <w:instrText xml:space="preserve"> REF _Ref21904412 \h </w:instrText>
      </w:r>
      <w:r w:rsidR="009D06C6">
        <w:instrText xml:space="preserve"> \* MERGEFORMAT </w:instrText>
      </w:r>
      <w:r>
        <w:fldChar w:fldCharType="separate"/>
      </w:r>
      <w:r w:rsidR="002135F6">
        <w:t>Thống kê số lượng tài khoản của cơ quan, tổ chức</w:t>
      </w:r>
      <w:r>
        <w:fldChar w:fldCharType="end"/>
      </w:r>
    </w:p>
    <w:p w14:paraId="2D20DEAC" w14:textId="1A8E8CE1" w:rsidR="00F04F7C" w:rsidRDefault="00F04F7C" w:rsidP="009D06C6">
      <w:pPr>
        <w:pStyle w:val="Chitit"/>
      </w:pPr>
      <w:r>
        <w:fldChar w:fldCharType="begin"/>
      </w:r>
      <w:r>
        <w:instrText xml:space="preserve"> REF _Ref21906779 \r \h </w:instrText>
      </w:r>
      <w:r>
        <w:fldChar w:fldCharType="separate"/>
      </w:r>
      <w:r w:rsidR="002135F6">
        <w:t xml:space="preserve">UC 142 - </w:t>
      </w:r>
      <w:r>
        <w:fldChar w:fldCharType="end"/>
      </w:r>
      <w:r>
        <w:fldChar w:fldCharType="begin"/>
      </w:r>
      <w:r>
        <w:instrText xml:space="preserve"> REF _Ref21906781 \h </w:instrText>
      </w:r>
      <w:r>
        <w:fldChar w:fldCharType="separate"/>
      </w:r>
      <w:r w:rsidR="002135F6">
        <w:t>Lập báo cáo động</w:t>
      </w:r>
      <w:r>
        <w:fldChar w:fldCharType="end"/>
      </w:r>
    </w:p>
    <w:p w14:paraId="0BD725C3" w14:textId="77777777" w:rsidR="006C0CAB" w:rsidRDefault="006C0CAB" w:rsidP="006C0CAB"/>
    <w:p w14:paraId="4411E63E" w14:textId="77777777" w:rsidR="00DE2087" w:rsidRDefault="00DE2087" w:rsidP="00DE2087">
      <w:pPr>
        <w:pStyle w:val="Chcnng"/>
      </w:pPr>
      <w:r>
        <w:t>Quản lý kho thiết bị nghiệp vụ chứng thư số</w:t>
      </w:r>
    </w:p>
    <w:tbl>
      <w:tblPr>
        <w:tblStyle w:val="DTTSol"/>
        <w:tblW w:w="5000" w:type="pct"/>
        <w:tblLook w:val="0420" w:firstRow="1" w:lastRow="0" w:firstColumn="0" w:lastColumn="0" w:noHBand="0" w:noVBand="1"/>
      </w:tblPr>
      <w:tblGrid>
        <w:gridCol w:w="2424"/>
        <w:gridCol w:w="6593"/>
      </w:tblGrid>
      <w:tr w:rsidR="00DE2087" w14:paraId="02F9411A"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7DBAA1E0" w14:textId="77777777" w:rsidR="00DE2087" w:rsidRDefault="00DE2087" w:rsidP="004B631D">
            <w:pPr>
              <w:spacing w:after="60" w:line="240" w:lineRule="auto"/>
              <w:jc w:val="left"/>
            </w:pPr>
            <w:r>
              <w:t>Tác nhân</w:t>
            </w:r>
          </w:p>
        </w:tc>
        <w:tc>
          <w:tcPr>
            <w:tcW w:w="3656" w:type="pct"/>
          </w:tcPr>
          <w:p w14:paraId="7BE107E8" w14:textId="77777777" w:rsidR="00DE2087" w:rsidRDefault="00DE2087" w:rsidP="004B631D">
            <w:pPr>
              <w:spacing w:after="60" w:line="240" w:lineRule="auto"/>
              <w:jc w:val="left"/>
            </w:pPr>
            <w:r>
              <w:t>Mô tả</w:t>
            </w:r>
          </w:p>
        </w:tc>
      </w:tr>
      <w:tr w:rsidR="00DE2087" w14:paraId="0F89BEBB" w14:textId="77777777" w:rsidTr="006C0CAB">
        <w:tc>
          <w:tcPr>
            <w:tcW w:w="1344" w:type="pct"/>
          </w:tcPr>
          <w:p w14:paraId="2F4332A0" w14:textId="77777777" w:rsidR="00DE2087" w:rsidRDefault="00DE2087" w:rsidP="004B631D">
            <w:pPr>
              <w:spacing w:after="60" w:line="240" w:lineRule="auto"/>
              <w:jc w:val="left"/>
            </w:pPr>
            <w:r>
              <w:t>Phòng Quản trị hạ tầng</w:t>
            </w:r>
          </w:p>
        </w:tc>
        <w:tc>
          <w:tcPr>
            <w:tcW w:w="3656" w:type="pct"/>
          </w:tcPr>
          <w:p w14:paraId="3FF9F619" w14:textId="77777777" w:rsidR="00DE2087" w:rsidRDefault="00DE2087" w:rsidP="004B631D">
            <w:pPr>
              <w:spacing w:after="60" w:line="240" w:lineRule="auto"/>
              <w:jc w:val="left"/>
            </w:pPr>
            <w:r>
              <w:t>Cho phép quản trị các thiết bị nghiệp vụ chứng thư số chứng thư số:</w:t>
            </w:r>
          </w:p>
          <w:p w14:paraId="736302FB" w14:textId="77777777" w:rsidR="00DE2087" w:rsidRPr="00DA256E" w:rsidRDefault="00DE2087" w:rsidP="004B631D">
            <w:pPr>
              <w:pStyle w:val="ListParagraph"/>
              <w:numPr>
                <w:ilvl w:val="0"/>
                <w:numId w:val="10"/>
              </w:numPr>
              <w:spacing w:after="60" w:line="240" w:lineRule="auto"/>
              <w:jc w:val="left"/>
            </w:pPr>
            <w:r>
              <w:rPr>
                <w:lang w:val="en-US"/>
              </w:rPr>
              <w:t>Quản lý số lượng các thiết bị nghiệp vụ chứng thư số CTS trong kho, theo từng nguồn cung cấp</w:t>
            </w:r>
          </w:p>
          <w:p w14:paraId="38765896" w14:textId="77777777" w:rsidR="00DE2087" w:rsidRPr="00DA256E" w:rsidRDefault="00DE2087" w:rsidP="004B631D">
            <w:pPr>
              <w:pStyle w:val="ListParagraph"/>
              <w:numPr>
                <w:ilvl w:val="0"/>
                <w:numId w:val="10"/>
              </w:numPr>
              <w:spacing w:after="60" w:line="240" w:lineRule="auto"/>
              <w:jc w:val="left"/>
            </w:pPr>
            <w:r>
              <w:rPr>
                <w:lang w:val="en-US"/>
              </w:rPr>
              <w:t>Nhập, xuất kho</w:t>
            </w:r>
          </w:p>
          <w:p w14:paraId="2F3140A5" w14:textId="77777777" w:rsidR="00DE2087" w:rsidRDefault="00DE2087" w:rsidP="004B631D">
            <w:pPr>
              <w:pStyle w:val="ListParagraph"/>
              <w:numPr>
                <w:ilvl w:val="0"/>
                <w:numId w:val="10"/>
              </w:numPr>
              <w:spacing w:after="60" w:line="240" w:lineRule="auto"/>
              <w:jc w:val="left"/>
            </w:pPr>
            <w:r>
              <w:rPr>
                <w:lang w:val="en-US"/>
              </w:rPr>
              <w:t>Lập báo cáo thống kê</w:t>
            </w:r>
          </w:p>
        </w:tc>
      </w:tr>
    </w:tbl>
    <w:p w14:paraId="26175077" w14:textId="77777777" w:rsidR="006C0CAB" w:rsidRDefault="006C0CAB" w:rsidP="006C0CAB">
      <w:r>
        <w:t>Danh sách Usecase:</w:t>
      </w:r>
    </w:p>
    <w:p w14:paraId="727F8727" w14:textId="56639146" w:rsidR="00A12E3F" w:rsidRDefault="00B54D4E" w:rsidP="00A12E3F">
      <w:pPr>
        <w:pStyle w:val="Chitit"/>
      </w:pPr>
      <w:r>
        <w:fldChar w:fldCharType="begin"/>
      </w:r>
      <w:r>
        <w:instrText xml:space="preserve"> REF _Ref21905036 \r \h </w:instrText>
      </w:r>
      <w:r w:rsidR="00A12E3F">
        <w:instrText xml:space="preserve"> \* MERGEFORMAT </w:instrText>
      </w:r>
      <w:r>
        <w:fldChar w:fldCharType="separate"/>
      </w:r>
      <w:r w:rsidR="002135F6">
        <w:t xml:space="preserve">UC 077 - </w:t>
      </w:r>
      <w:r>
        <w:fldChar w:fldCharType="end"/>
      </w:r>
      <w:r>
        <w:fldChar w:fldCharType="begin"/>
      </w:r>
      <w:r>
        <w:instrText xml:space="preserve"> REF _Ref21905040 \h </w:instrText>
      </w:r>
      <w:r w:rsidR="00A12E3F">
        <w:instrText xml:space="preserve"> \* MERGEFORMAT </w:instrText>
      </w:r>
      <w:r>
        <w:fldChar w:fldCharType="separate"/>
      </w:r>
      <w:r w:rsidR="002135F6">
        <w:t>Tìm kiếm thiết bị nghiệp vụ chứng thư số trong kho</w:t>
      </w:r>
      <w:r>
        <w:fldChar w:fldCharType="end"/>
      </w:r>
    </w:p>
    <w:p w14:paraId="017F3478" w14:textId="7316AA4C" w:rsidR="00A12E3F" w:rsidRDefault="00B54D4E" w:rsidP="00A12E3F">
      <w:pPr>
        <w:pStyle w:val="Chitit"/>
      </w:pPr>
      <w:r>
        <w:fldChar w:fldCharType="begin"/>
      </w:r>
      <w:r>
        <w:instrText xml:space="preserve"> REF _Ref21905043 \r \h </w:instrText>
      </w:r>
      <w:r w:rsidR="00A12E3F">
        <w:instrText xml:space="preserve"> \* MERGEFORMAT </w:instrText>
      </w:r>
      <w:r>
        <w:fldChar w:fldCharType="separate"/>
      </w:r>
      <w:r w:rsidR="002135F6">
        <w:t xml:space="preserve">UC 078 - </w:t>
      </w:r>
      <w:r>
        <w:fldChar w:fldCharType="end"/>
      </w:r>
      <w:r>
        <w:fldChar w:fldCharType="begin"/>
      </w:r>
      <w:r>
        <w:instrText xml:space="preserve"> REF _Ref21905047 \h </w:instrText>
      </w:r>
      <w:r w:rsidR="00A12E3F">
        <w:instrText xml:space="preserve"> \* MERGEFORMAT </w:instrText>
      </w:r>
      <w:r>
        <w:fldChar w:fldCharType="separate"/>
      </w:r>
      <w:r w:rsidR="002135F6">
        <w:t>Xem chi tiết tình trạng nhập xuất kho của 1 loại thiết bị nghiệp vụ chứng thư số</w:t>
      </w:r>
      <w:r>
        <w:fldChar w:fldCharType="end"/>
      </w:r>
    </w:p>
    <w:p w14:paraId="64FD1083" w14:textId="0091681B" w:rsidR="00A12E3F" w:rsidRDefault="00B54D4E" w:rsidP="00A12E3F">
      <w:pPr>
        <w:pStyle w:val="Chitit"/>
      </w:pPr>
      <w:r>
        <w:fldChar w:fldCharType="begin"/>
      </w:r>
      <w:r>
        <w:instrText xml:space="preserve"> REF _Ref21905052 \r \h </w:instrText>
      </w:r>
      <w:r w:rsidR="00A12E3F">
        <w:instrText xml:space="preserve"> \* MERGEFORMAT </w:instrText>
      </w:r>
      <w:r>
        <w:fldChar w:fldCharType="separate"/>
      </w:r>
      <w:r w:rsidR="002135F6">
        <w:t xml:space="preserve">UC 079 - </w:t>
      </w:r>
      <w:r>
        <w:fldChar w:fldCharType="end"/>
      </w:r>
      <w:r>
        <w:fldChar w:fldCharType="begin"/>
      </w:r>
      <w:r>
        <w:instrText xml:space="preserve"> REF _Ref21905056 \h </w:instrText>
      </w:r>
      <w:r w:rsidR="00A12E3F">
        <w:instrText xml:space="preserve"> \* MERGEFORMAT </w:instrText>
      </w:r>
      <w:r>
        <w:fldChar w:fldCharType="separate"/>
      </w:r>
      <w:r w:rsidR="002135F6">
        <w:t>Tìm kiếm danh sách các đợt nhập kho thiết bị nghiệp vụ chứng thư số mới</w:t>
      </w:r>
      <w:r>
        <w:fldChar w:fldCharType="end"/>
      </w:r>
    </w:p>
    <w:p w14:paraId="7FFB7FAE" w14:textId="508DEC49" w:rsidR="00A12E3F" w:rsidRDefault="00B54D4E" w:rsidP="00A12E3F">
      <w:pPr>
        <w:pStyle w:val="Chitit"/>
      </w:pPr>
      <w:r>
        <w:fldChar w:fldCharType="begin"/>
      </w:r>
      <w:r>
        <w:instrText xml:space="preserve"> REF _Ref21905060 \r \h </w:instrText>
      </w:r>
      <w:r w:rsidR="00A12E3F">
        <w:instrText xml:space="preserve"> \* MERGEFORMAT </w:instrText>
      </w:r>
      <w:r>
        <w:fldChar w:fldCharType="separate"/>
      </w:r>
      <w:r w:rsidR="002135F6">
        <w:t xml:space="preserve">UC 080 - </w:t>
      </w:r>
      <w:r>
        <w:fldChar w:fldCharType="end"/>
      </w:r>
      <w:r>
        <w:fldChar w:fldCharType="begin"/>
      </w:r>
      <w:r>
        <w:instrText xml:space="preserve"> REF _Ref21905063 \h </w:instrText>
      </w:r>
      <w:r w:rsidR="00A12E3F">
        <w:instrText xml:space="preserve"> \* MERGEFORMAT </w:instrText>
      </w:r>
      <w:r>
        <w:fldChar w:fldCharType="separate"/>
      </w:r>
      <w:r w:rsidR="002135F6">
        <w:t>Thêm mới đợt nhập kho thiết bị nghiệp vụ chứng thư số mới</w:t>
      </w:r>
      <w:r>
        <w:fldChar w:fldCharType="end"/>
      </w:r>
    </w:p>
    <w:p w14:paraId="5BA88EBF" w14:textId="1878E5A9" w:rsidR="00A12E3F" w:rsidRDefault="00B54D4E" w:rsidP="00A12E3F">
      <w:pPr>
        <w:pStyle w:val="Chitit"/>
      </w:pPr>
      <w:r>
        <w:fldChar w:fldCharType="begin"/>
      </w:r>
      <w:r>
        <w:instrText xml:space="preserve"> REF _Ref21905067 \r \h </w:instrText>
      </w:r>
      <w:r w:rsidR="00A12E3F">
        <w:instrText xml:space="preserve"> \* MERGEFORMAT </w:instrText>
      </w:r>
      <w:r>
        <w:fldChar w:fldCharType="separate"/>
      </w:r>
      <w:r w:rsidR="002135F6">
        <w:t xml:space="preserve">UC 081 - </w:t>
      </w:r>
      <w:r>
        <w:fldChar w:fldCharType="end"/>
      </w:r>
      <w:r>
        <w:fldChar w:fldCharType="begin"/>
      </w:r>
      <w:r>
        <w:instrText xml:space="preserve"> REF _Ref21905070 \h </w:instrText>
      </w:r>
      <w:r w:rsidR="00A12E3F">
        <w:instrText xml:space="preserve"> \* MERGEFORMAT </w:instrText>
      </w:r>
      <w:r>
        <w:fldChar w:fldCharType="separate"/>
      </w:r>
      <w:r w:rsidR="002135F6">
        <w:t>Chỉnh sửa đợt nhập kho thiết bị nghiệp vụ chứng thư số mới</w:t>
      </w:r>
      <w:r>
        <w:fldChar w:fldCharType="end"/>
      </w:r>
    </w:p>
    <w:p w14:paraId="1C16D498" w14:textId="730F92F4" w:rsidR="00A12E3F" w:rsidRDefault="00B54D4E" w:rsidP="00A12E3F">
      <w:pPr>
        <w:pStyle w:val="Chitit"/>
      </w:pPr>
      <w:r>
        <w:fldChar w:fldCharType="begin"/>
      </w:r>
      <w:r>
        <w:instrText xml:space="preserve"> REF _Ref21905075 \r \h </w:instrText>
      </w:r>
      <w:r w:rsidR="00A12E3F">
        <w:instrText xml:space="preserve"> \* MERGEFORMAT </w:instrText>
      </w:r>
      <w:r>
        <w:fldChar w:fldCharType="separate"/>
      </w:r>
      <w:r w:rsidR="002135F6">
        <w:t xml:space="preserve">UC 082 - </w:t>
      </w:r>
      <w:r>
        <w:fldChar w:fldCharType="end"/>
      </w:r>
      <w:r>
        <w:fldChar w:fldCharType="begin"/>
      </w:r>
      <w:r>
        <w:instrText xml:space="preserve"> REF _Ref21905077 \h </w:instrText>
      </w:r>
      <w:r w:rsidR="00A12E3F">
        <w:instrText xml:space="preserve"> \* MERGEFORMAT </w:instrText>
      </w:r>
      <w:r>
        <w:fldChar w:fldCharType="separate"/>
      </w:r>
      <w:r w:rsidR="002135F6">
        <w:t>Xóa đợt nhập kho thiết bị nghiệp vụ chứng thư số mới</w:t>
      </w:r>
      <w:r>
        <w:fldChar w:fldCharType="end"/>
      </w:r>
    </w:p>
    <w:p w14:paraId="694C2E5A" w14:textId="189B445C" w:rsidR="00A12E3F" w:rsidRDefault="00B54D4E" w:rsidP="00A12E3F">
      <w:pPr>
        <w:pStyle w:val="Chitit"/>
      </w:pPr>
      <w:r>
        <w:lastRenderedPageBreak/>
        <w:fldChar w:fldCharType="begin"/>
      </w:r>
      <w:r>
        <w:instrText xml:space="preserve"> REF _Ref21905081 \r \h </w:instrText>
      </w:r>
      <w:r w:rsidR="00A12E3F">
        <w:instrText xml:space="preserve"> \* MERGEFORMAT </w:instrText>
      </w:r>
      <w:r>
        <w:fldChar w:fldCharType="separate"/>
      </w:r>
      <w:r w:rsidR="002135F6">
        <w:t xml:space="preserve">UC 083 - </w:t>
      </w:r>
      <w:r>
        <w:fldChar w:fldCharType="end"/>
      </w:r>
      <w:r>
        <w:fldChar w:fldCharType="begin"/>
      </w:r>
      <w:r>
        <w:instrText xml:space="preserve"> REF _Ref21905085 \h </w:instrText>
      </w:r>
      <w:r w:rsidR="00A12E3F">
        <w:instrText xml:space="preserve"> \* MERGEFORMAT </w:instrText>
      </w:r>
      <w:r>
        <w:fldChar w:fldCharType="separate"/>
      </w:r>
      <w:r w:rsidR="002135F6">
        <w:t>Xuất phiếu nhập kho thiết bị nghiệp vụ chứng thư số mới</w:t>
      </w:r>
      <w:r>
        <w:fldChar w:fldCharType="end"/>
      </w:r>
    </w:p>
    <w:p w14:paraId="2FD8CC91" w14:textId="145DB62F" w:rsidR="00A12E3F" w:rsidRDefault="00B54D4E" w:rsidP="00A12E3F">
      <w:pPr>
        <w:pStyle w:val="Chitit"/>
      </w:pPr>
      <w:r>
        <w:fldChar w:fldCharType="begin"/>
      </w:r>
      <w:r>
        <w:instrText xml:space="preserve"> REF _Ref21905092 \r \h </w:instrText>
      </w:r>
      <w:r w:rsidR="00A12E3F">
        <w:instrText xml:space="preserve"> \* MERGEFORMAT </w:instrText>
      </w:r>
      <w:r>
        <w:fldChar w:fldCharType="separate"/>
      </w:r>
      <w:r w:rsidR="002135F6">
        <w:t xml:space="preserve">UC 084 - </w:t>
      </w:r>
      <w:r>
        <w:fldChar w:fldCharType="end"/>
      </w:r>
      <w:r>
        <w:fldChar w:fldCharType="begin"/>
      </w:r>
      <w:r>
        <w:instrText xml:space="preserve"> REF _Ref21905094 \h </w:instrText>
      </w:r>
      <w:r w:rsidR="00A12E3F">
        <w:instrText xml:space="preserve"> \* MERGEFORMAT </w:instrText>
      </w:r>
      <w:r>
        <w:fldChar w:fldCharType="separate"/>
      </w:r>
      <w:r w:rsidR="002135F6">
        <w:t>Tìm kiếm danh sách các đợt nhập kho thiết bị nghiệp vụ chứng thư số thu hồi</w:t>
      </w:r>
      <w:r>
        <w:fldChar w:fldCharType="end"/>
      </w:r>
    </w:p>
    <w:p w14:paraId="60940E1C" w14:textId="55BEC70B" w:rsidR="00A12E3F" w:rsidRDefault="00B54D4E" w:rsidP="00A12E3F">
      <w:pPr>
        <w:pStyle w:val="Chitit"/>
      </w:pPr>
      <w:r>
        <w:fldChar w:fldCharType="begin"/>
      </w:r>
      <w:r>
        <w:instrText xml:space="preserve"> REF _Ref21905099 \r \h </w:instrText>
      </w:r>
      <w:r w:rsidR="00A12E3F">
        <w:instrText xml:space="preserve"> \* MERGEFORMAT </w:instrText>
      </w:r>
      <w:r>
        <w:fldChar w:fldCharType="separate"/>
      </w:r>
      <w:r w:rsidR="002135F6">
        <w:t xml:space="preserve">UC 085 - </w:t>
      </w:r>
      <w:r>
        <w:fldChar w:fldCharType="end"/>
      </w:r>
      <w:r>
        <w:fldChar w:fldCharType="begin"/>
      </w:r>
      <w:r>
        <w:instrText xml:space="preserve"> REF _Ref21905102 \h </w:instrText>
      </w:r>
      <w:r w:rsidR="00A12E3F">
        <w:instrText xml:space="preserve"> \* MERGEFORMAT </w:instrText>
      </w:r>
      <w:r>
        <w:fldChar w:fldCharType="separate"/>
      </w:r>
      <w:r w:rsidR="002135F6">
        <w:t>Thêm mới đợt nhập kho thiết bị nghiệp vụ chứng thư số thu hồi</w:t>
      </w:r>
      <w:r>
        <w:fldChar w:fldCharType="end"/>
      </w:r>
    </w:p>
    <w:p w14:paraId="4FAF8E12" w14:textId="3998F595" w:rsidR="00A12E3F" w:rsidRDefault="00B54D4E" w:rsidP="00A12E3F">
      <w:pPr>
        <w:pStyle w:val="Chitit"/>
      </w:pPr>
      <w:r>
        <w:fldChar w:fldCharType="begin"/>
      </w:r>
      <w:r>
        <w:instrText xml:space="preserve"> REF _Ref21905105 \r \h </w:instrText>
      </w:r>
      <w:r w:rsidR="00A12E3F">
        <w:instrText xml:space="preserve"> \* MERGEFORMAT </w:instrText>
      </w:r>
      <w:r>
        <w:fldChar w:fldCharType="separate"/>
      </w:r>
      <w:r w:rsidR="002135F6">
        <w:t xml:space="preserve">UC 086 - </w:t>
      </w:r>
      <w:r>
        <w:fldChar w:fldCharType="end"/>
      </w:r>
      <w:r>
        <w:fldChar w:fldCharType="begin"/>
      </w:r>
      <w:r>
        <w:instrText xml:space="preserve"> REF _Ref21905107 \h </w:instrText>
      </w:r>
      <w:r w:rsidR="00A12E3F">
        <w:instrText xml:space="preserve"> \* MERGEFORMAT </w:instrText>
      </w:r>
      <w:r>
        <w:fldChar w:fldCharType="separate"/>
      </w:r>
      <w:r w:rsidR="002135F6">
        <w:t>Chỉnh sửa đợt nhập kho thiết bị nghiệp vụ chứng thư số thu hồi</w:t>
      </w:r>
      <w:r>
        <w:fldChar w:fldCharType="end"/>
      </w:r>
    </w:p>
    <w:p w14:paraId="53A215C7" w14:textId="1D453870" w:rsidR="00A12E3F" w:rsidRDefault="00B54D4E" w:rsidP="00A12E3F">
      <w:pPr>
        <w:pStyle w:val="Chitit"/>
      </w:pPr>
      <w:r>
        <w:fldChar w:fldCharType="begin"/>
      </w:r>
      <w:r>
        <w:instrText xml:space="preserve"> REF _Ref21905113 \r \h </w:instrText>
      </w:r>
      <w:r w:rsidR="00A12E3F">
        <w:instrText xml:space="preserve"> \* MERGEFORMAT </w:instrText>
      </w:r>
      <w:r>
        <w:fldChar w:fldCharType="separate"/>
      </w:r>
      <w:r w:rsidR="002135F6">
        <w:t xml:space="preserve">UC 087 - </w:t>
      </w:r>
      <w:r>
        <w:fldChar w:fldCharType="end"/>
      </w:r>
      <w:r>
        <w:fldChar w:fldCharType="begin"/>
      </w:r>
      <w:r>
        <w:instrText xml:space="preserve"> REF _Ref21905115 \h </w:instrText>
      </w:r>
      <w:r w:rsidR="00A12E3F">
        <w:instrText xml:space="preserve"> \* MERGEFORMAT </w:instrText>
      </w:r>
      <w:r>
        <w:fldChar w:fldCharType="separate"/>
      </w:r>
      <w:r w:rsidR="002135F6">
        <w:t>Xóa đợt nhập kho thiết bị nghiệp vụ chứng thư số thu hồi</w:t>
      </w:r>
      <w:r>
        <w:fldChar w:fldCharType="end"/>
      </w:r>
    </w:p>
    <w:p w14:paraId="6A216CBC" w14:textId="338039D1" w:rsidR="00A12E3F" w:rsidRDefault="00B54D4E" w:rsidP="00A12E3F">
      <w:pPr>
        <w:pStyle w:val="Chitit"/>
      </w:pPr>
      <w:r>
        <w:fldChar w:fldCharType="begin"/>
      </w:r>
      <w:r>
        <w:instrText xml:space="preserve"> REF _Ref21905119 \r \h </w:instrText>
      </w:r>
      <w:r w:rsidR="00A12E3F">
        <w:instrText xml:space="preserve"> \* MERGEFORMAT </w:instrText>
      </w:r>
      <w:r>
        <w:fldChar w:fldCharType="separate"/>
      </w:r>
      <w:r w:rsidR="002135F6">
        <w:t xml:space="preserve">UC 088 - </w:t>
      </w:r>
      <w:r>
        <w:fldChar w:fldCharType="end"/>
      </w:r>
      <w:r>
        <w:fldChar w:fldCharType="begin"/>
      </w:r>
      <w:r>
        <w:instrText xml:space="preserve"> REF _Ref21905123 \h </w:instrText>
      </w:r>
      <w:r w:rsidR="00A12E3F">
        <w:instrText xml:space="preserve"> \* MERGEFORMAT </w:instrText>
      </w:r>
      <w:r>
        <w:fldChar w:fldCharType="separate"/>
      </w:r>
      <w:r w:rsidR="002135F6">
        <w:t>Xuất phiếu nhập kho thiết bị nghiệp vụ chứng thư số thu hồi</w:t>
      </w:r>
      <w:r>
        <w:fldChar w:fldCharType="end"/>
      </w:r>
    </w:p>
    <w:p w14:paraId="299F934C" w14:textId="29CF6B93" w:rsidR="00A12E3F" w:rsidRDefault="00B54D4E" w:rsidP="00A12E3F">
      <w:pPr>
        <w:pStyle w:val="Chitit"/>
      </w:pPr>
      <w:r>
        <w:fldChar w:fldCharType="begin"/>
      </w:r>
      <w:r>
        <w:instrText xml:space="preserve"> REF _Ref21905129 \r \h </w:instrText>
      </w:r>
      <w:r w:rsidR="00A12E3F">
        <w:instrText xml:space="preserve"> \* MERGEFORMAT </w:instrText>
      </w:r>
      <w:r>
        <w:fldChar w:fldCharType="separate"/>
      </w:r>
      <w:r w:rsidR="002135F6">
        <w:t xml:space="preserve">UC 089 - </w:t>
      </w:r>
      <w:r>
        <w:fldChar w:fldCharType="end"/>
      </w:r>
      <w:r>
        <w:fldChar w:fldCharType="begin"/>
      </w:r>
      <w:r>
        <w:instrText xml:space="preserve"> REF _Ref21905131 \h </w:instrText>
      </w:r>
      <w:r w:rsidR="00A12E3F">
        <w:instrText xml:space="preserve"> \* MERGEFORMAT </w:instrText>
      </w:r>
      <w:r>
        <w:fldChar w:fldCharType="separate"/>
      </w:r>
      <w:r w:rsidR="002135F6">
        <w:t>Tìm kiếm danh sách các đợt xuất kho thiết bị nghiệp vụ chứng thư số</w:t>
      </w:r>
      <w:r>
        <w:fldChar w:fldCharType="end"/>
      </w:r>
    </w:p>
    <w:p w14:paraId="10FCAC54" w14:textId="6C9D97BD" w:rsidR="00A12E3F" w:rsidRDefault="00B54D4E" w:rsidP="00A12E3F">
      <w:pPr>
        <w:pStyle w:val="Chitit"/>
      </w:pPr>
      <w:r>
        <w:fldChar w:fldCharType="begin"/>
      </w:r>
      <w:r>
        <w:instrText xml:space="preserve"> REF _Ref21905136 \r \h </w:instrText>
      </w:r>
      <w:r w:rsidR="00A12E3F">
        <w:instrText xml:space="preserve"> \* MERGEFORMAT </w:instrText>
      </w:r>
      <w:r>
        <w:fldChar w:fldCharType="separate"/>
      </w:r>
      <w:r w:rsidR="002135F6">
        <w:t xml:space="preserve">UC 090 - </w:t>
      </w:r>
      <w:r>
        <w:fldChar w:fldCharType="end"/>
      </w:r>
      <w:r>
        <w:fldChar w:fldCharType="begin"/>
      </w:r>
      <w:r>
        <w:instrText xml:space="preserve"> REF _Ref21905139 \h </w:instrText>
      </w:r>
      <w:r w:rsidR="00A12E3F">
        <w:instrText xml:space="preserve"> \* MERGEFORMAT </w:instrText>
      </w:r>
      <w:r>
        <w:fldChar w:fldCharType="separate"/>
      </w:r>
      <w:r w:rsidR="002135F6">
        <w:t>Thêm mới đợt xuất kho thiết bị nghiệp vụ chứng thư số</w:t>
      </w:r>
      <w:r>
        <w:fldChar w:fldCharType="end"/>
      </w:r>
    </w:p>
    <w:p w14:paraId="4FED2885" w14:textId="63D2B19F" w:rsidR="00A12E3F" w:rsidRDefault="00B54D4E" w:rsidP="00A12E3F">
      <w:pPr>
        <w:pStyle w:val="Chitit"/>
      </w:pPr>
      <w:r>
        <w:fldChar w:fldCharType="begin"/>
      </w:r>
      <w:r>
        <w:instrText xml:space="preserve"> REF _Ref21905143 \r \h </w:instrText>
      </w:r>
      <w:r w:rsidR="00A12E3F">
        <w:instrText xml:space="preserve"> \* MERGEFORMAT </w:instrText>
      </w:r>
      <w:r>
        <w:fldChar w:fldCharType="separate"/>
      </w:r>
      <w:r w:rsidR="002135F6">
        <w:t xml:space="preserve">UC 091 - </w:t>
      </w:r>
      <w:r>
        <w:fldChar w:fldCharType="end"/>
      </w:r>
      <w:r>
        <w:fldChar w:fldCharType="begin"/>
      </w:r>
      <w:r>
        <w:instrText xml:space="preserve"> REF _Ref21905145 \h </w:instrText>
      </w:r>
      <w:r w:rsidR="00A12E3F">
        <w:instrText xml:space="preserve"> \* MERGEFORMAT </w:instrText>
      </w:r>
      <w:r>
        <w:fldChar w:fldCharType="separate"/>
      </w:r>
      <w:r w:rsidR="002135F6">
        <w:t>Chỉnh sửa đợt xuất kho thiết bị nghiệp vụ chứng thư số</w:t>
      </w:r>
      <w:r>
        <w:fldChar w:fldCharType="end"/>
      </w:r>
    </w:p>
    <w:p w14:paraId="4CD1398D" w14:textId="6652AB33" w:rsidR="00A12E3F" w:rsidRDefault="00B54D4E" w:rsidP="00A12E3F">
      <w:pPr>
        <w:pStyle w:val="Chitit"/>
      </w:pPr>
      <w:r>
        <w:fldChar w:fldCharType="begin"/>
      </w:r>
      <w:r>
        <w:instrText xml:space="preserve"> REF _Ref21905150 \r \h </w:instrText>
      </w:r>
      <w:r w:rsidR="00A12E3F">
        <w:instrText xml:space="preserve"> \* MERGEFORMAT </w:instrText>
      </w:r>
      <w:r>
        <w:fldChar w:fldCharType="separate"/>
      </w:r>
      <w:r w:rsidR="002135F6">
        <w:t xml:space="preserve">UC 092 - </w:t>
      </w:r>
      <w:r>
        <w:fldChar w:fldCharType="end"/>
      </w:r>
      <w:r>
        <w:fldChar w:fldCharType="begin"/>
      </w:r>
      <w:r>
        <w:instrText xml:space="preserve"> REF _Ref21905152 \h </w:instrText>
      </w:r>
      <w:r w:rsidR="00A12E3F">
        <w:instrText xml:space="preserve"> \* MERGEFORMAT </w:instrText>
      </w:r>
      <w:r>
        <w:fldChar w:fldCharType="separate"/>
      </w:r>
      <w:r w:rsidR="002135F6">
        <w:t>Xóa đợt xuất kho thiết bị nghiệp vụ chứng thư số</w:t>
      </w:r>
      <w:r>
        <w:fldChar w:fldCharType="end"/>
      </w:r>
    </w:p>
    <w:p w14:paraId="7BD59FA1" w14:textId="744A8412" w:rsidR="00A12E3F" w:rsidRDefault="00B54D4E" w:rsidP="00A12E3F">
      <w:pPr>
        <w:pStyle w:val="Chitit"/>
      </w:pPr>
      <w:r>
        <w:fldChar w:fldCharType="begin"/>
      </w:r>
      <w:r>
        <w:instrText xml:space="preserve"> REF _Ref21905156 \r \h </w:instrText>
      </w:r>
      <w:r w:rsidR="00A12E3F">
        <w:instrText xml:space="preserve"> \* MERGEFORMAT </w:instrText>
      </w:r>
      <w:r>
        <w:fldChar w:fldCharType="separate"/>
      </w:r>
      <w:r w:rsidR="002135F6">
        <w:t xml:space="preserve">UC 093 - </w:t>
      </w:r>
      <w:r>
        <w:fldChar w:fldCharType="end"/>
      </w:r>
      <w:r>
        <w:fldChar w:fldCharType="begin"/>
      </w:r>
      <w:r>
        <w:instrText xml:space="preserve"> REF _Ref21905158 \h </w:instrText>
      </w:r>
      <w:r w:rsidR="00A12E3F">
        <w:instrText xml:space="preserve"> \* MERGEFORMAT </w:instrText>
      </w:r>
      <w:r>
        <w:fldChar w:fldCharType="separate"/>
      </w:r>
      <w:r w:rsidR="002135F6">
        <w:t>Xuất phiếu xuất kho thiết bị nghiệp vụ chứng thư số</w:t>
      </w:r>
      <w:r>
        <w:fldChar w:fldCharType="end"/>
      </w:r>
    </w:p>
    <w:p w14:paraId="7D9D9C91" w14:textId="113624AC" w:rsidR="00A12E3F" w:rsidRDefault="00B54D4E" w:rsidP="00A12E3F">
      <w:pPr>
        <w:pStyle w:val="Chitit"/>
      </w:pPr>
      <w:r>
        <w:fldChar w:fldCharType="begin"/>
      </w:r>
      <w:r>
        <w:instrText xml:space="preserve"> REF _Ref21905162 \r \h </w:instrText>
      </w:r>
      <w:r w:rsidR="00A12E3F">
        <w:instrText xml:space="preserve"> \* MERGEFORMAT </w:instrText>
      </w:r>
      <w:r>
        <w:fldChar w:fldCharType="separate"/>
      </w:r>
      <w:r w:rsidR="002135F6">
        <w:t xml:space="preserve">UC 094 - </w:t>
      </w:r>
      <w:r>
        <w:fldChar w:fldCharType="end"/>
      </w:r>
      <w:r>
        <w:fldChar w:fldCharType="begin"/>
      </w:r>
      <w:r>
        <w:instrText xml:space="preserve"> REF _Ref21905164 \h </w:instrText>
      </w:r>
      <w:r w:rsidR="00A12E3F">
        <w:instrText xml:space="preserve"> \* MERGEFORMAT </w:instrText>
      </w:r>
      <w:r>
        <w:fldChar w:fldCharType="separate"/>
      </w:r>
      <w:r w:rsidR="002135F6">
        <w:t>Tìm kiếm loại thiết bị nghiệp vụ chứng thư số</w:t>
      </w:r>
      <w:r>
        <w:fldChar w:fldCharType="end"/>
      </w:r>
    </w:p>
    <w:p w14:paraId="325954AA" w14:textId="0685848D" w:rsidR="00A12E3F" w:rsidRDefault="00B54D4E" w:rsidP="00A12E3F">
      <w:pPr>
        <w:pStyle w:val="Chitit"/>
      </w:pPr>
      <w:r>
        <w:fldChar w:fldCharType="begin"/>
      </w:r>
      <w:r>
        <w:instrText xml:space="preserve"> REF _Ref21905168 \r \h </w:instrText>
      </w:r>
      <w:r w:rsidR="00A12E3F">
        <w:instrText xml:space="preserve"> \* MERGEFORMAT </w:instrText>
      </w:r>
      <w:r>
        <w:fldChar w:fldCharType="separate"/>
      </w:r>
      <w:r w:rsidR="002135F6">
        <w:t xml:space="preserve">UC 095 - </w:t>
      </w:r>
      <w:r>
        <w:fldChar w:fldCharType="end"/>
      </w:r>
      <w:r>
        <w:fldChar w:fldCharType="begin"/>
      </w:r>
      <w:r>
        <w:instrText xml:space="preserve"> REF _Ref21905170 \h </w:instrText>
      </w:r>
      <w:r w:rsidR="00A12E3F">
        <w:instrText xml:space="preserve"> \* MERGEFORMAT </w:instrText>
      </w:r>
      <w:r>
        <w:fldChar w:fldCharType="separate"/>
      </w:r>
      <w:r w:rsidR="002135F6">
        <w:t>Thêm mới loại thiết bị nghiệp vụ chứng thư số</w:t>
      </w:r>
      <w:r>
        <w:fldChar w:fldCharType="end"/>
      </w:r>
    </w:p>
    <w:p w14:paraId="0287AA4B" w14:textId="29B3A6E2" w:rsidR="00A12E3F" w:rsidRDefault="00B54D4E" w:rsidP="00A12E3F">
      <w:pPr>
        <w:pStyle w:val="Chitit"/>
      </w:pPr>
      <w:r>
        <w:fldChar w:fldCharType="begin"/>
      </w:r>
      <w:r>
        <w:instrText xml:space="preserve"> REF _Ref21905174 \r \h </w:instrText>
      </w:r>
      <w:r w:rsidR="00A12E3F">
        <w:instrText xml:space="preserve"> \* MERGEFORMAT </w:instrText>
      </w:r>
      <w:r>
        <w:fldChar w:fldCharType="separate"/>
      </w:r>
      <w:r w:rsidR="002135F6">
        <w:t xml:space="preserve">UC 096 - </w:t>
      </w:r>
      <w:r>
        <w:fldChar w:fldCharType="end"/>
      </w:r>
      <w:r>
        <w:fldChar w:fldCharType="begin"/>
      </w:r>
      <w:r>
        <w:instrText xml:space="preserve"> REF _Ref21905176 \h </w:instrText>
      </w:r>
      <w:r w:rsidR="00A12E3F">
        <w:instrText xml:space="preserve"> \* MERGEFORMAT </w:instrText>
      </w:r>
      <w:r>
        <w:fldChar w:fldCharType="separate"/>
      </w:r>
      <w:r w:rsidR="002135F6">
        <w:t>Chỉnh sửa loại thiết bị nghiệp vụ chứng thư số</w:t>
      </w:r>
      <w:r>
        <w:fldChar w:fldCharType="end"/>
      </w:r>
    </w:p>
    <w:p w14:paraId="7D5140FE" w14:textId="1F121839" w:rsidR="00A12E3F" w:rsidRDefault="00B54D4E" w:rsidP="00A12E3F">
      <w:pPr>
        <w:pStyle w:val="Chitit"/>
      </w:pPr>
      <w:r>
        <w:fldChar w:fldCharType="begin"/>
      </w:r>
      <w:r>
        <w:instrText xml:space="preserve"> REF _Ref21905181 \r \h </w:instrText>
      </w:r>
      <w:r w:rsidR="00A12E3F">
        <w:instrText xml:space="preserve"> \* MERGEFORMAT </w:instrText>
      </w:r>
      <w:r>
        <w:fldChar w:fldCharType="separate"/>
      </w:r>
      <w:r w:rsidR="002135F6">
        <w:t xml:space="preserve">UC 097 - </w:t>
      </w:r>
      <w:r>
        <w:fldChar w:fldCharType="end"/>
      </w:r>
      <w:r>
        <w:fldChar w:fldCharType="begin"/>
      </w:r>
      <w:r>
        <w:instrText xml:space="preserve"> REF _Ref21905183 \h </w:instrText>
      </w:r>
      <w:r w:rsidR="00A12E3F">
        <w:instrText xml:space="preserve"> \* MERGEFORMAT </w:instrText>
      </w:r>
      <w:r>
        <w:fldChar w:fldCharType="separate"/>
      </w:r>
      <w:r w:rsidR="002135F6">
        <w:t>Xóa loại thiết bị nghiệp vụ chứng thư số</w:t>
      </w:r>
      <w:r>
        <w:fldChar w:fldCharType="end"/>
      </w:r>
    </w:p>
    <w:p w14:paraId="492C19E9" w14:textId="44D1D961" w:rsidR="00A12E3F" w:rsidRDefault="00B54D4E" w:rsidP="00A12E3F">
      <w:pPr>
        <w:pStyle w:val="Chitit"/>
      </w:pPr>
      <w:r>
        <w:fldChar w:fldCharType="begin"/>
      </w:r>
      <w:r>
        <w:instrText xml:space="preserve"> REF _Ref21905187 \r \h </w:instrText>
      </w:r>
      <w:r w:rsidR="00A12E3F">
        <w:instrText xml:space="preserve"> \* MERGEFORMAT </w:instrText>
      </w:r>
      <w:r>
        <w:fldChar w:fldCharType="separate"/>
      </w:r>
      <w:r w:rsidR="002135F6">
        <w:t xml:space="preserve">UC 098 - </w:t>
      </w:r>
      <w:r>
        <w:fldChar w:fldCharType="end"/>
      </w:r>
      <w:r>
        <w:fldChar w:fldCharType="begin"/>
      </w:r>
      <w:r>
        <w:instrText xml:space="preserve"> REF _Ref21905189 \h </w:instrText>
      </w:r>
      <w:r w:rsidR="00A12E3F">
        <w:instrText xml:space="preserve"> \* MERGEFORMAT </w:instrText>
      </w:r>
      <w:r>
        <w:fldChar w:fldCharType="separate"/>
      </w:r>
      <w:r w:rsidR="002135F6">
        <w:t>Thống kê thiết bị nghiệp vụ chứng thư số</w:t>
      </w:r>
      <w:r>
        <w:fldChar w:fldCharType="end"/>
      </w:r>
    </w:p>
    <w:p w14:paraId="30FA96CC" w14:textId="633F96D4" w:rsidR="00A12E3F" w:rsidRDefault="00B54D4E" w:rsidP="00A12E3F">
      <w:pPr>
        <w:pStyle w:val="Chitit"/>
      </w:pPr>
      <w:r>
        <w:fldChar w:fldCharType="begin"/>
      </w:r>
      <w:r>
        <w:instrText xml:space="preserve"> REF _Ref21905193 \r \h </w:instrText>
      </w:r>
      <w:r w:rsidR="00A12E3F">
        <w:instrText xml:space="preserve"> \* MERGEFORMAT </w:instrText>
      </w:r>
      <w:r>
        <w:fldChar w:fldCharType="separate"/>
      </w:r>
      <w:r w:rsidR="002135F6">
        <w:t xml:space="preserve">UC 099 - </w:t>
      </w:r>
      <w:r>
        <w:fldChar w:fldCharType="end"/>
      </w:r>
      <w:r>
        <w:fldChar w:fldCharType="begin"/>
      </w:r>
      <w:r>
        <w:instrText xml:space="preserve"> REF _Ref21905195 \h </w:instrText>
      </w:r>
      <w:r w:rsidR="00A12E3F">
        <w:instrText xml:space="preserve"> \* MERGEFORMAT </w:instrText>
      </w:r>
      <w:r>
        <w:fldChar w:fldCharType="separate"/>
      </w:r>
      <w:r w:rsidR="002135F6">
        <w:t>Xuất file thống kê thiết bị nghiệp vụ chứng thư số</w:t>
      </w:r>
      <w:r>
        <w:fldChar w:fldCharType="end"/>
      </w:r>
    </w:p>
    <w:p w14:paraId="6B23FB2E" w14:textId="67F6D060" w:rsidR="00A12E3F" w:rsidRDefault="00B54D4E" w:rsidP="00A12E3F">
      <w:pPr>
        <w:pStyle w:val="Chitit"/>
      </w:pPr>
      <w:r>
        <w:fldChar w:fldCharType="begin"/>
      </w:r>
      <w:r>
        <w:instrText xml:space="preserve"> REF _Ref21905199 \r \h </w:instrText>
      </w:r>
      <w:r w:rsidR="00A12E3F">
        <w:instrText xml:space="preserve"> \* MERGEFORMAT </w:instrText>
      </w:r>
      <w:r>
        <w:fldChar w:fldCharType="separate"/>
      </w:r>
      <w:r w:rsidR="002135F6">
        <w:t xml:space="preserve">UC 100 - </w:t>
      </w:r>
      <w:r>
        <w:fldChar w:fldCharType="end"/>
      </w:r>
      <w:r>
        <w:fldChar w:fldCharType="begin"/>
      </w:r>
      <w:r>
        <w:instrText xml:space="preserve"> REF _Ref21905202 \h </w:instrText>
      </w:r>
      <w:r w:rsidR="00A12E3F">
        <w:instrText xml:space="preserve"> \* MERGEFORMAT </w:instrText>
      </w:r>
      <w:r>
        <w:fldChar w:fldCharType="separate"/>
      </w:r>
      <w:r w:rsidR="002135F6">
        <w:t>Thêm mới đợt nhập kho SIM-PKI</w:t>
      </w:r>
      <w:r>
        <w:fldChar w:fldCharType="end"/>
      </w:r>
    </w:p>
    <w:p w14:paraId="59EAA884" w14:textId="0BCC266D" w:rsidR="00A12E3F" w:rsidRDefault="00B54D4E" w:rsidP="00A12E3F">
      <w:pPr>
        <w:pStyle w:val="Chitit"/>
      </w:pPr>
      <w:r>
        <w:fldChar w:fldCharType="begin"/>
      </w:r>
      <w:r>
        <w:instrText xml:space="preserve"> REF _Ref21905208 \r \h </w:instrText>
      </w:r>
      <w:r w:rsidR="00A12E3F">
        <w:instrText xml:space="preserve"> \* MERGEFORMAT </w:instrText>
      </w:r>
      <w:r>
        <w:fldChar w:fldCharType="separate"/>
      </w:r>
      <w:r w:rsidR="002135F6">
        <w:t xml:space="preserve">UC 101 - </w:t>
      </w:r>
      <w:r>
        <w:fldChar w:fldCharType="end"/>
      </w:r>
      <w:r>
        <w:fldChar w:fldCharType="begin"/>
      </w:r>
      <w:r>
        <w:instrText xml:space="preserve"> REF _Ref21905210 \h </w:instrText>
      </w:r>
      <w:r w:rsidR="00A12E3F">
        <w:instrText xml:space="preserve"> \* MERGEFORMAT </w:instrText>
      </w:r>
      <w:r>
        <w:fldChar w:fldCharType="separate"/>
      </w:r>
      <w:r w:rsidR="002135F6">
        <w:t>Chỉnh sửa đợt nhập kho SIM-PKI</w:t>
      </w:r>
      <w:r>
        <w:fldChar w:fldCharType="end"/>
      </w:r>
    </w:p>
    <w:p w14:paraId="09089716" w14:textId="19669B47" w:rsidR="00A12E3F" w:rsidRDefault="00B54D4E" w:rsidP="00A12E3F">
      <w:pPr>
        <w:pStyle w:val="Chitit"/>
      </w:pPr>
      <w:r>
        <w:fldChar w:fldCharType="begin"/>
      </w:r>
      <w:r>
        <w:instrText xml:space="preserve"> REF _Ref21905214 \r \h </w:instrText>
      </w:r>
      <w:r w:rsidR="00A12E3F">
        <w:instrText xml:space="preserve"> \* MERGEFORMAT </w:instrText>
      </w:r>
      <w:r>
        <w:fldChar w:fldCharType="separate"/>
      </w:r>
      <w:r w:rsidR="002135F6">
        <w:t xml:space="preserve">UC 102 - </w:t>
      </w:r>
      <w:r>
        <w:fldChar w:fldCharType="end"/>
      </w:r>
      <w:r>
        <w:fldChar w:fldCharType="begin"/>
      </w:r>
      <w:r>
        <w:instrText xml:space="preserve"> REF _Ref21905216 \h </w:instrText>
      </w:r>
      <w:r w:rsidR="00A12E3F">
        <w:instrText xml:space="preserve"> \* MERGEFORMAT </w:instrText>
      </w:r>
      <w:r>
        <w:fldChar w:fldCharType="separate"/>
      </w:r>
      <w:r w:rsidR="002135F6">
        <w:t>Tìm kiếm đợt nhập kho SIM-PKI</w:t>
      </w:r>
      <w:r>
        <w:fldChar w:fldCharType="end"/>
      </w:r>
    </w:p>
    <w:p w14:paraId="2AA6FD2F" w14:textId="4216F42E" w:rsidR="00A12E3F" w:rsidRDefault="00B54D4E" w:rsidP="00A12E3F">
      <w:pPr>
        <w:pStyle w:val="Chitit"/>
      </w:pPr>
      <w:r>
        <w:fldChar w:fldCharType="begin"/>
      </w:r>
      <w:r>
        <w:instrText xml:space="preserve"> REF _Ref21905221 \r \h </w:instrText>
      </w:r>
      <w:r w:rsidR="00A12E3F">
        <w:instrText xml:space="preserve"> \* MERGEFORMAT </w:instrText>
      </w:r>
      <w:r>
        <w:fldChar w:fldCharType="separate"/>
      </w:r>
      <w:r w:rsidR="002135F6">
        <w:t xml:space="preserve">UC 103 - </w:t>
      </w:r>
      <w:r>
        <w:fldChar w:fldCharType="end"/>
      </w:r>
      <w:r>
        <w:fldChar w:fldCharType="begin"/>
      </w:r>
      <w:r>
        <w:instrText xml:space="preserve"> REF _Ref21905223 \h </w:instrText>
      </w:r>
      <w:r w:rsidR="00A12E3F">
        <w:instrText xml:space="preserve"> \* MERGEFORMAT </w:instrText>
      </w:r>
      <w:r>
        <w:fldChar w:fldCharType="separate"/>
      </w:r>
      <w:r w:rsidR="002135F6">
        <w:t>Xóa đợt nhập kho SIM-PKI</w:t>
      </w:r>
      <w:r>
        <w:fldChar w:fldCharType="end"/>
      </w:r>
    </w:p>
    <w:p w14:paraId="698FB092" w14:textId="42175815" w:rsidR="00A12E3F" w:rsidRDefault="00B54D4E" w:rsidP="00A12E3F">
      <w:pPr>
        <w:pStyle w:val="Chitit"/>
      </w:pPr>
      <w:r>
        <w:fldChar w:fldCharType="begin"/>
      </w:r>
      <w:r>
        <w:instrText xml:space="preserve"> REF _Ref21905227 \r \h </w:instrText>
      </w:r>
      <w:r w:rsidR="00A12E3F">
        <w:instrText xml:space="preserve"> \* MERGEFORMAT </w:instrText>
      </w:r>
      <w:r>
        <w:fldChar w:fldCharType="separate"/>
      </w:r>
      <w:r w:rsidR="002135F6">
        <w:t xml:space="preserve">UC 104 - </w:t>
      </w:r>
      <w:r>
        <w:fldChar w:fldCharType="end"/>
      </w:r>
      <w:r>
        <w:fldChar w:fldCharType="begin"/>
      </w:r>
      <w:r>
        <w:instrText xml:space="preserve"> REF _Ref21905234 \h </w:instrText>
      </w:r>
      <w:r w:rsidR="00A12E3F">
        <w:instrText xml:space="preserve"> \* MERGEFORMAT </w:instrText>
      </w:r>
      <w:r>
        <w:fldChar w:fldCharType="separate"/>
      </w:r>
      <w:r w:rsidR="002135F6">
        <w:t>Xuất phiếu nhập kho SIM-PKI</w:t>
      </w:r>
      <w:r>
        <w:fldChar w:fldCharType="end"/>
      </w:r>
    </w:p>
    <w:p w14:paraId="353F8E07" w14:textId="185F44E8" w:rsidR="00A12E3F" w:rsidRDefault="00B54D4E" w:rsidP="00A12E3F">
      <w:pPr>
        <w:pStyle w:val="Chitit"/>
      </w:pPr>
      <w:r>
        <w:fldChar w:fldCharType="begin"/>
      </w:r>
      <w:r>
        <w:instrText xml:space="preserve"> REF _Ref21905238 \r \h </w:instrText>
      </w:r>
      <w:r w:rsidR="00A12E3F">
        <w:instrText xml:space="preserve"> \* MERGEFORMAT </w:instrText>
      </w:r>
      <w:r>
        <w:fldChar w:fldCharType="separate"/>
      </w:r>
      <w:r w:rsidR="002135F6">
        <w:t xml:space="preserve">UC 105 - </w:t>
      </w:r>
      <w:r>
        <w:fldChar w:fldCharType="end"/>
      </w:r>
      <w:r>
        <w:fldChar w:fldCharType="begin"/>
      </w:r>
      <w:r>
        <w:instrText xml:space="preserve"> REF _Ref21905241 \h </w:instrText>
      </w:r>
      <w:r w:rsidR="00A12E3F">
        <w:instrText xml:space="preserve"> \* MERGEFORMAT </w:instrText>
      </w:r>
      <w:r>
        <w:fldChar w:fldCharType="separate"/>
      </w:r>
      <w:r w:rsidR="002135F6">
        <w:t>Tìm kiếm danh sách các đợt xuất kho SIM-PKI</w:t>
      </w:r>
      <w:r>
        <w:fldChar w:fldCharType="end"/>
      </w:r>
    </w:p>
    <w:p w14:paraId="6A78EE3D" w14:textId="3C31F637" w:rsidR="00A12E3F" w:rsidRDefault="00B54D4E" w:rsidP="00A12E3F">
      <w:pPr>
        <w:pStyle w:val="Chitit"/>
      </w:pPr>
      <w:r>
        <w:fldChar w:fldCharType="begin"/>
      </w:r>
      <w:r>
        <w:instrText xml:space="preserve"> REF _Ref21905245 \r \h </w:instrText>
      </w:r>
      <w:r w:rsidR="00A12E3F">
        <w:instrText xml:space="preserve"> \* MERGEFORMAT </w:instrText>
      </w:r>
      <w:r>
        <w:fldChar w:fldCharType="separate"/>
      </w:r>
      <w:r w:rsidR="002135F6">
        <w:t xml:space="preserve">UC 106 - </w:t>
      </w:r>
      <w:r>
        <w:fldChar w:fldCharType="end"/>
      </w:r>
      <w:r>
        <w:fldChar w:fldCharType="begin"/>
      </w:r>
      <w:r>
        <w:instrText xml:space="preserve"> REF _Ref21905247 \h </w:instrText>
      </w:r>
      <w:r w:rsidR="00A12E3F">
        <w:instrText xml:space="preserve"> \* MERGEFORMAT </w:instrText>
      </w:r>
      <w:r>
        <w:fldChar w:fldCharType="separate"/>
      </w:r>
      <w:r w:rsidR="002135F6">
        <w:t>Thêm mới đợt xuất kho SIM-PKI</w:t>
      </w:r>
      <w:r>
        <w:fldChar w:fldCharType="end"/>
      </w:r>
    </w:p>
    <w:p w14:paraId="3A0B2E37" w14:textId="4481FAAA" w:rsidR="00A12E3F" w:rsidRDefault="00B54D4E" w:rsidP="00A12E3F">
      <w:pPr>
        <w:pStyle w:val="Chitit"/>
      </w:pPr>
      <w:r>
        <w:fldChar w:fldCharType="begin"/>
      </w:r>
      <w:r>
        <w:instrText xml:space="preserve"> REF _Ref21905251 \r \h </w:instrText>
      </w:r>
      <w:r w:rsidR="00A12E3F">
        <w:instrText xml:space="preserve"> \* MERGEFORMAT </w:instrText>
      </w:r>
      <w:r>
        <w:fldChar w:fldCharType="separate"/>
      </w:r>
      <w:r w:rsidR="002135F6">
        <w:t xml:space="preserve">UC 107 - </w:t>
      </w:r>
      <w:r>
        <w:fldChar w:fldCharType="end"/>
      </w:r>
      <w:r>
        <w:fldChar w:fldCharType="begin"/>
      </w:r>
      <w:r>
        <w:instrText xml:space="preserve"> REF _Ref21905254 \h </w:instrText>
      </w:r>
      <w:r w:rsidR="00A12E3F">
        <w:instrText xml:space="preserve"> \* MERGEFORMAT </w:instrText>
      </w:r>
      <w:r>
        <w:fldChar w:fldCharType="separate"/>
      </w:r>
      <w:r w:rsidR="002135F6">
        <w:t>Chỉnh sửa đợt xuất kho SIM-PKI</w:t>
      </w:r>
      <w:r>
        <w:fldChar w:fldCharType="end"/>
      </w:r>
    </w:p>
    <w:p w14:paraId="296C89E8" w14:textId="709C123F" w:rsidR="00A12E3F" w:rsidRDefault="00B54D4E" w:rsidP="00A12E3F">
      <w:pPr>
        <w:pStyle w:val="Chitit"/>
      </w:pPr>
      <w:r>
        <w:fldChar w:fldCharType="begin"/>
      </w:r>
      <w:r>
        <w:instrText xml:space="preserve"> REF _Ref21905261 \r \h </w:instrText>
      </w:r>
      <w:r w:rsidR="00A12E3F">
        <w:instrText xml:space="preserve"> \* MERGEFORMAT </w:instrText>
      </w:r>
      <w:r>
        <w:fldChar w:fldCharType="separate"/>
      </w:r>
      <w:r w:rsidR="002135F6">
        <w:t xml:space="preserve">UC 108 - </w:t>
      </w:r>
      <w:r>
        <w:fldChar w:fldCharType="end"/>
      </w:r>
      <w:r>
        <w:fldChar w:fldCharType="begin"/>
      </w:r>
      <w:r>
        <w:instrText xml:space="preserve"> REF _Ref21905264 \h </w:instrText>
      </w:r>
      <w:r w:rsidR="00A12E3F">
        <w:instrText xml:space="preserve"> \* MERGEFORMAT </w:instrText>
      </w:r>
      <w:r>
        <w:fldChar w:fldCharType="separate"/>
      </w:r>
      <w:r w:rsidR="002135F6">
        <w:t>Xóa đợt xuất kho SIM-PKI</w:t>
      </w:r>
      <w:r>
        <w:fldChar w:fldCharType="end"/>
      </w:r>
    </w:p>
    <w:p w14:paraId="71A6C66E" w14:textId="59332EB4" w:rsidR="006C0CAB" w:rsidRDefault="00B54D4E" w:rsidP="00A12E3F">
      <w:pPr>
        <w:pStyle w:val="Chitit"/>
      </w:pPr>
      <w:r>
        <w:fldChar w:fldCharType="begin"/>
      </w:r>
      <w:r>
        <w:instrText xml:space="preserve"> REF _Ref21905269 \r \h </w:instrText>
      </w:r>
      <w:r w:rsidR="00A12E3F">
        <w:instrText xml:space="preserve"> \* MERGEFORMAT </w:instrText>
      </w:r>
      <w:r>
        <w:fldChar w:fldCharType="separate"/>
      </w:r>
      <w:r w:rsidR="002135F6">
        <w:t xml:space="preserve">UC 109 - </w:t>
      </w:r>
      <w:r>
        <w:fldChar w:fldCharType="end"/>
      </w:r>
      <w:r>
        <w:fldChar w:fldCharType="begin"/>
      </w:r>
      <w:r>
        <w:instrText xml:space="preserve"> REF _Ref21905272 \h </w:instrText>
      </w:r>
      <w:r w:rsidR="00A12E3F">
        <w:instrText xml:space="preserve"> \* MERGEFORMAT </w:instrText>
      </w:r>
      <w:r>
        <w:fldChar w:fldCharType="separate"/>
      </w:r>
      <w:r w:rsidR="002135F6">
        <w:t>Xuất phiếu xuất kho SIM-PKI</w:t>
      </w:r>
      <w:r>
        <w:fldChar w:fldCharType="end"/>
      </w:r>
    </w:p>
    <w:p w14:paraId="1A83464B" w14:textId="797C4B5F" w:rsidR="00DE2087" w:rsidRDefault="00DE2087" w:rsidP="00DE2087">
      <w:pPr>
        <w:pStyle w:val="Heading5"/>
      </w:pPr>
      <w:r>
        <w:t>Phân hệ kết nối với thiết bị phần cứng</w:t>
      </w:r>
    </w:p>
    <w:p w14:paraId="4B82F9DC" w14:textId="627C1D5F" w:rsidR="00604CAF" w:rsidRDefault="00604CAF" w:rsidP="00604CAF">
      <w:pPr>
        <w:pStyle w:val="Chcnng"/>
      </w:pPr>
      <w:r>
        <w:rPr>
          <w:lang w:val="en-US"/>
        </w:rPr>
        <w:t>Kết nối với máy in thẻ nhựa – In thẻ cho thiết bị PKI-Token</w:t>
      </w:r>
    </w:p>
    <w:tbl>
      <w:tblPr>
        <w:tblStyle w:val="DTTSol"/>
        <w:tblW w:w="5000" w:type="pct"/>
        <w:tblLook w:val="0420" w:firstRow="1" w:lastRow="0" w:firstColumn="0" w:lastColumn="0" w:noHBand="0" w:noVBand="1"/>
      </w:tblPr>
      <w:tblGrid>
        <w:gridCol w:w="2424"/>
        <w:gridCol w:w="6593"/>
      </w:tblGrid>
      <w:tr w:rsidR="00604CAF" w14:paraId="7A2FEA16"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0BA4AB53" w14:textId="77777777" w:rsidR="00604CAF" w:rsidRDefault="00604CAF" w:rsidP="004B631D">
            <w:pPr>
              <w:spacing w:after="60" w:line="240" w:lineRule="auto"/>
              <w:jc w:val="left"/>
            </w:pPr>
            <w:r>
              <w:t>Tác nhân</w:t>
            </w:r>
          </w:p>
        </w:tc>
        <w:tc>
          <w:tcPr>
            <w:tcW w:w="3656" w:type="pct"/>
          </w:tcPr>
          <w:p w14:paraId="474D43D4" w14:textId="77777777" w:rsidR="00604CAF" w:rsidRDefault="00604CAF" w:rsidP="004B631D">
            <w:pPr>
              <w:spacing w:after="60" w:line="240" w:lineRule="auto"/>
              <w:jc w:val="left"/>
            </w:pPr>
            <w:r>
              <w:t>Mô tả</w:t>
            </w:r>
          </w:p>
        </w:tc>
      </w:tr>
      <w:tr w:rsidR="00604CAF" w14:paraId="5BF1F9C0" w14:textId="77777777" w:rsidTr="004B631D">
        <w:tc>
          <w:tcPr>
            <w:tcW w:w="1344" w:type="pct"/>
          </w:tcPr>
          <w:p w14:paraId="1B34588A" w14:textId="00D5CB8E" w:rsidR="00604CAF" w:rsidRDefault="00604CAF" w:rsidP="004B631D">
            <w:pPr>
              <w:spacing w:after="60" w:line="240" w:lineRule="auto"/>
              <w:jc w:val="left"/>
            </w:pPr>
            <w:r>
              <w:t>Hệ thống – Trung tâm Chứng thực số</w:t>
            </w:r>
          </w:p>
        </w:tc>
        <w:tc>
          <w:tcPr>
            <w:tcW w:w="3656" w:type="pct"/>
          </w:tcPr>
          <w:p w14:paraId="06BEACA5" w14:textId="41006D3D" w:rsidR="00604CAF" w:rsidRDefault="00604CAF" w:rsidP="004B631D">
            <w:pPr>
              <w:pStyle w:val="ListParagraph"/>
              <w:numPr>
                <w:ilvl w:val="0"/>
                <w:numId w:val="10"/>
              </w:numPr>
              <w:spacing w:after="60" w:line="240" w:lineRule="auto"/>
              <w:jc w:val="left"/>
            </w:pPr>
            <w:r>
              <w:rPr>
                <w:lang w:val="en-US"/>
              </w:rPr>
              <w:t>Cho phép hệ thống kết nối với máy in thẻ nhựa để in thẻ cho thiết bị PKI-Token theo mẫu được cung cấp</w:t>
            </w:r>
          </w:p>
        </w:tc>
      </w:tr>
    </w:tbl>
    <w:p w14:paraId="77A83634" w14:textId="77777777" w:rsidR="00604CAF" w:rsidRDefault="00604CAF" w:rsidP="00604CAF">
      <w:r>
        <w:t>Danh sách Usecase:</w:t>
      </w:r>
    </w:p>
    <w:p w14:paraId="0B3452D8" w14:textId="44CEAEEF" w:rsidR="00604CAF" w:rsidRDefault="00604CAF" w:rsidP="00604CAF">
      <w:pPr>
        <w:pStyle w:val="Chitit"/>
      </w:pPr>
      <w:r>
        <w:fldChar w:fldCharType="begin"/>
      </w:r>
      <w:r>
        <w:instrText xml:space="preserve"> REF _Ref19807229 \r \h  \* MERGEFORMAT </w:instrText>
      </w:r>
      <w:r>
        <w:fldChar w:fldCharType="separate"/>
      </w:r>
      <w:r w:rsidR="002135F6">
        <w:t xml:space="preserve">UC 067 - </w:t>
      </w:r>
      <w:r>
        <w:fldChar w:fldCharType="end"/>
      </w:r>
      <w:r>
        <w:fldChar w:fldCharType="begin"/>
      </w:r>
      <w:r>
        <w:instrText xml:space="preserve"> REF _Ref19807229 \h  \* MERGEFORMAT </w:instrText>
      </w:r>
      <w:r>
        <w:fldChar w:fldCharType="separate"/>
      </w:r>
      <w:r w:rsidR="002135F6">
        <w:t>In thẻ thông tin chứng thư số</w:t>
      </w:r>
      <w:r>
        <w:fldChar w:fldCharType="end"/>
      </w:r>
    </w:p>
    <w:p w14:paraId="7AB84E66" w14:textId="77777777" w:rsidR="00604CAF" w:rsidRDefault="00604CAF" w:rsidP="00604CAF"/>
    <w:p w14:paraId="4E7FA6D8" w14:textId="37E74A88" w:rsidR="00604CAF" w:rsidRPr="00604CAF" w:rsidRDefault="00604CAF" w:rsidP="00604CAF">
      <w:pPr>
        <w:pStyle w:val="Chcnng"/>
      </w:pPr>
      <w:r>
        <w:rPr>
          <w:lang w:val="en-US"/>
        </w:rPr>
        <w:t>Kết nối với máy in giấy – In nhãn SIM, SD Secure</w:t>
      </w:r>
    </w:p>
    <w:tbl>
      <w:tblPr>
        <w:tblStyle w:val="DTTSol"/>
        <w:tblW w:w="5000" w:type="pct"/>
        <w:tblLook w:val="0420" w:firstRow="1" w:lastRow="0" w:firstColumn="0" w:lastColumn="0" w:noHBand="0" w:noVBand="1"/>
      </w:tblPr>
      <w:tblGrid>
        <w:gridCol w:w="2424"/>
        <w:gridCol w:w="6593"/>
      </w:tblGrid>
      <w:tr w:rsidR="00604CAF" w14:paraId="7F999198"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52FCA5AC" w14:textId="77777777" w:rsidR="00604CAF" w:rsidRDefault="00604CAF" w:rsidP="004B631D">
            <w:pPr>
              <w:spacing w:after="60" w:line="240" w:lineRule="auto"/>
              <w:jc w:val="left"/>
            </w:pPr>
            <w:r>
              <w:lastRenderedPageBreak/>
              <w:t>Tác nhân</w:t>
            </w:r>
          </w:p>
        </w:tc>
        <w:tc>
          <w:tcPr>
            <w:tcW w:w="3656" w:type="pct"/>
          </w:tcPr>
          <w:p w14:paraId="416CA242" w14:textId="77777777" w:rsidR="00604CAF" w:rsidRDefault="00604CAF" w:rsidP="004B631D">
            <w:pPr>
              <w:spacing w:after="60" w:line="240" w:lineRule="auto"/>
              <w:jc w:val="left"/>
            </w:pPr>
            <w:r>
              <w:t>Mô tả</w:t>
            </w:r>
          </w:p>
        </w:tc>
      </w:tr>
      <w:tr w:rsidR="00604CAF" w14:paraId="2E5059BA" w14:textId="77777777" w:rsidTr="004B631D">
        <w:tc>
          <w:tcPr>
            <w:tcW w:w="1344" w:type="pct"/>
          </w:tcPr>
          <w:p w14:paraId="41736955" w14:textId="77777777" w:rsidR="00604CAF" w:rsidRDefault="00604CAF" w:rsidP="004B631D">
            <w:pPr>
              <w:spacing w:after="60" w:line="240" w:lineRule="auto"/>
              <w:jc w:val="left"/>
            </w:pPr>
            <w:r>
              <w:t>Hệ thống – Trung tâm Chứng thực số</w:t>
            </w:r>
          </w:p>
        </w:tc>
        <w:tc>
          <w:tcPr>
            <w:tcW w:w="3656" w:type="pct"/>
          </w:tcPr>
          <w:p w14:paraId="039CB820" w14:textId="072A623A" w:rsidR="00604CAF" w:rsidRDefault="00604CAF" w:rsidP="00604CAF">
            <w:pPr>
              <w:pStyle w:val="ListParagraph"/>
              <w:numPr>
                <w:ilvl w:val="0"/>
                <w:numId w:val="10"/>
              </w:numPr>
              <w:spacing w:after="60" w:line="240" w:lineRule="auto"/>
              <w:jc w:val="left"/>
            </w:pPr>
            <w:r>
              <w:rPr>
                <w:lang w:val="en-US"/>
              </w:rPr>
              <w:t>Cho phép hệ thống kết nối với máy giấy để in nhãn SIM, SD Secure theo mẫu được cung cấp</w:t>
            </w:r>
          </w:p>
        </w:tc>
      </w:tr>
    </w:tbl>
    <w:p w14:paraId="3F231C46" w14:textId="77777777" w:rsidR="00604CAF" w:rsidRPr="00604CAF" w:rsidRDefault="00604CAF" w:rsidP="00604CAF"/>
    <w:p w14:paraId="6776AB49" w14:textId="77777777" w:rsidR="006C0CAB" w:rsidRDefault="006C0CAB" w:rsidP="006C0CAB">
      <w:r>
        <w:t>Danh sách Usecase:</w:t>
      </w:r>
    </w:p>
    <w:p w14:paraId="2117013C" w14:textId="78D36D1E" w:rsidR="00803E95" w:rsidRDefault="00803E95" w:rsidP="00604CAF">
      <w:pPr>
        <w:pStyle w:val="Chitit"/>
      </w:pPr>
      <w:r>
        <w:fldChar w:fldCharType="begin"/>
      </w:r>
      <w:r>
        <w:instrText xml:space="preserve"> REF _Ref19807231 \r \h </w:instrText>
      </w:r>
      <w:r>
        <w:fldChar w:fldCharType="separate"/>
      </w:r>
      <w:r w:rsidR="002135F6">
        <w:t xml:space="preserve">UC 068 - </w:t>
      </w:r>
      <w:r>
        <w:fldChar w:fldCharType="end"/>
      </w:r>
      <w:r>
        <w:fldChar w:fldCharType="begin"/>
      </w:r>
      <w:r>
        <w:instrText xml:space="preserve"> REF _Ref19807231 \h </w:instrText>
      </w:r>
      <w:r>
        <w:fldChar w:fldCharType="separate"/>
      </w:r>
      <w:r w:rsidR="002135F6">
        <w:t>In nhãn thông tin SIM</w:t>
      </w:r>
      <w:r>
        <w:fldChar w:fldCharType="end"/>
      </w:r>
    </w:p>
    <w:p w14:paraId="0006F81B" w14:textId="77777777" w:rsidR="00604CAF" w:rsidRDefault="00604CAF" w:rsidP="00604CAF"/>
    <w:p w14:paraId="4091D02A" w14:textId="34EBC342" w:rsidR="00DE2087" w:rsidRDefault="00DE2087" w:rsidP="00DE2087">
      <w:pPr>
        <w:pStyle w:val="Heading5"/>
      </w:pPr>
      <w:r>
        <w:t>Phân hệ Quản lý văn bản điều hành</w:t>
      </w:r>
    </w:p>
    <w:p w14:paraId="632DE8D1" w14:textId="77777777" w:rsidR="00FD51E7" w:rsidRDefault="00FD51E7" w:rsidP="00474A1A">
      <w:pPr>
        <w:pStyle w:val="Chcnng"/>
      </w:pPr>
      <w:r>
        <w:t>Tiếp nhận văn bản đến</w:t>
      </w:r>
    </w:p>
    <w:tbl>
      <w:tblPr>
        <w:tblStyle w:val="DTTSol"/>
        <w:tblW w:w="5000" w:type="pct"/>
        <w:tblLook w:val="0420" w:firstRow="1" w:lastRow="0" w:firstColumn="0" w:lastColumn="0" w:noHBand="0" w:noVBand="1"/>
      </w:tblPr>
      <w:tblGrid>
        <w:gridCol w:w="2424"/>
        <w:gridCol w:w="6593"/>
      </w:tblGrid>
      <w:tr w:rsidR="00FD6A33" w14:paraId="044942BE"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EB4A0A0" w14:textId="77777777" w:rsidR="00FD6A33" w:rsidRDefault="00FD6A33" w:rsidP="00F861C8">
            <w:pPr>
              <w:spacing w:after="60" w:line="240" w:lineRule="auto"/>
              <w:jc w:val="left"/>
            </w:pPr>
            <w:r>
              <w:t>Tác nhân</w:t>
            </w:r>
          </w:p>
        </w:tc>
        <w:tc>
          <w:tcPr>
            <w:tcW w:w="3656" w:type="pct"/>
          </w:tcPr>
          <w:p w14:paraId="5282F04B" w14:textId="77777777" w:rsidR="00FD6A33" w:rsidRDefault="00FD6A33" w:rsidP="00F861C8">
            <w:pPr>
              <w:spacing w:after="60" w:line="240" w:lineRule="auto"/>
              <w:jc w:val="left"/>
            </w:pPr>
            <w:r>
              <w:t>Mô tả</w:t>
            </w:r>
          </w:p>
        </w:tc>
      </w:tr>
      <w:tr w:rsidR="00FD6A33" w14:paraId="34775070" w14:textId="77777777" w:rsidTr="006C0CAB">
        <w:tc>
          <w:tcPr>
            <w:tcW w:w="1344" w:type="pct"/>
          </w:tcPr>
          <w:p w14:paraId="0992302B" w14:textId="77777777" w:rsidR="00FD6A33" w:rsidRDefault="00FD6A33" w:rsidP="00F861C8">
            <w:pPr>
              <w:spacing w:after="60" w:line="240" w:lineRule="auto"/>
              <w:jc w:val="left"/>
            </w:pPr>
            <w:r>
              <w:t>Văn thư</w:t>
            </w:r>
          </w:p>
        </w:tc>
        <w:tc>
          <w:tcPr>
            <w:tcW w:w="3656" w:type="pct"/>
          </w:tcPr>
          <w:p w14:paraId="484E9D7D" w14:textId="77777777" w:rsidR="00FD6A33" w:rsidRDefault="00FD6A33" w:rsidP="00F861C8">
            <w:pPr>
              <w:spacing w:after="60" w:line="240" w:lineRule="auto"/>
              <w:jc w:val="left"/>
            </w:pPr>
            <w:r>
              <w:t>Cho phép văn thư tiếp nhận các văn bản đến theo 2 nhóm chính: văn bản đến thông thường, văn bản chứng thư số từ các nguồn:</w:t>
            </w:r>
          </w:p>
          <w:p w14:paraId="0AFCA346" w14:textId="77777777" w:rsidR="00FD6A33" w:rsidRPr="00085199" w:rsidRDefault="00FD6A33" w:rsidP="00FD6A33">
            <w:pPr>
              <w:pStyle w:val="ListParagraph"/>
              <w:numPr>
                <w:ilvl w:val="0"/>
                <w:numId w:val="10"/>
              </w:numPr>
              <w:spacing w:after="60" w:line="240" w:lineRule="auto"/>
              <w:jc w:val="left"/>
            </w:pPr>
            <w:r>
              <w:rPr>
                <w:lang w:val="en-US"/>
              </w:rPr>
              <w:t>Văn bản gửi trực tiếp</w:t>
            </w:r>
          </w:p>
          <w:p w14:paraId="19106642" w14:textId="77777777" w:rsidR="00FD6A33" w:rsidRPr="00085199" w:rsidRDefault="00FD6A33" w:rsidP="00FD6A33">
            <w:pPr>
              <w:pStyle w:val="ListParagraph"/>
              <w:numPr>
                <w:ilvl w:val="0"/>
                <w:numId w:val="10"/>
              </w:numPr>
              <w:spacing w:after="60" w:line="240" w:lineRule="auto"/>
              <w:jc w:val="left"/>
            </w:pPr>
            <w:r>
              <w:rPr>
                <w:lang w:val="en-US"/>
              </w:rPr>
              <w:t>Văn bản gửi qua mạng (email)</w:t>
            </w:r>
          </w:p>
          <w:p w14:paraId="252FC3CD" w14:textId="77777777" w:rsidR="00FD6A33" w:rsidRDefault="00FD6A33" w:rsidP="00FD6A33">
            <w:pPr>
              <w:pStyle w:val="ListParagraph"/>
              <w:numPr>
                <w:ilvl w:val="0"/>
                <w:numId w:val="10"/>
              </w:numPr>
              <w:spacing w:after="60" w:line="240" w:lineRule="auto"/>
              <w:jc w:val="left"/>
            </w:pPr>
            <w:r>
              <w:rPr>
                <w:lang w:val="en-US"/>
              </w:rPr>
              <w:t>Văn bản gửi từ Ban (qua phần mềm QLVB của Ban)</w:t>
            </w:r>
          </w:p>
        </w:tc>
      </w:tr>
    </w:tbl>
    <w:p w14:paraId="6CF1A8DF" w14:textId="77777777" w:rsidR="006C0CAB" w:rsidRDefault="006C0CAB" w:rsidP="006C0CAB">
      <w:r>
        <w:t>Danh sách Usecase:</w:t>
      </w:r>
    </w:p>
    <w:p w14:paraId="336DCA9C" w14:textId="05283BA4" w:rsidR="00D8184D" w:rsidRDefault="00D8184D" w:rsidP="00D8184D">
      <w:pPr>
        <w:pStyle w:val="Chitit"/>
      </w:pPr>
      <w:r>
        <w:fldChar w:fldCharType="begin"/>
      </w:r>
      <w:r>
        <w:instrText xml:space="preserve"> REF _Ref21018009 \r \h  \* MERGEFORMAT </w:instrText>
      </w:r>
      <w:r>
        <w:fldChar w:fldCharType="separate"/>
      </w:r>
      <w:r w:rsidR="002135F6">
        <w:t xml:space="preserve">UC 143 - </w:t>
      </w:r>
      <w:r>
        <w:fldChar w:fldCharType="end"/>
      </w:r>
      <w:r>
        <w:fldChar w:fldCharType="begin"/>
      </w:r>
      <w:r>
        <w:instrText xml:space="preserve"> REF _Ref21018009 \h  \* MERGEFORMAT </w:instrText>
      </w:r>
      <w:r>
        <w:fldChar w:fldCharType="separate"/>
      </w:r>
      <w:r w:rsidR="002135F6">
        <w:t>Tiếp nhận văn bản đến</w:t>
      </w:r>
      <w:r>
        <w:fldChar w:fldCharType="end"/>
      </w:r>
    </w:p>
    <w:p w14:paraId="626FABE5" w14:textId="77777777" w:rsidR="00D8184D" w:rsidRDefault="00D8184D" w:rsidP="00D8184D"/>
    <w:p w14:paraId="734976FC" w14:textId="77777777" w:rsidR="00FD51E7" w:rsidRDefault="00FD51E7" w:rsidP="00474A1A">
      <w:pPr>
        <w:pStyle w:val="Chcnng"/>
      </w:pPr>
      <w:r>
        <w:t>Quản lý văn bản đến</w:t>
      </w:r>
    </w:p>
    <w:tbl>
      <w:tblPr>
        <w:tblStyle w:val="DTTSol"/>
        <w:tblW w:w="5000" w:type="pct"/>
        <w:tblLook w:val="0420" w:firstRow="1" w:lastRow="0" w:firstColumn="0" w:lastColumn="0" w:noHBand="0" w:noVBand="1"/>
      </w:tblPr>
      <w:tblGrid>
        <w:gridCol w:w="2424"/>
        <w:gridCol w:w="6593"/>
      </w:tblGrid>
      <w:tr w:rsidR="00FD6A33" w14:paraId="1D285752"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33D04310" w14:textId="77777777" w:rsidR="00FD6A33" w:rsidRDefault="00FD6A33" w:rsidP="00F861C8">
            <w:pPr>
              <w:spacing w:after="60" w:line="240" w:lineRule="auto"/>
              <w:jc w:val="left"/>
            </w:pPr>
            <w:r>
              <w:t>Tác nhân</w:t>
            </w:r>
          </w:p>
        </w:tc>
        <w:tc>
          <w:tcPr>
            <w:tcW w:w="3656" w:type="pct"/>
          </w:tcPr>
          <w:p w14:paraId="57A9838B" w14:textId="77777777" w:rsidR="00FD6A33" w:rsidRDefault="00FD6A33" w:rsidP="00F861C8">
            <w:pPr>
              <w:spacing w:after="60" w:line="240" w:lineRule="auto"/>
              <w:jc w:val="left"/>
            </w:pPr>
            <w:r>
              <w:t>Mô tả</w:t>
            </w:r>
          </w:p>
        </w:tc>
      </w:tr>
      <w:tr w:rsidR="00FD6A33" w14:paraId="7B558501" w14:textId="77777777" w:rsidTr="006C0CAB">
        <w:tc>
          <w:tcPr>
            <w:tcW w:w="1344" w:type="pct"/>
          </w:tcPr>
          <w:p w14:paraId="2FAAA6E1" w14:textId="77777777" w:rsidR="00FD6A33" w:rsidRDefault="00FD6A33" w:rsidP="00F861C8">
            <w:pPr>
              <w:spacing w:after="60" w:line="240" w:lineRule="auto"/>
              <w:jc w:val="left"/>
            </w:pPr>
            <w:r>
              <w:t>Văn thư, Lãnh đạo Cục, Cán bộ Cục</w:t>
            </w:r>
          </w:p>
        </w:tc>
        <w:tc>
          <w:tcPr>
            <w:tcW w:w="3656" w:type="pct"/>
          </w:tcPr>
          <w:p w14:paraId="40D0C128" w14:textId="77777777" w:rsidR="00FD6A33" w:rsidRDefault="00FD6A33" w:rsidP="00F861C8">
            <w:pPr>
              <w:spacing w:after="60" w:line="240" w:lineRule="auto"/>
              <w:jc w:val="left"/>
            </w:pPr>
            <w:r>
              <w:t>Cho phép xem danh sách các văn bản đến và xử lý theo quy trình được cấu hình:</w:t>
            </w:r>
          </w:p>
          <w:p w14:paraId="238EF6F2" w14:textId="77777777" w:rsidR="00FD6A33" w:rsidRPr="00085199" w:rsidRDefault="00FD6A33" w:rsidP="00FD6A33">
            <w:pPr>
              <w:pStyle w:val="ListParagraph"/>
              <w:numPr>
                <w:ilvl w:val="0"/>
                <w:numId w:val="10"/>
              </w:numPr>
              <w:spacing w:after="60" w:line="240" w:lineRule="auto"/>
              <w:jc w:val="left"/>
            </w:pPr>
            <w:r>
              <w:rPr>
                <w:lang w:val="en-US"/>
              </w:rPr>
              <w:t>Trình lãnh đạo</w:t>
            </w:r>
          </w:p>
          <w:p w14:paraId="3EA46C78" w14:textId="77777777" w:rsidR="00FD6A33" w:rsidRPr="00085199" w:rsidRDefault="00FD6A33" w:rsidP="00FD6A33">
            <w:pPr>
              <w:pStyle w:val="ListParagraph"/>
              <w:numPr>
                <w:ilvl w:val="0"/>
                <w:numId w:val="10"/>
              </w:numPr>
              <w:spacing w:after="60" w:line="240" w:lineRule="auto"/>
              <w:jc w:val="left"/>
            </w:pPr>
            <w:r>
              <w:rPr>
                <w:lang w:val="en-US"/>
              </w:rPr>
              <w:t>Phê duyệt, phân công</w:t>
            </w:r>
          </w:p>
          <w:p w14:paraId="44E2072B" w14:textId="77777777" w:rsidR="00FD6A33" w:rsidRPr="00085199" w:rsidRDefault="00FD6A33" w:rsidP="00FD6A33">
            <w:pPr>
              <w:pStyle w:val="ListParagraph"/>
              <w:numPr>
                <w:ilvl w:val="0"/>
                <w:numId w:val="10"/>
              </w:numPr>
              <w:spacing w:after="60" w:line="240" w:lineRule="auto"/>
              <w:jc w:val="left"/>
            </w:pPr>
            <w:r>
              <w:rPr>
                <w:lang w:val="en-US"/>
              </w:rPr>
              <w:t>Tiếp nhận, xử lý</w:t>
            </w:r>
          </w:p>
          <w:p w14:paraId="2E39D2B7" w14:textId="77777777" w:rsidR="00FD6A33" w:rsidRDefault="00FD6A33" w:rsidP="00FD6A33">
            <w:pPr>
              <w:pStyle w:val="ListParagraph"/>
              <w:numPr>
                <w:ilvl w:val="0"/>
                <w:numId w:val="10"/>
              </w:numPr>
              <w:spacing w:after="60" w:line="240" w:lineRule="auto"/>
              <w:jc w:val="left"/>
            </w:pPr>
            <w:r>
              <w:rPr>
                <w:lang w:val="en-US"/>
              </w:rPr>
              <w:t>Cập nhật nội dung chỉ đạo, thực hiện</w:t>
            </w:r>
          </w:p>
        </w:tc>
      </w:tr>
    </w:tbl>
    <w:p w14:paraId="248870FB" w14:textId="77777777" w:rsidR="006C0CAB" w:rsidRDefault="006C0CAB" w:rsidP="006C0CAB">
      <w:r>
        <w:t>Danh sách Usecase:</w:t>
      </w:r>
    </w:p>
    <w:p w14:paraId="74D0B31C" w14:textId="77777777" w:rsidR="00F04F7C" w:rsidRDefault="00F04F7C" w:rsidP="00F04F7C">
      <w:pPr>
        <w:pStyle w:val="Chitit"/>
      </w:pPr>
      <w:r>
        <w:fldChar w:fldCharType="begin"/>
      </w:r>
      <w:r>
        <w:instrText xml:space="preserve"> REF _Ref21906529 \r \h  \* MERGEFORMAT </w:instrText>
      </w:r>
      <w:r>
        <w:fldChar w:fldCharType="separate"/>
      </w:r>
      <w:r w:rsidR="002135F6">
        <w:t xml:space="preserve">UC 144 - </w:t>
      </w:r>
      <w:r>
        <w:fldChar w:fldCharType="end"/>
      </w:r>
      <w:r>
        <w:fldChar w:fldCharType="begin"/>
      </w:r>
      <w:r>
        <w:instrText xml:space="preserve"> REF _Ref21906531 \h  \* MERGEFORMAT </w:instrText>
      </w:r>
      <w:r>
        <w:fldChar w:fldCharType="separate"/>
      </w:r>
      <w:r w:rsidR="002135F6">
        <w:t>Phê duyệt, phân công thực hiện văn bản đến</w:t>
      </w:r>
      <w:r>
        <w:fldChar w:fldCharType="end"/>
      </w:r>
    </w:p>
    <w:p w14:paraId="0574266C" w14:textId="77777777" w:rsidR="00F04F7C" w:rsidRDefault="00F04F7C" w:rsidP="00F04F7C">
      <w:pPr>
        <w:pStyle w:val="Chitit"/>
      </w:pPr>
      <w:r>
        <w:fldChar w:fldCharType="begin"/>
      </w:r>
      <w:r>
        <w:instrText xml:space="preserve"> REF _Ref21906533 \r \h  \* MERGEFORMAT </w:instrText>
      </w:r>
      <w:r>
        <w:fldChar w:fldCharType="separate"/>
      </w:r>
      <w:r w:rsidR="002135F6">
        <w:t xml:space="preserve">UC 145 - </w:t>
      </w:r>
      <w:r>
        <w:fldChar w:fldCharType="end"/>
      </w:r>
      <w:r>
        <w:fldChar w:fldCharType="begin"/>
      </w:r>
      <w:r>
        <w:instrText xml:space="preserve"> REF _Ref21906535 \h  \* MERGEFORMAT </w:instrText>
      </w:r>
      <w:r>
        <w:fldChar w:fldCharType="separate"/>
      </w:r>
      <w:r w:rsidR="002135F6">
        <w:t>Tiếp nhận thực hiện theo nội dung phân công</w:t>
      </w:r>
      <w:r>
        <w:fldChar w:fldCharType="end"/>
      </w:r>
    </w:p>
    <w:p w14:paraId="53F2AA6A" w14:textId="77777777" w:rsidR="00F04F7C" w:rsidRDefault="00F04F7C" w:rsidP="00F04F7C">
      <w:pPr>
        <w:pStyle w:val="Chitit"/>
      </w:pPr>
      <w:r>
        <w:fldChar w:fldCharType="begin"/>
      </w:r>
      <w:r>
        <w:instrText xml:space="preserve"> REF _Ref21906539 \r \h  \* MERGEFORMAT </w:instrText>
      </w:r>
      <w:r>
        <w:fldChar w:fldCharType="separate"/>
      </w:r>
      <w:r w:rsidR="002135F6">
        <w:t xml:space="preserve">UC 146 - </w:t>
      </w:r>
      <w:r>
        <w:fldChar w:fldCharType="end"/>
      </w:r>
      <w:r>
        <w:fldChar w:fldCharType="begin"/>
      </w:r>
      <w:r>
        <w:instrText xml:space="preserve"> REF _Ref21906542 \h  \* MERGEFORMAT </w:instrText>
      </w:r>
      <w:r>
        <w:fldChar w:fldCharType="separate"/>
      </w:r>
      <w:r w:rsidR="002135F6">
        <w:t>Cập nhật nội dung xử lý văn bản đến</w:t>
      </w:r>
      <w:r>
        <w:fldChar w:fldCharType="end"/>
      </w:r>
    </w:p>
    <w:p w14:paraId="1F8092A8" w14:textId="77777777" w:rsidR="00F04F7C" w:rsidRDefault="00F04F7C" w:rsidP="00F04F7C">
      <w:pPr>
        <w:pStyle w:val="Chitit"/>
      </w:pPr>
      <w:r>
        <w:fldChar w:fldCharType="begin"/>
      </w:r>
      <w:r>
        <w:instrText xml:space="preserve"> REF _Ref21906544 \r \h  \* MERGEFORMAT </w:instrText>
      </w:r>
      <w:r>
        <w:fldChar w:fldCharType="separate"/>
      </w:r>
      <w:r w:rsidR="002135F6">
        <w:t xml:space="preserve">UC 147 - </w:t>
      </w:r>
      <w:r>
        <w:fldChar w:fldCharType="end"/>
      </w:r>
      <w:r>
        <w:fldChar w:fldCharType="begin"/>
      </w:r>
      <w:r>
        <w:instrText xml:space="preserve"> REF _Ref21906546 \h  \* MERGEFORMAT </w:instrText>
      </w:r>
      <w:r>
        <w:fldChar w:fldCharType="separate"/>
      </w:r>
      <w:r w:rsidR="002135F6">
        <w:t>Tra cứu văn bản đến</w:t>
      </w:r>
      <w:r>
        <w:fldChar w:fldCharType="end"/>
      </w:r>
    </w:p>
    <w:p w14:paraId="0DE8516D" w14:textId="77777777" w:rsidR="006C0CAB" w:rsidRDefault="006C0CAB" w:rsidP="006C0CAB"/>
    <w:p w14:paraId="64669250" w14:textId="77777777" w:rsidR="00FD51E7" w:rsidRDefault="00FD51E7" w:rsidP="00474A1A">
      <w:pPr>
        <w:pStyle w:val="Chcnng"/>
      </w:pPr>
      <w:r>
        <w:t>Quản lý văn bản đi</w:t>
      </w:r>
    </w:p>
    <w:tbl>
      <w:tblPr>
        <w:tblStyle w:val="DTTSol"/>
        <w:tblW w:w="5000" w:type="pct"/>
        <w:tblLook w:val="0420" w:firstRow="1" w:lastRow="0" w:firstColumn="0" w:lastColumn="0" w:noHBand="0" w:noVBand="1"/>
      </w:tblPr>
      <w:tblGrid>
        <w:gridCol w:w="2424"/>
        <w:gridCol w:w="6593"/>
      </w:tblGrid>
      <w:tr w:rsidR="00FD6A33" w14:paraId="1BDB4440"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D6BA873" w14:textId="77777777" w:rsidR="00FD6A33" w:rsidRDefault="00FD6A33" w:rsidP="00F861C8">
            <w:pPr>
              <w:spacing w:after="60" w:line="240" w:lineRule="auto"/>
              <w:jc w:val="left"/>
            </w:pPr>
            <w:r>
              <w:lastRenderedPageBreak/>
              <w:t>Tác nhân</w:t>
            </w:r>
          </w:p>
        </w:tc>
        <w:tc>
          <w:tcPr>
            <w:tcW w:w="3656" w:type="pct"/>
          </w:tcPr>
          <w:p w14:paraId="062A3260" w14:textId="77777777" w:rsidR="00FD6A33" w:rsidRDefault="00FD6A33" w:rsidP="00F861C8">
            <w:pPr>
              <w:spacing w:after="60" w:line="240" w:lineRule="auto"/>
              <w:jc w:val="left"/>
            </w:pPr>
            <w:r>
              <w:t>Mô tả</w:t>
            </w:r>
          </w:p>
        </w:tc>
      </w:tr>
      <w:tr w:rsidR="00FD6A33" w14:paraId="2965BA63" w14:textId="77777777" w:rsidTr="006C0CAB">
        <w:tc>
          <w:tcPr>
            <w:tcW w:w="1344" w:type="pct"/>
          </w:tcPr>
          <w:p w14:paraId="45D607A4" w14:textId="77777777" w:rsidR="00FD6A33" w:rsidRDefault="00FD6A33" w:rsidP="00F861C8">
            <w:pPr>
              <w:spacing w:after="60" w:line="240" w:lineRule="auto"/>
              <w:jc w:val="left"/>
            </w:pPr>
            <w:r>
              <w:t>Lãnh đạo Cục, Cán bộ Cục</w:t>
            </w:r>
          </w:p>
        </w:tc>
        <w:tc>
          <w:tcPr>
            <w:tcW w:w="3656" w:type="pct"/>
          </w:tcPr>
          <w:p w14:paraId="3EF007DA" w14:textId="77777777" w:rsidR="00FD6A33" w:rsidRDefault="00FD6A33" w:rsidP="00F861C8">
            <w:pPr>
              <w:spacing w:after="60" w:line="240" w:lineRule="auto"/>
              <w:jc w:val="left"/>
            </w:pPr>
            <w:r>
              <w:t>Cho phép xem danh sách các văn bản đi và xử lý theo quy trình được cấu hình:</w:t>
            </w:r>
          </w:p>
          <w:p w14:paraId="196A17E8" w14:textId="77777777" w:rsidR="00FD6A33" w:rsidRPr="00085199" w:rsidRDefault="00FD6A33" w:rsidP="00FD6A33">
            <w:pPr>
              <w:pStyle w:val="ListParagraph"/>
              <w:numPr>
                <w:ilvl w:val="0"/>
                <w:numId w:val="10"/>
              </w:numPr>
              <w:spacing w:after="60" w:line="240" w:lineRule="auto"/>
              <w:jc w:val="left"/>
            </w:pPr>
            <w:r>
              <w:rPr>
                <w:lang w:val="en-US"/>
              </w:rPr>
              <w:t>Soạn thảo nội dung</w:t>
            </w:r>
          </w:p>
          <w:p w14:paraId="1623CD5D" w14:textId="77777777" w:rsidR="00FD6A33" w:rsidRPr="00085199" w:rsidRDefault="00FD6A33" w:rsidP="00FD6A33">
            <w:pPr>
              <w:pStyle w:val="ListParagraph"/>
              <w:numPr>
                <w:ilvl w:val="0"/>
                <w:numId w:val="10"/>
              </w:numPr>
              <w:spacing w:after="60" w:line="240" w:lineRule="auto"/>
              <w:jc w:val="left"/>
            </w:pPr>
            <w:r>
              <w:rPr>
                <w:lang w:val="en-US"/>
              </w:rPr>
              <w:t>Trình lãnh đạo</w:t>
            </w:r>
          </w:p>
          <w:p w14:paraId="768A3775" w14:textId="77777777" w:rsidR="00FD6A33" w:rsidRPr="00085199" w:rsidRDefault="00FD6A33" w:rsidP="00FD6A33">
            <w:pPr>
              <w:pStyle w:val="ListParagraph"/>
              <w:numPr>
                <w:ilvl w:val="0"/>
                <w:numId w:val="10"/>
              </w:numPr>
              <w:spacing w:after="60" w:line="240" w:lineRule="auto"/>
              <w:jc w:val="left"/>
            </w:pPr>
            <w:r w:rsidRPr="00085199">
              <w:rPr>
                <w:lang w:val="en-US"/>
              </w:rPr>
              <w:t>Phê duyệ</w:t>
            </w:r>
            <w:r>
              <w:rPr>
                <w:lang w:val="en-US"/>
              </w:rPr>
              <w:t>t</w:t>
            </w:r>
          </w:p>
          <w:p w14:paraId="2F7E7911" w14:textId="77777777" w:rsidR="00FD6A33" w:rsidRPr="00085199" w:rsidRDefault="00FD6A33" w:rsidP="00FD6A33">
            <w:pPr>
              <w:pStyle w:val="ListParagraph"/>
              <w:numPr>
                <w:ilvl w:val="0"/>
                <w:numId w:val="10"/>
              </w:numPr>
              <w:spacing w:after="60" w:line="240" w:lineRule="auto"/>
              <w:jc w:val="left"/>
            </w:pPr>
            <w:r>
              <w:rPr>
                <w:lang w:val="en-US"/>
              </w:rPr>
              <w:t>Chuyển phát hành</w:t>
            </w:r>
          </w:p>
          <w:p w14:paraId="21F75ADE" w14:textId="77777777" w:rsidR="00FD6A33" w:rsidRDefault="00FD6A33" w:rsidP="00FD6A33">
            <w:pPr>
              <w:pStyle w:val="ListParagraph"/>
              <w:numPr>
                <w:ilvl w:val="0"/>
                <w:numId w:val="10"/>
              </w:numPr>
              <w:spacing w:after="60" w:line="240" w:lineRule="auto"/>
              <w:jc w:val="left"/>
            </w:pPr>
            <w:r>
              <w:rPr>
                <w:lang w:val="en-US"/>
              </w:rPr>
              <w:t>Cập nhật nội dung chỉ đạo</w:t>
            </w:r>
          </w:p>
        </w:tc>
      </w:tr>
    </w:tbl>
    <w:p w14:paraId="709E2839" w14:textId="77777777" w:rsidR="006C0CAB" w:rsidRDefault="006C0CAB" w:rsidP="006C0CAB">
      <w:r>
        <w:t>Danh sách Usecase:</w:t>
      </w:r>
    </w:p>
    <w:p w14:paraId="6B6052A4" w14:textId="77777777" w:rsidR="00F04F7C" w:rsidRDefault="00F04F7C" w:rsidP="00F04F7C">
      <w:pPr>
        <w:pStyle w:val="Chitit"/>
      </w:pPr>
      <w:r>
        <w:fldChar w:fldCharType="begin"/>
      </w:r>
      <w:r>
        <w:instrText xml:space="preserve"> REF _Ref21906596 \r \h  \* MERGEFORMAT </w:instrText>
      </w:r>
      <w:r>
        <w:fldChar w:fldCharType="separate"/>
      </w:r>
      <w:r w:rsidR="002135F6">
        <w:t xml:space="preserve">UC 148 - </w:t>
      </w:r>
      <w:r>
        <w:fldChar w:fldCharType="end"/>
      </w:r>
      <w:r>
        <w:fldChar w:fldCharType="begin"/>
      </w:r>
      <w:r>
        <w:instrText xml:space="preserve"> REF _Ref21906599 \h  \* MERGEFORMAT </w:instrText>
      </w:r>
      <w:r>
        <w:fldChar w:fldCharType="separate"/>
      </w:r>
      <w:r w:rsidR="002135F6">
        <w:t>Soạn thảo văn bản đi</w:t>
      </w:r>
      <w:r>
        <w:fldChar w:fldCharType="end"/>
      </w:r>
    </w:p>
    <w:p w14:paraId="694F3BD6" w14:textId="77777777" w:rsidR="00F04F7C" w:rsidRDefault="00F04F7C" w:rsidP="00F04F7C">
      <w:pPr>
        <w:pStyle w:val="Chitit"/>
      </w:pPr>
      <w:r>
        <w:fldChar w:fldCharType="begin"/>
      </w:r>
      <w:r>
        <w:instrText xml:space="preserve"> REF _Ref21906603 \r \h  \* MERGEFORMAT </w:instrText>
      </w:r>
      <w:r>
        <w:fldChar w:fldCharType="separate"/>
      </w:r>
      <w:r w:rsidR="002135F6">
        <w:t xml:space="preserve">UC 149 - </w:t>
      </w:r>
      <w:r>
        <w:fldChar w:fldCharType="end"/>
      </w:r>
      <w:r>
        <w:fldChar w:fldCharType="begin"/>
      </w:r>
      <w:r>
        <w:instrText xml:space="preserve"> REF _Ref21906606 \h  \* MERGEFORMAT </w:instrText>
      </w:r>
      <w:r>
        <w:fldChar w:fldCharType="separate"/>
      </w:r>
      <w:r w:rsidR="002135F6">
        <w:t>Kiểm duyệt nội dung văn bản đi</w:t>
      </w:r>
      <w:r>
        <w:fldChar w:fldCharType="end"/>
      </w:r>
    </w:p>
    <w:p w14:paraId="1FB76E11" w14:textId="77777777" w:rsidR="00F04F7C" w:rsidRDefault="00F04F7C" w:rsidP="00F04F7C">
      <w:pPr>
        <w:pStyle w:val="Chitit"/>
      </w:pPr>
      <w:r>
        <w:fldChar w:fldCharType="begin"/>
      </w:r>
      <w:r>
        <w:instrText xml:space="preserve"> REF _Ref21906609 \r \h  \* MERGEFORMAT </w:instrText>
      </w:r>
      <w:r>
        <w:fldChar w:fldCharType="separate"/>
      </w:r>
      <w:r w:rsidR="002135F6">
        <w:t xml:space="preserve">UC 150 - </w:t>
      </w:r>
      <w:r>
        <w:fldChar w:fldCharType="end"/>
      </w:r>
      <w:r>
        <w:fldChar w:fldCharType="begin"/>
      </w:r>
      <w:r>
        <w:instrText xml:space="preserve"> REF _Ref21906611 \h  \* MERGEFORMAT </w:instrText>
      </w:r>
      <w:r>
        <w:fldChar w:fldCharType="separate"/>
      </w:r>
      <w:r w:rsidR="002135F6">
        <w:t>Ký xác nhận văn bản đi</w:t>
      </w:r>
      <w:r>
        <w:fldChar w:fldCharType="end"/>
      </w:r>
    </w:p>
    <w:p w14:paraId="18593870" w14:textId="77777777" w:rsidR="00F04F7C" w:rsidRDefault="00F04F7C" w:rsidP="00F04F7C">
      <w:pPr>
        <w:pStyle w:val="Chitit"/>
      </w:pPr>
      <w:r>
        <w:fldChar w:fldCharType="begin"/>
      </w:r>
      <w:r>
        <w:instrText xml:space="preserve"> REF _Ref21906621 \r \h  \* MERGEFORMAT </w:instrText>
      </w:r>
      <w:r>
        <w:fldChar w:fldCharType="separate"/>
      </w:r>
      <w:r w:rsidR="002135F6">
        <w:t xml:space="preserve">UC 152 - </w:t>
      </w:r>
      <w:r>
        <w:fldChar w:fldCharType="end"/>
      </w:r>
      <w:r>
        <w:fldChar w:fldCharType="begin"/>
      </w:r>
      <w:r>
        <w:instrText xml:space="preserve"> REF _Ref21906623 \h  \* MERGEFORMAT </w:instrText>
      </w:r>
      <w:r>
        <w:fldChar w:fldCharType="separate"/>
      </w:r>
      <w:r w:rsidR="002135F6">
        <w:t>Tra cứu văn bản đi</w:t>
      </w:r>
      <w:r>
        <w:fldChar w:fldCharType="end"/>
      </w:r>
    </w:p>
    <w:p w14:paraId="2163115F" w14:textId="77777777" w:rsidR="006C0CAB" w:rsidRDefault="006C0CAB" w:rsidP="006C0CAB"/>
    <w:p w14:paraId="4E07EF23" w14:textId="77777777" w:rsidR="00FD51E7" w:rsidRDefault="00FD51E7" w:rsidP="00474A1A">
      <w:pPr>
        <w:pStyle w:val="Chcnng"/>
      </w:pPr>
      <w:r>
        <w:t>Phát hành văn bản đi</w:t>
      </w:r>
    </w:p>
    <w:tbl>
      <w:tblPr>
        <w:tblStyle w:val="DTTSol"/>
        <w:tblW w:w="5000" w:type="pct"/>
        <w:tblLook w:val="0420" w:firstRow="1" w:lastRow="0" w:firstColumn="0" w:lastColumn="0" w:noHBand="0" w:noVBand="1"/>
      </w:tblPr>
      <w:tblGrid>
        <w:gridCol w:w="2424"/>
        <w:gridCol w:w="6593"/>
      </w:tblGrid>
      <w:tr w:rsidR="00FD6A33" w14:paraId="4038E0D8"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62033E7C" w14:textId="77777777" w:rsidR="00FD6A33" w:rsidRDefault="00FD6A33" w:rsidP="00F861C8">
            <w:pPr>
              <w:spacing w:after="60" w:line="240" w:lineRule="auto"/>
              <w:jc w:val="left"/>
            </w:pPr>
            <w:r>
              <w:t>Tác nhân</w:t>
            </w:r>
          </w:p>
        </w:tc>
        <w:tc>
          <w:tcPr>
            <w:tcW w:w="3656" w:type="pct"/>
          </w:tcPr>
          <w:p w14:paraId="31811615" w14:textId="77777777" w:rsidR="00FD6A33" w:rsidRDefault="00FD6A33" w:rsidP="00F861C8">
            <w:pPr>
              <w:spacing w:after="60" w:line="240" w:lineRule="auto"/>
              <w:jc w:val="left"/>
            </w:pPr>
            <w:r>
              <w:t>Mô tả</w:t>
            </w:r>
          </w:p>
        </w:tc>
      </w:tr>
      <w:tr w:rsidR="00FD6A33" w14:paraId="3B58417D" w14:textId="77777777" w:rsidTr="006C0CAB">
        <w:tc>
          <w:tcPr>
            <w:tcW w:w="1344" w:type="pct"/>
          </w:tcPr>
          <w:p w14:paraId="6116A7AB" w14:textId="77777777" w:rsidR="00FD6A33" w:rsidRDefault="00FD6A33" w:rsidP="00F861C8">
            <w:pPr>
              <w:spacing w:after="60" w:line="240" w:lineRule="auto"/>
              <w:jc w:val="left"/>
            </w:pPr>
            <w:r>
              <w:t>Văn thư</w:t>
            </w:r>
          </w:p>
        </w:tc>
        <w:tc>
          <w:tcPr>
            <w:tcW w:w="3656" w:type="pct"/>
          </w:tcPr>
          <w:p w14:paraId="3D2B25DC" w14:textId="77777777" w:rsidR="00FD6A33" w:rsidRDefault="00FD6A33" w:rsidP="00F861C8">
            <w:pPr>
              <w:spacing w:after="60" w:line="240" w:lineRule="auto"/>
              <w:jc w:val="left"/>
            </w:pPr>
            <w:r>
              <w:t>Cho phép văn thư phát hành văn bản đi theo nội dung chỉ đạo của lãnh đạo và gửi cho các đơn vị liên quan.</w:t>
            </w:r>
          </w:p>
        </w:tc>
      </w:tr>
    </w:tbl>
    <w:p w14:paraId="2C65241F" w14:textId="77777777" w:rsidR="006C0CAB" w:rsidRDefault="006C0CAB" w:rsidP="006C0CAB">
      <w:r>
        <w:t>Danh sách Usecase:</w:t>
      </w:r>
    </w:p>
    <w:p w14:paraId="1AF1F149" w14:textId="77777777" w:rsidR="00F04F7C" w:rsidRDefault="00F04F7C" w:rsidP="00F04F7C">
      <w:pPr>
        <w:pStyle w:val="Chitit"/>
      </w:pPr>
      <w:r>
        <w:fldChar w:fldCharType="begin"/>
      </w:r>
      <w:r>
        <w:instrText xml:space="preserve"> REF _Ref21906615 \r \h  \* MERGEFORMAT </w:instrText>
      </w:r>
      <w:r>
        <w:fldChar w:fldCharType="separate"/>
      </w:r>
      <w:r w:rsidR="002135F6">
        <w:t xml:space="preserve">UC 151 - </w:t>
      </w:r>
      <w:r>
        <w:fldChar w:fldCharType="end"/>
      </w:r>
      <w:r>
        <w:fldChar w:fldCharType="begin"/>
      </w:r>
      <w:r>
        <w:instrText xml:space="preserve"> REF _Ref21906617 \h  \* MERGEFORMAT </w:instrText>
      </w:r>
      <w:r>
        <w:fldChar w:fldCharType="separate"/>
      </w:r>
      <w:r w:rsidR="002135F6">
        <w:t>Phát hành văn bản đi</w:t>
      </w:r>
      <w:r>
        <w:fldChar w:fldCharType="end"/>
      </w:r>
    </w:p>
    <w:p w14:paraId="7E7A142E" w14:textId="77777777" w:rsidR="006C0CAB" w:rsidRDefault="006C0CAB" w:rsidP="006C0CAB"/>
    <w:p w14:paraId="216DF705" w14:textId="77777777" w:rsidR="00FD51E7" w:rsidRDefault="00FD51E7" w:rsidP="00474A1A">
      <w:pPr>
        <w:pStyle w:val="Chcnng"/>
      </w:pPr>
      <w:r>
        <w:t>Quản lý văn bản nội bộ</w:t>
      </w:r>
    </w:p>
    <w:tbl>
      <w:tblPr>
        <w:tblStyle w:val="DTTSol"/>
        <w:tblW w:w="5000" w:type="pct"/>
        <w:tblLook w:val="0420" w:firstRow="1" w:lastRow="0" w:firstColumn="0" w:lastColumn="0" w:noHBand="0" w:noVBand="1"/>
      </w:tblPr>
      <w:tblGrid>
        <w:gridCol w:w="2424"/>
        <w:gridCol w:w="6593"/>
      </w:tblGrid>
      <w:tr w:rsidR="00FD6A33" w14:paraId="00AA1176"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A8D9F53" w14:textId="77777777" w:rsidR="00FD6A33" w:rsidRDefault="00FD6A33" w:rsidP="00F861C8">
            <w:pPr>
              <w:spacing w:after="60" w:line="240" w:lineRule="auto"/>
              <w:jc w:val="left"/>
            </w:pPr>
            <w:r>
              <w:t>Tác nhân</w:t>
            </w:r>
          </w:p>
        </w:tc>
        <w:tc>
          <w:tcPr>
            <w:tcW w:w="3656" w:type="pct"/>
          </w:tcPr>
          <w:p w14:paraId="062626C5" w14:textId="77777777" w:rsidR="00FD6A33" w:rsidRDefault="00FD6A33" w:rsidP="00F861C8">
            <w:pPr>
              <w:spacing w:after="60" w:line="240" w:lineRule="auto"/>
              <w:jc w:val="left"/>
            </w:pPr>
            <w:r>
              <w:t>Mô tả</w:t>
            </w:r>
          </w:p>
        </w:tc>
      </w:tr>
      <w:tr w:rsidR="00FD6A33" w14:paraId="3DCFCA10" w14:textId="77777777" w:rsidTr="006C0CAB">
        <w:tc>
          <w:tcPr>
            <w:tcW w:w="1344" w:type="pct"/>
          </w:tcPr>
          <w:p w14:paraId="176C90B2" w14:textId="77777777" w:rsidR="00FD6A33" w:rsidRDefault="00FD6A33" w:rsidP="00F861C8">
            <w:pPr>
              <w:spacing w:after="60" w:line="240" w:lineRule="auto"/>
              <w:jc w:val="left"/>
            </w:pPr>
            <w:r>
              <w:t>Văn thư, Lãnh đạo Cục, Cán bộ Cục</w:t>
            </w:r>
          </w:p>
        </w:tc>
        <w:tc>
          <w:tcPr>
            <w:tcW w:w="3656" w:type="pct"/>
          </w:tcPr>
          <w:p w14:paraId="3AF7B251" w14:textId="77777777" w:rsidR="00FD6A33" w:rsidRDefault="00FD6A33" w:rsidP="00F861C8">
            <w:pPr>
              <w:spacing w:after="60" w:line="240" w:lineRule="auto"/>
              <w:jc w:val="left"/>
            </w:pPr>
            <w:r>
              <w:t>Cho phép các cán bộ trong Cục xem danh sách các văn bản nội bộ:</w:t>
            </w:r>
          </w:p>
          <w:p w14:paraId="4B808E80" w14:textId="77777777" w:rsidR="00FD6A33" w:rsidRPr="00AA6CA5" w:rsidRDefault="00FD6A33" w:rsidP="00FD6A33">
            <w:pPr>
              <w:pStyle w:val="ListParagraph"/>
              <w:numPr>
                <w:ilvl w:val="0"/>
                <w:numId w:val="10"/>
              </w:numPr>
              <w:spacing w:after="60" w:line="240" w:lineRule="auto"/>
              <w:jc w:val="left"/>
            </w:pPr>
            <w:r>
              <w:rPr>
                <w:lang w:val="en-US"/>
              </w:rPr>
              <w:t>Soạn thảo văn bản</w:t>
            </w:r>
          </w:p>
          <w:p w14:paraId="1DE7A828" w14:textId="77777777" w:rsidR="00FD6A33" w:rsidRPr="00AA6CA5" w:rsidRDefault="00FD6A33" w:rsidP="00FD6A33">
            <w:pPr>
              <w:pStyle w:val="ListParagraph"/>
              <w:numPr>
                <w:ilvl w:val="0"/>
                <w:numId w:val="10"/>
              </w:numPr>
              <w:spacing w:after="60" w:line="240" w:lineRule="auto"/>
              <w:jc w:val="left"/>
            </w:pPr>
            <w:r>
              <w:rPr>
                <w:lang w:val="en-US"/>
              </w:rPr>
              <w:t>Trình lãnh đạo</w:t>
            </w:r>
          </w:p>
          <w:p w14:paraId="5B2AD056" w14:textId="77777777" w:rsidR="00FD6A33" w:rsidRPr="00AA6CA5" w:rsidRDefault="00FD6A33" w:rsidP="00FD6A33">
            <w:pPr>
              <w:pStyle w:val="ListParagraph"/>
              <w:numPr>
                <w:ilvl w:val="0"/>
                <w:numId w:val="10"/>
              </w:numPr>
              <w:spacing w:after="60" w:line="240" w:lineRule="auto"/>
              <w:jc w:val="left"/>
            </w:pPr>
            <w:r>
              <w:rPr>
                <w:lang w:val="en-US"/>
              </w:rPr>
              <w:t>Phân công thực hiện, phê duyệt</w:t>
            </w:r>
          </w:p>
          <w:p w14:paraId="148749DD" w14:textId="77777777" w:rsidR="00FD6A33" w:rsidRPr="00AA6CA5" w:rsidRDefault="00FD6A33" w:rsidP="00FD6A33">
            <w:pPr>
              <w:pStyle w:val="ListParagraph"/>
              <w:numPr>
                <w:ilvl w:val="0"/>
                <w:numId w:val="10"/>
              </w:numPr>
              <w:spacing w:after="60" w:line="240" w:lineRule="auto"/>
              <w:jc w:val="left"/>
            </w:pPr>
            <w:r>
              <w:rPr>
                <w:lang w:val="en-US"/>
              </w:rPr>
              <w:t>Chuyển xử lý</w:t>
            </w:r>
          </w:p>
          <w:p w14:paraId="252955DD" w14:textId="77777777" w:rsidR="00FD6A33" w:rsidRDefault="00FD6A33" w:rsidP="00FD6A33">
            <w:pPr>
              <w:pStyle w:val="ListParagraph"/>
              <w:numPr>
                <w:ilvl w:val="0"/>
                <w:numId w:val="10"/>
              </w:numPr>
              <w:spacing w:after="60" w:line="240" w:lineRule="auto"/>
              <w:jc w:val="left"/>
            </w:pPr>
            <w:r>
              <w:rPr>
                <w:lang w:val="en-US"/>
              </w:rPr>
              <w:t>Theo dõi văn bản</w:t>
            </w:r>
          </w:p>
        </w:tc>
      </w:tr>
    </w:tbl>
    <w:p w14:paraId="6FBA6031" w14:textId="6990E014" w:rsidR="006C0CAB" w:rsidRDefault="00564622" w:rsidP="006C0CAB">
      <w:r>
        <w:t>Danh sách Usecase:</w:t>
      </w:r>
    </w:p>
    <w:p w14:paraId="7EB07ED2" w14:textId="329CEA6D" w:rsidR="00564622" w:rsidRPr="00E24521" w:rsidRDefault="00564622" w:rsidP="00564622">
      <w:pPr>
        <w:pStyle w:val="Chitit"/>
      </w:pPr>
      <w:r w:rsidRPr="00564622">
        <w:fldChar w:fldCharType="begin"/>
      </w:r>
      <w:r>
        <w:instrText xml:space="preserve"> REF _Ref22025515 \r \h  \* MERGEFORMAT </w:instrText>
      </w:r>
      <w:r w:rsidRPr="00564622">
        <w:fldChar w:fldCharType="separate"/>
      </w:r>
      <w:r w:rsidR="002135F6">
        <w:t xml:space="preserve">UC 153 - </w:t>
      </w:r>
      <w:r w:rsidRPr="00564622">
        <w:fldChar w:fldCharType="end"/>
      </w:r>
      <w:r w:rsidRPr="00564622">
        <w:fldChar w:fldCharType="begin"/>
      </w:r>
      <w:r w:rsidRPr="00564622">
        <w:instrText xml:space="preserve"> REF _Ref22025515 \h </w:instrText>
      </w:r>
      <w:r>
        <w:instrText xml:space="preserve"> \* MERGEFORMAT </w:instrText>
      </w:r>
      <w:r w:rsidRPr="00564622">
        <w:fldChar w:fldCharType="separate"/>
      </w:r>
      <w:r w:rsidR="002135F6">
        <w:t>Soạn thảo văn bản nội bộ</w:t>
      </w:r>
      <w:r w:rsidRPr="00564622">
        <w:fldChar w:fldCharType="end"/>
      </w:r>
    </w:p>
    <w:p w14:paraId="592696BF" w14:textId="7476B511" w:rsidR="00564622" w:rsidRPr="00E24521" w:rsidRDefault="00564622" w:rsidP="00564622">
      <w:pPr>
        <w:pStyle w:val="Chitit"/>
      </w:pPr>
      <w:r w:rsidRPr="00564622">
        <w:fldChar w:fldCharType="begin"/>
      </w:r>
      <w:r>
        <w:instrText xml:space="preserve"> REF _Ref22025523 \r \h  \* MERGEFORMAT </w:instrText>
      </w:r>
      <w:r w:rsidRPr="00564622">
        <w:fldChar w:fldCharType="separate"/>
      </w:r>
      <w:r w:rsidR="002135F6">
        <w:t xml:space="preserve">UC 154 - </w:t>
      </w:r>
      <w:r w:rsidRPr="00564622">
        <w:fldChar w:fldCharType="end"/>
      </w:r>
      <w:r w:rsidRPr="00564622">
        <w:fldChar w:fldCharType="begin"/>
      </w:r>
      <w:r w:rsidRPr="00564622">
        <w:instrText xml:space="preserve"> REF _Ref22025523 \h </w:instrText>
      </w:r>
      <w:r>
        <w:instrText xml:space="preserve"> \* MERGEFORMAT </w:instrText>
      </w:r>
      <w:r w:rsidRPr="00564622">
        <w:fldChar w:fldCharType="separate"/>
      </w:r>
      <w:r w:rsidR="002135F6">
        <w:t>Kiểm tra và ký duyệt văn bản nội bộ</w:t>
      </w:r>
      <w:r w:rsidRPr="00564622">
        <w:fldChar w:fldCharType="end"/>
      </w:r>
    </w:p>
    <w:p w14:paraId="09B88021" w14:textId="5AC67D5E" w:rsidR="00564622" w:rsidRPr="00E24521" w:rsidRDefault="00564622" w:rsidP="00564622">
      <w:pPr>
        <w:pStyle w:val="Chitit"/>
      </w:pPr>
      <w:r w:rsidRPr="00564622">
        <w:fldChar w:fldCharType="begin"/>
      </w:r>
      <w:r>
        <w:instrText xml:space="preserve"> REF _Ref22025533 \r \h  \* MERGEFORMAT </w:instrText>
      </w:r>
      <w:r w:rsidRPr="00564622">
        <w:fldChar w:fldCharType="separate"/>
      </w:r>
      <w:r w:rsidR="002135F6">
        <w:t xml:space="preserve">UC 155 - </w:t>
      </w:r>
      <w:r w:rsidRPr="00564622">
        <w:fldChar w:fldCharType="end"/>
      </w:r>
      <w:r w:rsidRPr="00564622">
        <w:fldChar w:fldCharType="begin"/>
      </w:r>
      <w:r w:rsidRPr="00564622">
        <w:instrText xml:space="preserve"> REF _Ref22025533 \h </w:instrText>
      </w:r>
      <w:r>
        <w:instrText xml:space="preserve"> \* MERGEFORMAT </w:instrText>
      </w:r>
      <w:r w:rsidRPr="00564622">
        <w:fldChar w:fldCharType="separate"/>
      </w:r>
      <w:r w:rsidR="002135F6">
        <w:t>Tiếp nhận, phân công xử lý văn bản nội bộ</w:t>
      </w:r>
      <w:r w:rsidRPr="00564622">
        <w:fldChar w:fldCharType="end"/>
      </w:r>
    </w:p>
    <w:p w14:paraId="699E1E2A" w14:textId="09B8AF81" w:rsidR="00564622" w:rsidRDefault="00564622" w:rsidP="00564622">
      <w:pPr>
        <w:pStyle w:val="Chitit"/>
      </w:pPr>
      <w:r w:rsidRPr="00564622">
        <w:fldChar w:fldCharType="begin"/>
      </w:r>
      <w:r>
        <w:instrText xml:space="preserve"> REF _Ref22025542 \r \h  \* MERGEFORMAT </w:instrText>
      </w:r>
      <w:r w:rsidRPr="00564622">
        <w:fldChar w:fldCharType="separate"/>
      </w:r>
      <w:r w:rsidR="002135F6">
        <w:t xml:space="preserve">UC 156 - </w:t>
      </w:r>
      <w:r w:rsidRPr="00564622">
        <w:fldChar w:fldCharType="end"/>
      </w:r>
      <w:r w:rsidRPr="00564622">
        <w:fldChar w:fldCharType="begin"/>
      </w:r>
      <w:r w:rsidRPr="00564622">
        <w:instrText xml:space="preserve"> REF _Ref22025542 \h </w:instrText>
      </w:r>
      <w:r>
        <w:instrText xml:space="preserve"> \* MERGEFORMAT </w:instrText>
      </w:r>
      <w:r w:rsidRPr="00564622">
        <w:fldChar w:fldCharType="separate"/>
      </w:r>
      <w:r w:rsidR="002135F6">
        <w:t>Tiếp nhận và thực hiện văn bản nội bộ</w:t>
      </w:r>
      <w:r w:rsidRPr="00564622">
        <w:fldChar w:fldCharType="end"/>
      </w:r>
    </w:p>
    <w:p w14:paraId="0D319C04" w14:textId="3765CF19" w:rsidR="00564622" w:rsidRPr="000D2E5B" w:rsidRDefault="00564622" w:rsidP="00564622">
      <w:pPr>
        <w:pStyle w:val="Chitit"/>
      </w:pPr>
      <w:r>
        <w:fldChar w:fldCharType="begin"/>
      </w:r>
      <w:r>
        <w:instrText xml:space="preserve"> REF _Ref22027569 \r \h </w:instrText>
      </w:r>
      <w:r>
        <w:fldChar w:fldCharType="separate"/>
      </w:r>
      <w:r w:rsidR="002135F6">
        <w:t xml:space="preserve">UC 157 - </w:t>
      </w:r>
      <w:r>
        <w:fldChar w:fldCharType="end"/>
      </w:r>
      <w:r>
        <w:fldChar w:fldCharType="begin"/>
      </w:r>
      <w:r>
        <w:instrText xml:space="preserve"> REF _Ref22027569 \h </w:instrText>
      </w:r>
      <w:r>
        <w:fldChar w:fldCharType="separate"/>
      </w:r>
      <w:r w:rsidR="002135F6">
        <w:t>Tra cứu văn bản nội bộ</w:t>
      </w:r>
      <w:r>
        <w:fldChar w:fldCharType="end"/>
      </w:r>
    </w:p>
    <w:p w14:paraId="340C89E9" w14:textId="77777777" w:rsidR="00564622" w:rsidRDefault="00564622" w:rsidP="006C0CAB"/>
    <w:p w14:paraId="12AA4479" w14:textId="77777777" w:rsidR="00FD51E7" w:rsidRDefault="00FD51E7" w:rsidP="00474A1A">
      <w:pPr>
        <w:pStyle w:val="Chcnng"/>
      </w:pPr>
      <w:r>
        <w:t>Báo cáo, thống kê văn bản</w:t>
      </w:r>
    </w:p>
    <w:tbl>
      <w:tblPr>
        <w:tblStyle w:val="DTTSol"/>
        <w:tblW w:w="5000" w:type="pct"/>
        <w:tblLook w:val="0420" w:firstRow="1" w:lastRow="0" w:firstColumn="0" w:lastColumn="0" w:noHBand="0" w:noVBand="1"/>
      </w:tblPr>
      <w:tblGrid>
        <w:gridCol w:w="2424"/>
        <w:gridCol w:w="6593"/>
      </w:tblGrid>
      <w:tr w:rsidR="00FD6A33" w14:paraId="43D5A5B4"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7FFEC089" w14:textId="77777777" w:rsidR="00FD6A33" w:rsidRDefault="00FD6A33" w:rsidP="00F861C8">
            <w:pPr>
              <w:spacing w:after="60" w:line="240" w:lineRule="auto"/>
              <w:jc w:val="left"/>
            </w:pPr>
            <w:r>
              <w:lastRenderedPageBreak/>
              <w:t>Tác nhân</w:t>
            </w:r>
          </w:p>
        </w:tc>
        <w:tc>
          <w:tcPr>
            <w:tcW w:w="3656" w:type="pct"/>
          </w:tcPr>
          <w:p w14:paraId="6B2D4C51" w14:textId="77777777" w:rsidR="00FD6A33" w:rsidRDefault="00FD6A33" w:rsidP="00F861C8">
            <w:pPr>
              <w:spacing w:after="60" w:line="240" w:lineRule="auto"/>
              <w:jc w:val="left"/>
            </w:pPr>
            <w:r>
              <w:t>Mô tả</w:t>
            </w:r>
          </w:p>
        </w:tc>
      </w:tr>
      <w:tr w:rsidR="00FD6A33" w14:paraId="6FD3E2AA" w14:textId="77777777" w:rsidTr="006C0CAB">
        <w:tc>
          <w:tcPr>
            <w:tcW w:w="1344" w:type="pct"/>
          </w:tcPr>
          <w:p w14:paraId="7642C1FB" w14:textId="77777777" w:rsidR="00FD6A33" w:rsidRDefault="00FD6A33" w:rsidP="00F861C8">
            <w:pPr>
              <w:spacing w:after="60" w:line="240" w:lineRule="auto"/>
              <w:jc w:val="left"/>
            </w:pPr>
            <w:r>
              <w:t>Văn thư, Lãnh đạo Cục, Cán bộ Cục</w:t>
            </w:r>
          </w:p>
        </w:tc>
        <w:tc>
          <w:tcPr>
            <w:tcW w:w="3656" w:type="pct"/>
          </w:tcPr>
          <w:p w14:paraId="7A18A0FB" w14:textId="77777777" w:rsidR="00FD6A33" w:rsidRDefault="00FD6A33" w:rsidP="00F861C8">
            <w:pPr>
              <w:spacing w:after="60" w:line="240" w:lineRule="auto"/>
              <w:jc w:val="left"/>
            </w:pPr>
            <w:r>
              <w:t>Cho phép lập các báo cáo thống kê về các văn bản của đơn vị:</w:t>
            </w:r>
          </w:p>
          <w:p w14:paraId="1DE4C57B" w14:textId="77777777" w:rsidR="00FD6A33" w:rsidRPr="00A2721B" w:rsidRDefault="00FD6A33" w:rsidP="00FD6A33">
            <w:pPr>
              <w:pStyle w:val="ListParagraph"/>
              <w:numPr>
                <w:ilvl w:val="0"/>
                <w:numId w:val="10"/>
              </w:numPr>
              <w:spacing w:after="60" w:line="240" w:lineRule="auto"/>
              <w:jc w:val="left"/>
            </w:pPr>
            <w:r>
              <w:rPr>
                <w:lang w:val="en-US"/>
              </w:rPr>
              <w:t>Tổng hợp sổ văn bản</w:t>
            </w:r>
          </w:p>
          <w:p w14:paraId="6C78C2BE" w14:textId="77777777" w:rsidR="00FD6A33" w:rsidRDefault="00FD6A33" w:rsidP="00FD6A33">
            <w:pPr>
              <w:pStyle w:val="ListParagraph"/>
              <w:numPr>
                <w:ilvl w:val="0"/>
                <w:numId w:val="10"/>
              </w:numPr>
              <w:spacing w:after="60" w:line="240" w:lineRule="auto"/>
              <w:jc w:val="left"/>
            </w:pPr>
            <w:r>
              <w:rPr>
                <w:lang w:val="en-US"/>
              </w:rPr>
              <w:t>Thống kê số lượng văn bản xử lý trong khoảng thời gian</w:t>
            </w:r>
          </w:p>
        </w:tc>
      </w:tr>
    </w:tbl>
    <w:p w14:paraId="1C181640" w14:textId="77777777" w:rsidR="006C0CAB" w:rsidRDefault="006C0CAB" w:rsidP="006C0CAB">
      <w:r>
        <w:t>Danh sách Usecase:</w:t>
      </w:r>
    </w:p>
    <w:p w14:paraId="4B879CB3" w14:textId="77777777" w:rsidR="00F04F7C" w:rsidRDefault="00F04F7C" w:rsidP="00F04F7C">
      <w:pPr>
        <w:pStyle w:val="Chitit"/>
      </w:pPr>
      <w:r>
        <w:fldChar w:fldCharType="begin"/>
      </w:r>
      <w:r>
        <w:instrText xml:space="preserve"> REF _Ref21906627 \r \h  \* MERGEFORMAT </w:instrText>
      </w:r>
      <w:r>
        <w:fldChar w:fldCharType="separate"/>
      </w:r>
      <w:r w:rsidR="002135F6">
        <w:t xml:space="preserve">UC 158 - </w:t>
      </w:r>
      <w:r>
        <w:fldChar w:fldCharType="end"/>
      </w:r>
      <w:r>
        <w:fldChar w:fldCharType="begin"/>
      </w:r>
      <w:r>
        <w:instrText xml:space="preserve"> REF _Ref21906630 \h  \* MERGEFORMAT </w:instrText>
      </w:r>
      <w:r>
        <w:fldChar w:fldCharType="separate"/>
      </w:r>
      <w:r w:rsidR="002135F6">
        <w:t>Thống kê văn bản theo sổ văn bản</w:t>
      </w:r>
      <w:r>
        <w:fldChar w:fldCharType="end"/>
      </w:r>
    </w:p>
    <w:p w14:paraId="2C9361EF" w14:textId="77777777" w:rsidR="00F04F7C" w:rsidRDefault="00F04F7C" w:rsidP="00F04F7C">
      <w:pPr>
        <w:pStyle w:val="Chitit"/>
      </w:pPr>
      <w:r>
        <w:fldChar w:fldCharType="begin"/>
      </w:r>
      <w:r>
        <w:instrText xml:space="preserve"> REF _Ref21906634 \r \h  \* MERGEFORMAT </w:instrText>
      </w:r>
      <w:r>
        <w:fldChar w:fldCharType="separate"/>
      </w:r>
      <w:r w:rsidR="002135F6">
        <w:t xml:space="preserve">UC 159 - </w:t>
      </w:r>
      <w:r>
        <w:fldChar w:fldCharType="end"/>
      </w:r>
      <w:r>
        <w:fldChar w:fldCharType="begin"/>
      </w:r>
      <w:r>
        <w:instrText xml:space="preserve"> REF _Ref21906636 \h  \* MERGEFORMAT </w:instrText>
      </w:r>
      <w:r>
        <w:fldChar w:fldCharType="separate"/>
      </w:r>
      <w:r w:rsidR="002135F6">
        <w:t>Thống kê số lượng văn bản theo thời gian</w:t>
      </w:r>
      <w:r>
        <w:fldChar w:fldCharType="end"/>
      </w:r>
    </w:p>
    <w:p w14:paraId="65A5937D" w14:textId="77777777" w:rsidR="006C0CAB" w:rsidRDefault="006C0CAB" w:rsidP="006C0CAB"/>
    <w:p w14:paraId="53AE994F" w14:textId="63358369" w:rsidR="00DE2087" w:rsidRDefault="00DE2087" w:rsidP="00DE2087">
      <w:pPr>
        <w:pStyle w:val="Heading5"/>
      </w:pPr>
      <w:r>
        <w:t>Phân hệ Quản lý thông tin dùng chung</w:t>
      </w:r>
    </w:p>
    <w:p w14:paraId="29119EA4" w14:textId="77777777" w:rsidR="00FD51E7" w:rsidRDefault="00FD51E7" w:rsidP="00474A1A">
      <w:pPr>
        <w:pStyle w:val="Chcnng"/>
      </w:pPr>
      <w:r>
        <w:t>Quản lý quy trình</w:t>
      </w:r>
    </w:p>
    <w:tbl>
      <w:tblPr>
        <w:tblStyle w:val="DTTSol"/>
        <w:tblW w:w="5000" w:type="pct"/>
        <w:tblLook w:val="0420" w:firstRow="1" w:lastRow="0" w:firstColumn="0" w:lastColumn="0" w:noHBand="0" w:noVBand="1"/>
      </w:tblPr>
      <w:tblGrid>
        <w:gridCol w:w="2424"/>
        <w:gridCol w:w="6593"/>
      </w:tblGrid>
      <w:tr w:rsidR="00FD6A33" w14:paraId="1609896F"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6657FAF1" w14:textId="77777777" w:rsidR="00FD6A33" w:rsidRDefault="00FD6A33" w:rsidP="00F861C8">
            <w:pPr>
              <w:spacing w:after="60" w:line="240" w:lineRule="auto"/>
              <w:jc w:val="left"/>
            </w:pPr>
            <w:r>
              <w:t>Tác nhân</w:t>
            </w:r>
          </w:p>
        </w:tc>
        <w:tc>
          <w:tcPr>
            <w:tcW w:w="3656" w:type="pct"/>
          </w:tcPr>
          <w:p w14:paraId="5842CEEF" w14:textId="77777777" w:rsidR="00FD6A33" w:rsidRDefault="00FD6A33" w:rsidP="00F861C8">
            <w:pPr>
              <w:spacing w:after="60" w:line="240" w:lineRule="auto"/>
              <w:jc w:val="left"/>
            </w:pPr>
            <w:r>
              <w:t>Mô tả</w:t>
            </w:r>
          </w:p>
        </w:tc>
      </w:tr>
      <w:tr w:rsidR="00FD6A33" w14:paraId="74963980" w14:textId="77777777" w:rsidTr="006C0CAB">
        <w:tc>
          <w:tcPr>
            <w:tcW w:w="1344" w:type="pct"/>
          </w:tcPr>
          <w:p w14:paraId="06EA1C4D" w14:textId="77777777" w:rsidR="00FD6A33" w:rsidRDefault="00FD6A33" w:rsidP="00F861C8">
            <w:pPr>
              <w:spacing w:after="60" w:line="240" w:lineRule="auto"/>
              <w:jc w:val="left"/>
            </w:pPr>
            <w:r>
              <w:t>Quản trị hệ thống</w:t>
            </w:r>
          </w:p>
        </w:tc>
        <w:tc>
          <w:tcPr>
            <w:tcW w:w="3656" w:type="pct"/>
          </w:tcPr>
          <w:p w14:paraId="5E4C798E" w14:textId="77777777" w:rsidR="00FD6A33" w:rsidRDefault="00FD6A33" w:rsidP="00F861C8">
            <w:pPr>
              <w:spacing w:after="60" w:line="240" w:lineRule="auto"/>
              <w:jc w:val="left"/>
            </w:pPr>
            <w:r>
              <w:t>Cho phép quản trị hệ thống quản lý các quy trình xử lý trong Back-end:</w:t>
            </w:r>
          </w:p>
          <w:p w14:paraId="36E036A5" w14:textId="77777777" w:rsidR="00FD6A33" w:rsidRPr="005E4D75" w:rsidRDefault="00FD6A33" w:rsidP="00FD6A33">
            <w:pPr>
              <w:pStyle w:val="ListParagraph"/>
              <w:numPr>
                <w:ilvl w:val="0"/>
                <w:numId w:val="10"/>
              </w:numPr>
              <w:spacing w:after="60" w:line="240" w:lineRule="auto"/>
              <w:jc w:val="left"/>
            </w:pPr>
            <w:r>
              <w:rPr>
                <w:lang w:val="en-US"/>
              </w:rPr>
              <w:t>Quy trình xử lý hồ sơ CTS theo từng dịch vụ CTCKS cung cấp</w:t>
            </w:r>
          </w:p>
          <w:p w14:paraId="529D2DA9" w14:textId="77777777" w:rsidR="00FD6A33" w:rsidRPr="005E4D75" w:rsidRDefault="00FD6A33" w:rsidP="00FD6A33">
            <w:pPr>
              <w:pStyle w:val="ListParagraph"/>
              <w:numPr>
                <w:ilvl w:val="0"/>
                <w:numId w:val="10"/>
              </w:numPr>
              <w:spacing w:after="60" w:line="240" w:lineRule="auto"/>
              <w:jc w:val="left"/>
            </w:pPr>
            <w:r>
              <w:rPr>
                <w:lang w:val="en-US"/>
              </w:rPr>
              <w:t>Quy trình văn bản đến</w:t>
            </w:r>
          </w:p>
          <w:p w14:paraId="72ED7E70" w14:textId="77777777" w:rsidR="00FD6A33" w:rsidRPr="005E4D75" w:rsidRDefault="00FD6A33" w:rsidP="00FD6A33">
            <w:pPr>
              <w:pStyle w:val="ListParagraph"/>
              <w:numPr>
                <w:ilvl w:val="0"/>
                <w:numId w:val="10"/>
              </w:numPr>
              <w:spacing w:after="60" w:line="240" w:lineRule="auto"/>
              <w:jc w:val="left"/>
            </w:pPr>
            <w:r>
              <w:rPr>
                <w:lang w:val="en-US"/>
              </w:rPr>
              <w:t>Quy trình văn bản đi</w:t>
            </w:r>
          </w:p>
          <w:p w14:paraId="1C188AEC" w14:textId="77777777" w:rsidR="00FD6A33" w:rsidRDefault="00FD6A33" w:rsidP="00FD6A33">
            <w:pPr>
              <w:pStyle w:val="ListParagraph"/>
              <w:numPr>
                <w:ilvl w:val="0"/>
                <w:numId w:val="10"/>
              </w:numPr>
              <w:spacing w:after="60" w:line="240" w:lineRule="auto"/>
              <w:jc w:val="left"/>
            </w:pPr>
            <w:r>
              <w:rPr>
                <w:lang w:val="en-US"/>
              </w:rPr>
              <w:t>Quy trình văn bản nội bộ</w:t>
            </w:r>
          </w:p>
        </w:tc>
      </w:tr>
    </w:tbl>
    <w:p w14:paraId="631A680B" w14:textId="77777777" w:rsidR="006C0CAB" w:rsidRDefault="006C0CAB" w:rsidP="006C0CAB"/>
    <w:p w14:paraId="23FFB466" w14:textId="77777777" w:rsidR="00FD51E7" w:rsidRDefault="00FD51E7" w:rsidP="00474A1A">
      <w:pPr>
        <w:pStyle w:val="Chcnng"/>
      </w:pPr>
      <w:r>
        <w:t>Quản lý danh mục dùng chung</w:t>
      </w:r>
    </w:p>
    <w:tbl>
      <w:tblPr>
        <w:tblStyle w:val="DTTSol"/>
        <w:tblW w:w="5000" w:type="pct"/>
        <w:tblLook w:val="0420" w:firstRow="1" w:lastRow="0" w:firstColumn="0" w:lastColumn="0" w:noHBand="0" w:noVBand="1"/>
      </w:tblPr>
      <w:tblGrid>
        <w:gridCol w:w="2424"/>
        <w:gridCol w:w="6593"/>
      </w:tblGrid>
      <w:tr w:rsidR="00FD6A33" w14:paraId="7DD914B4"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7EB7B7DD" w14:textId="77777777" w:rsidR="00FD6A33" w:rsidRDefault="00FD6A33" w:rsidP="00F861C8">
            <w:pPr>
              <w:spacing w:after="60" w:line="240" w:lineRule="auto"/>
              <w:jc w:val="left"/>
            </w:pPr>
            <w:r>
              <w:t>Tác nhân</w:t>
            </w:r>
          </w:p>
        </w:tc>
        <w:tc>
          <w:tcPr>
            <w:tcW w:w="3656" w:type="pct"/>
          </w:tcPr>
          <w:p w14:paraId="6915A147" w14:textId="77777777" w:rsidR="00FD6A33" w:rsidRDefault="00FD6A33" w:rsidP="00F861C8">
            <w:pPr>
              <w:spacing w:after="60" w:line="240" w:lineRule="auto"/>
              <w:jc w:val="left"/>
            </w:pPr>
            <w:r>
              <w:t>Mô tả</w:t>
            </w:r>
          </w:p>
        </w:tc>
      </w:tr>
      <w:tr w:rsidR="00FD6A33" w14:paraId="6D76BBA3" w14:textId="77777777" w:rsidTr="006C0CAB">
        <w:tc>
          <w:tcPr>
            <w:tcW w:w="1344" w:type="pct"/>
          </w:tcPr>
          <w:p w14:paraId="0BFC3D86" w14:textId="77777777" w:rsidR="00FD6A33" w:rsidRDefault="00FD6A33" w:rsidP="00F861C8">
            <w:pPr>
              <w:spacing w:after="60" w:line="240" w:lineRule="auto"/>
              <w:jc w:val="left"/>
            </w:pPr>
            <w:r>
              <w:t>Quản trị hệ thống</w:t>
            </w:r>
          </w:p>
        </w:tc>
        <w:tc>
          <w:tcPr>
            <w:tcW w:w="3656" w:type="pct"/>
          </w:tcPr>
          <w:p w14:paraId="66D0E22B" w14:textId="77777777" w:rsidR="00FD6A33" w:rsidRDefault="00FD6A33" w:rsidP="00F861C8">
            <w:pPr>
              <w:spacing w:after="60" w:line="240" w:lineRule="auto"/>
              <w:jc w:val="left"/>
            </w:pPr>
            <w:r>
              <w:t>Cho phép quản trị hệ thống quản lý các thông tin danh mục dùng chung: xem, thêm mới, chỉnh sửa, xóa đối với các danh mục dùng chung như:</w:t>
            </w:r>
          </w:p>
          <w:p w14:paraId="76817711" w14:textId="77777777" w:rsidR="00FD6A33" w:rsidRPr="005E4D75" w:rsidRDefault="00FD6A33" w:rsidP="00FD6A33">
            <w:pPr>
              <w:pStyle w:val="ListParagraph"/>
              <w:numPr>
                <w:ilvl w:val="0"/>
                <w:numId w:val="10"/>
              </w:numPr>
              <w:spacing w:after="60" w:line="240" w:lineRule="auto"/>
              <w:jc w:val="left"/>
            </w:pPr>
            <w:r>
              <w:rPr>
                <w:lang w:val="en-US"/>
              </w:rPr>
              <w:t>Địa danh: tỉnh/thành phố, quận/huyện, phường/xã</w:t>
            </w:r>
          </w:p>
          <w:p w14:paraId="5FC1B325" w14:textId="77777777" w:rsidR="00FD6A33" w:rsidRPr="001E554F" w:rsidRDefault="00FD6A33" w:rsidP="00FD6A33">
            <w:pPr>
              <w:pStyle w:val="ListParagraph"/>
              <w:numPr>
                <w:ilvl w:val="0"/>
                <w:numId w:val="10"/>
              </w:numPr>
              <w:spacing w:after="60" w:line="240" w:lineRule="auto"/>
              <w:jc w:val="left"/>
            </w:pPr>
            <w:r>
              <w:rPr>
                <w:lang w:val="en-US"/>
              </w:rPr>
              <w:t>Loại văn bản, cơ quan ban hành, lĩnh vực, độ mật, độ khẩn, …</w:t>
            </w:r>
          </w:p>
          <w:p w14:paraId="250288E8" w14:textId="77777777" w:rsidR="00FD6A33" w:rsidRPr="001E554F" w:rsidRDefault="00FD6A33" w:rsidP="00FD6A33">
            <w:pPr>
              <w:pStyle w:val="ListParagraph"/>
              <w:numPr>
                <w:ilvl w:val="0"/>
                <w:numId w:val="10"/>
              </w:numPr>
              <w:spacing w:after="60" w:line="240" w:lineRule="auto"/>
              <w:jc w:val="left"/>
            </w:pPr>
            <w:r>
              <w:rPr>
                <w:lang w:val="en-US"/>
              </w:rPr>
              <w:t>Lĩnh vực hỏi đáp</w:t>
            </w:r>
          </w:p>
          <w:p w14:paraId="6D4AE66C" w14:textId="77777777" w:rsidR="00FD6A33" w:rsidRDefault="00FD6A33" w:rsidP="00FD6A33">
            <w:pPr>
              <w:pStyle w:val="ListParagraph"/>
              <w:numPr>
                <w:ilvl w:val="0"/>
                <w:numId w:val="10"/>
              </w:numPr>
              <w:spacing w:after="60" w:line="240" w:lineRule="auto"/>
              <w:jc w:val="left"/>
            </w:pPr>
            <w:r>
              <w:rPr>
                <w:lang w:val="en-US"/>
              </w:rPr>
              <w:t>…</w:t>
            </w:r>
          </w:p>
        </w:tc>
      </w:tr>
    </w:tbl>
    <w:p w14:paraId="5A6AEBFD" w14:textId="77777777" w:rsidR="006C0CAB" w:rsidRDefault="006C0CAB" w:rsidP="006C0CAB"/>
    <w:p w14:paraId="23B87716" w14:textId="77777777" w:rsidR="00FD51E7" w:rsidRDefault="00FD51E7" w:rsidP="00474A1A">
      <w:pPr>
        <w:pStyle w:val="Chcnng"/>
      </w:pPr>
      <w:r>
        <w:t>Quản lý các biểu mẫu hiển thị</w:t>
      </w:r>
    </w:p>
    <w:tbl>
      <w:tblPr>
        <w:tblStyle w:val="DTTSol"/>
        <w:tblW w:w="5000" w:type="pct"/>
        <w:tblLook w:val="0420" w:firstRow="1" w:lastRow="0" w:firstColumn="0" w:lastColumn="0" w:noHBand="0" w:noVBand="1"/>
      </w:tblPr>
      <w:tblGrid>
        <w:gridCol w:w="2424"/>
        <w:gridCol w:w="6593"/>
      </w:tblGrid>
      <w:tr w:rsidR="00FD6A33" w14:paraId="444CF786"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1EBA8A8" w14:textId="77777777" w:rsidR="00FD6A33" w:rsidRDefault="00FD6A33" w:rsidP="00F861C8">
            <w:pPr>
              <w:spacing w:after="60" w:line="240" w:lineRule="auto"/>
              <w:jc w:val="left"/>
            </w:pPr>
            <w:r>
              <w:t>Tác nhân</w:t>
            </w:r>
          </w:p>
        </w:tc>
        <w:tc>
          <w:tcPr>
            <w:tcW w:w="3656" w:type="pct"/>
          </w:tcPr>
          <w:p w14:paraId="58B21E9B" w14:textId="77777777" w:rsidR="00FD6A33" w:rsidRDefault="00FD6A33" w:rsidP="00F861C8">
            <w:pPr>
              <w:spacing w:after="60" w:line="240" w:lineRule="auto"/>
              <w:jc w:val="left"/>
            </w:pPr>
            <w:r>
              <w:t>Mô tả</w:t>
            </w:r>
          </w:p>
        </w:tc>
      </w:tr>
      <w:tr w:rsidR="00FD6A33" w14:paraId="4C7E108D" w14:textId="77777777" w:rsidTr="006C0CAB">
        <w:tc>
          <w:tcPr>
            <w:tcW w:w="1344" w:type="pct"/>
          </w:tcPr>
          <w:p w14:paraId="57C0BA00" w14:textId="77777777" w:rsidR="00FD6A33" w:rsidRDefault="00FD6A33" w:rsidP="00F861C8">
            <w:pPr>
              <w:spacing w:after="60" w:line="240" w:lineRule="auto"/>
              <w:jc w:val="left"/>
            </w:pPr>
            <w:r>
              <w:t>Quản trị hệ thống</w:t>
            </w:r>
          </w:p>
        </w:tc>
        <w:tc>
          <w:tcPr>
            <w:tcW w:w="3656" w:type="pct"/>
          </w:tcPr>
          <w:p w14:paraId="17AC888A" w14:textId="77777777" w:rsidR="00FD6A33" w:rsidRDefault="00FD6A33" w:rsidP="00F861C8">
            <w:pPr>
              <w:spacing w:after="60" w:line="240" w:lineRule="auto"/>
              <w:jc w:val="left"/>
            </w:pPr>
            <w:r>
              <w:t>Cho phép quản trị hệ thống quản lý các biểu mẫu hiển thị nội dung thông tin:</w:t>
            </w:r>
          </w:p>
          <w:p w14:paraId="50FED73F" w14:textId="77777777" w:rsidR="00FD6A33" w:rsidRPr="001E554F" w:rsidRDefault="00FD6A33" w:rsidP="00FD6A33">
            <w:pPr>
              <w:pStyle w:val="ListParagraph"/>
              <w:numPr>
                <w:ilvl w:val="0"/>
                <w:numId w:val="10"/>
              </w:numPr>
              <w:spacing w:after="60" w:line="240" w:lineRule="auto"/>
              <w:jc w:val="left"/>
            </w:pPr>
            <w:r>
              <w:rPr>
                <w:lang w:val="en-US"/>
              </w:rPr>
              <w:t>Biểu mẫu hiển thị tin tức, danh sách tin tức</w:t>
            </w:r>
          </w:p>
          <w:p w14:paraId="5B945FCE" w14:textId="77777777" w:rsidR="00FD6A33" w:rsidRPr="001E554F" w:rsidRDefault="00FD6A33" w:rsidP="00FD6A33">
            <w:pPr>
              <w:pStyle w:val="ListParagraph"/>
              <w:numPr>
                <w:ilvl w:val="0"/>
                <w:numId w:val="10"/>
              </w:numPr>
              <w:spacing w:after="60" w:line="240" w:lineRule="auto"/>
              <w:jc w:val="left"/>
            </w:pPr>
            <w:r>
              <w:rPr>
                <w:lang w:val="en-US"/>
              </w:rPr>
              <w:lastRenderedPageBreak/>
              <w:t>Biểu mẫu hiển thị danh sách văn bản quy phạm pháp luật</w:t>
            </w:r>
          </w:p>
          <w:p w14:paraId="662C4C75" w14:textId="77777777" w:rsidR="00FD6A33" w:rsidRDefault="00FD6A33" w:rsidP="00FD6A33">
            <w:pPr>
              <w:pStyle w:val="ListParagraph"/>
              <w:numPr>
                <w:ilvl w:val="0"/>
                <w:numId w:val="10"/>
              </w:numPr>
              <w:spacing w:after="60" w:line="240" w:lineRule="auto"/>
              <w:jc w:val="left"/>
            </w:pPr>
            <w:r>
              <w:rPr>
                <w:lang w:val="en-US"/>
              </w:rPr>
              <w:t>Biểu mẫu hiển thị danh sách tài nguyên</w:t>
            </w:r>
          </w:p>
        </w:tc>
      </w:tr>
    </w:tbl>
    <w:p w14:paraId="52EC2CCA" w14:textId="77777777" w:rsidR="006C0CAB" w:rsidRDefault="006C0CAB" w:rsidP="006C0CAB"/>
    <w:p w14:paraId="76BD4C26" w14:textId="77777777" w:rsidR="00FD51E7" w:rsidRDefault="00FD51E7" w:rsidP="00474A1A">
      <w:pPr>
        <w:pStyle w:val="Chcnng"/>
      </w:pPr>
      <w:r w:rsidRPr="001E554F">
        <w:t>Quản lý các biểu mẫu báo cáo, thống kê</w:t>
      </w:r>
    </w:p>
    <w:tbl>
      <w:tblPr>
        <w:tblStyle w:val="DTTSol"/>
        <w:tblW w:w="5000" w:type="pct"/>
        <w:tblLook w:val="0420" w:firstRow="1" w:lastRow="0" w:firstColumn="0" w:lastColumn="0" w:noHBand="0" w:noVBand="1"/>
      </w:tblPr>
      <w:tblGrid>
        <w:gridCol w:w="2424"/>
        <w:gridCol w:w="6593"/>
      </w:tblGrid>
      <w:tr w:rsidR="00FD6A33" w14:paraId="1D21E3B1"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8A69543" w14:textId="77777777" w:rsidR="00FD6A33" w:rsidRDefault="00FD6A33" w:rsidP="00F861C8">
            <w:pPr>
              <w:spacing w:after="60" w:line="240" w:lineRule="auto"/>
              <w:jc w:val="left"/>
            </w:pPr>
            <w:r>
              <w:t>Tác nhân</w:t>
            </w:r>
          </w:p>
        </w:tc>
        <w:tc>
          <w:tcPr>
            <w:tcW w:w="3656" w:type="pct"/>
          </w:tcPr>
          <w:p w14:paraId="09B919DD" w14:textId="77777777" w:rsidR="00FD6A33" w:rsidRDefault="00FD6A33" w:rsidP="00F861C8">
            <w:pPr>
              <w:spacing w:after="60" w:line="240" w:lineRule="auto"/>
              <w:jc w:val="left"/>
            </w:pPr>
            <w:r>
              <w:t>Mô tả</w:t>
            </w:r>
          </w:p>
        </w:tc>
      </w:tr>
      <w:tr w:rsidR="00FD6A33" w14:paraId="3944E91D" w14:textId="77777777" w:rsidTr="006C0CAB">
        <w:tc>
          <w:tcPr>
            <w:tcW w:w="1344" w:type="pct"/>
          </w:tcPr>
          <w:p w14:paraId="3828BDD1" w14:textId="77777777" w:rsidR="00FD6A33" w:rsidRDefault="00FD6A33" w:rsidP="00F861C8">
            <w:pPr>
              <w:spacing w:after="60" w:line="240" w:lineRule="auto"/>
              <w:jc w:val="left"/>
            </w:pPr>
            <w:r>
              <w:t>Quản trị hệ thống</w:t>
            </w:r>
          </w:p>
        </w:tc>
        <w:tc>
          <w:tcPr>
            <w:tcW w:w="3656" w:type="pct"/>
          </w:tcPr>
          <w:p w14:paraId="0E06BD77" w14:textId="77777777" w:rsidR="00FD6A33" w:rsidRDefault="00FD6A33" w:rsidP="00F861C8">
            <w:pPr>
              <w:spacing w:after="60" w:line="240" w:lineRule="auto"/>
              <w:jc w:val="left"/>
            </w:pPr>
            <w:r>
              <w:t>Cho phép quản trị hệ thống quản lý các biểu mẫu báo cáo thống kê:</w:t>
            </w:r>
          </w:p>
          <w:p w14:paraId="339F3D19" w14:textId="77777777" w:rsidR="00FD6A33" w:rsidRPr="001E554F" w:rsidRDefault="00FD6A33" w:rsidP="00FD6A33">
            <w:pPr>
              <w:pStyle w:val="ListParagraph"/>
              <w:numPr>
                <w:ilvl w:val="0"/>
                <w:numId w:val="10"/>
              </w:numPr>
              <w:spacing w:after="60" w:line="240" w:lineRule="auto"/>
              <w:jc w:val="left"/>
            </w:pPr>
            <w:r>
              <w:rPr>
                <w:lang w:val="en-US"/>
              </w:rPr>
              <w:t>Thống kê CTS</w:t>
            </w:r>
          </w:p>
          <w:p w14:paraId="7EF7AAC4" w14:textId="77777777" w:rsidR="00FD6A33" w:rsidRPr="001E554F" w:rsidRDefault="00FD6A33" w:rsidP="00FD6A33">
            <w:pPr>
              <w:pStyle w:val="ListParagraph"/>
              <w:numPr>
                <w:ilvl w:val="0"/>
                <w:numId w:val="10"/>
              </w:numPr>
              <w:spacing w:after="60" w:line="240" w:lineRule="auto"/>
              <w:jc w:val="left"/>
            </w:pPr>
            <w:r>
              <w:rPr>
                <w:lang w:val="en-US"/>
              </w:rPr>
              <w:t>Thống kê tài khoản</w:t>
            </w:r>
          </w:p>
          <w:p w14:paraId="7E5F145D" w14:textId="77777777" w:rsidR="00FD6A33" w:rsidRPr="001E554F" w:rsidRDefault="00FD6A33" w:rsidP="00FD6A33">
            <w:pPr>
              <w:pStyle w:val="ListParagraph"/>
              <w:numPr>
                <w:ilvl w:val="0"/>
                <w:numId w:val="10"/>
              </w:numPr>
              <w:spacing w:after="60" w:line="240" w:lineRule="auto"/>
              <w:jc w:val="left"/>
            </w:pPr>
            <w:r>
              <w:rPr>
                <w:lang w:val="en-US"/>
              </w:rPr>
              <w:t>Thống kê hồ sơ</w:t>
            </w:r>
          </w:p>
          <w:p w14:paraId="209D3B08" w14:textId="77777777" w:rsidR="00FD6A33" w:rsidRPr="001E554F" w:rsidRDefault="00FD6A33" w:rsidP="00FD6A33">
            <w:pPr>
              <w:pStyle w:val="ListParagraph"/>
              <w:numPr>
                <w:ilvl w:val="0"/>
                <w:numId w:val="10"/>
              </w:numPr>
              <w:spacing w:after="60" w:line="240" w:lineRule="auto"/>
              <w:jc w:val="left"/>
            </w:pPr>
            <w:r>
              <w:rPr>
                <w:lang w:val="en-US"/>
              </w:rPr>
              <w:t>Thống kê số lượng văn bản đến, đi</w:t>
            </w:r>
          </w:p>
          <w:p w14:paraId="4AEE7680" w14:textId="77777777" w:rsidR="00FD6A33" w:rsidRDefault="00FD6A33" w:rsidP="00FD6A33">
            <w:pPr>
              <w:pStyle w:val="ListParagraph"/>
              <w:numPr>
                <w:ilvl w:val="0"/>
                <w:numId w:val="10"/>
              </w:numPr>
              <w:spacing w:after="60" w:line="240" w:lineRule="auto"/>
              <w:jc w:val="left"/>
            </w:pPr>
            <w:r>
              <w:rPr>
                <w:lang w:val="en-US"/>
              </w:rPr>
              <w:t>Tổng hợp văn bản theo sổ văn bản</w:t>
            </w:r>
          </w:p>
        </w:tc>
      </w:tr>
    </w:tbl>
    <w:p w14:paraId="497F2B8E" w14:textId="77777777" w:rsidR="006C0CAB" w:rsidRDefault="006C0CAB" w:rsidP="006C0CAB"/>
    <w:p w14:paraId="571F40BE" w14:textId="77777777" w:rsidR="00FD51E7" w:rsidRDefault="00FD51E7" w:rsidP="00474A1A">
      <w:pPr>
        <w:pStyle w:val="Chcnng"/>
      </w:pPr>
      <w:r>
        <w:t>Quản lý tài khoản, vai trò</w:t>
      </w:r>
    </w:p>
    <w:tbl>
      <w:tblPr>
        <w:tblStyle w:val="DTTSol"/>
        <w:tblW w:w="5000" w:type="pct"/>
        <w:tblLook w:val="0420" w:firstRow="1" w:lastRow="0" w:firstColumn="0" w:lastColumn="0" w:noHBand="0" w:noVBand="1"/>
      </w:tblPr>
      <w:tblGrid>
        <w:gridCol w:w="2424"/>
        <w:gridCol w:w="6593"/>
      </w:tblGrid>
      <w:tr w:rsidR="00FD6A33" w14:paraId="29970E84"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329A1D8E" w14:textId="77777777" w:rsidR="00FD6A33" w:rsidRDefault="00FD6A33" w:rsidP="00F861C8">
            <w:pPr>
              <w:spacing w:after="60" w:line="240" w:lineRule="auto"/>
              <w:jc w:val="left"/>
            </w:pPr>
            <w:r>
              <w:t>Tác nhân</w:t>
            </w:r>
          </w:p>
        </w:tc>
        <w:tc>
          <w:tcPr>
            <w:tcW w:w="3656" w:type="pct"/>
          </w:tcPr>
          <w:p w14:paraId="5D6C94D8" w14:textId="77777777" w:rsidR="00FD6A33" w:rsidRDefault="00FD6A33" w:rsidP="00F861C8">
            <w:pPr>
              <w:spacing w:after="60" w:line="240" w:lineRule="auto"/>
              <w:jc w:val="left"/>
            </w:pPr>
            <w:r>
              <w:t>Mô tả</w:t>
            </w:r>
          </w:p>
        </w:tc>
      </w:tr>
      <w:tr w:rsidR="00FD6A33" w14:paraId="35CCE0C2" w14:textId="77777777" w:rsidTr="006C0CAB">
        <w:tc>
          <w:tcPr>
            <w:tcW w:w="1344" w:type="pct"/>
          </w:tcPr>
          <w:p w14:paraId="2314B4F2" w14:textId="77777777" w:rsidR="00FD6A33" w:rsidRDefault="00FD6A33" w:rsidP="00F861C8">
            <w:pPr>
              <w:spacing w:after="60" w:line="240" w:lineRule="auto"/>
              <w:jc w:val="left"/>
            </w:pPr>
            <w:r>
              <w:t>Quản trị hệ thống</w:t>
            </w:r>
          </w:p>
        </w:tc>
        <w:tc>
          <w:tcPr>
            <w:tcW w:w="3656" w:type="pct"/>
          </w:tcPr>
          <w:p w14:paraId="6C6E7D54" w14:textId="77777777" w:rsidR="00FD6A33" w:rsidRDefault="00FD6A33" w:rsidP="00F861C8">
            <w:pPr>
              <w:spacing w:after="60" w:line="240" w:lineRule="auto"/>
              <w:jc w:val="left"/>
            </w:pPr>
            <w:r>
              <w:t>Cho phép quản trị hệ thống quản lý danh sách toàn bộ các tài khoản dùng để đăng nhập vào hệ thống: cơ quan, tổ chức, cá nhân, cán bộ Cục, Lãnh đạo Cục, văn thư, …:</w:t>
            </w:r>
          </w:p>
          <w:p w14:paraId="65CB026A" w14:textId="77777777" w:rsidR="00FD6A33" w:rsidRPr="00515CAA" w:rsidRDefault="00FD6A33" w:rsidP="00FD6A33">
            <w:pPr>
              <w:pStyle w:val="ListParagraph"/>
              <w:numPr>
                <w:ilvl w:val="0"/>
                <w:numId w:val="10"/>
              </w:numPr>
              <w:spacing w:after="60" w:line="240" w:lineRule="auto"/>
              <w:jc w:val="left"/>
            </w:pPr>
            <w:r>
              <w:rPr>
                <w:lang w:val="en-US"/>
              </w:rPr>
              <w:t>Thêm mới, chỉnh sửa, xóa tài khoản người dùng</w:t>
            </w:r>
          </w:p>
          <w:p w14:paraId="382882F0" w14:textId="77777777" w:rsidR="00FD6A33" w:rsidRPr="00515CAA" w:rsidRDefault="00FD6A33" w:rsidP="00FD6A33">
            <w:pPr>
              <w:pStyle w:val="ListParagraph"/>
              <w:numPr>
                <w:ilvl w:val="0"/>
                <w:numId w:val="10"/>
              </w:numPr>
              <w:spacing w:after="60" w:line="240" w:lineRule="auto"/>
              <w:jc w:val="left"/>
            </w:pPr>
            <w:r>
              <w:rPr>
                <w:lang w:val="en-US"/>
              </w:rPr>
              <w:t>Thay đổi mật khẩu</w:t>
            </w:r>
          </w:p>
          <w:p w14:paraId="0533F048" w14:textId="77777777" w:rsidR="00FD6A33" w:rsidRDefault="00FD6A33" w:rsidP="00FD6A33">
            <w:pPr>
              <w:pStyle w:val="ListParagraph"/>
              <w:numPr>
                <w:ilvl w:val="0"/>
                <w:numId w:val="10"/>
              </w:numPr>
              <w:spacing w:after="60" w:line="240" w:lineRule="auto"/>
              <w:jc w:val="left"/>
            </w:pPr>
            <w:r>
              <w:rPr>
                <w:lang w:val="en-US"/>
              </w:rPr>
              <w:t>Phân vai trò, quyền hạn cho tài khoản</w:t>
            </w:r>
          </w:p>
          <w:p w14:paraId="3495AB63" w14:textId="77777777" w:rsidR="00FD6A33" w:rsidRDefault="00FD6A33" w:rsidP="00F861C8">
            <w:pPr>
              <w:spacing w:after="60" w:line="240" w:lineRule="auto"/>
              <w:jc w:val="left"/>
            </w:pPr>
            <w:r>
              <w:t>Cho phép Quản trị hệ thống quản lý các vai trò, phân quyền hạn, gắn vai trò cho từng nhóm tài khoản, tài khoản để phân quyền truy cập vào các chức năng trong hệ thống:</w:t>
            </w:r>
          </w:p>
          <w:p w14:paraId="6CDCB567" w14:textId="77777777" w:rsidR="00FD6A33" w:rsidRPr="00515CAA" w:rsidRDefault="00FD6A33" w:rsidP="00FD6A33">
            <w:pPr>
              <w:pStyle w:val="ListParagraph"/>
              <w:numPr>
                <w:ilvl w:val="0"/>
                <w:numId w:val="10"/>
              </w:numPr>
              <w:spacing w:after="60" w:line="240" w:lineRule="auto"/>
              <w:jc w:val="left"/>
            </w:pPr>
            <w:r>
              <w:rPr>
                <w:lang w:val="en-US"/>
              </w:rPr>
              <w:t>Thêm mới, chỉnh sửa, xóa vai trò</w:t>
            </w:r>
          </w:p>
          <w:p w14:paraId="6A281259" w14:textId="77777777" w:rsidR="00FD6A33" w:rsidRPr="00515CAA" w:rsidRDefault="00FD6A33" w:rsidP="00FD6A33">
            <w:pPr>
              <w:pStyle w:val="ListParagraph"/>
              <w:numPr>
                <w:ilvl w:val="0"/>
                <w:numId w:val="10"/>
              </w:numPr>
              <w:spacing w:after="60" w:line="240" w:lineRule="auto"/>
              <w:jc w:val="left"/>
            </w:pPr>
            <w:r>
              <w:rPr>
                <w:lang w:val="en-US"/>
              </w:rPr>
              <w:t>Định nghĩa quyền hạn</w:t>
            </w:r>
          </w:p>
          <w:p w14:paraId="1E54C9C2" w14:textId="77777777" w:rsidR="00FD6A33" w:rsidRDefault="00FD6A33" w:rsidP="00FD6A33">
            <w:pPr>
              <w:pStyle w:val="ListParagraph"/>
              <w:numPr>
                <w:ilvl w:val="0"/>
                <w:numId w:val="10"/>
              </w:numPr>
              <w:spacing w:after="60" w:line="240" w:lineRule="auto"/>
              <w:jc w:val="left"/>
            </w:pPr>
            <w:r>
              <w:rPr>
                <w:lang w:val="en-US"/>
              </w:rPr>
              <w:t>Gắn vai trò cho nhóm người dùng, cho tài khoản người dùng</w:t>
            </w:r>
          </w:p>
        </w:tc>
      </w:tr>
    </w:tbl>
    <w:p w14:paraId="2EB6CF30" w14:textId="77777777" w:rsidR="006C0CAB" w:rsidRDefault="006C0CAB" w:rsidP="006C0CAB"/>
    <w:p w14:paraId="3266B5AB" w14:textId="20669588" w:rsidR="00DE2087" w:rsidRDefault="00DE2087" w:rsidP="00DE2087">
      <w:pPr>
        <w:pStyle w:val="Heading5"/>
      </w:pPr>
      <w:r>
        <w:t>Phân hệ Bảo đảm Chứng thư số</w:t>
      </w:r>
    </w:p>
    <w:p w14:paraId="772AB187" w14:textId="77777777" w:rsidR="00FD51E7" w:rsidRDefault="00FD51E7" w:rsidP="00474A1A">
      <w:pPr>
        <w:pStyle w:val="Chcnng"/>
      </w:pPr>
      <w:r>
        <w:t>Sản xuất CTS - Kết nối với hệ thống TMS</w:t>
      </w:r>
    </w:p>
    <w:tbl>
      <w:tblPr>
        <w:tblStyle w:val="DTTSol"/>
        <w:tblW w:w="5000" w:type="pct"/>
        <w:tblLook w:val="0420" w:firstRow="1" w:lastRow="0" w:firstColumn="0" w:lastColumn="0" w:noHBand="0" w:noVBand="1"/>
      </w:tblPr>
      <w:tblGrid>
        <w:gridCol w:w="1414"/>
        <w:gridCol w:w="7603"/>
      </w:tblGrid>
      <w:tr w:rsidR="00FD6A33" w14:paraId="58EBF9A3" w14:textId="77777777" w:rsidTr="000F0989">
        <w:trPr>
          <w:cnfStyle w:val="100000000000" w:firstRow="1" w:lastRow="0" w:firstColumn="0" w:lastColumn="0" w:oddVBand="0" w:evenVBand="0" w:oddHBand="0" w:evenHBand="0" w:firstRowFirstColumn="0" w:firstRowLastColumn="0" w:lastRowFirstColumn="0" w:lastRowLastColumn="0"/>
        </w:trPr>
        <w:tc>
          <w:tcPr>
            <w:tcW w:w="784" w:type="pct"/>
          </w:tcPr>
          <w:p w14:paraId="76EC0411" w14:textId="77777777" w:rsidR="00FD6A33" w:rsidRDefault="00FD6A33" w:rsidP="00F861C8">
            <w:pPr>
              <w:spacing w:after="60" w:line="240" w:lineRule="auto"/>
              <w:jc w:val="left"/>
            </w:pPr>
            <w:r>
              <w:t>Tác nhân</w:t>
            </w:r>
          </w:p>
        </w:tc>
        <w:tc>
          <w:tcPr>
            <w:tcW w:w="4216" w:type="pct"/>
          </w:tcPr>
          <w:p w14:paraId="57650134" w14:textId="77777777" w:rsidR="00FD6A33" w:rsidRDefault="00FD6A33" w:rsidP="00F861C8">
            <w:pPr>
              <w:spacing w:after="60" w:line="240" w:lineRule="auto"/>
              <w:jc w:val="left"/>
            </w:pPr>
            <w:r>
              <w:t>Mô tả</w:t>
            </w:r>
          </w:p>
        </w:tc>
      </w:tr>
      <w:tr w:rsidR="00FD6A33" w14:paraId="2A6C5DAA" w14:textId="77777777" w:rsidTr="000F0989">
        <w:tc>
          <w:tcPr>
            <w:tcW w:w="784" w:type="pct"/>
          </w:tcPr>
          <w:p w14:paraId="6FD4C292" w14:textId="77777777" w:rsidR="00FD6A33" w:rsidRDefault="00FD6A33" w:rsidP="00F861C8">
            <w:pPr>
              <w:spacing w:after="60" w:line="240" w:lineRule="auto"/>
              <w:jc w:val="left"/>
            </w:pPr>
            <w:r>
              <w:t>Hệ thống</w:t>
            </w:r>
          </w:p>
        </w:tc>
        <w:tc>
          <w:tcPr>
            <w:tcW w:w="4216" w:type="pct"/>
          </w:tcPr>
          <w:p w14:paraId="50394B81" w14:textId="77777777" w:rsidR="00FD6A33" w:rsidRDefault="00FD6A33" w:rsidP="00F861C8">
            <w:pPr>
              <w:spacing w:after="60" w:line="240" w:lineRule="auto"/>
              <w:jc w:val="left"/>
            </w:pPr>
            <w:r>
              <w:t>Kết nối với hệ thống TMS thông qua các services để lấy dữ liệu, sản xuất, xử lý CTS hàng loạt theo danh sách thông tin đăng ký:</w:t>
            </w:r>
          </w:p>
          <w:p w14:paraId="4112866E" w14:textId="77777777" w:rsidR="00FD6A33" w:rsidRPr="008D32C9" w:rsidRDefault="00FD6A33" w:rsidP="00FD6A33">
            <w:pPr>
              <w:pStyle w:val="ListParagraph"/>
              <w:numPr>
                <w:ilvl w:val="0"/>
                <w:numId w:val="10"/>
              </w:numPr>
              <w:spacing w:after="60" w:line="240" w:lineRule="auto"/>
              <w:jc w:val="left"/>
            </w:pPr>
            <w:r w:rsidRPr="008D32C9">
              <w:rPr>
                <w:lang w:val="en-US"/>
              </w:rPr>
              <w:t>Cấp CTS trong trường hợp sản xuất tập trung, cho các thiết bị lưu khóa (Token, SIM, SD Secure) và CTS mềm (p12)</w:t>
            </w:r>
          </w:p>
          <w:p w14:paraId="7EBBF962" w14:textId="77777777" w:rsidR="00FD6A33" w:rsidRPr="00AC2BE0" w:rsidRDefault="00FD6A33" w:rsidP="00FD6A33">
            <w:pPr>
              <w:pStyle w:val="ListParagraph"/>
              <w:numPr>
                <w:ilvl w:val="0"/>
                <w:numId w:val="10"/>
              </w:numPr>
              <w:spacing w:after="60" w:line="240" w:lineRule="auto"/>
              <w:jc w:val="left"/>
            </w:pPr>
            <w:r w:rsidRPr="008D32C9">
              <w:rPr>
                <w:lang w:val="en-US"/>
              </w:rPr>
              <w:lastRenderedPageBreak/>
              <w:t xml:space="preserve">Cấp CTS trong trường hơp sản xuất phân tán: chuyển phát Token trắng cho cơ quan, tổ chức và </w:t>
            </w:r>
            <w:r>
              <w:rPr>
                <w:lang w:val="en-US"/>
              </w:rPr>
              <w:t xml:space="preserve">sử dụng công cụ (UserTool) để </w:t>
            </w:r>
            <w:r w:rsidRPr="008D32C9">
              <w:rPr>
                <w:lang w:val="en-US"/>
              </w:rPr>
              <w:t>sinh CTS</w:t>
            </w:r>
          </w:p>
          <w:p w14:paraId="0C5B1320" w14:textId="77777777" w:rsidR="00FD6A33" w:rsidRPr="00AC2BE0" w:rsidRDefault="00FD6A33" w:rsidP="00FD6A33">
            <w:pPr>
              <w:pStyle w:val="ListParagraph"/>
              <w:numPr>
                <w:ilvl w:val="0"/>
                <w:numId w:val="10"/>
              </w:numPr>
              <w:spacing w:after="60" w:line="240" w:lineRule="auto"/>
              <w:jc w:val="left"/>
            </w:pPr>
            <w:r>
              <w:rPr>
                <w:lang w:val="en-US"/>
              </w:rPr>
              <w:t>Gia hạn, thay đổi thông tin CTS và sử dụng công cụ (UserTool) để import CTS mới vào thiết bị lưu khóa</w:t>
            </w:r>
          </w:p>
          <w:p w14:paraId="1CF9631B" w14:textId="77777777" w:rsidR="00FD6A33" w:rsidRPr="00AC2BE0" w:rsidRDefault="00FD6A33" w:rsidP="00FD6A33">
            <w:pPr>
              <w:pStyle w:val="ListParagraph"/>
              <w:numPr>
                <w:ilvl w:val="0"/>
                <w:numId w:val="10"/>
              </w:numPr>
              <w:spacing w:after="60" w:line="240" w:lineRule="auto"/>
              <w:jc w:val="left"/>
            </w:pPr>
            <w:r>
              <w:rPr>
                <w:lang w:val="en-US"/>
              </w:rPr>
              <w:t>Thu hồi CTS</w:t>
            </w:r>
          </w:p>
          <w:p w14:paraId="265BCA4B" w14:textId="77777777" w:rsidR="00FD6A33" w:rsidRDefault="00FD6A33" w:rsidP="00FD6A33">
            <w:pPr>
              <w:pStyle w:val="ListParagraph"/>
              <w:numPr>
                <w:ilvl w:val="0"/>
                <w:numId w:val="10"/>
              </w:numPr>
              <w:spacing w:after="60" w:line="240" w:lineRule="auto"/>
              <w:jc w:val="left"/>
            </w:pPr>
            <w:r>
              <w:rPr>
                <w:lang w:val="en-US"/>
              </w:rPr>
              <w:t>Mở khóa thiết bị lưu khóa bí mật</w:t>
            </w:r>
          </w:p>
        </w:tc>
      </w:tr>
    </w:tbl>
    <w:p w14:paraId="36372DCB" w14:textId="4E473C92" w:rsidR="006C0CAB" w:rsidRDefault="00803E95" w:rsidP="006C0CAB">
      <w:r>
        <w:t>Danh sách Usecase:</w:t>
      </w:r>
    </w:p>
    <w:p w14:paraId="3355507D" w14:textId="77777777" w:rsidR="0096216A" w:rsidRPr="00F34BAC" w:rsidRDefault="0096216A" w:rsidP="0096216A">
      <w:pPr>
        <w:pStyle w:val="Chitit"/>
      </w:pPr>
      <w:r w:rsidRPr="00F34BAC">
        <w:fldChar w:fldCharType="begin"/>
      </w:r>
      <w:r w:rsidRPr="00F34BAC">
        <w:instrText xml:space="preserve"> REF _Ref19807217 \r \h </w:instrText>
      </w:r>
      <w:r>
        <w:instrText xml:space="preserve"> \* MERGEFORMAT </w:instrText>
      </w:r>
      <w:r w:rsidRPr="00F34BAC">
        <w:fldChar w:fldCharType="separate"/>
      </w:r>
      <w:r w:rsidR="002135F6">
        <w:t xml:space="preserve">UC 057 - </w:t>
      </w:r>
      <w:r w:rsidRPr="00F34BAC">
        <w:fldChar w:fldCharType="end"/>
      </w:r>
      <w:r w:rsidRPr="00F34BAC">
        <w:fldChar w:fldCharType="begin"/>
      </w:r>
      <w:r w:rsidRPr="00F34BAC">
        <w:instrText xml:space="preserve"> REF _Ref21624026 \h </w:instrText>
      </w:r>
      <w:r>
        <w:instrText xml:space="preserve"> \* MERGEFORMAT </w:instrText>
      </w:r>
      <w:r w:rsidRPr="00F34BAC">
        <w:fldChar w:fldCharType="separate"/>
      </w:r>
      <w:r w:rsidR="002135F6">
        <w:t>Cấp chứng thư số cho cá nhân (Sử dụng Token – sản xuất tập trung)</w:t>
      </w:r>
      <w:r w:rsidRPr="00F34BAC">
        <w:fldChar w:fldCharType="end"/>
      </w:r>
      <w:r w:rsidRPr="00F34BAC">
        <w:t xml:space="preserve"> </w:t>
      </w:r>
    </w:p>
    <w:p w14:paraId="6AFDAAF1" w14:textId="77777777" w:rsidR="0096216A" w:rsidRPr="00F34BAC" w:rsidRDefault="0096216A" w:rsidP="0096216A">
      <w:pPr>
        <w:pStyle w:val="Chitit"/>
      </w:pPr>
      <w:r w:rsidRPr="00F34BAC">
        <w:fldChar w:fldCharType="begin"/>
      </w:r>
      <w:r w:rsidRPr="00F34BAC">
        <w:instrText xml:space="preserve"> REF _Ref21623839 \r \h </w:instrText>
      </w:r>
      <w:r>
        <w:instrText xml:space="preserve"> \* MERGEFORMAT </w:instrText>
      </w:r>
      <w:r w:rsidRPr="00F34BAC">
        <w:fldChar w:fldCharType="separate"/>
      </w:r>
      <w:r w:rsidR="002135F6">
        <w:t xml:space="preserve">UC 058 - </w:t>
      </w:r>
      <w:r w:rsidRPr="00F34BAC">
        <w:fldChar w:fldCharType="end"/>
      </w:r>
      <w:r w:rsidRPr="00F34BAC">
        <w:fldChar w:fldCharType="begin"/>
      </w:r>
      <w:r w:rsidRPr="00F34BAC">
        <w:instrText xml:space="preserve"> REF _Ref21623840 \h </w:instrText>
      </w:r>
      <w:r>
        <w:instrText xml:space="preserve"> \* MERGEFORMAT </w:instrText>
      </w:r>
      <w:r w:rsidRPr="00F34BAC">
        <w:fldChar w:fldCharType="separate"/>
      </w:r>
      <w:r w:rsidR="002135F6">
        <w:t>Cấp chứng thư số cho cá nhân (Sử dụng SIM)</w:t>
      </w:r>
      <w:r w:rsidRPr="00F34BAC">
        <w:fldChar w:fldCharType="end"/>
      </w:r>
    </w:p>
    <w:p w14:paraId="2093D018" w14:textId="77777777" w:rsidR="0096216A" w:rsidRPr="00F34BAC" w:rsidRDefault="0096216A" w:rsidP="0096216A">
      <w:pPr>
        <w:pStyle w:val="Chitit"/>
      </w:pPr>
      <w:r w:rsidRPr="00F34BAC">
        <w:fldChar w:fldCharType="begin"/>
      </w:r>
      <w:r w:rsidRPr="00F34BAC">
        <w:instrText xml:space="preserve"> REF _Ref21623841 \r \h </w:instrText>
      </w:r>
      <w:r>
        <w:instrText xml:space="preserve"> \* MERGEFORMAT </w:instrText>
      </w:r>
      <w:r w:rsidRPr="00F34BAC">
        <w:fldChar w:fldCharType="separate"/>
      </w:r>
      <w:r w:rsidR="002135F6">
        <w:t xml:space="preserve">UC 059 - </w:t>
      </w:r>
      <w:r w:rsidRPr="00F34BAC">
        <w:fldChar w:fldCharType="end"/>
      </w:r>
      <w:r w:rsidRPr="00F34BAC">
        <w:fldChar w:fldCharType="begin"/>
      </w:r>
      <w:r w:rsidRPr="00F34BAC">
        <w:instrText xml:space="preserve"> REF _Ref21623842 \h </w:instrText>
      </w:r>
      <w:r>
        <w:instrText xml:space="preserve"> \* MERGEFORMAT </w:instrText>
      </w:r>
      <w:r w:rsidRPr="00F34BAC">
        <w:fldChar w:fldCharType="separate"/>
      </w:r>
      <w:r w:rsidR="002135F6">
        <w:t>Cấp chứng thư số cho cá nhân (Sử dụng SD Secure)</w:t>
      </w:r>
      <w:r w:rsidRPr="00F34BAC">
        <w:fldChar w:fldCharType="end"/>
      </w:r>
    </w:p>
    <w:p w14:paraId="61A2FBF6" w14:textId="77777777" w:rsidR="0096216A" w:rsidRPr="00F34BAC" w:rsidRDefault="0096216A" w:rsidP="0096216A">
      <w:pPr>
        <w:pStyle w:val="Chitit"/>
      </w:pPr>
      <w:r w:rsidRPr="00F34BAC">
        <w:fldChar w:fldCharType="begin"/>
      </w:r>
      <w:r w:rsidRPr="00F34BAC">
        <w:instrText xml:space="preserve"> REF _Ref19807549 \r \h </w:instrText>
      </w:r>
      <w:r>
        <w:instrText xml:space="preserve"> \* MERGEFORMAT </w:instrText>
      </w:r>
      <w:r w:rsidRPr="00F34BAC">
        <w:fldChar w:fldCharType="separate"/>
      </w:r>
      <w:r w:rsidR="002135F6">
        <w:t xml:space="preserve">UC 060 - </w:t>
      </w:r>
      <w:r w:rsidRPr="00F34BAC">
        <w:fldChar w:fldCharType="end"/>
      </w:r>
      <w:r w:rsidRPr="00F34BAC">
        <w:fldChar w:fldCharType="begin"/>
      </w:r>
      <w:r w:rsidRPr="00F34BAC">
        <w:instrText xml:space="preserve"> REF _Ref19807552 \h </w:instrText>
      </w:r>
      <w:r>
        <w:instrText xml:space="preserve"> \* MERGEFORMAT </w:instrText>
      </w:r>
      <w:r w:rsidRPr="00F34BAC">
        <w:fldChar w:fldCharType="separate"/>
      </w:r>
      <w:r w:rsidR="002135F6">
        <w:t>Cấp chứng thư số cho tổ chức</w:t>
      </w:r>
      <w:r w:rsidRPr="00F34BAC">
        <w:fldChar w:fldCharType="end"/>
      </w:r>
    </w:p>
    <w:p w14:paraId="4973BD3F" w14:textId="44A90500" w:rsidR="0096216A" w:rsidRDefault="0096216A" w:rsidP="0096216A">
      <w:pPr>
        <w:pStyle w:val="Chitit"/>
      </w:pPr>
      <w:r w:rsidRPr="00F34BAC">
        <w:fldChar w:fldCharType="begin"/>
      </w:r>
      <w:r w:rsidRPr="00F34BAC">
        <w:instrText xml:space="preserve"> REF _Ref19808664 \r \h  \* MERGEFORMAT </w:instrText>
      </w:r>
      <w:r w:rsidRPr="00F34BAC">
        <w:fldChar w:fldCharType="separate"/>
      </w:r>
      <w:r w:rsidR="002135F6">
        <w:t xml:space="preserve">UC 061 - </w:t>
      </w:r>
      <w:r w:rsidRPr="00F34BAC">
        <w:fldChar w:fldCharType="end"/>
      </w:r>
      <w:r w:rsidRPr="00F34BAC">
        <w:fldChar w:fldCharType="begin"/>
      </w:r>
      <w:r w:rsidRPr="00F34BAC">
        <w:instrText xml:space="preserve"> REF _Ref19808668 \h  \* MERGEFORMAT </w:instrText>
      </w:r>
      <w:r w:rsidRPr="00F34BAC">
        <w:fldChar w:fldCharType="separate"/>
      </w:r>
      <w:r w:rsidR="002135F6">
        <w:t>Cấp chứng thư số cho thiết bị, dịch vụ, phần mềm</w:t>
      </w:r>
      <w:r w:rsidRPr="00F34BAC">
        <w:fldChar w:fldCharType="end"/>
      </w:r>
    </w:p>
    <w:p w14:paraId="2A96DB72" w14:textId="77777777" w:rsidR="0096216A" w:rsidRDefault="0096216A" w:rsidP="0096216A">
      <w:pPr>
        <w:pStyle w:val="Chitit"/>
      </w:pPr>
      <w:r>
        <w:fldChar w:fldCharType="begin"/>
      </w:r>
      <w:r>
        <w:instrText xml:space="preserve"> REF _Ref19808960 \r \h  \* MERGEFORMAT </w:instrText>
      </w:r>
      <w:r>
        <w:fldChar w:fldCharType="separate"/>
      </w:r>
      <w:r w:rsidR="002135F6">
        <w:t xml:space="preserve">UC 062 - </w:t>
      </w:r>
      <w:r>
        <w:fldChar w:fldCharType="end"/>
      </w:r>
      <w:r>
        <w:fldChar w:fldCharType="begin"/>
      </w:r>
      <w:r>
        <w:instrText xml:space="preserve"> REF _Ref19808964 \h  \* MERGEFORMAT </w:instrText>
      </w:r>
      <w:r>
        <w:fldChar w:fldCharType="separate"/>
      </w:r>
      <w:r w:rsidR="002135F6" w:rsidRPr="00941191">
        <w:t>Gia hạ</w:t>
      </w:r>
      <w:r w:rsidR="002135F6">
        <w:t xml:space="preserve">n </w:t>
      </w:r>
      <w:r w:rsidR="002135F6" w:rsidRPr="00941191">
        <w:t>chứng thư số</w:t>
      </w:r>
      <w:r>
        <w:fldChar w:fldCharType="end"/>
      </w:r>
    </w:p>
    <w:p w14:paraId="786D61B4" w14:textId="77777777" w:rsidR="0096216A" w:rsidRDefault="0096216A" w:rsidP="0096216A">
      <w:pPr>
        <w:pStyle w:val="Chitit"/>
      </w:pPr>
      <w:r>
        <w:fldChar w:fldCharType="begin"/>
      </w:r>
      <w:r>
        <w:instrText xml:space="preserve"> REF _Ref21624027 \r \h </w:instrText>
      </w:r>
      <w:r>
        <w:fldChar w:fldCharType="separate"/>
      </w:r>
      <w:r w:rsidR="002135F6">
        <w:t xml:space="preserve">UC 063 - </w:t>
      </w:r>
      <w:r>
        <w:fldChar w:fldCharType="end"/>
      </w:r>
      <w:r>
        <w:fldChar w:fldCharType="begin"/>
      </w:r>
      <w:r>
        <w:instrText xml:space="preserve"> REF _Ref21624028 \h </w:instrText>
      </w:r>
      <w:r>
        <w:fldChar w:fldCharType="separate"/>
      </w:r>
      <w:r w:rsidR="002135F6">
        <w:t xml:space="preserve">Thay đổi thông tin </w:t>
      </w:r>
      <w:r w:rsidR="002135F6" w:rsidRPr="00941191">
        <w:t>chứng thư số</w:t>
      </w:r>
      <w:r>
        <w:fldChar w:fldCharType="end"/>
      </w:r>
    </w:p>
    <w:p w14:paraId="174A2690" w14:textId="77777777" w:rsidR="0096216A" w:rsidRDefault="0096216A" w:rsidP="0096216A">
      <w:pPr>
        <w:pStyle w:val="Chitit"/>
      </w:pPr>
      <w:r>
        <w:fldChar w:fldCharType="begin"/>
      </w:r>
      <w:r>
        <w:instrText xml:space="preserve"> REF _Ref21624029 \r \h </w:instrText>
      </w:r>
      <w:r>
        <w:fldChar w:fldCharType="separate"/>
      </w:r>
      <w:r w:rsidR="002135F6">
        <w:t xml:space="preserve">UC 064 - </w:t>
      </w:r>
      <w:r>
        <w:fldChar w:fldCharType="end"/>
      </w:r>
      <w:r>
        <w:fldChar w:fldCharType="begin"/>
      </w:r>
      <w:r>
        <w:instrText xml:space="preserve"> REF _Ref21624030 \h </w:instrText>
      </w:r>
      <w:r>
        <w:fldChar w:fldCharType="separate"/>
      </w:r>
      <w:r w:rsidR="002135F6">
        <w:t xml:space="preserve">Gia hạn và thay đổi thông tin </w:t>
      </w:r>
      <w:r w:rsidR="002135F6" w:rsidRPr="00941191">
        <w:t>chứng thư số</w:t>
      </w:r>
      <w:r>
        <w:fldChar w:fldCharType="end"/>
      </w:r>
    </w:p>
    <w:p w14:paraId="5CC9EB18" w14:textId="77777777" w:rsidR="0096216A" w:rsidRDefault="0096216A" w:rsidP="0096216A">
      <w:pPr>
        <w:pStyle w:val="Chitit"/>
      </w:pPr>
      <w:r>
        <w:fldChar w:fldCharType="begin"/>
      </w:r>
      <w:r>
        <w:instrText xml:space="preserve"> REF _Ref19809261 \r \h  \* MERGEFORMAT </w:instrText>
      </w:r>
      <w:r>
        <w:fldChar w:fldCharType="separate"/>
      </w:r>
      <w:r w:rsidR="002135F6">
        <w:t xml:space="preserve">UC 065 - </w:t>
      </w:r>
      <w:r>
        <w:fldChar w:fldCharType="end"/>
      </w:r>
      <w:r>
        <w:fldChar w:fldCharType="begin"/>
      </w:r>
      <w:r>
        <w:instrText xml:space="preserve"> REF _Ref19809263 \h  \* MERGEFORMAT </w:instrText>
      </w:r>
      <w:r>
        <w:fldChar w:fldCharType="separate"/>
      </w:r>
      <w:r w:rsidR="002135F6">
        <w:t>Thu hồi</w:t>
      </w:r>
      <w:r w:rsidR="002135F6" w:rsidRPr="00941191">
        <w:t xml:space="preserve"> chứng thư số</w:t>
      </w:r>
      <w:r>
        <w:fldChar w:fldCharType="end"/>
      </w:r>
    </w:p>
    <w:p w14:paraId="1DEB92A5" w14:textId="5541695B" w:rsidR="00803E95" w:rsidRDefault="00803E95" w:rsidP="0096216A">
      <w:pPr>
        <w:pStyle w:val="Chitit"/>
      </w:pPr>
      <w:r>
        <w:fldChar w:fldCharType="begin"/>
      </w:r>
      <w:r>
        <w:instrText xml:space="preserve"> REF _Ref21905537 \r \h </w:instrText>
      </w:r>
      <w:r w:rsidR="0096216A">
        <w:instrText xml:space="preserve"> \* MERGEFORMAT </w:instrText>
      </w:r>
      <w:r>
        <w:fldChar w:fldCharType="separate"/>
      </w:r>
      <w:r w:rsidR="002135F6">
        <w:t xml:space="preserve">UC 070 - </w:t>
      </w:r>
      <w:r>
        <w:fldChar w:fldCharType="end"/>
      </w:r>
      <w:r>
        <w:fldChar w:fldCharType="begin"/>
      </w:r>
      <w:r>
        <w:instrText xml:space="preserve"> REF _Ref21905540 \h </w:instrText>
      </w:r>
      <w:r w:rsidR="0096216A">
        <w:instrText xml:space="preserve"> \* MERGEFORMAT </w:instrText>
      </w:r>
      <w:r>
        <w:fldChar w:fldCharType="separate"/>
      </w:r>
      <w:r w:rsidR="002135F6">
        <w:t>Gửi Activation code cho cơ quan, tổ chức</w:t>
      </w:r>
      <w:r>
        <w:fldChar w:fldCharType="end"/>
      </w:r>
    </w:p>
    <w:p w14:paraId="5F0B4447" w14:textId="77777777" w:rsidR="00803E95" w:rsidRDefault="00803E95" w:rsidP="006C0CAB"/>
    <w:p w14:paraId="3BE9846D" w14:textId="77777777" w:rsidR="00FD51E7" w:rsidRDefault="00FD51E7" w:rsidP="00474A1A">
      <w:pPr>
        <w:pStyle w:val="Chcnng"/>
      </w:pPr>
      <w:r>
        <w:t>Chuyển phát thiết bị - Kết nối với hệ thống chuyển phát của VNPost</w:t>
      </w:r>
    </w:p>
    <w:tbl>
      <w:tblPr>
        <w:tblStyle w:val="DTTSol"/>
        <w:tblW w:w="5000" w:type="pct"/>
        <w:tblLook w:val="0420" w:firstRow="1" w:lastRow="0" w:firstColumn="0" w:lastColumn="0" w:noHBand="0" w:noVBand="1"/>
      </w:tblPr>
      <w:tblGrid>
        <w:gridCol w:w="1695"/>
        <w:gridCol w:w="7322"/>
      </w:tblGrid>
      <w:tr w:rsidR="00FD6A33" w14:paraId="33477777" w14:textId="77777777" w:rsidTr="000F0989">
        <w:trPr>
          <w:cnfStyle w:val="100000000000" w:firstRow="1" w:lastRow="0" w:firstColumn="0" w:lastColumn="0" w:oddVBand="0" w:evenVBand="0" w:oddHBand="0" w:evenHBand="0" w:firstRowFirstColumn="0" w:firstRowLastColumn="0" w:lastRowFirstColumn="0" w:lastRowLastColumn="0"/>
        </w:trPr>
        <w:tc>
          <w:tcPr>
            <w:tcW w:w="940" w:type="pct"/>
          </w:tcPr>
          <w:p w14:paraId="6214CB71" w14:textId="77777777" w:rsidR="00FD6A33" w:rsidRDefault="00FD6A33" w:rsidP="00F861C8">
            <w:pPr>
              <w:spacing w:after="60" w:line="240" w:lineRule="auto"/>
              <w:jc w:val="left"/>
            </w:pPr>
            <w:r>
              <w:t>Tác nhân</w:t>
            </w:r>
          </w:p>
        </w:tc>
        <w:tc>
          <w:tcPr>
            <w:tcW w:w="4060" w:type="pct"/>
          </w:tcPr>
          <w:p w14:paraId="52CD912E" w14:textId="77777777" w:rsidR="00FD6A33" w:rsidRDefault="00FD6A33" w:rsidP="00F861C8">
            <w:pPr>
              <w:spacing w:after="60" w:line="240" w:lineRule="auto"/>
              <w:jc w:val="left"/>
            </w:pPr>
            <w:r>
              <w:t>Mô tả</w:t>
            </w:r>
          </w:p>
        </w:tc>
      </w:tr>
      <w:tr w:rsidR="00FD6A33" w14:paraId="27CFA0D1" w14:textId="77777777" w:rsidTr="000F0989">
        <w:tc>
          <w:tcPr>
            <w:tcW w:w="940" w:type="pct"/>
          </w:tcPr>
          <w:p w14:paraId="57BEDD55" w14:textId="77777777" w:rsidR="00FD6A33" w:rsidRDefault="00FD6A33" w:rsidP="00F861C8">
            <w:pPr>
              <w:spacing w:after="60" w:line="240" w:lineRule="auto"/>
              <w:jc w:val="left"/>
            </w:pPr>
            <w:r>
              <w:t>Hệ thống</w:t>
            </w:r>
          </w:p>
        </w:tc>
        <w:tc>
          <w:tcPr>
            <w:tcW w:w="4060" w:type="pct"/>
          </w:tcPr>
          <w:p w14:paraId="503DDC32" w14:textId="77777777" w:rsidR="00FD6A33" w:rsidRDefault="00FD6A33" w:rsidP="00F861C8">
            <w:pPr>
              <w:spacing w:after="60" w:line="240" w:lineRule="auto"/>
              <w:jc w:val="left"/>
            </w:pPr>
            <w:r>
              <w:t>Kết nối với hệ thống chuyển phát của VNPost:</w:t>
            </w:r>
          </w:p>
          <w:p w14:paraId="70354D97" w14:textId="77777777" w:rsidR="00FD6A33" w:rsidRPr="00074408" w:rsidRDefault="00FD6A33" w:rsidP="00FD6A33">
            <w:pPr>
              <w:pStyle w:val="ListParagraph"/>
              <w:numPr>
                <w:ilvl w:val="0"/>
                <w:numId w:val="10"/>
              </w:numPr>
              <w:spacing w:after="60" w:line="240" w:lineRule="auto"/>
              <w:jc w:val="left"/>
            </w:pPr>
            <w:r>
              <w:rPr>
                <w:lang w:val="en-US"/>
              </w:rPr>
              <w:t>Gửi yêu cầu để VNPost tới gom thiết bị</w:t>
            </w:r>
          </w:p>
          <w:p w14:paraId="47EE9B7B" w14:textId="77777777" w:rsidR="00FD6A33" w:rsidRDefault="00FD6A33" w:rsidP="00FD6A33">
            <w:pPr>
              <w:pStyle w:val="ListParagraph"/>
              <w:numPr>
                <w:ilvl w:val="0"/>
                <w:numId w:val="10"/>
              </w:numPr>
              <w:spacing w:after="60" w:line="240" w:lineRule="auto"/>
              <w:jc w:val="left"/>
            </w:pPr>
            <w:r>
              <w:rPr>
                <w:lang w:val="en-US"/>
              </w:rPr>
              <w:t>Cập nhật trạng thái chuyển phát theo từng hồ sơ</w:t>
            </w:r>
          </w:p>
        </w:tc>
      </w:tr>
    </w:tbl>
    <w:p w14:paraId="728C5117" w14:textId="7CC1FDAD" w:rsidR="00803E95" w:rsidRDefault="00803E95" w:rsidP="00FD6A33">
      <w:r>
        <w:t xml:space="preserve"> Danh sách Usecase:</w:t>
      </w:r>
    </w:p>
    <w:p w14:paraId="392DD7C6" w14:textId="6EE5794E" w:rsidR="00803E95" w:rsidRDefault="00803E95" w:rsidP="00803E95">
      <w:pPr>
        <w:pStyle w:val="Chitit"/>
      </w:pPr>
      <w:r>
        <w:fldChar w:fldCharType="begin"/>
      </w:r>
      <w:r>
        <w:instrText xml:space="preserve"> REF _Ref21428219 \r \h  \* MERGEFORMAT </w:instrText>
      </w:r>
      <w:r>
        <w:fldChar w:fldCharType="separate"/>
      </w:r>
      <w:r w:rsidR="002135F6">
        <w:t xml:space="preserve">UC 069 - </w:t>
      </w:r>
      <w:r>
        <w:fldChar w:fldCharType="end"/>
      </w:r>
      <w:r>
        <w:fldChar w:fldCharType="begin"/>
      </w:r>
      <w:r>
        <w:instrText xml:space="preserve"> REF _Ref21428219 \h  \* MERGEFORMAT </w:instrText>
      </w:r>
      <w:r>
        <w:fldChar w:fldCharType="separate"/>
      </w:r>
      <w:r w:rsidR="002135F6" w:rsidRPr="00EB7EB1">
        <w:t>Gửi Token trắng cho cơ quan, tổ chức</w:t>
      </w:r>
      <w:r>
        <w:fldChar w:fldCharType="end"/>
      </w:r>
    </w:p>
    <w:p w14:paraId="38E322FC" w14:textId="77777777" w:rsidR="00803E95" w:rsidRDefault="00803E95" w:rsidP="00FD6A33"/>
    <w:p w14:paraId="62F10C57" w14:textId="77777777" w:rsidR="00FD51E7" w:rsidRPr="00FD51E7" w:rsidRDefault="00FD51E7" w:rsidP="00FD51E7"/>
    <w:p w14:paraId="1759B62D" w14:textId="77777777" w:rsidR="00937E79" w:rsidRDefault="00937E79" w:rsidP="00E90415"/>
    <w:p w14:paraId="20888F1A" w14:textId="77777777" w:rsidR="00937E79" w:rsidRDefault="00937E79" w:rsidP="00E90415"/>
    <w:p w14:paraId="51A9BEF9" w14:textId="77777777" w:rsidR="00E90415" w:rsidRDefault="00E90415" w:rsidP="00E90415"/>
    <w:p w14:paraId="4A4B583D" w14:textId="53094DBB" w:rsidR="00796DD9" w:rsidRDefault="00796DD9" w:rsidP="00BC0773">
      <w:pPr>
        <w:pStyle w:val="Heading3"/>
      </w:pPr>
      <w:r>
        <w:lastRenderedPageBreak/>
        <w:t>Mô hình cấu trúc chức năng theo đối tượng sử dụng</w:t>
      </w:r>
    </w:p>
    <w:p w14:paraId="4784F71F" w14:textId="2008277F" w:rsidR="00796DD9" w:rsidRDefault="000966BD" w:rsidP="00796DD9">
      <w:r>
        <w:rPr>
          <w:noProof/>
        </w:rPr>
        <w:object w:dxaOrig="19111" w:dyaOrig="20191" w14:anchorId="34DCB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51.2pt;height:476.55pt;mso-width-percent:0;mso-height-percent:0;mso-width-percent:0;mso-height-percent:0" o:ole="">
            <v:imagedata r:id="rId15" o:title=""/>
          </v:shape>
          <o:OLEObject Type="Embed" ProgID="Visio.Drawing.15" ShapeID="_x0000_i1027" DrawAspect="Content" ObjectID="_1640290241" r:id="rId16"/>
        </w:object>
      </w:r>
    </w:p>
    <w:p w14:paraId="3C494002" w14:textId="77777777" w:rsidR="003F461E" w:rsidRDefault="003F461E" w:rsidP="00796DD9"/>
    <w:p w14:paraId="1C7230E6" w14:textId="77777777" w:rsidR="00E90415" w:rsidRDefault="00E90415" w:rsidP="00796DD9"/>
    <w:p w14:paraId="73DFEACE" w14:textId="5D6CB12B" w:rsidR="000117F7" w:rsidRDefault="000117F7" w:rsidP="00796DD9">
      <w:r>
        <w:t>Danh sách các đối tượng sử dụng phần mềm:</w:t>
      </w:r>
    </w:p>
    <w:tbl>
      <w:tblPr>
        <w:tblStyle w:val="DTTSol"/>
        <w:tblW w:w="5000" w:type="pct"/>
        <w:tblLayout w:type="fixed"/>
        <w:tblLook w:val="0420" w:firstRow="1" w:lastRow="0" w:firstColumn="0" w:lastColumn="0" w:noHBand="0" w:noVBand="1"/>
      </w:tblPr>
      <w:tblGrid>
        <w:gridCol w:w="845"/>
        <w:gridCol w:w="2269"/>
        <w:gridCol w:w="5903"/>
      </w:tblGrid>
      <w:tr w:rsidR="000117F7" w:rsidRPr="00BF318E" w14:paraId="2745F1B4" w14:textId="77777777" w:rsidTr="00E50642">
        <w:trPr>
          <w:cnfStyle w:val="100000000000" w:firstRow="1" w:lastRow="0" w:firstColumn="0" w:lastColumn="0" w:oddVBand="0" w:evenVBand="0" w:oddHBand="0" w:evenHBand="0" w:firstRowFirstColumn="0" w:firstRowLastColumn="0" w:lastRowFirstColumn="0" w:lastRowLastColumn="0"/>
        </w:trPr>
        <w:tc>
          <w:tcPr>
            <w:tcW w:w="469" w:type="pct"/>
          </w:tcPr>
          <w:p w14:paraId="2A7018E4" w14:textId="77777777" w:rsidR="000117F7" w:rsidRPr="00BF318E" w:rsidRDefault="000117F7" w:rsidP="003F461E">
            <w:pPr>
              <w:pStyle w:val="NoSpacing"/>
              <w:spacing w:after="60"/>
              <w:jc w:val="center"/>
              <w:rPr>
                <w:rFonts w:ascii="Times New Roman" w:hAnsi="Times New Roman"/>
                <w:szCs w:val="26"/>
              </w:rPr>
            </w:pPr>
            <w:r>
              <w:rPr>
                <w:rFonts w:ascii="Times New Roman" w:hAnsi="Times New Roman"/>
                <w:szCs w:val="26"/>
              </w:rPr>
              <w:t>STT</w:t>
            </w:r>
          </w:p>
        </w:tc>
        <w:tc>
          <w:tcPr>
            <w:tcW w:w="1258" w:type="pct"/>
          </w:tcPr>
          <w:p w14:paraId="2977A5AA" w14:textId="1B7D5EA3" w:rsidR="000117F7" w:rsidRPr="00BF318E" w:rsidRDefault="000117F7" w:rsidP="003F461E">
            <w:pPr>
              <w:pStyle w:val="NoSpacing"/>
              <w:spacing w:after="60"/>
              <w:rPr>
                <w:rFonts w:ascii="Times New Roman" w:hAnsi="Times New Roman"/>
                <w:szCs w:val="26"/>
              </w:rPr>
            </w:pPr>
            <w:r>
              <w:rPr>
                <w:rFonts w:ascii="Times New Roman" w:hAnsi="Times New Roman"/>
                <w:szCs w:val="26"/>
              </w:rPr>
              <w:t>Đối tượng</w:t>
            </w:r>
          </w:p>
        </w:tc>
        <w:tc>
          <w:tcPr>
            <w:tcW w:w="3273" w:type="pct"/>
          </w:tcPr>
          <w:p w14:paraId="6E1B457E" w14:textId="33A46629" w:rsidR="000117F7" w:rsidRPr="00BF318E" w:rsidRDefault="000117F7" w:rsidP="003F461E">
            <w:pPr>
              <w:pStyle w:val="NoSpacing"/>
              <w:spacing w:after="60"/>
              <w:rPr>
                <w:rFonts w:ascii="Times New Roman" w:hAnsi="Times New Roman"/>
                <w:szCs w:val="26"/>
              </w:rPr>
            </w:pPr>
            <w:r>
              <w:rPr>
                <w:rFonts w:ascii="Times New Roman" w:hAnsi="Times New Roman"/>
                <w:szCs w:val="26"/>
              </w:rPr>
              <w:t>Mô tả</w:t>
            </w:r>
          </w:p>
        </w:tc>
      </w:tr>
      <w:tr w:rsidR="000117F7" w:rsidRPr="00BF318E" w14:paraId="375C95EF" w14:textId="77777777" w:rsidTr="00E50642">
        <w:tc>
          <w:tcPr>
            <w:tcW w:w="469" w:type="pct"/>
          </w:tcPr>
          <w:p w14:paraId="415654D7" w14:textId="25BC5E54" w:rsidR="000117F7" w:rsidRPr="00BF318E" w:rsidRDefault="000117F7" w:rsidP="00843B83">
            <w:pPr>
              <w:pStyle w:val="NoSpacing"/>
              <w:numPr>
                <w:ilvl w:val="0"/>
                <w:numId w:val="134"/>
              </w:numPr>
              <w:spacing w:after="60"/>
              <w:ind w:left="454" w:hanging="227"/>
              <w:jc w:val="center"/>
              <w:rPr>
                <w:rFonts w:ascii="Times New Roman" w:hAnsi="Times New Roman"/>
                <w:szCs w:val="26"/>
              </w:rPr>
            </w:pPr>
          </w:p>
        </w:tc>
        <w:tc>
          <w:tcPr>
            <w:tcW w:w="1258" w:type="pct"/>
          </w:tcPr>
          <w:p w14:paraId="28019CC4" w14:textId="44F00FA8" w:rsidR="000117F7" w:rsidRPr="00BF318E" w:rsidRDefault="000117F7" w:rsidP="003F461E">
            <w:pPr>
              <w:pStyle w:val="NoSpacing"/>
              <w:spacing w:after="60"/>
              <w:rPr>
                <w:rFonts w:ascii="Times New Roman" w:hAnsi="Times New Roman"/>
                <w:szCs w:val="26"/>
              </w:rPr>
            </w:pPr>
            <w:r>
              <w:rPr>
                <w:rFonts w:ascii="Times New Roman" w:hAnsi="Times New Roman"/>
                <w:szCs w:val="26"/>
              </w:rPr>
              <w:t>Cá nhân (Cán bộ công chức)</w:t>
            </w:r>
          </w:p>
        </w:tc>
        <w:tc>
          <w:tcPr>
            <w:tcW w:w="3273" w:type="pct"/>
          </w:tcPr>
          <w:p w14:paraId="586DDE8F" w14:textId="77777777" w:rsidR="000117F7" w:rsidRDefault="000117F7" w:rsidP="003F461E">
            <w:pPr>
              <w:pStyle w:val="NoSpacing"/>
              <w:spacing w:after="60"/>
              <w:rPr>
                <w:rFonts w:ascii="Times New Roman" w:hAnsi="Times New Roman"/>
                <w:szCs w:val="26"/>
              </w:rPr>
            </w:pPr>
            <w:r>
              <w:rPr>
                <w:rFonts w:ascii="Times New Roman" w:hAnsi="Times New Roman"/>
                <w:szCs w:val="26"/>
              </w:rPr>
              <w:t>Các cán bộ, công chức, viên chức trong các cơ quan, tổ chức đăng ký hồ sơ CTS, được cấp CTS cá nhân.</w:t>
            </w:r>
          </w:p>
          <w:p w14:paraId="60E7CAD1" w14:textId="4EC0933A" w:rsidR="000117F7" w:rsidRPr="00BF318E" w:rsidRDefault="000117F7" w:rsidP="003F461E">
            <w:pPr>
              <w:pStyle w:val="NoSpacing"/>
              <w:spacing w:after="60"/>
              <w:rPr>
                <w:rFonts w:ascii="Times New Roman" w:hAnsi="Times New Roman"/>
                <w:szCs w:val="26"/>
              </w:rPr>
            </w:pPr>
            <w:r>
              <w:rPr>
                <w:rFonts w:ascii="Times New Roman" w:hAnsi="Times New Roman"/>
                <w:szCs w:val="26"/>
              </w:rPr>
              <w:t>Mỗi cá nhân tương ứng với 1 tài khoản cá nhân để đăng nhập vào hệ thống</w:t>
            </w:r>
          </w:p>
        </w:tc>
      </w:tr>
      <w:tr w:rsidR="000117F7" w:rsidRPr="00BF318E" w14:paraId="5CEF5AAD" w14:textId="77777777" w:rsidTr="00E50642">
        <w:tc>
          <w:tcPr>
            <w:tcW w:w="469" w:type="pct"/>
          </w:tcPr>
          <w:p w14:paraId="75F0BBC7" w14:textId="467B93E2" w:rsidR="000117F7" w:rsidRPr="00BF318E" w:rsidRDefault="000117F7" w:rsidP="00843B83">
            <w:pPr>
              <w:pStyle w:val="NoSpacing"/>
              <w:numPr>
                <w:ilvl w:val="0"/>
                <w:numId w:val="134"/>
              </w:numPr>
              <w:spacing w:after="60"/>
              <w:ind w:left="454" w:hanging="227"/>
              <w:jc w:val="center"/>
              <w:rPr>
                <w:rFonts w:ascii="Times New Roman" w:hAnsi="Times New Roman"/>
                <w:szCs w:val="26"/>
              </w:rPr>
            </w:pPr>
          </w:p>
        </w:tc>
        <w:tc>
          <w:tcPr>
            <w:tcW w:w="1258" w:type="pct"/>
          </w:tcPr>
          <w:p w14:paraId="2F60A5D9" w14:textId="30356833" w:rsidR="000117F7" w:rsidRDefault="000117F7" w:rsidP="003F461E">
            <w:pPr>
              <w:pStyle w:val="NoSpacing"/>
              <w:spacing w:after="60"/>
              <w:rPr>
                <w:rFonts w:ascii="Times New Roman" w:hAnsi="Times New Roman"/>
                <w:szCs w:val="26"/>
              </w:rPr>
            </w:pPr>
            <w:r>
              <w:rPr>
                <w:rFonts w:ascii="Times New Roman" w:hAnsi="Times New Roman"/>
                <w:szCs w:val="26"/>
              </w:rPr>
              <w:t>Cơ quan, tổ chức</w:t>
            </w:r>
          </w:p>
        </w:tc>
        <w:tc>
          <w:tcPr>
            <w:tcW w:w="3273" w:type="pct"/>
          </w:tcPr>
          <w:p w14:paraId="4EECCD64" w14:textId="77777777" w:rsidR="000117F7" w:rsidRDefault="000117F7" w:rsidP="003F461E">
            <w:pPr>
              <w:pStyle w:val="NoSpacing"/>
              <w:spacing w:after="60"/>
              <w:rPr>
                <w:rFonts w:ascii="Times New Roman" w:hAnsi="Times New Roman"/>
                <w:szCs w:val="26"/>
              </w:rPr>
            </w:pPr>
            <w:r>
              <w:rPr>
                <w:rFonts w:ascii="Times New Roman" w:hAnsi="Times New Roman"/>
                <w:szCs w:val="26"/>
              </w:rPr>
              <w:t>Các cơ quan, tổ chức đăng ký đăng ký hồ sơ CTS.</w:t>
            </w:r>
          </w:p>
          <w:p w14:paraId="29C746AE" w14:textId="547093D6" w:rsidR="000117F7" w:rsidRDefault="000117F7" w:rsidP="003F461E">
            <w:pPr>
              <w:pStyle w:val="NoSpacing"/>
              <w:spacing w:after="60"/>
              <w:rPr>
                <w:rFonts w:ascii="Times New Roman" w:hAnsi="Times New Roman"/>
                <w:szCs w:val="26"/>
              </w:rPr>
            </w:pPr>
            <w:r>
              <w:rPr>
                <w:rFonts w:ascii="Times New Roman" w:hAnsi="Times New Roman"/>
                <w:szCs w:val="26"/>
              </w:rPr>
              <w:lastRenderedPageBreak/>
              <w:t>Mỗi cơ quan, tổ chức tương ứng với 1 tài khoản cơ quan, tổ chức để đăng nhập vào hệ thống.</w:t>
            </w:r>
          </w:p>
        </w:tc>
      </w:tr>
      <w:tr w:rsidR="00E50642" w:rsidRPr="00BF318E" w14:paraId="5D680C9A" w14:textId="77777777" w:rsidTr="00E50642">
        <w:tc>
          <w:tcPr>
            <w:tcW w:w="469" w:type="pct"/>
          </w:tcPr>
          <w:p w14:paraId="6FA81FD3" w14:textId="77777777" w:rsidR="00E50642" w:rsidRPr="00BF318E" w:rsidRDefault="00E50642" w:rsidP="00843B83">
            <w:pPr>
              <w:pStyle w:val="NoSpacing"/>
              <w:numPr>
                <w:ilvl w:val="0"/>
                <w:numId w:val="134"/>
              </w:numPr>
              <w:spacing w:after="60"/>
              <w:ind w:left="454" w:hanging="227"/>
              <w:jc w:val="center"/>
              <w:rPr>
                <w:rFonts w:ascii="Times New Roman" w:hAnsi="Times New Roman"/>
                <w:szCs w:val="26"/>
              </w:rPr>
            </w:pPr>
          </w:p>
        </w:tc>
        <w:tc>
          <w:tcPr>
            <w:tcW w:w="1258" w:type="pct"/>
          </w:tcPr>
          <w:p w14:paraId="1FD9E767" w14:textId="58EED1CF" w:rsidR="00E50642" w:rsidRDefault="003C0B9E" w:rsidP="003F461E">
            <w:pPr>
              <w:pStyle w:val="NoSpacing"/>
              <w:spacing w:after="60"/>
              <w:rPr>
                <w:rFonts w:ascii="Times New Roman" w:hAnsi="Times New Roman"/>
                <w:szCs w:val="26"/>
              </w:rPr>
            </w:pPr>
            <w:r>
              <w:rPr>
                <w:rFonts w:ascii="Times New Roman" w:hAnsi="Times New Roman"/>
                <w:szCs w:val="26"/>
              </w:rPr>
              <w:t>Cán bộ Cục CTS&amp;BMTT</w:t>
            </w:r>
          </w:p>
        </w:tc>
        <w:tc>
          <w:tcPr>
            <w:tcW w:w="3273" w:type="pct"/>
          </w:tcPr>
          <w:p w14:paraId="5CF3DE8B" w14:textId="77777777" w:rsidR="00E50642" w:rsidRDefault="003C0B9E" w:rsidP="003F461E">
            <w:pPr>
              <w:pStyle w:val="NoSpacing"/>
              <w:spacing w:after="60"/>
              <w:rPr>
                <w:rFonts w:ascii="Times New Roman" w:hAnsi="Times New Roman"/>
                <w:szCs w:val="26"/>
              </w:rPr>
            </w:pPr>
            <w:r>
              <w:rPr>
                <w:rFonts w:ascii="Times New Roman" w:hAnsi="Times New Roman"/>
                <w:szCs w:val="26"/>
              </w:rPr>
              <w:t>Mỗi cán bộ trong từng phòng ban/Trung tâm của Cục CTS&amp;BMTT. Mỗi cán bộ được cấp 1 tài khoản cán bộ để đăng nhập vào hệ thống.</w:t>
            </w:r>
          </w:p>
          <w:p w14:paraId="22494DB9" w14:textId="77777777" w:rsidR="003C0B9E" w:rsidRDefault="003C0B9E" w:rsidP="003F461E">
            <w:pPr>
              <w:pStyle w:val="NoSpacing"/>
              <w:spacing w:after="60"/>
              <w:rPr>
                <w:rFonts w:ascii="Times New Roman" w:hAnsi="Times New Roman"/>
                <w:szCs w:val="26"/>
              </w:rPr>
            </w:pPr>
            <w:r>
              <w:rPr>
                <w:rFonts w:ascii="Times New Roman" w:hAnsi="Times New Roman"/>
                <w:szCs w:val="26"/>
              </w:rPr>
              <w:t>Mỗi cán bộ được quản lý theo phòng ban/Trung tâm và vai trò thực hiện, phân quyền truy cập chức năng trên hệ thống.</w:t>
            </w:r>
          </w:p>
          <w:p w14:paraId="1F27EC5C" w14:textId="77777777" w:rsidR="00F81E17" w:rsidRDefault="003C0B9E" w:rsidP="003F461E">
            <w:pPr>
              <w:pStyle w:val="NoSpacing"/>
              <w:spacing w:after="60"/>
              <w:rPr>
                <w:rFonts w:ascii="Times New Roman" w:hAnsi="Times New Roman"/>
                <w:szCs w:val="26"/>
              </w:rPr>
            </w:pPr>
            <w:r>
              <w:rPr>
                <w:rFonts w:ascii="Times New Roman" w:hAnsi="Times New Roman"/>
                <w:szCs w:val="26"/>
              </w:rPr>
              <w:t xml:space="preserve">Được phân chia theo </w:t>
            </w:r>
            <w:r w:rsidR="00F81E17">
              <w:rPr>
                <w:rFonts w:ascii="Times New Roman" w:hAnsi="Times New Roman"/>
                <w:szCs w:val="26"/>
              </w:rPr>
              <w:t>từng nhóm:</w:t>
            </w:r>
          </w:p>
          <w:p w14:paraId="75E5B500" w14:textId="277BFB36" w:rsidR="003C0B9E" w:rsidRDefault="00F81E17" w:rsidP="00A8287A">
            <w:pPr>
              <w:pStyle w:val="NoSpacing"/>
              <w:numPr>
                <w:ilvl w:val="0"/>
                <w:numId w:val="10"/>
              </w:numPr>
              <w:spacing w:after="60"/>
              <w:rPr>
                <w:rFonts w:ascii="Times New Roman" w:hAnsi="Times New Roman"/>
                <w:szCs w:val="26"/>
              </w:rPr>
            </w:pPr>
            <w:r>
              <w:rPr>
                <w:rFonts w:ascii="Times New Roman" w:hAnsi="Times New Roman"/>
                <w:szCs w:val="26"/>
              </w:rPr>
              <w:t xml:space="preserve">Theo </w:t>
            </w:r>
            <w:r w:rsidR="003C0B9E">
              <w:rPr>
                <w:rFonts w:ascii="Times New Roman" w:hAnsi="Times New Roman"/>
                <w:szCs w:val="26"/>
              </w:rPr>
              <w:t>các phòng ban:</w:t>
            </w:r>
          </w:p>
          <w:p w14:paraId="33814913"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Lãnh đạo Cục CTS&amp;BMTT</w:t>
            </w:r>
          </w:p>
          <w:p w14:paraId="6D4085C5"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Phòng Tổng hợp – Hành chính</w:t>
            </w:r>
          </w:p>
          <w:p w14:paraId="38EC89BD"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Phòng Kế hoạch – Tài chính</w:t>
            </w:r>
          </w:p>
          <w:p w14:paraId="1BA27967"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Phòng Quản trị hạ tầng</w:t>
            </w:r>
          </w:p>
          <w:p w14:paraId="1286CDC2" w14:textId="43757934"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Phòng Nghiên cứu ứng dụng</w:t>
            </w:r>
          </w:p>
          <w:p w14:paraId="0CB7A712" w14:textId="1089E735"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Trung tâm Chứng thực số</w:t>
            </w:r>
          </w:p>
          <w:p w14:paraId="1577926E"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Trung tâm Hỗ trợ kỹ thuật</w:t>
            </w:r>
          </w:p>
          <w:p w14:paraId="273945F4" w14:textId="728D4937" w:rsidR="003C0B9E" w:rsidRDefault="00F81E17" w:rsidP="00A8287A">
            <w:pPr>
              <w:pStyle w:val="NoSpacing"/>
              <w:numPr>
                <w:ilvl w:val="0"/>
                <w:numId w:val="10"/>
              </w:numPr>
              <w:spacing w:after="60"/>
              <w:rPr>
                <w:rFonts w:ascii="Times New Roman" w:hAnsi="Times New Roman"/>
                <w:szCs w:val="26"/>
              </w:rPr>
            </w:pPr>
            <w:r>
              <w:rPr>
                <w:rFonts w:ascii="Times New Roman" w:hAnsi="Times New Roman"/>
                <w:szCs w:val="26"/>
              </w:rPr>
              <w:t>T</w:t>
            </w:r>
            <w:r w:rsidR="003C0B9E">
              <w:rPr>
                <w:rFonts w:ascii="Times New Roman" w:hAnsi="Times New Roman"/>
                <w:szCs w:val="26"/>
              </w:rPr>
              <w:t>heo chức vụ:</w:t>
            </w:r>
          </w:p>
          <w:p w14:paraId="6514C1C1"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Lãnh đạo Cục: Cục trưởng, Phó Cục trưởng</w:t>
            </w:r>
          </w:p>
          <w:p w14:paraId="60CDFDFA"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Lãnh đạo Phòng: Trưởng phòng, Phó trưởng phòng</w:t>
            </w:r>
          </w:p>
          <w:p w14:paraId="4E084C19"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Chuyên viên Phòng: Chuyên viên, Trợ lý</w:t>
            </w:r>
          </w:p>
          <w:p w14:paraId="313EBB77" w14:textId="77777777" w:rsidR="003C0B9E" w:rsidRDefault="00F81E17" w:rsidP="00A8287A">
            <w:pPr>
              <w:pStyle w:val="NoSpacing"/>
              <w:numPr>
                <w:ilvl w:val="0"/>
                <w:numId w:val="10"/>
              </w:numPr>
              <w:spacing w:after="60"/>
              <w:rPr>
                <w:rFonts w:ascii="Times New Roman" w:hAnsi="Times New Roman"/>
                <w:szCs w:val="26"/>
              </w:rPr>
            </w:pPr>
            <w:r>
              <w:rPr>
                <w:rFonts w:ascii="Times New Roman" w:hAnsi="Times New Roman"/>
                <w:szCs w:val="26"/>
              </w:rPr>
              <w:t>Theo vai trò:</w:t>
            </w:r>
          </w:p>
          <w:p w14:paraId="14EC7EA3" w14:textId="77777777" w:rsidR="00F81E17" w:rsidRDefault="00F81E17" w:rsidP="00A8287A">
            <w:pPr>
              <w:pStyle w:val="NoSpacing"/>
              <w:numPr>
                <w:ilvl w:val="1"/>
                <w:numId w:val="10"/>
              </w:numPr>
              <w:spacing w:after="60"/>
              <w:rPr>
                <w:rFonts w:ascii="Times New Roman" w:hAnsi="Times New Roman"/>
                <w:szCs w:val="26"/>
              </w:rPr>
            </w:pPr>
            <w:r>
              <w:rPr>
                <w:rFonts w:ascii="Times New Roman" w:hAnsi="Times New Roman"/>
                <w:szCs w:val="26"/>
              </w:rPr>
              <w:t>Văn thư</w:t>
            </w:r>
          </w:p>
          <w:p w14:paraId="4FC2EA10" w14:textId="77777777" w:rsidR="00F81E17" w:rsidRDefault="00F81E17" w:rsidP="00A8287A">
            <w:pPr>
              <w:pStyle w:val="NoSpacing"/>
              <w:numPr>
                <w:ilvl w:val="1"/>
                <w:numId w:val="10"/>
              </w:numPr>
              <w:spacing w:after="60"/>
              <w:rPr>
                <w:rFonts w:ascii="Times New Roman" w:hAnsi="Times New Roman"/>
                <w:szCs w:val="26"/>
              </w:rPr>
            </w:pPr>
            <w:r>
              <w:rPr>
                <w:rFonts w:ascii="Times New Roman" w:hAnsi="Times New Roman"/>
                <w:szCs w:val="26"/>
              </w:rPr>
              <w:t>Lãnh đạo Cục</w:t>
            </w:r>
          </w:p>
          <w:p w14:paraId="530E7039" w14:textId="77777777" w:rsidR="00F81E17" w:rsidRDefault="00F81E17" w:rsidP="00A8287A">
            <w:pPr>
              <w:pStyle w:val="NoSpacing"/>
              <w:numPr>
                <w:ilvl w:val="1"/>
                <w:numId w:val="10"/>
              </w:numPr>
              <w:spacing w:after="60"/>
              <w:rPr>
                <w:rFonts w:ascii="Times New Roman" w:hAnsi="Times New Roman"/>
                <w:szCs w:val="26"/>
              </w:rPr>
            </w:pPr>
            <w:r>
              <w:rPr>
                <w:rFonts w:ascii="Times New Roman" w:hAnsi="Times New Roman"/>
                <w:szCs w:val="26"/>
              </w:rPr>
              <w:t>Lãnh đạo phòng</w:t>
            </w:r>
          </w:p>
          <w:p w14:paraId="6D35468E" w14:textId="77777777" w:rsidR="00F81E17" w:rsidRDefault="00F81E17" w:rsidP="00A8287A">
            <w:pPr>
              <w:pStyle w:val="NoSpacing"/>
              <w:numPr>
                <w:ilvl w:val="1"/>
                <w:numId w:val="10"/>
              </w:numPr>
              <w:spacing w:after="60"/>
              <w:rPr>
                <w:rFonts w:ascii="Times New Roman" w:hAnsi="Times New Roman"/>
                <w:szCs w:val="26"/>
              </w:rPr>
            </w:pPr>
            <w:r>
              <w:rPr>
                <w:rFonts w:ascii="Times New Roman" w:hAnsi="Times New Roman"/>
                <w:szCs w:val="26"/>
              </w:rPr>
              <w:t xml:space="preserve">Chuyên viên </w:t>
            </w:r>
            <w:r w:rsidR="00B344C1">
              <w:rPr>
                <w:rFonts w:ascii="Times New Roman" w:hAnsi="Times New Roman"/>
                <w:szCs w:val="26"/>
              </w:rPr>
              <w:t>phòng</w:t>
            </w:r>
          </w:p>
          <w:p w14:paraId="7A4C46AE" w14:textId="77777777" w:rsidR="00B344C1" w:rsidRDefault="00B344C1" w:rsidP="00A8287A">
            <w:pPr>
              <w:pStyle w:val="NoSpacing"/>
              <w:numPr>
                <w:ilvl w:val="1"/>
                <w:numId w:val="10"/>
              </w:numPr>
              <w:spacing w:after="60"/>
              <w:rPr>
                <w:rFonts w:ascii="Times New Roman" w:hAnsi="Times New Roman"/>
                <w:szCs w:val="26"/>
              </w:rPr>
            </w:pPr>
            <w:r>
              <w:rPr>
                <w:rFonts w:ascii="Times New Roman" w:hAnsi="Times New Roman"/>
                <w:szCs w:val="26"/>
              </w:rPr>
              <w:t>Bộ phận tiếp nhận hồ sơ</w:t>
            </w:r>
          </w:p>
          <w:p w14:paraId="035BA24E" w14:textId="77777777" w:rsidR="00B344C1" w:rsidRDefault="00B344C1" w:rsidP="00A8287A">
            <w:pPr>
              <w:pStyle w:val="NoSpacing"/>
              <w:numPr>
                <w:ilvl w:val="1"/>
                <w:numId w:val="10"/>
              </w:numPr>
              <w:spacing w:after="60"/>
              <w:rPr>
                <w:rFonts w:ascii="Times New Roman" w:hAnsi="Times New Roman"/>
                <w:szCs w:val="26"/>
              </w:rPr>
            </w:pPr>
            <w:r>
              <w:rPr>
                <w:rFonts w:ascii="Times New Roman" w:hAnsi="Times New Roman"/>
                <w:szCs w:val="26"/>
              </w:rPr>
              <w:t>Bộ phận trả kết quả</w:t>
            </w:r>
          </w:p>
          <w:p w14:paraId="6D6E3C63" w14:textId="77777777" w:rsidR="008D24E8" w:rsidRDefault="008D24E8" w:rsidP="00A8287A">
            <w:pPr>
              <w:pStyle w:val="NoSpacing"/>
              <w:numPr>
                <w:ilvl w:val="1"/>
                <w:numId w:val="10"/>
              </w:numPr>
              <w:spacing w:after="60"/>
              <w:rPr>
                <w:rFonts w:ascii="Times New Roman" w:hAnsi="Times New Roman"/>
                <w:szCs w:val="26"/>
              </w:rPr>
            </w:pPr>
            <w:r>
              <w:rPr>
                <w:rFonts w:ascii="Times New Roman" w:hAnsi="Times New Roman"/>
                <w:szCs w:val="26"/>
              </w:rPr>
              <w:t>Quản trị nội dung</w:t>
            </w:r>
          </w:p>
          <w:p w14:paraId="058F16BD" w14:textId="23FBC957" w:rsidR="008D24E8" w:rsidRDefault="008D24E8" w:rsidP="00A8287A">
            <w:pPr>
              <w:pStyle w:val="NoSpacing"/>
              <w:numPr>
                <w:ilvl w:val="1"/>
                <w:numId w:val="10"/>
              </w:numPr>
              <w:spacing w:after="60"/>
              <w:rPr>
                <w:rFonts w:ascii="Times New Roman" w:hAnsi="Times New Roman"/>
                <w:szCs w:val="26"/>
              </w:rPr>
            </w:pPr>
            <w:r>
              <w:rPr>
                <w:rFonts w:ascii="Times New Roman" w:hAnsi="Times New Roman"/>
                <w:szCs w:val="26"/>
              </w:rPr>
              <w:t>Quản trị hệ thống</w:t>
            </w:r>
          </w:p>
        </w:tc>
      </w:tr>
      <w:tr w:rsidR="00F81E17" w:rsidRPr="00BF318E" w14:paraId="39AA4B1E" w14:textId="77777777" w:rsidTr="00E50642">
        <w:tc>
          <w:tcPr>
            <w:tcW w:w="469" w:type="pct"/>
          </w:tcPr>
          <w:p w14:paraId="586368AB" w14:textId="390F88B1" w:rsidR="00F81E17" w:rsidRPr="00BF318E" w:rsidRDefault="00F81E17" w:rsidP="00843B83">
            <w:pPr>
              <w:pStyle w:val="NoSpacing"/>
              <w:numPr>
                <w:ilvl w:val="0"/>
                <w:numId w:val="134"/>
              </w:numPr>
              <w:spacing w:after="60"/>
              <w:ind w:left="454" w:hanging="227"/>
              <w:jc w:val="center"/>
              <w:rPr>
                <w:rFonts w:ascii="Times New Roman" w:hAnsi="Times New Roman"/>
                <w:szCs w:val="26"/>
              </w:rPr>
            </w:pPr>
          </w:p>
        </w:tc>
        <w:tc>
          <w:tcPr>
            <w:tcW w:w="1258" w:type="pct"/>
          </w:tcPr>
          <w:p w14:paraId="78B34601" w14:textId="2A1AED38" w:rsidR="00F81E17" w:rsidRDefault="003B6764" w:rsidP="003F461E">
            <w:pPr>
              <w:pStyle w:val="NoSpacing"/>
              <w:spacing w:after="60"/>
              <w:rPr>
                <w:rFonts w:ascii="Times New Roman" w:hAnsi="Times New Roman"/>
                <w:szCs w:val="26"/>
              </w:rPr>
            </w:pPr>
            <w:r>
              <w:rPr>
                <w:rFonts w:ascii="Times New Roman" w:hAnsi="Times New Roman"/>
                <w:szCs w:val="26"/>
              </w:rPr>
              <w:t>Quản trị hệ thống</w:t>
            </w:r>
          </w:p>
        </w:tc>
        <w:tc>
          <w:tcPr>
            <w:tcW w:w="3273" w:type="pct"/>
          </w:tcPr>
          <w:p w14:paraId="1091850F" w14:textId="3A91DF08" w:rsidR="00F81E17" w:rsidRDefault="003B6764" w:rsidP="003F461E">
            <w:pPr>
              <w:pStyle w:val="NoSpacing"/>
              <w:spacing w:after="60"/>
              <w:rPr>
                <w:rFonts w:ascii="Times New Roman" w:hAnsi="Times New Roman"/>
                <w:szCs w:val="26"/>
              </w:rPr>
            </w:pPr>
            <w:r>
              <w:rPr>
                <w:rFonts w:ascii="Times New Roman" w:hAnsi="Times New Roman"/>
                <w:szCs w:val="26"/>
              </w:rPr>
              <w:t>Các cán bộ thuộc Cục CTS&amp;BMTT có quyền hạn cao nhất để quản lý các dữ liệu của hệ thống phần mềm, hỗ trợ các cán bộ trong Cục sử dụng phần mềm.</w:t>
            </w:r>
          </w:p>
        </w:tc>
      </w:tr>
    </w:tbl>
    <w:p w14:paraId="703FDF76" w14:textId="59A3390C" w:rsidR="000117F7" w:rsidRPr="00796DD9" w:rsidRDefault="000117F7" w:rsidP="00796DD9"/>
    <w:p w14:paraId="77D1A55F" w14:textId="18495FAA" w:rsidR="00C32E86" w:rsidRDefault="00C32E86" w:rsidP="00BC0773">
      <w:pPr>
        <w:pStyle w:val="Heading3"/>
      </w:pPr>
      <w:r>
        <w:lastRenderedPageBreak/>
        <w:t>Mô hình quan hệ thực thể</w:t>
      </w:r>
      <w:r w:rsidR="00575C55">
        <w:t xml:space="preserve"> mức cao</w:t>
      </w:r>
    </w:p>
    <w:p w14:paraId="40C223C0" w14:textId="5CD2D29A" w:rsidR="00C32E86" w:rsidRDefault="00EB7071" w:rsidP="00C32E86">
      <w:pPr>
        <w:jc w:val="center"/>
      </w:pPr>
      <w:r>
        <w:rPr>
          <w:noProof/>
        </w:rPr>
        <w:drawing>
          <wp:inline distT="0" distB="0" distL="0" distR="0" wp14:anchorId="1EE6572E" wp14:editId="099A3869">
            <wp:extent cx="5732145" cy="4900295"/>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VGCA_SRS_Model_v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4900295"/>
                    </a:xfrm>
                    <a:prstGeom prst="rect">
                      <a:avLst/>
                    </a:prstGeom>
                  </pic:spPr>
                </pic:pic>
              </a:graphicData>
            </a:graphic>
          </wp:inline>
        </w:drawing>
      </w:r>
    </w:p>
    <w:p w14:paraId="51E7AF55" w14:textId="403E4105" w:rsidR="00575C55" w:rsidRDefault="00575C55" w:rsidP="00575C55">
      <w:pPr>
        <w:pStyle w:val="Heading3"/>
      </w:pPr>
      <w:r>
        <w:t>Danh sách các trạng thái của từng đối tượng</w:t>
      </w:r>
    </w:p>
    <w:p w14:paraId="6B292556" w14:textId="2C593B41" w:rsidR="00575C55" w:rsidRDefault="00575C55" w:rsidP="00575C55">
      <w:pPr>
        <w:pStyle w:val="Heading4"/>
      </w:pPr>
      <w:r>
        <w:t>Cơ quan, tổ chức</w:t>
      </w:r>
    </w:p>
    <w:tbl>
      <w:tblPr>
        <w:tblStyle w:val="DTTSol"/>
        <w:tblW w:w="5000" w:type="pct"/>
        <w:tblLook w:val="0420" w:firstRow="1" w:lastRow="0" w:firstColumn="0" w:lastColumn="0" w:noHBand="0" w:noVBand="1"/>
      </w:tblPr>
      <w:tblGrid>
        <w:gridCol w:w="708"/>
        <w:gridCol w:w="1838"/>
        <w:gridCol w:w="6471"/>
      </w:tblGrid>
      <w:tr w:rsidR="00575C55" w14:paraId="2D87A0B6" w14:textId="77777777" w:rsidTr="00BB2A06">
        <w:trPr>
          <w:cnfStyle w:val="100000000000" w:firstRow="1" w:lastRow="0" w:firstColumn="0" w:lastColumn="0" w:oddVBand="0" w:evenVBand="0" w:oddHBand="0" w:evenHBand="0" w:firstRowFirstColumn="0" w:firstRowLastColumn="0" w:lastRowFirstColumn="0" w:lastRowLastColumn="0"/>
        </w:trPr>
        <w:tc>
          <w:tcPr>
            <w:tcW w:w="393" w:type="pct"/>
          </w:tcPr>
          <w:p w14:paraId="2C4424DC" w14:textId="77777777" w:rsidR="00575C55" w:rsidRDefault="00575C55" w:rsidP="00BB2A06">
            <w:pPr>
              <w:spacing w:line="240" w:lineRule="auto"/>
            </w:pPr>
            <w:r>
              <w:t>STT</w:t>
            </w:r>
          </w:p>
        </w:tc>
        <w:tc>
          <w:tcPr>
            <w:tcW w:w="1019" w:type="pct"/>
          </w:tcPr>
          <w:p w14:paraId="4D46DA4C" w14:textId="77777777" w:rsidR="00575C55" w:rsidRDefault="00575C55" w:rsidP="00BB2A06">
            <w:pPr>
              <w:spacing w:line="240" w:lineRule="auto"/>
            </w:pPr>
            <w:r>
              <w:t>Trạng thái</w:t>
            </w:r>
          </w:p>
        </w:tc>
        <w:tc>
          <w:tcPr>
            <w:tcW w:w="3588" w:type="pct"/>
          </w:tcPr>
          <w:p w14:paraId="32316F4D" w14:textId="77777777" w:rsidR="00575C55" w:rsidRDefault="00575C55" w:rsidP="00BB2A06">
            <w:pPr>
              <w:spacing w:line="240" w:lineRule="auto"/>
            </w:pPr>
            <w:r>
              <w:t>Mô tả</w:t>
            </w:r>
          </w:p>
        </w:tc>
      </w:tr>
      <w:tr w:rsidR="00575C55" w14:paraId="51C9DA2B" w14:textId="77777777" w:rsidTr="00BB2A06">
        <w:tc>
          <w:tcPr>
            <w:tcW w:w="393" w:type="pct"/>
          </w:tcPr>
          <w:p w14:paraId="472D2163" w14:textId="77777777" w:rsidR="00575C55" w:rsidRDefault="00575C55" w:rsidP="00BB2A06">
            <w:pPr>
              <w:spacing w:line="240" w:lineRule="auto"/>
            </w:pPr>
            <w:r>
              <w:t>1</w:t>
            </w:r>
          </w:p>
        </w:tc>
        <w:tc>
          <w:tcPr>
            <w:tcW w:w="1019" w:type="pct"/>
          </w:tcPr>
          <w:p w14:paraId="2966A071" w14:textId="77777777" w:rsidR="00575C55" w:rsidRDefault="00575C55" w:rsidP="00BB2A06">
            <w:pPr>
              <w:spacing w:line="240" w:lineRule="auto"/>
            </w:pPr>
            <w:r>
              <w:t>0. Chưa duyệt</w:t>
            </w:r>
          </w:p>
        </w:tc>
        <w:tc>
          <w:tcPr>
            <w:tcW w:w="3588" w:type="pct"/>
          </w:tcPr>
          <w:p w14:paraId="6125E1D8" w14:textId="77777777" w:rsidR="00575C55" w:rsidRDefault="00575C55" w:rsidP="00BB2A06">
            <w:pPr>
              <w:spacing w:line="240" w:lineRule="auto"/>
            </w:pPr>
            <w:r>
              <w:t>- Đơn vị thêm mới thông tin, Cục CTS&amp;BMTT chưa duyệt.</w:t>
            </w:r>
          </w:p>
          <w:p w14:paraId="055610A9" w14:textId="1F6026E5" w:rsidR="00575C55" w:rsidRDefault="00575C55" w:rsidP="00BB2A06">
            <w:pPr>
              <w:spacing w:line="240" w:lineRule="auto"/>
            </w:pPr>
            <w:r>
              <w:t>- Cục CTS&amp;BMTT hủy duyệt thông tin cơ quan, tổ chức khi [đã duyệ</w:t>
            </w:r>
            <w:r w:rsidR="005F4139">
              <w:t>t], khi cơ quan tổ chức chưa có danh sách cá nhân (cán bộ đơn vị) và chưa có hồ sơ xử lý</w:t>
            </w:r>
          </w:p>
        </w:tc>
      </w:tr>
      <w:tr w:rsidR="00575C55" w14:paraId="729577FD" w14:textId="77777777" w:rsidTr="00BB2A06">
        <w:tc>
          <w:tcPr>
            <w:tcW w:w="393" w:type="pct"/>
          </w:tcPr>
          <w:p w14:paraId="47C374FE" w14:textId="77777777" w:rsidR="00575C55" w:rsidRDefault="00575C55" w:rsidP="00BB2A06">
            <w:pPr>
              <w:spacing w:line="240" w:lineRule="auto"/>
            </w:pPr>
            <w:r>
              <w:t>2</w:t>
            </w:r>
          </w:p>
        </w:tc>
        <w:tc>
          <w:tcPr>
            <w:tcW w:w="1019" w:type="pct"/>
          </w:tcPr>
          <w:p w14:paraId="306C1827" w14:textId="77777777" w:rsidR="00575C55" w:rsidRDefault="00575C55" w:rsidP="00BB2A06">
            <w:pPr>
              <w:spacing w:line="240" w:lineRule="auto"/>
            </w:pPr>
            <w:r>
              <w:t>1. Đã duyệt</w:t>
            </w:r>
          </w:p>
        </w:tc>
        <w:tc>
          <w:tcPr>
            <w:tcW w:w="3588" w:type="pct"/>
          </w:tcPr>
          <w:p w14:paraId="3DE76EE1" w14:textId="46C0D98F" w:rsidR="00575C55" w:rsidRDefault="005F4139" w:rsidP="00BB2A06">
            <w:pPr>
              <w:spacing w:line="240" w:lineRule="auto"/>
            </w:pPr>
            <w:r>
              <w:t>- Cục CTS&amp;BMTT duyệt thông tin cơ quan, tổ chức</w:t>
            </w:r>
          </w:p>
        </w:tc>
      </w:tr>
    </w:tbl>
    <w:p w14:paraId="38DDB3B6" w14:textId="61552A2D" w:rsidR="00575C55" w:rsidRDefault="005F4139" w:rsidP="00575C55">
      <w:pPr>
        <w:pStyle w:val="Heading4"/>
      </w:pPr>
      <w:r>
        <w:t>Cán bộ</w:t>
      </w:r>
    </w:p>
    <w:tbl>
      <w:tblPr>
        <w:tblStyle w:val="DTTSol"/>
        <w:tblW w:w="5000" w:type="pct"/>
        <w:tblLook w:val="0420" w:firstRow="1" w:lastRow="0" w:firstColumn="0" w:lastColumn="0" w:noHBand="0" w:noVBand="1"/>
      </w:tblPr>
      <w:tblGrid>
        <w:gridCol w:w="708"/>
        <w:gridCol w:w="1838"/>
        <w:gridCol w:w="6471"/>
      </w:tblGrid>
      <w:tr w:rsidR="005F4139" w14:paraId="6EF5D8C3" w14:textId="77777777" w:rsidTr="00BB2A06">
        <w:trPr>
          <w:cnfStyle w:val="100000000000" w:firstRow="1" w:lastRow="0" w:firstColumn="0" w:lastColumn="0" w:oddVBand="0" w:evenVBand="0" w:oddHBand="0" w:evenHBand="0" w:firstRowFirstColumn="0" w:firstRowLastColumn="0" w:lastRowFirstColumn="0" w:lastRowLastColumn="0"/>
        </w:trPr>
        <w:tc>
          <w:tcPr>
            <w:tcW w:w="393" w:type="pct"/>
          </w:tcPr>
          <w:p w14:paraId="63230454" w14:textId="77777777" w:rsidR="005F4139" w:rsidRDefault="005F4139" w:rsidP="00BB2A06">
            <w:pPr>
              <w:spacing w:line="240" w:lineRule="auto"/>
            </w:pPr>
            <w:r>
              <w:t>STT</w:t>
            </w:r>
          </w:p>
        </w:tc>
        <w:tc>
          <w:tcPr>
            <w:tcW w:w="1019" w:type="pct"/>
          </w:tcPr>
          <w:p w14:paraId="5169E8D9" w14:textId="77777777" w:rsidR="005F4139" w:rsidRDefault="005F4139" w:rsidP="00BB2A06">
            <w:pPr>
              <w:spacing w:line="240" w:lineRule="auto"/>
            </w:pPr>
            <w:r>
              <w:t>Trạng thái</w:t>
            </w:r>
          </w:p>
        </w:tc>
        <w:tc>
          <w:tcPr>
            <w:tcW w:w="3588" w:type="pct"/>
          </w:tcPr>
          <w:p w14:paraId="6716C0F8" w14:textId="77777777" w:rsidR="005F4139" w:rsidRDefault="005F4139" w:rsidP="00BB2A06">
            <w:pPr>
              <w:spacing w:line="240" w:lineRule="auto"/>
            </w:pPr>
            <w:r>
              <w:t>Mô tả</w:t>
            </w:r>
          </w:p>
        </w:tc>
      </w:tr>
      <w:tr w:rsidR="005F4139" w14:paraId="0D4490B9" w14:textId="77777777" w:rsidTr="00BB2A06">
        <w:tc>
          <w:tcPr>
            <w:tcW w:w="393" w:type="pct"/>
          </w:tcPr>
          <w:p w14:paraId="6889958B" w14:textId="77777777" w:rsidR="005F4139" w:rsidRDefault="005F4139" w:rsidP="00BB2A06">
            <w:pPr>
              <w:spacing w:line="240" w:lineRule="auto"/>
            </w:pPr>
            <w:r>
              <w:t>1</w:t>
            </w:r>
          </w:p>
        </w:tc>
        <w:tc>
          <w:tcPr>
            <w:tcW w:w="1019" w:type="pct"/>
          </w:tcPr>
          <w:p w14:paraId="013AD422" w14:textId="77777777" w:rsidR="005F4139" w:rsidRDefault="005F4139" w:rsidP="00BB2A06">
            <w:pPr>
              <w:spacing w:line="240" w:lineRule="auto"/>
            </w:pPr>
            <w:r>
              <w:t>0. Chưa duyệt</w:t>
            </w:r>
          </w:p>
        </w:tc>
        <w:tc>
          <w:tcPr>
            <w:tcW w:w="3588" w:type="pct"/>
          </w:tcPr>
          <w:p w14:paraId="28D84E67" w14:textId="6C9F5E6F" w:rsidR="005F4139" w:rsidRDefault="005F4139" w:rsidP="00BB2A06">
            <w:pPr>
              <w:spacing w:line="240" w:lineRule="auto"/>
            </w:pPr>
            <w:r>
              <w:t>- Cục CTS&amp;BMTT hủy duyệ</w:t>
            </w:r>
            <w:r w:rsidR="007A4F9A">
              <w:t>t thông tin cán bộ</w:t>
            </w:r>
            <w:r>
              <w:t xml:space="preserve"> khi [đã duyệt].</w:t>
            </w:r>
          </w:p>
        </w:tc>
      </w:tr>
      <w:tr w:rsidR="005F4139" w14:paraId="44CAAC25" w14:textId="77777777" w:rsidTr="00BB2A06">
        <w:tc>
          <w:tcPr>
            <w:tcW w:w="393" w:type="pct"/>
          </w:tcPr>
          <w:p w14:paraId="1A70D1BE" w14:textId="77777777" w:rsidR="005F4139" w:rsidRDefault="005F4139" w:rsidP="00BB2A06">
            <w:pPr>
              <w:spacing w:line="240" w:lineRule="auto"/>
            </w:pPr>
            <w:r>
              <w:t>2</w:t>
            </w:r>
          </w:p>
        </w:tc>
        <w:tc>
          <w:tcPr>
            <w:tcW w:w="1019" w:type="pct"/>
          </w:tcPr>
          <w:p w14:paraId="752B12E7" w14:textId="77777777" w:rsidR="005F4139" w:rsidRDefault="005F4139" w:rsidP="00BB2A06">
            <w:pPr>
              <w:spacing w:line="240" w:lineRule="auto"/>
            </w:pPr>
            <w:r>
              <w:t>1. Đã duyệt</w:t>
            </w:r>
          </w:p>
        </w:tc>
        <w:tc>
          <w:tcPr>
            <w:tcW w:w="3588" w:type="pct"/>
          </w:tcPr>
          <w:p w14:paraId="586A801B" w14:textId="77777777" w:rsidR="005F4139" w:rsidRDefault="007A7F91" w:rsidP="007A7F91">
            <w:pPr>
              <w:spacing w:line="240" w:lineRule="auto"/>
            </w:pPr>
            <w:r>
              <w:t>- Cục CTS&amp;BMTT thêm cán bộ trong cơ quan, tổ chức</w:t>
            </w:r>
            <w:r w:rsidR="00505B7F">
              <w:t>.</w:t>
            </w:r>
          </w:p>
          <w:p w14:paraId="1081208E" w14:textId="6C8DD826" w:rsidR="00505B7F" w:rsidRDefault="00505B7F" w:rsidP="007A7F91">
            <w:pPr>
              <w:spacing w:line="240" w:lineRule="auto"/>
            </w:pPr>
            <w:r>
              <w:lastRenderedPageBreak/>
              <w:t>- Cục CTS&amp;BMTT duyệt thông tin cán bộ</w:t>
            </w:r>
          </w:p>
        </w:tc>
      </w:tr>
    </w:tbl>
    <w:p w14:paraId="74043AEA" w14:textId="6B58F46A" w:rsidR="005F4139" w:rsidRDefault="00C80F98" w:rsidP="00C80F98">
      <w:pPr>
        <w:pStyle w:val="Heading4"/>
      </w:pPr>
      <w:r>
        <w:t>Tài khoản</w:t>
      </w:r>
    </w:p>
    <w:tbl>
      <w:tblPr>
        <w:tblStyle w:val="DTTSol"/>
        <w:tblW w:w="5000" w:type="pct"/>
        <w:tblLook w:val="0420" w:firstRow="1" w:lastRow="0" w:firstColumn="0" w:lastColumn="0" w:noHBand="0" w:noVBand="1"/>
      </w:tblPr>
      <w:tblGrid>
        <w:gridCol w:w="708"/>
        <w:gridCol w:w="1838"/>
        <w:gridCol w:w="6471"/>
      </w:tblGrid>
      <w:tr w:rsidR="00C80F98" w14:paraId="34238F46" w14:textId="77777777" w:rsidTr="00BB2A06">
        <w:trPr>
          <w:cnfStyle w:val="100000000000" w:firstRow="1" w:lastRow="0" w:firstColumn="0" w:lastColumn="0" w:oddVBand="0" w:evenVBand="0" w:oddHBand="0" w:evenHBand="0" w:firstRowFirstColumn="0" w:firstRowLastColumn="0" w:lastRowFirstColumn="0" w:lastRowLastColumn="0"/>
        </w:trPr>
        <w:tc>
          <w:tcPr>
            <w:tcW w:w="393" w:type="pct"/>
          </w:tcPr>
          <w:p w14:paraId="15AD8001" w14:textId="77777777" w:rsidR="00C80F98" w:rsidRDefault="00C80F98" w:rsidP="00BB2A06">
            <w:pPr>
              <w:spacing w:line="240" w:lineRule="auto"/>
            </w:pPr>
            <w:r>
              <w:t>STT</w:t>
            </w:r>
          </w:p>
        </w:tc>
        <w:tc>
          <w:tcPr>
            <w:tcW w:w="1019" w:type="pct"/>
          </w:tcPr>
          <w:p w14:paraId="3C1472CA" w14:textId="77777777" w:rsidR="00C80F98" w:rsidRDefault="00C80F98" w:rsidP="00BB2A06">
            <w:pPr>
              <w:spacing w:line="240" w:lineRule="auto"/>
            </w:pPr>
            <w:r>
              <w:t>Trạng thái</w:t>
            </w:r>
          </w:p>
        </w:tc>
        <w:tc>
          <w:tcPr>
            <w:tcW w:w="3588" w:type="pct"/>
          </w:tcPr>
          <w:p w14:paraId="778493B5" w14:textId="77777777" w:rsidR="00C80F98" w:rsidRDefault="00C80F98" w:rsidP="00BB2A06">
            <w:pPr>
              <w:spacing w:line="240" w:lineRule="auto"/>
            </w:pPr>
            <w:r>
              <w:t>Mô tả</w:t>
            </w:r>
          </w:p>
        </w:tc>
      </w:tr>
      <w:tr w:rsidR="00C80F98" w14:paraId="34181215" w14:textId="77777777" w:rsidTr="00BB2A06">
        <w:tc>
          <w:tcPr>
            <w:tcW w:w="393" w:type="pct"/>
          </w:tcPr>
          <w:p w14:paraId="533C4878" w14:textId="77777777" w:rsidR="00C80F98" w:rsidRDefault="00C80F98" w:rsidP="00BB2A06">
            <w:pPr>
              <w:spacing w:line="240" w:lineRule="auto"/>
            </w:pPr>
            <w:r>
              <w:t>1</w:t>
            </w:r>
          </w:p>
        </w:tc>
        <w:tc>
          <w:tcPr>
            <w:tcW w:w="1019" w:type="pct"/>
          </w:tcPr>
          <w:p w14:paraId="4AB50DD7" w14:textId="57D03BC1" w:rsidR="00C80F98" w:rsidRDefault="00C80F98" w:rsidP="00C80F98">
            <w:pPr>
              <w:spacing w:line="240" w:lineRule="auto"/>
            </w:pPr>
            <w:r>
              <w:t>0. Bị khóa</w:t>
            </w:r>
          </w:p>
        </w:tc>
        <w:tc>
          <w:tcPr>
            <w:tcW w:w="3588" w:type="pct"/>
          </w:tcPr>
          <w:p w14:paraId="1EE0E0AD" w14:textId="56BF6412" w:rsidR="00C80F98" w:rsidRDefault="002C215E" w:rsidP="00BB2A06">
            <w:pPr>
              <w:spacing w:line="240" w:lineRule="auto"/>
            </w:pPr>
            <w:r>
              <w:t>Sau khi khóa tài khoản</w:t>
            </w:r>
          </w:p>
        </w:tc>
      </w:tr>
      <w:tr w:rsidR="00C80F98" w14:paraId="09E726AD" w14:textId="77777777" w:rsidTr="00BB2A06">
        <w:tc>
          <w:tcPr>
            <w:tcW w:w="393" w:type="pct"/>
          </w:tcPr>
          <w:p w14:paraId="1A7A832D" w14:textId="77777777" w:rsidR="00C80F98" w:rsidRDefault="00C80F98" w:rsidP="00BB2A06">
            <w:pPr>
              <w:spacing w:line="240" w:lineRule="auto"/>
            </w:pPr>
            <w:r>
              <w:t>2</w:t>
            </w:r>
          </w:p>
        </w:tc>
        <w:tc>
          <w:tcPr>
            <w:tcW w:w="1019" w:type="pct"/>
          </w:tcPr>
          <w:p w14:paraId="69071D20" w14:textId="6A914D3A" w:rsidR="00C80F98" w:rsidRDefault="00C80F98" w:rsidP="00C80F98">
            <w:pPr>
              <w:spacing w:line="240" w:lineRule="auto"/>
            </w:pPr>
            <w:r>
              <w:t>1. Đã kích hoạt</w:t>
            </w:r>
          </w:p>
        </w:tc>
        <w:tc>
          <w:tcPr>
            <w:tcW w:w="3588" w:type="pct"/>
          </w:tcPr>
          <w:p w14:paraId="57157CF1" w14:textId="77777777" w:rsidR="00C80F98" w:rsidRDefault="00C80F98" w:rsidP="00BB2A06">
            <w:pPr>
              <w:spacing w:line="240" w:lineRule="auto"/>
            </w:pPr>
            <w:r>
              <w:t>Sau khi chọn Cấp tài khoản</w:t>
            </w:r>
            <w:r w:rsidR="002C215E">
              <w:t>.</w:t>
            </w:r>
          </w:p>
          <w:p w14:paraId="6ED559E9" w14:textId="009B0946" w:rsidR="002C215E" w:rsidRDefault="002C215E" w:rsidP="00BB2A06">
            <w:pPr>
              <w:spacing w:line="240" w:lineRule="auto"/>
            </w:pPr>
            <w:r>
              <w:t>Sau khi mở khóa tài khoản</w:t>
            </w:r>
          </w:p>
        </w:tc>
      </w:tr>
    </w:tbl>
    <w:p w14:paraId="7082F75F" w14:textId="46D60184" w:rsidR="00C80F98" w:rsidRDefault="002C215E" w:rsidP="002C215E">
      <w:pPr>
        <w:pStyle w:val="Heading4"/>
      </w:pPr>
      <w:r>
        <w:t>Chứng thư số</w:t>
      </w:r>
    </w:p>
    <w:tbl>
      <w:tblPr>
        <w:tblStyle w:val="DTTSol"/>
        <w:tblW w:w="5000" w:type="pct"/>
        <w:tblLook w:val="0420" w:firstRow="1" w:lastRow="0" w:firstColumn="0" w:lastColumn="0" w:noHBand="0" w:noVBand="1"/>
      </w:tblPr>
      <w:tblGrid>
        <w:gridCol w:w="708"/>
        <w:gridCol w:w="2406"/>
        <w:gridCol w:w="5903"/>
      </w:tblGrid>
      <w:tr w:rsidR="00206EE7" w14:paraId="0BA47AC4" w14:textId="77777777" w:rsidTr="00BB2A06">
        <w:trPr>
          <w:cnfStyle w:val="100000000000" w:firstRow="1" w:lastRow="0" w:firstColumn="0" w:lastColumn="0" w:oddVBand="0" w:evenVBand="0" w:oddHBand="0" w:evenHBand="0" w:firstRowFirstColumn="0" w:firstRowLastColumn="0" w:lastRowFirstColumn="0" w:lastRowLastColumn="0"/>
        </w:trPr>
        <w:tc>
          <w:tcPr>
            <w:tcW w:w="393" w:type="pct"/>
          </w:tcPr>
          <w:p w14:paraId="6877952D" w14:textId="77777777" w:rsidR="00206EE7" w:rsidRDefault="00206EE7" w:rsidP="00BB2A06">
            <w:pPr>
              <w:spacing w:line="240" w:lineRule="auto"/>
            </w:pPr>
            <w:r>
              <w:t>STT</w:t>
            </w:r>
          </w:p>
        </w:tc>
        <w:tc>
          <w:tcPr>
            <w:tcW w:w="1334" w:type="pct"/>
          </w:tcPr>
          <w:p w14:paraId="4EA2CFAA" w14:textId="77777777" w:rsidR="00206EE7" w:rsidRDefault="00206EE7" w:rsidP="00BB2A06">
            <w:pPr>
              <w:spacing w:line="240" w:lineRule="auto"/>
            </w:pPr>
            <w:r>
              <w:t>Trạng thái</w:t>
            </w:r>
          </w:p>
        </w:tc>
        <w:tc>
          <w:tcPr>
            <w:tcW w:w="3273" w:type="pct"/>
          </w:tcPr>
          <w:p w14:paraId="5705914F" w14:textId="77777777" w:rsidR="00206EE7" w:rsidRDefault="00206EE7" w:rsidP="00BB2A06">
            <w:pPr>
              <w:spacing w:line="240" w:lineRule="auto"/>
            </w:pPr>
            <w:r>
              <w:t>Mô tả</w:t>
            </w:r>
          </w:p>
        </w:tc>
      </w:tr>
      <w:tr w:rsidR="00206EE7" w14:paraId="426F4C45" w14:textId="77777777" w:rsidTr="00BB2A06">
        <w:tc>
          <w:tcPr>
            <w:tcW w:w="393" w:type="pct"/>
          </w:tcPr>
          <w:p w14:paraId="4006565E" w14:textId="77777777" w:rsidR="00206EE7" w:rsidRDefault="00206EE7" w:rsidP="00BB2A06">
            <w:pPr>
              <w:spacing w:line="240" w:lineRule="auto"/>
            </w:pPr>
            <w:r>
              <w:t>1</w:t>
            </w:r>
          </w:p>
        </w:tc>
        <w:tc>
          <w:tcPr>
            <w:tcW w:w="1334" w:type="pct"/>
          </w:tcPr>
          <w:p w14:paraId="4E2C3195" w14:textId="77777777" w:rsidR="00206EE7" w:rsidRDefault="00206EE7" w:rsidP="00BB2A06">
            <w:pPr>
              <w:spacing w:line="240" w:lineRule="auto"/>
            </w:pPr>
            <w:r>
              <w:t>0. Đang nộp hồ sơ</w:t>
            </w:r>
          </w:p>
        </w:tc>
        <w:tc>
          <w:tcPr>
            <w:tcW w:w="3273" w:type="pct"/>
          </w:tcPr>
          <w:p w14:paraId="10770E61" w14:textId="77777777" w:rsidR="00206EE7" w:rsidRDefault="00206EE7" w:rsidP="00BB2A06">
            <w:pPr>
              <w:spacing w:line="240" w:lineRule="auto"/>
            </w:pPr>
            <w:r>
              <w:t>Chứng thư số có hồ sơ đang nộp</w:t>
            </w:r>
          </w:p>
        </w:tc>
      </w:tr>
      <w:tr w:rsidR="00206EE7" w14:paraId="47D61D84" w14:textId="77777777" w:rsidTr="00BB2A06">
        <w:tc>
          <w:tcPr>
            <w:tcW w:w="393" w:type="pct"/>
          </w:tcPr>
          <w:p w14:paraId="42CDD346" w14:textId="77777777" w:rsidR="00206EE7" w:rsidRDefault="00206EE7" w:rsidP="00BB2A06">
            <w:pPr>
              <w:spacing w:line="240" w:lineRule="auto"/>
            </w:pPr>
            <w:r>
              <w:t>2</w:t>
            </w:r>
          </w:p>
        </w:tc>
        <w:tc>
          <w:tcPr>
            <w:tcW w:w="1334" w:type="pct"/>
          </w:tcPr>
          <w:p w14:paraId="6D2F06F5" w14:textId="77777777" w:rsidR="00206EE7" w:rsidRDefault="00206EE7" w:rsidP="00BB2A06">
            <w:pPr>
              <w:spacing w:line="240" w:lineRule="auto"/>
            </w:pPr>
            <w:r>
              <w:t>1. Đang hoạt động</w:t>
            </w:r>
          </w:p>
        </w:tc>
        <w:tc>
          <w:tcPr>
            <w:tcW w:w="3273" w:type="pct"/>
          </w:tcPr>
          <w:p w14:paraId="402ADFBD" w14:textId="77777777" w:rsidR="00206EE7" w:rsidRDefault="00206EE7" w:rsidP="00BB2A06">
            <w:pPr>
              <w:spacing w:line="240" w:lineRule="auto"/>
            </w:pPr>
            <w:r>
              <w:t>Chứng thư số đang được hoạt động.</w:t>
            </w:r>
          </w:p>
        </w:tc>
      </w:tr>
      <w:tr w:rsidR="00206EE7" w14:paraId="6C868D95" w14:textId="77777777" w:rsidTr="00BB2A06">
        <w:tc>
          <w:tcPr>
            <w:tcW w:w="393" w:type="pct"/>
          </w:tcPr>
          <w:p w14:paraId="7C373235" w14:textId="77777777" w:rsidR="00206EE7" w:rsidRDefault="00206EE7" w:rsidP="00BB2A06">
            <w:pPr>
              <w:spacing w:line="240" w:lineRule="auto"/>
            </w:pPr>
            <w:r>
              <w:t>3</w:t>
            </w:r>
          </w:p>
        </w:tc>
        <w:tc>
          <w:tcPr>
            <w:tcW w:w="1334" w:type="pct"/>
          </w:tcPr>
          <w:p w14:paraId="6C8E129D" w14:textId="77777777" w:rsidR="00206EE7" w:rsidRDefault="00206EE7" w:rsidP="00BB2A06">
            <w:r>
              <w:t>2. Hết hiệu lực</w:t>
            </w:r>
          </w:p>
        </w:tc>
        <w:tc>
          <w:tcPr>
            <w:tcW w:w="3273" w:type="pct"/>
          </w:tcPr>
          <w:p w14:paraId="216CF883" w14:textId="77777777" w:rsidR="00206EE7" w:rsidRDefault="00206EE7" w:rsidP="00BB2A06">
            <w:pPr>
              <w:spacing w:line="240" w:lineRule="auto"/>
            </w:pPr>
            <w:r>
              <w:t xml:space="preserve">Chứng thư số có ngày hết hiệu lực nhỏ hơn ngày hiện tại. </w:t>
            </w:r>
          </w:p>
        </w:tc>
      </w:tr>
      <w:tr w:rsidR="00206EE7" w14:paraId="4F425A42" w14:textId="77777777" w:rsidTr="00BB2A06">
        <w:tc>
          <w:tcPr>
            <w:tcW w:w="393" w:type="pct"/>
          </w:tcPr>
          <w:p w14:paraId="00F27EB9" w14:textId="77777777" w:rsidR="00206EE7" w:rsidRDefault="00206EE7" w:rsidP="00BB2A06">
            <w:pPr>
              <w:spacing w:line="240" w:lineRule="auto"/>
            </w:pPr>
            <w:r>
              <w:t>4</w:t>
            </w:r>
          </w:p>
        </w:tc>
        <w:tc>
          <w:tcPr>
            <w:tcW w:w="1334" w:type="pct"/>
          </w:tcPr>
          <w:p w14:paraId="71F440C4" w14:textId="77777777" w:rsidR="00206EE7" w:rsidRDefault="00206EE7" w:rsidP="00BB2A06">
            <w:r>
              <w:t>3. Đã thu hồi</w:t>
            </w:r>
          </w:p>
        </w:tc>
        <w:tc>
          <w:tcPr>
            <w:tcW w:w="3273" w:type="pct"/>
          </w:tcPr>
          <w:p w14:paraId="42659CEF" w14:textId="77777777" w:rsidR="00206EE7" w:rsidRDefault="00206EE7" w:rsidP="00BB2A06">
            <w:pPr>
              <w:spacing w:line="240" w:lineRule="auto"/>
            </w:pPr>
            <w:r>
              <w:t>Chứng thư số đã bị thu hồi lại.</w:t>
            </w:r>
          </w:p>
        </w:tc>
      </w:tr>
    </w:tbl>
    <w:p w14:paraId="076EF5BD" w14:textId="77777777" w:rsidR="002C215E" w:rsidRPr="002C215E" w:rsidRDefault="002C215E" w:rsidP="002C215E"/>
    <w:p w14:paraId="55256F6F" w14:textId="059AB3B9" w:rsidR="004A64C7" w:rsidRDefault="001477C3" w:rsidP="004A64C7">
      <w:pPr>
        <w:pStyle w:val="Heading4"/>
      </w:pPr>
      <w:r>
        <w:lastRenderedPageBreak/>
        <w:t xml:space="preserve">Mô hình trạng thái </w:t>
      </w:r>
      <w:r w:rsidR="00931C87">
        <w:t xml:space="preserve">của </w:t>
      </w:r>
      <w:r>
        <w:t xml:space="preserve">Tài khoản - </w:t>
      </w:r>
      <w:r w:rsidR="004A64C7">
        <w:t>Cơ quan, tổ chức</w:t>
      </w:r>
      <w:r>
        <w:t xml:space="preserve"> – Cán bộ</w:t>
      </w:r>
    </w:p>
    <w:p w14:paraId="042F1794" w14:textId="2B800328" w:rsidR="001477C3" w:rsidRDefault="000966BD" w:rsidP="001477C3">
      <w:r>
        <w:rPr>
          <w:noProof/>
        </w:rPr>
        <w:object w:dxaOrig="21631" w:dyaOrig="24481" w14:anchorId="61A6F96A">
          <v:shape id="_x0000_i1026" type="#_x0000_t75" alt="" style="width:451.2pt;height:510.15pt;mso-width-percent:0;mso-height-percent:0;mso-width-percent:0;mso-height-percent:0" o:ole="">
            <v:imagedata r:id="rId18" o:title=""/>
          </v:shape>
          <o:OLEObject Type="Embed" ProgID="Visio.Drawing.15" ShapeID="_x0000_i1026" DrawAspect="Content" ObjectID="_1640290242" r:id="rId19"/>
        </w:object>
      </w:r>
    </w:p>
    <w:p w14:paraId="373BC984" w14:textId="77777777" w:rsidR="00E22073" w:rsidRDefault="00E22073" w:rsidP="001477C3">
      <w:pPr>
        <w:sectPr w:rsidR="00E22073" w:rsidSect="00D926F6">
          <w:headerReference w:type="default" r:id="rId20"/>
          <w:footerReference w:type="default" r:id="rId21"/>
          <w:pgSz w:w="11907" w:h="16839" w:code="9"/>
          <w:pgMar w:top="1471" w:right="1440" w:bottom="1080" w:left="1440" w:header="540" w:footer="433" w:gutter="0"/>
          <w:cols w:space="720"/>
          <w:docGrid w:linePitch="360"/>
        </w:sectPr>
      </w:pPr>
    </w:p>
    <w:p w14:paraId="239CAA7D" w14:textId="18CE23B0" w:rsidR="00E22073" w:rsidRDefault="00E22073" w:rsidP="001477C3"/>
    <w:tbl>
      <w:tblPr>
        <w:tblStyle w:val="DTTSol"/>
        <w:tblW w:w="5000" w:type="pct"/>
        <w:tblLook w:val="0420" w:firstRow="1" w:lastRow="0" w:firstColumn="0" w:lastColumn="0" w:noHBand="0" w:noVBand="1"/>
      </w:tblPr>
      <w:tblGrid>
        <w:gridCol w:w="708"/>
        <w:gridCol w:w="1041"/>
        <w:gridCol w:w="1273"/>
        <w:gridCol w:w="1471"/>
        <w:gridCol w:w="1965"/>
        <w:gridCol w:w="1965"/>
        <w:gridCol w:w="1962"/>
        <w:gridCol w:w="1965"/>
        <w:gridCol w:w="1928"/>
      </w:tblGrid>
      <w:tr w:rsidR="00042DEB" w14:paraId="026F3ECF" w14:textId="7FB65289" w:rsidTr="00042DEB">
        <w:trPr>
          <w:cnfStyle w:val="100000000000" w:firstRow="1" w:lastRow="0" w:firstColumn="0" w:lastColumn="0" w:oddVBand="0" w:evenVBand="0" w:oddHBand="0" w:evenHBand="0" w:firstRowFirstColumn="0" w:firstRowLastColumn="0" w:lastRowFirstColumn="0" w:lastRowLastColumn="0"/>
          <w:trHeight w:val="794"/>
        </w:trPr>
        <w:tc>
          <w:tcPr>
            <w:tcW w:w="248" w:type="pct"/>
          </w:tcPr>
          <w:p w14:paraId="765EF38E" w14:textId="2D015470" w:rsidR="00042DEB" w:rsidRDefault="00042DEB" w:rsidP="00042DEB">
            <w:pPr>
              <w:widowControl w:val="0"/>
              <w:spacing w:after="60" w:line="240" w:lineRule="auto"/>
              <w:jc w:val="center"/>
            </w:pPr>
            <w:r>
              <w:t>STT</w:t>
            </w:r>
          </w:p>
        </w:tc>
        <w:tc>
          <w:tcPr>
            <w:tcW w:w="365" w:type="pct"/>
          </w:tcPr>
          <w:p w14:paraId="33B27816" w14:textId="271111C6" w:rsidR="00042DEB" w:rsidRDefault="00042DEB" w:rsidP="00042DEB">
            <w:pPr>
              <w:widowControl w:val="0"/>
              <w:spacing w:after="60" w:line="240" w:lineRule="auto"/>
              <w:jc w:val="center"/>
            </w:pPr>
            <w:r>
              <w:t>Hành động</w:t>
            </w:r>
          </w:p>
        </w:tc>
        <w:tc>
          <w:tcPr>
            <w:tcW w:w="446" w:type="pct"/>
          </w:tcPr>
          <w:p w14:paraId="60B5B43D" w14:textId="54E39E8A" w:rsidR="00042DEB" w:rsidRDefault="00042DEB" w:rsidP="00042DEB">
            <w:pPr>
              <w:widowControl w:val="0"/>
              <w:spacing w:after="60" w:line="240" w:lineRule="auto"/>
              <w:jc w:val="center"/>
            </w:pPr>
            <w:r>
              <w:t>Chức năng</w:t>
            </w:r>
          </w:p>
        </w:tc>
        <w:tc>
          <w:tcPr>
            <w:tcW w:w="515" w:type="pct"/>
          </w:tcPr>
          <w:p w14:paraId="5F216C01" w14:textId="71969183" w:rsidR="00042DEB" w:rsidRDefault="00042DEB" w:rsidP="00042DEB">
            <w:pPr>
              <w:widowControl w:val="0"/>
              <w:spacing w:after="60" w:line="240" w:lineRule="auto"/>
              <w:jc w:val="center"/>
            </w:pPr>
            <w:r>
              <w:t>Đối tượng thực hiện hành động</w:t>
            </w:r>
          </w:p>
        </w:tc>
        <w:tc>
          <w:tcPr>
            <w:tcW w:w="688" w:type="pct"/>
          </w:tcPr>
          <w:p w14:paraId="524B45FA" w14:textId="7A11FF77" w:rsidR="00042DEB" w:rsidRDefault="00042DEB" w:rsidP="00042DEB">
            <w:pPr>
              <w:widowControl w:val="0"/>
              <w:spacing w:after="60" w:line="240" w:lineRule="auto"/>
              <w:jc w:val="center"/>
            </w:pPr>
            <w:r>
              <w:t>Điều kiện bổ sung</w:t>
            </w:r>
          </w:p>
        </w:tc>
        <w:tc>
          <w:tcPr>
            <w:tcW w:w="688" w:type="pct"/>
          </w:tcPr>
          <w:p w14:paraId="35D0769B" w14:textId="45F13A02" w:rsidR="00042DEB" w:rsidRDefault="00042DEB" w:rsidP="00042DEB">
            <w:pPr>
              <w:widowControl w:val="0"/>
              <w:spacing w:after="60" w:line="240" w:lineRule="auto"/>
              <w:jc w:val="center"/>
            </w:pPr>
            <w:r>
              <w:t>Đối tượng bị áp dụng</w:t>
            </w:r>
          </w:p>
        </w:tc>
        <w:tc>
          <w:tcPr>
            <w:tcW w:w="687" w:type="pct"/>
          </w:tcPr>
          <w:p w14:paraId="1962E81C" w14:textId="034EAC13" w:rsidR="00042DEB" w:rsidRDefault="00042DEB" w:rsidP="00042DEB">
            <w:pPr>
              <w:widowControl w:val="0"/>
              <w:spacing w:after="60" w:line="240" w:lineRule="auto"/>
              <w:jc w:val="center"/>
            </w:pPr>
            <w:r>
              <w:t>Trạng thái đầu</w:t>
            </w:r>
          </w:p>
        </w:tc>
        <w:tc>
          <w:tcPr>
            <w:tcW w:w="688" w:type="pct"/>
          </w:tcPr>
          <w:p w14:paraId="341B3B28" w14:textId="5DDE28BE" w:rsidR="00042DEB" w:rsidRDefault="00042DEB" w:rsidP="00042DEB">
            <w:pPr>
              <w:widowControl w:val="0"/>
              <w:spacing w:after="60" w:line="240" w:lineRule="auto"/>
              <w:jc w:val="center"/>
            </w:pPr>
            <w:r>
              <w:t>Trạng thái cuối</w:t>
            </w:r>
          </w:p>
        </w:tc>
        <w:tc>
          <w:tcPr>
            <w:tcW w:w="675" w:type="pct"/>
          </w:tcPr>
          <w:p w14:paraId="1089496F" w14:textId="3E04C08F" w:rsidR="00042DEB" w:rsidRDefault="00042DEB" w:rsidP="00042DEB">
            <w:pPr>
              <w:widowControl w:val="0"/>
              <w:spacing w:after="60" w:line="240" w:lineRule="auto"/>
              <w:jc w:val="center"/>
            </w:pPr>
            <w:r>
              <w:t>Ghi chú</w:t>
            </w:r>
          </w:p>
        </w:tc>
      </w:tr>
      <w:tr w:rsidR="00042DEB" w14:paraId="66202CF0" w14:textId="7DD2DDF2" w:rsidTr="00042DEB">
        <w:trPr>
          <w:trHeight w:val="794"/>
        </w:trPr>
        <w:tc>
          <w:tcPr>
            <w:tcW w:w="248" w:type="pct"/>
            <w:vMerge w:val="restart"/>
          </w:tcPr>
          <w:p w14:paraId="00C94D5D" w14:textId="77777777" w:rsidR="00042DEB" w:rsidRDefault="00042DEB" w:rsidP="00042DEB">
            <w:pPr>
              <w:pStyle w:val="ListParagraph"/>
              <w:widowControl w:val="0"/>
              <w:numPr>
                <w:ilvl w:val="0"/>
                <w:numId w:val="225"/>
              </w:numPr>
              <w:spacing w:after="60" w:line="240" w:lineRule="auto"/>
              <w:jc w:val="center"/>
            </w:pPr>
          </w:p>
        </w:tc>
        <w:tc>
          <w:tcPr>
            <w:tcW w:w="365" w:type="pct"/>
            <w:vMerge w:val="restart"/>
          </w:tcPr>
          <w:p w14:paraId="45A9AB2D" w14:textId="21CEF640" w:rsidR="00042DEB" w:rsidRDefault="00042DEB" w:rsidP="00042DEB">
            <w:pPr>
              <w:widowControl w:val="0"/>
              <w:spacing w:after="60" w:line="240" w:lineRule="auto"/>
              <w:jc w:val="left"/>
            </w:pPr>
            <w:r>
              <w:t>Thêm mới cơ quan tổ chức</w:t>
            </w:r>
          </w:p>
        </w:tc>
        <w:tc>
          <w:tcPr>
            <w:tcW w:w="446" w:type="pct"/>
            <w:vMerge w:val="restart"/>
          </w:tcPr>
          <w:p w14:paraId="1918A547" w14:textId="0498EB88" w:rsidR="00042DEB" w:rsidRDefault="00042DEB" w:rsidP="00042DEB">
            <w:pPr>
              <w:widowControl w:val="0"/>
              <w:spacing w:after="60" w:line="240" w:lineRule="auto"/>
              <w:jc w:val="left"/>
            </w:pPr>
            <w:r>
              <w:t>Đăng ký tài khoản (Front-end)</w:t>
            </w:r>
          </w:p>
        </w:tc>
        <w:tc>
          <w:tcPr>
            <w:tcW w:w="515" w:type="pct"/>
            <w:vMerge w:val="restart"/>
          </w:tcPr>
          <w:p w14:paraId="51C411A0" w14:textId="06780F1A" w:rsidR="00042DEB" w:rsidRDefault="00042DEB" w:rsidP="00042DEB">
            <w:pPr>
              <w:widowControl w:val="0"/>
              <w:spacing w:after="60" w:line="240" w:lineRule="auto"/>
              <w:jc w:val="left"/>
            </w:pPr>
            <w:r>
              <w:t>Cơ quan, tổ chức</w:t>
            </w:r>
          </w:p>
        </w:tc>
        <w:tc>
          <w:tcPr>
            <w:tcW w:w="688" w:type="pct"/>
          </w:tcPr>
          <w:p w14:paraId="20120E27" w14:textId="1F827643" w:rsidR="00042DEB" w:rsidRDefault="00042DEB" w:rsidP="00042DEB">
            <w:pPr>
              <w:widowControl w:val="0"/>
              <w:spacing w:after="60" w:line="240" w:lineRule="auto"/>
              <w:jc w:val="left"/>
            </w:pPr>
            <w:r>
              <w:t>-</w:t>
            </w:r>
          </w:p>
        </w:tc>
        <w:tc>
          <w:tcPr>
            <w:tcW w:w="688" w:type="pct"/>
          </w:tcPr>
          <w:p w14:paraId="6189438C" w14:textId="2CC86D33" w:rsidR="00042DEB" w:rsidRDefault="00042DEB" w:rsidP="00042DEB">
            <w:pPr>
              <w:widowControl w:val="0"/>
              <w:spacing w:after="60" w:line="240" w:lineRule="auto"/>
              <w:jc w:val="left"/>
            </w:pPr>
            <w:r>
              <w:t>Cơ quan, tổ chức</w:t>
            </w:r>
          </w:p>
        </w:tc>
        <w:tc>
          <w:tcPr>
            <w:tcW w:w="687" w:type="pct"/>
          </w:tcPr>
          <w:p w14:paraId="69F138E2" w14:textId="7A155566" w:rsidR="00042DEB" w:rsidRPr="00160848" w:rsidRDefault="00042DEB" w:rsidP="00042DEB">
            <w:pPr>
              <w:widowControl w:val="0"/>
              <w:spacing w:after="60" w:line="240" w:lineRule="auto"/>
              <w:jc w:val="left"/>
              <w:rPr>
                <w:i/>
              </w:rPr>
            </w:pPr>
            <w:r w:rsidRPr="00160848">
              <w:rPr>
                <w:i/>
              </w:rPr>
              <w:t>[chưa có]</w:t>
            </w:r>
          </w:p>
        </w:tc>
        <w:tc>
          <w:tcPr>
            <w:tcW w:w="688" w:type="pct"/>
          </w:tcPr>
          <w:p w14:paraId="432AF942" w14:textId="417D0077" w:rsidR="00042DEB" w:rsidRDefault="00042DEB" w:rsidP="00042DEB">
            <w:pPr>
              <w:widowControl w:val="0"/>
              <w:spacing w:after="60" w:line="240" w:lineRule="auto"/>
              <w:jc w:val="left"/>
            </w:pPr>
            <w:r>
              <w:t>0. Chưa duyệt</w:t>
            </w:r>
          </w:p>
        </w:tc>
        <w:tc>
          <w:tcPr>
            <w:tcW w:w="675" w:type="pct"/>
          </w:tcPr>
          <w:p w14:paraId="1D9976B7" w14:textId="1E7B3E5F" w:rsidR="00042DEB" w:rsidRDefault="00042DEB" w:rsidP="00042DEB">
            <w:pPr>
              <w:widowControl w:val="0"/>
              <w:spacing w:after="60" w:line="240" w:lineRule="auto"/>
              <w:jc w:val="left"/>
            </w:pPr>
            <w:r>
              <w:t>-</w:t>
            </w:r>
          </w:p>
        </w:tc>
      </w:tr>
      <w:tr w:rsidR="00042DEB" w14:paraId="04C24C9A" w14:textId="236C103E" w:rsidTr="00042DEB">
        <w:trPr>
          <w:trHeight w:val="794"/>
        </w:trPr>
        <w:tc>
          <w:tcPr>
            <w:tcW w:w="248" w:type="pct"/>
            <w:vMerge/>
          </w:tcPr>
          <w:p w14:paraId="7B68D02C" w14:textId="77777777" w:rsidR="00042DEB" w:rsidRDefault="00042DEB" w:rsidP="00042DEB">
            <w:pPr>
              <w:widowControl w:val="0"/>
              <w:spacing w:after="60" w:line="240" w:lineRule="auto"/>
              <w:jc w:val="left"/>
            </w:pPr>
          </w:p>
        </w:tc>
        <w:tc>
          <w:tcPr>
            <w:tcW w:w="365" w:type="pct"/>
            <w:vMerge/>
          </w:tcPr>
          <w:p w14:paraId="7F0711C8" w14:textId="77777777" w:rsidR="00042DEB" w:rsidRDefault="00042DEB" w:rsidP="00042DEB">
            <w:pPr>
              <w:widowControl w:val="0"/>
              <w:spacing w:after="60" w:line="240" w:lineRule="auto"/>
              <w:jc w:val="left"/>
            </w:pPr>
          </w:p>
        </w:tc>
        <w:tc>
          <w:tcPr>
            <w:tcW w:w="446" w:type="pct"/>
            <w:vMerge/>
          </w:tcPr>
          <w:p w14:paraId="4D4211C7" w14:textId="77777777" w:rsidR="00042DEB" w:rsidRDefault="00042DEB" w:rsidP="00042DEB">
            <w:pPr>
              <w:widowControl w:val="0"/>
              <w:spacing w:after="60" w:line="240" w:lineRule="auto"/>
              <w:jc w:val="left"/>
            </w:pPr>
          </w:p>
        </w:tc>
        <w:tc>
          <w:tcPr>
            <w:tcW w:w="515" w:type="pct"/>
            <w:vMerge/>
          </w:tcPr>
          <w:p w14:paraId="1290A7D4" w14:textId="77777777" w:rsidR="00042DEB" w:rsidRDefault="00042DEB" w:rsidP="00042DEB">
            <w:pPr>
              <w:widowControl w:val="0"/>
              <w:spacing w:after="60" w:line="240" w:lineRule="auto"/>
              <w:jc w:val="left"/>
            </w:pPr>
          </w:p>
        </w:tc>
        <w:tc>
          <w:tcPr>
            <w:tcW w:w="688" w:type="pct"/>
          </w:tcPr>
          <w:p w14:paraId="28966B21" w14:textId="6AFFAFE5" w:rsidR="00042DEB" w:rsidRDefault="00042DEB" w:rsidP="00042DEB">
            <w:pPr>
              <w:widowControl w:val="0"/>
              <w:spacing w:after="60" w:line="240" w:lineRule="auto"/>
              <w:jc w:val="left"/>
            </w:pPr>
            <w:r>
              <w:t>-</w:t>
            </w:r>
          </w:p>
        </w:tc>
        <w:tc>
          <w:tcPr>
            <w:tcW w:w="688" w:type="pct"/>
          </w:tcPr>
          <w:p w14:paraId="7AB0DD53" w14:textId="6FB5B2BA" w:rsidR="00042DEB" w:rsidRDefault="00042DEB" w:rsidP="00042DEB">
            <w:pPr>
              <w:widowControl w:val="0"/>
              <w:spacing w:after="60" w:line="240" w:lineRule="auto"/>
              <w:jc w:val="left"/>
            </w:pPr>
            <w:r>
              <w:t>Tài khoản – Người dùng</w:t>
            </w:r>
          </w:p>
        </w:tc>
        <w:tc>
          <w:tcPr>
            <w:tcW w:w="687" w:type="pct"/>
          </w:tcPr>
          <w:p w14:paraId="6E27B7C7" w14:textId="0A53A519" w:rsidR="00042DEB" w:rsidRDefault="00042DEB" w:rsidP="00042DEB">
            <w:pPr>
              <w:widowControl w:val="0"/>
              <w:spacing w:after="60" w:line="240" w:lineRule="auto"/>
              <w:jc w:val="left"/>
            </w:pPr>
            <w:r w:rsidRPr="00160848">
              <w:rPr>
                <w:i/>
              </w:rPr>
              <w:t>[chưa có]</w:t>
            </w:r>
          </w:p>
        </w:tc>
        <w:tc>
          <w:tcPr>
            <w:tcW w:w="688" w:type="pct"/>
          </w:tcPr>
          <w:p w14:paraId="0DED262C" w14:textId="4323C109" w:rsidR="00042DEB" w:rsidRDefault="00042DEB" w:rsidP="00042DEB">
            <w:pPr>
              <w:widowControl w:val="0"/>
              <w:spacing w:after="60" w:line="240" w:lineRule="auto"/>
              <w:jc w:val="left"/>
            </w:pPr>
            <w:r>
              <w:t>0. Chưa duyệt</w:t>
            </w:r>
          </w:p>
        </w:tc>
        <w:tc>
          <w:tcPr>
            <w:tcW w:w="675" w:type="pct"/>
          </w:tcPr>
          <w:p w14:paraId="03B7D220" w14:textId="31717BE8" w:rsidR="00042DEB" w:rsidRDefault="00042DEB" w:rsidP="00042DEB">
            <w:pPr>
              <w:widowControl w:val="0"/>
              <w:spacing w:after="60" w:line="240" w:lineRule="auto"/>
              <w:jc w:val="left"/>
            </w:pPr>
            <w:r>
              <w:t>Thông tin người tiếp nhận CTS</w:t>
            </w:r>
          </w:p>
        </w:tc>
      </w:tr>
      <w:tr w:rsidR="00042DEB" w14:paraId="5B5D2AA2" w14:textId="77777777" w:rsidTr="00042DEB">
        <w:trPr>
          <w:trHeight w:val="794"/>
        </w:trPr>
        <w:tc>
          <w:tcPr>
            <w:tcW w:w="248" w:type="pct"/>
            <w:vMerge w:val="restart"/>
          </w:tcPr>
          <w:p w14:paraId="6FC5E796" w14:textId="77777777" w:rsidR="00042DEB" w:rsidRDefault="00042DEB" w:rsidP="00042DEB">
            <w:pPr>
              <w:pStyle w:val="ListParagraph"/>
              <w:widowControl w:val="0"/>
              <w:numPr>
                <w:ilvl w:val="0"/>
                <w:numId w:val="225"/>
              </w:numPr>
              <w:spacing w:after="60" w:line="240" w:lineRule="auto"/>
              <w:jc w:val="center"/>
            </w:pPr>
          </w:p>
        </w:tc>
        <w:tc>
          <w:tcPr>
            <w:tcW w:w="365" w:type="pct"/>
            <w:vMerge w:val="restart"/>
          </w:tcPr>
          <w:p w14:paraId="1652640D" w14:textId="565AFE8D" w:rsidR="00042DEB" w:rsidRDefault="00042DEB" w:rsidP="00042DEB">
            <w:pPr>
              <w:widowControl w:val="0"/>
              <w:spacing w:after="60" w:line="240" w:lineRule="auto"/>
              <w:jc w:val="left"/>
            </w:pPr>
            <w:r>
              <w:t>Duyệt cơ quan, tổ chức</w:t>
            </w:r>
          </w:p>
        </w:tc>
        <w:tc>
          <w:tcPr>
            <w:tcW w:w="446" w:type="pct"/>
            <w:vMerge w:val="restart"/>
          </w:tcPr>
          <w:p w14:paraId="71D4F241" w14:textId="2D1202A2" w:rsidR="00042DEB" w:rsidRDefault="00042DEB" w:rsidP="00042DEB">
            <w:pPr>
              <w:widowControl w:val="0"/>
              <w:spacing w:after="60" w:line="240" w:lineRule="auto"/>
              <w:jc w:val="left"/>
            </w:pPr>
            <w:r>
              <w:t>Quản lý tài khoản – tổ chức</w:t>
            </w:r>
          </w:p>
        </w:tc>
        <w:tc>
          <w:tcPr>
            <w:tcW w:w="515" w:type="pct"/>
            <w:vMerge w:val="restart"/>
          </w:tcPr>
          <w:p w14:paraId="0A491DB8" w14:textId="05E4807E" w:rsidR="00042DEB" w:rsidRDefault="00042DEB" w:rsidP="00042DEB">
            <w:pPr>
              <w:widowControl w:val="0"/>
              <w:spacing w:after="60" w:line="240" w:lineRule="auto"/>
              <w:jc w:val="left"/>
            </w:pPr>
            <w:r>
              <w:t>Cơ quan, tổ chức</w:t>
            </w:r>
          </w:p>
        </w:tc>
        <w:tc>
          <w:tcPr>
            <w:tcW w:w="688" w:type="pct"/>
          </w:tcPr>
          <w:p w14:paraId="51FE79CB" w14:textId="6E0BCFF0" w:rsidR="00042DEB" w:rsidRDefault="00042DEB" w:rsidP="00042DEB">
            <w:pPr>
              <w:widowControl w:val="0"/>
              <w:spacing w:after="60" w:line="240" w:lineRule="auto"/>
              <w:jc w:val="left"/>
            </w:pPr>
            <w:r>
              <w:t>-</w:t>
            </w:r>
          </w:p>
        </w:tc>
        <w:tc>
          <w:tcPr>
            <w:tcW w:w="688" w:type="pct"/>
          </w:tcPr>
          <w:p w14:paraId="115E95E9" w14:textId="2D9897A6" w:rsidR="00042DEB" w:rsidRDefault="00042DEB" w:rsidP="00042DEB">
            <w:pPr>
              <w:widowControl w:val="0"/>
              <w:spacing w:after="60" w:line="240" w:lineRule="auto"/>
              <w:jc w:val="left"/>
            </w:pPr>
            <w:r>
              <w:t>Cơ quan, tổ chức</w:t>
            </w:r>
          </w:p>
        </w:tc>
        <w:tc>
          <w:tcPr>
            <w:tcW w:w="687" w:type="pct"/>
          </w:tcPr>
          <w:p w14:paraId="74A9CD81" w14:textId="27788A36" w:rsidR="00042DEB" w:rsidRDefault="00042DEB" w:rsidP="00042DEB">
            <w:pPr>
              <w:widowControl w:val="0"/>
              <w:spacing w:after="60" w:line="240" w:lineRule="auto"/>
              <w:jc w:val="left"/>
            </w:pPr>
            <w:r>
              <w:t>0. Chưa duyệt</w:t>
            </w:r>
          </w:p>
        </w:tc>
        <w:tc>
          <w:tcPr>
            <w:tcW w:w="688" w:type="pct"/>
          </w:tcPr>
          <w:p w14:paraId="313DC11B" w14:textId="39F0817B" w:rsidR="00042DEB" w:rsidRDefault="00042DEB" w:rsidP="00042DEB">
            <w:pPr>
              <w:widowControl w:val="0"/>
              <w:spacing w:after="60" w:line="240" w:lineRule="auto"/>
              <w:jc w:val="left"/>
            </w:pPr>
            <w:r>
              <w:t>1. Đã duyệt</w:t>
            </w:r>
          </w:p>
        </w:tc>
        <w:tc>
          <w:tcPr>
            <w:tcW w:w="675" w:type="pct"/>
          </w:tcPr>
          <w:p w14:paraId="2E9D15E1" w14:textId="3409A755" w:rsidR="00042DEB" w:rsidRDefault="00042DEB" w:rsidP="00042DEB">
            <w:pPr>
              <w:widowControl w:val="0"/>
              <w:spacing w:after="60" w:line="240" w:lineRule="auto"/>
              <w:jc w:val="left"/>
            </w:pPr>
            <w:r>
              <w:t>-</w:t>
            </w:r>
          </w:p>
        </w:tc>
      </w:tr>
      <w:tr w:rsidR="00042DEB" w14:paraId="265775F6" w14:textId="77777777" w:rsidTr="00042DEB">
        <w:trPr>
          <w:trHeight w:val="794"/>
        </w:trPr>
        <w:tc>
          <w:tcPr>
            <w:tcW w:w="248" w:type="pct"/>
            <w:vMerge/>
          </w:tcPr>
          <w:p w14:paraId="10EF3762" w14:textId="77777777" w:rsidR="00042DEB" w:rsidRDefault="00042DEB" w:rsidP="00042DEB">
            <w:pPr>
              <w:widowControl w:val="0"/>
              <w:spacing w:after="60" w:line="240" w:lineRule="auto"/>
              <w:jc w:val="left"/>
            </w:pPr>
          </w:p>
        </w:tc>
        <w:tc>
          <w:tcPr>
            <w:tcW w:w="365" w:type="pct"/>
            <w:vMerge/>
          </w:tcPr>
          <w:p w14:paraId="442C6E1D" w14:textId="77777777" w:rsidR="00042DEB" w:rsidRDefault="00042DEB" w:rsidP="00042DEB">
            <w:pPr>
              <w:widowControl w:val="0"/>
              <w:spacing w:after="60" w:line="240" w:lineRule="auto"/>
              <w:jc w:val="left"/>
            </w:pPr>
          </w:p>
        </w:tc>
        <w:tc>
          <w:tcPr>
            <w:tcW w:w="446" w:type="pct"/>
            <w:vMerge/>
          </w:tcPr>
          <w:p w14:paraId="77891B42" w14:textId="77777777" w:rsidR="00042DEB" w:rsidRDefault="00042DEB" w:rsidP="00042DEB">
            <w:pPr>
              <w:widowControl w:val="0"/>
              <w:spacing w:after="60" w:line="240" w:lineRule="auto"/>
              <w:jc w:val="left"/>
            </w:pPr>
          </w:p>
        </w:tc>
        <w:tc>
          <w:tcPr>
            <w:tcW w:w="515" w:type="pct"/>
            <w:vMerge/>
          </w:tcPr>
          <w:p w14:paraId="23E6AEDA" w14:textId="77777777" w:rsidR="00042DEB" w:rsidRDefault="00042DEB" w:rsidP="00042DEB">
            <w:pPr>
              <w:widowControl w:val="0"/>
              <w:spacing w:after="60" w:line="240" w:lineRule="auto"/>
              <w:jc w:val="left"/>
            </w:pPr>
          </w:p>
        </w:tc>
        <w:tc>
          <w:tcPr>
            <w:tcW w:w="688" w:type="pct"/>
          </w:tcPr>
          <w:p w14:paraId="7009FDD4" w14:textId="56350BD1" w:rsidR="00042DEB" w:rsidRDefault="00042DEB" w:rsidP="00042DEB">
            <w:pPr>
              <w:widowControl w:val="0"/>
              <w:spacing w:after="60" w:line="240" w:lineRule="auto"/>
              <w:jc w:val="left"/>
            </w:pPr>
            <w:r>
              <w:t>-</w:t>
            </w:r>
          </w:p>
        </w:tc>
        <w:tc>
          <w:tcPr>
            <w:tcW w:w="688" w:type="pct"/>
          </w:tcPr>
          <w:p w14:paraId="61E7B32D" w14:textId="2A934D52" w:rsidR="00042DEB" w:rsidRDefault="00042DEB" w:rsidP="00042DEB">
            <w:pPr>
              <w:widowControl w:val="0"/>
              <w:spacing w:after="60" w:line="240" w:lineRule="auto"/>
              <w:jc w:val="left"/>
            </w:pPr>
            <w:r>
              <w:t>Tài khoản – Người dùng</w:t>
            </w:r>
          </w:p>
        </w:tc>
        <w:tc>
          <w:tcPr>
            <w:tcW w:w="687" w:type="pct"/>
          </w:tcPr>
          <w:p w14:paraId="10D1BD76" w14:textId="0F869AE2" w:rsidR="00042DEB" w:rsidRDefault="00042DEB" w:rsidP="00042DEB">
            <w:pPr>
              <w:widowControl w:val="0"/>
              <w:spacing w:after="60" w:line="240" w:lineRule="auto"/>
              <w:jc w:val="left"/>
            </w:pPr>
            <w:r>
              <w:t>0. Chưa duyệt</w:t>
            </w:r>
          </w:p>
        </w:tc>
        <w:tc>
          <w:tcPr>
            <w:tcW w:w="688" w:type="pct"/>
          </w:tcPr>
          <w:p w14:paraId="595E11DC" w14:textId="4D9D422A" w:rsidR="00042DEB" w:rsidRDefault="00042DEB" w:rsidP="00042DEB">
            <w:pPr>
              <w:widowControl w:val="0"/>
              <w:spacing w:after="60" w:line="240" w:lineRule="auto"/>
              <w:jc w:val="left"/>
            </w:pPr>
            <w:r>
              <w:t>1. Đã duyệt</w:t>
            </w:r>
          </w:p>
        </w:tc>
        <w:tc>
          <w:tcPr>
            <w:tcW w:w="675" w:type="pct"/>
          </w:tcPr>
          <w:p w14:paraId="17A16975" w14:textId="5D945484" w:rsidR="00042DEB" w:rsidRDefault="00042DEB" w:rsidP="00042DEB">
            <w:pPr>
              <w:widowControl w:val="0"/>
              <w:spacing w:after="60" w:line="240" w:lineRule="auto"/>
              <w:jc w:val="left"/>
            </w:pPr>
            <w:r>
              <w:t>Thông tin người tiếp nhận CTS</w:t>
            </w:r>
          </w:p>
        </w:tc>
      </w:tr>
      <w:tr w:rsidR="00042DEB" w14:paraId="09754EB1" w14:textId="77777777" w:rsidTr="00042DEB">
        <w:trPr>
          <w:trHeight w:val="794"/>
        </w:trPr>
        <w:tc>
          <w:tcPr>
            <w:tcW w:w="248" w:type="pct"/>
            <w:vMerge w:val="restart"/>
          </w:tcPr>
          <w:p w14:paraId="1B0355F8" w14:textId="77777777" w:rsidR="00042DEB" w:rsidRDefault="00042DEB" w:rsidP="00042DEB">
            <w:pPr>
              <w:pStyle w:val="ListParagraph"/>
              <w:widowControl w:val="0"/>
              <w:numPr>
                <w:ilvl w:val="0"/>
                <w:numId w:val="225"/>
              </w:numPr>
              <w:spacing w:after="60" w:line="240" w:lineRule="auto"/>
              <w:jc w:val="center"/>
            </w:pPr>
          </w:p>
        </w:tc>
        <w:tc>
          <w:tcPr>
            <w:tcW w:w="365" w:type="pct"/>
            <w:vMerge w:val="restart"/>
          </w:tcPr>
          <w:p w14:paraId="6A05C250" w14:textId="6F214046" w:rsidR="00042DEB" w:rsidRDefault="00042DEB" w:rsidP="00042DEB">
            <w:pPr>
              <w:widowControl w:val="0"/>
              <w:spacing w:after="60" w:line="240" w:lineRule="auto"/>
              <w:jc w:val="left"/>
            </w:pPr>
            <w:r>
              <w:t>Xóa cơ quan, tổ chức</w:t>
            </w:r>
          </w:p>
        </w:tc>
        <w:tc>
          <w:tcPr>
            <w:tcW w:w="446" w:type="pct"/>
            <w:vMerge w:val="restart"/>
          </w:tcPr>
          <w:p w14:paraId="79FC723E" w14:textId="79BAC639" w:rsidR="00042DEB" w:rsidRDefault="00042DEB" w:rsidP="00042DEB">
            <w:pPr>
              <w:widowControl w:val="0"/>
              <w:spacing w:after="60" w:line="240" w:lineRule="auto"/>
              <w:jc w:val="left"/>
            </w:pPr>
            <w:r>
              <w:t>Quản lý tài khoản – tổ chức</w:t>
            </w:r>
          </w:p>
        </w:tc>
        <w:tc>
          <w:tcPr>
            <w:tcW w:w="515" w:type="pct"/>
            <w:vMerge w:val="restart"/>
          </w:tcPr>
          <w:p w14:paraId="08F36799" w14:textId="298D9930" w:rsidR="00042DEB" w:rsidRDefault="00042DEB" w:rsidP="00042DEB">
            <w:pPr>
              <w:widowControl w:val="0"/>
              <w:spacing w:after="60" w:line="240" w:lineRule="auto"/>
              <w:jc w:val="left"/>
            </w:pPr>
            <w:r>
              <w:t>Cơ quan, tổ chức</w:t>
            </w:r>
          </w:p>
        </w:tc>
        <w:tc>
          <w:tcPr>
            <w:tcW w:w="688" w:type="pct"/>
          </w:tcPr>
          <w:p w14:paraId="3AFAE34C" w14:textId="4C1344D7" w:rsidR="00042DEB" w:rsidRDefault="00042DEB" w:rsidP="00042DEB">
            <w:pPr>
              <w:widowControl w:val="0"/>
              <w:spacing w:after="60" w:line="240" w:lineRule="auto"/>
              <w:jc w:val="left"/>
            </w:pPr>
            <w:r>
              <w:t>-</w:t>
            </w:r>
          </w:p>
        </w:tc>
        <w:tc>
          <w:tcPr>
            <w:tcW w:w="688" w:type="pct"/>
          </w:tcPr>
          <w:p w14:paraId="64B7A60A" w14:textId="4A5BB350" w:rsidR="00042DEB" w:rsidRDefault="00042DEB" w:rsidP="00042DEB">
            <w:pPr>
              <w:widowControl w:val="0"/>
              <w:spacing w:after="60" w:line="240" w:lineRule="auto"/>
              <w:jc w:val="left"/>
            </w:pPr>
            <w:r>
              <w:t>Cơ quan, tổ chức</w:t>
            </w:r>
          </w:p>
        </w:tc>
        <w:tc>
          <w:tcPr>
            <w:tcW w:w="687" w:type="pct"/>
          </w:tcPr>
          <w:p w14:paraId="7469AEA9" w14:textId="2EF5652D" w:rsidR="00042DEB" w:rsidRDefault="00042DEB" w:rsidP="00042DEB">
            <w:pPr>
              <w:widowControl w:val="0"/>
              <w:spacing w:after="60" w:line="240" w:lineRule="auto"/>
              <w:jc w:val="left"/>
            </w:pPr>
            <w:r>
              <w:t>0. Chưa duyệt</w:t>
            </w:r>
          </w:p>
        </w:tc>
        <w:tc>
          <w:tcPr>
            <w:tcW w:w="688" w:type="pct"/>
          </w:tcPr>
          <w:p w14:paraId="155E9237" w14:textId="2330DE63" w:rsidR="00042DEB" w:rsidRDefault="00042DEB" w:rsidP="00042DEB">
            <w:pPr>
              <w:widowControl w:val="0"/>
              <w:spacing w:after="60" w:line="240" w:lineRule="auto"/>
              <w:jc w:val="left"/>
            </w:pPr>
            <w:r w:rsidRPr="00160848">
              <w:rPr>
                <w:i/>
              </w:rPr>
              <w:t>[</w:t>
            </w:r>
            <w:r>
              <w:rPr>
                <w:i/>
              </w:rPr>
              <w:t>kết thúc</w:t>
            </w:r>
            <w:r w:rsidRPr="00160848">
              <w:rPr>
                <w:i/>
              </w:rPr>
              <w:t>]</w:t>
            </w:r>
          </w:p>
        </w:tc>
        <w:tc>
          <w:tcPr>
            <w:tcW w:w="675" w:type="pct"/>
          </w:tcPr>
          <w:p w14:paraId="1872DC2C" w14:textId="71846E52" w:rsidR="00042DEB" w:rsidRDefault="00042DEB" w:rsidP="00042DEB">
            <w:pPr>
              <w:widowControl w:val="0"/>
              <w:spacing w:after="60" w:line="240" w:lineRule="auto"/>
              <w:jc w:val="left"/>
            </w:pPr>
            <w:r>
              <w:t>-</w:t>
            </w:r>
          </w:p>
        </w:tc>
      </w:tr>
      <w:tr w:rsidR="00042DEB" w14:paraId="4B8ED007" w14:textId="77777777" w:rsidTr="00042DEB">
        <w:trPr>
          <w:trHeight w:val="794"/>
        </w:trPr>
        <w:tc>
          <w:tcPr>
            <w:tcW w:w="248" w:type="pct"/>
            <w:vMerge/>
          </w:tcPr>
          <w:p w14:paraId="50F94881" w14:textId="77777777" w:rsidR="00042DEB" w:rsidRDefault="00042DEB" w:rsidP="00042DEB">
            <w:pPr>
              <w:pStyle w:val="ListParagraph"/>
              <w:widowControl w:val="0"/>
              <w:numPr>
                <w:ilvl w:val="0"/>
                <w:numId w:val="225"/>
              </w:numPr>
              <w:spacing w:after="60" w:line="240" w:lineRule="auto"/>
              <w:jc w:val="center"/>
            </w:pPr>
          </w:p>
        </w:tc>
        <w:tc>
          <w:tcPr>
            <w:tcW w:w="365" w:type="pct"/>
            <w:vMerge/>
          </w:tcPr>
          <w:p w14:paraId="065F6A56" w14:textId="77777777" w:rsidR="00042DEB" w:rsidRDefault="00042DEB" w:rsidP="00042DEB">
            <w:pPr>
              <w:widowControl w:val="0"/>
              <w:spacing w:after="60" w:line="240" w:lineRule="auto"/>
              <w:jc w:val="left"/>
            </w:pPr>
          </w:p>
        </w:tc>
        <w:tc>
          <w:tcPr>
            <w:tcW w:w="446" w:type="pct"/>
            <w:vMerge/>
          </w:tcPr>
          <w:p w14:paraId="157F272F" w14:textId="77777777" w:rsidR="00042DEB" w:rsidRDefault="00042DEB" w:rsidP="00042DEB">
            <w:pPr>
              <w:widowControl w:val="0"/>
              <w:spacing w:after="60" w:line="240" w:lineRule="auto"/>
              <w:jc w:val="left"/>
            </w:pPr>
          </w:p>
        </w:tc>
        <w:tc>
          <w:tcPr>
            <w:tcW w:w="515" w:type="pct"/>
            <w:vMerge/>
          </w:tcPr>
          <w:p w14:paraId="53865333" w14:textId="77777777" w:rsidR="00042DEB" w:rsidRDefault="00042DEB" w:rsidP="00042DEB">
            <w:pPr>
              <w:widowControl w:val="0"/>
              <w:spacing w:after="60" w:line="240" w:lineRule="auto"/>
              <w:jc w:val="left"/>
            </w:pPr>
          </w:p>
        </w:tc>
        <w:tc>
          <w:tcPr>
            <w:tcW w:w="688" w:type="pct"/>
          </w:tcPr>
          <w:p w14:paraId="70C71A5F" w14:textId="1A44C5DF" w:rsidR="00042DEB" w:rsidRDefault="00042DEB" w:rsidP="00042DEB">
            <w:pPr>
              <w:widowControl w:val="0"/>
              <w:spacing w:after="60" w:line="240" w:lineRule="auto"/>
              <w:jc w:val="left"/>
            </w:pPr>
            <w:r>
              <w:t>Các tài khoản – người dùng (nếu có) đều ở trạng thái [0. Chưa duyệt]</w:t>
            </w:r>
          </w:p>
        </w:tc>
        <w:tc>
          <w:tcPr>
            <w:tcW w:w="688" w:type="pct"/>
          </w:tcPr>
          <w:p w14:paraId="4A0EE38E" w14:textId="45EEAF47" w:rsidR="00042DEB" w:rsidRDefault="00042DEB" w:rsidP="00042DEB">
            <w:pPr>
              <w:widowControl w:val="0"/>
              <w:spacing w:after="60" w:line="240" w:lineRule="auto"/>
              <w:jc w:val="left"/>
            </w:pPr>
            <w:r>
              <w:t>Tài khoản – Người dùng</w:t>
            </w:r>
          </w:p>
        </w:tc>
        <w:tc>
          <w:tcPr>
            <w:tcW w:w="687" w:type="pct"/>
          </w:tcPr>
          <w:p w14:paraId="383CA23E" w14:textId="56042F3D" w:rsidR="00042DEB" w:rsidRPr="00160848" w:rsidRDefault="00042DEB" w:rsidP="00042DEB">
            <w:pPr>
              <w:widowControl w:val="0"/>
              <w:spacing w:after="60" w:line="240" w:lineRule="auto"/>
              <w:jc w:val="left"/>
              <w:rPr>
                <w:i/>
              </w:rPr>
            </w:pPr>
            <w:r>
              <w:t>0. Chưa duyệt</w:t>
            </w:r>
          </w:p>
        </w:tc>
        <w:tc>
          <w:tcPr>
            <w:tcW w:w="688" w:type="pct"/>
          </w:tcPr>
          <w:p w14:paraId="0928EE55" w14:textId="2171EA5D" w:rsidR="00042DEB" w:rsidRDefault="00042DEB" w:rsidP="00042DEB">
            <w:pPr>
              <w:widowControl w:val="0"/>
              <w:spacing w:after="60" w:line="240" w:lineRule="auto"/>
              <w:jc w:val="left"/>
            </w:pPr>
            <w:r w:rsidRPr="00160848">
              <w:rPr>
                <w:i/>
              </w:rPr>
              <w:t>[</w:t>
            </w:r>
            <w:r>
              <w:rPr>
                <w:i/>
              </w:rPr>
              <w:t>kết thúc</w:t>
            </w:r>
            <w:r w:rsidRPr="00160848">
              <w:rPr>
                <w:i/>
              </w:rPr>
              <w:t>]</w:t>
            </w:r>
          </w:p>
        </w:tc>
        <w:tc>
          <w:tcPr>
            <w:tcW w:w="675" w:type="pct"/>
          </w:tcPr>
          <w:p w14:paraId="3455684B" w14:textId="4F192D0F" w:rsidR="00042DEB" w:rsidRDefault="00042DEB" w:rsidP="00042DEB">
            <w:pPr>
              <w:widowControl w:val="0"/>
              <w:spacing w:after="60" w:line="240" w:lineRule="auto"/>
              <w:jc w:val="left"/>
            </w:pPr>
            <w:r>
              <w:t>Thông tin người tiếp nhận CTS</w:t>
            </w:r>
          </w:p>
        </w:tc>
      </w:tr>
      <w:tr w:rsidR="00177DEE" w14:paraId="1CD5775C" w14:textId="77777777" w:rsidTr="00042DEB">
        <w:trPr>
          <w:trHeight w:val="794"/>
        </w:trPr>
        <w:tc>
          <w:tcPr>
            <w:tcW w:w="248" w:type="pct"/>
            <w:vMerge w:val="restart"/>
          </w:tcPr>
          <w:p w14:paraId="54E40415" w14:textId="77777777" w:rsidR="00177DEE" w:rsidRDefault="00177DEE" w:rsidP="00042DEB">
            <w:pPr>
              <w:pStyle w:val="ListParagraph"/>
              <w:widowControl w:val="0"/>
              <w:numPr>
                <w:ilvl w:val="0"/>
                <w:numId w:val="225"/>
              </w:numPr>
              <w:spacing w:after="60" w:line="240" w:lineRule="auto"/>
              <w:jc w:val="center"/>
            </w:pPr>
          </w:p>
        </w:tc>
        <w:tc>
          <w:tcPr>
            <w:tcW w:w="365" w:type="pct"/>
            <w:vMerge w:val="restart"/>
          </w:tcPr>
          <w:p w14:paraId="4A7D80E1" w14:textId="38CB1A8E" w:rsidR="00177DEE" w:rsidRDefault="00177DEE" w:rsidP="00042DEB">
            <w:pPr>
              <w:widowControl w:val="0"/>
              <w:spacing w:after="60" w:line="240" w:lineRule="auto"/>
              <w:jc w:val="left"/>
            </w:pPr>
            <w:r>
              <w:t>Không duyệt cơ quan, tổ chức</w:t>
            </w:r>
          </w:p>
        </w:tc>
        <w:tc>
          <w:tcPr>
            <w:tcW w:w="446" w:type="pct"/>
            <w:vMerge w:val="restart"/>
          </w:tcPr>
          <w:p w14:paraId="4BC61D1E" w14:textId="4F5F8767" w:rsidR="00177DEE" w:rsidRDefault="00177DEE" w:rsidP="00042DEB">
            <w:pPr>
              <w:widowControl w:val="0"/>
              <w:spacing w:after="60" w:line="240" w:lineRule="auto"/>
              <w:jc w:val="left"/>
            </w:pPr>
            <w:r>
              <w:t>Quản lý tài khoản – tổ chức</w:t>
            </w:r>
          </w:p>
        </w:tc>
        <w:tc>
          <w:tcPr>
            <w:tcW w:w="515" w:type="pct"/>
            <w:vMerge w:val="restart"/>
          </w:tcPr>
          <w:p w14:paraId="2938563C" w14:textId="68141193" w:rsidR="00177DEE" w:rsidRDefault="00177DEE" w:rsidP="00042DEB">
            <w:pPr>
              <w:widowControl w:val="0"/>
              <w:spacing w:after="60" w:line="240" w:lineRule="auto"/>
              <w:jc w:val="left"/>
            </w:pPr>
            <w:r>
              <w:t>Cơ quan, tổ chức</w:t>
            </w:r>
          </w:p>
        </w:tc>
        <w:tc>
          <w:tcPr>
            <w:tcW w:w="688" w:type="pct"/>
          </w:tcPr>
          <w:p w14:paraId="6C07FBDA" w14:textId="5B67C6B7" w:rsidR="00177DEE" w:rsidRDefault="00177DEE" w:rsidP="00042DEB">
            <w:pPr>
              <w:widowControl w:val="0"/>
              <w:spacing w:after="60" w:line="240" w:lineRule="auto"/>
              <w:jc w:val="left"/>
            </w:pPr>
            <w:r>
              <w:t>-</w:t>
            </w:r>
          </w:p>
        </w:tc>
        <w:tc>
          <w:tcPr>
            <w:tcW w:w="688" w:type="pct"/>
          </w:tcPr>
          <w:p w14:paraId="0A57D886" w14:textId="214B97B7" w:rsidR="00177DEE" w:rsidRDefault="00177DEE" w:rsidP="00042DEB">
            <w:pPr>
              <w:widowControl w:val="0"/>
              <w:spacing w:after="60" w:line="240" w:lineRule="auto"/>
              <w:jc w:val="left"/>
            </w:pPr>
            <w:r>
              <w:t>Cơ quan, tổ chức</w:t>
            </w:r>
          </w:p>
        </w:tc>
        <w:tc>
          <w:tcPr>
            <w:tcW w:w="687" w:type="pct"/>
          </w:tcPr>
          <w:p w14:paraId="671A513D" w14:textId="5002FABF" w:rsidR="00177DEE" w:rsidRDefault="00177DEE" w:rsidP="00042DEB">
            <w:pPr>
              <w:widowControl w:val="0"/>
              <w:spacing w:after="60" w:line="240" w:lineRule="auto"/>
              <w:jc w:val="left"/>
            </w:pPr>
            <w:r>
              <w:t>1. Đã duyệt</w:t>
            </w:r>
          </w:p>
        </w:tc>
        <w:tc>
          <w:tcPr>
            <w:tcW w:w="688" w:type="pct"/>
          </w:tcPr>
          <w:p w14:paraId="77AB72B7" w14:textId="1985011B" w:rsidR="00177DEE" w:rsidRDefault="00177DEE" w:rsidP="00042DEB">
            <w:pPr>
              <w:widowControl w:val="0"/>
              <w:spacing w:after="60" w:line="240" w:lineRule="auto"/>
              <w:jc w:val="left"/>
            </w:pPr>
            <w:r>
              <w:t>0. Chưa duyệt</w:t>
            </w:r>
          </w:p>
        </w:tc>
        <w:tc>
          <w:tcPr>
            <w:tcW w:w="675" w:type="pct"/>
          </w:tcPr>
          <w:p w14:paraId="0CBF2AB1" w14:textId="77777777" w:rsidR="00177DEE" w:rsidRDefault="00177DEE" w:rsidP="00042DEB">
            <w:pPr>
              <w:widowControl w:val="0"/>
              <w:spacing w:after="60" w:line="240" w:lineRule="auto"/>
              <w:jc w:val="left"/>
            </w:pPr>
          </w:p>
        </w:tc>
      </w:tr>
      <w:tr w:rsidR="00177DEE" w14:paraId="03A99E16" w14:textId="77777777" w:rsidTr="00042DEB">
        <w:trPr>
          <w:trHeight w:val="794"/>
        </w:trPr>
        <w:tc>
          <w:tcPr>
            <w:tcW w:w="248" w:type="pct"/>
            <w:vMerge/>
          </w:tcPr>
          <w:p w14:paraId="3601ACAB" w14:textId="77777777" w:rsidR="00177DEE" w:rsidRDefault="00177DEE" w:rsidP="00042DEB">
            <w:pPr>
              <w:pStyle w:val="ListParagraph"/>
              <w:widowControl w:val="0"/>
              <w:numPr>
                <w:ilvl w:val="0"/>
                <w:numId w:val="225"/>
              </w:numPr>
              <w:spacing w:after="60" w:line="240" w:lineRule="auto"/>
              <w:jc w:val="center"/>
            </w:pPr>
          </w:p>
        </w:tc>
        <w:tc>
          <w:tcPr>
            <w:tcW w:w="365" w:type="pct"/>
            <w:vMerge/>
          </w:tcPr>
          <w:p w14:paraId="7949DAFC" w14:textId="77777777" w:rsidR="00177DEE" w:rsidRDefault="00177DEE" w:rsidP="00042DEB">
            <w:pPr>
              <w:widowControl w:val="0"/>
              <w:spacing w:after="60" w:line="240" w:lineRule="auto"/>
              <w:jc w:val="left"/>
            </w:pPr>
          </w:p>
        </w:tc>
        <w:tc>
          <w:tcPr>
            <w:tcW w:w="446" w:type="pct"/>
            <w:vMerge/>
          </w:tcPr>
          <w:p w14:paraId="2162DE99" w14:textId="77777777" w:rsidR="00177DEE" w:rsidRDefault="00177DEE" w:rsidP="00042DEB">
            <w:pPr>
              <w:widowControl w:val="0"/>
              <w:spacing w:after="60" w:line="240" w:lineRule="auto"/>
              <w:jc w:val="left"/>
            </w:pPr>
          </w:p>
        </w:tc>
        <w:tc>
          <w:tcPr>
            <w:tcW w:w="515" w:type="pct"/>
            <w:vMerge/>
          </w:tcPr>
          <w:p w14:paraId="4DCC2A7E" w14:textId="77777777" w:rsidR="00177DEE" w:rsidRDefault="00177DEE" w:rsidP="00042DEB">
            <w:pPr>
              <w:widowControl w:val="0"/>
              <w:spacing w:after="60" w:line="240" w:lineRule="auto"/>
              <w:jc w:val="left"/>
            </w:pPr>
          </w:p>
        </w:tc>
        <w:tc>
          <w:tcPr>
            <w:tcW w:w="688" w:type="pct"/>
          </w:tcPr>
          <w:p w14:paraId="3D776F13" w14:textId="30A38238" w:rsidR="00177DEE" w:rsidRDefault="00177DEE" w:rsidP="00042DEB">
            <w:pPr>
              <w:widowControl w:val="0"/>
              <w:spacing w:after="60" w:line="240" w:lineRule="auto"/>
              <w:jc w:val="left"/>
            </w:pPr>
            <w:r>
              <w:t xml:space="preserve">Các tài khoản – người dùng (nếu </w:t>
            </w:r>
            <w:r>
              <w:lastRenderedPageBreak/>
              <w:t>có) chưa có trong hồ sơ đang xử lý</w:t>
            </w:r>
          </w:p>
        </w:tc>
        <w:tc>
          <w:tcPr>
            <w:tcW w:w="688" w:type="pct"/>
          </w:tcPr>
          <w:p w14:paraId="69026088" w14:textId="0955D921" w:rsidR="00177DEE" w:rsidRDefault="00177DEE" w:rsidP="00042DEB">
            <w:pPr>
              <w:widowControl w:val="0"/>
              <w:spacing w:after="60" w:line="240" w:lineRule="auto"/>
              <w:jc w:val="left"/>
            </w:pPr>
            <w:r>
              <w:lastRenderedPageBreak/>
              <w:t>Tài khoản – Người dùng</w:t>
            </w:r>
          </w:p>
        </w:tc>
        <w:tc>
          <w:tcPr>
            <w:tcW w:w="687" w:type="pct"/>
          </w:tcPr>
          <w:p w14:paraId="1B3E3027" w14:textId="180622AB" w:rsidR="00177DEE" w:rsidRDefault="00177DEE" w:rsidP="00042DEB">
            <w:pPr>
              <w:widowControl w:val="0"/>
              <w:spacing w:after="60" w:line="240" w:lineRule="auto"/>
              <w:jc w:val="left"/>
            </w:pPr>
            <w:r>
              <w:t>1. Đã duyệt</w:t>
            </w:r>
          </w:p>
        </w:tc>
        <w:tc>
          <w:tcPr>
            <w:tcW w:w="688" w:type="pct"/>
          </w:tcPr>
          <w:p w14:paraId="3BCA0D7A" w14:textId="3E6CC473" w:rsidR="00177DEE" w:rsidRDefault="00177DEE" w:rsidP="00042DEB">
            <w:pPr>
              <w:widowControl w:val="0"/>
              <w:spacing w:after="60" w:line="240" w:lineRule="auto"/>
              <w:jc w:val="left"/>
            </w:pPr>
            <w:r>
              <w:t>0. Chưa duyệt</w:t>
            </w:r>
          </w:p>
        </w:tc>
        <w:tc>
          <w:tcPr>
            <w:tcW w:w="675" w:type="pct"/>
          </w:tcPr>
          <w:p w14:paraId="64C56467" w14:textId="53CB917F" w:rsidR="00177DEE" w:rsidRDefault="00177DEE" w:rsidP="00042DEB">
            <w:pPr>
              <w:widowControl w:val="0"/>
              <w:spacing w:after="60" w:line="240" w:lineRule="auto"/>
              <w:jc w:val="left"/>
            </w:pPr>
          </w:p>
        </w:tc>
      </w:tr>
      <w:tr w:rsidR="003E7332" w14:paraId="57173523" w14:textId="77777777" w:rsidTr="00042DEB">
        <w:trPr>
          <w:trHeight w:val="794"/>
        </w:trPr>
        <w:tc>
          <w:tcPr>
            <w:tcW w:w="248" w:type="pct"/>
          </w:tcPr>
          <w:p w14:paraId="18A00C59" w14:textId="77777777" w:rsidR="003E7332" w:rsidRDefault="003E7332" w:rsidP="003E7332">
            <w:pPr>
              <w:pStyle w:val="ListParagraph"/>
              <w:widowControl w:val="0"/>
              <w:numPr>
                <w:ilvl w:val="0"/>
                <w:numId w:val="225"/>
              </w:numPr>
              <w:spacing w:after="60" w:line="240" w:lineRule="auto"/>
              <w:jc w:val="center"/>
            </w:pPr>
          </w:p>
        </w:tc>
        <w:tc>
          <w:tcPr>
            <w:tcW w:w="365" w:type="pct"/>
          </w:tcPr>
          <w:p w14:paraId="4F06795D" w14:textId="0A160A5E" w:rsidR="003E7332" w:rsidRDefault="003E7332" w:rsidP="003E7332">
            <w:pPr>
              <w:widowControl w:val="0"/>
              <w:spacing w:after="60" w:line="240" w:lineRule="auto"/>
              <w:jc w:val="left"/>
            </w:pPr>
            <w:r>
              <w:t>Thêm mới cơ quan tổ chức</w:t>
            </w:r>
          </w:p>
        </w:tc>
        <w:tc>
          <w:tcPr>
            <w:tcW w:w="446" w:type="pct"/>
          </w:tcPr>
          <w:p w14:paraId="466AC61E" w14:textId="628596DE" w:rsidR="003E7332" w:rsidRDefault="003E7332" w:rsidP="003E7332">
            <w:pPr>
              <w:widowControl w:val="0"/>
              <w:spacing w:after="60" w:line="240" w:lineRule="auto"/>
              <w:jc w:val="left"/>
            </w:pPr>
            <w:r>
              <w:t>Quản lý tài khoản – tổ chức</w:t>
            </w:r>
          </w:p>
        </w:tc>
        <w:tc>
          <w:tcPr>
            <w:tcW w:w="515" w:type="pct"/>
          </w:tcPr>
          <w:p w14:paraId="093F44DE" w14:textId="5066A82D" w:rsidR="003E7332" w:rsidRDefault="003E7332" w:rsidP="003E7332">
            <w:pPr>
              <w:widowControl w:val="0"/>
              <w:spacing w:after="60" w:line="240" w:lineRule="auto"/>
              <w:jc w:val="left"/>
            </w:pPr>
            <w:r>
              <w:t>Cơ quan, tổ chức</w:t>
            </w:r>
          </w:p>
        </w:tc>
        <w:tc>
          <w:tcPr>
            <w:tcW w:w="688" w:type="pct"/>
          </w:tcPr>
          <w:p w14:paraId="5B41B590" w14:textId="39F99DFD" w:rsidR="003E7332" w:rsidRDefault="003E7332" w:rsidP="003E7332">
            <w:pPr>
              <w:widowControl w:val="0"/>
              <w:spacing w:after="60" w:line="240" w:lineRule="auto"/>
              <w:jc w:val="left"/>
            </w:pPr>
            <w:r>
              <w:t>-</w:t>
            </w:r>
          </w:p>
        </w:tc>
        <w:tc>
          <w:tcPr>
            <w:tcW w:w="688" w:type="pct"/>
          </w:tcPr>
          <w:p w14:paraId="02DF4901" w14:textId="35FC5F63" w:rsidR="003E7332" w:rsidRDefault="003E7332" w:rsidP="003E7332">
            <w:pPr>
              <w:widowControl w:val="0"/>
              <w:spacing w:after="60" w:line="240" w:lineRule="auto"/>
              <w:jc w:val="left"/>
            </w:pPr>
            <w:r>
              <w:t>Cơ quan, tổ chức</w:t>
            </w:r>
          </w:p>
        </w:tc>
        <w:tc>
          <w:tcPr>
            <w:tcW w:w="687" w:type="pct"/>
          </w:tcPr>
          <w:p w14:paraId="4B007039" w14:textId="5507A2EB" w:rsidR="003E7332" w:rsidRDefault="003E7332" w:rsidP="003E7332">
            <w:pPr>
              <w:widowControl w:val="0"/>
              <w:spacing w:after="60" w:line="240" w:lineRule="auto"/>
              <w:jc w:val="left"/>
            </w:pPr>
            <w:r w:rsidRPr="00160848">
              <w:rPr>
                <w:i/>
              </w:rPr>
              <w:t>[chưa có]</w:t>
            </w:r>
          </w:p>
        </w:tc>
        <w:tc>
          <w:tcPr>
            <w:tcW w:w="688" w:type="pct"/>
          </w:tcPr>
          <w:p w14:paraId="6ADE11C6" w14:textId="7A756A3A" w:rsidR="003E7332" w:rsidRDefault="003E7332" w:rsidP="003E7332">
            <w:pPr>
              <w:widowControl w:val="0"/>
              <w:spacing w:after="60" w:line="240" w:lineRule="auto"/>
              <w:jc w:val="left"/>
            </w:pPr>
            <w:r>
              <w:t>1. Đã duyệt</w:t>
            </w:r>
          </w:p>
        </w:tc>
        <w:tc>
          <w:tcPr>
            <w:tcW w:w="675" w:type="pct"/>
          </w:tcPr>
          <w:p w14:paraId="645CCC51" w14:textId="05792E2E" w:rsidR="003E7332" w:rsidRDefault="003E7332" w:rsidP="003E7332">
            <w:pPr>
              <w:widowControl w:val="0"/>
              <w:spacing w:after="60" w:line="240" w:lineRule="auto"/>
              <w:jc w:val="left"/>
            </w:pPr>
            <w:r>
              <w:t>-</w:t>
            </w:r>
          </w:p>
        </w:tc>
      </w:tr>
      <w:tr w:rsidR="00875E9F" w14:paraId="4C392CE0" w14:textId="77777777" w:rsidTr="00042DEB">
        <w:trPr>
          <w:trHeight w:val="794"/>
        </w:trPr>
        <w:tc>
          <w:tcPr>
            <w:tcW w:w="248" w:type="pct"/>
          </w:tcPr>
          <w:p w14:paraId="760BC3F7" w14:textId="77777777" w:rsidR="00875E9F" w:rsidRDefault="00875E9F" w:rsidP="00875E9F">
            <w:pPr>
              <w:pStyle w:val="ListParagraph"/>
              <w:widowControl w:val="0"/>
              <w:numPr>
                <w:ilvl w:val="0"/>
                <w:numId w:val="225"/>
              </w:numPr>
              <w:spacing w:after="60" w:line="240" w:lineRule="auto"/>
              <w:jc w:val="center"/>
            </w:pPr>
          </w:p>
        </w:tc>
        <w:tc>
          <w:tcPr>
            <w:tcW w:w="365" w:type="pct"/>
          </w:tcPr>
          <w:p w14:paraId="3C69C8A7" w14:textId="14ED5EF9" w:rsidR="00875E9F" w:rsidRDefault="00875E9F" w:rsidP="00875E9F">
            <w:pPr>
              <w:widowControl w:val="0"/>
              <w:spacing w:after="60" w:line="240" w:lineRule="auto"/>
              <w:jc w:val="left"/>
            </w:pPr>
            <w:r>
              <w:t>Thêm cán bộ</w:t>
            </w:r>
          </w:p>
        </w:tc>
        <w:tc>
          <w:tcPr>
            <w:tcW w:w="446" w:type="pct"/>
          </w:tcPr>
          <w:p w14:paraId="41437420" w14:textId="69A0C63B" w:rsidR="00875E9F" w:rsidRDefault="00875E9F" w:rsidP="00875E9F">
            <w:pPr>
              <w:widowControl w:val="0"/>
              <w:spacing w:after="60" w:line="240" w:lineRule="auto"/>
              <w:jc w:val="left"/>
            </w:pPr>
            <w:r>
              <w:t>Quản lý tài khoản – tổ chức</w:t>
            </w:r>
          </w:p>
        </w:tc>
        <w:tc>
          <w:tcPr>
            <w:tcW w:w="515" w:type="pct"/>
          </w:tcPr>
          <w:p w14:paraId="53CAD813" w14:textId="4FA42E0C" w:rsidR="00875E9F" w:rsidRDefault="00875E9F" w:rsidP="00875E9F">
            <w:pPr>
              <w:widowControl w:val="0"/>
              <w:spacing w:after="60" w:line="240" w:lineRule="auto"/>
              <w:jc w:val="left"/>
            </w:pPr>
            <w:r>
              <w:t>Cơ quan, tổ chức</w:t>
            </w:r>
          </w:p>
        </w:tc>
        <w:tc>
          <w:tcPr>
            <w:tcW w:w="688" w:type="pct"/>
          </w:tcPr>
          <w:p w14:paraId="27D032B0" w14:textId="795B129D" w:rsidR="00875E9F" w:rsidRDefault="00875E9F" w:rsidP="00875E9F">
            <w:pPr>
              <w:widowControl w:val="0"/>
              <w:spacing w:after="60" w:line="240" w:lineRule="auto"/>
              <w:jc w:val="left"/>
            </w:pPr>
            <w:r>
              <w:t>Cơ quan, tổ chức thuộc trạng thái [Đã duyệt]</w:t>
            </w:r>
          </w:p>
        </w:tc>
        <w:tc>
          <w:tcPr>
            <w:tcW w:w="688" w:type="pct"/>
          </w:tcPr>
          <w:p w14:paraId="79353EFC" w14:textId="255490E8" w:rsidR="00875E9F" w:rsidRDefault="00875E9F" w:rsidP="00875E9F">
            <w:pPr>
              <w:widowControl w:val="0"/>
              <w:spacing w:after="60" w:line="240" w:lineRule="auto"/>
              <w:jc w:val="left"/>
            </w:pPr>
            <w:r>
              <w:t>Tài khoản – Người dùng</w:t>
            </w:r>
          </w:p>
        </w:tc>
        <w:tc>
          <w:tcPr>
            <w:tcW w:w="687" w:type="pct"/>
          </w:tcPr>
          <w:p w14:paraId="0ABE3A78" w14:textId="3798B18D" w:rsidR="00875E9F" w:rsidRDefault="009F1E65" w:rsidP="00875E9F">
            <w:pPr>
              <w:widowControl w:val="0"/>
              <w:spacing w:after="60" w:line="240" w:lineRule="auto"/>
              <w:jc w:val="left"/>
            </w:pPr>
            <w:r w:rsidRPr="00160848">
              <w:rPr>
                <w:i/>
              </w:rPr>
              <w:t>[chưa có]</w:t>
            </w:r>
          </w:p>
        </w:tc>
        <w:tc>
          <w:tcPr>
            <w:tcW w:w="688" w:type="pct"/>
          </w:tcPr>
          <w:p w14:paraId="3ED5B6E1" w14:textId="7EBE3BD2" w:rsidR="00875E9F" w:rsidRDefault="00875E9F" w:rsidP="00875E9F">
            <w:pPr>
              <w:widowControl w:val="0"/>
              <w:spacing w:after="60" w:line="240" w:lineRule="auto"/>
              <w:jc w:val="left"/>
            </w:pPr>
            <w:r>
              <w:t>1. Đã duyệt</w:t>
            </w:r>
          </w:p>
        </w:tc>
        <w:tc>
          <w:tcPr>
            <w:tcW w:w="675" w:type="pct"/>
          </w:tcPr>
          <w:p w14:paraId="27D5B2CD" w14:textId="77E03DF1" w:rsidR="00875E9F" w:rsidRDefault="009F1E65" w:rsidP="00875E9F">
            <w:pPr>
              <w:widowControl w:val="0"/>
              <w:spacing w:after="60" w:line="240" w:lineRule="auto"/>
              <w:jc w:val="left"/>
            </w:pPr>
            <w:r>
              <w:t>-</w:t>
            </w:r>
          </w:p>
        </w:tc>
      </w:tr>
      <w:tr w:rsidR="009F1E65" w14:paraId="6F8E4BCB" w14:textId="77777777" w:rsidTr="00042DEB">
        <w:trPr>
          <w:trHeight w:val="794"/>
        </w:trPr>
        <w:tc>
          <w:tcPr>
            <w:tcW w:w="248" w:type="pct"/>
          </w:tcPr>
          <w:p w14:paraId="57F56C98" w14:textId="77777777" w:rsidR="009F1E65" w:rsidRDefault="009F1E65" w:rsidP="009F1E65">
            <w:pPr>
              <w:pStyle w:val="ListParagraph"/>
              <w:widowControl w:val="0"/>
              <w:numPr>
                <w:ilvl w:val="0"/>
                <w:numId w:val="225"/>
              </w:numPr>
              <w:spacing w:after="60" w:line="240" w:lineRule="auto"/>
              <w:jc w:val="center"/>
            </w:pPr>
          </w:p>
        </w:tc>
        <w:tc>
          <w:tcPr>
            <w:tcW w:w="365" w:type="pct"/>
          </w:tcPr>
          <w:p w14:paraId="7D53EAC4" w14:textId="40FEA554" w:rsidR="009F1E65" w:rsidRDefault="009F1E65" w:rsidP="009F1E65">
            <w:pPr>
              <w:widowControl w:val="0"/>
              <w:spacing w:after="60" w:line="240" w:lineRule="auto"/>
              <w:jc w:val="left"/>
            </w:pPr>
            <w:r>
              <w:t>Cấp tài khoản tổ chức</w:t>
            </w:r>
          </w:p>
        </w:tc>
        <w:tc>
          <w:tcPr>
            <w:tcW w:w="446" w:type="pct"/>
          </w:tcPr>
          <w:p w14:paraId="17626275" w14:textId="11D57374" w:rsidR="009F1E65" w:rsidRDefault="009F1E65" w:rsidP="009F1E65">
            <w:pPr>
              <w:widowControl w:val="0"/>
              <w:spacing w:after="60" w:line="240" w:lineRule="auto"/>
              <w:jc w:val="left"/>
            </w:pPr>
            <w:r>
              <w:t>Quản lý tài khoản – tổ chức</w:t>
            </w:r>
          </w:p>
        </w:tc>
        <w:tc>
          <w:tcPr>
            <w:tcW w:w="515" w:type="pct"/>
          </w:tcPr>
          <w:p w14:paraId="3467E2B8" w14:textId="44BAE229" w:rsidR="009F1E65" w:rsidRDefault="009F1E65" w:rsidP="009F1E65">
            <w:pPr>
              <w:widowControl w:val="0"/>
              <w:spacing w:after="60" w:line="240" w:lineRule="auto"/>
              <w:jc w:val="left"/>
            </w:pPr>
            <w:r>
              <w:t>Cơ quan, tổ chức</w:t>
            </w:r>
          </w:p>
        </w:tc>
        <w:tc>
          <w:tcPr>
            <w:tcW w:w="688" w:type="pct"/>
          </w:tcPr>
          <w:p w14:paraId="107179E0" w14:textId="50832180" w:rsidR="009F1E65" w:rsidRDefault="009F1E65" w:rsidP="009F1E65">
            <w:pPr>
              <w:widowControl w:val="0"/>
              <w:spacing w:after="60" w:line="240" w:lineRule="auto"/>
              <w:jc w:val="left"/>
            </w:pPr>
            <w:r>
              <w:t>Cơ quan, tổ chức thuộc trạng thái [Đã duyệt]</w:t>
            </w:r>
          </w:p>
        </w:tc>
        <w:tc>
          <w:tcPr>
            <w:tcW w:w="688" w:type="pct"/>
          </w:tcPr>
          <w:p w14:paraId="6C5D2F5C" w14:textId="51A906D6" w:rsidR="009F1E65" w:rsidRDefault="009F1E65" w:rsidP="009F1E65">
            <w:pPr>
              <w:widowControl w:val="0"/>
              <w:spacing w:after="60" w:line="240" w:lineRule="auto"/>
              <w:jc w:val="left"/>
            </w:pPr>
            <w:r>
              <w:t>Tài khoản – Người dùng</w:t>
            </w:r>
          </w:p>
        </w:tc>
        <w:tc>
          <w:tcPr>
            <w:tcW w:w="687" w:type="pct"/>
          </w:tcPr>
          <w:p w14:paraId="4DEEC3F9" w14:textId="5C7829B0" w:rsidR="009F1E65" w:rsidRPr="00160848" w:rsidRDefault="009F1E65" w:rsidP="009F1E65">
            <w:pPr>
              <w:widowControl w:val="0"/>
              <w:spacing w:after="60" w:line="240" w:lineRule="auto"/>
              <w:jc w:val="left"/>
              <w:rPr>
                <w:i/>
              </w:rPr>
            </w:pPr>
            <w:r w:rsidRPr="00160848">
              <w:rPr>
                <w:i/>
              </w:rPr>
              <w:t>[chưa có]</w:t>
            </w:r>
          </w:p>
        </w:tc>
        <w:tc>
          <w:tcPr>
            <w:tcW w:w="688" w:type="pct"/>
          </w:tcPr>
          <w:p w14:paraId="5BE1027E" w14:textId="76E104AC" w:rsidR="009F1E65" w:rsidRDefault="009F1E65" w:rsidP="009F1E65">
            <w:pPr>
              <w:widowControl w:val="0"/>
              <w:spacing w:after="60" w:line="240" w:lineRule="auto"/>
              <w:jc w:val="left"/>
            </w:pPr>
            <w:r>
              <w:t>3. Đả kích hoạt</w:t>
            </w:r>
          </w:p>
        </w:tc>
        <w:tc>
          <w:tcPr>
            <w:tcW w:w="675" w:type="pct"/>
          </w:tcPr>
          <w:p w14:paraId="62299036" w14:textId="3751925B" w:rsidR="009F1E65" w:rsidRDefault="009F1E65" w:rsidP="009F1E65">
            <w:pPr>
              <w:widowControl w:val="0"/>
              <w:spacing w:after="60" w:line="240" w:lineRule="auto"/>
              <w:jc w:val="left"/>
            </w:pPr>
            <w:r>
              <w:t>-</w:t>
            </w:r>
          </w:p>
        </w:tc>
      </w:tr>
    </w:tbl>
    <w:p w14:paraId="1BFA4AAE" w14:textId="77777777" w:rsidR="008E1F98" w:rsidRDefault="008E1F98">
      <w:pPr>
        <w:spacing w:after="200" w:line="276" w:lineRule="auto"/>
        <w:jc w:val="left"/>
      </w:pPr>
    </w:p>
    <w:p w14:paraId="4DEEB6BE" w14:textId="77777777" w:rsidR="009D1991" w:rsidRPr="001477C3" w:rsidRDefault="009D1991" w:rsidP="001477C3"/>
    <w:p w14:paraId="12CAE68E" w14:textId="77777777" w:rsidR="006650C3" w:rsidRPr="006650C3" w:rsidRDefault="006650C3" w:rsidP="006650C3"/>
    <w:p w14:paraId="43FFC56A" w14:textId="77777777" w:rsidR="00E22073" w:rsidRDefault="00E22073" w:rsidP="004A64C7">
      <w:pPr>
        <w:pStyle w:val="Heading4"/>
        <w:sectPr w:rsidR="00E22073" w:rsidSect="00E22073">
          <w:headerReference w:type="default" r:id="rId22"/>
          <w:footerReference w:type="default" r:id="rId23"/>
          <w:pgSz w:w="16839" w:h="11907" w:orient="landscape" w:code="9"/>
          <w:pgMar w:top="1440" w:right="1471" w:bottom="1440" w:left="1080" w:header="540" w:footer="433" w:gutter="0"/>
          <w:cols w:space="720"/>
          <w:docGrid w:linePitch="360"/>
        </w:sectPr>
      </w:pPr>
    </w:p>
    <w:p w14:paraId="0643073C" w14:textId="0BAE97BC" w:rsidR="004A64C7" w:rsidRDefault="009465A9" w:rsidP="004A64C7">
      <w:pPr>
        <w:pStyle w:val="Heading4"/>
      </w:pPr>
      <w:r>
        <w:lastRenderedPageBreak/>
        <w:t>Mô hình trạng thái Chứng thư số</w:t>
      </w:r>
    </w:p>
    <w:p w14:paraId="698E85BF" w14:textId="7F9A30D4" w:rsidR="004A64C7" w:rsidRPr="004A64C7" w:rsidRDefault="000966BD" w:rsidP="004A64C7">
      <w:r>
        <w:rPr>
          <w:noProof/>
        </w:rPr>
        <w:object w:dxaOrig="20911" w:dyaOrig="18751" w14:anchorId="2B374311">
          <v:shape id="_x0000_i1025" type="#_x0000_t75" alt="" style="width:450.5pt;height:403.9pt;mso-width-percent:0;mso-height-percent:0;mso-width-percent:0;mso-height-percent:0" o:ole="">
            <v:imagedata r:id="rId24" o:title=""/>
          </v:shape>
          <o:OLEObject Type="Embed" ProgID="Visio.Drawing.15" ShapeID="_x0000_i1025" DrawAspect="Content" ObjectID="_1640290243" r:id="rId25"/>
        </w:object>
      </w:r>
    </w:p>
    <w:p w14:paraId="74347834" w14:textId="77777777" w:rsidR="004A64C7" w:rsidRPr="004A64C7" w:rsidRDefault="004A64C7" w:rsidP="004A64C7"/>
    <w:p w14:paraId="0D9BB90C" w14:textId="77777777" w:rsidR="00670A83" w:rsidRDefault="00670A83" w:rsidP="00B4509A">
      <w:pPr>
        <w:pStyle w:val="Heading2"/>
      </w:pPr>
      <w:bookmarkStart w:id="11" w:name="_Toc22744049"/>
      <w:r>
        <w:lastRenderedPageBreak/>
        <w:t>Quy trình nghiệp vụ</w:t>
      </w:r>
      <w:bookmarkEnd w:id="11"/>
    </w:p>
    <w:p w14:paraId="7C66C3E8" w14:textId="4CB13084" w:rsidR="00912C1F" w:rsidRDefault="00912C1F" w:rsidP="00BC0773">
      <w:pPr>
        <w:pStyle w:val="Heading3"/>
      </w:pPr>
      <w:r>
        <w:t>Quy trình đăng ký</w:t>
      </w:r>
      <w:r w:rsidR="00590CA8">
        <w:t>, đăng nhập, quản lý thông tin</w:t>
      </w:r>
      <w:r>
        <w:t xml:space="preserve"> tài khoản cơ quan, tổ chức</w:t>
      </w:r>
    </w:p>
    <w:p w14:paraId="532893F6" w14:textId="29156714" w:rsidR="00912C1F" w:rsidRDefault="00355EDD" w:rsidP="00912C1F">
      <w:r>
        <w:rPr>
          <w:noProof/>
        </w:rPr>
        <w:drawing>
          <wp:inline distT="0" distB="0" distL="0" distR="0" wp14:anchorId="35204561" wp14:editId="04A11305">
            <wp:extent cx="5732145" cy="7555865"/>
            <wp:effectExtent l="0" t="0" r="190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GCA_SRS_QuyTrinh_v2.1_DangKyTaiKho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7555865"/>
                    </a:xfrm>
                    <a:prstGeom prst="rect">
                      <a:avLst/>
                    </a:prstGeom>
                  </pic:spPr>
                </pic:pic>
              </a:graphicData>
            </a:graphic>
          </wp:inline>
        </w:drawing>
      </w:r>
    </w:p>
    <w:p w14:paraId="363146AB" w14:textId="56304615" w:rsidR="00B86064" w:rsidRDefault="00B86064" w:rsidP="00B86064">
      <w:r>
        <w:lastRenderedPageBreak/>
        <w:t>Danh s</w:t>
      </w:r>
      <w:r w:rsidR="00CF3D02">
        <w:t>ách</w:t>
      </w:r>
      <w:r>
        <w:t xml:space="preserve"> </w:t>
      </w:r>
      <w:r w:rsidR="00CF3D02">
        <w:t>Use</w:t>
      </w:r>
      <w:r>
        <w:t xml:space="preserve"> c</w:t>
      </w:r>
      <w:r w:rsidR="00CF3D02">
        <w:t>as</w:t>
      </w:r>
      <w:r>
        <w:t>e theo từng bước trong quy trình:</w:t>
      </w:r>
    </w:p>
    <w:p w14:paraId="598A0883" w14:textId="77777777" w:rsidR="00C755FD" w:rsidRDefault="008D1CA3" w:rsidP="00A8287A">
      <w:pPr>
        <w:pStyle w:val="ListParagraph"/>
        <w:numPr>
          <w:ilvl w:val="0"/>
          <w:numId w:val="71"/>
        </w:numPr>
        <w:spacing w:after="60" w:line="240" w:lineRule="auto"/>
      </w:pPr>
      <w:r>
        <w:t>Đăng ký tài khoản</w:t>
      </w:r>
    </w:p>
    <w:p w14:paraId="7C7F918C" w14:textId="0EC77615" w:rsidR="008D1CA3" w:rsidRDefault="008D1CA3" w:rsidP="00A8287A">
      <w:pPr>
        <w:pStyle w:val="ListParagraph"/>
        <w:numPr>
          <w:ilvl w:val="1"/>
          <w:numId w:val="71"/>
        </w:numPr>
        <w:spacing w:after="60" w:line="240" w:lineRule="auto"/>
      </w:pPr>
      <w:r>
        <w:fldChar w:fldCharType="begin"/>
      </w:r>
      <w:r>
        <w:instrText xml:space="preserve"> REF _Ref19786190 \w \h \d "  " </w:instrText>
      </w:r>
      <w:r>
        <w:fldChar w:fldCharType="separate"/>
      </w:r>
      <w:r w:rsidR="002135F6">
        <w:t xml:space="preserve">UC 001 - </w:t>
      </w:r>
      <w:r>
        <w:fldChar w:fldCharType="end"/>
      </w:r>
      <w:r>
        <w:fldChar w:fldCharType="begin"/>
      </w:r>
      <w:r>
        <w:instrText xml:space="preserve"> REF _Ref19786201 \h </w:instrText>
      </w:r>
      <w:r>
        <w:fldChar w:fldCharType="separate"/>
      </w:r>
      <w:r w:rsidR="002135F6">
        <w:t>Đăng ký tài khoản tổ chức</w:t>
      </w:r>
      <w:r>
        <w:fldChar w:fldCharType="end"/>
      </w:r>
    </w:p>
    <w:p w14:paraId="29BC5C18" w14:textId="77777777" w:rsidR="00C755FD" w:rsidRDefault="008D1CA3" w:rsidP="00A8287A">
      <w:pPr>
        <w:pStyle w:val="ListParagraph"/>
        <w:numPr>
          <w:ilvl w:val="0"/>
          <w:numId w:val="71"/>
        </w:numPr>
        <w:spacing w:after="60" w:line="240" w:lineRule="auto"/>
      </w:pPr>
      <w:r>
        <w:t>Đăng nhập tài khoản</w:t>
      </w:r>
    </w:p>
    <w:p w14:paraId="1C303E65" w14:textId="1509B5D5" w:rsidR="008D1CA3" w:rsidRDefault="008D1CA3" w:rsidP="00A8287A">
      <w:pPr>
        <w:pStyle w:val="ListParagraph"/>
        <w:numPr>
          <w:ilvl w:val="1"/>
          <w:numId w:val="71"/>
        </w:numPr>
        <w:spacing w:after="60" w:line="240" w:lineRule="auto"/>
      </w:pPr>
      <w:r>
        <w:fldChar w:fldCharType="begin"/>
      </w:r>
      <w:r>
        <w:instrText xml:space="preserve"> REF _Ref19786237 \r \h </w:instrText>
      </w:r>
      <w:r>
        <w:fldChar w:fldCharType="separate"/>
      </w:r>
      <w:r w:rsidR="002135F6">
        <w:t xml:space="preserve">UC 003 - </w:t>
      </w:r>
      <w:r>
        <w:fldChar w:fldCharType="end"/>
      </w:r>
      <w:r>
        <w:fldChar w:fldCharType="begin"/>
      </w:r>
      <w:r>
        <w:instrText xml:space="preserve"> REF _Ref19786225 \h </w:instrText>
      </w:r>
      <w:r>
        <w:fldChar w:fldCharType="separate"/>
      </w:r>
      <w:r w:rsidR="002135F6">
        <w:t>Đăng nhập tài khoản tổ chức</w:t>
      </w:r>
      <w:r>
        <w:fldChar w:fldCharType="end"/>
      </w:r>
    </w:p>
    <w:p w14:paraId="451A6C2C" w14:textId="77777777" w:rsidR="00C755FD" w:rsidRDefault="008D1CA3" w:rsidP="00A8287A">
      <w:pPr>
        <w:pStyle w:val="ListParagraph"/>
        <w:numPr>
          <w:ilvl w:val="0"/>
          <w:numId w:val="71"/>
        </w:numPr>
        <w:tabs>
          <w:tab w:val="left" w:pos="2278"/>
        </w:tabs>
        <w:spacing w:after="60" w:line="240" w:lineRule="auto"/>
      </w:pPr>
      <w:r>
        <w:t>Quên mật khẩu</w:t>
      </w:r>
    </w:p>
    <w:p w14:paraId="1B692374" w14:textId="21B4BC23" w:rsidR="008D1CA3" w:rsidRDefault="008D1CA3" w:rsidP="00A8287A">
      <w:pPr>
        <w:pStyle w:val="ListParagraph"/>
        <w:numPr>
          <w:ilvl w:val="1"/>
          <w:numId w:val="71"/>
        </w:numPr>
        <w:tabs>
          <w:tab w:val="left" w:pos="2278"/>
        </w:tabs>
        <w:spacing w:after="60" w:line="240" w:lineRule="auto"/>
      </w:pPr>
      <w:r>
        <w:fldChar w:fldCharType="begin"/>
      </w:r>
      <w:r>
        <w:instrText xml:space="preserve"> REF _Ref19786456 \r \h </w:instrText>
      </w:r>
      <w:r>
        <w:fldChar w:fldCharType="separate"/>
      </w:r>
      <w:r w:rsidR="002135F6">
        <w:t xml:space="preserve">UC 006 - </w:t>
      </w:r>
      <w:r>
        <w:fldChar w:fldCharType="end"/>
      </w:r>
      <w:r>
        <w:fldChar w:fldCharType="begin"/>
      </w:r>
      <w:r>
        <w:instrText xml:space="preserve"> REF _Ref19786459 \h </w:instrText>
      </w:r>
      <w:r>
        <w:fldChar w:fldCharType="separate"/>
      </w:r>
      <w:r w:rsidR="002135F6">
        <w:t>Quên mật khẩu</w:t>
      </w:r>
      <w:r>
        <w:fldChar w:fldCharType="end"/>
      </w:r>
    </w:p>
    <w:p w14:paraId="46FBCFA9" w14:textId="77777777" w:rsidR="00C755FD" w:rsidRDefault="008D1CA3" w:rsidP="00A8287A">
      <w:pPr>
        <w:pStyle w:val="ListParagraph"/>
        <w:numPr>
          <w:ilvl w:val="0"/>
          <w:numId w:val="71"/>
        </w:numPr>
        <w:tabs>
          <w:tab w:val="left" w:pos="2278"/>
        </w:tabs>
        <w:spacing w:after="60" w:line="240" w:lineRule="auto"/>
      </w:pPr>
      <w:r>
        <w:t>Cập nhật thông tin tài khoản</w:t>
      </w:r>
    </w:p>
    <w:p w14:paraId="2B81E293" w14:textId="455A4F73" w:rsidR="008D1CA3" w:rsidRDefault="008D1CA3" w:rsidP="00A8287A">
      <w:pPr>
        <w:pStyle w:val="ListParagraph"/>
        <w:numPr>
          <w:ilvl w:val="1"/>
          <w:numId w:val="71"/>
        </w:numPr>
        <w:tabs>
          <w:tab w:val="left" w:pos="2278"/>
        </w:tabs>
        <w:spacing w:after="60" w:line="240" w:lineRule="auto"/>
      </w:pPr>
      <w:r>
        <w:fldChar w:fldCharType="begin"/>
      </w:r>
      <w:r>
        <w:instrText xml:space="preserve"> REF _Ref19786472 \r \h </w:instrText>
      </w:r>
      <w:r>
        <w:fldChar w:fldCharType="separate"/>
      </w:r>
      <w:r w:rsidR="002135F6">
        <w:t xml:space="preserve">UC 007 - </w:t>
      </w:r>
      <w:r>
        <w:fldChar w:fldCharType="end"/>
      </w:r>
      <w:r>
        <w:fldChar w:fldCharType="begin"/>
      </w:r>
      <w:r>
        <w:instrText xml:space="preserve"> REF _Ref19786465 \h </w:instrText>
      </w:r>
      <w:r>
        <w:fldChar w:fldCharType="separate"/>
      </w:r>
      <w:r w:rsidR="002135F6">
        <w:t>Cập nhật thông tin tài khoản</w:t>
      </w:r>
      <w:r>
        <w:fldChar w:fldCharType="end"/>
      </w:r>
    </w:p>
    <w:p w14:paraId="7DFDC079" w14:textId="77777777" w:rsidR="00C755FD" w:rsidRDefault="008D1CA3" w:rsidP="00A8287A">
      <w:pPr>
        <w:pStyle w:val="ListParagraph"/>
        <w:numPr>
          <w:ilvl w:val="0"/>
          <w:numId w:val="71"/>
        </w:numPr>
        <w:tabs>
          <w:tab w:val="left" w:pos="2278"/>
        </w:tabs>
        <w:spacing w:after="60" w:line="240" w:lineRule="auto"/>
      </w:pPr>
      <w:r>
        <w:t>Thay đổi mật khẩu</w:t>
      </w:r>
    </w:p>
    <w:p w14:paraId="30DDEC2F" w14:textId="0ACDCF5B" w:rsidR="008D1CA3" w:rsidRDefault="008D1CA3" w:rsidP="00A8287A">
      <w:pPr>
        <w:pStyle w:val="ListParagraph"/>
        <w:numPr>
          <w:ilvl w:val="1"/>
          <w:numId w:val="71"/>
        </w:numPr>
        <w:tabs>
          <w:tab w:val="left" w:pos="2278"/>
        </w:tabs>
        <w:spacing w:after="60" w:line="240" w:lineRule="auto"/>
      </w:pPr>
      <w:r>
        <w:fldChar w:fldCharType="begin"/>
      </w:r>
      <w:r>
        <w:instrText xml:space="preserve"> REF _Ref19786488 \r \h </w:instrText>
      </w:r>
      <w:r>
        <w:fldChar w:fldCharType="separate"/>
      </w:r>
      <w:r w:rsidR="002135F6">
        <w:t xml:space="preserve">UC 008 - </w:t>
      </w:r>
      <w:r>
        <w:fldChar w:fldCharType="end"/>
      </w:r>
      <w:r>
        <w:fldChar w:fldCharType="begin"/>
      </w:r>
      <w:r>
        <w:instrText xml:space="preserve"> REF _Ref19786492 \h </w:instrText>
      </w:r>
      <w:r>
        <w:fldChar w:fldCharType="separate"/>
      </w:r>
      <w:r w:rsidR="002135F6">
        <w:t>Thay đổi mật khẩu</w:t>
      </w:r>
      <w:r>
        <w:fldChar w:fldCharType="end"/>
      </w:r>
    </w:p>
    <w:p w14:paraId="3C009182" w14:textId="77777777" w:rsidR="00C755FD" w:rsidRDefault="008D1CA3" w:rsidP="00A8287A">
      <w:pPr>
        <w:pStyle w:val="ListParagraph"/>
        <w:numPr>
          <w:ilvl w:val="0"/>
          <w:numId w:val="71"/>
        </w:numPr>
        <w:spacing w:after="60" w:line="240" w:lineRule="auto"/>
      </w:pPr>
      <w:r>
        <w:t>Kiểm duyệt tổ chức</w:t>
      </w:r>
    </w:p>
    <w:p w14:paraId="4CBA8530" w14:textId="7CDB0B81" w:rsidR="008D1CA3" w:rsidRDefault="008D1CA3" w:rsidP="00A8287A">
      <w:pPr>
        <w:pStyle w:val="ListParagraph"/>
        <w:numPr>
          <w:ilvl w:val="1"/>
          <w:numId w:val="71"/>
        </w:numPr>
        <w:spacing w:after="60" w:line="240" w:lineRule="auto"/>
      </w:pPr>
      <w:r>
        <w:fldChar w:fldCharType="begin"/>
      </w:r>
      <w:r>
        <w:instrText xml:space="preserve"> REF _Ref19786798 \r \h </w:instrText>
      </w:r>
      <w:r>
        <w:fldChar w:fldCharType="separate"/>
      </w:r>
      <w:r w:rsidR="002135F6">
        <w:t xml:space="preserve">UC 123 - </w:t>
      </w:r>
      <w:r>
        <w:fldChar w:fldCharType="end"/>
      </w:r>
      <w:r>
        <w:fldChar w:fldCharType="begin"/>
      </w:r>
      <w:r>
        <w:instrText xml:space="preserve"> REF _Ref19786508 \h </w:instrText>
      </w:r>
      <w:r>
        <w:fldChar w:fldCharType="separate"/>
      </w:r>
      <w:r w:rsidR="002135F6">
        <w:t>Chỉnh sửa thông tin cơ quan, tổ chức</w:t>
      </w:r>
      <w:r>
        <w:fldChar w:fldCharType="end"/>
      </w:r>
    </w:p>
    <w:p w14:paraId="2A947288" w14:textId="77777777" w:rsidR="008D1CA3" w:rsidRDefault="008D1CA3" w:rsidP="00A8287A">
      <w:pPr>
        <w:pStyle w:val="ListParagraph"/>
        <w:numPr>
          <w:ilvl w:val="1"/>
          <w:numId w:val="71"/>
        </w:numPr>
        <w:spacing w:after="60" w:line="240" w:lineRule="auto"/>
      </w:pPr>
      <w:r>
        <w:fldChar w:fldCharType="begin"/>
      </w:r>
      <w:r>
        <w:instrText xml:space="preserve"> REF _Ref19789405 \r \h </w:instrText>
      </w:r>
      <w:r>
        <w:fldChar w:fldCharType="separate"/>
      </w:r>
      <w:r w:rsidR="002135F6">
        <w:t xml:space="preserve">UC 124 - </w:t>
      </w:r>
      <w:r>
        <w:fldChar w:fldCharType="end"/>
      </w:r>
      <w:r>
        <w:fldChar w:fldCharType="begin"/>
      </w:r>
      <w:r>
        <w:instrText xml:space="preserve"> REF _Ref19789409 \h </w:instrText>
      </w:r>
      <w:r>
        <w:fldChar w:fldCharType="separate"/>
      </w:r>
      <w:r w:rsidR="002135F6">
        <w:t>Kiểm duyệt thông tin tổ chức</w:t>
      </w:r>
      <w:r>
        <w:fldChar w:fldCharType="end"/>
      </w:r>
    </w:p>
    <w:p w14:paraId="1D6DD4D4" w14:textId="6BA27460" w:rsidR="00CD33D0" w:rsidRDefault="00CD33D0" w:rsidP="00A8287A">
      <w:pPr>
        <w:pStyle w:val="ListParagraph"/>
        <w:numPr>
          <w:ilvl w:val="1"/>
          <w:numId w:val="71"/>
        </w:numPr>
        <w:spacing w:after="60" w:line="240" w:lineRule="auto"/>
      </w:pPr>
      <w:r>
        <w:fldChar w:fldCharType="begin"/>
      </w:r>
      <w:r>
        <w:instrText xml:space="preserve"> REF _Ref20404281 \r \h </w:instrText>
      </w:r>
      <w:r>
        <w:fldChar w:fldCharType="separate"/>
      </w:r>
      <w:r w:rsidR="002135F6">
        <w:t xml:space="preserve">UC 125 - </w:t>
      </w:r>
      <w:r>
        <w:fldChar w:fldCharType="end"/>
      </w:r>
      <w:r>
        <w:fldChar w:fldCharType="begin"/>
      </w:r>
      <w:r>
        <w:instrText xml:space="preserve"> REF _Ref20404281 \h </w:instrText>
      </w:r>
      <w:r>
        <w:fldChar w:fldCharType="separate"/>
      </w:r>
      <w:r w:rsidR="002135F6">
        <w:t>Xóa thông tin tổ chức không được duyệt</w:t>
      </w:r>
      <w:r>
        <w:fldChar w:fldCharType="end"/>
      </w:r>
    </w:p>
    <w:p w14:paraId="34A6D772" w14:textId="77777777" w:rsidR="00C755FD" w:rsidRDefault="008D1CA3" w:rsidP="00A8287A">
      <w:pPr>
        <w:pStyle w:val="ListParagraph"/>
        <w:numPr>
          <w:ilvl w:val="0"/>
          <w:numId w:val="71"/>
        </w:numPr>
        <w:spacing w:after="60" w:line="240" w:lineRule="auto"/>
      </w:pPr>
      <w:r>
        <w:t>Kích hoạt thông tin tài khoản</w:t>
      </w:r>
    </w:p>
    <w:p w14:paraId="781B4525" w14:textId="7FA4078D" w:rsidR="008D1CA3" w:rsidRDefault="008D1CA3" w:rsidP="00A8287A">
      <w:pPr>
        <w:pStyle w:val="ListParagraph"/>
        <w:numPr>
          <w:ilvl w:val="1"/>
          <w:numId w:val="71"/>
        </w:numPr>
        <w:spacing w:after="60" w:line="240" w:lineRule="auto"/>
      </w:pPr>
      <w:r>
        <w:fldChar w:fldCharType="begin"/>
      </w:r>
      <w:r>
        <w:instrText xml:space="preserve"> REF _Ref19789438 \r \h </w:instrText>
      </w:r>
      <w:r>
        <w:fldChar w:fldCharType="separate"/>
      </w:r>
      <w:r w:rsidR="002135F6">
        <w:t xml:space="preserve">UC 126 - </w:t>
      </w:r>
      <w:r>
        <w:fldChar w:fldCharType="end"/>
      </w:r>
      <w:r>
        <w:fldChar w:fldCharType="begin"/>
      </w:r>
      <w:r>
        <w:instrText xml:space="preserve"> REF _Ref19789479 \h </w:instrText>
      </w:r>
      <w:r>
        <w:fldChar w:fldCharType="separate"/>
      </w:r>
      <w:r w:rsidR="002135F6">
        <w:t>Xem danh sách tài khoản chờ kích hoạt</w:t>
      </w:r>
      <w:r>
        <w:fldChar w:fldCharType="end"/>
      </w:r>
    </w:p>
    <w:p w14:paraId="49388D35" w14:textId="77777777" w:rsidR="008D1CA3" w:rsidRDefault="008D1CA3" w:rsidP="00A8287A">
      <w:pPr>
        <w:pStyle w:val="ListParagraph"/>
        <w:numPr>
          <w:ilvl w:val="1"/>
          <w:numId w:val="71"/>
        </w:numPr>
        <w:spacing w:after="60" w:line="240" w:lineRule="auto"/>
      </w:pPr>
      <w:r>
        <w:fldChar w:fldCharType="begin"/>
      </w:r>
      <w:r>
        <w:instrText xml:space="preserve"> REF _Ref19789440 \r \h </w:instrText>
      </w:r>
      <w:r>
        <w:fldChar w:fldCharType="separate"/>
      </w:r>
      <w:r w:rsidR="002135F6">
        <w:t xml:space="preserve">UC 127 - </w:t>
      </w:r>
      <w:r>
        <w:fldChar w:fldCharType="end"/>
      </w:r>
      <w:r>
        <w:fldChar w:fldCharType="begin"/>
      </w:r>
      <w:r>
        <w:instrText xml:space="preserve"> REF _Ref19789483 \h </w:instrText>
      </w:r>
      <w:r>
        <w:fldChar w:fldCharType="separate"/>
      </w:r>
      <w:r w:rsidR="002135F6">
        <w:t>Kích hoạt tài khoản tổ chức</w:t>
      </w:r>
      <w:r>
        <w:fldChar w:fldCharType="end"/>
      </w:r>
    </w:p>
    <w:p w14:paraId="198E1255" w14:textId="77777777" w:rsidR="008D1CA3" w:rsidRDefault="008D1CA3" w:rsidP="00A8287A">
      <w:pPr>
        <w:pStyle w:val="ListParagraph"/>
        <w:numPr>
          <w:ilvl w:val="1"/>
          <w:numId w:val="71"/>
        </w:numPr>
        <w:spacing w:after="60" w:line="240" w:lineRule="auto"/>
      </w:pPr>
      <w:r>
        <w:fldChar w:fldCharType="begin"/>
      </w:r>
      <w:r>
        <w:instrText xml:space="preserve"> REF _Ref19789442 \r \h </w:instrText>
      </w:r>
      <w:r>
        <w:fldChar w:fldCharType="separate"/>
      </w:r>
      <w:r w:rsidR="002135F6">
        <w:t xml:space="preserve">UC 128 - </w:t>
      </w:r>
      <w:r>
        <w:fldChar w:fldCharType="end"/>
      </w:r>
      <w:r>
        <w:fldChar w:fldCharType="begin"/>
      </w:r>
      <w:r>
        <w:instrText xml:space="preserve"> REF _Ref19789487 \h </w:instrText>
      </w:r>
      <w:r>
        <w:fldChar w:fldCharType="separate"/>
      </w:r>
      <w:r w:rsidR="002135F6">
        <w:t>Sửa tài khoản tổ chức cần kích hoạt</w:t>
      </w:r>
      <w:r>
        <w:fldChar w:fldCharType="end"/>
      </w:r>
    </w:p>
    <w:p w14:paraId="7A6205D1" w14:textId="77777777" w:rsidR="008D1CA3" w:rsidRDefault="008D1CA3" w:rsidP="00A8287A">
      <w:pPr>
        <w:pStyle w:val="ListParagraph"/>
        <w:numPr>
          <w:ilvl w:val="1"/>
          <w:numId w:val="71"/>
        </w:numPr>
        <w:spacing w:after="60" w:line="240" w:lineRule="auto"/>
      </w:pPr>
      <w:r>
        <w:fldChar w:fldCharType="begin"/>
      </w:r>
      <w:r>
        <w:instrText xml:space="preserve"> REF _Ref19789446 \r \h </w:instrText>
      </w:r>
      <w:r>
        <w:fldChar w:fldCharType="separate"/>
      </w:r>
      <w:r w:rsidR="002135F6">
        <w:t xml:space="preserve">UC 129 - </w:t>
      </w:r>
      <w:r>
        <w:fldChar w:fldCharType="end"/>
      </w:r>
      <w:r>
        <w:fldChar w:fldCharType="begin"/>
      </w:r>
      <w:r>
        <w:instrText xml:space="preserve"> REF _Ref19789492 \h </w:instrText>
      </w:r>
      <w:r>
        <w:fldChar w:fldCharType="separate"/>
      </w:r>
      <w:r w:rsidR="002135F6">
        <w:t>Xóa tài khoản tổ chức</w:t>
      </w:r>
      <w:r w:rsidR="002135F6" w:rsidRPr="00D53BE7">
        <w:t xml:space="preserve"> </w:t>
      </w:r>
      <w:r w:rsidR="002135F6">
        <w:t>cần kích hoạt</w:t>
      </w:r>
      <w:r>
        <w:fldChar w:fldCharType="end"/>
      </w:r>
    </w:p>
    <w:p w14:paraId="1D8612F2" w14:textId="77777777" w:rsidR="008D1CA3" w:rsidRDefault="008D1CA3" w:rsidP="00A8287A">
      <w:pPr>
        <w:pStyle w:val="ListParagraph"/>
        <w:numPr>
          <w:ilvl w:val="1"/>
          <w:numId w:val="71"/>
        </w:numPr>
        <w:spacing w:after="60" w:line="240" w:lineRule="auto"/>
      </w:pPr>
      <w:r>
        <w:fldChar w:fldCharType="begin"/>
      </w:r>
      <w:r>
        <w:instrText xml:space="preserve"> REF _Ref19789448 \r \h </w:instrText>
      </w:r>
      <w:r>
        <w:fldChar w:fldCharType="separate"/>
      </w:r>
      <w:r w:rsidR="002135F6">
        <w:t xml:space="preserve">UC 130 - </w:t>
      </w:r>
      <w:r>
        <w:fldChar w:fldCharType="end"/>
      </w:r>
      <w:r>
        <w:fldChar w:fldCharType="begin"/>
      </w:r>
      <w:r>
        <w:instrText xml:space="preserve"> REF _Ref19789496 \h </w:instrText>
      </w:r>
      <w:r>
        <w:fldChar w:fldCharType="separate"/>
      </w:r>
      <w:r w:rsidR="002135F6">
        <w:t>Gửi email thông báo tới tài khoản tổ chức</w:t>
      </w:r>
      <w:r w:rsidR="002135F6" w:rsidRPr="00D53BE7">
        <w:t xml:space="preserve"> </w:t>
      </w:r>
      <w:r w:rsidR="002135F6">
        <w:t>cần kích hoạt</w:t>
      </w:r>
      <w:r>
        <w:fldChar w:fldCharType="end"/>
      </w:r>
    </w:p>
    <w:p w14:paraId="3B9196AC" w14:textId="77777777" w:rsidR="008D1CA3" w:rsidRDefault="008D1CA3" w:rsidP="00A8287A">
      <w:pPr>
        <w:pStyle w:val="ListParagraph"/>
        <w:numPr>
          <w:ilvl w:val="1"/>
          <w:numId w:val="71"/>
        </w:numPr>
        <w:spacing w:after="60" w:line="240" w:lineRule="auto"/>
      </w:pPr>
      <w:r>
        <w:fldChar w:fldCharType="begin"/>
      </w:r>
      <w:r>
        <w:instrText xml:space="preserve"> REF _Ref19789451 \r \h </w:instrText>
      </w:r>
      <w:r>
        <w:fldChar w:fldCharType="separate"/>
      </w:r>
      <w:r w:rsidR="002135F6">
        <w:t xml:space="preserve">UC 131 - </w:t>
      </w:r>
      <w:r>
        <w:fldChar w:fldCharType="end"/>
      </w:r>
      <w:r>
        <w:fldChar w:fldCharType="begin"/>
      </w:r>
      <w:r>
        <w:instrText xml:space="preserve"> REF _Ref19789500 \h </w:instrText>
      </w:r>
      <w:r>
        <w:fldChar w:fldCharType="separate"/>
      </w:r>
      <w:r w:rsidR="002135F6">
        <w:t>Xem danh sách tài khoản đang kích hoạt</w:t>
      </w:r>
      <w:r>
        <w:fldChar w:fldCharType="end"/>
      </w:r>
    </w:p>
    <w:p w14:paraId="5B4E0645" w14:textId="77777777" w:rsidR="008D1CA3" w:rsidRDefault="008D1CA3" w:rsidP="00A8287A">
      <w:pPr>
        <w:pStyle w:val="ListParagraph"/>
        <w:numPr>
          <w:ilvl w:val="1"/>
          <w:numId w:val="71"/>
        </w:numPr>
        <w:spacing w:after="60" w:line="240" w:lineRule="auto"/>
      </w:pPr>
      <w:r>
        <w:fldChar w:fldCharType="begin"/>
      </w:r>
      <w:r>
        <w:instrText xml:space="preserve"> REF _Ref19789453 \r \h </w:instrText>
      </w:r>
      <w:r>
        <w:fldChar w:fldCharType="separate"/>
      </w:r>
      <w:r w:rsidR="002135F6">
        <w:t xml:space="preserve">UC 132 - </w:t>
      </w:r>
      <w:r>
        <w:fldChar w:fldCharType="end"/>
      </w:r>
      <w:r>
        <w:fldChar w:fldCharType="begin"/>
      </w:r>
      <w:r>
        <w:instrText xml:space="preserve"> REF _Ref19789503 \h </w:instrText>
      </w:r>
      <w:r>
        <w:fldChar w:fldCharType="separate"/>
      </w:r>
      <w:r w:rsidR="002135F6">
        <w:t>Khóa tài khoản đang kích hoạt</w:t>
      </w:r>
      <w:r>
        <w:fldChar w:fldCharType="end"/>
      </w:r>
    </w:p>
    <w:p w14:paraId="5B537156" w14:textId="77777777" w:rsidR="008D1CA3" w:rsidRDefault="008D1CA3" w:rsidP="00A8287A">
      <w:pPr>
        <w:pStyle w:val="ListParagraph"/>
        <w:numPr>
          <w:ilvl w:val="1"/>
          <w:numId w:val="71"/>
        </w:numPr>
        <w:spacing w:after="60" w:line="240" w:lineRule="auto"/>
      </w:pPr>
      <w:r>
        <w:fldChar w:fldCharType="begin"/>
      </w:r>
      <w:r>
        <w:instrText xml:space="preserve"> REF _Ref19789455 \r \h </w:instrText>
      </w:r>
      <w:r>
        <w:fldChar w:fldCharType="separate"/>
      </w:r>
      <w:r w:rsidR="002135F6">
        <w:t xml:space="preserve">UC 133 - </w:t>
      </w:r>
      <w:r>
        <w:fldChar w:fldCharType="end"/>
      </w:r>
      <w:r>
        <w:fldChar w:fldCharType="begin"/>
      </w:r>
      <w:r>
        <w:instrText xml:space="preserve"> REF _Ref19789507 \h </w:instrText>
      </w:r>
      <w:r>
        <w:fldChar w:fldCharType="separate"/>
      </w:r>
      <w:r w:rsidR="002135F6">
        <w:t>Sửa tài khoản tổ chức đang kích hoạt</w:t>
      </w:r>
      <w:r>
        <w:fldChar w:fldCharType="end"/>
      </w:r>
    </w:p>
    <w:p w14:paraId="2B2FDC24" w14:textId="77777777" w:rsidR="008D1CA3" w:rsidRDefault="008D1CA3" w:rsidP="00A8287A">
      <w:pPr>
        <w:pStyle w:val="ListParagraph"/>
        <w:numPr>
          <w:ilvl w:val="1"/>
          <w:numId w:val="71"/>
        </w:numPr>
        <w:tabs>
          <w:tab w:val="left" w:pos="2278"/>
        </w:tabs>
        <w:spacing w:after="60" w:line="240" w:lineRule="auto"/>
      </w:pPr>
      <w:r>
        <w:fldChar w:fldCharType="begin"/>
      </w:r>
      <w:r>
        <w:instrText xml:space="preserve"> REF _Ref19789457 \r \h </w:instrText>
      </w:r>
      <w:r>
        <w:fldChar w:fldCharType="separate"/>
      </w:r>
      <w:r w:rsidR="002135F6">
        <w:t xml:space="preserve">UC 134 - </w:t>
      </w:r>
      <w:r>
        <w:fldChar w:fldCharType="end"/>
      </w:r>
      <w:r>
        <w:fldChar w:fldCharType="begin"/>
      </w:r>
      <w:r>
        <w:instrText xml:space="preserve"> REF _Ref19789510 \h </w:instrText>
      </w:r>
      <w:r>
        <w:fldChar w:fldCharType="separate"/>
      </w:r>
      <w:r w:rsidR="002135F6">
        <w:t>Gửi email thông báo tới tổ chức có tài khoản đang kích hoạt</w:t>
      </w:r>
      <w:r>
        <w:fldChar w:fldCharType="end"/>
      </w:r>
    </w:p>
    <w:p w14:paraId="14FD7B42" w14:textId="77777777" w:rsidR="00CF3D02" w:rsidRDefault="00CF3D02" w:rsidP="00B86064"/>
    <w:p w14:paraId="15CBA745" w14:textId="77777777" w:rsidR="00B86064" w:rsidRPr="00B86064" w:rsidRDefault="00B86064" w:rsidP="00B86064">
      <w:pPr>
        <w:sectPr w:rsidR="00B86064" w:rsidRPr="00B86064" w:rsidSect="00D926F6">
          <w:headerReference w:type="default" r:id="rId27"/>
          <w:footerReference w:type="default" r:id="rId28"/>
          <w:pgSz w:w="11907" w:h="16839" w:code="9"/>
          <w:pgMar w:top="1471" w:right="1440" w:bottom="1080" w:left="1440" w:header="540" w:footer="433" w:gutter="0"/>
          <w:cols w:space="720"/>
          <w:docGrid w:linePitch="360"/>
        </w:sectPr>
      </w:pPr>
    </w:p>
    <w:p w14:paraId="115DB6D9" w14:textId="16E9F5CB" w:rsidR="00B86F46" w:rsidRDefault="00BA3751" w:rsidP="00BC0773">
      <w:pPr>
        <w:pStyle w:val="Heading3"/>
      </w:pPr>
      <w:r>
        <w:lastRenderedPageBreak/>
        <w:t>Quy trì</w:t>
      </w:r>
      <w:r w:rsidR="00B86F46">
        <w:t>nh nộp hồ</w:t>
      </w:r>
      <w:r>
        <w:t xml:space="preserve"> sơ Cấ</w:t>
      </w:r>
      <w:r w:rsidR="00B86F46">
        <w:t>p chứng thư số Cá nhân</w:t>
      </w:r>
      <w:r w:rsidR="00630102">
        <w:t>/Cơ quan, tổ chức/Thiết bị, dịch vụ, phần mềm</w:t>
      </w:r>
    </w:p>
    <w:p w14:paraId="3E34FCF2" w14:textId="0BFD123E" w:rsidR="00216008" w:rsidRPr="00216008" w:rsidRDefault="0026706B" w:rsidP="00216008">
      <w:pPr>
        <w:pStyle w:val="Heading4"/>
      </w:pPr>
      <w:r>
        <w:t>Quy trình nộp hồ sơ trực tuyến qua Cổng Dịch vụ Chứng thực Chữ ký số</w:t>
      </w:r>
    </w:p>
    <w:p w14:paraId="68F64DE0" w14:textId="37FD90D5" w:rsidR="00A136AD" w:rsidRDefault="00D27385" w:rsidP="00825B00">
      <w:pPr>
        <w:sectPr w:rsidR="00A136AD" w:rsidSect="00A136AD">
          <w:headerReference w:type="default" r:id="rId29"/>
          <w:footerReference w:type="default" r:id="rId30"/>
          <w:pgSz w:w="23814" w:h="16840" w:orient="landscape" w:code="8"/>
          <w:pgMar w:top="1440" w:right="1469" w:bottom="1440" w:left="1077" w:header="539" w:footer="431" w:gutter="0"/>
          <w:cols w:space="720"/>
          <w:docGrid w:linePitch="360"/>
        </w:sectPr>
      </w:pPr>
      <w:r>
        <w:rPr>
          <w:noProof/>
        </w:rPr>
        <w:drawing>
          <wp:inline distT="0" distB="0" distL="0" distR="0" wp14:anchorId="15AA1C90" wp14:editId="4B4B9B94">
            <wp:extent cx="13505180" cy="767969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GCA_SRS_QuyTrinh_v2.1_CapCTS_Onlin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05180" cy="7679690"/>
                    </a:xfrm>
                    <a:prstGeom prst="rect">
                      <a:avLst/>
                    </a:prstGeom>
                  </pic:spPr>
                </pic:pic>
              </a:graphicData>
            </a:graphic>
          </wp:inline>
        </w:drawing>
      </w:r>
    </w:p>
    <w:p w14:paraId="2B39B1D8" w14:textId="77777777" w:rsidR="001C3091" w:rsidRPr="00363658" w:rsidRDefault="00825B00" w:rsidP="001C3091">
      <w:pPr>
        <w:rPr>
          <w:b/>
        </w:rPr>
      </w:pPr>
      <w:r w:rsidRPr="00363658">
        <w:rPr>
          <w:b/>
        </w:rPr>
        <w:lastRenderedPageBreak/>
        <w:t>Danh sách Use case theo từng bước trong quy trình:</w:t>
      </w:r>
    </w:p>
    <w:p w14:paraId="7999AD2F" w14:textId="77777777" w:rsidR="001C3091" w:rsidRPr="00363658" w:rsidRDefault="001C3091" w:rsidP="00A8287A">
      <w:pPr>
        <w:pStyle w:val="ListParagraph"/>
        <w:numPr>
          <w:ilvl w:val="0"/>
          <w:numId w:val="72"/>
        </w:numPr>
        <w:tabs>
          <w:tab w:val="left" w:pos="4207"/>
        </w:tabs>
        <w:spacing w:after="60" w:line="240" w:lineRule="auto"/>
        <w:rPr>
          <w:b/>
          <w:lang w:val="en-US"/>
        </w:rPr>
        <w:sectPr w:rsidR="001C3091" w:rsidRPr="00363658" w:rsidSect="001C3091">
          <w:headerReference w:type="default" r:id="rId32"/>
          <w:footerReference w:type="default" r:id="rId33"/>
          <w:pgSz w:w="16839" w:h="11907" w:orient="landscape" w:code="9"/>
          <w:pgMar w:top="1440" w:right="1471" w:bottom="1440" w:left="1080" w:header="540" w:footer="433" w:gutter="0"/>
          <w:cols w:space="720"/>
          <w:docGrid w:linePitch="360"/>
        </w:sectPr>
      </w:pPr>
    </w:p>
    <w:p w14:paraId="0EDFA21D" w14:textId="36D7385A" w:rsidR="00C755FD" w:rsidRPr="00F34BAC" w:rsidRDefault="00C755FD" w:rsidP="00A8287A">
      <w:pPr>
        <w:pStyle w:val="ListParagraph"/>
        <w:numPr>
          <w:ilvl w:val="0"/>
          <w:numId w:val="72"/>
        </w:numPr>
        <w:tabs>
          <w:tab w:val="left" w:pos="4207"/>
        </w:tabs>
        <w:spacing w:after="60" w:line="240" w:lineRule="auto"/>
        <w:rPr>
          <w:sz w:val="24"/>
          <w:szCs w:val="24"/>
          <w:lang w:val="en-US"/>
        </w:rPr>
      </w:pPr>
      <w:r w:rsidRPr="00F34BAC">
        <w:rPr>
          <w:sz w:val="24"/>
          <w:szCs w:val="24"/>
          <w:lang w:val="en-US"/>
        </w:rPr>
        <w:t>Nộp hồ sơ trực tuyến</w:t>
      </w:r>
    </w:p>
    <w:p w14:paraId="3B2733EF" w14:textId="798C5BFA" w:rsidR="00C755FD" w:rsidRPr="00F34BAC" w:rsidRDefault="00C755FD" w:rsidP="00A8287A">
      <w:pPr>
        <w:pStyle w:val="ListParagraph"/>
        <w:numPr>
          <w:ilvl w:val="1"/>
          <w:numId w:val="72"/>
        </w:numPr>
        <w:spacing w:after="60" w:line="240" w:lineRule="auto"/>
        <w:rPr>
          <w:sz w:val="24"/>
          <w:szCs w:val="24"/>
        </w:rPr>
      </w:pPr>
      <w:r w:rsidRPr="00F34BAC">
        <w:rPr>
          <w:sz w:val="24"/>
          <w:szCs w:val="24"/>
        </w:rPr>
        <w:fldChar w:fldCharType="begin"/>
      </w:r>
      <w:r w:rsidRPr="00F34BAC">
        <w:rPr>
          <w:sz w:val="24"/>
          <w:szCs w:val="24"/>
        </w:rPr>
        <w:instrText xml:space="preserve"> REF _Ref19806955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012 - </w:t>
      </w:r>
      <w:r w:rsidRPr="00F34BAC">
        <w:rPr>
          <w:sz w:val="24"/>
          <w:szCs w:val="24"/>
        </w:rPr>
        <w:fldChar w:fldCharType="end"/>
      </w:r>
      <w:r w:rsidRPr="00F34BAC">
        <w:rPr>
          <w:sz w:val="24"/>
          <w:szCs w:val="24"/>
        </w:rPr>
        <w:fldChar w:fldCharType="begin"/>
      </w:r>
      <w:r w:rsidRPr="00F34BAC">
        <w:rPr>
          <w:sz w:val="24"/>
          <w:szCs w:val="24"/>
        </w:rPr>
        <w:instrText xml:space="preserve"> REF _Ref19806989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Nộp hồ sơ cấp chứng thư số cá nhân</w:t>
      </w:r>
      <w:r w:rsidRPr="00F34BAC">
        <w:rPr>
          <w:sz w:val="24"/>
          <w:szCs w:val="24"/>
        </w:rPr>
        <w:fldChar w:fldCharType="end"/>
      </w:r>
    </w:p>
    <w:p w14:paraId="3FFFE4CD" w14:textId="6AC90472" w:rsidR="006C3861" w:rsidRPr="00F34BAC" w:rsidRDefault="006C3861"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_Ref21019471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013 - </w:t>
      </w:r>
      <w:r w:rsidRPr="00F34BAC">
        <w:rPr>
          <w:sz w:val="24"/>
          <w:szCs w:val="24"/>
        </w:rPr>
        <w:fldChar w:fldCharType="end"/>
      </w:r>
      <w:r w:rsidRPr="00F34BAC">
        <w:rPr>
          <w:sz w:val="24"/>
          <w:szCs w:val="24"/>
        </w:rPr>
        <w:fldChar w:fldCharType="begin"/>
      </w:r>
      <w:r w:rsidRPr="00F34BAC">
        <w:rPr>
          <w:sz w:val="24"/>
          <w:szCs w:val="24"/>
        </w:rPr>
        <w:instrText xml:space="preserve"> REF _Ref21019474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Nộp hồ sơ cấp chứng thư số tổ chức</w:t>
      </w:r>
      <w:r w:rsidRPr="00F34BAC">
        <w:rPr>
          <w:sz w:val="24"/>
          <w:szCs w:val="24"/>
        </w:rPr>
        <w:fldChar w:fldCharType="end"/>
      </w:r>
    </w:p>
    <w:p w14:paraId="4896FBE2" w14:textId="253803E8" w:rsidR="006C3861" w:rsidRPr="00F34BAC" w:rsidRDefault="006C3861"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_Ref21019484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014 - </w:t>
      </w:r>
      <w:r w:rsidRPr="00F34BAC">
        <w:rPr>
          <w:sz w:val="24"/>
          <w:szCs w:val="24"/>
        </w:rPr>
        <w:fldChar w:fldCharType="end"/>
      </w:r>
      <w:r w:rsidRPr="00F34BAC">
        <w:rPr>
          <w:sz w:val="24"/>
          <w:szCs w:val="24"/>
        </w:rPr>
        <w:fldChar w:fldCharType="begin"/>
      </w:r>
      <w:r w:rsidRPr="00F34BAC">
        <w:rPr>
          <w:sz w:val="24"/>
          <w:szCs w:val="24"/>
        </w:rPr>
        <w:instrText xml:space="preserve"> REF _Ref21019486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Nộp hồ sơ cấp chứng thư số cho thiết bị, dịch vụ, phần mềm</w:t>
      </w:r>
      <w:r w:rsidRPr="00F34BAC">
        <w:rPr>
          <w:sz w:val="24"/>
          <w:szCs w:val="24"/>
        </w:rPr>
        <w:fldChar w:fldCharType="end"/>
      </w:r>
    </w:p>
    <w:p w14:paraId="74615D1D" w14:textId="5DE86AC0" w:rsidR="00ED7FF1" w:rsidRPr="00F34BAC" w:rsidRDefault="00ED7FF1" w:rsidP="00A8287A">
      <w:pPr>
        <w:pStyle w:val="ListParagraph"/>
        <w:numPr>
          <w:ilvl w:val="0"/>
          <w:numId w:val="72"/>
        </w:numPr>
        <w:spacing w:after="60" w:line="240" w:lineRule="auto"/>
        <w:rPr>
          <w:sz w:val="24"/>
          <w:szCs w:val="24"/>
        </w:rPr>
      </w:pPr>
      <w:r w:rsidRPr="00F34BAC">
        <w:rPr>
          <w:sz w:val="24"/>
          <w:szCs w:val="24"/>
          <w:lang w:val="en-US"/>
        </w:rPr>
        <w:t xml:space="preserve">Kiểm tra </w:t>
      </w:r>
      <w:r w:rsidRPr="00F34BAC">
        <w:rPr>
          <w:sz w:val="24"/>
          <w:szCs w:val="24"/>
        </w:rPr>
        <w:t>hồ sơ</w:t>
      </w:r>
    </w:p>
    <w:p w14:paraId="563E05DD" w14:textId="5B1D6DCA" w:rsidR="00ED7FF1" w:rsidRPr="00F34BAC" w:rsidRDefault="00ED7FF1" w:rsidP="00A8287A">
      <w:pPr>
        <w:pStyle w:val="ListParagraph"/>
        <w:numPr>
          <w:ilvl w:val="1"/>
          <w:numId w:val="72"/>
        </w:numPr>
        <w:spacing w:after="60" w:line="240" w:lineRule="auto"/>
        <w:rPr>
          <w:sz w:val="24"/>
          <w:szCs w:val="24"/>
        </w:rPr>
      </w:pPr>
      <w:r w:rsidRPr="00F34BAC">
        <w:rPr>
          <w:sz w:val="24"/>
          <w:szCs w:val="24"/>
        </w:rPr>
        <w:fldChar w:fldCharType="begin"/>
      </w:r>
      <w:r w:rsidRPr="00F34BAC">
        <w:rPr>
          <w:sz w:val="24"/>
          <w:szCs w:val="24"/>
        </w:rPr>
        <w:instrText xml:space="preserve"> REF _Ref19807106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048 - </w:t>
      </w:r>
      <w:r w:rsidRPr="00F34BAC">
        <w:rPr>
          <w:sz w:val="24"/>
          <w:szCs w:val="24"/>
        </w:rPr>
        <w:fldChar w:fldCharType="end"/>
      </w:r>
      <w:r w:rsidRPr="00F34BAC">
        <w:rPr>
          <w:sz w:val="24"/>
          <w:szCs w:val="24"/>
        </w:rPr>
        <w:fldChar w:fldCharType="begin"/>
      </w:r>
      <w:r w:rsidRPr="00F34BAC">
        <w:rPr>
          <w:sz w:val="24"/>
          <w:szCs w:val="24"/>
        </w:rPr>
        <w:instrText xml:space="preserve"> REF _Ref19807109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Tiếp nhận và xử lý chuyên ngành hồ sơ</w:t>
      </w:r>
      <w:r w:rsidRPr="00F34BAC">
        <w:rPr>
          <w:sz w:val="24"/>
          <w:szCs w:val="24"/>
        </w:rPr>
        <w:fldChar w:fldCharType="end"/>
      </w:r>
    </w:p>
    <w:p w14:paraId="2473D185" w14:textId="77C1EACE" w:rsidR="00ED7FF1" w:rsidRPr="00F34BAC" w:rsidRDefault="00ED7FF1" w:rsidP="00A8287A">
      <w:pPr>
        <w:pStyle w:val="ListParagraph"/>
        <w:numPr>
          <w:ilvl w:val="1"/>
          <w:numId w:val="72"/>
        </w:numPr>
        <w:spacing w:after="60" w:line="240" w:lineRule="auto"/>
        <w:rPr>
          <w:sz w:val="24"/>
          <w:szCs w:val="24"/>
        </w:rPr>
      </w:pPr>
      <w:r w:rsidRPr="00F34BAC">
        <w:rPr>
          <w:sz w:val="24"/>
          <w:szCs w:val="24"/>
        </w:rPr>
        <w:fldChar w:fldCharType="begin"/>
      </w:r>
      <w:r w:rsidRPr="00F34BAC">
        <w:rPr>
          <w:sz w:val="24"/>
          <w:szCs w:val="24"/>
        </w:rPr>
        <w:instrText xml:space="preserve"> REF _Ref19807119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049 - </w:t>
      </w:r>
      <w:r w:rsidRPr="00F34BAC">
        <w:rPr>
          <w:sz w:val="24"/>
          <w:szCs w:val="24"/>
        </w:rPr>
        <w:fldChar w:fldCharType="end"/>
      </w:r>
      <w:r w:rsidRPr="00F34BAC">
        <w:rPr>
          <w:sz w:val="24"/>
          <w:szCs w:val="24"/>
        </w:rPr>
        <w:fldChar w:fldCharType="begin"/>
      </w:r>
      <w:r w:rsidRPr="00F34BAC">
        <w:rPr>
          <w:sz w:val="24"/>
          <w:szCs w:val="24"/>
        </w:rPr>
        <w:instrText xml:space="preserve"> REF _Ref19807127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Gửi thông báo các nội dung không đạt</w:t>
      </w:r>
      <w:r w:rsidRPr="00F34BAC">
        <w:rPr>
          <w:sz w:val="24"/>
          <w:szCs w:val="24"/>
        </w:rPr>
        <w:fldChar w:fldCharType="end"/>
      </w:r>
    </w:p>
    <w:p w14:paraId="0A3993D1" w14:textId="44548BCB" w:rsidR="00ED7FF1" w:rsidRPr="00F34BAC" w:rsidRDefault="00ED7FF1"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_Ref19807121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050 - </w:t>
      </w:r>
      <w:r w:rsidRPr="00F34BAC">
        <w:rPr>
          <w:sz w:val="24"/>
          <w:szCs w:val="24"/>
        </w:rPr>
        <w:fldChar w:fldCharType="end"/>
      </w:r>
      <w:r w:rsidRPr="00F34BAC">
        <w:rPr>
          <w:sz w:val="24"/>
          <w:szCs w:val="24"/>
        </w:rPr>
        <w:fldChar w:fldCharType="begin"/>
      </w:r>
      <w:r w:rsidRPr="00F34BAC">
        <w:rPr>
          <w:sz w:val="24"/>
          <w:szCs w:val="24"/>
        </w:rPr>
        <w:instrText xml:space="preserve"> REF _Ref19807131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Gửi yêu cầu bổ sung hồ sơ</w:t>
      </w:r>
      <w:r w:rsidRPr="00F34BAC">
        <w:rPr>
          <w:sz w:val="24"/>
          <w:szCs w:val="24"/>
        </w:rPr>
        <w:fldChar w:fldCharType="end"/>
      </w:r>
    </w:p>
    <w:p w14:paraId="680819AD" w14:textId="373A1B42" w:rsidR="00D46882" w:rsidRPr="00F34BAC" w:rsidRDefault="004D080E" w:rsidP="00A8287A">
      <w:pPr>
        <w:pStyle w:val="ListParagraph"/>
        <w:numPr>
          <w:ilvl w:val="0"/>
          <w:numId w:val="72"/>
        </w:numPr>
        <w:tabs>
          <w:tab w:val="left" w:pos="4207"/>
        </w:tabs>
        <w:spacing w:after="60" w:line="240" w:lineRule="auto"/>
        <w:rPr>
          <w:sz w:val="24"/>
          <w:szCs w:val="24"/>
        </w:rPr>
      </w:pPr>
      <w:r w:rsidRPr="00F34BAC">
        <w:rPr>
          <w:sz w:val="24"/>
          <w:szCs w:val="24"/>
          <w:lang w:val="en-US"/>
        </w:rPr>
        <w:t>Tiếp nhận công văn đến</w:t>
      </w:r>
    </w:p>
    <w:p w14:paraId="4B34767D" w14:textId="2C391EBE" w:rsidR="00D46882" w:rsidRPr="00F34BAC" w:rsidRDefault="00D46882" w:rsidP="00A8287A">
      <w:pPr>
        <w:pStyle w:val="ListParagraph"/>
        <w:numPr>
          <w:ilvl w:val="1"/>
          <w:numId w:val="72"/>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_Ref21018009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143 -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_Ref21018010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Tiếp nhận văn bản đến</w:t>
      </w:r>
      <w:r w:rsidRPr="00F34BAC">
        <w:rPr>
          <w:sz w:val="24"/>
          <w:szCs w:val="24"/>
          <w:lang w:val="en-US"/>
        </w:rPr>
        <w:fldChar w:fldCharType="end"/>
      </w:r>
    </w:p>
    <w:p w14:paraId="54F3EE4A"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Phê duyệt và chỉ đạo thực hiện</w:t>
      </w:r>
    </w:p>
    <w:p w14:paraId="42C47353" w14:textId="604194A1"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_Ref19807144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051 - </w:t>
      </w:r>
      <w:r w:rsidRPr="00F34BAC">
        <w:rPr>
          <w:sz w:val="24"/>
          <w:szCs w:val="24"/>
        </w:rPr>
        <w:fldChar w:fldCharType="end"/>
      </w:r>
      <w:r w:rsidRPr="00F34BAC">
        <w:rPr>
          <w:sz w:val="24"/>
          <w:szCs w:val="24"/>
        </w:rPr>
        <w:fldChar w:fldCharType="begin"/>
      </w:r>
      <w:r w:rsidRPr="00F34BAC">
        <w:rPr>
          <w:sz w:val="24"/>
          <w:szCs w:val="24"/>
        </w:rPr>
        <w:instrText xml:space="preserve"> REF _Ref19807149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 xml:space="preserve">Phê duyệt và chỉ đạo thực hiện </w:t>
      </w:r>
      <w:r w:rsidRPr="00F34BAC">
        <w:rPr>
          <w:sz w:val="24"/>
          <w:szCs w:val="24"/>
        </w:rPr>
        <w:fldChar w:fldCharType="end"/>
      </w:r>
    </w:p>
    <w:p w14:paraId="620DC7F5"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Ra văn bản kế hoạch thực hiện</w:t>
      </w:r>
    </w:p>
    <w:p w14:paraId="0589217B" w14:textId="615C4C0B"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_Ref19807155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052 - </w:t>
      </w:r>
      <w:r w:rsidRPr="00F34BAC">
        <w:rPr>
          <w:sz w:val="24"/>
          <w:szCs w:val="24"/>
        </w:rPr>
        <w:fldChar w:fldCharType="end"/>
      </w:r>
      <w:r w:rsidRPr="00F34BAC">
        <w:rPr>
          <w:sz w:val="24"/>
          <w:szCs w:val="24"/>
        </w:rPr>
        <w:fldChar w:fldCharType="begin"/>
      </w:r>
      <w:r w:rsidRPr="00F34BAC">
        <w:rPr>
          <w:sz w:val="24"/>
          <w:szCs w:val="24"/>
        </w:rPr>
        <w:instrText xml:space="preserve"> REF _Ref19807159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Ra văn bản kế hoạch thực hiện hồ sơ yêu cầu</w:t>
      </w:r>
      <w:r w:rsidRPr="00F34BAC">
        <w:rPr>
          <w:sz w:val="24"/>
          <w:szCs w:val="24"/>
        </w:rPr>
        <w:fldChar w:fldCharType="end"/>
      </w:r>
    </w:p>
    <w:p w14:paraId="74D37E8F"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Xuất kho thiết bị</w:t>
      </w:r>
    </w:p>
    <w:p w14:paraId="78D6157E" w14:textId="637C48C5"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_Ref19807175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054 - </w:t>
      </w:r>
      <w:r w:rsidRPr="00F34BAC">
        <w:rPr>
          <w:sz w:val="24"/>
          <w:szCs w:val="24"/>
        </w:rPr>
        <w:fldChar w:fldCharType="end"/>
      </w:r>
      <w:r w:rsidRPr="00F34BAC">
        <w:rPr>
          <w:sz w:val="24"/>
          <w:szCs w:val="24"/>
        </w:rPr>
        <w:fldChar w:fldCharType="begin"/>
      </w:r>
      <w:r w:rsidRPr="00F34BAC">
        <w:rPr>
          <w:sz w:val="24"/>
          <w:szCs w:val="24"/>
        </w:rPr>
        <w:instrText xml:space="preserve"> REF _Ref19807179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Xuất kho thiết bị theo kế hoạch thực hiện</w:t>
      </w:r>
      <w:r w:rsidRPr="00F34BAC">
        <w:rPr>
          <w:sz w:val="24"/>
          <w:szCs w:val="24"/>
        </w:rPr>
        <w:fldChar w:fldCharType="end"/>
      </w:r>
    </w:p>
    <w:p w14:paraId="3A97C985" w14:textId="77777777" w:rsidR="00C13B95" w:rsidRPr="00F34BAC" w:rsidRDefault="00C13B95" w:rsidP="00A8287A">
      <w:pPr>
        <w:pStyle w:val="ListParagraph"/>
        <w:numPr>
          <w:ilvl w:val="0"/>
          <w:numId w:val="72"/>
        </w:numPr>
        <w:tabs>
          <w:tab w:val="left" w:pos="4207"/>
        </w:tabs>
        <w:spacing w:after="60" w:line="240" w:lineRule="auto"/>
        <w:rPr>
          <w:sz w:val="24"/>
          <w:szCs w:val="24"/>
        </w:rPr>
      </w:pPr>
      <w:r w:rsidRPr="00F34BAC">
        <w:rPr>
          <w:sz w:val="24"/>
          <w:szCs w:val="24"/>
        </w:rPr>
        <w:t>Xuất phiếu xuất kho</w:t>
      </w:r>
    </w:p>
    <w:p w14:paraId="6C1ACC8E" w14:textId="5BA1D812" w:rsidR="00C13B95" w:rsidRPr="00F34BAC" w:rsidRDefault="00C13B95"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_Ref19807185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055 - </w:t>
      </w:r>
      <w:r w:rsidRPr="00F34BAC">
        <w:rPr>
          <w:sz w:val="24"/>
          <w:szCs w:val="24"/>
        </w:rPr>
        <w:fldChar w:fldCharType="end"/>
      </w:r>
      <w:r w:rsidRPr="00F34BAC">
        <w:rPr>
          <w:sz w:val="24"/>
          <w:szCs w:val="24"/>
        </w:rPr>
        <w:fldChar w:fldCharType="begin"/>
      </w:r>
      <w:r w:rsidRPr="00F34BAC">
        <w:rPr>
          <w:sz w:val="24"/>
          <w:szCs w:val="24"/>
        </w:rPr>
        <w:instrText xml:space="preserve"> REF _Ref19807188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Xuất phiếu xuất kho</w:t>
      </w:r>
      <w:r w:rsidRPr="00F34BAC">
        <w:rPr>
          <w:sz w:val="24"/>
          <w:szCs w:val="24"/>
        </w:rPr>
        <w:fldChar w:fldCharType="end"/>
      </w:r>
    </w:p>
    <w:p w14:paraId="6F30B4DF" w14:textId="207E41F1" w:rsidR="00C13B95" w:rsidRPr="00F34BAC" w:rsidRDefault="00C13B95" w:rsidP="00A8287A">
      <w:pPr>
        <w:pStyle w:val="ListParagraph"/>
        <w:numPr>
          <w:ilvl w:val="0"/>
          <w:numId w:val="72"/>
        </w:numPr>
        <w:tabs>
          <w:tab w:val="left" w:pos="4207"/>
        </w:tabs>
        <w:spacing w:after="60" w:line="240" w:lineRule="auto"/>
        <w:rPr>
          <w:sz w:val="24"/>
          <w:szCs w:val="24"/>
        </w:rPr>
      </w:pPr>
      <w:r w:rsidRPr="00F34BAC">
        <w:rPr>
          <w:sz w:val="24"/>
          <w:szCs w:val="24"/>
          <w:lang w:val="en-US"/>
        </w:rPr>
        <w:t>Cập nhật thông tin danh sách thiết bị sử dụng</w:t>
      </w:r>
    </w:p>
    <w:p w14:paraId="6CCBD926" w14:textId="558109FF" w:rsidR="00ED7FF1" w:rsidRPr="00F34BAC" w:rsidRDefault="0026706B"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_Ref21360262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110 - </w:t>
      </w:r>
      <w:r w:rsidRPr="00F34BAC">
        <w:rPr>
          <w:sz w:val="24"/>
          <w:szCs w:val="24"/>
        </w:rPr>
        <w:fldChar w:fldCharType="end"/>
      </w:r>
      <w:r w:rsidRPr="00F34BAC">
        <w:rPr>
          <w:sz w:val="24"/>
          <w:szCs w:val="24"/>
        </w:rPr>
        <w:fldChar w:fldCharType="begin"/>
      </w:r>
      <w:r w:rsidRPr="00F34BAC">
        <w:rPr>
          <w:sz w:val="24"/>
          <w:szCs w:val="24"/>
        </w:rPr>
        <w:instrText xml:space="preserve"> REF _Ref21360267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Thêm mới thông tin SIM</w:t>
      </w:r>
      <w:r w:rsidRPr="00F34BAC">
        <w:rPr>
          <w:sz w:val="24"/>
          <w:szCs w:val="24"/>
        </w:rPr>
        <w:fldChar w:fldCharType="end"/>
      </w:r>
    </w:p>
    <w:p w14:paraId="49B9B018" w14:textId="2D770134" w:rsidR="0026706B" w:rsidRPr="00F34BAC" w:rsidRDefault="0026706B"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_Ref21360279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111 - </w:t>
      </w:r>
      <w:r w:rsidRPr="00F34BAC">
        <w:rPr>
          <w:sz w:val="24"/>
          <w:szCs w:val="24"/>
        </w:rPr>
        <w:fldChar w:fldCharType="end"/>
      </w:r>
      <w:r w:rsidRPr="00F34BAC">
        <w:rPr>
          <w:sz w:val="24"/>
          <w:szCs w:val="24"/>
        </w:rPr>
        <w:fldChar w:fldCharType="begin"/>
      </w:r>
      <w:r w:rsidRPr="00F34BAC">
        <w:rPr>
          <w:sz w:val="24"/>
          <w:szCs w:val="24"/>
        </w:rPr>
        <w:instrText xml:space="preserve"> REF _Ref21360282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Nhập danh sách thông tin SIM từ danh sách cho nhà mạng cung cấp</w:t>
      </w:r>
      <w:r w:rsidRPr="00F34BAC">
        <w:rPr>
          <w:sz w:val="24"/>
          <w:szCs w:val="24"/>
        </w:rPr>
        <w:fldChar w:fldCharType="end"/>
      </w:r>
    </w:p>
    <w:p w14:paraId="2DCB3E08" w14:textId="03652372" w:rsidR="00236A8C" w:rsidRPr="00F34BAC" w:rsidRDefault="00236A8C"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_Ref21363747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118 - </w:t>
      </w:r>
      <w:r w:rsidRPr="00F34BAC">
        <w:rPr>
          <w:sz w:val="24"/>
          <w:szCs w:val="24"/>
        </w:rPr>
        <w:fldChar w:fldCharType="end"/>
      </w:r>
      <w:r w:rsidRPr="00F34BAC">
        <w:rPr>
          <w:sz w:val="24"/>
          <w:szCs w:val="24"/>
        </w:rPr>
        <w:fldChar w:fldCharType="begin"/>
      </w:r>
      <w:r w:rsidRPr="00F34BAC">
        <w:rPr>
          <w:sz w:val="24"/>
          <w:szCs w:val="24"/>
        </w:rPr>
        <w:instrText xml:space="preserve"> REF _Ref21363747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Cập nhật thông tin SD Secure để cấp CTS</w:t>
      </w:r>
      <w:r w:rsidRPr="00F34BAC">
        <w:rPr>
          <w:sz w:val="24"/>
          <w:szCs w:val="24"/>
        </w:rPr>
        <w:fldChar w:fldCharType="end"/>
      </w:r>
    </w:p>
    <w:p w14:paraId="7DC0C8BE" w14:textId="5D43A124"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 xml:space="preserve">Phân công </w:t>
      </w:r>
      <w:r w:rsidR="00C13B95" w:rsidRPr="00F34BAC">
        <w:rPr>
          <w:sz w:val="24"/>
          <w:szCs w:val="24"/>
          <w:lang w:val="en-US"/>
        </w:rPr>
        <w:t xml:space="preserve">đơn vị </w:t>
      </w:r>
      <w:r w:rsidRPr="00F34BAC">
        <w:rPr>
          <w:sz w:val="24"/>
          <w:szCs w:val="24"/>
        </w:rPr>
        <w:t>thực hiện</w:t>
      </w:r>
    </w:p>
    <w:p w14:paraId="48036A40" w14:textId="52046A1B"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_Ref19807199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056 - </w:t>
      </w:r>
      <w:r w:rsidRPr="00F34BAC">
        <w:rPr>
          <w:sz w:val="24"/>
          <w:szCs w:val="24"/>
        </w:rPr>
        <w:fldChar w:fldCharType="end"/>
      </w:r>
      <w:r w:rsidRPr="00F34BAC">
        <w:rPr>
          <w:sz w:val="24"/>
          <w:szCs w:val="24"/>
        </w:rPr>
        <w:fldChar w:fldCharType="begin"/>
      </w:r>
      <w:r w:rsidRPr="00F34BAC">
        <w:rPr>
          <w:sz w:val="24"/>
          <w:szCs w:val="24"/>
        </w:rPr>
        <w:instrText xml:space="preserve"> REF _Ref19807202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Phân công thực hiện</w:t>
      </w:r>
      <w:r w:rsidRPr="00F34BAC">
        <w:rPr>
          <w:sz w:val="24"/>
          <w:szCs w:val="24"/>
        </w:rPr>
        <w:fldChar w:fldCharType="end"/>
      </w:r>
    </w:p>
    <w:p w14:paraId="0689BBFF" w14:textId="2093DB29" w:rsidR="00C13B95" w:rsidRPr="00F34BAC" w:rsidRDefault="00363658" w:rsidP="00A8287A">
      <w:pPr>
        <w:pStyle w:val="ListParagraph"/>
        <w:numPr>
          <w:ilvl w:val="0"/>
          <w:numId w:val="72"/>
        </w:numPr>
        <w:tabs>
          <w:tab w:val="left" w:pos="4207"/>
        </w:tabs>
        <w:spacing w:after="60" w:line="240" w:lineRule="auto"/>
        <w:rPr>
          <w:sz w:val="24"/>
          <w:szCs w:val="24"/>
        </w:rPr>
      </w:pPr>
      <w:r w:rsidRPr="00F34BAC">
        <w:rPr>
          <w:sz w:val="24"/>
          <w:szCs w:val="24"/>
          <w:lang w:val="en-US"/>
        </w:rPr>
        <w:br w:type="column"/>
      </w:r>
      <w:r w:rsidR="00C13B95" w:rsidRPr="00F34BAC">
        <w:rPr>
          <w:sz w:val="24"/>
          <w:szCs w:val="24"/>
          <w:lang w:val="en-US"/>
        </w:rPr>
        <w:t>Gửi Token trắng cho cơ quan, tổ chức</w:t>
      </w:r>
    </w:p>
    <w:p w14:paraId="3709AFBD" w14:textId="2ED52A6E" w:rsidR="00C13844" w:rsidRPr="00F34BAC" w:rsidRDefault="00C13844" w:rsidP="00C13844">
      <w:pPr>
        <w:pStyle w:val="ListParagraph"/>
        <w:numPr>
          <w:ilvl w:val="1"/>
          <w:numId w:val="72"/>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_Ref21428219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069 -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_Ref21428219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Gửi Token trắng cho cơ quan, tổ chức</w:t>
      </w:r>
      <w:r w:rsidRPr="00F34BAC">
        <w:rPr>
          <w:sz w:val="24"/>
          <w:szCs w:val="24"/>
          <w:lang w:val="en-US"/>
        </w:rPr>
        <w:fldChar w:fldCharType="end"/>
      </w:r>
    </w:p>
    <w:p w14:paraId="06630188"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Cấp chứng thư số</w:t>
      </w:r>
    </w:p>
    <w:p w14:paraId="460FED3F" w14:textId="45FD5CC1"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_Ref19807217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057 - </w:t>
      </w:r>
      <w:r w:rsidRPr="00F34BAC">
        <w:rPr>
          <w:sz w:val="24"/>
          <w:szCs w:val="24"/>
        </w:rPr>
        <w:fldChar w:fldCharType="end"/>
      </w:r>
      <w:r w:rsidR="00F34BAC" w:rsidRPr="00F34BAC">
        <w:rPr>
          <w:sz w:val="24"/>
          <w:szCs w:val="24"/>
        </w:rPr>
        <w:fldChar w:fldCharType="begin"/>
      </w:r>
      <w:r w:rsidR="00F34BAC" w:rsidRPr="00F34BAC">
        <w:rPr>
          <w:sz w:val="24"/>
          <w:szCs w:val="24"/>
        </w:rPr>
        <w:instrText xml:space="preserve"> REF _Ref21624026 \h </w:instrText>
      </w:r>
      <w:r w:rsidR="00F34BAC">
        <w:rPr>
          <w:sz w:val="24"/>
          <w:szCs w:val="24"/>
        </w:rPr>
        <w:instrText xml:space="preserve"> \* MERGEFORMAT </w:instrText>
      </w:r>
      <w:r w:rsidR="00F34BAC" w:rsidRPr="00F34BAC">
        <w:rPr>
          <w:sz w:val="24"/>
          <w:szCs w:val="24"/>
        </w:rPr>
      </w:r>
      <w:r w:rsidR="00F34BAC" w:rsidRPr="00F34BAC">
        <w:rPr>
          <w:sz w:val="24"/>
          <w:szCs w:val="24"/>
        </w:rPr>
        <w:fldChar w:fldCharType="separate"/>
      </w:r>
      <w:r w:rsidR="002135F6" w:rsidRPr="002135F6">
        <w:rPr>
          <w:sz w:val="24"/>
          <w:szCs w:val="24"/>
        </w:rPr>
        <w:t>Cấp chứng thư số cho cá nhân (Sử dụng Token – sản xuất tập trung)</w:t>
      </w:r>
      <w:r w:rsidR="00F34BAC" w:rsidRPr="00F34BAC">
        <w:rPr>
          <w:sz w:val="24"/>
          <w:szCs w:val="24"/>
        </w:rPr>
        <w:fldChar w:fldCharType="end"/>
      </w:r>
      <w:r w:rsidR="00F34BAC" w:rsidRPr="00F34BAC">
        <w:rPr>
          <w:sz w:val="24"/>
          <w:szCs w:val="24"/>
        </w:rPr>
        <w:t xml:space="preserve"> </w:t>
      </w:r>
    </w:p>
    <w:p w14:paraId="4E52CD88" w14:textId="527DA36A" w:rsidR="00F34BAC" w:rsidRPr="00F34BAC" w:rsidRDefault="00F34BAC"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_Ref21623839 \r \h </w:instrText>
      </w:r>
      <w:r>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058 - </w:t>
      </w:r>
      <w:r w:rsidRPr="00F34BAC">
        <w:rPr>
          <w:sz w:val="24"/>
          <w:szCs w:val="24"/>
        </w:rPr>
        <w:fldChar w:fldCharType="end"/>
      </w:r>
      <w:r w:rsidRPr="00F34BAC">
        <w:rPr>
          <w:sz w:val="24"/>
          <w:szCs w:val="24"/>
        </w:rPr>
        <w:fldChar w:fldCharType="begin"/>
      </w:r>
      <w:r w:rsidRPr="00F34BAC">
        <w:rPr>
          <w:sz w:val="24"/>
          <w:szCs w:val="24"/>
        </w:rPr>
        <w:instrText xml:space="preserve"> REF _Ref21623840 \h </w:instrText>
      </w:r>
      <w:r>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Cấp chứng thư số cho cá nhân (Sử dụng SIM)</w:t>
      </w:r>
      <w:r w:rsidRPr="00F34BAC">
        <w:rPr>
          <w:sz w:val="24"/>
          <w:szCs w:val="24"/>
        </w:rPr>
        <w:fldChar w:fldCharType="end"/>
      </w:r>
    </w:p>
    <w:p w14:paraId="0875BF65" w14:textId="5C09A805" w:rsidR="00F34BAC" w:rsidRPr="00F34BAC" w:rsidRDefault="00F34BAC"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_Ref21623841 \r \h </w:instrText>
      </w:r>
      <w:r>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059 - </w:t>
      </w:r>
      <w:r w:rsidRPr="00F34BAC">
        <w:rPr>
          <w:sz w:val="24"/>
          <w:szCs w:val="24"/>
        </w:rPr>
        <w:fldChar w:fldCharType="end"/>
      </w:r>
      <w:r w:rsidRPr="00F34BAC">
        <w:rPr>
          <w:sz w:val="24"/>
          <w:szCs w:val="24"/>
        </w:rPr>
        <w:fldChar w:fldCharType="begin"/>
      </w:r>
      <w:r w:rsidRPr="00F34BAC">
        <w:rPr>
          <w:sz w:val="24"/>
          <w:szCs w:val="24"/>
        </w:rPr>
        <w:instrText xml:space="preserve"> REF _Ref21623842 \h </w:instrText>
      </w:r>
      <w:r>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Cấp chứng thư số cho cá nhân (Sử dụng SD Secure)</w:t>
      </w:r>
      <w:r w:rsidRPr="00F34BAC">
        <w:rPr>
          <w:sz w:val="24"/>
          <w:szCs w:val="24"/>
        </w:rPr>
        <w:fldChar w:fldCharType="end"/>
      </w:r>
    </w:p>
    <w:p w14:paraId="1A8C9867" w14:textId="317D6F4A" w:rsidR="00C13B95" w:rsidRPr="00F34BAC" w:rsidRDefault="00C13B95" w:rsidP="00A8287A">
      <w:pPr>
        <w:pStyle w:val="ListParagraph"/>
        <w:numPr>
          <w:ilvl w:val="1"/>
          <w:numId w:val="72"/>
        </w:numPr>
        <w:tabs>
          <w:tab w:val="left" w:pos="3782"/>
        </w:tabs>
        <w:spacing w:after="60" w:line="240" w:lineRule="auto"/>
        <w:rPr>
          <w:sz w:val="24"/>
          <w:szCs w:val="24"/>
        </w:rPr>
      </w:pPr>
      <w:r w:rsidRPr="00F34BAC">
        <w:rPr>
          <w:sz w:val="24"/>
          <w:szCs w:val="24"/>
        </w:rPr>
        <w:fldChar w:fldCharType="begin"/>
      </w:r>
      <w:r w:rsidRPr="00F34BAC">
        <w:rPr>
          <w:sz w:val="24"/>
          <w:szCs w:val="24"/>
        </w:rPr>
        <w:instrText xml:space="preserve"> REF _Ref19807549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060 - </w:t>
      </w:r>
      <w:r w:rsidRPr="00F34BAC">
        <w:rPr>
          <w:sz w:val="24"/>
          <w:szCs w:val="24"/>
        </w:rPr>
        <w:fldChar w:fldCharType="end"/>
      </w:r>
      <w:r w:rsidRPr="00F34BAC">
        <w:rPr>
          <w:sz w:val="24"/>
          <w:szCs w:val="24"/>
        </w:rPr>
        <w:fldChar w:fldCharType="begin"/>
      </w:r>
      <w:r w:rsidRPr="00F34BAC">
        <w:rPr>
          <w:sz w:val="24"/>
          <w:szCs w:val="24"/>
        </w:rPr>
        <w:instrText xml:space="preserve"> REF _Ref19807552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Cấp chứng thư số cho tổ chức</w:t>
      </w:r>
      <w:r w:rsidRPr="00F34BAC">
        <w:rPr>
          <w:sz w:val="24"/>
          <w:szCs w:val="24"/>
        </w:rPr>
        <w:fldChar w:fldCharType="end"/>
      </w:r>
    </w:p>
    <w:p w14:paraId="62E8DDA9" w14:textId="1CF0DF1F" w:rsidR="00C13B95" w:rsidRPr="00F34BAC" w:rsidRDefault="00C13B95" w:rsidP="00A8287A">
      <w:pPr>
        <w:pStyle w:val="ListParagraph"/>
        <w:numPr>
          <w:ilvl w:val="1"/>
          <w:numId w:val="72"/>
        </w:numPr>
        <w:spacing w:after="60" w:line="240" w:lineRule="auto"/>
        <w:rPr>
          <w:sz w:val="24"/>
          <w:szCs w:val="24"/>
        </w:rPr>
      </w:pPr>
      <w:r w:rsidRPr="00F34BAC">
        <w:rPr>
          <w:sz w:val="24"/>
          <w:szCs w:val="24"/>
        </w:rPr>
        <w:fldChar w:fldCharType="begin"/>
      </w:r>
      <w:r w:rsidRPr="00F34BAC">
        <w:rPr>
          <w:sz w:val="24"/>
          <w:szCs w:val="24"/>
        </w:rPr>
        <w:instrText xml:space="preserve"> REF _Ref19808664 \r \h  \* MERGEFORMAT </w:instrText>
      </w:r>
      <w:r w:rsidRPr="00F34BAC">
        <w:rPr>
          <w:sz w:val="24"/>
          <w:szCs w:val="24"/>
        </w:rPr>
      </w:r>
      <w:r w:rsidRPr="00F34BAC">
        <w:rPr>
          <w:sz w:val="24"/>
          <w:szCs w:val="24"/>
        </w:rPr>
        <w:fldChar w:fldCharType="separate"/>
      </w:r>
      <w:r w:rsidR="002135F6">
        <w:rPr>
          <w:sz w:val="24"/>
          <w:szCs w:val="24"/>
        </w:rPr>
        <w:t xml:space="preserve">UC 061 - </w:t>
      </w:r>
      <w:r w:rsidRPr="00F34BAC">
        <w:rPr>
          <w:sz w:val="24"/>
          <w:szCs w:val="24"/>
        </w:rPr>
        <w:fldChar w:fldCharType="end"/>
      </w:r>
      <w:r w:rsidRPr="00F34BAC">
        <w:rPr>
          <w:sz w:val="24"/>
          <w:szCs w:val="24"/>
        </w:rPr>
        <w:fldChar w:fldCharType="begin"/>
      </w:r>
      <w:r w:rsidRPr="00F34BAC">
        <w:rPr>
          <w:sz w:val="24"/>
          <w:szCs w:val="24"/>
        </w:rPr>
        <w:instrText xml:space="preserve"> REF _Ref19808668 \h  \* MERGEFORMAT </w:instrText>
      </w:r>
      <w:r w:rsidRPr="00F34BAC">
        <w:rPr>
          <w:sz w:val="24"/>
          <w:szCs w:val="24"/>
        </w:rPr>
      </w:r>
      <w:r w:rsidRPr="00F34BAC">
        <w:rPr>
          <w:sz w:val="24"/>
          <w:szCs w:val="24"/>
        </w:rPr>
        <w:fldChar w:fldCharType="separate"/>
      </w:r>
      <w:r w:rsidR="002135F6" w:rsidRPr="002135F6">
        <w:rPr>
          <w:sz w:val="24"/>
          <w:szCs w:val="24"/>
        </w:rPr>
        <w:t>Cấp chứng thư số cho thiết bị, dịch vụ, phần mềm</w:t>
      </w:r>
      <w:r w:rsidRPr="00F34BAC">
        <w:rPr>
          <w:sz w:val="24"/>
          <w:szCs w:val="24"/>
        </w:rPr>
        <w:fldChar w:fldCharType="end"/>
      </w:r>
    </w:p>
    <w:p w14:paraId="22C14E8E" w14:textId="46F6A1D3" w:rsidR="00B81793" w:rsidRPr="00F34BAC" w:rsidRDefault="00B81793" w:rsidP="00A8287A">
      <w:pPr>
        <w:pStyle w:val="ListParagraph"/>
        <w:numPr>
          <w:ilvl w:val="0"/>
          <w:numId w:val="72"/>
        </w:numPr>
        <w:spacing w:after="60" w:line="240" w:lineRule="auto"/>
        <w:rPr>
          <w:sz w:val="24"/>
          <w:szCs w:val="24"/>
        </w:rPr>
      </w:pPr>
      <w:r w:rsidRPr="00F34BAC">
        <w:rPr>
          <w:sz w:val="24"/>
          <w:szCs w:val="24"/>
          <w:lang w:val="en-US"/>
        </w:rPr>
        <w:t>Cập nhật danh sách SIM đã cấp</w:t>
      </w:r>
    </w:p>
    <w:p w14:paraId="26ABF0DA" w14:textId="46127717" w:rsidR="004F69DA" w:rsidRPr="00F34BAC" w:rsidRDefault="004F69DA" w:rsidP="00A8287A">
      <w:pPr>
        <w:pStyle w:val="ListParagraph"/>
        <w:numPr>
          <w:ilvl w:val="1"/>
          <w:numId w:val="72"/>
        </w:numPr>
        <w:spacing w:after="60" w:line="240" w:lineRule="auto"/>
        <w:rPr>
          <w:sz w:val="24"/>
          <w:szCs w:val="24"/>
        </w:rPr>
      </w:pPr>
      <w:r w:rsidRPr="00F34BAC">
        <w:rPr>
          <w:sz w:val="24"/>
          <w:szCs w:val="24"/>
          <w:lang w:val="en-US"/>
        </w:rPr>
        <w:fldChar w:fldCharType="begin"/>
      </w:r>
      <w:r w:rsidRPr="00F34BAC">
        <w:rPr>
          <w:sz w:val="24"/>
          <w:szCs w:val="24"/>
        </w:rPr>
        <w:instrText xml:space="preserve"> REF _Ref20841417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066 -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_Ref20841417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Cập nhật danh sách SIM đã cấp</w:t>
      </w:r>
      <w:r w:rsidRPr="00F34BAC">
        <w:rPr>
          <w:sz w:val="24"/>
          <w:szCs w:val="24"/>
          <w:lang w:val="en-US"/>
        </w:rPr>
        <w:fldChar w:fldCharType="end"/>
      </w:r>
    </w:p>
    <w:p w14:paraId="71D4170A" w14:textId="485DB4F6" w:rsidR="004F69DA" w:rsidRPr="00F34BAC" w:rsidRDefault="004F69DA" w:rsidP="00A8287A">
      <w:pPr>
        <w:pStyle w:val="ListParagraph"/>
        <w:numPr>
          <w:ilvl w:val="1"/>
          <w:numId w:val="72"/>
        </w:numPr>
        <w:spacing w:after="60" w:line="240" w:lineRule="auto"/>
        <w:rPr>
          <w:sz w:val="24"/>
          <w:szCs w:val="24"/>
        </w:rPr>
      </w:pPr>
      <w:r w:rsidRPr="00F34BAC">
        <w:rPr>
          <w:sz w:val="24"/>
          <w:szCs w:val="24"/>
          <w:lang w:val="en-US"/>
        </w:rPr>
        <w:fldChar w:fldCharType="begin"/>
      </w:r>
      <w:r w:rsidRPr="00F34BAC">
        <w:rPr>
          <w:sz w:val="24"/>
          <w:szCs w:val="24"/>
        </w:rPr>
        <w:instrText xml:space="preserve"> REF _Ref20841432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115 -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_Ref20841432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Xuất file Excel để cập nhật thông tin vào phần mềm xử lý SIM chuyên biệt</w:t>
      </w:r>
      <w:r w:rsidRPr="00F34BAC">
        <w:rPr>
          <w:sz w:val="24"/>
          <w:szCs w:val="24"/>
          <w:lang w:val="en-US"/>
        </w:rPr>
        <w:fldChar w:fldCharType="end"/>
      </w:r>
      <w:r w:rsidRPr="00F34BAC">
        <w:rPr>
          <w:sz w:val="24"/>
          <w:szCs w:val="24"/>
        </w:rPr>
        <w:t xml:space="preserve"> </w:t>
      </w:r>
    </w:p>
    <w:p w14:paraId="3E25D827" w14:textId="1A11B840" w:rsidR="00C755FD" w:rsidRPr="00F34BAC" w:rsidRDefault="00C755FD" w:rsidP="00A8287A">
      <w:pPr>
        <w:pStyle w:val="ListParagraph"/>
        <w:numPr>
          <w:ilvl w:val="0"/>
          <w:numId w:val="72"/>
        </w:numPr>
        <w:spacing w:after="60" w:line="240" w:lineRule="auto"/>
        <w:rPr>
          <w:sz w:val="24"/>
          <w:szCs w:val="24"/>
        </w:rPr>
      </w:pPr>
      <w:r w:rsidRPr="00F34BAC">
        <w:rPr>
          <w:sz w:val="24"/>
          <w:szCs w:val="24"/>
        </w:rPr>
        <w:t>In nhãn SIM</w:t>
      </w:r>
      <w:r w:rsidR="006626E2" w:rsidRPr="00F34BAC">
        <w:rPr>
          <w:sz w:val="24"/>
          <w:szCs w:val="24"/>
          <w:lang w:val="en-US"/>
        </w:rPr>
        <w:t>, thẻ nhựa</w:t>
      </w:r>
    </w:p>
    <w:p w14:paraId="56872176" w14:textId="26F8A69F" w:rsidR="00C755FD" w:rsidRPr="00F34BAC" w:rsidRDefault="00C755FD" w:rsidP="00A8287A">
      <w:pPr>
        <w:pStyle w:val="ListParagraph"/>
        <w:numPr>
          <w:ilvl w:val="1"/>
          <w:numId w:val="72"/>
        </w:numPr>
        <w:spacing w:after="60" w:line="240" w:lineRule="auto"/>
        <w:rPr>
          <w:sz w:val="24"/>
          <w:szCs w:val="24"/>
        </w:rPr>
      </w:pPr>
      <w:r w:rsidRPr="00F34BAC">
        <w:rPr>
          <w:sz w:val="24"/>
          <w:szCs w:val="24"/>
        </w:rPr>
        <w:fldChar w:fldCharType="begin"/>
      </w:r>
      <w:r w:rsidRPr="00F34BAC">
        <w:rPr>
          <w:sz w:val="24"/>
          <w:szCs w:val="24"/>
        </w:rPr>
        <w:instrText xml:space="preserve"> REF _Ref19807229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067 - </w:t>
      </w:r>
      <w:r w:rsidRPr="00F34BAC">
        <w:rPr>
          <w:sz w:val="24"/>
          <w:szCs w:val="24"/>
        </w:rPr>
        <w:fldChar w:fldCharType="end"/>
      </w:r>
      <w:r w:rsidRPr="00F34BAC">
        <w:rPr>
          <w:sz w:val="24"/>
          <w:szCs w:val="24"/>
        </w:rPr>
        <w:fldChar w:fldCharType="begin"/>
      </w:r>
      <w:r w:rsidRPr="00F34BAC">
        <w:rPr>
          <w:sz w:val="24"/>
          <w:szCs w:val="24"/>
        </w:rPr>
        <w:instrText xml:space="preserve"> REF _Ref19807241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In thẻ thông tin chứng thư số</w:t>
      </w:r>
      <w:r w:rsidRPr="00F34BAC">
        <w:rPr>
          <w:sz w:val="24"/>
          <w:szCs w:val="24"/>
        </w:rPr>
        <w:fldChar w:fldCharType="end"/>
      </w:r>
    </w:p>
    <w:p w14:paraId="191B8350" w14:textId="6A300B31"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_Ref19807231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068 - </w:t>
      </w:r>
      <w:r w:rsidRPr="00F34BAC">
        <w:rPr>
          <w:sz w:val="24"/>
          <w:szCs w:val="24"/>
        </w:rPr>
        <w:fldChar w:fldCharType="end"/>
      </w:r>
      <w:r w:rsidRPr="00F34BAC">
        <w:rPr>
          <w:sz w:val="24"/>
          <w:szCs w:val="24"/>
        </w:rPr>
        <w:fldChar w:fldCharType="begin"/>
      </w:r>
      <w:r w:rsidRPr="00F34BAC">
        <w:rPr>
          <w:sz w:val="24"/>
          <w:szCs w:val="24"/>
        </w:rPr>
        <w:instrText xml:space="preserve"> REF _Ref19807245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In nhãn thông tin SIM</w:t>
      </w:r>
      <w:r w:rsidRPr="00F34BAC">
        <w:rPr>
          <w:sz w:val="24"/>
          <w:szCs w:val="24"/>
        </w:rPr>
        <w:fldChar w:fldCharType="end"/>
      </w:r>
    </w:p>
    <w:p w14:paraId="45791D43"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Trả kết quả trực tiếp</w:t>
      </w:r>
    </w:p>
    <w:p w14:paraId="4F894690" w14:textId="7F704009"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_Ref19807264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073 - </w:t>
      </w:r>
      <w:r w:rsidRPr="00F34BAC">
        <w:rPr>
          <w:sz w:val="24"/>
          <w:szCs w:val="24"/>
        </w:rPr>
        <w:fldChar w:fldCharType="end"/>
      </w:r>
      <w:r w:rsidRPr="00F34BAC">
        <w:rPr>
          <w:sz w:val="24"/>
          <w:szCs w:val="24"/>
        </w:rPr>
        <w:fldChar w:fldCharType="begin"/>
      </w:r>
      <w:r w:rsidRPr="00F34BAC">
        <w:rPr>
          <w:sz w:val="24"/>
          <w:szCs w:val="24"/>
        </w:rPr>
        <w:instrText xml:space="preserve"> REF _Ref19807256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Trả kết quả trực tiếp</w:t>
      </w:r>
      <w:r w:rsidRPr="00F34BAC">
        <w:rPr>
          <w:sz w:val="24"/>
          <w:szCs w:val="24"/>
        </w:rPr>
        <w:fldChar w:fldCharType="end"/>
      </w:r>
    </w:p>
    <w:p w14:paraId="7E44FD17"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Trả kết quả qua VNPost</w:t>
      </w:r>
    </w:p>
    <w:p w14:paraId="6064EC7C" w14:textId="410FB022"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_Ref19807271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074 - </w:t>
      </w:r>
      <w:r w:rsidRPr="00F34BAC">
        <w:rPr>
          <w:sz w:val="24"/>
          <w:szCs w:val="24"/>
        </w:rPr>
        <w:fldChar w:fldCharType="end"/>
      </w:r>
      <w:r w:rsidRPr="00F34BAC">
        <w:rPr>
          <w:sz w:val="24"/>
          <w:szCs w:val="24"/>
        </w:rPr>
        <w:fldChar w:fldCharType="begin"/>
      </w:r>
      <w:r w:rsidRPr="00F34BAC">
        <w:rPr>
          <w:sz w:val="24"/>
          <w:szCs w:val="24"/>
        </w:rPr>
        <w:instrText xml:space="preserve"> REF _Ref19807273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Trả kết quả qua VNPost</w:t>
      </w:r>
      <w:r w:rsidRPr="00F34BAC">
        <w:rPr>
          <w:sz w:val="24"/>
          <w:szCs w:val="24"/>
        </w:rPr>
        <w:fldChar w:fldCharType="end"/>
      </w:r>
    </w:p>
    <w:p w14:paraId="34D641BF" w14:textId="4A3E61A6" w:rsidR="006626E2" w:rsidRPr="00F34BAC" w:rsidRDefault="006626E2" w:rsidP="00A8287A">
      <w:pPr>
        <w:pStyle w:val="ListParagraph"/>
        <w:numPr>
          <w:ilvl w:val="0"/>
          <w:numId w:val="72"/>
        </w:numPr>
        <w:tabs>
          <w:tab w:val="left" w:pos="4207"/>
        </w:tabs>
        <w:spacing w:after="60" w:line="240" w:lineRule="auto"/>
        <w:rPr>
          <w:sz w:val="24"/>
          <w:szCs w:val="24"/>
        </w:rPr>
      </w:pPr>
      <w:r w:rsidRPr="00F34BAC">
        <w:rPr>
          <w:sz w:val="24"/>
          <w:szCs w:val="24"/>
          <w:lang w:val="en-US"/>
        </w:rPr>
        <w:t>Gửi Activation Code cho cơ quan, tổ chức</w:t>
      </w:r>
    </w:p>
    <w:p w14:paraId="6DAA352E" w14:textId="1364B362" w:rsidR="00B87B60" w:rsidRPr="00F34BAC" w:rsidRDefault="00B87B60" w:rsidP="00B87B60">
      <w:pPr>
        <w:pStyle w:val="ListParagraph"/>
        <w:numPr>
          <w:ilvl w:val="1"/>
          <w:numId w:val="72"/>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_Ref21434193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070 -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_Ref21434193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Gửi Activation code</w:t>
      </w:r>
      <w:r w:rsidRPr="00F34BAC">
        <w:rPr>
          <w:sz w:val="24"/>
          <w:szCs w:val="24"/>
          <w:lang w:val="en-US"/>
        </w:rPr>
        <w:fldChar w:fldCharType="end"/>
      </w:r>
    </w:p>
    <w:p w14:paraId="0C46A5FC" w14:textId="63AE1950" w:rsidR="0026706B" w:rsidRPr="00F34BAC" w:rsidRDefault="0026706B" w:rsidP="00A8287A">
      <w:pPr>
        <w:pStyle w:val="ListParagraph"/>
        <w:numPr>
          <w:ilvl w:val="0"/>
          <w:numId w:val="72"/>
        </w:numPr>
        <w:tabs>
          <w:tab w:val="left" w:pos="4207"/>
        </w:tabs>
        <w:spacing w:after="60" w:line="240" w:lineRule="auto"/>
        <w:rPr>
          <w:sz w:val="24"/>
          <w:szCs w:val="24"/>
        </w:rPr>
      </w:pPr>
      <w:r w:rsidRPr="00F34BAC">
        <w:rPr>
          <w:sz w:val="24"/>
          <w:szCs w:val="24"/>
          <w:lang w:val="en-US"/>
        </w:rPr>
        <w:t>Sinh CTS từ Activation Code được cấp</w:t>
      </w:r>
    </w:p>
    <w:p w14:paraId="19C6C183" w14:textId="2514659E" w:rsidR="00B87B60" w:rsidRPr="00F34BAC" w:rsidRDefault="00B87B60" w:rsidP="00B87B60">
      <w:pPr>
        <w:pStyle w:val="ListParagraph"/>
        <w:numPr>
          <w:ilvl w:val="1"/>
          <w:numId w:val="72"/>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_Ref21434358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020 -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_Ref21434359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Sinh CTS từ Activation code được cấp</w:t>
      </w:r>
      <w:r w:rsidRPr="00F34BAC">
        <w:rPr>
          <w:sz w:val="24"/>
          <w:szCs w:val="24"/>
          <w:lang w:val="en-US"/>
        </w:rPr>
        <w:fldChar w:fldCharType="end"/>
      </w:r>
    </w:p>
    <w:p w14:paraId="48546556"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Cập nhật trạng thái hồ sơ lấy về</w:t>
      </w:r>
    </w:p>
    <w:p w14:paraId="1AD139A6" w14:textId="698932E0"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_Ref19807290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075 - </w:t>
      </w:r>
      <w:r w:rsidRPr="00F34BAC">
        <w:rPr>
          <w:sz w:val="24"/>
          <w:szCs w:val="24"/>
        </w:rPr>
        <w:fldChar w:fldCharType="end"/>
      </w:r>
      <w:r w:rsidRPr="00F34BAC">
        <w:rPr>
          <w:sz w:val="24"/>
          <w:szCs w:val="24"/>
        </w:rPr>
        <w:fldChar w:fldCharType="begin"/>
      </w:r>
      <w:r w:rsidRPr="00F34BAC">
        <w:rPr>
          <w:sz w:val="24"/>
          <w:szCs w:val="24"/>
        </w:rPr>
        <w:instrText xml:space="preserve"> REF _Ref19807283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Cập nhật trạng thái hồ sơ được VNPost trả về</w:t>
      </w:r>
      <w:r w:rsidRPr="00F34BAC">
        <w:rPr>
          <w:sz w:val="24"/>
          <w:szCs w:val="24"/>
        </w:rPr>
        <w:fldChar w:fldCharType="end"/>
      </w:r>
    </w:p>
    <w:p w14:paraId="3A9C2AE5"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Bổ sung hồ sơ</w:t>
      </w:r>
    </w:p>
    <w:p w14:paraId="0081298C" w14:textId="0127A7A6" w:rsidR="00363658" w:rsidRDefault="00C755FD" w:rsidP="00363658">
      <w:pPr>
        <w:pStyle w:val="ListParagraph"/>
        <w:numPr>
          <w:ilvl w:val="1"/>
          <w:numId w:val="72"/>
        </w:numPr>
        <w:tabs>
          <w:tab w:val="left" w:pos="4207"/>
        </w:tabs>
        <w:spacing w:after="60" w:line="240" w:lineRule="auto"/>
      </w:pPr>
      <w:r>
        <w:fldChar w:fldCharType="begin"/>
      </w:r>
      <w:r>
        <w:instrText xml:space="preserve"> REF _Ref19807330 \r \h </w:instrText>
      </w:r>
      <w:r>
        <w:fldChar w:fldCharType="separate"/>
      </w:r>
      <w:r w:rsidR="002135F6">
        <w:t xml:space="preserve">UC 018 - </w:t>
      </w:r>
      <w:r>
        <w:fldChar w:fldCharType="end"/>
      </w:r>
      <w:r>
        <w:fldChar w:fldCharType="begin"/>
      </w:r>
      <w:r>
        <w:instrText xml:space="preserve"> REF _Ref19807333 \h </w:instrText>
      </w:r>
      <w:r>
        <w:fldChar w:fldCharType="separate"/>
      </w:r>
      <w:r w:rsidR="002135F6">
        <w:t>Bổ sung hồ sơ khi có yêu cầu</w:t>
      </w:r>
      <w:r>
        <w:fldChar w:fldCharType="end"/>
      </w:r>
    </w:p>
    <w:p w14:paraId="0D480FD3" w14:textId="77777777" w:rsidR="00363658" w:rsidRDefault="00363658" w:rsidP="00363658">
      <w:pPr>
        <w:tabs>
          <w:tab w:val="left" w:pos="4207"/>
        </w:tabs>
        <w:spacing w:after="60" w:line="240" w:lineRule="auto"/>
        <w:sectPr w:rsidR="00363658" w:rsidSect="00F34BAC">
          <w:type w:val="continuous"/>
          <w:pgSz w:w="16839" w:h="11907" w:orient="landscape" w:code="9"/>
          <w:pgMar w:top="1440" w:right="1104" w:bottom="993" w:left="993" w:header="284" w:footer="0" w:gutter="0"/>
          <w:cols w:num="2" w:sep="1" w:space="87"/>
          <w:docGrid w:linePitch="360"/>
        </w:sectPr>
      </w:pPr>
    </w:p>
    <w:p w14:paraId="532D0F09" w14:textId="2F223CE7" w:rsidR="00363658" w:rsidRPr="00363658" w:rsidRDefault="00363658" w:rsidP="00363658">
      <w:pPr>
        <w:tabs>
          <w:tab w:val="left" w:pos="4207"/>
        </w:tabs>
        <w:spacing w:after="60" w:line="240" w:lineRule="auto"/>
        <w:rPr>
          <w:b/>
        </w:rPr>
      </w:pPr>
      <w:r w:rsidRPr="00363658">
        <w:rPr>
          <w:b/>
        </w:rPr>
        <w:lastRenderedPageBreak/>
        <w:t>Trạng thái của hồ sơ theo các bước trong quy trình:</w:t>
      </w:r>
    </w:p>
    <w:tbl>
      <w:tblPr>
        <w:tblStyle w:val="DTTSol"/>
        <w:tblW w:w="5000" w:type="pct"/>
        <w:tblLook w:val="0420" w:firstRow="1" w:lastRow="0" w:firstColumn="0" w:lastColumn="0" w:noHBand="0" w:noVBand="1"/>
      </w:tblPr>
      <w:tblGrid>
        <w:gridCol w:w="708"/>
        <w:gridCol w:w="1982"/>
        <w:gridCol w:w="2267"/>
        <w:gridCol w:w="3684"/>
        <w:gridCol w:w="4112"/>
        <w:gridCol w:w="1525"/>
      </w:tblGrid>
      <w:tr w:rsidR="009F4306" w14:paraId="5A90185A" w14:textId="16D84B25" w:rsidTr="00E60F2E">
        <w:trPr>
          <w:cnfStyle w:val="100000000000" w:firstRow="1" w:lastRow="0" w:firstColumn="0" w:lastColumn="0" w:oddVBand="0" w:evenVBand="0" w:oddHBand="0" w:evenHBand="0" w:firstRowFirstColumn="0" w:firstRowLastColumn="0" w:lastRowFirstColumn="0" w:lastRowLastColumn="0"/>
        </w:trPr>
        <w:tc>
          <w:tcPr>
            <w:tcW w:w="248" w:type="pct"/>
          </w:tcPr>
          <w:p w14:paraId="16D5A304" w14:textId="4CC9DE9E" w:rsidR="009F4306" w:rsidRDefault="009F4306" w:rsidP="00C600F0">
            <w:pPr>
              <w:tabs>
                <w:tab w:val="left" w:pos="4207"/>
              </w:tabs>
              <w:spacing w:after="60" w:line="240" w:lineRule="auto"/>
              <w:jc w:val="left"/>
            </w:pPr>
            <w:r>
              <w:t>STT</w:t>
            </w:r>
          </w:p>
        </w:tc>
        <w:tc>
          <w:tcPr>
            <w:tcW w:w="694" w:type="pct"/>
          </w:tcPr>
          <w:p w14:paraId="47FDB99A" w14:textId="00BA1146" w:rsidR="009F4306" w:rsidRDefault="009F4306" w:rsidP="00C600F0">
            <w:pPr>
              <w:tabs>
                <w:tab w:val="left" w:pos="4207"/>
              </w:tabs>
              <w:spacing w:after="60" w:line="240" w:lineRule="auto"/>
              <w:jc w:val="left"/>
            </w:pPr>
            <w:r>
              <w:t>Tác nhân</w:t>
            </w:r>
          </w:p>
        </w:tc>
        <w:tc>
          <w:tcPr>
            <w:tcW w:w="794" w:type="pct"/>
          </w:tcPr>
          <w:p w14:paraId="1CDB8162" w14:textId="74BB1411" w:rsidR="009F4306" w:rsidRDefault="009F4306" w:rsidP="00C600F0">
            <w:pPr>
              <w:tabs>
                <w:tab w:val="left" w:pos="4207"/>
              </w:tabs>
              <w:spacing w:after="60" w:line="240" w:lineRule="auto"/>
              <w:jc w:val="left"/>
            </w:pPr>
            <w:r>
              <w:t>Trạng thái ban đầu</w:t>
            </w:r>
          </w:p>
        </w:tc>
        <w:tc>
          <w:tcPr>
            <w:tcW w:w="1290" w:type="pct"/>
          </w:tcPr>
          <w:p w14:paraId="36218555" w14:textId="63B8C63F" w:rsidR="009F4306" w:rsidRDefault="009F4306" w:rsidP="00C600F0">
            <w:pPr>
              <w:tabs>
                <w:tab w:val="left" w:pos="4207"/>
              </w:tabs>
              <w:spacing w:after="60" w:line="240" w:lineRule="auto"/>
              <w:jc w:val="left"/>
            </w:pPr>
            <w:r>
              <w:t>Hành động</w:t>
            </w:r>
          </w:p>
        </w:tc>
        <w:tc>
          <w:tcPr>
            <w:tcW w:w="1440" w:type="pct"/>
          </w:tcPr>
          <w:p w14:paraId="2BFF5788" w14:textId="174B12EB" w:rsidR="009F4306" w:rsidRDefault="009F4306" w:rsidP="00C600F0">
            <w:pPr>
              <w:tabs>
                <w:tab w:val="left" w:pos="4207"/>
              </w:tabs>
              <w:spacing w:after="60" w:line="240" w:lineRule="auto"/>
              <w:jc w:val="left"/>
            </w:pPr>
            <w:r>
              <w:t>Trạng thái kế tiếp</w:t>
            </w:r>
          </w:p>
        </w:tc>
        <w:tc>
          <w:tcPr>
            <w:tcW w:w="534" w:type="pct"/>
          </w:tcPr>
          <w:p w14:paraId="02C7972C" w14:textId="1D873D60" w:rsidR="009F4306" w:rsidRDefault="009F4306" w:rsidP="00C600F0">
            <w:pPr>
              <w:tabs>
                <w:tab w:val="left" w:pos="4207"/>
              </w:tabs>
              <w:spacing w:after="60" w:line="240" w:lineRule="auto"/>
              <w:jc w:val="left"/>
            </w:pPr>
            <w:r>
              <w:t>Bước trong quy trình</w:t>
            </w:r>
          </w:p>
        </w:tc>
      </w:tr>
      <w:tr w:rsidR="009F4306" w14:paraId="4C12B6B7" w14:textId="3DFF2676" w:rsidTr="00E60F2E">
        <w:tc>
          <w:tcPr>
            <w:tcW w:w="248" w:type="pct"/>
            <w:vAlign w:val="center"/>
          </w:tcPr>
          <w:p w14:paraId="65032B9B" w14:textId="77777777" w:rsidR="009F4306" w:rsidRDefault="009F4306" w:rsidP="00843B83">
            <w:pPr>
              <w:pStyle w:val="ListParagraph"/>
              <w:numPr>
                <w:ilvl w:val="0"/>
                <w:numId w:val="170"/>
              </w:numPr>
              <w:tabs>
                <w:tab w:val="left" w:pos="4207"/>
              </w:tabs>
              <w:spacing w:after="60" w:line="240" w:lineRule="auto"/>
              <w:ind w:left="454" w:hanging="227"/>
              <w:jc w:val="left"/>
            </w:pPr>
          </w:p>
        </w:tc>
        <w:tc>
          <w:tcPr>
            <w:tcW w:w="694" w:type="pct"/>
            <w:vAlign w:val="center"/>
          </w:tcPr>
          <w:p w14:paraId="28B8E725" w14:textId="09E162FF" w:rsidR="009F4306" w:rsidRDefault="009F4306" w:rsidP="00C600F0">
            <w:pPr>
              <w:tabs>
                <w:tab w:val="left" w:pos="4207"/>
              </w:tabs>
              <w:spacing w:after="60" w:line="240" w:lineRule="auto"/>
              <w:jc w:val="left"/>
            </w:pPr>
            <w:r>
              <w:t>Cơ quan, tổ chức</w:t>
            </w:r>
          </w:p>
        </w:tc>
        <w:tc>
          <w:tcPr>
            <w:tcW w:w="794" w:type="pct"/>
            <w:vAlign w:val="center"/>
          </w:tcPr>
          <w:p w14:paraId="45ACBD43" w14:textId="662B5A33" w:rsidR="009F4306" w:rsidRDefault="009A1497" w:rsidP="00C600F0">
            <w:pPr>
              <w:tabs>
                <w:tab w:val="left" w:pos="4207"/>
              </w:tabs>
              <w:spacing w:after="60" w:line="240" w:lineRule="auto"/>
              <w:jc w:val="left"/>
            </w:pPr>
            <w:r w:rsidRPr="009A1497">
              <w:rPr>
                <w:i/>
              </w:rPr>
              <w:t>(không có)</w:t>
            </w:r>
          </w:p>
        </w:tc>
        <w:tc>
          <w:tcPr>
            <w:tcW w:w="1290" w:type="pct"/>
            <w:vAlign w:val="center"/>
          </w:tcPr>
          <w:p w14:paraId="38C78033" w14:textId="296FD699" w:rsidR="009F4306" w:rsidRDefault="009F4306" w:rsidP="00C600F0">
            <w:pPr>
              <w:tabs>
                <w:tab w:val="left" w:pos="4207"/>
              </w:tabs>
              <w:spacing w:after="60" w:line="240" w:lineRule="auto"/>
              <w:jc w:val="left"/>
            </w:pPr>
            <w:r>
              <w:t>Nộp hồ sơ trực tuyến</w:t>
            </w:r>
          </w:p>
        </w:tc>
        <w:tc>
          <w:tcPr>
            <w:tcW w:w="1440" w:type="pct"/>
            <w:vAlign w:val="center"/>
          </w:tcPr>
          <w:p w14:paraId="0EE59905" w14:textId="1EF7663A" w:rsidR="009F4306" w:rsidRDefault="009F4306" w:rsidP="00C600F0">
            <w:pPr>
              <w:tabs>
                <w:tab w:val="left" w:pos="4207"/>
              </w:tabs>
              <w:spacing w:after="60" w:line="240" w:lineRule="auto"/>
              <w:jc w:val="left"/>
            </w:pPr>
            <w:r w:rsidRPr="00363658">
              <w:t>Chờ tiếp nhận hồ sơ</w:t>
            </w:r>
            <w:r>
              <w:t xml:space="preserve"> trực tuyến</w:t>
            </w:r>
          </w:p>
        </w:tc>
        <w:tc>
          <w:tcPr>
            <w:tcW w:w="534" w:type="pct"/>
            <w:vAlign w:val="center"/>
          </w:tcPr>
          <w:p w14:paraId="00734E8C" w14:textId="35914129" w:rsidR="009F4306" w:rsidRPr="00363658" w:rsidRDefault="009F4306" w:rsidP="009F4306">
            <w:pPr>
              <w:tabs>
                <w:tab w:val="left" w:pos="4207"/>
              </w:tabs>
              <w:spacing w:after="60" w:line="240" w:lineRule="auto"/>
              <w:jc w:val="center"/>
            </w:pPr>
            <w:r>
              <w:t>[1]</w:t>
            </w:r>
          </w:p>
        </w:tc>
      </w:tr>
      <w:tr w:rsidR="009F4306" w14:paraId="3202AE08" w14:textId="6298F486" w:rsidTr="00E60F2E">
        <w:tc>
          <w:tcPr>
            <w:tcW w:w="248" w:type="pct"/>
            <w:shd w:val="clear" w:color="auto" w:fill="F2F2F2" w:themeFill="background1" w:themeFillShade="F2"/>
            <w:vAlign w:val="center"/>
          </w:tcPr>
          <w:p w14:paraId="04F86D8A" w14:textId="77777777" w:rsidR="009F4306" w:rsidRDefault="009F4306"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F2F2F2" w:themeFill="background1" w:themeFillShade="F2"/>
            <w:vAlign w:val="center"/>
          </w:tcPr>
          <w:p w14:paraId="7E54C4A8" w14:textId="269F73DB" w:rsidR="009F4306" w:rsidRPr="00363658" w:rsidRDefault="009F4306" w:rsidP="00C600F0">
            <w:pPr>
              <w:tabs>
                <w:tab w:val="left" w:pos="4207"/>
              </w:tabs>
              <w:spacing w:after="60" w:line="240" w:lineRule="auto"/>
              <w:jc w:val="left"/>
            </w:pPr>
            <w:r>
              <w:t>Bộ phận tiếp nhận hồ sơ</w:t>
            </w:r>
          </w:p>
        </w:tc>
        <w:tc>
          <w:tcPr>
            <w:tcW w:w="794" w:type="pct"/>
            <w:vMerge w:val="restart"/>
            <w:shd w:val="clear" w:color="auto" w:fill="F2F2F2" w:themeFill="background1" w:themeFillShade="F2"/>
            <w:vAlign w:val="center"/>
          </w:tcPr>
          <w:p w14:paraId="498EFF8E" w14:textId="588841E5" w:rsidR="009F4306" w:rsidRDefault="009F4306" w:rsidP="00C600F0">
            <w:pPr>
              <w:tabs>
                <w:tab w:val="left" w:pos="4207"/>
              </w:tabs>
              <w:spacing w:after="60" w:line="240" w:lineRule="auto"/>
              <w:jc w:val="left"/>
            </w:pPr>
            <w:r w:rsidRPr="00363658">
              <w:t>Chờ tiếp nhận hồ sơ</w:t>
            </w:r>
            <w:r>
              <w:t xml:space="preserve"> trực tuyến</w:t>
            </w:r>
          </w:p>
        </w:tc>
        <w:tc>
          <w:tcPr>
            <w:tcW w:w="1290" w:type="pct"/>
            <w:shd w:val="clear" w:color="auto" w:fill="F2F2F2" w:themeFill="background1" w:themeFillShade="F2"/>
            <w:vAlign w:val="center"/>
          </w:tcPr>
          <w:p w14:paraId="59811809" w14:textId="460DEA94" w:rsidR="009F4306" w:rsidRDefault="009F4306" w:rsidP="00C600F0">
            <w:pPr>
              <w:tabs>
                <w:tab w:val="left" w:pos="4207"/>
              </w:tabs>
              <w:spacing w:after="60" w:line="240" w:lineRule="auto"/>
              <w:jc w:val="left"/>
            </w:pPr>
            <w:r>
              <w:t>Xử lý chuyên ngành</w:t>
            </w:r>
          </w:p>
        </w:tc>
        <w:tc>
          <w:tcPr>
            <w:tcW w:w="1440" w:type="pct"/>
            <w:shd w:val="clear" w:color="auto" w:fill="F2F2F2" w:themeFill="background1" w:themeFillShade="F2"/>
            <w:vAlign w:val="center"/>
          </w:tcPr>
          <w:p w14:paraId="0DEEBBD0" w14:textId="1FF1C380" w:rsidR="009F4306" w:rsidRDefault="009F4306" w:rsidP="00C600F0">
            <w:pPr>
              <w:tabs>
                <w:tab w:val="left" w:pos="4207"/>
              </w:tabs>
              <w:spacing w:after="60" w:line="240" w:lineRule="auto"/>
              <w:jc w:val="left"/>
            </w:pPr>
            <w:r>
              <w:t>Chờ văn thư tiếp nhận văn bản đến</w:t>
            </w:r>
          </w:p>
        </w:tc>
        <w:tc>
          <w:tcPr>
            <w:tcW w:w="534" w:type="pct"/>
            <w:vMerge w:val="restart"/>
            <w:shd w:val="clear" w:color="auto" w:fill="F2F2F2" w:themeFill="background1" w:themeFillShade="F2"/>
            <w:vAlign w:val="center"/>
          </w:tcPr>
          <w:p w14:paraId="20E9A435" w14:textId="207D9AB0" w:rsidR="009F4306" w:rsidRDefault="009F4306" w:rsidP="009F4306">
            <w:pPr>
              <w:tabs>
                <w:tab w:val="left" w:pos="4207"/>
              </w:tabs>
              <w:spacing w:after="60" w:line="240" w:lineRule="auto"/>
              <w:jc w:val="center"/>
            </w:pPr>
            <w:r>
              <w:t>[2]</w:t>
            </w:r>
          </w:p>
        </w:tc>
      </w:tr>
      <w:tr w:rsidR="009F4306" w14:paraId="20993F31" w14:textId="3E4D36EF" w:rsidTr="00E60F2E">
        <w:tc>
          <w:tcPr>
            <w:tcW w:w="248" w:type="pct"/>
            <w:shd w:val="clear" w:color="auto" w:fill="F2F2F2" w:themeFill="background1" w:themeFillShade="F2"/>
            <w:vAlign w:val="center"/>
          </w:tcPr>
          <w:p w14:paraId="2BDB326A" w14:textId="77777777" w:rsidR="009F4306" w:rsidRDefault="009F4306"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21AAE627" w14:textId="77777777" w:rsidR="009F4306" w:rsidRDefault="009F4306" w:rsidP="00C600F0">
            <w:pPr>
              <w:tabs>
                <w:tab w:val="left" w:pos="4207"/>
              </w:tabs>
              <w:spacing w:after="60" w:line="240" w:lineRule="auto"/>
              <w:jc w:val="left"/>
            </w:pPr>
          </w:p>
        </w:tc>
        <w:tc>
          <w:tcPr>
            <w:tcW w:w="794" w:type="pct"/>
            <w:vMerge/>
            <w:shd w:val="clear" w:color="auto" w:fill="F2F2F2" w:themeFill="background1" w:themeFillShade="F2"/>
            <w:vAlign w:val="center"/>
          </w:tcPr>
          <w:p w14:paraId="1329C741" w14:textId="15095267" w:rsidR="009F4306" w:rsidRDefault="009F4306" w:rsidP="00C600F0">
            <w:pPr>
              <w:tabs>
                <w:tab w:val="left" w:pos="4207"/>
              </w:tabs>
              <w:spacing w:after="60" w:line="240" w:lineRule="auto"/>
              <w:jc w:val="left"/>
            </w:pPr>
          </w:p>
        </w:tc>
        <w:tc>
          <w:tcPr>
            <w:tcW w:w="1290" w:type="pct"/>
            <w:shd w:val="clear" w:color="auto" w:fill="F2F2F2" w:themeFill="background1" w:themeFillShade="F2"/>
            <w:vAlign w:val="center"/>
          </w:tcPr>
          <w:p w14:paraId="0A99E36C" w14:textId="1EED10CD" w:rsidR="009F4306" w:rsidRDefault="009F4306" w:rsidP="00C600F0">
            <w:pPr>
              <w:tabs>
                <w:tab w:val="left" w:pos="4207"/>
              </w:tabs>
              <w:spacing w:after="60" w:line="240" w:lineRule="auto"/>
              <w:jc w:val="left"/>
            </w:pPr>
            <w:r>
              <w:t>Yêu cầu bổ sung</w:t>
            </w:r>
          </w:p>
        </w:tc>
        <w:tc>
          <w:tcPr>
            <w:tcW w:w="1440" w:type="pct"/>
            <w:shd w:val="clear" w:color="auto" w:fill="F2F2F2" w:themeFill="background1" w:themeFillShade="F2"/>
            <w:vAlign w:val="center"/>
          </w:tcPr>
          <w:p w14:paraId="44CDCBAD" w14:textId="18E5BB00" w:rsidR="009F4306" w:rsidRDefault="009F4306" w:rsidP="00C600F0">
            <w:pPr>
              <w:tabs>
                <w:tab w:val="left" w:pos="4207"/>
              </w:tabs>
              <w:spacing w:after="60" w:line="240" w:lineRule="auto"/>
              <w:jc w:val="left"/>
            </w:pPr>
            <w:r>
              <w:t>Yêu cầu bổ sung hồ sơ</w:t>
            </w:r>
          </w:p>
        </w:tc>
        <w:tc>
          <w:tcPr>
            <w:tcW w:w="534" w:type="pct"/>
            <w:vMerge/>
            <w:shd w:val="clear" w:color="auto" w:fill="F2F2F2" w:themeFill="background1" w:themeFillShade="F2"/>
            <w:vAlign w:val="center"/>
          </w:tcPr>
          <w:p w14:paraId="334132B6" w14:textId="77777777" w:rsidR="009F4306" w:rsidRDefault="009F4306" w:rsidP="009F4306">
            <w:pPr>
              <w:tabs>
                <w:tab w:val="left" w:pos="4207"/>
              </w:tabs>
              <w:spacing w:after="60" w:line="240" w:lineRule="auto"/>
              <w:jc w:val="center"/>
            </w:pPr>
          </w:p>
        </w:tc>
      </w:tr>
      <w:tr w:rsidR="009842C2" w14:paraId="3318344D" w14:textId="67433952" w:rsidTr="00E60F2E">
        <w:tc>
          <w:tcPr>
            <w:tcW w:w="248" w:type="pct"/>
            <w:vAlign w:val="center"/>
          </w:tcPr>
          <w:p w14:paraId="321A0A3A"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restart"/>
            <w:vAlign w:val="center"/>
          </w:tcPr>
          <w:p w14:paraId="69076383" w14:textId="519877D9" w:rsidR="009842C2" w:rsidRDefault="009842C2" w:rsidP="00C600F0">
            <w:pPr>
              <w:tabs>
                <w:tab w:val="left" w:pos="4207"/>
              </w:tabs>
              <w:spacing w:after="60" w:line="240" w:lineRule="auto"/>
              <w:jc w:val="left"/>
            </w:pPr>
            <w:r>
              <w:t>Văn thư</w:t>
            </w:r>
          </w:p>
        </w:tc>
        <w:tc>
          <w:tcPr>
            <w:tcW w:w="794" w:type="pct"/>
            <w:vMerge w:val="restart"/>
            <w:vAlign w:val="center"/>
          </w:tcPr>
          <w:p w14:paraId="2C071B3A" w14:textId="344C2A81" w:rsidR="009842C2" w:rsidRDefault="009842C2" w:rsidP="00C600F0">
            <w:pPr>
              <w:tabs>
                <w:tab w:val="left" w:pos="4207"/>
              </w:tabs>
              <w:spacing w:after="60" w:line="240" w:lineRule="auto"/>
              <w:jc w:val="left"/>
            </w:pPr>
            <w:r>
              <w:t>Chờ văn thư tiếp nhận văn bản đến</w:t>
            </w:r>
          </w:p>
        </w:tc>
        <w:tc>
          <w:tcPr>
            <w:tcW w:w="1290" w:type="pct"/>
            <w:vAlign w:val="center"/>
          </w:tcPr>
          <w:p w14:paraId="09F2D46C" w14:textId="7494F1ED" w:rsidR="009842C2" w:rsidRDefault="009842C2" w:rsidP="00C600F0">
            <w:pPr>
              <w:tabs>
                <w:tab w:val="left" w:pos="4207"/>
              </w:tabs>
              <w:spacing w:after="60" w:line="240" w:lineRule="auto"/>
              <w:jc w:val="left"/>
            </w:pPr>
            <w:r>
              <w:t>Tiếp nhận văn bản đến</w:t>
            </w:r>
          </w:p>
        </w:tc>
        <w:tc>
          <w:tcPr>
            <w:tcW w:w="1440" w:type="pct"/>
            <w:vAlign w:val="center"/>
          </w:tcPr>
          <w:p w14:paraId="27AC56D7" w14:textId="645D6FE5" w:rsidR="009842C2" w:rsidRDefault="009842C2" w:rsidP="00C600F0">
            <w:pPr>
              <w:tabs>
                <w:tab w:val="left" w:pos="4207"/>
              </w:tabs>
              <w:spacing w:after="60" w:line="240" w:lineRule="auto"/>
              <w:jc w:val="left"/>
            </w:pPr>
            <w:r>
              <w:t>Trình lãnh đạo Cục</w:t>
            </w:r>
          </w:p>
        </w:tc>
        <w:tc>
          <w:tcPr>
            <w:tcW w:w="534" w:type="pct"/>
            <w:vAlign w:val="center"/>
          </w:tcPr>
          <w:p w14:paraId="18FAEA64" w14:textId="0DA40EC8" w:rsidR="009842C2" w:rsidRDefault="009842C2" w:rsidP="009F4306">
            <w:pPr>
              <w:tabs>
                <w:tab w:val="left" w:pos="4207"/>
              </w:tabs>
              <w:spacing w:after="60" w:line="240" w:lineRule="auto"/>
              <w:jc w:val="center"/>
            </w:pPr>
            <w:r>
              <w:t>[3]</w:t>
            </w:r>
          </w:p>
        </w:tc>
      </w:tr>
      <w:tr w:rsidR="009842C2" w14:paraId="0ACFC2AD" w14:textId="6CFEAB82" w:rsidTr="00E60F2E">
        <w:tc>
          <w:tcPr>
            <w:tcW w:w="248" w:type="pct"/>
            <w:vAlign w:val="center"/>
          </w:tcPr>
          <w:p w14:paraId="429B2CD6"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ign w:val="center"/>
          </w:tcPr>
          <w:p w14:paraId="14C42173" w14:textId="77777777" w:rsidR="009842C2" w:rsidRDefault="009842C2" w:rsidP="00C600F0">
            <w:pPr>
              <w:tabs>
                <w:tab w:val="left" w:pos="4207"/>
              </w:tabs>
              <w:spacing w:after="60" w:line="240" w:lineRule="auto"/>
              <w:jc w:val="left"/>
            </w:pPr>
          </w:p>
        </w:tc>
        <w:tc>
          <w:tcPr>
            <w:tcW w:w="794" w:type="pct"/>
            <w:vMerge/>
            <w:vAlign w:val="center"/>
          </w:tcPr>
          <w:p w14:paraId="5613F6CA" w14:textId="5B8191D3" w:rsidR="009842C2" w:rsidRDefault="009842C2" w:rsidP="00C600F0">
            <w:pPr>
              <w:tabs>
                <w:tab w:val="left" w:pos="4207"/>
              </w:tabs>
              <w:spacing w:after="60" w:line="240" w:lineRule="auto"/>
              <w:jc w:val="left"/>
            </w:pPr>
          </w:p>
        </w:tc>
        <w:tc>
          <w:tcPr>
            <w:tcW w:w="1290" w:type="pct"/>
            <w:vAlign w:val="center"/>
          </w:tcPr>
          <w:p w14:paraId="023EB032" w14:textId="1111F521" w:rsidR="009842C2" w:rsidRDefault="009842C2" w:rsidP="00C600F0">
            <w:pPr>
              <w:tabs>
                <w:tab w:val="left" w:pos="4207"/>
              </w:tabs>
              <w:spacing w:after="60" w:line="240" w:lineRule="auto"/>
              <w:jc w:val="left"/>
            </w:pPr>
            <w:r>
              <w:t>Trả lại</w:t>
            </w:r>
          </w:p>
        </w:tc>
        <w:tc>
          <w:tcPr>
            <w:tcW w:w="1440" w:type="pct"/>
            <w:vAlign w:val="center"/>
          </w:tcPr>
          <w:p w14:paraId="56EF968C" w14:textId="1892CF88" w:rsidR="009842C2" w:rsidRDefault="009842C2" w:rsidP="00C600F0">
            <w:pPr>
              <w:tabs>
                <w:tab w:val="left" w:pos="4207"/>
              </w:tabs>
              <w:spacing w:after="60" w:line="240" w:lineRule="auto"/>
              <w:jc w:val="left"/>
            </w:pPr>
            <w:r w:rsidRPr="00363658">
              <w:t>Chờ tiếp nhận hồ sơ</w:t>
            </w:r>
            <w:r>
              <w:t xml:space="preserve"> trực tuyến</w:t>
            </w:r>
          </w:p>
        </w:tc>
        <w:tc>
          <w:tcPr>
            <w:tcW w:w="534" w:type="pct"/>
            <w:vAlign w:val="center"/>
          </w:tcPr>
          <w:p w14:paraId="01068860" w14:textId="57EB8B5B" w:rsidR="009842C2" w:rsidRPr="00363658" w:rsidRDefault="009842C2" w:rsidP="009F4306">
            <w:pPr>
              <w:tabs>
                <w:tab w:val="left" w:pos="4207"/>
              </w:tabs>
              <w:spacing w:after="60" w:line="240" w:lineRule="auto"/>
              <w:jc w:val="center"/>
            </w:pPr>
            <w:r>
              <w:t>-</w:t>
            </w:r>
          </w:p>
        </w:tc>
      </w:tr>
      <w:tr w:rsidR="009842C2" w14:paraId="3B6C5A17" w14:textId="72AA7EF3" w:rsidTr="00E60F2E">
        <w:tc>
          <w:tcPr>
            <w:tcW w:w="248" w:type="pct"/>
            <w:shd w:val="clear" w:color="auto" w:fill="F2F2F2" w:themeFill="background1" w:themeFillShade="F2"/>
            <w:vAlign w:val="center"/>
          </w:tcPr>
          <w:p w14:paraId="5F6C1A3F"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F2F2F2" w:themeFill="background1" w:themeFillShade="F2"/>
            <w:vAlign w:val="center"/>
          </w:tcPr>
          <w:p w14:paraId="1FABACB6" w14:textId="67636D87" w:rsidR="009842C2" w:rsidRDefault="009842C2" w:rsidP="00C600F0">
            <w:pPr>
              <w:tabs>
                <w:tab w:val="left" w:pos="4207"/>
              </w:tabs>
              <w:spacing w:after="60" w:line="240" w:lineRule="auto"/>
              <w:jc w:val="left"/>
            </w:pPr>
            <w:r>
              <w:t>Lãnh đạo Cục</w:t>
            </w:r>
          </w:p>
        </w:tc>
        <w:tc>
          <w:tcPr>
            <w:tcW w:w="794" w:type="pct"/>
            <w:vMerge w:val="restart"/>
            <w:shd w:val="clear" w:color="auto" w:fill="F2F2F2" w:themeFill="background1" w:themeFillShade="F2"/>
            <w:vAlign w:val="center"/>
          </w:tcPr>
          <w:p w14:paraId="5137D3F4" w14:textId="4343EB6E" w:rsidR="009842C2" w:rsidRDefault="009842C2" w:rsidP="00C600F0">
            <w:pPr>
              <w:tabs>
                <w:tab w:val="left" w:pos="4207"/>
              </w:tabs>
              <w:spacing w:after="60" w:line="240" w:lineRule="auto"/>
              <w:jc w:val="left"/>
            </w:pPr>
            <w:r>
              <w:t>Trình lãnh đạo Cục</w:t>
            </w:r>
          </w:p>
        </w:tc>
        <w:tc>
          <w:tcPr>
            <w:tcW w:w="1290" w:type="pct"/>
            <w:shd w:val="clear" w:color="auto" w:fill="F2F2F2" w:themeFill="background1" w:themeFillShade="F2"/>
            <w:vAlign w:val="center"/>
          </w:tcPr>
          <w:p w14:paraId="4C313F05" w14:textId="60449DFF" w:rsidR="009842C2" w:rsidRDefault="009842C2" w:rsidP="00C600F0">
            <w:pPr>
              <w:tabs>
                <w:tab w:val="left" w:pos="4207"/>
              </w:tabs>
              <w:spacing w:after="60" w:line="240" w:lineRule="auto"/>
              <w:jc w:val="left"/>
            </w:pPr>
            <w:r>
              <w:t>Phê duyệt thực hiện</w:t>
            </w:r>
          </w:p>
        </w:tc>
        <w:tc>
          <w:tcPr>
            <w:tcW w:w="1440" w:type="pct"/>
            <w:shd w:val="clear" w:color="auto" w:fill="F2F2F2" w:themeFill="background1" w:themeFillShade="F2"/>
            <w:vAlign w:val="center"/>
          </w:tcPr>
          <w:p w14:paraId="65CB1526" w14:textId="6521E51D" w:rsidR="009842C2" w:rsidRDefault="009842C2" w:rsidP="00C600F0">
            <w:pPr>
              <w:tabs>
                <w:tab w:val="left" w:pos="4207"/>
              </w:tabs>
              <w:spacing w:after="60" w:line="240" w:lineRule="auto"/>
              <w:jc w:val="left"/>
            </w:pPr>
            <w:r>
              <w:t>Chờ lập văn bản kế hoạch</w:t>
            </w:r>
          </w:p>
        </w:tc>
        <w:tc>
          <w:tcPr>
            <w:tcW w:w="534" w:type="pct"/>
            <w:shd w:val="clear" w:color="auto" w:fill="F2F2F2" w:themeFill="background1" w:themeFillShade="F2"/>
            <w:vAlign w:val="center"/>
          </w:tcPr>
          <w:p w14:paraId="11D51356" w14:textId="69D7D503" w:rsidR="009842C2" w:rsidRDefault="009842C2" w:rsidP="009F4306">
            <w:pPr>
              <w:tabs>
                <w:tab w:val="left" w:pos="4207"/>
              </w:tabs>
              <w:spacing w:after="60" w:line="240" w:lineRule="auto"/>
              <w:jc w:val="center"/>
            </w:pPr>
            <w:r>
              <w:t>[4]</w:t>
            </w:r>
          </w:p>
        </w:tc>
      </w:tr>
      <w:tr w:rsidR="009842C2" w14:paraId="060C77F1" w14:textId="36538E34" w:rsidTr="00E60F2E">
        <w:tc>
          <w:tcPr>
            <w:tcW w:w="248" w:type="pct"/>
            <w:shd w:val="clear" w:color="auto" w:fill="F2F2F2" w:themeFill="background1" w:themeFillShade="F2"/>
            <w:vAlign w:val="center"/>
          </w:tcPr>
          <w:p w14:paraId="47096933"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585F2EA3" w14:textId="77777777" w:rsidR="009842C2" w:rsidRDefault="009842C2" w:rsidP="00C600F0">
            <w:pPr>
              <w:tabs>
                <w:tab w:val="left" w:pos="4207"/>
              </w:tabs>
              <w:spacing w:after="60" w:line="240" w:lineRule="auto"/>
              <w:jc w:val="left"/>
            </w:pPr>
          </w:p>
        </w:tc>
        <w:tc>
          <w:tcPr>
            <w:tcW w:w="794" w:type="pct"/>
            <w:vMerge/>
            <w:shd w:val="clear" w:color="auto" w:fill="F2F2F2" w:themeFill="background1" w:themeFillShade="F2"/>
            <w:vAlign w:val="center"/>
          </w:tcPr>
          <w:p w14:paraId="4F1595E1" w14:textId="180D7C1D" w:rsidR="009842C2" w:rsidRDefault="009842C2" w:rsidP="00C600F0">
            <w:pPr>
              <w:tabs>
                <w:tab w:val="left" w:pos="4207"/>
              </w:tabs>
              <w:spacing w:after="60" w:line="240" w:lineRule="auto"/>
              <w:jc w:val="left"/>
            </w:pPr>
          </w:p>
        </w:tc>
        <w:tc>
          <w:tcPr>
            <w:tcW w:w="1290" w:type="pct"/>
            <w:shd w:val="clear" w:color="auto" w:fill="F2F2F2" w:themeFill="background1" w:themeFillShade="F2"/>
            <w:vAlign w:val="center"/>
          </w:tcPr>
          <w:p w14:paraId="0A23B61A" w14:textId="7338E90F" w:rsidR="009842C2" w:rsidRDefault="009842C2" w:rsidP="00C600F0">
            <w:pPr>
              <w:tabs>
                <w:tab w:val="left" w:pos="4207"/>
              </w:tabs>
              <w:spacing w:after="60" w:line="240" w:lineRule="auto"/>
              <w:jc w:val="left"/>
            </w:pPr>
            <w:r>
              <w:t>Trả lại</w:t>
            </w:r>
          </w:p>
        </w:tc>
        <w:tc>
          <w:tcPr>
            <w:tcW w:w="1440" w:type="pct"/>
            <w:shd w:val="clear" w:color="auto" w:fill="F2F2F2" w:themeFill="background1" w:themeFillShade="F2"/>
            <w:vAlign w:val="center"/>
          </w:tcPr>
          <w:p w14:paraId="170DC35D" w14:textId="13CB04B5" w:rsidR="009842C2" w:rsidRDefault="009842C2" w:rsidP="00C600F0">
            <w:pPr>
              <w:tabs>
                <w:tab w:val="left" w:pos="4207"/>
              </w:tabs>
              <w:spacing w:after="60" w:line="240" w:lineRule="auto"/>
              <w:jc w:val="left"/>
            </w:pPr>
            <w:r>
              <w:t>Chờ văn thư tiếp nhận văn bản đến</w:t>
            </w:r>
          </w:p>
        </w:tc>
        <w:tc>
          <w:tcPr>
            <w:tcW w:w="534" w:type="pct"/>
            <w:shd w:val="clear" w:color="auto" w:fill="F2F2F2" w:themeFill="background1" w:themeFillShade="F2"/>
            <w:vAlign w:val="center"/>
          </w:tcPr>
          <w:p w14:paraId="3E833110" w14:textId="024DF6F5" w:rsidR="009842C2" w:rsidRDefault="009842C2" w:rsidP="009F4306">
            <w:pPr>
              <w:tabs>
                <w:tab w:val="left" w:pos="4207"/>
              </w:tabs>
              <w:spacing w:after="60" w:line="240" w:lineRule="auto"/>
              <w:jc w:val="center"/>
            </w:pPr>
            <w:r>
              <w:t>-</w:t>
            </w:r>
          </w:p>
        </w:tc>
      </w:tr>
      <w:tr w:rsidR="009842C2" w14:paraId="626F7A8C" w14:textId="49FE1A4A" w:rsidTr="00E60F2E">
        <w:tc>
          <w:tcPr>
            <w:tcW w:w="248" w:type="pct"/>
            <w:shd w:val="clear" w:color="auto" w:fill="auto"/>
            <w:vAlign w:val="center"/>
          </w:tcPr>
          <w:p w14:paraId="1A78F3DB"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auto"/>
            <w:vAlign w:val="center"/>
          </w:tcPr>
          <w:p w14:paraId="2D2FEB35" w14:textId="65C79D8A" w:rsidR="009842C2" w:rsidRDefault="009842C2" w:rsidP="00C600F0">
            <w:pPr>
              <w:tabs>
                <w:tab w:val="left" w:pos="4207"/>
              </w:tabs>
              <w:spacing w:after="60" w:line="240" w:lineRule="auto"/>
              <w:jc w:val="left"/>
            </w:pPr>
            <w:r>
              <w:t>P. Kế hoạch – Tài chính</w:t>
            </w:r>
          </w:p>
        </w:tc>
        <w:tc>
          <w:tcPr>
            <w:tcW w:w="794" w:type="pct"/>
            <w:vMerge w:val="restart"/>
            <w:shd w:val="clear" w:color="auto" w:fill="auto"/>
            <w:vAlign w:val="center"/>
          </w:tcPr>
          <w:p w14:paraId="225F1125" w14:textId="4B56934A" w:rsidR="009842C2" w:rsidRDefault="009842C2" w:rsidP="00C600F0">
            <w:pPr>
              <w:tabs>
                <w:tab w:val="left" w:pos="4207"/>
              </w:tabs>
              <w:spacing w:after="60" w:line="240" w:lineRule="auto"/>
              <w:jc w:val="left"/>
            </w:pPr>
            <w:r>
              <w:t>Chờ lập văn bản kế hoạch</w:t>
            </w:r>
          </w:p>
        </w:tc>
        <w:tc>
          <w:tcPr>
            <w:tcW w:w="1290" w:type="pct"/>
            <w:shd w:val="clear" w:color="auto" w:fill="auto"/>
            <w:vAlign w:val="center"/>
          </w:tcPr>
          <w:p w14:paraId="34217775" w14:textId="493D5004" w:rsidR="009842C2" w:rsidRDefault="009842C2" w:rsidP="00C600F0">
            <w:pPr>
              <w:tabs>
                <w:tab w:val="left" w:pos="4207"/>
              </w:tabs>
              <w:spacing w:after="60" w:line="240" w:lineRule="auto"/>
              <w:jc w:val="left"/>
            </w:pPr>
            <w:r>
              <w:t>Ra văn bản kế hoạch thực hiện</w:t>
            </w:r>
          </w:p>
        </w:tc>
        <w:tc>
          <w:tcPr>
            <w:tcW w:w="1440" w:type="pct"/>
            <w:shd w:val="clear" w:color="auto" w:fill="auto"/>
            <w:vAlign w:val="center"/>
          </w:tcPr>
          <w:p w14:paraId="02F09421" w14:textId="13A9252F" w:rsidR="009842C2" w:rsidRDefault="009842C2" w:rsidP="00FA7DBA">
            <w:pPr>
              <w:tabs>
                <w:tab w:val="left" w:pos="4207"/>
              </w:tabs>
              <w:spacing w:after="60" w:line="240" w:lineRule="auto"/>
              <w:jc w:val="left"/>
            </w:pPr>
            <w:r>
              <w:t>Chờ xuất kho thiết bị</w:t>
            </w:r>
          </w:p>
        </w:tc>
        <w:tc>
          <w:tcPr>
            <w:tcW w:w="534" w:type="pct"/>
            <w:vAlign w:val="center"/>
          </w:tcPr>
          <w:p w14:paraId="34435CCE" w14:textId="1813C370" w:rsidR="009842C2" w:rsidRDefault="009842C2" w:rsidP="009F4306">
            <w:pPr>
              <w:tabs>
                <w:tab w:val="left" w:pos="4207"/>
              </w:tabs>
              <w:spacing w:after="60" w:line="240" w:lineRule="auto"/>
              <w:jc w:val="center"/>
            </w:pPr>
            <w:r>
              <w:t>[5]</w:t>
            </w:r>
          </w:p>
        </w:tc>
      </w:tr>
      <w:tr w:rsidR="009842C2" w14:paraId="099015AE" w14:textId="174C0F19" w:rsidTr="00E60F2E">
        <w:tc>
          <w:tcPr>
            <w:tcW w:w="248" w:type="pct"/>
            <w:shd w:val="clear" w:color="auto" w:fill="auto"/>
            <w:vAlign w:val="center"/>
          </w:tcPr>
          <w:p w14:paraId="40AA45B0"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auto"/>
            <w:vAlign w:val="center"/>
          </w:tcPr>
          <w:p w14:paraId="5F4034BF" w14:textId="77777777" w:rsidR="009842C2" w:rsidRDefault="009842C2" w:rsidP="00C600F0">
            <w:pPr>
              <w:tabs>
                <w:tab w:val="left" w:pos="4207"/>
              </w:tabs>
              <w:spacing w:after="60" w:line="240" w:lineRule="auto"/>
              <w:jc w:val="left"/>
            </w:pPr>
          </w:p>
        </w:tc>
        <w:tc>
          <w:tcPr>
            <w:tcW w:w="794" w:type="pct"/>
            <w:vMerge/>
            <w:shd w:val="clear" w:color="auto" w:fill="auto"/>
            <w:vAlign w:val="center"/>
          </w:tcPr>
          <w:p w14:paraId="3D346BFD" w14:textId="77777777" w:rsidR="009842C2" w:rsidRDefault="009842C2" w:rsidP="00C600F0">
            <w:pPr>
              <w:tabs>
                <w:tab w:val="left" w:pos="4207"/>
              </w:tabs>
              <w:spacing w:after="60" w:line="240" w:lineRule="auto"/>
              <w:jc w:val="left"/>
            </w:pPr>
          </w:p>
        </w:tc>
        <w:tc>
          <w:tcPr>
            <w:tcW w:w="1290" w:type="pct"/>
            <w:shd w:val="clear" w:color="auto" w:fill="auto"/>
            <w:vAlign w:val="center"/>
          </w:tcPr>
          <w:p w14:paraId="1F1F9244" w14:textId="181BBDDC" w:rsidR="009842C2" w:rsidRDefault="009842C2" w:rsidP="00C600F0">
            <w:pPr>
              <w:tabs>
                <w:tab w:val="left" w:pos="4207"/>
              </w:tabs>
              <w:spacing w:after="60" w:line="240" w:lineRule="auto"/>
              <w:jc w:val="left"/>
            </w:pPr>
            <w:r>
              <w:t>Trả lại</w:t>
            </w:r>
          </w:p>
        </w:tc>
        <w:tc>
          <w:tcPr>
            <w:tcW w:w="1440" w:type="pct"/>
            <w:shd w:val="clear" w:color="auto" w:fill="auto"/>
            <w:vAlign w:val="center"/>
          </w:tcPr>
          <w:p w14:paraId="193B0DE0" w14:textId="646A6FD5" w:rsidR="009842C2" w:rsidRDefault="009842C2" w:rsidP="00C600F0">
            <w:pPr>
              <w:tabs>
                <w:tab w:val="left" w:pos="4207"/>
              </w:tabs>
              <w:spacing w:after="60" w:line="240" w:lineRule="auto"/>
              <w:jc w:val="left"/>
            </w:pPr>
            <w:r w:rsidRPr="00FA7DBA">
              <w:t>Trình lãnh đạo Cục</w:t>
            </w:r>
          </w:p>
        </w:tc>
        <w:tc>
          <w:tcPr>
            <w:tcW w:w="534" w:type="pct"/>
            <w:vAlign w:val="center"/>
          </w:tcPr>
          <w:p w14:paraId="5BEBF7C4" w14:textId="0407C0C4" w:rsidR="009842C2" w:rsidRDefault="009842C2" w:rsidP="009F4306">
            <w:pPr>
              <w:tabs>
                <w:tab w:val="left" w:pos="4207"/>
              </w:tabs>
              <w:spacing w:after="60" w:line="240" w:lineRule="auto"/>
              <w:jc w:val="center"/>
            </w:pPr>
            <w:r>
              <w:t>-</w:t>
            </w:r>
          </w:p>
        </w:tc>
      </w:tr>
      <w:tr w:rsidR="009842C2" w14:paraId="54EE3D6A" w14:textId="77777777" w:rsidTr="006954AE">
        <w:tc>
          <w:tcPr>
            <w:tcW w:w="248" w:type="pct"/>
            <w:shd w:val="clear" w:color="auto" w:fill="F2F2F2" w:themeFill="background1" w:themeFillShade="F2"/>
            <w:vAlign w:val="center"/>
          </w:tcPr>
          <w:p w14:paraId="59C9F720"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F2F2F2" w:themeFill="background1" w:themeFillShade="F2"/>
            <w:vAlign w:val="center"/>
          </w:tcPr>
          <w:p w14:paraId="341A76C2" w14:textId="75916474" w:rsidR="009842C2" w:rsidRDefault="009842C2" w:rsidP="00C600F0">
            <w:pPr>
              <w:tabs>
                <w:tab w:val="left" w:pos="4207"/>
              </w:tabs>
              <w:spacing w:after="60" w:line="240" w:lineRule="auto"/>
              <w:jc w:val="left"/>
            </w:pPr>
            <w:r>
              <w:t>P. Quản trị hạ tầng</w:t>
            </w:r>
          </w:p>
        </w:tc>
        <w:tc>
          <w:tcPr>
            <w:tcW w:w="794" w:type="pct"/>
            <w:vMerge w:val="restart"/>
            <w:shd w:val="clear" w:color="auto" w:fill="F2F2F2" w:themeFill="background1" w:themeFillShade="F2"/>
            <w:vAlign w:val="center"/>
          </w:tcPr>
          <w:p w14:paraId="764AB076" w14:textId="63A62D97" w:rsidR="009842C2" w:rsidRDefault="009842C2" w:rsidP="00C600F0">
            <w:pPr>
              <w:tabs>
                <w:tab w:val="left" w:pos="4207"/>
              </w:tabs>
              <w:spacing w:after="60" w:line="240" w:lineRule="auto"/>
              <w:jc w:val="left"/>
            </w:pPr>
            <w:r>
              <w:t>Chờ xuất kho thiết bị</w:t>
            </w:r>
          </w:p>
        </w:tc>
        <w:tc>
          <w:tcPr>
            <w:tcW w:w="1290" w:type="pct"/>
            <w:shd w:val="clear" w:color="auto" w:fill="F2F2F2" w:themeFill="background1" w:themeFillShade="F2"/>
            <w:vAlign w:val="center"/>
          </w:tcPr>
          <w:p w14:paraId="2A60A3B7" w14:textId="52B6E379" w:rsidR="009842C2" w:rsidRDefault="009842C2" w:rsidP="00C600F0">
            <w:pPr>
              <w:tabs>
                <w:tab w:val="left" w:pos="4207"/>
              </w:tabs>
              <w:spacing w:after="60" w:line="240" w:lineRule="auto"/>
              <w:jc w:val="left"/>
            </w:pPr>
            <w:r>
              <w:t>Xuất kho thiết bị</w:t>
            </w:r>
          </w:p>
        </w:tc>
        <w:tc>
          <w:tcPr>
            <w:tcW w:w="1440" w:type="pct"/>
            <w:shd w:val="clear" w:color="auto" w:fill="F2F2F2" w:themeFill="background1" w:themeFillShade="F2"/>
            <w:vAlign w:val="center"/>
          </w:tcPr>
          <w:p w14:paraId="58757F44" w14:textId="48E64B8C" w:rsidR="009842C2" w:rsidRDefault="009842C2" w:rsidP="00E60F2E">
            <w:pPr>
              <w:tabs>
                <w:tab w:val="left" w:pos="4207"/>
              </w:tabs>
              <w:spacing w:after="60" w:line="240" w:lineRule="auto"/>
              <w:jc w:val="left"/>
            </w:pPr>
            <w:r>
              <w:t>Chờ xuất phiếu xuất kho</w:t>
            </w:r>
          </w:p>
        </w:tc>
        <w:tc>
          <w:tcPr>
            <w:tcW w:w="534" w:type="pct"/>
            <w:shd w:val="clear" w:color="auto" w:fill="F2F2F2" w:themeFill="background1" w:themeFillShade="F2"/>
            <w:vAlign w:val="center"/>
          </w:tcPr>
          <w:p w14:paraId="2EA0411A" w14:textId="6447FD7C" w:rsidR="009842C2" w:rsidRDefault="009842C2" w:rsidP="009F4306">
            <w:pPr>
              <w:tabs>
                <w:tab w:val="left" w:pos="4207"/>
              </w:tabs>
              <w:spacing w:after="60" w:line="240" w:lineRule="auto"/>
              <w:jc w:val="center"/>
            </w:pPr>
            <w:r>
              <w:t>[6]</w:t>
            </w:r>
          </w:p>
        </w:tc>
      </w:tr>
      <w:tr w:rsidR="009842C2" w14:paraId="2F784D90" w14:textId="77777777" w:rsidTr="006954AE">
        <w:tc>
          <w:tcPr>
            <w:tcW w:w="248" w:type="pct"/>
            <w:shd w:val="clear" w:color="auto" w:fill="F2F2F2" w:themeFill="background1" w:themeFillShade="F2"/>
            <w:vAlign w:val="center"/>
          </w:tcPr>
          <w:p w14:paraId="25DEC56D"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6E489F9E" w14:textId="77777777" w:rsidR="009842C2" w:rsidRDefault="009842C2" w:rsidP="00C600F0">
            <w:pPr>
              <w:tabs>
                <w:tab w:val="left" w:pos="4207"/>
              </w:tabs>
              <w:spacing w:after="60" w:line="240" w:lineRule="auto"/>
              <w:jc w:val="left"/>
            </w:pPr>
          </w:p>
        </w:tc>
        <w:tc>
          <w:tcPr>
            <w:tcW w:w="794" w:type="pct"/>
            <w:vMerge/>
            <w:shd w:val="clear" w:color="auto" w:fill="F2F2F2" w:themeFill="background1" w:themeFillShade="F2"/>
            <w:vAlign w:val="center"/>
          </w:tcPr>
          <w:p w14:paraId="73205300" w14:textId="77777777" w:rsidR="009842C2" w:rsidRDefault="009842C2" w:rsidP="00C600F0">
            <w:pPr>
              <w:tabs>
                <w:tab w:val="left" w:pos="4207"/>
              </w:tabs>
              <w:spacing w:after="60" w:line="240" w:lineRule="auto"/>
              <w:jc w:val="left"/>
            </w:pPr>
          </w:p>
        </w:tc>
        <w:tc>
          <w:tcPr>
            <w:tcW w:w="1290" w:type="pct"/>
            <w:shd w:val="clear" w:color="auto" w:fill="F2F2F2" w:themeFill="background1" w:themeFillShade="F2"/>
            <w:vAlign w:val="center"/>
          </w:tcPr>
          <w:p w14:paraId="3A1D28B4" w14:textId="3C8F6252" w:rsidR="009842C2" w:rsidRDefault="009842C2" w:rsidP="00C600F0">
            <w:pPr>
              <w:tabs>
                <w:tab w:val="left" w:pos="4207"/>
              </w:tabs>
              <w:spacing w:after="60" w:line="240" w:lineRule="auto"/>
              <w:jc w:val="left"/>
            </w:pPr>
            <w:r>
              <w:t>Trả lại</w:t>
            </w:r>
          </w:p>
        </w:tc>
        <w:tc>
          <w:tcPr>
            <w:tcW w:w="1440" w:type="pct"/>
            <w:shd w:val="clear" w:color="auto" w:fill="F2F2F2" w:themeFill="background1" w:themeFillShade="F2"/>
            <w:vAlign w:val="center"/>
          </w:tcPr>
          <w:p w14:paraId="0BAF450E" w14:textId="6D66385F" w:rsidR="009842C2" w:rsidRDefault="009842C2" w:rsidP="00E60F2E">
            <w:pPr>
              <w:tabs>
                <w:tab w:val="left" w:pos="4207"/>
              </w:tabs>
              <w:spacing w:after="60" w:line="240" w:lineRule="auto"/>
              <w:jc w:val="left"/>
            </w:pPr>
            <w:r>
              <w:t>Chờ lập văn bản kế hoạch</w:t>
            </w:r>
          </w:p>
        </w:tc>
        <w:tc>
          <w:tcPr>
            <w:tcW w:w="534" w:type="pct"/>
            <w:shd w:val="clear" w:color="auto" w:fill="F2F2F2" w:themeFill="background1" w:themeFillShade="F2"/>
            <w:vAlign w:val="center"/>
          </w:tcPr>
          <w:p w14:paraId="5DF8DE62" w14:textId="0CBAE419" w:rsidR="009842C2" w:rsidRDefault="009842C2" w:rsidP="009F4306">
            <w:pPr>
              <w:tabs>
                <w:tab w:val="left" w:pos="4207"/>
              </w:tabs>
              <w:spacing w:after="60" w:line="240" w:lineRule="auto"/>
              <w:jc w:val="center"/>
            </w:pPr>
            <w:r>
              <w:t>-</w:t>
            </w:r>
          </w:p>
        </w:tc>
      </w:tr>
      <w:tr w:rsidR="00E60F2E" w14:paraId="024FDF9A" w14:textId="77777777" w:rsidTr="006954AE">
        <w:tc>
          <w:tcPr>
            <w:tcW w:w="248" w:type="pct"/>
            <w:shd w:val="clear" w:color="auto" w:fill="F2F2F2" w:themeFill="background1" w:themeFillShade="F2"/>
            <w:vAlign w:val="center"/>
          </w:tcPr>
          <w:p w14:paraId="30558425" w14:textId="77777777" w:rsidR="00E60F2E" w:rsidRDefault="00E60F2E"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5BBB5888" w14:textId="140DAF28" w:rsidR="00E60F2E" w:rsidRDefault="00E60F2E" w:rsidP="00C600F0">
            <w:pPr>
              <w:tabs>
                <w:tab w:val="left" w:pos="4207"/>
              </w:tabs>
              <w:spacing w:after="60" w:line="240" w:lineRule="auto"/>
              <w:jc w:val="left"/>
            </w:pPr>
          </w:p>
        </w:tc>
        <w:tc>
          <w:tcPr>
            <w:tcW w:w="794" w:type="pct"/>
            <w:shd w:val="clear" w:color="auto" w:fill="F2F2F2" w:themeFill="background1" w:themeFillShade="F2"/>
            <w:vAlign w:val="center"/>
          </w:tcPr>
          <w:p w14:paraId="3D40321F" w14:textId="59C72379" w:rsidR="00E60F2E" w:rsidRDefault="00E60F2E" w:rsidP="00C600F0">
            <w:pPr>
              <w:tabs>
                <w:tab w:val="left" w:pos="4207"/>
              </w:tabs>
              <w:spacing w:after="60" w:line="240" w:lineRule="auto"/>
              <w:jc w:val="left"/>
            </w:pPr>
            <w:r>
              <w:t>Chờ xuất phiếu xuất kho thiết bị</w:t>
            </w:r>
          </w:p>
        </w:tc>
        <w:tc>
          <w:tcPr>
            <w:tcW w:w="1290" w:type="pct"/>
            <w:shd w:val="clear" w:color="auto" w:fill="F2F2F2" w:themeFill="background1" w:themeFillShade="F2"/>
            <w:vAlign w:val="center"/>
          </w:tcPr>
          <w:p w14:paraId="62CFAB7F" w14:textId="4D417C3D" w:rsidR="00E60F2E" w:rsidRDefault="00E60F2E" w:rsidP="00C600F0">
            <w:pPr>
              <w:tabs>
                <w:tab w:val="left" w:pos="4207"/>
              </w:tabs>
              <w:spacing w:after="60" w:line="240" w:lineRule="auto"/>
              <w:jc w:val="left"/>
            </w:pPr>
            <w:r>
              <w:t>Xuất phiếu xuất kho thiết bị</w:t>
            </w:r>
          </w:p>
        </w:tc>
        <w:tc>
          <w:tcPr>
            <w:tcW w:w="1440" w:type="pct"/>
            <w:shd w:val="clear" w:color="auto" w:fill="F2F2F2" w:themeFill="background1" w:themeFillShade="F2"/>
            <w:vAlign w:val="center"/>
          </w:tcPr>
          <w:p w14:paraId="53F317FA" w14:textId="3E3030A6" w:rsidR="00E60F2E" w:rsidRDefault="00E60F2E" w:rsidP="00C600F0">
            <w:pPr>
              <w:tabs>
                <w:tab w:val="left" w:pos="4207"/>
              </w:tabs>
              <w:spacing w:after="60" w:line="240" w:lineRule="auto"/>
              <w:jc w:val="left"/>
            </w:pPr>
            <w:r>
              <w:t>Chờ tiếp nhận thiết bị</w:t>
            </w:r>
          </w:p>
        </w:tc>
        <w:tc>
          <w:tcPr>
            <w:tcW w:w="534" w:type="pct"/>
            <w:shd w:val="clear" w:color="auto" w:fill="F2F2F2" w:themeFill="background1" w:themeFillShade="F2"/>
            <w:vAlign w:val="center"/>
          </w:tcPr>
          <w:p w14:paraId="2FEBC0CA" w14:textId="38D46945" w:rsidR="00E60F2E" w:rsidRDefault="00E60F2E" w:rsidP="009F4306">
            <w:pPr>
              <w:tabs>
                <w:tab w:val="left" w:pos="4207"/>
              </w:tabs>
              <w:spacing w:after="60" w:line="240" w:lineRule="auto"/>
              <w:jc w:val="center"/>
            </w:pPr>
            <w:r>
              <w:t>[7]</w:t>
            </w:r>
          </w:p>
        </w:tc>
      </w:tr>
      <w:tr w:rsidR="009F4306" w14:paraId="6592F7A0" w14:textId="77777777" w:rsidTr="00E60F2E">
        <w:tc>
          <w:tcPr>
            <w:tcW w:w="248" w:type="pct"/>
            <w:shd w:val="clear" w:color="auto" w:fill="auto"/>
            <w:vAlign w:val="center"/>
          </w:tcPr>
          <w:p w14:paraId="5D2F262F" w14:textId="77777777" w:rsidR="009F4306" w:rsidRDefault="009F4306" w:rsidP="00843B83">
            <w:pPr>
              <w:pStyle w:val="ListParagraph"/>
              <w:numPr>
                <w:ilvl w:val="0"/>
                <w:numId w:val="170"/>
              </w:numPr>
              <w:tabs>
                <w:tab w:val="left" w:pos="4207"/>
              </w:tabs>
              <w:spacing w:after="60" w:line="240" w:lineRule="auto"/>
              <w:ind w:left="454" w:hanging="227"/>
              <w:jc w:val="left"/>
            </w:pPr>
          </w:p>
        </w:tc>
        <w:tc>
          <w:tcPr>
            <w:tcW w:w="694" w:type="pct"/>
            <w:shd w:val="clear" w:color="auto" w:fill="auto"/>
            <w:vAlign w:val="center"/>
          </w:tcPr>
          <w:p w14:paraId="74D8D348" w14:textId="74BE10FC" w:rsidR="009F4306" w:rsidRDefault="00604CAF" w:rsidP="00C600F0">
            <w:pPr>
              <w:tabs>
                <w:tab w:val="left" w:pos="4207"/>
              </w:tabs>
              <w:spacing w:after="60" w:line="240" w:lineRule="auto"/>
              <w:jc w:val="left"/>
            </w:pPr>
            <w:r>
              <w:t>Trung tâm Chứng thực số</w:t>
            </w:r>
          </w:p>
        </w:tc>
        <w:tc>
          <w:tcPr>
            <w:tcW w:w="794" w:type="pct"/>
            <w:shd w:val="clear" w:color="auto" w:fill="auto"/>
            <w:vAlign w:val="center"/>
          </w:tcPr>
          <w:p w14:paraId="3D2E54D0" w14:textId="6C055DA8" w:rsidR="009F4306" w:rsidRDefault="00E60F2E" w:rsidP="00C600F0">
            <w:pPr>
              <w:tabs>
                <w:tab w:val="left" w:pos="4207"/>
              </w:tabs>
              <w:spacing w:after="60" w:line="240" w:lineRule="auto"/>
              <w:jc w:val="left"/>
            </w:pPr>
            <w:r>
              <w:t>Chờ tiếp nhận thiết bị</w:t>
            </w:r>
          </w:p>
        </w:tc>
        <w:tc>
          <w:tcPr>
            <w:tcW w:w="1290" w:type="pct"/>
            <w:shd w:val="clear" w:color="auto" w:fill="auto"/>
            <w:vAlign w:val="center"/>
          </w:tcPr>
          <w:p w14:paraId="35787985" w14:textId="786F05FB" w:rsidR="009F4306" w:rsidRDefault="009F4306" w:rsidP="00C600F0">
            <w:pPr>
              <w:tabs>
                <w:tab w:val="left" w:pos="4207"/>
              </w:tabs>
              <w:spacing w:after="60" w:line="240" w:lineRule="auto"/>
              <w:jc w:val="left"/>
            </w:pPr>
            <w:r>
              <w:t>Cập nhật thông tin danh sách thiết bị</w:t>
            </w:r>
          </w:p>
        </w:tc>
        <w:tc>
          <w:tcPr>
            <w:tcW w:w="1440" w:type="pct"/>
            <w:shd w:val="clear" w:color="auto" w:fill="auto"/>
            <w:vAlign w:val="center"/>
          </w:tcPr>
          <w:p w14:paraId="69DAA181" w14:textId="624CFDC8" w:rsidR="009F4306" w:rsidRDefault="00547A01" w:rsidP="00C600F0">
            <w:pPr>
              <w:tabs>
                <w:tab w:val="left" w:pos="4207"/>
              </w:tabs>
              <w:spacing w:after="60" w:line="240" w:lineRule="auto"/>
              <w:jc w:val="left"/>
            </w:pPr>
            <w:r>
              <w:t>Chờ phân công xử lý</w:t>
            </w:r>
          </w:p>
        </w:tc>
        <w:tc>
          <w:tcPr>
            <w:tcW w:w="534" w:type="pct"/>
            <w:vAlign w:val="center"/>
          </w:tcPr>
          <w:p w14:paraId="0372C8EE" w14:textId="7B7CA912" w:rsidR="009F4306" w:rsidRDefault="009F4306" w:rsidP="009F4306">
            <w:pPr>
              <w:tabs>
                <w:tab w:val="left" w:pos="4207"/>
              </w:tabs>
              <w:spacing w:after="60" w:line="240" w:lineRule="auto"/>
              <w:jc w:val="center"/>
            </w:pPr>
            <w:r>
              <w:t>[8]</w:t>
            </w:r>
          </w:p>
        </w:tc>
      </w:tr>
      <w:tr w:rsidR="009842C2" w14:paraId="0FCD1E3F" w14:textId="068CF133" w:rsidTr="006954AE">
        <w:tc>
          <w:tcPr>
            <w:tcW w:w="248" w:type="pct"/>
            <w:shd w:val="clear" w:color="auto" w:fill="F2F2F2" w:themeFill="background1" w:themeFillShade="F2"/>
            <w:vAlign w:val="center"/>
          </w:tcPr>
          <w:p w14:paraId="7AF818C1"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F2F2F2" w:themeFill="background1" w:themeFillShade="F2"/>
            <w:vAlign w:val="center"/>
          </w:tcPr>
          <w:p w14:paraId="7D868935" w14:textId="6DD26E69" w:rsidR="009842C2" w:rsidRDefault="009842C2" w:rsidP="00C600F0">
            <w:pPr>
              <w:tabs>
                <w:tab w:val="left" w:pos="4207"/>
              </w:tabs>
              <w:spacing w:after="60" w:line="240" w:lineRule="auto"/>
              <w:jc w:val="left"/>
            </w:pPr>
            <w:r>
              <w:t xml:space="preserve">Giám đốc </w:t>
            </w:r>
            <w:r w:rsidR="00604CAF">
              <w:t>Trung tâm Chứng thực số</w:t>
            </w:r>
          </w:p>
        </w:tc>
        <w:tc>
          <w:tcPr>
            <w:tcW w:w="794" w:type="pct"/>
            <w:vMerge w:val="restart"/>
            <w:shd w:val="clear" w:color="auto" w:fill="F2F2F2" w:themeFill="background1" w:themeFillShade="F2"/>
            <w:vAlign w:val="center"/>
          </w:tcPr>
          <w:p w14:paraId="1ADAAE5C" w14:textId="2DC1A99F" w:rsidR="009842C2" w:rsidRDefault="009842C2" w:rsidP="00C600F0">
            <w:pPr>
              <w:tabs>
                <w:tab w:val="left" w:pos="4207"/>
              </w:tabs>
              <w:spacing w:after="60" w:line="240" w:lineRule="auto"/>
              <w:jc w:val="left"/>
            </w:pPr>
            <w:r>
              <w:t>Chờ phân công xử lý</w:t>
            </w:r>
          </w:p>
        </w:tc>
        <w:tc>
          <w:tcPr>
            <w:tcW w:w="1290" w:type="pct"/>
            <w:shd w:val="clear" w:color="auto" w:fill="F2F2F2" w:themeFill="background1" w:themeFillShade="F2"/>
            <w:vAlign w:val="center"/>
          </w:tcPr>
          <w:p w14:paraId="525FB7D8" w14:textId="022E98AF" w:rsidR="009842C2" w:rsidRDefault="009842C2" w:rsidP="00814514">
            <w:pPr>
              <w:tabs>
                <w:tab w:val="left" w:pos="4207"/>
              </w:tabs>
              <w:spacing w:after="60" w:line="240" w:lineRule="auto"/>
              <w:jc w:val="left"/>
            </w:pPr>
            <w:r>
              <w:t>Phân công đơn vị thực hiện</w:t>
            </w:r>
          </w:p>
        </w:tc>
        <w:tc>
          <w:tcPr>
            <w:tcW w:w="1440" w:type="pct"/>
            <w:shd w:val="clear" w:color="auto" w:fill="F2F2F2" w:themeFill="background1" w:themeFillShade="F2"/>
            <w:vAlign w:val="center"/>
          </w:tcPr>
          <w:p w14:paraId="3D1CAAB1" w14:textId="05F0DC16" w:rsidR="009842C2" w:rsidRDefault="009842C2" w:rsidP="00C600F0">
            <w:pPr>
              <w:tabs>
                <w:tab w:val="left" w:pos="4207"/>
              </w:tabs>
              <w:spacing w:after="60" w:line="240" w:lineRule="auto"/>
              <w:jc w:val="left"/>
            </w:pPr>
            <w:r>
              <w:t>Chờ xử lý CTS</w:t>
            </w:r>
          </w:p>
        </w:tc>
        <w:tc>
          <w:tcPr>
            <w:tcW w:w="534" w:type="pct"/>
            <w:shd w:val="clear" w:color="auto" w:fill="F2F2F2" w:themeFill="background1" w:themeFillShade="F2"/>
            <w:vAlign w:val="center"/>
          </w:tcPr>
          <w:p w14:paraId="680DE095" w14:textId="50A434EF" w:rsidR="009842C2" w:rsidRDefault="009842C2" w:rsidP="009F4306">
            <w:pPr>
              <w:tabs>
                <w:tab w:val="left" w:pos="4207"/>
              </w:tabs>
              <w:spacing w:after="60" w:line="240" w:lineRule="auto"/>
              <w:jc w:val="center"/>
            </w:pPr>
            <w:r>
              <w:t>[9]</w:t>
            </w:r>
          </w:p>
        </w:tc>
      </w:tr>
      <w:tr w:rsidR="009842C2" w14:paraId="76560A86" w14:textId="776D90AA" w:rsidTr="006954AE">
        <w:tc>
          <w:tcPr>
            <w:tcW w:w="248" w:type="pct"/>
            <w:shd w:val="clear" w:color="auto" w:fill="F2F2F2" w:themeFill="background1" w:themeFillShade="F2"/>
            <w:vAlign w:val="center"/>
          </w:tcPr>
          <w:p w14:paraId="01C6C666"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41B5E5F6" w14:textId="77777777" w:rsidR="009842C2" w:rsidRDefault="009842C2" w:rsidP="00C600F0">
            <w:pPr>
              <w:tabs>
                <w:tab w:val="left" w:pos="4207"/>
              </w:tabs>
              <w:spacing w:after="60" w:line="240" w:lineRule="auto"/>
              <w:jc w:val="left"/>
            </w:pPr>
          </w:p>
        </w:tc>
        <w:tc>
          <w:tcPr>
            <w:tcW w:w="794" w:type="pct"/>
            <w:vMerge/>
            <w:shd w:val="clear" w:color="auto" w:fill="F2F2F2" w:themeFill="background1" w:themeFillShade="F2"/>
            <w:vAlign w:val="center"/>
          </w:tcPr>
          <w:p w14:paraId="7A43DCF7" w14:textId="77777777" w:rsidR="009842C2" w:rsidRDefault="009842C2" w:rsidP="00C600F0">
            <w:pPr>
              <w:tabs>
                <w:tab w:val="left" w:pos="4207"/>
              </w:tabs>
              <w:spacing w:after="60" w:line="240" w:lineRule="auto"/>
              <w:jc w:val="left"/>
            </w:pPr>
          </w:p>
        </w:tc>
        <w:tc>
          <w:tcPr>
            <w:tcW w:w="1290" w:type="pct"/>
            <w:shd w:val="clear" w:color="auto" w:fill="F2F2F2" w:themeFill="background1" w:themeFillShade="F2"/>
            <w:vAlign w:val="center"/>
          </w:tcPr>
          <w:p w14:paraId="1880F555" w14:textId="0425F29A" w:rsidR="009842C2" w:rsidRDefault="009842C2" w:rsidP="00C600F0">
            <w:pPr>
              <w:tabs>
                <w:tab w:val="left" w:pos="4207"/>
              </w:tabs>
              <w:spacing w:after="60" w:line="240" w:lineRule="auto"/>
              <w:jc w:val="left"/>
            </w:pPr>
            <w:r>
              <w:t>Trả lại</w:t>
            </w:r>
          </w:p>
        </w:tc>
        <w:tc>
          <w:tcPr>
            <w:tcW w:w="1440" w:type="pct"/>
            <w:shd w:val="clear" w:color="auto" w:fill="F2F2F2" w:themeFill="background1" w:themeFillShade="F2"/>
            <w:vAlign w:val="center"/>
          </w:tcPr>
          <w:p w14:paraId="26506C43" w14:textId="212B5BA4" w:rsidR="009842C2" w:rsidRDefault="009842C2" w:rsidP="00C600F0">
            <w:pPr>
              <w:tabs>
                <w:tab w:val="left" w:pos="4207"/>
              </w:tabs>
              <w:spacing w:after="60" w:line="240" w:lineRule="auto"/>
              <w:jc w:val="left"/>
            </w:pPr>
            <w:r>
              <w:t>Trình lãnh đạo Cục</w:t>
            </w:r>
          </w:p>
        </w:tc>
        <w:tc>
          <w:tcPr>
            <w:tcW w:w="534" w:type="pct"/>
            <w:shd w:val="clear" w:color="auto" w:fill="F2F2F2" w:themeFill="background1" w:themeFillShade="F2"/>
            <w:vAlign w:val="center"/>
          </w:tcPr>
          <w:p w14:paraId="4153B01C" w14:textId="761B108D" w:rsidR="009842C2" w:rsidRDefault="009842C2" w:rsidP="009F4306">
            <w:pPr>
              <w:tabs>
                <w:tab w:val="left" w:pos="4207"/>
              </w:tabs>
              <w:spacing w:after="60" w:line="240" w:lineRule="auto"/>
              <w:jc w:val="center"/>
            </w:pPr>
            <w:r>
              <w:t>-</w:t>
            </w:r>
          </w:p>
        </w:tc>
      </w:tr>
      <w:tr w:rsidR="00F023D7" w14:paraId="4CC5AA4F" w14:textId="429800CE" w:rsidTr="00E60F2E">
        <w:tc>
          <w:tcPr>
            <w:tcW w:w="248" w:type="pct"/>
            <w:shd w:val="clear" w:color="auto" w:fill="auto"/>
            <w:vAlign w:val="center"/>
          </w:tcPr>
          <w:p w14:paraId="07184C6A"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auto"/>
            <w:vAlign w:val="center"/>
          </w:tcPr>
          <w:p w14:paraId="4A3836A1" w14:textId="5E62835A" w:rsidR="00F023D7" w:rsidRDefault="00604CAF" w:rsidP="009842C2">
            <w:pPr>
              <w:tabs>
                <w:tab w:val="left" w:pos="4207"/>
              </w:tabs>
              <w:spacing w:after="60" w:line="240" w:lineRule="auto"/>
              <w:jc w:val="left"/>
            </w:pPr>
            <w:r>
              <w:t>Trung tâm Chứng thực số</w:t>
            </w:r>
          </w:p>
        </w:tc>
        <w:tc>
          <w:tcPr>
            <w:tcW w:w="794" w:type="pct"/>
            <w:vMerge w:val="restart"/>
            <w:shd w:val="clear" w:color="auto" w:fill="auto"/>
            <w:vAlign w:val="center"/>
          </w:tcPr>
          <w:p w14:paraId="69949A33" w14:textId="367D5444" w:rsidR="00F023D7" w:rsidRDefault="00F023D7" w:rsidP="009842C2">
            <w:pPr>
              <w:tabs>
                <w:tab w:val="left" w:pos="4207"/>
              </w:tabs>
              <w:spacing w:after="60" w:line="240" w:lineRule="auto"/>
              <w:jc w:val="left"/>
            </w:pPr>
            <w:r>
              <w:t>Chờ xử lý CTS</w:t>
            </w:r>
          </w:p>
        </w:tc>
        <w:tc>
          <w:tcPr>
            <w:tcW w:w="1290" w:type="pct"/>
            <w:shd w:val="clear" w:color="auto" w:fill="auto"/>
            <w:vAlign w:val="center"/>
          </w:tcPr>
          <w:p w14:paraId="04EC7CF5" w14:textId="01169883" w:rsidR="00F023D7" w:rsidRDefault="00F023D7" w:rsidP="009842C2">
            <w:pPr>
              <w:tabs>
                <w:tab w:val="left" w:pos="4207"/>
              </w:tabs>
              <w:spacing w:after="60" w:line="240" w:lineRule="auto"/>
              <w:jc w:val="left"/>
            </w:pPr>
            <w:r>
              <w:t>Gửi token trắng cho cơ quan, tổ chức</w:t>
            </w:r>
          </w:p>
        </w:tc>
        <w:tc>
          <w:tcPr>
            <w:tcW w:w="1440" w:type="pct"/>
            <w:shd w:val="clear" w:color="auto" w:fill="auto"/>
            <w:vAlign w:val="center"/>
          </w:tcPr>
          <w:p w14:paraId="7F828217" w14:textId="4924E792" w:rsidR="00F023D7" w:rsidRPr="00E60494" w:rsidRDefault="00F023D7" w:rsidP="009842C2">
            <w:pPr>
              <w:tabs>
                <w:tab w:val="left" w:pos="4207"/>
              </w:tabs>
              <w:spacing w:after="60" w:line="240" w:lineRule="auto"/>
              <w:jc w:val="left"/>
              <w:rPr>
                <w:i/>
              </w:rPr>
            </w:pPr>
            <w:r>
              <w:t>Chờ VN Post chuyển phát token</w:t>
            </w:r>
            <w:r w:rsidR="00E60494">
              <w:t xml:space="preserve"> trắng</w:t>
            </w:r>
            <w:r>
              <w:t xml:space="preserve"> cho cơ quan, tổ chức</w:t>
            </w:r>
            <w:r w:rsidR="00E60494">
              <w:t xml:space="preserve"> </w:t>
            </w:r>
            <w:r w:rsidR="00E60494">
              <w:sym w:font="Wingdings" w:char="F0E0"/>
            </w:r>
            <w:r w:rsidR="00E60494">
              <w:t xml:space="preserve"> Đã chuyển phát token trắng cho cơ quan, tổ chức </w:t>
            </w:r>
            <w:r w:rsidR="00E60494">
              <w:rPr>
                <w:i/>
              </w:rPr>
              <w:t>(trạng thái dựa vào quy trình chuyển phát của VNPost)</w:t>
            </w:r>
          </w:p>
        </w:tc>
        <w:tc>
          <w:tcPr>
            <w:tcW w:w="534" w:type="pct"/>
            <w:vAlign w:val="center"/>
          </w:tcPr>
          <w:p w14:paraId="5C63C87C" w14:textId="5AE58AF7" w:rsidR="00F023D7" w:rsidRDefault="00F023D7" w:rsidP="009842C2">
            <w:pPr>
              <w:tabs>
                <w:tab w:val="left" w:pos="4207"/>
              </w:tabs>
              <w:spacing w:after="60" w:line="240" w:lineRule="auto"/>
              <w:jc w:val="center"/>
            </w:pPr>
            <w:r>
              <w:t>[10]</w:t>
            </w:r>
          </w:p>
        </w:tc>
      </w:tr>
      <w:tr w:rsidR="00F023D7" w14:paraId="7523B9ED" w14:textId="77777777" w:rsidTr="00E60F2E">
        <w:tc>
          <w:tcPr>
            <w:tcW w:w="248" w:type="pct"/>
            <w:shd w:val="clear" w:color="auto" w:fill="auto"/>
            <w:vAlign w:val="center"/>
          </w:tcPr>
          <w:p w14:paraId="583F7523"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auto"/>
            <w:vAlign w:val="center"/>
          </w:tcPr>
          <w:p w14:paraId="157D96C9" w14:textId="77777777" w:rsidR="00F023D7" w:rsidRDefault="00F023D7" w:rsidP="009842C2">
            <w:pPr>
              <w:tabs>
                <w:tab w:val="left" w:pos="4207"/>
              </w:tabs>
              <w:spacing w:after="60" w:line="240" w:lineRule="auto"/>
              <w:jc w:val="left"/>
            </w:pPr>
          </w:p>
        </w:tc>
        <w:tc>
          <w:tcPr>
            <w:tcW w:w="794" w:type="pct"/>
            <w:vMerge/>
            <w:shd w:val="clear" w:color="auto" w:fill="auto"/>
            <w:vAlign w:val="center"/>
          </w:tcPr>
          <w:p w14:paraId="0E0E530C" w14:textId="77777777" w:rsidR="00F023D7" w:rsidRDefault="00F023D7" w:rsidP="009842C2">
            <w:pPr>
              <w:tabs>
                <w:tab w:val="left" w:pos="4207"/>
              </w:tabs>
              <w:spacing w:after="60" w:line="240" w:lineRule="auto"/>
              <w:jc w:val="left"/>
            </w:pPr>
          </w:p>
        </w:tc>
        <w:tc>
          <w:tcPr>
            <w:tcW w:w="1290" w:type="pct"/>
            <w:shd w:val="clear" w:color="auto" w:fill="auto"/>
            <w:vAlign w:val="center"/>
          </w:tcPr>
          <w:p w14:paraId="5694A569" w14:textId="2FC2FEA1" w:rsidR="00F023D7" w:rsidRDefault="00F023D7" w:rsidP="00D203C9">
            <w:pPr>
              <w:tabs>
                <w:tab w:val="left" w:pos="4207"/>
              </w:tabs>
              <w:spacing w:after="60" w:line="240" w:lineRule="auto"/>
              <w:jc w:val="left"/>
            </w:pPr>
            <w:r>
              <w:t>Cấp Chứng thư số (không có thiết bị)</w:t>
            </w:r>
          </w:p>
        </w:tc>
        <w:tc>
          <w:tcPr>
            <w:tcW w:w="1440" w:type="pct"/>
            <w:shd w:val="clear" w:color="auto" w:fill="auto"/>
            <w:vAlign w:val="center"/>
          </w:tcPr>
          <w:p w14:paraId="1F9A93E0" w14:textId="17B27B07" w:rsidR="00F023D7" w:rsidRDefault="00F023D7" w:rsidP="009842C2">
            <w:pPr>
              <w:tabs>
                <w:tab w:val="left" w:pos="4207"/>
              </w:tabs>
              <w:spacing w:after="60" w:line="240" w:lineRule="auto"/>
              <w:jc w:val="left"/>
            </w:pPr>
            <w:r>
              <w:t xml:space="preserve">Đã cấp CTS </w:t>
            </w:r>
            <w:r w:rsidRPr="00F023D7">
              <w:rPr>
                <w:i/>
              </w:rPr>
              <w:t>(Kết thúc)</w:t>
            </w:r>
          </w:p>
        </w:tc>
        <w:tc>
          <w:tcPr>
            <w:tcW w:w="534" w:type="pct"/>
            <w:vMerge w:val="restart"/>
            <w:vAlign w:val="center"/>
          </w:tcPr>
          <w:p w14:paraId="0827ACFA" w14:textId="329F898A" w:rsidR="00F023D7" w:rsidRDefault="00F023D7" w:rsidP="009842C2">
            <w:pPr>
              <w:tabs>
                <w:tab w:val="left" w:pos="4207"/>
              </w:tabs>
              <w:spacing w:after="60" w:line="240" w:lineRule="auto"/>
              <w:jc w:val="center"/>
            </w:pPr>
            <w:r>
              <w:t>[11]</w:t>
            </w:r>
          </w:p>
        </w:tc>
      </w:tr>
      <w:tr w:rsidR="00F023D7" w14:paraId="074E8123" w14:textId="7B0F1B3A" w:rsidTr="00E60F2E">
        <w:tc>
          <w:tcPr>
            <w:tcW w:w="248" w:type="pct"/>
            <w:shd w:val="clear" w:color="auto" w:fill="auto"/>
            <w:vAlign w:val="center"/>
          </w:tcPr>
          <w:p w14:paraId="73EBFDCF"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auto"/>
            <w:vAlign w:val="center"/>
          </w:tcPr>
          <w:p w14:paraId="3F74EC9B" w14:textId="77777777" w:rsidR="00F023D7" w:rsidRDefault="00F023D7" w:rsidP="009842C2">
            <w:pPr>
              <w:tabs>
                <w:tab w:val="left" w:pos="4207"/>
              </w:tabs>
              <w:spacing w:after="60" w:line="240" w:lineRule="auto"/>
              <w:jc w:val="left"/>
            </w:pPr>
          </w:p>
        </w:tc>
        <w:tc>
          <w:tcPr>
            <w:tcW w:w="794" w:type="pct"/>
            <w:vMerge/>
            <w:shd w:val="clear" w:color="auto" w:fill="auto"/>
            <w:vAlign w:val="center"/>
          </w:tcPr>
          <w:p w14:paraId="03A5BA46" w14:textId="77777777" w:rsidR="00F023D7" w:rsidRDefault="00F023D7" w:rsidP="009842C2">
            <w:pPr>
              <w:tabs>
                <w:tab w:val="left" w:pos="4207"/>
              </w:tabs>
              <w:spacing w:after="60" w:line="240" w:lineRule="auto"/>
              <w:jc w:val="left"/>
            </w:pPr>
          </w:p>
        </w:tc>
        <w:tc>
          <w:tcPr>
            <w:tcW w:w="1290" w:type="pct"/>
            <w:shd w:val="clear" w:color="auto" w:fill="auto"/>
            <w:vAlign w:val="center"/>
          </w:tcPr>
          <w:p w14:paraId="07E7B93E" w14:textId="65442CBF" w:rsidR="00F023D7" w:rsidRDefault="00F023D7" w:rsidP="009842C2">
            <w:pPr>
              <w:tabs>
                <w:tab w:val="left" w:pos="4207"/>
              </w:tabs>
              <w:spacing w:after="60" w:line="240" w:lineRule="auto"/>
              <w:jc w:val="left"/>
            </w:pPr>
            <w:r>
              <w:t>Cấp Chứng thư số cho SIM</w:t>
            </w:r>
          </w:p>
        </w:tc>
        <w:tc>
          <w:tcPr>
            <w:tcW w:w="1440" w:type="pct"/>
            <w:shd w:val="clear" w:color="auto" w:fill="auto"/>
            <w:vAlign w:val="center"/>
          </w:tcPr>
          <w:p w14:paraId="5FBA40A2" w14:textId="35267A7C" w:rsidR="00F023D7" w:rsidRDefault="00F023D7" w:rsidP="009842C2">
            <w:pPr>
              <w:tabs>
                <w:tab w:val="left" w:pos="4207"/>
              </w:tabs>
              <w:spacing w:after="60" w:line="240" w:lineRule="auto"/>
              <w:jc w:val="left"/>
            </w:pPr>
            <w:r>
              <w:t>Chờ cập nhật thông tin SIM đã cấp</w:t>
            </w:r>
          </w:p>
        </w:tc>
        <w:tc>
          <w:tcPr>
            <w:tcW w:w="534" w:type="pct"/>
            <w:vMerge/>
            <w:vAlign w:val="center"/>
          </w:tcPr>
          <w:p w14:paraId="0D948CA4" w14:textId="5EC7BEEE" w:rsidR="00F023D7" w:rsidRDefault="00F023D7" w:rsidP="009842C2">
            <w:pPr>
              <w:tabs>
                <w:tab w:val="left" w:pos="4207"/>
              </w:tabs>
              <w:spacing w:after="60" w:line="240" w:lineRule="auto"/>
              <w:jc w:val="center"/>
            </w:pPr>
          </w:p>
        </w:tc>
      </w:tr>
      <w:tr w:rsidR="00F023D7" w14:paraId="1E01A3EE" w14:textId="77777777" w:rsidTr="00E60F2E">
        <w:tc>
          <w:tcPr>
            <w:tcW w:w="248" w:type="pct"/>
            <w:shd w:val="clear" w:color="auto" w:fill="auto"/>
            <w:vAlign w:val="center"/>
          </w:tcPr>
          <w:p w14:paraId="4FB51724"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auto"/>
            <w:vAlign w:val="center"/>
          </w:tcPr>
          <w:p w14:paraId="7145AE72" w14:textId="77777777" w:rsidR="00F023D7" w:rsidRDefault="00F023D7" w:rsidP="009842C2">
            <w:pPr>
              <w:tabs>
                <w:tab w:val="left" w:pos="4207"/>
              </w:tabs>
              <w:spacing w:after="60" w:line="240" w:lineRule="auto"/>
              <w:jc w:val="left"/>
            </w:pPr>
          </w:p>
        </w:tc>
        <w:tc>
          <w:tcPr>
            <w:tcW w:w="794" w:type="pct"/>
            <w:vMerge/>
            <w:shd w:val="clear" w:color="auto" w:fill="auto"/>
            <w:vAlign w:val="center"/>
          </w:tcPr>
          <w:p w14:paraId="19423A9C" w14:textId="77777777" w:rsidR="00F023D7" w:rsidRDefault="00F023D7" w:rsidP="009842C2">
            <w:pPr>
              <w:tabs>
                <w:tab w:val="left" w:pos="4207"/>
              </w:tabs>
              <w:spacing w:after="60" w:line="240" w:lineRule="auto"/>
              <w:jc w:val="left"/>
            </w:pPr>
          </w:p>
        </w:tc>
        <w:tc>
          <w:tcPr>
            <w:tcW w:w="1290" w:type="pct"/>
            <w:shd w:val="clear" w:color="auto" w:fill="auto"/>
            <w:vAlign w:val="center"/>
          </w:tcPr>
          <w:p w14:paraId="1CCF3B6E" w14:textId="3FFAAA84" w:rsidR="00F023D7" w:rsidRDefault="00F023D7" w:rsidP="009842C2">
            <w:pPr>
              <w:tabs>
                <w:tab w:val="left" w:pos="4207"/>
              </w:tabs>
              <w:spacing w:after="60" w:line="240" w:lineRule="auto"/>
              <w:jc w:val="left"/>
            </w:pPr>
            <w:r>
              <w:t>Cấp Chứng thư số cho Token</w:t>
            </w:r>
          </w:p>
        </w:tc>
        <w:tc>
          <w:tcPr>
            <w:tcW w:w="1440" w:type="pct"/>
            <w:shd w:val="clear" w:color="auto" w:fill="auto"/>
            <w:vAlign w:val="center"/>
          </w:tcPr>
          <w:p w14:paraId="5527ACBF" w14:textId="625B1038" w:rsidR="00F023D7" w:rsidRDefault="00F023D7" w:rsidP="009842C2">
            <w:pPr>
              <w:tabs>
                <w:tab w:val="left" w:pos="4207"/>
              </w:tabs>
              <w:spacing w:after="60" w:line="240" w:lineRule="auto"/>
              <w:jc w:val="left"/>
            </w:pPr>
            <w:r>
              <w:t>Chờ in thẻ nhựa</w:t>
            </w:r>
          </w:p>
        </w:tc>
        <w:tc>
          <w:tcPr>
            <w:tcW w:w="534" w:type="pct"/>
            <w:vMerge/>
            <w:vAlign w:val="center"/>
          </w:tcPr>
          <w:p w14:paraId="6E1B07A8" w14:textId="77777777" w:rsidR="00F023D7" w:rsidRDefault="00F023D7" w:rsidP="009842C2">
            <w:pPr>
              <w:tabs>
                <w:tab w:val="left" w:pos="4207"/>
              </w:tabs>
              <w:spacing w:after="60" w:line="240" w:lineRule="auto"/>
              <w:jc w:val="center"/>
            </w:pPr>
          </w:p>
        </w:tc>
      </w:tr>
      <w:tr w:rsidR="00F023D7" w14:paraId="74CF82AB" w14:textId="77777777" w:rsidTr="00E60F2E">
        <w:tc>
          <w:tcPr>
            <w:tcW w:w="248" w:type="pct"/>
            <w:shd w:val="clear" w:color="auto" w:fill="auto"/>
            <w:vAlign w:val="center"/>
          </w:tcPr>
          <w:p w14:paraId="4C8FB955"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auto"/>
            <w:vAlign w:val="center"/>
          </w:tcPr>
          <w:p w14:paraId="40C5D5D5" w14:textId="77777777" w:rsidR="00F023D7" w:rsidRDefault="00F023D7" w:rsidP="009842C2">
            <w:pPr>
              <w:tabs>
                <w:tab w:val="left" w:pos="4207"/>
              </w:tabs>
              <w:spacing w:after="60" w:line="240" w:lineRule="auto"/>
              <w:jc w:val="left"/>
            </w:pPr>
          </w:p>
        </w:tc>
        <w:tc>
          <w:tcPr>
            <w:tcW w:w="794" w:type="pct"/>
            <w:vMerge/>
            <w:shd w:val="clear" w:color="auto" w:fill="auto"/>
            <w:vAlign w:val="center"/>
          </w:tcPr>
          <w:p w14:paraId="00A93210" w14:textId="77777777" w:rsidR="00F023D7" w:rsidRDefault="00F023D7" w:rsidP="009842C2">
            <w:pPr>
              <w:tabs>
                <w:tab w:val="left" w:pos="4207"/>
              </w:tabs>
              <w:spacing w:after="60" w:line="240" w:lineRule="auto"/>
              <w:jc w:val="left"/>
            </w:pPr>
          </w:p>
        </w:tc>
        <w:tc>
          <w:tcPr>
            <w:tcW w:w="1290" w:type="pct"/>
            <w:shd w:val="clear" w:color="auto" w:fill="auto"/>
            <w:vAlign w:val="center"/>
          </w:tcPr>
          <w:p w14:paraId="75F22F94" w14:textId="2F1F5AA3" w:rsidR="00F023D7" w:rsidRDefault="00F023D7" w:rsidP="00F023D7">
            <w:pPr>
              <w:tabs>
                <w:tab w:val="left" w:pos="4207"/>
              </w:tabs>
              <w:spacing w:after="60" w:line="240" w:lineRule="auto"/>
              <w:jc w:val="left"/>
            </w:pPr>
            <w:r>
              <w:t>Cấp chứng thư số cho các thiết bị khác</w:t>
            </w:r>
          </w:p>
        </w:tc>
        <w:tc>
          <w:tcPr>
            <w:tcW w:w="1440" w:type="pct"/>
            <w:shd w:val="clear" w:color="auto" w:fill="auto"/>
            <w:vAlign w:val="center"/>
          </w:tcPr>
          <w:p w14:paraId="67184191" w14:textId="6F4E0BF1" w:rsidR="00F023D7" w:rsidRDefault="00F023D7" w:rsidP="009842C2">
            <w:pPr>
              <w:tabs>
                <w:tab w:val="left" w:pos="4207"/>
              </w:tabs>
              <w:spacing w:after="60" w:line="240" w:lineRule="auto"/>
              <w:jc w:val="left"/>
            </w:pPr>
            <w:r>
              <w:t>Chờ trả kết quả</w:t>
            </w:r>
          </w:p>
        </w:tc>
        <w:tc>
          <w:tcPr>
            <w:tcW w:w="534" w:type="pct"/>
            <w:vMerge/>
            <w:vAlign w:val="center"/>
          </w:tcPr>
          <w:p w14:paraId="28984659" w14:textId="77777777" w:rsidR="00F023D7" w:rsidRDefault="00F023D7" w:rsidP="009842C2">
            <w:pPr>
              <w:tabs>
                <w:tab w:val="left" w:pos="4207"/>
              </w:tabs>
              <w:spacing w:after="60" w:line="240" w:lineRule="auto"/>
              <w:jc w:val="center"/>
            </w:pPr>
          </w:p>
        </w:tc>
      </w:tr>
      <w:tr w:rsidR="00F023D7" w14:paraId="4B3F630D" w14:textId="16E419C4" w:rsidTr="00E60F2E">
        <w:tc>
          <w:tcPr>
            <w:tcW w:w="248" w:type="pct"/>
            <w:vAlign w:val="center"/>
          </w:tcPr>
          <w:p w14:paraId="35133DF8"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vAlign w:val="center"/>
          </w:tcPr>
          <w:p w14:paraId="3E3D1C4D" w14:textId="77777777" w:rsidR="00F023D7" w:rsidRDefault="00F023D7" w:rsidP="009842C2">
            <w:pPr>
              <w:tabs>
                <w:tab w:val="left" w:pos="4207"/>
              </w:tabs>
              <w:spacing w:after="60" w:line="240" w:lineRule="auto"/>
              <w:jc w:val="left"/>
            </w:pPr>
          </w:p>
        </w:tc>
        <w:tc>
          <w:tcPr>
            <w:tcW w:w="794" w:type="pct"/>
            <w:vMerge/>
            <w:vAlign w:val="center"/>
          </w:tcPr>
          <w:p w14:paraId="49737B35" w14:textId="77777777" w:rsidR="00F023D7" w:rsidRDefault="00F023D7" w:rsidP="009842C2">
            <w:pPr>
              <w:tabs>
                <w:tab w:val="left" w:pos="4207"/>
              </w:tabs>
              <w:spacing w:after="60" w:line="240" w:lineRule="auto"/>
              <w:jc w:val="left"/>
            </w:pPr>
          </w:p>
        </w:tc>
        <w:tc>
          <w:tcPr>
            <w:tcW w:w="1290" w:type="pct"/>
            <w:vAlign w:val="center"/>
          </w:tcPr>
          <w:p w14:paraId="6E4A73CC" w14:textId="29404B78" w:rsidR="00F023D7" w:rsidRDefault="00F023D7" w:rsidP="009842C2">
            <w:pPr>
              <w:tabs>
                <w:tab w:val="left" w:pos="4207"/>
              </w:tabs>
              <w:spacing w:after="60" w:line="240" w:lineRule="auto"/>
              <w:jc w:val="left"/>
            </w:pPr>
            <w:r>
              <w:t>Trả lại</w:t>
            </w:r>
          </w:p>
        </w:tc>
        <w:tc>
          <w:tcPr>
            <w:tcW w:w="1440" w:type="pct"/>
            <w:vAlign w:val="center"/>
          </w:tcPr>
          <w:p w14:paraId="39494741" w14:textId="47BD71A0" w:rsidR="00F023D7" w:rsidRDefault="00F023D7" w:rsidP="009842C2">
            <w:pPr>
              <w:tabs>
                <w:tab w:val="left" w:pos="4207"/>
              </w:tabs>
              <w:spacing w:after="60" w:line="240" w:lineRule="auto"/>
              <w:jc w:val="left"/>
            </w:pPr>
            <w:r>
              <w:t>Chờ phân công xử lý</w:t>
            </w:r>
          </w:p>
        </w:tc>
        <w:tc>
          <w:tcPr>
            <w:tcW w:w="534" w:type="pct"/>
            <w:vAlign w:val="center"/>
          </w:tcPr>
          <w:p w14:paraId="47BD31CB" w14:textId="5CDBFE3B" w:rsidR="00F023D7" w:rsidRDefault="00F023D7" w:rsidP="009842C2">
            <w:pPr>
              <w:tabs>
                <w:tab w:val="left" w:pos="4207"/>
              </w:tabs>
              <w:spacing w:after="60" w:line="240" w:lineRule="auto"/>
              <w:jc w:val="center"/>
            </w:pPr>
            <w:r>
              <w:t>-</w:t>
            </w:r>
          </w:p>
        </w:tc>
      </w:tr>
      <w:tr w:rsidR="00F023D7" w14:paraId="6F7DA2CC" w14:textId="77777777" w:rsidTr="00E60F2E">
        <w:tc>
          <w:tcPr>
            <w:tcW w:w="248" w:type="pct"/>
            <w:vAlign w:val="center"/>
          </w:tcPr>
          <w:p w14:paraId="694F02DA"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vAlign w:val="center"/>
          </w:tcPr>
          <w:p w14:paraId="172D55E4" w14:textId="7C3FDB27" w:rsidR="00F023D7" w:rsidRDefault="00F023D7" w:rsidP="009842C2">
            <w:pPr>
              <w:tabs>
                <w:tab w:val="left" w:pos="4207"/>
              </w:tabs>
              <w:spacing w:after="60" w:line="240" w:lineRule="auto"/>
              <w:jc w:val="left"/>
            </w:pPr>
          </w:p>
        </w:tc>
        <w:tc>
          <w:tcPr>
            <w:tcW w:w="794" w:type="pct"/>
            <w:vAlign w:val="center"/>
          </w:tcPr>
          <w:p w14:paraId="4144C67F" w14:textId="38C767E5" w:rsidR="00F023D7" w:rsidRDefault="00F023D7" w:rsidP="009842C2">
            <w:pPr>
              <w:tabs>
                <w:tab w:val="left" w:pos="4207"/>
              </w:tabs>
              <w:spacing w:after="60" w:line="240" w:lineRule="auto"/>
              <w:jc w:val="left"/>
            </w:pPr>
            <w:r>
              <w:t>Chờ cập nhật thông tin SIM đã cấp</w:t>
            </w:r>
          </w:p>
        </w:tc>
        <w:tc>
          <w:tcPr>
            <w:tcW w:w="1290" w:type="pct"/>
            <w:vAlign w:val="center"/>
          </w:tcPr>
          <w:p w14:paraId="067FD899" w14:textId="1202177F" w:rsidR="00F023D7" w:rsidRDefault="00F023D7" w:rsidP="009842C2">
            <w:pPr>
              <w:tabs>
                <w:tab w:val="left" w:pos="4207"/>
              </w:tabs>
              <w:spacing w:after="60" w:line="240" w:lineRule="auto"/>
              <w:jc w:val="left"/>
            </w:pPr>
            <w:r>
              <w:t>Cập nhật thông tin SIM đã cấp</w:t>
            </w:r>
          </w:p>
        </w:tc>
        <w:tc>
          <w:tcPr>
            <w:tcW w:w="1440" w:type="pct"/>
            <w:vAlign w:val="center"/>
          </w:tcPr>
          <w:p w14:paraId="71A50C9E" w14:textId="53B3501D" w:rsidR="00F023D7" w:rsidRDefault="00F023D7" w:rsidP="009842C2">
            <w:pPr>
              <w:tabs>
                <w:tab w:val="left" w:pos="4207"/>
              </w:tabs>
              <w:spacing w:after="60" w:line="240" w:lineRule="auto"/>
              <w:jc w:val="left"/>
            </w:pPr>
            <w:r>
              <w:t>Chờ in nhãn SIM</w:t>
            </w:r>
          </w:p>
        </w:tc>
        <w:tc>
          <w:tcPr>
            <w:tcW w:w="534" w:type="pct"/>
            <w:vAlign w:val="center"/>
          </w:tcPr>
          <w:p w14:paraId="63E1FB96" w14:textId="754C13D6" w:rsidR="00F023D7" w:rsidRDefault="00F023D7" w:rsidP="009842C2">
            <w:pPr>
              <w:tabs>
                <w:tab w:val="left" w:pos="4207"/>
              </w:tabs>
              <w:spacing w:after="60" w:line="240" w:lineRule="auto"/>
              <w:jc w:val="center"/>
            </w:pPr>
            <w:r>
              <w:t>[12]</w:t>
            </w:r>
          </w:p>
        </w:tc>
      </w:tr>
      <w:tr w:rsidR="00F023D7" w14:paraId="1B74D1E8" w14:textId="77777777" w:rsidTr="00E60F2E">
        <w:tc>
          <w:tcPr>
            <w:tcW w:w="248" w:type="pct"/>
            <w:vAlign w:val="center"/>
          </w:tcPr>
          <w:p w14:paraId="3E0CFC8C"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vAlign w:val="center"/>
          </w:tcPr>
          <w:p w14:paraId="1341553D" w14:textId="77777777" w:rsidR="00F023D7" w:rsidRDefault="00F023D7" w:rsidP="009842C2">
            <w:pPr>
              <w:tabs>
                <w:tab w:val="left" w:pos="4207"/>
              </w:tabs>
              <w:spacing w:after="60" w:line="240" w:lineRule="auto"/>
              <w:jc w:val="left"/>
            </w:pPr>
          </w:p>
        </w:tc>
        <w:tc>
          <w:tcPr>
            <w:tcW w:w="794" w:type="pct"/>
            <w:vAlign w:val="center"/>
          </w:tcPr>
          <w:p w14:paraId="4C6FB87C" w14:textId="4B4EEE49" w:rsidR="00F023D7" w:rsidRDefault="00F023D7" w:rsidP="009842C2">
            <w:pPr>
              <w:tabs>
                <w:tab w:val="left" w:pos="4207"/>
              </w:tabs>
              <w:spacing w:after="60" w:line="240" w:lineRule="auto"/>
              <w:jc w:val="left"/>
            </w:pPr>
            <w:r>
              <w:t>Chờ in nhãn SIM</w:t>
            </w:r>
          </w:p>
        </w:tc>
        <w:tc>
          <w:tcPr>
            <w:tcW w:w="1290" w:type="pct"/>
            <w:vAlign w:val="center"/>
          </w:tcPr>
          <w:p w14:paraId="75055724" w14:textId="1B39E944" w:rsidR="00F023D7" w:rsidRDefault="00F023D7" w:rsidP="009842C2">
            <w:pPr>
              <w:tabs>
                <w:tab w:val="left" w:pos="4207"/>
              </w:tabs>
              <w:spacing w:after="60" w:line="240" w:lineRule="auto"/>
              <w:jc w:val="left"/>
            </w:pPr>
            <w:r>
              <w:t>In nhãn SIM</w:t>
            </w:r>
          </w:p>
        </w:tc>
        <w:tc>
          <w:tcPr>
            <w:tcW w:w="1440" w:type="pct"/>
            <w:vAlign w:val="center"/>
          </w:tcPr>
          <w:p w14:paraId="68ED0812" w14:textId="6A635B09" w:rsidR="00F023D7" w:rsidRDefault="00F023D7" w:rsidP="009842C2">
            <w:pPr>
              <w:tabs>
                <w:tab w:val="left" w:pos="4207"/>
              </w:tabs>
              <w:spacing w:after="60" w:line="240" w:lineRule="auto"/>
              <w:jc w:val="left"/>
            </w:pPr>
            <w:r>
              <w:t>Chờ trả kết quả</w:t>
            </w:r>
          </w:p>
        </w:tc>
        <w:tc>
          <w:tcPr>
            <w:tcW w:w="534" w:type="pct"/>
            <w:vAlign w:val="center"/>
          </w:tcPr>
          <w:p w14:paraId="685B8E73" w14:textId="02A1FB7F" w:rsidR="00F023D7" w:rsidRDefault="00F023D7" w:rsidP="009842C2">
            <w:pPr>
              <w:tabs>
                <w:tab w:val="left" w:pos="4207"/>
              </w:tabs>
              <w:spacing w:after="60" w:line="240" w:lineRule="auto"/>
              <w:jc w:val="center"/>
            </w:pPr>
            <w:r>
              <w:t>[13]</w:t>
            </w:r>
          </w:p>
        </w:tc>
      </w:tr>
      <w:tr w:rsidR="00F023D7" w14:paraId="439BBE39" w14:textId="77777777" w:rsidTr="00E60F2E">
        <w:tc>
          <w:tcPr>
            <w:tcW w:w="248" w:type="pct"/>
            <w:vAlign w:val="center"/>
          </w:tcPr>
          <w:p w14:paraId="3E382D0D"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vAlign w:val="center"/>
          </w:tcPr>
          <w:p w14:paraId="0C2525A4" w14:textId="77777777" w:rsidR="00F023D7" w:rsidRDefault="00F023D7" w:rsidP="009842C2">
            <w:pPr>
              <w:tabs>
                <w:tab w:val="left" w:pos="4207"/>
              </w:tabs>
              <w:spacing w:after="60" w:line="240" w:lineRule="auto"/>
              <w:jc w:val="left"/>
            </w:pPr>
          </w:p>
        </w:tc>
        <w:tc>
          <w:tcPr>
            <w:tcW w:w="794" w:type="pct"/>
            <w:vAlign w:val="center"/>
          </w:tcPr>
          <w:p w14:paraId="0821B6DC" w14:textId="44C59148" w:rsidR="00F023D7" w:rsidRDefault="00F023D7" w:rsidP="009842C2">
            <w:pPr>
              <w:tabs>
                <w:tab w:val="left" w:pos="4207"/>
              </w:tabs>
              <w:spacing w:after="60" w:line="240" w:lineRule="auto"/>
              <w:jc w:val="left"/>
            </w:pPr>
            <w:r>
              <w:t>Chờ in thẻ nhựa</w:t>
            </w:r>
          </w:p>
        </w:tc>
        <w:tc>
          <w:tcPr>
            <w:tcW w:w="1290" w:type="pct"/>
            <w:vAlign w:val="center"/>
          </w:tcPr>
          <w:p w14:paraId="1070C4D5" w14:textId="17B69D0A" w:rsidR="00F023D7" w:rsidRDefault="00F023D7" w:rsidP="009842C2">
            <w:pPr>
              <w:tabs>
                <w:tab w:val="left" w:pos="4207"/>
              </w:tabs>
              <w:spacing w:after="60" w:line="240" w:lineRule="auto"/>
              <w:jc w:val="left"/>
            </w:pPr>
            <w:r>
              <w:t>In thẻ nhựa</w:t>
            </w:r>
          </w:p>
        </w:tc>
        <w:tc>
          <w:tcPr>
            <w:tcW w:w="1440" w:type="pct"/>
            <w:vAlign w:val="center"/>
          </w:tcPr>
          <w:p w14:paraId="513BC79D" w14:textId="718403C0" w:rsidR="00F023D7" w:rsidRDefault="00F023D7" w:rsidP="009842C2">
            <w:pPr>
              <w:tabs>
                <w:tab w:val="left" w:pos="4207"/>
              </w:tabs>
              <w:spacing w:after="60" w:line="240" w:lineRule="auto"/>
              <w:jc w:val="left"/>
            </w:pPr>
            <w:r>
              <w:t>Chờ trả kết quả</w:t>
            </w:r>
          </w:p>
        </w:tc>
        <w:tc>
          <w:tcPr>
            <w:tcW w:w="534" w:type="pct"/>
            <w:vAlign w:val="center"/>
          </w:tcPr>
          <w:p w14:paraId="7D65C0A0" w14:textId="7090CECA" w:rsidR="00F023D7" w:rsidRDefault="00F023D7" w:rsidP="009842C2">
            <w:pPr>
              <w:tabs>
                <w:tab w:val="left" w:pos="4207"/>
              </w:tabs>
              <w:spacing w:after="60" w:line="240" w:lineRule="auto"/>
              <w:jc w:val="center"/>
            </w:pPr>
            <w:r>
              <w:t>[13]</w:t>
            </w:r>
          </w:p>
        </w:tc>
      </w:tr>
      <w:tr w:rsidR="001374AE" w14:paraId="0DD3FAF2" w14:textId="77777777" w:rsidTr="006954AE">
        <w:tc>
          <w:tcPr>
            <w:tcW w:w="248" w:type="pct"/>
            <w:shd w:val="clear" w:color="auto" w:fill="F2F2F2" w:themeFill="background1" w:themeFillShade="F2"/>
            <w:vAlign w:val="center"/>
          </w:tcPr>
          <w:p w14:paraId="7A8DB52A" w14:textId="77777777" w:rsidR="001374AE" w:rsidRDefault="001374AE"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F2F2F2" w:themeFill="background1" w:themeFillShade="F2"/>
            <w:vAlign w:val="center"/>
          </w:tcPr>
          <w:p w14:paraId="296C087E" w14:textId="184EDD79" w:rsidR="001374AE" w:rsidRDefault="001374AE" w:rsidP="009842C2">
            <w:pPr>
              <w:tabs>
                <w:tab w:val="left" w:pos="4207"/>
              </w:tabs>
              <w:spacing w:after="60" w:line="240" w:lineRule="auto"/>
              <w:jc w:val="left"/>
            </w:pPr>
            <w:r>
              <w:t>Bộ phận trả kết quả</w:t>
            </w:r>
          </w:p>
        </w:tc>
        <w:tc>
          <w:tcPr>
            <w:tcW w:w="794" w:type="pct"/>
            <w:vMerge w:val="restart"/>
            <w:shd w:val="clear" w:color="auto" w:fill="F2F2F2" w:themeFill="background1" w:themeFillShade="F2"/>
            <w:vAlign w:val="center"/>
          </w:tcPr>
          <w:p w14:paraId="308E838B" w14:textId="7E5D40E4" w:rsidR="001374AE" w:rsidRDefault="001374AE" w:rsidP="009842C2">
            <w:pPr>
              <w:tabs>
                <w:tab w:val="left" w:pos="4207"/>
              </w:tabs>
              <w:spacing w:after="60" w:line="240" w:lineRule="auto"/>
              <w:jc w:val="left"/>
            </w:pPr>
            <w:r>
              <w:t>Chờ trả kết quả</w:t>
            </w:r>
          </w:p>
        </w:tc>
        <w:tc>
          <w:tcPr>
            <w:tcW w:w="1290" w:type="pct"/>
            <w:shd w:val="clear" w:color="auto" w:fill="F2F2F2" w:themeFill="background1" w:themeFillShade="F2"/>
            <w:vAlign w:val="center"/>
          </w:tcPr>
          <w:p w14:paraId="6659470E" w14:textId="5B30F148" w:rsidR="001374AE" w:rsidRDefault="001374AE" w:rsidP="009842C2">
            <w:pPr>
              <w:tabs>
                <w:tab w:val="left" w:pos="4207"/>
              </w:tabs>
              <w:spacing w:after="60" w:line="240" w:lineRule="auto"/>
              <w:jc w:val="left"/>
            </w:pPr>
            <w:r>
              <w:t>Trả kết quả trực tiếp</w:t>
            </w:r>
          </w:p>
        </w:tc>
        <w:tc>
          <w:tcPr>
            <w:tcW w:w="1440" w:type="pct"/>
            <w:shd w:val="clear" w:color="auto" w:fill="F2F2F2" w:themeFill="background1" w:themeFillShade="F2"/>
            <w:vAlign w:val="center"/>
          </w:tcPr>
          <w:p w14:paraId="0A07E2F1" w14:textId="19469CDB" w:rsidR="001374AE" w:rsidRPr="0031623E" w:rsidRDefault="001374AE" w:rsidP="009842C2">
            <w:pPr>
              <w:tabs>
                <w:tab w:val="left" w:pos="4207"/>
              </w:tabs>
              <w:spacing w:after="60" w:line="240" w:lineRule="auto"/>
              <w:jc w:val="left"/>
              <w:rPr>
                <w:i/>
              </w:rPr>
            </w:pPr>
            <w:r>
              <w:t xml:space="preserve">Đã trả kết quả cấp CTS </w:t>
            </w:r>
            <w:r>
              <w:rPr>
                <w:i/>
              </w:rPr>
              <w:t>(Kết thúc)</w:t>
            </w:r>
          </w:p>
        </w:tc>
        <w:tc>
          <w:tcPr>
            <w:tcW w:w="534" w:type="pct"/>
            <w:shd w:val="clear" w:color="auto" w:fill="F2F2F2" w:themeFill="background1" w:themeFillShade="F2"/>
            <w:vAlign w:val="center"/>
          </w:tcPr>
          <w:p w14:paraId="6B99FEE1" w14:textId="44FC4856" w:rsidR="001374AE" w:rsidRDefault="001374AE" w:rsidP="009842C2">
            <w:pPr>
              <w:tabs>
                <w:tab w:val="left" w:pos="4207"/>
              </w:tabs>
              <w:spacing w:after="60" w:line="240" w:lineRule="auto"/>
              <w:jc w:val="center"/>
            </w:pPr>
            <w:r>
              <w:t>[14]</w:t>
            </w:r>
          </w:p>
        </w:tc>
      </w:tr>
      <w:tr w:rsidR="001374AE" w14:paraId="3E8BD543" w14:textId="77777777" w:rsidTr="006954AE">
        <w:tc>
          <w:tcPr>
            <w:tcW w:w="248" w:type="pct"/>
            <w:shd w:val="clear" w:color="auto" w:fill="F2F2F2" w:themeFill="background1" w:themeFillShade="F2"/>
            <w:vAlign w:val="center"/>
          </w:tcPr>
          <w:p w14:paraId="4A0AFF55" w14:textId="77777777" w:rsidR="001374AE" w:rsidRDefault="001374AE"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22F24901" w14:textId="77777777" w:rsidR="001374AE" w:rsidRDefault="001374AE" w:rsidP="009842C2">
            <w:pPr>
              <w:tabs>
                <w:tab w:val="left" w:pos="4207"/>
              </w:tabs>
              <w:spacing w:after="60" w:line="240" w:lineRule="auto"/>
              <w:jc w:val="left"/>
            </w:pPr>
          </w:p>
        </w:tc>
        <w:tc>
          <w:tcPr>
            <w:tcW w:w="794" w:type="pct"/>
            <w:vMerge/>
            <w:shd w:val="clear" w:color="auto" w:fill="F2F2F2" w:themeFill="background1" w:themeFillShade="F2"/>
            <w:vAlign w:val="center"/>
          </w:tcPr>
          <w:p w14:paraId="43E77F22" w14:textId="77777777" w:rsidR="001374AE" w:rsidRDefault="001374AE" w:rsidP="009842C2">
            <w:pPr>
              <w:tabs>
                <w:tab w:val="left" w:pos="4207"/>
              </w:tabs>
              <w:spacing w:after="60" w:line="240" w:lineRule="auto"/>
              <w:jc w:val="left"/>
            </w:pPr>
          </w:p>
        </w:tc>
        <w:tc>
          <w:tcPr>
            <w:tcW w:w="1290" w:type="pct"/>
            <w:shd w:val="clear" w:color="auto" w:fill="F2F2F2" w:themeFill="background1" w:themeFillShade="F2"/>
            <w:vAlign w:val="center"/>
          </w:tcPr>
          <w:p w14:paraId="2305180A" w14:textId="13786B8F" w:rsidR="001374AE" w:rsidRDefault="001374AE" w:rsidP="009842C2">
            <w:pPr>
              <w:tabs>
                <w:tab w:val="left" w:pos="4207"/>
              </w:tabs>
              <w:spacing w:after="60" w:line="240" w:lineRule="auto"/>
              <w:jc w:val="left"/>
            </w:pPr>
            <w:r>
              <w:t>Trả kết quả qua VNPost</w:t>
            </w:r>
          </w:p>
        </w:tc>
        <w:tc>
          <w:tcPr>
            <w:tcW w:w="1440" w:type="pct"/>
            <w:shd w:val="clear" w:color="auto" w:fill="F2F2F2" w:themeFill="background1" w:themeFillShade="F2"/>
            <w:vAlign w:val="center"/>
          </w:tcPr>
          <w:p w14:paraId="15780590" w14:textId="1CEE70BF" w:rsidR="001374AE" w:rsidRDefault="001374AE" w:rsidP="002530CD">
            <w:pPr>
              <w:tabs>
                <w:tab w:val="left" w:pos="4207"/>
              </w:tabs>
              <w:spacing w:after="60" w:line="240" w:lineRule="auto"/>
              <w:jc w:val="left"/>
            </w:pPr>
            <w:r>
              <w:t>VN Post đang chuyển phát kết quả xử lý hồ sơ</w:t>
            </w:r>
            <w:r w:rsidR="002530CD">
              <w:t xml:space="preserve"> </w:t>
            </w:r>
            <w:r w:rsidR="002530CD">
              <w:sym w:font="Wingdings" w:char="F0E0"/>
            </w:r>
            <w:r w:rsidR="002530CD">
              <w:t xml:space="preserve"> Đã trả kết quả cấp CTS </w:t>
            </w:r>
            <w:r w:rsidR="002530CD">
              <w:rPr>
                <w:i/>
              </w:rPr>
              <w:t>(Kết thúc)</w:t>
            </w:r>
          </w:p>
        </w:tc>
        <w:tc>
          <w:tcPr>
            <w:tcW w:w="534" w:type="pct"/>
            <w:shd w:val="clear" w:color="auto" w:fill="F2F2F2" w:themeFill="background1" w:themeFillShade="F2"/>
            <w:vAlign w:val="center"/>
          </w:tcPr>
          <w:p w14:paraId="387A1531" w14:textId="0E0AFABA" w:rsidR="001374AE" w:rsidRDefault="001374AE" w:rsidP="009842C2">
            <w:pPr>
              <w:tabs>
                <w:tab w:val="left" w:pos="4207"/>
              </w:tabs>
              <w:spacing w:after="60" w:line="240" w:lineRule="auto"/>
              <w:jc w:val="center"/>
            </w:pPr>
            <w:r>
              <w:t>[15]</w:t>
            </w:r>
          </w:p>
        </w:tc>
      </w:tr>
      <w:tr w:rsidR="001374AE" w14:paraId="4A209AA3" w14:textId="77777777" w:rsidTr="00E60F2E">
        <w:tc>
          <w:tcPr>
            <w:tcW w:w="248" w:type="pct"/>
            <w:vAlign w:val="center"/>
          </w:tcPr>
          <w:p w14:paraId="3B0DC11C" w14:textId="77777777" w:rsidR="001374AE" w:rsidRDefault="001374AE" w:rsidP="00843B83">
            <w:pPr>
              <w:pStyle w:val="ListParagraph"/>
              <w:numPr>
                <w:ilvl w:val="0"/>
                <w:numId w:val="170"/>
              </w:numPr>
              <w:tabs>
                <w:tab w:val="left" w:pos="4207"/>
              </w:tabs>
              <w:spacing w:after="60" w:line="240" w:lineRule="auto"/>
              <w:ind w:left="454" w:hanging="227"/>
              <w:jc w:val="left"/>
            </w:pPr>
          </w:p>
        </w:tc>
        <w:tc>
          <w:tcPr>
            <w:tcW w:w="694" w:type="pct"/>
            <w:vAlign w:val="center"/>
          </w:tcPr>
          <w:p w14:paraId="19B62EA2" w14:textId="69C1D0C7" w:rsidR="001374AE" w:rsidRDefault="00E60494" w:rsidP="009842C2">
            <w:pPr>
              <w:tabs>
                <w:tab w:val="left" w:pos="4207"/>
              </w:tabs>
              <w:spacing w:after="60" w:line="240" w:lineRule="auto"/>
              <w:jc w:val="left"/>
            </w:pPr>
            <w:r>
              <w:t>Hệ thống</w:t>
            </w:r>
          </w:p>
        </w:tc>
        <w:tc>
          <w:tcPr>
            <w:tcW w:w="794" w:type="pct"/>
            <w:vAlign w:val="center"/>
          </w:tcPr>
          <w:p w14:paraId="7D27C00F" w14:textId="5C6BB678" w:rsidR="001374AE" w:rsidRDefault="00E60494" w:rsidP="009842C2">
            <w:pPr>
              <w:tabs>
                <w:tab w:val="left" w:pos="4207"/>
              </w:tabs>
              <w:spacing w:after="60" w:line="240" w:lineRule="auto"/>
              <w:jc w:val="left"/>
            </w:pPr>
            <w:r>
              <w:t>Đã chuyển phát token trắng cho cơ quan, tổ chức</w:t>
            </w:r>
          </w:p>
        </w:tc>
        <w:tc>
          <w:tcPr>
            <w:tcW w:w="1290" w:type="pct"/>
            <w:vAlign w:val="center"/>
          </w:tcPr>
          <w:p w14:paraId="78FFFD07" w14:textId="21B974CA" w:rsidR="001374AE" w:rsidRPr="004F387B" w:rsidRDefault="00E60494" w:rsidP="009842C2">
            <w:pPr>
              <w:tabs>
                <w:tab w:val="left" w:pos="4207"/>
              </w:tabs>
              <w:spacing w:after="60" w:line="240" w:lineRule="auto"/>
              <w:jc w:val="left"/>
              <w:rPr>
                <w:i/>
              </w:rPr>
            </w:pPr>
            <w:r w:rsidRPr="004F387B">
              <w:rPr>
                <w:i/>
              </w:rPr>
              <w:t>(Gửi Activation code cho cơ quan, tổ chức)</w:t>
            </w:r>
          </w:p>
        </w:tc>
        <w:tc>
          <w:tcPr>
            <w:tcW w:w="1440" w:type="pct"/>
            <w:vAlign w:val="center"/>
          </w:tcPr>
          <w:p w14:paraId="0F9ADFDF" w14:textId="429BC61D" w:rsidR="001374AE" w:rsidRDefault="0082330D" w:rsidP="0082330D">
            <w:pPr>
              <w:tabs>
                <w:tab w:val="left" w:pos="4207"/>
              </w:tabs>
              <w:spacing w:after="60" w:line="240" w:lineRule="auto"/>
              <w:jc w:val="left"/>
            </w:pPr>
            <w:r>
              <w:t>Đã chuyển phát token trắng, cơ quan, tổ chức sinh CTS</w:t>
            </w:r>
          </w:p>
        </w:tc>
        <w:tc>
          <w:tcPr>
            <w:tcW w:w="534" w:type="pct"/>
            <w:vAlign w:val="center"/>
          </w:tcPr>
          <w:p w14:paraId="438B17E6" w14:textId="62C22B78" w:rsidR="001374AE" w:rsidRDefault="00E60494" w:rsidP="009842C2">
            <w:pPr>
              <w:tabs>
                <w:tab w:val="left" w:pos="4207"/>
              </w:tabs>
              <w:spacing w:after="60" w:line="240" w:lineRule="auto"/>
              <w:jc w:val="center"/>
            </w:pPr>
            <w:r>
              <w:t>[16]</w:t>
            </w:r>
          </w:p>
        </w:tc>
      </w:tr>
      <w:tr w:rsidR="001374AE" w14:paraId="00B0F4EA" w14:textId="77777777" w:rsidTr="006954AE">
        <w:tc>
          <w:tcPr>
            <w:tcW w:w="248" w:type="pct"/>
            <w:shd w:val="clear" w:color="auto" w:fill="F2F2F2" w:themeFill="background1" w:themeFillShade="F2"/>
            <w:vAlign w:val="center"/>
          </w:tcPr>
          <w:p w14:paraId="296620BC" w14:textId="77777777" w:rsidR="001374AE" w:rsidRDefault="001374AE" w:rsidP="00843B83">
            <w:pPr>
              <w:pStyle w:val="ListParagraph"/>
              <w:numPr>
                <w:ilvl w:val="0"/>
                <w:numId w:val="170"/>
              </w:numPr>
              <w:tabs>
                <w:tab w:val="left" w:pos="4207"/>
              </w:tabs>
              <w:spacing w:after="60" w:line="240" w:lineRule="auto"/>
              <w:ind w:left="454" w:hanging="227"/>
              <w:jc w:val="left"/>
            </w:pPr>
          </w:p>
        </w:tc>
        <w:tc>
          <w:tcPr>
            <w:tcW w:w="694" w:type="pct"/>
            <w:shd w:val="clear" w:color="auto" w:fill="F2F2F2" w:themeFill="background1" w:themeFillShade="F2"/>
            <w:vAlign w:val="center"/>
          </w:tcPr>
          <w:p w14:paraId="4E029A85" w14:textId="38007008" w:rsidR="001374AE" w:rsidRDefault="0082330D" w:rsidP="009842C2">
            <w:pPr>
              <w:tabs>
                <w:tab w:val="left" w:pos="4207"/>
              </w:tabs>
              <w:spacing w:after="60" w:line="240" w:lineRule="auto"/>
              <w:jc w:val="left"/>
            </w:pPr>
            <w:r>
              <w:t>Cơ quan, tổ chức</w:t>
            </w:r>
          </w:p>
        </w:tc>
        <w:tc>
          <w:tcPr>
            <w:tcW w:w="794" w:type="pct"/>
            <w:shd w:val="clear" w:color="auto" w:fill="F2F2F2" w:themeFill="background1" w:themeFillShade="F2"/>
            <w:vAlign w:val="center"/>
          </w:tcPr>
          <w:p w14:paraId="54EED26E" w14:textId="45105623" w:rsidR="001374AE" w:rsidRDefault="0082330D" w:rsidP="009842C2">
            <w:pPr>
              <w:tabs>
                <w:tab w:val="left" w:pos="4207"/>
              </w:tabs>
              <w:spacing w:after="60" w:line="240" w:lineRule="auto"/>
              <w:jc w:val="left"/>
            </w:pPr>
            <w:r>
              <w:t>Đã chuyển phát token trắng, cơ quan, tổ chức sinh CTS</w:t>
            </w:r>
          </w:p>
        </w:tc>
        <w:tc>
          <w:tcPr>
            <w:tcW w:w="1290" w:type="pct"/>
            <w:shd w:val="clear" w:color="auto" w:fill="F2F2F2" w:themeFill="background1" w:themeFillShade="F2"/>
            <w:vAlign w:val="center"/>
          </w:tcPr>
          <w:p w14:paraId="690BB84D" w14:textId="03D6B2C9" w:rsidR="001374AE" w:rsidRDefault="0082330D" w:rsidP="009842C2">
            <w:pPr>
              <w:tabs>
                <w:tab w:val="left" w:pos="4207"/>
              </w:tabs>
              <w:spacing w:after="60" w:line="240" w:lineRule="auto"/>
              <w:jc w:val="left"/>
            </w:pPr>
            <w:r>
              <w:t>Sinh chứng thư số</w:t>
            </w:r>
          </w:p>
        </w:tc>
        <w:tc>
          <w:tcPr>
            <w:tcW w:w="1440" w:type="pct"/>
            <w:shd w:val="clear" w:color="auto" w:fill="F2F2F2" w:themeFill="background1" w:themeFillShade="F2"/>
            <w:vAlign w:val="center"/>
          </w:tcPr>
          <w:p w14:paraId="01AA42DC" w14:textId="16655B8F" w:rsidR="001374AE" w:rsidRPr="0082330D" w:rsidRDefault="0082330D" w:rsidP="009842C2">
            <w:pPr>
              <w:tabs>
                <w:tab w:val="left" w:pos="4207"/>
              </w:tabs>
              <w:spacing w:after="60" w:line="240" w:lineRule="auto"/>
              <w:jc w:val="left"/>
              <w:rPr>
                <w:i/>
              </w:rPr>
            </w:pPr>
            <w:r>
              <w:t xml:space="preserve">Đã cấp CTS </w:t>
            </w:r>
            <w:r>
              <w:rPr>
                <w:i/>
              </w:rPr>
              <w:t>(Kết thúc)</w:t>
            </w:r>
          </w:p>
        </w:tc>
        <w:tc>
          <w:tcPr>
            <w:tcW w:w="534" w:type="pct"/>
            <w:shd w:val="clear" w:color="auto" w:fill="F2F2F2" w:themeFill="background1" w:themeFillShade="F2"/>
            <w:vAlign w:val="center"/>
          </w:tcPr>
          <w:p w14:paraId="7BD3A013" w14:textId="4976336C" w:rsidR="001374AE" w:rsidRDefault="0082330D" w:rsidP="009842C2">
            <w:pPr>
              <w:tabs>
                <w:tab w:val="left" w:pos="4207"/>
              </w:tabs>
              <w:spacing w:after="60" w:line="240" w:lineRule="auto"/>
              <w:jc w:val="center"/>
            </w:pPr>
            <w:r>
              <w:t>[17]</w:t>
            </w:r>
          </w:p>
        </w:tc>
      </w:tr>
      <w:tr w:rsidR="009842C2" w14:paraId="2C7DAABB" w14:textId="402C1E6D" w:rsidTr="00E60F2E">
        <w:tc>
          <w:tcPr>
            <w:tcW w:w="248" w:type="pct"/>
            <w:vAlign w:val="center"/>
          </w:tcPr>
          <w:p w14:paraId="46C904F0"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Align w:val="center"/>
          </w:tcPr>
          <w:p w14:paraId="243E2FBC" w14:textId="5585FC3C" w:rsidR="009842C2" w:rsidRDefault="009842C2" w:rsidP="009842C2">
            <w:pPr>
              <w:tabs>
                <w:tab w:val="left" w:pos="4207"/>
              </w:tabs>
              <w:spacing w:after="60" w:line="240" w:lineRule="auto"/>
              <w:jc w:val="left"/>
            </w:pPr>
            <w:r>
              <w:t>Cơ quan, tổ chức</w:t>
            </w:r>
          </w:p>
        </w:tc>
        <w:tc>
          <w:tcPr>
            <w:tcW w:w="794" w:type="pct"/>
            <w:vAlign w:val="center"/>
          </w:tcPr>
          <w:p w14:paraId="28CF4A33" w14:textId="2D4AA8E5" w:rsidR="009842C2" w:rsidRDefault="009842C2" w:rsidP="009842C2">
            <w:pPr>
              <w:tabs>
                <w:tab w:val="left" w:pos="4207"/>
              </w:tabs>
              <w:spacing w:after="60" w:line="240" w:lineRule="auto"/>
              <w:jc w:val="left"/>
            </w:pPr>
            <w:r>
              <w:t>Yêu cầu bổ sung hồ sơ</w:t>
            </w:r>
          </w:p>
        </w:tc>
        <w:tc>
          <w:tcPr>
            <w:tcW w:w="1290" w:type="pct"/>
            <w:vAlign w:val="center"/>
          </w:tcPr>
          <w:p w14:paraId="226A512C" w14:textId="215A5391" w:rsidR="009842C2" w:rsidRPr="004F387B" w:rsidRDefault="009842C2" w:rsidP="009842C2">
            <w:pPr>
              <w:tabs>
                <w:tab w:val="left" w:pos="4207"/>
              </w:tabs>
              <w:spacing w:after="60" w:line="240" w:lineRule="auto"/>
              <w:jc w:val="left"/>
              <w:rPr>
                <w:i/>
              </w:rPr>
            </w:pPr>
            <w:r w:rsidRPr="004F387B">
              <w:rPr>
                <w:i/>
              </w:rPr>
              <w:t>(Bổ sung hồ sơ và gửi lại)</w:t>
            </w:r>
          </w:p>
        </w:tc>
        <w:tc>
          <w:tcPr>
            <w:tcW w:w="1440" w:type="pct"/>
            <w:vAlign w:val="center"/>
          </w:tcPr>
          <w:p w14:paraId="335E464B" w14:textId="45579FB7" w:rsidR="009842C2" w:rsidRDefault="009842C2" w:rsidP="009842C2">
            <w:pPr>
              <w:tabs>
                <w:tab w:val="left" w:pos="4207"/>
              </w:tabs>
              <w:spacing w:after="60" w:line="240" w:lineRule="auto"/>
              <w:jc w:val="left"/>
            </w:pPr>
            <w:r w:rsidRPr="00363658">
              <w:t>Chờ tiếp nhận hồ sơ</w:t>
            </w:r>
            <w:r>
              <w:t xml:space="preserve"> trực tuyến</w:t>
            </w:r>
          </w:p>
        </w:tc>
        <w:tc>
          <w:tcPr>
            <w:tcW w:w="534" w:type="pct"/>
            <w:vAlign w:val="center"/>
          </w:tcPr>
          <w:p w14:paraId="779801BA" w14:textId="1D6FEFB9" w:rsidR="009842C2" w:rsidRPr="00363658" w:rsidRDefault="0031623E" w:rsidP="009842C2">
            <w:pPr>
              <w:tabs>
                <w:tab w:val="left" w:pos="4207"/>
              </w:tabs>
              <w:spacing w:after="60" w:line="240" w:lineRule="auto"/>
              <w:jc w:val="center"/>
            </w:pPr>
            <w:r>
              <w:t>[19]</w:t>
            </w:r>
          </w:p>
        </w:tc>
      </w:tr>
    </w:tbl>
    <w:p w14:paraId="02A6AE48" w14:textId="11AFB029" w:rsidR="00363658" w:rsidRDefault="00363658" w:rsidP="00363658">
      <w:pPr>
        <w:tabs>
          <w:tab w:val="left" w:pos="4207"/>
        </w:tabs>
        <w:spacing w:after="60" w:line="240" w:lineRule="auto"/>
      </w:pPr>
    </w:p>
    <w:p w14:paraId="1C05DDF4" w14:textId="77777777" w:rsidR="00363658" w:rsidRDefault="00363658" w:rsidP="00363658">
      <w:pPr>
        <w:tabs>
          <w:tab w:val="left" w:pos="4207"/>
        </w:tabs>
        <w:spacing w:after="60" w:line="240" w:lineRule="auto"/>
      </w:pPr>
    </w:p>
    <w:p w14:paraId="6AB37B1C" w14:textId="77777777" w:rsidR="00F21D1A" w:rsidRDefault="00F21D1A" w:rsidP="00F21D1A">
      <w:pPr>
        <w:tabs>
          <w:tab w:val="left" w:leader="dot" w:pos="1134"/>
          <w:tab w:val="left" w:leader="dot" w:pos="3686"/>
          <w:tab w:val="left" w:leader="dot" w:pos="7230"/>
          <w:tab w:val="left" w:leader="dot" w:pos="11057"/>
        </w:tabs>
        <w:spacing w:after="60" w:line="240" w:lineRule="auto"/>
        <w:sectPr w:rsidR="00F21D1A" w:rsidSect="009F4306">
          <w:headerReference w:type="default" r:id="rId34"/>
          <w:footerReference w:type="default" r:id="rId35"/>
          <w:pgSz w:w="16839" w:h="11907" w:orient="landscape" w:code="9"/>
          <w:pgMar w:top="1440" w:right="1471" w:bottom="1440" w:left="1080" w:header="540" w:footer="433" w:gutter="0"/>
          <w:cols w:sep="1" w:space="397"/>
          <w:docGrid w:linePitch="360"/>
        </w:sectPr>
      </w:pPr>
    </w:p>
    <w:p w14:paraId="0AE0922C" w14:textId="51B65218" w:rsidR="00E54B78" w:rsidRDefault="00E54B78" w:rsidP="00E54B78">
      <w:pPr>
        <w:pStyle w:val="Heading4"/>
      </w:pPr>
      <w:r>
        <w:lastRenderedPageBreak/>
        <w:t>Quy trình nộp hồ sơ trực tiếp qua đường gửi công văn giấy</w:t>
      </w:r>
    </w:p>
    <w:p w14:paraId="3CC8C927" w14:textId="1DF195D6" w:rsidR="00E54B78" w:rsidRDefault="00490B19" w:rsidP="00C12DCC">
      <w:pPr>
        <w:jc w:val="center"/>
      </w:pPr>
      <w:r>
        <w:rPr>
          <w:noProof/>
        </w:rPr>
        <w:drawing>
          <wp:inline distT="0" distB="0" distL="0" distR="0" wp14:anchorId="580E0397" wp14:editId="64979310">
            <wp:extent cx="13502005" cy="8128635"/>
            <wp:effectExtent l="0" t="0" r="444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GCA_SRS_QuyTrinh_v2.1_CapCTS_Offlin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502005" cy="8128635"/>
                    </a:xfrm>
                    <a:prstGeom prst="rect">
                      <a:avLst/>
                    </a:prstGeom>
                  </pic:spPr>
                </pic:pic>
              </a:graphicData>
            </a:graphic>
          </wp:inline>
        </w:drawing>
      </w:r>
    </w:p>
    <w:p w14:paraId="6E4AB620" w14:textId="77777777" w:rsidR="006A1D74" w:rsidRDefault="006A1D74" w:rsidP="00E54B78">
      <w:pPr>
        <w:sectPr w:rsidR="006A1D74" w:rsidSect="00C12DCC">
          <w:headerReference w:type="default" r:id="rId37"/>
          <w:footerReference w:type="default" r:id="rId38"/>
          <w:pgSz w:w="23814" w:h="16839" w:orient="landscape" w:code="8"/>
          <w:pgMar w:top="1440" w:right="1471" w:bottom="1440" w:left="1080" w:header="540" w:footer="433" w:gutter="0"/>
          <w:cols w:space="720"/>
          <w:docGrid w:linePitch="360"/>
        </w:sectPr>
      </w:pPr>
    </w:p>
    <w:p w14:paraId="452206E5" w14:textId="77777777" w:rsidR="00C12DCC" w:rsidRDefault="00C12DCC" w:rsidP="00C12DCC">
      <w:r>
        <w:lastRenderedPageBreak/>
        <w:t>Danh sách Use case theo từng bước trong quy trình:</w:t>
      </w:r>
    </w:p>
    <w:p w14:paraId="456F477F" w14:textId="77777777" w:rsidR="00C12DCC" w:rsidRDefault="00C12DCC" w:rsidP="00A8287A">
      <w:pPr>
        <w:pStyle w:val="ListParagraph"/>
        <w:numPr>
          <w:ilvl w:val="0"/>
          <w:numId w:val="72"/>
        </w:numPr>
        <w:tabs>
          <w:tab w:val="left" w:pos="4207"/>
        </w:tabs>
        <w:spacing w:after="60" w:line="240" w:lineRule="auto"/>
        <w:rPr>
          <w:lang w:val="en-US"/>
        </w:rPr>
        <w:sectPr w:rsidR="00C12DCC" w:rsidSect="001C3091">
          <w:headerReference w:type="default" r:id="rId39"/>
          <w:footerReference w:type="default" r:id="rId40"/>
          <w:pgSz w:w="16839" w:h="11907" w:orient="landscape" w:code="9"/>
          <w:pgMar w:top="1440" w:right="1471" w:bottom="1440" w:left="1080" w:header="540" w:footer="433" w:gutter="0"/>
          <w:cols w:space="720"/>
          <w:docGrid w:linePitch="360"/>
        </w:sectPr>
      </w:pPr>
    </w:p>
    <w:p w14:paraId="17FDF2B8"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lang w:val="en-US"/>
        </w:rPr>
        <w:t>Tiếp nhận công văn đến</w:t>
      </w:r>
    </w:p>
    <w:p w14:paraId="23CD59E2" w14:textId="29D73117" w:rsidR="00C12DCC" w:rsidRPr="00F34BAC" w:rsidRDefault="00C12DCC" w:rsidP="00843B83">
      <w:pPr>
        <w:pStyle w:val="ListParagraph"/>
        <w:numPr>
          <w:ilvl w:val="1"/>
          <w:numId w:val="135"/>
        </w:numPr>
        <w:spacing w:after="60" w:line="240" w:lineRule="auto"/>
        <w:rPr>
          <w:sz w:val="24"/>
          <w:szCs w:val="24"/>
        </w:rPr>
      </w:pPr>
      <w:r w:rsidRPr="00F34BAC">
        <w:rPr>
          <w:sz w:val="24"/>
          <w:szCs w:val="24"/>
        </w:rPr>
        <w:fldChar w:fldCharType="begin"/>
      </w:r>
      <w:r w:rsidRPr="00F34BAC">
        <w:rPr>
          <w:sz w:val="24"/>
          <w:szCs w:val="24"/>
        </w:rPr>
        <w:instrText xml:space="preserve"> REF _Ref21018009 \r \h  \* MERGEFORMAT </w:instrText>
      </w:r>
      <w:r w:rsidRPr="00F34BAC">
        <w:rPr>
          <w:sz w:val="24"/>
          <w:szCs w:val="24"/>
        </w:rPr>
      </w:r>
      <w:r w:rsidRPr="00F34BAC">
        <w:rPr>
          <w:sz w:val="24"/>
          <w:szCs w:val="24"/>
        </w:rPr>
        <w:fldChar w:fldCharType="separate"/>
      </w:r>
      <w:r w:rsidR="002135F6">
        <w:rPr>
          <w:sz w:val="24"/>
          <w:szCs w:val="24"/>
        </w:rPr>
        <w:t xml:space="preserve">UC 143 - </w:t>
      </w:r>
      <w:r w:rsidRPr="00F34BAC">
        <w:rPr>
          <w:sz w:val="24"/>
          <w:szCs w:val="24"/>
        </w:rPr>
        <w:fldChar w:fldCharType="end"/>
      </w:r>
      <w:r w:rsidRPr="00F34BAC">
        <w:rPr>
          <w:sz w:val="24"/>
          <w:szCs w:val="24"/>
        </w:rPr>
        <w:fldChar w:fldCharType="begin"/>
      </w:r>
      <w:r w:rsidRPr="00F34BAC">
        <w:rPr>
          <w:sz w:val="24"/>
          <w:szCs w:val="24"/>
        </w:rPr>
        <w:instrText xml:space="preserve"> REF _Ref21018010 \h  \* MERGEFORMAT </w:instrText>
      </w:r>
      <w:r w:rsidRPr="00F34BAC">
        <w:rPr>
          <w:sz w:val="24"/>
          <w:szCs w:val="24"/>
        </w:rPr>
      </w:r>
      <w:r w:rsidRPr="00F34BAC">
        <w:rPr>
          <w:sz w:val="24"/>
          <w:szCs w:val="24"/>
        </w:rPr>
        <w:fldChar w:fldCharType="separate"/>
      </w:r>
      <w:r w:rsidR="002135F6" w:rsidRPr="002135F6">
        <w:rPr>
          <w:sz w:val="24"/>
          <w:szCs w:val="24"/>
        </w:rPr>
        <w:t>Tiếp nhận văn bản đến</w:t>
      </w:r>
      <w:r w:rsidRPr="00F34BAC">
        <w:rPr>
          <w:sz w:val="24"/>
          <w:szCs w:val="24"/>
        </w:rPr>
        <w:fldChar w:fldCharType="end"/>
      </w:r>
    </w:p>
    <w:p w14:paraId="7BF85385"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Phê duyệt và chỉ đạo thực hiện</w:t>
      </w:r>
    </w:p>
    <w:p w14:paraId="00A90C28" w14:textId="0462BBDF"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_Ref19807144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051 - </w:t>
      </w:r>
      <w:r w:rsidRPr="00F34BAC">
        <w:rPr>
          <w:sz w:val="24"/>
          <w:szCs w:val="24"/>
        </w:rPr>
        <w:fldChar w:fldCharType="end"/>
      </w:r>
      <w:r w:rsidRPr="00F34BAC">
        <w:rPr>
          <w:sz w:val="24"/>
          <w:szCs w:val="24"/>
        </w:rPr>
        <w:fldChar w:fldCharType="begin"/>
      </w:r>
      <w:r w:rsidRPr="00F34BAC">
        <w:rPr>
          <w:sz w:val="24"/>
          <w:szCs w:val="24"/>
        </w:rPr>
        <w:instrText xml:space="preserve"> REF _Ref19807149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 xml:space="preserve">Phê duyệt và chỉ đạo thực hiện </w:t>
      </w:r>
      <w:r w:rsidRPr="00F34BAC">
        <w:rPr>
          <w:sz w:val="24"/>
          <w:szCs w:val="24"/>
        </w:rPr>
        <w:fldChar w:fldCharType="end"/>
      </w:r>
    </w:p>
    <w:p w14:paraId="48CA1961" w14:textId="6391217D" w:rsidR="00C12DCC" w:rsidRPr="00F34BAC" w:rsidRDefault="00490B19" w:rsidP="00843B83">
      <w:pPr>
        <w:pStyle w:val="ListParagraph"/>
        <w:numPr>
          <w:ilvl w:val="0"/>
          <w:numId w:val="135"/>
        </w:numPr>
        <w:spacing w:after="60" w:line="240" w:lineRule="auto"/>
        <w:rPr>
          <w:sz w:val="24"/>
          <w:szCs w:val="24"/>
        </w:rPr>
      </w:pPr>
      <w:r w:rsidRPr="00F34BAC">
        <w:rPr>
          <w:sz w:val="24"/>
          <w:szCs w:val="24"/>
          <w:lang w:val="en-US"/>
        </w:rPr>
        <w:t>Nhập thông tin hồ sơ</w:t>
      </w:r>
    </w:p>
    <w:p w14:paraId="181C321E" w14:textId="2B7E41E3"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_Ref19807087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042 - </w:t>
      </w:r>
      <w:r w:rsidRPr="00F34BAC">
        <w:rPr>
          <w:sz w:val="24"/>
          <w:szCs w:val="24"/>
        </w:rPr>
        <w:fldChar w:fldCharType="end"/>
      </w:r>
      <w:r w:rsidRPr="00F34BAC">
        <w:rPr>
          <w:sz w:val="24"/>
          <w:szCs w:val="24"/>
        </w:rPr>
        <w:fldChar w:fldCharType="begin"/>
      </w:r>
      <w:r w:rsidRPr="00F34BAC">
        <w:rPr>
          <w:sz w:val="24"/>
          <w:szCs w:val="24"/>
        </w:rPr>
        <w:instrText xml:space="preserve"> REF _Ref19807090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Nhập hồ sơ gửi trực tiếp của hồ sơ cấp CTS cá nhân</w:t>
      </w:r>
      <w:r w:rsidRPr="00F34BAC">
        <w:rPr>
          <w:sz w:val="24"/>
          <w:szCs w:val="24"/>
        </w:rPr>
        <w:fldChar w:fldCharType="end"/>
      </w:r>
    </w:p>
    <w:p w14:paraId="76E5A979" w14:textId="4BACCB72" w:rsidR="00C12DCC" w:rsidRPr="00F34BAC" w:rsidRDefault="00C12DCC" w:rsidP="00843B83">
      <w:pPr>
        <w:pStyle w:val="ListParagraph"/>
        <w:numPr>
          <w:ilvl w:val="1"/>
          <w:numId w:val="135"/>
        </w:numPr>
        <w:tabs>
          <w:tab w:val="left" w:pos="3782"/>
        </w:tabs>
        <w:spacing w:after="60" w:line="240" w:lineRule="auto"/>
        <w:rPr>
          <w:sz w:val="24"/>
          <w:szCs w:val="24"/>
        </w:rPr>
      </w:pPr>
      <w:r w:rsidRPr="00F34BAC">
        <w:rPr>
          <w:sz w:val="24"/>
          <w:szCs w:val="24"/>
        </w:rPr>
        <w:fldChar w:fldCharType="begin"/>
      </w:r>
      <w:r w:rsidRPr="00F34BAC">
        <w:rPr>
          <w:sz w:val="24"/>
          <w:szCs w:val="24"/>
        </w:rPr>
        <w:instrText xml:space="preserve"> REF _Ref19807526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043 - </w:t>
      </w:r>
      <w:r w:rsidRPr="00F34BAC">
        <w:rPr>
          <w:sz w:val="24"/>
          <w:szCs w:val="24"/>
        </w:rPr>
        <w:fldChar w:fldCharType="end"/>
      </w:r>
      <w:r w:rsidRPr="00F34BAC">
        <w:rPr>
          <w:sz w:val="24"/>
          <w:szCs w:val="24"/>
        </w:rPr>
        <w:fldChar w:fldCharType="begin"/>
      </w:r>
      <w:r w:rsidRPr="00F34BAC">
        <w:rPr>
          <w:sz w:val="24"/>
          <w:szCs w:val="24"/>
        </w:rPr>
        <w:instrText xml:space="preserve"> REF _Ref19807529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Nhập hồ sơ gửi trực tiếp của hồ sơ cấp CTS tổ chức</w:t>
      </w:r>
      <w:r w:rsidRPr="00F34BAC">
        <w:rPr>
          <w:sz w:val="24"/>
          <w:szCs w:val="24"/>
        </w:rPr>
        <w:fldChar w:fldCharType="end"/>
      </w:r>
    </w:p>
    <w:p w14:paraId="1CBCF553" w14:textId="63A379BF" w:rsidR="00C12DCC" w:rsidRPr="00F34BAC" w:rsidRDefault="00C12DCC" w:rsidP="00843B83">
      <w:pPr>
        <w:pStyle w:val="ListParagraph"/>
        <w:numPr>
          <w:ilvl w:val="1"/>
          <w:numId w:val="135"/>
        </w:numPr>
        <w:tabs>
          <w:tab w:val="left" w:pos="3782"/>
        </w:tabs>
        <w:spacing w:after="60" w:line="240" w:lineRule="auto"/>
        <w:rPr>
          <w:sz w:val="24"/>
          <w:szCs w:val="24"/>
        </w:rPr>
      </w:pPr>
      <w:r w:rsidRPr="00F34BAC">
        <w:rPr>
          <w:sz w:val="24"/>
          <w:szCs w:val="24"/>
        </w:rPr>
        <w:fldChar w:fldCharType="begin"/>
      </w:r>
      <w:r w:rsidRPr="00F34BAC">
        <w:rPr>
          <w:sz w:val="24"/>
          <w:szCs w:val="24"/>
        </w:rPr>
        <w:instrText xml:space="preserve"> REF _Ref19808649 \r \h  \* MERGEFORMAT </w:instrText>
      </w:r>
      <w:r w:rsidRPr="00F34BAC">
        <w:rPr>
          <w:sz w:val="24"/>
          <w:szCs w:val="24"/>
        </w:rPr>
      </w:r>
      <w:r w:rsidRPr="00F34BAC">
        <w:rPr>
          <w:sz w:val="24"/>
          <w:szCs w:val="24"/>
        </w:rPr>
        <w:fldChar w:fldCharType="separate"/>
      </w:r>
      <w:r w:rsidR="002135F6">
        <w:rPr>
          <w:sz w:val="24"/>
          <w:szCs w:val="24"/>
        </w:rPr>
        <w:t xml:space="preserve">UC 044 - </w:t>
      </w:r>
      <w:r w:rsidRPr="00F34BAC">
        <w:rPr>
          <w:sz w:val="24"/>
          <w:szCs w:val="24"/>
        </w:rPr>
        <w:fldChar w:fldCharType="end"/>
      </w:r>
      <w:r w:rsidRPr="00F34BAC">
        <w:rPr>
          <w:sz w:val="24"/>
          <w:szCs w:val="24"/>
        </w:rPr>
        <w:fldChar w:fldCharType="begin"/>
      </w:r>
      <w:r w:rsidRPr="00F34BAC">
        <w:rPr>
          <w:sz w:val="24"/>
          <w:szCs w:val="24"/>
        </w:rPr>
        <w:instrText xml:space="preserve"> REF _Ref19808652 \h  \* MERGEFORMAT </w:instrText>
      </w:r>
      <w:r w:rsidRPr="00F34BAC">
        <w:rPr>
          <w:sz w:val="24"/>
          <w:szCs w:val="24"/>
        </w:rPr>
      </w:r>
      <w:r w:rsidRPr="00F34BAC">
        <w:rPr>
          <w:sz w:val="24"/>
          <w:szCs w:val="24"/>
        </w:rPr>
        <w:fldChar w:fldCharType="separate"/>
      </w:r>
      <w:r w:rsidR="002135F6" w:rsidRPr="002135F6">
        <w:rPr>
          <w:sz w:val="24"/>
          <w:szCs w:val="24"/>
        </w:rPr>
        <w:t>Nhập hồ sơ gửi trực tiếp của hồ sơ cấp CTS thiết bị, dịch vụ, phần mềm</w:t>
      </w:r>
      <w:r w:rsidRPr="00F34BAC">
        <w:rPr>
          <w:sz w:val="24"/>
          <w:szCs w:val="24"/>
        </w:rPr>
        <w:fldChar w:fldCharType="end"/>
      </w:r>
    </w:p>
    <w:p w14:paraId="5C921861" w14:textId="77777777" w:rsidR="00490B19" w:rsidRPr="00F34BAC" w:rsidRDefault="00490B19" w:rsidP="00843B83">
      <w:pPr>
        <w:pStyle w:val="ListParagraph"/>
        <w:numPr>
          <w:ilvl w:val="0"/>
          <w:numId w:val="135"/>
        </w:numPr>
        <w:spacing w:after="60" w:line="240" w:lineRule="auto"/>
        <w:rPr>
          <w:sz w:val="24"/>
          <w:szCs w:val="24"/>
        </w:rPr>
      </w:pPr>
      <w:r w:rsidRPr="00F34BAC">
        <w:rPr>
          <w:sz w:val="24"/>
          <w:szCs w:val="24"/>
          <w:lang w:val="en-US"/>
        </w:rPr>
        <w:t xml:space="preserve">Kiểm tra </w:t>
      </w:r>
      <w:r w:rsidRPr="00F34BAC">
        <w:rPr>
          <w:sz w:val="24"/>
          <w:szCs w:val="24"/>
        </w:rPr>
        <w:t>hồ sơ</w:t>
      </w:r>
    </w:p>
    <w:p w14:paraId="0C3C75D5" w14:textId="5A1A0CD7" w:rsidR="00C12DCC" w:rsidRPr="00F34BAC" w:rsidRDefault="00C12DCC" w:rsidP="00843B83">
      <w:pPr>
        <w:pStyle w:val="ListParagraph"/>
        <w:numPr>
          <w:ilvl w:val="1"/>
          <w:numId w:val="135"/>
        </w:numPr>
        <w:spacing w:after="60" w:line="240" w:lineRule="auto"/>
        <w:rPr>
          <w:sz w:val="24"/>
          <w:szCs w:val="24"/>
        </w:rPr>
      </w:pPr>
      <w:r w:rsidRPr="00F34BAC">
        <w:rPr>
          <w:sz w:val="24"/>
          <w:szCs w:val="24"/>
        </w:rPr>
        <w:fldChar w:fldCharType="begin"/>
      </w:r>
      <w:r w:rsidRPr="00F34BAC">
        <w:rPr>
          <w:sz w:val="24"/>
          <w:szCs w:val="24"/>
        </w:rPr>
        <w:instrText xml:space="preserve"> REF _Ref19807106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048 - </w:t>
      </w:r>
      <w:r w:rsidRPr="00F34BAC">
        <w:rPr>
          <w:sz w:val="24"/>
          <w:szCs w:val="24"/>
        </w:rPr>
        <w:fldChar w:fldCharType="end"/>
      </w:r>
      <w:r w:rsidRPr="00F34BAC">
        <w:rPr>
          <w:sz w:val="24"/>
          <w:szCs w:val="24"/>
        </w:rPr>
        <w:fldChar w:fldCharType="begin"/>
      </w:r>
      <w:r w:rsidRPr="00F34BAC">
        <w:rPr>
          <w:sz w:val="24"/>
          <w:szCs w:val="24"/>
        </w:rPr>
        <w:instrText xml:space="preserve"> REF _Ref19807109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Tiếp nhận và xử lý chuyên ngành hồ sơ</w:t>
      </w:r>
      <w:r w:rsidRPr="00F34BAC">
        <w:rPr>
          <w:sz w:val="24"/>
          <w:szCs w:val="24"/>
        </w:rPr>
        <w:fldChar w:fldCharType="end"/>
      </w:r>
    </w:p>
    <w:p w14:paraId="06812CD2" w14:textId="1C56A132" w:rsidR="00C12DCC" w:rsidRPr="00F34BAC" w:rsidRDefault="00C12DCC" w:rsidP="00843B83">
      <w:pPr>
        <w:pStyle w:val="ListParagraph"/>
        <w:numPr>
          <w:ilvl w:val="1"/>
          <w:numId w:val="135"/>
        </w:numPr>
        <w:spacing w:after="60" w:line="240" w:lineRule="auto"/>
        <w:rPr>
          <w:sz w:val="24"/>
          <w:szCs w:val="24"/>
        </w:rPr>
      </w:pPr>
      <w:r w:rsidRPr="00F34BAC">
        <w:rPr>
          <w:sz w:val="24"/>
          <w:szCs w:val="24"/>
        </w:rPr>
        <w:fldChar w:fldCharType="begin"/>
      </w:r>
      <w:r w:rsidRPr="00F34BAC">
        <w:rPr>
          <w:sz w:val="24"/>
          <w:szCs w:val="24"/>
        </w:rPr>
        <w:instrText xml:space="preserve"> REF _Ref19807119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049 - </w:t>
      </w:r>
      <w:r w:rsidRPr="00F34BAC">
        <w:rPr>
          <w:sz w:val="24"/>
          <w:szCs w:val="24"/>
        </w:rPr>
        <w:fldChar w:fldCharType="end"/>
      </w:r>
      <w:r w:rsidRPr="00F34BAC">
        <w:rPr>
          <w:sz w:val="24"/>
          <w:szCs w:val="24"/>
        </w:rPr>
        <w:fldChar w:fldCharType="begin"/>
      </w:r>
      <w:r w:rsidRPr="00F34BAC">
        <w:rPr>
          <w:sz w:val="24"/>
          <w:szCs w:val="24"/>
        </w:rPr>
        <w:instrText xml:space="preserve"> REF _Ref19807127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Gửi thông báo các nội dung không đạt</w:t>
      </w:r>
      <w:r w:rsidRPr="00F34BAC">
        <w:rPr>
          <w:sz w:val="24"/>
          <w:szCs w:val="24"/>
        </w:rPr>
        <w:fldChar w:fldCharType="end"/>
      </w:r>
    </w:p>
    <w:p w14:paraId="17A925F5" w14:textId="4643687F"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_Ref19807121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050 - </w:t>
      </w:r>
      <w:r w:rsidRPr="00F34BAC">
        <w:rPr>
          <w:sz w:val="24"/>
          <w:szCs w:val="24"/>
        </w:rPr>
        <w:fldChar w:fldCharType="end"/>
      </w:r>
      <w:r w:rsidRPr="00F34BAC">
        <w:rPr>
          <w:sz w:val="24"/>
          <w:szCs w:val="24"/>
        </w:rPr>
        <w:fldChar w:fldCharType="begin"/>
      </w:r>
      <w:r w:rsidRPr="00F34BAC">
        <w:rPr>
          <w:sz w:val="24"/>
          <w:szCs w:val="24"/>
        </w:rPr>
        <w:instrText xml:space="preserve"> REF _Ref19807131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Gửi yêu cầu bổ sung hồ sơ</w:t>
      </w:r>
      <w:r w:rsidRPr="00F34BAC">
        <w:rPr>
          <w:sz w:val="24"/>
          <w:szCs w:val="24"/>
        </w:rPr>
        <w:fldChar w:fldCharType="end"/>
      </w:r>
    </w:p>
    <w:p w14:paraId="761DEF5A"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Ra văn bản kế hoạch thực hiện</w:t>
      </w:r>
    </w:p>
    <w:p w14:paraId="75743B11" w14:textId="3A403234"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_Ref19807155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052 - </w:t>
      </w:r>
      <w:r w:rsidRPr="00F34BAC">
        <w:rPr>
          <w:sz w:val="24"/>
          <w:szCs w:val="24"/>
        </w:rPr>
        <w:fldChar w:fldCharType="end"/>
      </w:r>
      <w:r w:rsidRPr="00F34BAC">
        <w:rPr>
          <w:sz w:val="24"/>
          <w:szCs w:val="24"/>
        </w:rPr>
        <w:fldChar w:fldCharType="begin"/>
      </w:r>
      <w:r w:rsidRPr="00F34BAC">
        <w:rPr>
          <w:sz w:val="24"/>
          <w:szCs w:val="24"/>
        </w:rPr>
        <w:instrText xml:space="preserve"> REF _Ref19807159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Ra văn bản kế hoạch thực hiện hồ sơ yêu cầu</w:t>
      </w:r>
      <w:r w:rsidRPr="00F34BAC">
        <w:rPr>
          <w:sz w:val="24"/>
          <w:szCs w:val="24"/>
        </w:rPr>
        <w:fldChar w:fldCharType="end"/>
      </w:r>
    </w:p>
    <w:p w14:paraId="070AE042"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Xuất kho thiết bị</w:t>
      </w:r>
    </w:p>
    <w:p w14:paraId="4749F8CD" w14:textId="732BF844"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_Ref19807175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054 - </w:t>
      </w:r>
      <w:r w:rsidRPr="00F34BAC">
        <w:rPr>
          <w:sz w:val="24"/>
          <w:szCs w:val="24"/>
        </w:rPr>
        <w:fldChar w:fldCharType="end"/>
      </w:r>
      <w:r w:rsidRPr="00F34BAC">
        <w:rPr>
          <w:sz w:val="24"/>
          <w:szCs w:val="24"/>
        </w:rPr>
        <w:fldChar w:fldCharType="begin"/>
      </w:r>
      <w:r w:rsidRPr="00F34BAC">
        <w:rPr>
          <w:sz w:val="24"/>
          <w:szCs w:val="24"/>
        </w:rPr>
        <w:instrText xml:space="preserve"> REF _Ref19807179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Xuất kho thiết bị theo kế hoạch thực hiện</w:t>
      </w:r>
      <w:r w:rsidRPr="00F34BAC">
        <w:rPr>
          <w:sz w:val="24"/>
          <w:szCs w:val="24"/>
        </w:rPr>
        <w:fldChar w:fldCharType="end"/>
      </w:r>
    </w:p>
    <w:p w14:paraId="7BDAAC7B"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Xuất phiếu xuất kho</w:t>
      </w:r>
    </w:p>
    <w:p w14:paraId="0F17ECFD" w14:textId="4B1E0EDC"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_Ref19807185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055 - </w:t>
      </w:r>
      <w:r w:rsidRPr="00F34BAC">
        <w:rPr>
          <w:sz w:val="24"/>
          <w:szCs w:val="24"/>
        </w:rPr>
        <w:fldChar w:fldCharType="end"/>
      </w:r>
      <w:r w:rsidRPr="00F34BAC">
        <w:rPr>
          <w:sz w:val="24"/>
          <w:szCs w:val="24"/>
        </w:rPr>
        <w:fldChar w:fldCharType="begin"/>
      </w:r>
      <w:r w:rsidRPr="00F34BAC">
        <w:rPr>
          <w:sz w:val="24"/>
          <w:szCs w:val="24"/>
        </w:rPr>
        <w:instrText xml:space="preserve"> REF _Ref19807188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Xuất phiếu xuất kho</w:t>
      </w:r>
      <w:r w:rsidRPr="00F34BAC">
        <w:rPr>
          <w:sz w:val="24"/>
          <w:szCs w:val="24"/>
        </w:rPr>
        <w:fldChar w:fldCharType="end"/>
      </w:r>
    </w:p>
    <w:p w14:paraId="23EB5498"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lang w:val="en-US"/>
        </w:rPr>
        <w:t>Cập nhật thông tin danh sách thiết bị sử dụng</w:t>
      </w:r>
    </w:p>
    <w:p w14:paraId="161904EB" w14:textId="63E97F57"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_Ref21360262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110 - </w:t>
      </w:r>
      <w:r w:rsidRPr="00F34BAC">
        <w:rPr>
          <w:sz w:val="24"/>
          <w:szCs w:val="24"/>
        </w:rPr>
        <w:fldChar w:fldCharType="end"/>
      </w:r>
      <w:r w:rsidRPr="00F34BAC">
        <w:rPr>
          <w:sz w:val="24"/>
          <w:szCs w:val="24"/>
        </w:rPr>
        <w:fldChar w:fldCharType="begin"/>
      </w:r>
      <w:r w:rsidRPr="00F34BAC">
        <w:rPr>
          <w:sz w:val="24"/>
          <w:szCs w:val="24"/>
        </w:rPr>
        <w:instrText xml:space="preserve"> REF _Ref21360267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Thêm mới thông tin SIM</w:t>
      </w:r>
      <w:r w:rsidRPr="00F34BAC">
        <w:rPr>
          <w:sz w:val="24"/>
          <w:szCs w:val="24"/>
        </w:rPr>
        <w:fldChar w:fldCharType="end"/>
      </w:r>
    </w:p>
    <w:p w14:paraId="58DE599A" w14:textId="622F4AFF"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_Ref21360279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111 - </w:t>
      </w:r>
      <w:r w:rsidRPr="00F34BAC">
        <w:rPr>
          <w:sz w:val="24"/>
          <w:szCs w:val="24"/>
        </w:rPr>
        <w:fldChar w:fldCharType="end"/>
      </w:r>
      <w:r w:rsidRPr="00F34BAC">
        <w:rPr>
          <w:sz w:val="24"/>
          <w:szCs w:val="24"/>
        </w:rPr>
        <w:fldChar w:fldCharType="begin"/>
      </w:r>
      <w:r w:rsidRPr="00F34BAC">
        <w:rPr>
          <w:sz w:val="24"/>
          <w:szCs w:val="24"/>
        </w:rPr>
        <w:instrText xml:space="preserve"> REF _Ref21360282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Nhập danh sách thông tin SIM từ danh sách cho nhà mạng cung cấp</w:t>
      </w:r>
      <w:r w:rsidRPr="00F34BAC">
        <w:rPr>
          <w:sz w:val="24"/>
          <w:szCs w:val="24"/>
        </w:rPr>
        <w:fldChar w:fldCharType="end"/>
      </w:r>
    </w:p>
    <w:p w14:paraId="6520458E" w14:textId="27DA8B11"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 xml:space="preserve">Phân công </w:t>
      </w:r>
      <w:r w:rsidRPr="00F34BAC">
        <w:rPr>
          <w:sz w:val="24"/>
          <w:szCs w:val="24"/>
          <w:lang w:val="en-US"/>
        </w:rPr>
        <w:t xml:space="preserve">đơn vị </w:t>
      </w:r>
      <w:r w:rsidRPr="00F34BAC">
        <w:rPr>
          <w:sz w:val="24"/>
          <w:szCs w:val="24"/>
        </w:rPr>
        <w:t>thực hiện</w:t>
      </w:r>
    </w:p>
    <w:p w14:paraId="221945E9" w14:textId="4B4FDBA4"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_Ref19807199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056 - </w:t>
      </w:r>
      <w:r w:rsidRPr="00F34BAC">
        <w:rPr>
          <w:sz w:val="24"/>
          <w:szCs w:val="24"/>
        </w:rPr>
        <w:fldChar w:fldCharType="end"/>
      </w:r>
      <w:r w:rsidRPr="00F34BAC">
        <w:rPr>
          <w:sz w:val="24"/>
          <w:szCs w:val="24"/>
        </w:rPr>
        <w:fldChar w:fldCharType="begin"/>
      </w:r>
      <w:r w:rsidRPr="00F34BAC">
        <w:rPr>
          <w:sz w:val="24"/>
          <w:szCs w:val="24"/>
        </w:rPr>
        <w:instrText xml:space="preserve"> REF _Ref19807202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Phân công thực hiện</w:t>
      </w:r>
      <w:r w:rsidRPr="00F34BAC">
        <w:rPr>
          <w:sz w:val="24"/>
          <w:szCs w:val="24"/>
        </w:rPr>
        <w:fldChar w:fldCharType="end"/>
      </w:r>
    </w:p>
    <w:p w14:paraId="3E9BAFA5" w14:textId="2485875C" w:rsidR="00C12DCC" w:rsidRPr="00F34BAC" w:rsidRDefault="00BA3718" w:rsidP="00843B83">
      <w:pPr>
        <w:pStyle w:val="ListParagraph"/>
        <w:numPr>
          <w:ilvl w:val="0"/>
          <w:numId w:val="135"/>
        </w:numPr>
        <w:tabs>
          <w:tab w:val="left" w:pos="4207"/>
        </w:tabs>
        <w:spacing w:after="60" w:line="240" w:lineRule="auto"/>
        <w:rPr>
          <w:sz w:val="24"/>
          <w:szCs w:val="24"/>
        </w:rPr>
      </w:pPr>
      <w:r w:rsidRPr="00F34BAC">
        <w:rPr>
          <w:sz w:val="24"/>
          <w:szCs w:val="24"/>
          <w:lang w:val="en-US"/>
        </w:rPr>
        <w:br w:type="column"/>
      </w:r>
      <w:r w:rsidR="00C12DCC" w:rsidRPr="00F34BAC">
        <w:rPr>
          <w:sz w:val="24"/>
          <w:szCs w:val="24"/>
          <w:lang w:val="en-US"/>
        </w:rPr>
        <w:t>Gửi Token trắng cho cơ quan, tổ chức</w:t>
      </w:r>
    </w:p>
    <w:p w14:paraId="6AA5B2F8" w14:textId="03FD0740" w:rsidR="00062343" w:rsidRPr="00F34BAC" w:rsidRDefault="00062343" w:rsidP="00843B83">
      <w:pPr>
        <w:pStyle w:val="ListParagraph"/>
        <w:numPr>
          <w:ilvl w:val="1"/>
          <w:numId w:val="135"/>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_Ref21428219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069 -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_Ref21428219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Gửi Token trắng cho cơ quan, tổ chức</w:t>
      </w:r>
      <w:r w:rsidRPr="00F34BAC">
        <w:rPr>
          <w:sz w:val="24"/>
          <w:szCs w:val="24"/>
          <w:lang w:val="en-US"/>
        </w:rPr>
        <w:fldChar w:fldCharType="end"/>
      </w:r>
    </w:p>
    <w:p w14:paraId="75AE2906"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Cấp chứng thư số</w:t>
      </w:r>
    </w:p>
    <w:p w14:paraId="5C6DA020" w14:textId="77777777" w:rsidR="00F34BAC" w:rsidRPr="00F34BAC" w:rsidRDefault="00F34BA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_Ref19807217 \r \h  \* MERGEFORMAT </w:instrText>
      </w:r>
      <w:r w:rsidRPr="00F34BAC">
        <w:rPr>
          <w:sz w:val="24"/>
          <w:szCs w:val="24"/>
        </w:rPr>
      </w:r>
      <w:r w:rsidRPr="00F34BAC">
        <w:rPr>
          <w:sz w:val="24"/>
          <w:szCs w:val="24"/>
        </w:rPr>
        <w:fldChar w:fldCharType="separate"/>
      </w:r>
      <w:r w:rsidR="002135F6">
        <w:rPr>
          <w:sz w:val="24"/>
          <w:szCs w:val="24"/>
        </w:rPr>
        <w:t xml:space="preserve">UC 057 - </w:t>
      </w:r>
      <w:r w:rsidRPr="00F34BAC">
        <w:rPr>
          <w:sz w:val="24"/>
          <w:szCs w:val="24"/>
        </w:rPr>
        <w:fldChar w:fldCharType="end"/>
      </w:r>
      <w:r w:rsidRPr="00F34BAC">
        <w:rPr>
          <w:sz w:val="24"/>
          <w:szCs w:val="24"/>
        </w:rPr>
        <w:fldChar w:fldCharType="begin"/>
      </w:r>
      <w:r w:rsidRPr="00F34BAC">
        <w:rPr>
          <w:sz w:val="24"/>
          <w:szCs w:val="24"/>
        </w:rPr>
        <w:instrText xml:space="preserve"> REF _Ref21624026 \h  \* MERGEFORMAT </w:instrText>
      </w:r>
      <w:r w:rsidRPr="00F34BAC">
        <w:rPr>
          <w:sz w:val="24"/>
          <w:szCs w:val="24"/>
        </w:rPr>
      </w:r>
      <w:r w:rsidRPr="00F34BAC">
        <w:rPr>
          <w:sz w:val="24"/>
          <w:szCs w:val="24"/>
        </w:rPr>
        <w:fldChar w:fldCharType="separate"/>
      </w:r>
      <w:r w:rsidR="002135F6" w:rsidRPr="002135F6">
        <w:rPr>
          <w:sz w:val="24"/>
          <w:szCs w:val="24"/>
        </w:rPr>
        <w:t>Cấp chứng thư số cho cá nhân (Sử dụng Token – sản xuất tập trung)</w:t>
      </w:r>
      <w:r w:rsidRPr="00F34BAC">
        <w:rPr>
          <w:sz w:val="24"/>
          <w:szCs w:val="24"/>
        </w:rPr>
        <w:fldChar w:fldCharType="end"/>
      </w:r>
      <w:r w:rsidRPr="00F34BAC">
        <w:rPr>
          <w:sz w:val="24"/>
          <w:szCs w:val="24"/>
        </w:rPr>
        <w:t xml:space="preserve"> </w:t>
      </w:r>
    </w:p>
    <w:p w14:paraId="74A4D02D" w14:textId="77777777" w:rsidR="00F34BAC" w:rsidRPr="00F34BAC" w:rsidRDefault="00F34BA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_Ref21623839 \r \h  \* MERGEFORMAT </w:instrText>
      </w:r>
      <w:r w:rsidRPr="00F34BAC">
        <w:rPr>
          <w:sz w:val="24"/>
          <w:szCs w:val="24"/>
        </w:rPr>
      </w:r>
      <w:r w:rsidRPr="00F34BAC">
        <w:rPr>
          <w:sz w:val="24"/>
          <w:szCs w:val="24"/>
        </w:rPr>
        <w:fldChar w:fldCharType="separate"/>
      </w:r>
      <w:r w:rsidR="002135F6">
        <w:rPr>
          <w:sz w:val="24"/>
          <w:szCs w:val="24"/>
        </w:rPr>
        <w:t xml:space="preserve">UC 058 - </w:t>
      </w:r>
      <w:r w:rsidRPr="00F34BAC">
        <w:rPr>
          <w:sz w:val="24"/>
          <w:szCs w:val="24"/>
        </w:rPr>
        <w:fldChar w:fldCharType="end"/>
      </w:r>
      <w:r w:rsidRPr="00F34BAC">
        <w:rPr>
          <w:sz w:val="24"/>
          <w:szCs w:val="24"/>
        </w:rPr>
        <w:fldChar w:fldCharType="begin"/>
      </w:r>
      <w:r w:rsidRPr="00F34BAC">
        <w:rPr>
          <w:sz w:val="24"/>
          <w:szCs w:val="24"/>
        </w:rPr>
        <w:instrText xml:space="preserve"> REF _Ref21623840 \h  \* MERGEFORMAT </w:instrText>
      </w:r>
      <w:r w:rsidRPr="00F34BAC">
        <w:rPr>
          <w:sz w:val="24"/>
          <w:szCs w:val="24"/>
        </w:rPr>
      </w:r>
      <w:r w:rsidRPr="00F34BAC">
        <w:rPr>
          <w:sz w:val="24"/>
          <w:szCs w:val="24"/>
        </w:rPr>
        <w:fldChar w:fldCharType="separate"/>
      </w:r>
      <w:r w:rsidR="002135F6" w:rsidRPr="002135F6">
        <w:rPr>
          <w:sz w:val="24"/>
          <w:szCs w:val="24"/>
        </w:rPr>
        <w:t>Cấp chứng thư số cho cá nhân (Sử dụng SIM)</w:t>
      </w:r>
      <w:r w:rsidRPr="00F34BAC">
        <w:rPr>
          <w:sz w:val="24"/>
          <w:szCs w:val="24"/>
        </w:rPr>
        <w:fldChar w:fldCharType="end"/>
      </w:r>
    </w:p>
    <w:p w14:paraId="71D34568" w14:textId="77777777" w:rsidR="00F34BAC" w:rsidRPr="00F34BAC" w:rsidRDefault="00F34BA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_Ref21623841 \r \h  \* MERGEFORMAT </w:instrText>
      </w:r>
      <w:r w:rsidRPr="00F34BAC">
        <w:rPr>
          <w:sz w:val="24"/>
          <w:szCs w:val="24"/>
        </w:rPr>
      </w:r>
      <w:r w:rsidRPr="00F34BAC">
        <w:rPr>
          <w:sz w:val="24"/>
          <w:szCs w:val="24"/>
        </w:rPr>
        <w:fldChar w:fldCharType="separate"/>
      </w:r>
      <w:r w:rsidR="002135F6">
        <w:rPr>
          <w:sz w:val="24"/>
          <w:szCs w:val="24"/>
        </w:rPr>
        <w:t xml:space="preserve">UC 059 - </w:t>
      </w:r>
      <w:r w:rsidRPr="00F34BAC">
        <w:rPr>
          <w:sz w:val="24"/>
          <w:szCs w:val="24"/>
        </w:rPr>
        <w:fldChar w:fldCharType="end"/>
      </w:r>
      <w:r w:rsidRPr="00F34BAC">
        <w:rPr>
          <w:sz w:val="24"/>
          <w:szCs w:val="24"/>
        </w:rPr>
        <w:fldChar w:fldCharType="begin"/>
      </w:r>
      <w:r w:rsidRPr="00F34BAC">
        <w:rPr>
          <w:sz w:val="24"/>
          <w:szCs w:val="24"/>
        </w:rPr>
        <w:instrText xml:space="preserve"> REF _Ref21623842 \h  \* MERGEFORMAT </w:instrText>
      </w:r>
      <w:r w:rsidRPr="00F34BAC">
        <w:rPr>
          <w:sz w:val="24"/>
          <w:szCs w:val="24"/>
        </w:rPr>
      </w:r>
      <w:r w:rsidRPr="00F34BAC">
        <w:rPr>
          <w:sz w:val="24"/>
          <w:szCs w:val="24"/>
        </w:rPr>
        <w:fldChar w:fldCharType="separate"/>
      </w:r>
      <w:r w:rsidR="002135F6" w:rsidRPr="002135F6">
        <w:rPr>
          <w:sz w:val="24"/>
          <w:szCs w:val="24"/>
        </w:rPr>
        <w:t>Cấp chứng thư số cho cá nhân (Sử dụng SD Secure)</w:t>
      </w:r>
      <w:r w:rsidRPr="00F34BAC">
        <w:rPr>
          <w:sz w:val="24"/>
          <w:szCs w:val="24"/>
        </w:rPr>
        <w:fldChar w:fldCharType="end"/>
      </w:r>
    </w:p>
    <w:p w14:paraId="11AB10A1" w14:textId="6A0792C2" w:rsidR="00C12DCC" w:rsidRPr="00F34BAC" w:rsidRDefault="00C12DCC" w:rsidP="00843B83">
      <w:pPr>
        <w:pStyle w:val="ListParagraph"/>
        <w:numPr>
          <w:ilvl w:val="1"/>
          <w:numId w:val="135"/>
        </w:numPr>
        <w:tabs>
          <w:tab w:val="left" w:pos="3782"/>
        </w:tabs>
        <w:spacing w:after="60" w:line="240" w:lineRule="auto"/>
        <w:rPr>
          <w:sz w:val="24"/>
          <w:szCs w:val="24"/>
        </w:rPr>
      </w:pPr>
      <w:r w:rsidRPr="00F34BAC">
        <w:rPr>
          <w:sz w:val="24"/>
          <w:szCs w:val="24"/>
        </w:rPr>
        <w:fldChar w:fldCharType="begin"/>
      </w:r>
      <w:r w:rsidRPr="00F34BAC">
        <w:rPr>
          <w:sz w:val="24"/>
          <w:szCs w:val="24"/>
        </w:rPr>
        <w:instrText xml:space="preserve"> REF _Ref19807549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060 - </w:t>
      </w:r>
      <w:r w:rsidRPr="00F34BAC">
        <w:rPr>
          <w:sz w:val="24"/>
          <w:szCs w:val="24"/>
        </w:rPr>
        <w:fldChar w:fldCharType="end"/>
      </w:r>
      <w:r w:rsidRPr="00F34BAC">
        <w:rPr>
          <w:sz w:val="24"/>
          <w:szCs w:val="24"/>
        </w:rPr>
        <w:fldChar w:fldCharType="begin"/>
      </w:r>
      <w:r w:rsidRPr="00F34BAC">
        <w:rPr>
          <w:sz w:val="24"/>
          <w:szCs w:val="24"/>
        </w:rPr>
        <w:instrText xml:space="preserve"> REF _Ref19807552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Cấp chứng thư số cho tổ chức</w:t>
      </w:r>
      <w:r w:rsidRPr="00F34BAC">
        <w:rPr>
          <w:sz w:val="24"/>
          <w:szCs w:val="24"/>
        </w:rPr>
        <w:fldChar w:fldCharType="end"/>
      </w:r>
    </w:p>
    <w:p w14:paraId="6AA9A396" w14:textId="77777777" w:rsidR="00C12DCC" w:rsidRPr="00F34BAC" w:rsidRDefault="00C12DCC" w:rsidP="00843B83">
      <w:pPr>
        <w:pStyle w:val="ListParagraph"/>
        <w:numPr>
          <w:ilvl w:val="1"/>
          <w:numId w:val="135"/>
        </w:numPr>
        <w:spacing w:after="60" w:line="240" w:lineRule="auto"/>
        <w:rPr>
          <w:sz w:val="24"/>
          <w:szCs w:val="24"/>
        </w:rPr>
      </w:pPr>
      <w:r w:rsidRPr="00F34BAC">
        <w:rPr>
          <w:sz w:val="24"/>
          <w:szCs w:val="24"/>
        </w:rPr>
        <w:fldChar w:fldCharType="begin"/>
      </w:r>
      <w:r w:rsidRPr="00F34BAC">
        <w:rPr>
          <w:sz w:val="24"/>
          <w:szCs w:val="24"/>
        </w:rPr>
        <w:instrText xml:space="preserve"> REF _Ref19808664 \r \h  \* MERGEFORMAT </w:instrText>
      </w:r>
      <w:r w:rsidRPr="00F34BAC">
        <w:rPr>
          <w:sz w:val="24"/>
          <w:szCs w:val="24"/>
        </w:rPr>
      </w:r>
      <w:r w:rsidRPr="00F34BAC">
        <w:rPr>
          <w:sz w:val="24"/>
          <w:szCs w:val="24"/>
        </w:rPr>
        <w:fldChar w:fldCharType="separate"/>
      </w:r>
      <w:r w:rsidR="002135F6">
        <w:rPr>
          <w:sz w:val="24"/>
          <w:szCs w:val="24"/>
        </w:rPr>
        <w:t xml:space="preserve">UC 061 - </w:t>
      </w:r>
      <w:r w:rsidRPr="00F34BAC">
        <w:rPr>
          <w:sz w:val="24"/>
          <w:szCs w:val="24"/>
        </w:rPr>
        <w:fldChar w:fldCharType="end"/>
      </w:r>
      <w:r w:rsidRPr="00F34BAC">
        <w:rPr>
          <w:sz w:val="24"/>
          <w:szCs w:val="24"/>
        </w:rPr>
        <w:fldChar w:fldCharType="begin"/>
      </w:r>
      <w:r w:rsidRPr="00F34BAC">
        <w:rPr>
          <w:sz w:val="24"/>
          <w:szCs w:val="24"/>
        </w:rPr>
        <w:instrText xml:space="preserve"> REF _Ref19808668 \h  \* MERGEFORMAT </w:instrText>
      </w:r>
      <w:r w:rsidRPr="00F34BAC">
        <w:rPr>
          <w:sz w:val="24"/>
          <w:szCs w:val="24"/>
        </w:rPr>
      </w:r>
      <w:r w:rsidRPr="00F34BAC">
        <w:rPr>
          <w:sz w:val="24"/>
          <w:szCs w:val="24"/>
        </w:rPr>
        <w:fldChar w:fldCharType="separate"/>
      </w:r>
      <w:r w:rsidR="002135F6" w:rsidRPr="002135F6">
        <w:rPr>
          <w:sz w:val="24"/>
          <w:szCs w:val="24"/>
        </w:rPr>
        <w:t>Cấp chứng thư số cho thiết bị, dịch vụ, phần mềm</w:t>
      </w:r>
      <w:r w:rsidRPr="00F34BAC">
        <w:rPr>
          <w:sz w:val="24"/>
          <w:szCs w:val="24"/>
        </w:rPr>
        <w:fldChar w:fldCharType="end"/>
      </w:r>
    </w:p>
    <w:p w14:paraId="08F5AD0D" w14:textId="77777777" w:rsidR="00C12DCC" w:rsidRPr="00F34BAC" w:rsidRDefault="00C12DCC" w:rsidP="00843B83">
      <w:pPr>
        <w:pStyle w:val="ListParagraph"/>
        <w:numPr>
          <w:ilvl w:val="0"/>
          <w:numId w:val="135"/>
        </w:numPr>
        <w:spacing w:after="60" w:line="240" w:lineRule="auto"/>
        <w:rPr>
          <w:sz w:val="24"/>
          <w:szCs w:val="24"/>
        </w:rPr>
      </w:pPr>
      <w:r w:rsidRPr="00F34BAC">
        <w:rPr>
          <w:sz w:val="24"/>
          <w:szCs w:val="24"/>
          <w:lang w:val="en-US"/>
        </w:rPr>
        <w:t>Cập nhật danh sách SIM đã cấp</w:t>
      </w:r>
    </w:p>
    <w:p w14:paraId="53FC935A" w14:textId="797E776B" w:rsidR="00C12DCC" w:rsidRPr="00F34BAC" w:rsidRDefault="00C12DCC" w:rsidP="00843B83">
      <w:pPr>
        <w:pStyle w:val="ListParagraph"/>
        <w:numPr>
          <w:ilvl w:val="1"/>
          <w:numId w:val="135"/>
        </w:numPr>
        <w:spacing w:after="60" w:line="240" w:lineRule="auto"/>
        <w:rPr>
          <w:sz w:val="24"/>
          <w:szCs w:val="24"/>
        </w:rPr>
      </w:pPr>
      <w:r w:rsidRPr="00F34BAC">
        <w:rPr>
          <w:sz w:val="24"/>
          <w:szCs w:val="24"/>
          <w:lang w:val="en-US"/>
        </w:rPr>
        <w:fldChar w:fldCharType="begin"/>
      </w:r>
      <w:r w:rsidRPr="00F34BAC">
        <w:rPr>
          <w:sz w:val="24"/>
          <w:szCs w:val="24"/>
        </w:rPr>
        <w:instrText xml:space="preserve"> REF _Ref20841417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066 -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_Ref20841417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Cập nhật danh sách SIM đã cấp</w:t>
      </w:r>
      <w:r w:rsidRPr="00F34BAC">
        <w:rPr>
          <w:sz w:val="24"/>
          <w:szCs w:val="24"/>
          <w:lang w:val="en-US"/>
        </w:rPr>
        <w:fldChar w:fldCharType="end"/>
      </w:r>
    </w:p>
    <w:p w14:paraId="1BADD66A" w14:textId="4F185EA6" w:rsidR="00C12DCC" w:rsidRPr="00F34BAC" w:rsidRDefault="00C12DCC" w:rsidP="00843B83">
      <w:pPr>
        <w:pStyle w:val="ListParagraph"/>
        <w:numPr>
          <w:ilvl w:val="1"/>
          <w:numId w:val="135"/>
        </w:numPr>
        <w:spacing w:after="60" w:line="240" w:lineRule="auto"/>
        <w:rPr>
          <w:sz w:val="24"/>
          <w:szCs w:val="24"/>
        </w:rPr>
      </w:pPr>
      <w:r w:rsidRPr="00F34BAC">
        <w:rPr>
          <w:sz w:val="24"/>
          <w:szCs w:val="24"/>
          <w:lang w:val="en-US"/>
        </w:rPr>
        <w:fldChar w:fldCharType="begin"/>
      </w:r>
      <w:r w:rsidRPr="00F34BAC">
        <w:rPr>
          <w:sz w:val="24"/>
          <w:szCs w:val="24"/>
        </w:rPr>
        <w:instrText xml:space="preserve"> REF _Ref20841432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115 -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_Ref20841432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Xuất file Excel để cập nhật thông tin vào phần mềm xử lý SIM chuyên biệt</w:t>
      </w:r>
      <w:r w:rsidRPr="00F34BAC">
        <w:rPr>
          <w:sz w:val="24"/>
          <w:szCs w:val="24"/>
          <w:lang w:val="en-US"/>
        </w:rPr>
        <w:fldChar w:fldCharType="end"/>
      </w:r>
      <w:r w:rsidRPr="00F34BAC">
        <w:rPr>
          <w:sz w:val="24"/>
          <w:szCs w:val="24"/>
        </w:rPr>
        <w:t xml:space="preserve"> </w:t>
      </w:r>
    </w:p>
    <w:p w14:paraId="77075781" w14:textId="77777777" w:rsidR="00C12DCC" w:rsidRPr="00F34BAC" w:rsidRDefault="00C12DCC" w:rsidP="00843B83">
      <w:pPr>
        <w:pStyle w:val="ListParagraph"/>
        <w:numPr>
          <w:ilvl w:val="0"/>
          <w:numId w:val="135"/>
        </w:numPr>
        <w:spacing w:after="60" w:line="240" w:lineRule="auto"/>
        <w:rPr>
          <w:sz w:val="24"/>
          <w:szCs w:val="24"/>
        </w:rPr>
      </w:pPr>
      <w:r w:rsidRPr="00F34BAC">
        <w:rPr>
          <w:sz w:val="24"/>
          <w:szCs w:val="24"/>
        </w:rPr>
        <w:t>In nhãn SIM</w:t>
      </w:r>
      <w:r w:rsidRPr="00F34BAC">
        <w:rPr>
          <w:sz w:val="24"/>
          <w:szCs w:val="24"/>
          <w:lang w:val="en-US"/>
        </w:rPr>
        <w:t>, thẻ nhựa</w:t>
      </w:r>
    </w:p>
    <w:p w14:paraId="6FB4D623" w14:textId="4BE4D1DD" w:rsidR="00C12DCC" w:rsidRPr="00F34BAC" w:rsidRDefault="00C12DCC" w:rsidP="00843B83">
      <w:pPr>
        <w:pStyle w:val="ListParagraph"/>
        <w:numPr>
          <w:ilvl w:val="1"/>
          <w:numId w:val="135"/>
        </w:numPr>
        <w:spacing w:after="60" w:line="240" w:lineRule="auto"/>
        <w:rPr>
          <w:sz w:val="24"/>
          <w:szCs w:val="24"/>
        </w:rPr>
      </w:pPr>
      <w:r w:rsidRPr="00F34BAC">
        <w:rPr>
          <w:sz w:val="24"/>
          <w:szCs w:val="24"/>
        </w:rPr>
        <w:fldChar w:fldCharType="begin"/>
      </w:r>
      <w:r w:rsidRPr="00F34BAC">
        <w:rPr>
          <w:sz w:val="24"/>
          <w:szCs w:val="24"/>
        </w:rPr>
        <w:instrText xml:space="preserve"> REF _Ref19807229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067 - </w:t>
      </w:r>
      <w:r w:rsidRPr="00F34BAC">
        <w:rPr>
          <w:sz w:val="24"/>
          <w:szCs w:val="24"/>
        </w:rPr>
        <w:fldChar w:fldCharType="end"/>
      </w:r>
      <w:r w:rsidRPr="00F34BAC">
        <w:rPr>
          <w:sz w:val="24"/>
          <w:szCs w:val="24"/>
        </w:rPr>
        <w:fldChar w:fldCharType="begin"/>
      </w:r>
      <w:r w:rsidRPr="00F34BAC">
        <w:rPr>
          <w:sz w:val="24"/>
          <w:szCs w:val="24"/>
        </w:rPr>
        <w:instrText xml:space="preserve"> REF _Ref19807241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In thẻ thông tin chứng thư số</w:t>
      </w:r>
      <w:r w:rsidRPr="00F34BAC">
        <w:rPr>
          <w:sz w:val="24"/>
          <w:szCs w:val="24"/>
        </w:rPr>
        <w:fldChar w:fldCharType="end"/>
      </w:r>
    </w:p>
    <w:p w14:paraId="0787FAAC" w14:textId="3F7EA5D6"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_Ref19807231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068 - </w:t>
      </w:r>
      <w:r w:rsidRPr="00F34BAC">
        <w:rPr>
          <w:sz w:val="24"/>
          <w:szCs w:val="24"/>
        </w:rPr>
        <w:fldChar w:fldCharType="end"/>
      </w:r>
      <w:r w:rsidRPr="00F34BAC">
        <w:rPr>
          <w:sz w:val="24"/>
          <w:szCs w:val="24"/>
        </w:rPr>
        <w:fldChar w:fldCharType="begin"/>
      </w:r>
      <w:r w:rsidRPr="00F34BAC">
        <w:rPr>
          <w:sz w:val="24"/>
          <w:szCs w:val="24"/>
        </w:rPr>
        <w:instrText xml:space="preserve"> REF _Ref19807245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In nhãn thông tin SIM</w:t>
      </w:r>
      <w:r w:rsidRPr="00F34BAC">
        <w:rPr>
          <w:sz w:val="24"/>
          <w:szCs w:val="24"/>
        </w:rPr>
        <w:fldChar w:fldCharType="end"/>
      </w:r>
    </w:p>
    <w:p w14:paraId="06A85900"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Trả kết quả trực tiếp</w:t>
      </w:r>
    </w:p>
    <w:p w14:paraId="036B178A" w14:textId="17F0B053"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_Ref19807264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073 - </w:t>
      </w:r>
      <w:r w:rsidRPr="00F34BAC">
        <w:rPr>
          <w:sz w:val="24"/>
          <w:szCs w:val="24"/>
        </w:rPr>
        <w:fldChar w:fldCharType="end"/>
      </w:r>
      <w:r w:rsidRPr="00F34BAC">
        <w:rPr>
          <w:sz w:val="24"/>
          <w:szCs w:val="24"/>
        </w:rPr>
        <w:fldChar w:fldCharType="begin"/>
      </w:r>
      <w:r w:rsidRPr="00F34BAC">
        <w:rPr>
          <w:sz w:val="24"/>
          <w:szCs w:val="24"/>
        </w:rPr>
        <w:instrText xml:space="preserve"> REF _Ref19807256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Trả kết quả trực tiếp</w:t>
      </w:r>
      <w:r w:rsidRPr="00F34BAC">
        <w:rPr>
          <w:sz w:val="24"/>
          <w:szCs w:val="24"/>
        </w:rPr>
        <w:fldChar w:fldCharType="end"/>
      </w:r>
    </w:p>
    <w:p w14:paraId="3E72C800"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Trả kết quả qua VNPost</w:t>
      </w:r>
    </w:p>
    <w:p w14:paraId="546F6AAF" w14:textId="7E5CC265"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_Ref19807271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074 - </w:t>
      </w:r>
      <w:r w:rsidRPr="00F34BAC">
        <w:rPr>
          <w:sz w:val="24"/>
          <w:szCs w:val="24"/>
        </w:rPr>
        <w:fldChar w:fldCharType="end"/>
      </w:r>
      <w:r w:rsidRPr="00F34BAC">
        <w:rPr>
          <w:sz w:val="24"/>
          <w:szCs w:val="24"/>
        </w:rPr>
        <w:fldChar w:fldCharType="begin"/>
      </w:r>
      <w:r w:rsidRPr="00F34BAC">
        <w:rPr>
          <w:sz w:val="24"/>
          <w:szCs w:val="24"/>
        </w:rPr>
        <w:instrText xml:space="preserve"> REF _Ref19807273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Trả kết quả qua VNPost</w:t>
      </w:r>
      <w:r w:rsidRPr="00F34BAC">
        <w:rPr>
          <w:sz w:val="24"/>
          <w:szCs w:val="24"/>
        </w:rPr>
        <w:fldChar w:fldCharType="end"/>
      </w:r>
    </w:p>
    <w:p w14:paraId="754A6DC5" w14:textId="77777777" w:rsidR="00D27385" w:rsidRPr="00F34BAC" w:rsidRDefault="00D27385" w:rsidP="00843B83">
      <w:pPr>
        <w:pStyle w:val="ListParagraph"/>
        <w:numPr>
          <w:ilvl w:val="0"/>
          <w:numId w:val="135"/>
        </w:numPr>
        <w:tabs>
          <w:tab w:val="left" w:pos="4207"/>
        </w:tabs>
        <w:spacing w:after="60" w:line="240" w:lineRule="auto"/>
        <w:rPr>
          <w:sz w:val="24"/>
          <w:szCs w:val="24"/>
        </w:rPr>
      </w:pPr>
      <w:r w:rsidRPr="00F34BAC">
        <w:rPr>
          <w:sz w:val="24"/>
          <w:szCs w:val="24"/>
          <w:lang w:val="en-US"/>
        </w:rPr>
        <w:t>Gửi Activation Code cho cơ quan, tổ chức</w:t>
      </w:r>
    </w:p>
    <w:p w14:paraId="43621F5E" w14:textId="11FA8982" w:rsidR="00D27385" w:rsidRPr="00F34BAC" w:rsidRDefault="00D27385" w:rsidP="00843B83">
      <w:pPr>
        <w:pStyle w:val="ListParagraph"/>
        <w:numPr>
          <w:ilvl w:val="1"/>
          <w:numId w:val="135"/>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_Ref21434193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070 -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_Ref21434193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Gửi Activation code</w:t>
      </w:r>
      <w:r w:rsidRPr="00F34BAC">
        <w:rPr>
          <w:sz w:val="24"/>
          <w:szCs w:val="24"/>
          <w:lang w:val="en-US"/>
        </w:rPr>
        <w:fldChar w:fldCharType="end"/>
      </w:r>
    </w:p>
    <w:p w14:paraId="265A3C48" w14:textId="77777777" w:rsidR="00D27385" w:rsidRPr="00F34BAC" w:rsidRDefault="00D27385" w:rsidP="00843B83">
      <w:pPr>
        <w:pStyle w:val="ListParagraph"/>
        <w:numPr>
          <w:ilvl w:val="0"/>
          <w:numId w:val="135"/>
        </w:numPr>
        <w:tabs>
          <w:tab w:val="left" w:pos="4207"/>
        </w:tabs>
        <w:spacing w:after="60" w:line="240" w:lineRule="auto"/>
        <w:rPr>
          <w:sz w:val="24"/>
          <w:szCs w:val="24"/>
        </w:rPr>
      </w:pPr>
      <w:r w:rsidRPr="00F34BAC">
        <w:rPr>
          <w:sz w:val="24"/>
          <w:szCs w:val="24"/>
          <w:lang w:val="en-US"/>
        </w:rPr>
        <w:t>Sinh CTS từ Activation Code được cấp</w:t>
      </w:r>
    </w:p>
    <w:p w14:paraId="6EC7558B" w14:textId="0C4FC67C" w:rsidR="00D27385" w:rsidRPr="00F34BAC" w:rsidRDefault="00D27385" w:rsidP="00843B83">
      <w:pPr>
        <w:pStyle w:val="ListParagraph"/>
        <w:numPr>
          <w:ilvl w:val="1"/>
          <w:numId w:val="135"/>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_Ref21434358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020 -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_Ref21434359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Sinh CTS từ Activation code được cấp</w:t>
      </w:r>
      <w:r w:rsidRPr="00F34BAC">
        <w:rPr>
          <w:sz w:val="24"/>
          <w:szCs w:val="24"/>
          <w:lang w:val="en-US"/>
        </w:rPr>
        <w:fldChar w:fldCharType="end"/>
      </w:r>
    </w:p>
    <w:p w14:paraId="3AD6DB48"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Cập nhật trạng thái hồ sơ lấy về</w:t>
      </w:r>
    </w:p>
    <w:p w14:paraId="5FA72AD4" w14:textId="62C53272"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_Ref19807290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075 - </w:t>
      </w:r>
      <w:r w:rsidRPr="00F34BAC">
        <w:rPr>
          <w:sz w:val="24"/>
          <w:szCs w:val="24"/>
        </w:rPr>
        <w:fldChar w:fldCharType="end"/>
      </w:r>
      <w:r w:rsidRPr="00F34BAC">
        <w:rPr>
          <w:sz w:val="24"/>
          <w:szCs w:val="24"/>
        </w:rPr>
        <w:fldChar w:fldCharType="begin"/>
      </w:r>
      <w:r w:rsidRPr="00F34BAC">
        <w:rPr>
          <w:sz w:val="24"/>
          <w:szCs w:val="24"/>
        </w:rPr>
        <w:instrText xml:space="preserve"> REF _Ref19807283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Cập nhật trạng thái hồ sơ được VNPost trả về</w:t>
      </w:r>
      <w:r w:rsidRPr="00F34BAC">
        <w:rPr>
          <w:sz w:val="24"/>
          <w:szCs w:val="24"/>
        </w:rPr>
        <w:fldChar w:fldCharType="end"/>
      </w:r>
    </w:p>
    <w:p w14:paraId="2B22E068"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Bổ sung hồ sơ</w:t>
      </w:r>
    </w:p>
    <w:p w14:paraId="7407C401" w14:textId="5B33B5FC"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_Ref19807330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018 - </w:t>
      </w:r>
      <w:r w:rsidRPr="00F34BAC">
        <w:rPr>
          <w:sz w:val="24"/>
          <w:szCs w:val="24"/>
        </w:rPr>
        <w:fldChar w:fldCharType="end"/>
      </w:r>
      <w:r w:rsidRPr="00F34BAC">
        <w:rPr>
          <w:sz w:val="24"/>
          <w:szCs w:val="24"/>
        </w:rPr>
        <w:fldChar w:fldCharType="begin"/>
      </w:r>
      <w:r w:rsidRPr="00F34BAC">
        <w:rPr>
          <w:sz w:val="24"/>
          <w:szCs w:val="24"/>
        </w:rPr>
        <w:instrText xml:space="preserve"> REF _Ref19807333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Bổ sung hồ sơ khi có yêu cầu</w:t>
      </w:r>
      <w:r w:rsidRPr="00F34BAC">
        <w:rPr>
          <w:sz w:val="24"/>
          <w:szCs w:val="24"/>
        </w:rPr>
        <w:fldChar w:fldCharType="end"/>
      </w:r>
    </w:p>
    <w:p w14:paraId="5E0297C7" w14:textId="77777777" w:rsidR="00BA3718" w:rsidRDefault="00BA3718" w:rsidP="00BA3718">
      <w:pPr>
        <w:tabs>
          <w:tab w:val="left" w:pos="4207"/>
        </w:tabs>
        <w:spacing w:after="60" w:line="240" w:lineRule="auto"/>
        <w:rPr>
          <w:b/>
        </w:rPr>
        <w:sectPr w:rsidR="00BA3718" w:rsidSect="00BA3718">
          <w:headerReference w:type="default" r:id="rId41"/>
          <w:footerReference w:type="default" r:id="rId42"/>
          <w:type w:val="continuous"/>
          <w:pgSz w:w="16839" w:h="11907" w:orient="landscape" w:code="9"/>
          <w:pgMar w:top="1440" w:right="1471" w:bottom="1440" w:left="1080" w:header="540" w:footer="433" w:gutter="0"/>
          <w:cols w:num="2" w:sep="1" w:space="397"/>
          <w:docGrid w:linePitch="360"/>
        </w:sectPr>
      </w:pPr>
    </w:p>
    <w:p w14:paraId="29D7A2B0" w14:textId="77777777" w:rsidR="00F34BAC" w:rsidRDefault="00F34BAC" w:rsidP="00BA3718">
      <w:pPr>
        <w:tabs>
          <w:tab w:val="left" w:pos="4207"/>
        </w:tabs>
        <w:spacing w:after="60" w:line="240" w:lineRule="auto"/>
        <w:rPr>
          <w:b/>
        </w:rPr>
      </w:pPr>
    </w:p>
    <w:p w14:paraId="1E937145" w14:textId="77777777" w:rsidR="00BA3718" w:rsidRPr="00363658" w:rsidRDefault="00BA3718" w:rsidP="00BA3718">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8"/>
        <w:gridCol w:w="1982"/>
        <w:gridCol w:w="2550"/>
        <w:gridCol w:w="3544"/>
        <w:gridCol w:w="3969"/>
        <w:gridCol w:w="1525"/>
      </w:tblGrid>
      <w:tr w:rsidR="009A1497" w14:paraId="7BFA676A" w14:textId="77777777" w:rsidTr="00AD2CA8">
        <w:trPr>
          <w:cnfStyle w:val="100000000000" w:firstRow="1" w:lastRow="0" w:firstColumn="0" w:lastColumn="0" w:oddVBand="0" w:evenVBand="0" w:oddHBand="0" w:evenHBand="0" w:firstRowFirstColumn="0" w:firstRowLastColumn="0" w:lastRowFirstColumn="0" w:lastRowLastColumn="0"/>
        </w:trPr>
        <w:tc>
          <w:tcPr>
            <w:tcW w:w="248" w:type="pct"/>
          </w:tcPr>
          <w:p w14:paraId="196D2854" w14:textId="77777777" w:rsidR="00BA3718" w:rsidRDefault="00BA3718" w:rsidP="006A1F0A">
            <w:pPr>
              <w:tabs>
                <w:tab w:val="left" w:pos="4207"/>
              </w:tabs>
              <w:spacing w:after="60" w:line="240" w:lineRule="auto"/>
              <w:jc w:val="left"/>
            </w:pPr>
            <w:r>
              <w:lastRenderedPageBreak/>
              <w:t>STT</w:t>
            </w:r>
          </w:p>
        </w:tc>
        <w:tc>
          <w:tcPr>
            <w:tcW w:w="694" w:type="pct"/>
          </w:tcPr>
          <w:p w14:paraId="0BB0E434" w14:textId="77777777" w:rsidR="00BA3718" w:rsidRDefault="00BA3718" w:rsidP="006A1F0A">
            <w:pPr>
              <w:tabs>
                <w:tab w:val="left" w:pos="4207"/>
              </w:tabs>
              <w:spacing w:after="60" w:line="240" w:lineRule="auto"/>
              <w:jc w:val="left"/>
            </w:pPr>
            <w:r>
              <w:t>Tác nhân</w:t>
            </w:r>
          </w:p>
        </w:tc>
        <w:tc>
          <w:tcPr>
            <w:tcW w:w="893" w:type="pct"/>
          </w:tcPr>
          <w:p w14:paraId="1C2F4F86" w14:textId="77777777" w:rsidR="00BA3718" w:rsidRDefault="00BA3718" w:rsidP="006A1F0A">
            <w:pPr>
              <w:tabs>
                <w:tab w:val="left" w:pos="4207"/>
              </w:tabs>
              <w:spacing w:after="60" w:line="240" w:lineRule="auto"/>
              <w:jc w:val="left"/>
            </w:pPr>
            <w:r>
              <w:t>Trạng thái ban đầu</w:t>
            </w:r>
          </w:p>
        </w:tc>
        <w:tc>
          <w:tcPr>
            <w:tcW w:w="1241" w:type="pct"/>
          </w:tcPr>
          <w:p w14:paraId="5E0A76BC" w14:textId="77777777" w:rsidR="00BA3718" w:rsidRDefault="00BA3718" w:rsidP="006A1F0A">
            <w:pPr>
              <w:tabs>
                <w:tab w:val="left" w:pos="4207"/>
              </w:tabs>
              <w:spacing w:after="60" w:line="240" w:lineRule="auto"/>
              <w:jc w:val="left"/>
            </w:pPr>
            <w:r>
              <w:t>Hành động</w:t>
            </w:r>
          </w:p>
        </w:tc>
        <w:tc>
          <w:tcPr>
            <w:tcW w:w="1390" w:type="pct"/>
          </w:tcPr>
          <w:p w14:paraId="5279E6D5" w14:textId="77777777" w:rsidR="00BA3718" w:rsidRDefault="00BA3718" w:rsidP="006A1F0A">
            <w:pPr>
              <w:tabs>
                <w:tab w:val="left" w:pos="4207"/>
              </w:tabs>
              <w:spacing w:after="60" w:line="240" w:lineRule="auto"/>
              <w:jc w:val="left"/>
            </w:pPr>
            <w:r>
              <w:t>Trạng thái kế tiếp</w:t>
            </w:r>
          </w:p>
        </w:tc>
        <w:tc>
          <w:tcPr>
            <w:tcW w:w="534" w:type="pct"/>
          </w:tcPr>
          <w:p w14:paraId="29995FBC" w14:textId="77777777" w:rsidR="00BA3718" w:rsidRDefault="00BA3718" w:rsidP="006A1F0A">
            <w:pPr>
              <w:tabs>
                <w:tab w:val="left" w:pos="4207"/>
              </w:tabs>
              <w:spacing w:after="60" w:line="240" w:lineRule="auto"/>
              <w:jc w:val="left"/>
            </w:pPr>
            <w:r>
              <w:t>Bước trong quy trình</w:t>
            </w:r>
          </w:p>
        </w:tc>
      </w:tr>
      <w:tr w:rsidR="00BA3718" w14:paraId="2A0E18CA" w14:textId="77777777" w:rsidTr="00AD2CA8">
        <w:tc>
          <w:tcPr>
            <w:tcW w:w="248" w:type="pct"/>
          </w:tcPr>
          <w:p w14:paraId="634FA069"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tcPr>
          <w:p w14:paraId="00C9D90E" w14:textId="77777777" w:rsidR="00BA3718" w:rsidRDefault="00BA3718" w:rsidP="006A1F0A">
            <w:pPr>
              <w:tabs>
                <w:tab w:val="left" w:pos="4207"/>
              </w:tabs>
              <w:spacing w:after="60" w:line="240" w:lineRule="auto"/>
              <w:jc w:val="left"/>
            </w:pPr>
            <w:r>
              <w:t>Văn thư</w:t>
            </w:r>
          </w:p>
        </w:tc>
        <w:tc>
          <w:tcPr>
            <w:tcW w:w="893" w:type="pct"/>
          </w:tcPr>
          <w:p w14:paraId="5A9899B1" w14:textId="5A3C80A3" w:rsidR="00BA3718" w:rsidRPr="009A1497" w:rsidRDefault="009A1497" w:rsidP="006A1F0A">
            <w:pPr>
              <w:tabs>
                <w:tab w:val="left" w:pos="4207"/>
              </w:tabs>
              <w:spacing w:after="60" w:line="240" w:lineRule="auto"/>
              <w:jc w:val="left"/>
              <w:rPr>
                <w:i/>
              </w:rPr>
            </w:pPr>
            <w:r w:rsidRPr="009A1497">
              <w:rPr>
                <w:i/>
              </w:rPr>
              <w:t>(không có)</w:t>
            </w:r>
          </w:p>
        </w:tc>
        <w:tc>
          <w:tcPr>
            <w:tcW w:w="1241" w:type="pct"/>
          </w:tcPr>
          <w:p w14:paraId="2B4D1091" w14:textId="77777777" w:rsidR="00BA3718" w:rsidRDefault="00BA3718" w:rsidP="006A1F0A">
            <w:pPr>
              <w:tabs>
                <w:tab w:val="left" w:pos="4207"/>
              </w:tabs>
              <w:spacing w:after="60" w:line="240" w:lineRule="auto"/>
              <w:jc w:val="left"/>
            </w:pPr>
            <w:r>
              <w:t>Tiếp nhận văn bản đến</w:t>
            </w:r>
          </w:p>
        </w:tc>
        <w:tc>
          <w:tcPr>
            <w:tcW w:w="1390" w:type="pct"/>
          </w:tcPr>
          <w:p w14:paraId="468153E1" w14:textId="77777777" w:rsidR="00BA3718" w:rsidRDefault="00BA3718" w:rsidP="006A1F0A">
            <w:pPr>
              <w:tabs>
                <w:tab w:val="left" w:pos="4207"/>
              </w:tabs>
              <w:spacing w:after="60" w:line="240" w:lineRule="auto"/>
              <w:jc w:val="left"/>
            </w:pPr>
            <w:r>
              <w:t>Trình lãnh đạo Cục</w:t>
            </w:r>
          </w:p>
        </w:tc>
        <w:tc>
          <w:tcPr>
            <w:tcW w:w="534" w:type="pct"/>
          </w:tcPr>
          <w:p w14:paraId="6A7BCA55" w14:textId="5EDB73DE" w:rsidR="00BA3718" w:rsidRDefault="009A1497" w:rsidP="006A1F0A">
            <w:pPr>
              <w:tabs>
                <w:tab w:val="left" w:pos="4207"/>
              </w:tabs>
              <w:spacing w:after="60" w:line="240" w:lineRule="auto"/>
              <w:jc w:val="center"/>
            </w:pPr>
            <w:r>
              <w:t>[1</w:t>
            </w:r>
            <w:r w:rsidR="00BA3718">
              <w:t>]</w:t>
            </w:r>
          </w:p>
        </w:tc>
      </w:tr>
      <w:tr w:rsidR="00AD2CA8" w14:paraId="6BE3A5EB" w14:textId="77777777" w:rsidTr="00AD2CA8">
        <w:tc>
          <w:tcPr>
            <w:tcW w:w="248" w:type="pct"/>
            <w:shd w:val="clear" w:color="auto" w:fill="F2F2F2" w:themeFill="background1" w:themeFillShade="F2"/>
          </w:tcPr>
          <w:p w14:paraId="6E5DE485"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shd w:val="clear" w:color="auto" w:fill="F2F2F2" w:themeFill="background1" w:themeFillShade="F2"/>
          </w:tcPr>
          <w:p w14:paraId="2314A227" w14:textId="77777777" w:rsidR="00BA3718" w:rsidRDefault="00BA3718" w:rsidP="006A1F0A">
            <w:pPr>
              <w:tabs>
                <w:tab w:val="left" w:pos="4207"/>
              </w:tabs>
              <w:spacing w:after="60" w:line="240" w:lineRule="auto"/>
              <w:jc w:val="left"/>
            </w:pPr>
            <w:r>
              <w:t>Lãnh đạo Cục</w:t>
            </w:r>
          </w:p>
        </w:tc>
        <w:tc>
          <w:tcPr>
            <w:tcW w:w="893" w:type="pct"/>
            <w:shd w:val="clear" w:color="auto" w:fill="F2F2F2" w:themeFill="background1" w:themeFillShade="F2"/>
          </w:tcPr>
          <w:p w14:paraId="699D71EE" w14:textId="77777777" w:rsidR="00BA3718" w:rsidRDefault="00BA3718" w:rsidP="006A1F0A">
            <w:pPr>
              <w:tabs>
                <w:tab w:val="left" w:pos="4207"/>
              </w:tabs>
              <w:spacing w:after="60" w:line="240" w:lineRule="auto"/>
              <w:jc w:val="left"/>
            </w:pPr>
            <w:r>
              <w:t>Trình lãnh đạo Cục</w:t>
            </w:r>
          </w:p>
        </w:tc>
        <w:tc>
          <w:tcPr>
            <w:tcW w:w="1241" w:type="pct"/>
            <w:shd w:val="clear" w:color="auto" w:fill="F2F2F2" w:themeFill="background1" w:themeFillShade="F2"/>
          </w:tcPr>
          <w:p w14:paraId="5828A767" w14:textId="77777777" w:rsidR="00BA3718" w:rsidRDefault="00BA3718" w:rsidP="006A1F0A">
            <w:pPr>
              <w:tabs>
                <w:tab w:val="left" w:pos="4207"/>
              </w:tabs>
              <w:spacing w:after="60" w:line="240" w:lineRule="auto"/>
              <w:jc w:val="left"/>
            </w:pPr>
            <w:r>
              <w:t>Phê duyệt thực hiện</w:t>
            </w:r>
          </w:p>
        </w:tc>
        <w:tc>
          <w:tcPr>
            <w:tcW w:w="1390" w:type="pct"/>
            <w:shd w:val="clear" w:color="auto" w:fill="F2F2F2" w:themeFill="background1" w:themeFillShade="F2"/>
          </w:tcPr>
          <w:p w14:paraId="2AAB027F" w14:textId="239D8E7B" w:rsidR="00BA3718" w:rsidRDefault="009A1497" w:rsidP="006A1F0A">
            <w:pPr>
              <w:tabs>
                <w:tab w:val="left" w:pos="4207"/>
              </w:tabs>
              <w:spacing w:after="60" w:line="240" w:lineRule="auto"/>
              <w:jc w:val="left"/>
            </w:pPr>
            <w:r w:rsidRPr="00363658">
              <w:t>Chờ tiếp nhận hồ sơ</w:t>
            </w:r>
            <w:r>
              <w:t xml:space="preserve"> trực tiếp</w:t>
            </w:r>
          </w:p>
        </w:tc>
        <w:tc>
          <w:tcPr>
            <w:tcW w:w="534" w:type="pct"/>
            <w:shd w:val="clear" w:color="auto" w:fill="F2F2F2" w:themeFill="background1" w:themeFillShade="F2"/>
          </w:tcPr>
          <w:p w14:paraId="7D8B8113" w14:textId="1F40B5CF" w:rsidR="00BA3718" w:rsidRDefault="009A1497" w:rsidP="006A1F0A">
            <w:pPr>
              <w:tabs>
                <w:tab w:val="left" w:pos="4207"/>
              </w:tabs>
              <w:spacing w:after="60" w:line="240" w:lineRule="auto"/>
              <w:jc w:val="center"/>
            </w:pPr>
            <w:r>
              <w:t>[2</w:t>
            </w:r>
            <w:r w:rsidR="00BA3718">
              <w:t>]</w:t>
            </w:r>
          </w:p>
        </w:tc>
      </w:tr>
      <w:tr w:rsidR="00434915" w14:paraId="59D9E6EF" w14:textId="77777777" w:rsidTr="00AD2CA8">
        <w:tc>
          <w:tcPr>
            <w:tcW w:w="248" w:type="pct"/>
          </w:tcPr>
          <w:p w14:paraId="698ED0AF" w14:textId="77777777" w:rsidR="00434915" w:rsidRDefault="00434915" w:rsidP="00843B83">
            <w:pPr>
              <w:pStyle w:val="ListParagraph"/>
              <w:numPr>
                <w:ilvl w:val="0"/>
                <w:numId w:val="171"/>
              </w:numPr>
              <w:tabs>
                <w:tab w:val="left" w:pos="4207"/>
              </w:tabs>
              <w:spacing w:after="60" w:line="240" w:lineRule="auto"/>
              <w:ind w:left="454" w:hanging="227"/>
              <w:jc w:val="left"/>
            </w:pPr>
          </w:p>
        </w:tc>
        <w:tc>
          <w:tcPr>
            <w:tcW w:w="694" w:type="pct"/>
            <w:vMerge w:val="restart"/>
          </w:tcPr>
          <w:p w14:paraId="26E8B5FF" w14:textId="48D47459" w:rsidR="00434915" w:rsidRDefault="00434915" w:rsidP="006A1F0A">
            <w:pPr>
              <w:tabs>
                <w:tab w:val="left" w:pos="4207"/>
              </w:tabs>
              <w:spacing w:after="60" w:line="240" w:lineRule="auto"/>
              <w:jc w:val="left"/>
            </w:pPr>
            <w:r>
              <w:t>Bộ phận tiếp nhận hồ sơ</w:t>
            </w:r>
          </w:p>
        </w:tc>
        <w:tc>
          <w:tcPr>
            <w:tcW w:w="893" w:type="pct"/>
          </w:tcPr>
          <w:p w14:paraId="489ACB1B" w14:textId="4CA06BBB" w:rsidR="00434915" w:rsidRDefault="00434915" w:rsidP="006A1F0A">
            <w:pPr>
              <w:tabs>
                <w:tab w:val="left" w:pos="4207"/>
              </w:tabs>
              <w:spacing w:after="60" w:line="240" w:lineRule="auto"/>
              <w:jc w:val="left"/>
            </w:pPr>
            <w:r w:rsidRPr="00363658">
              <w:t>Chờ tiếp nhận hồ sơ</w:t>
            </w:r>
            <w:r>
              <w:t xml:space="preserve"> trực tiếp</w:t>
            </w:r>
          </w:p>
        </w:tc>
        <w:tc>
          <w:tcPr>
            <w:tcW w:w="1241" w:type="pct"/>
          </w:tcPr>
          <w:p w14:paraId="756EB1FB" w14:textId="4151C5BE" w:rsidR="00434915" w:rsidRDefault="00434915" w:rsidP="006A1F0A">
            <w:pPr>
              <w:tabs>
                <w:tab w:val="left" w:pos="4207"/>
              </w:tabs>
              <w:spacing w:after="60" w:line="240" w:lineRule="auto"/>
              <w:jc w:val="left"/>
            </w:pPr>
            <w:r>
              <w:t>Tiếp nhận hồ sơ trực tiếp</w:t>
            </w:r>
          </w:p>
        </w:tc>
        <w:tc>
          <w:tcPr>
            <w:tcW w:w="1390" w:type="pct"/>
          </w:tcPr>
          <w:p w14:paraId="32AEEEF5" w14:textId="791BD792" w:rsidR="00434915" w:rsidRPr="00363658" w:rsidRDefault="00434915" w:rsidP="006A1F0A">
            <w:pPr>
              <w:tabs>
                <w:tab w:val="left" w:pos="4207"/>
              </w:tabs>
              <w:spacing w:after="60" w:line="240" w:lineRule="auto"/>
              <w:jc w:val="left"/>
            </w:pPr>
            <w:r>
              <w:t>Chờ xử lý chuyên ngành</w:t>
            </w:r>
          </w:p>
        </w:tc>
        <w:tc>
          <w:tcPr>
            <w:tcW w:w="534" w:type="pct"/>
          </w:tcPr>
          <w:p w14:paraId="7C1201BF" w14:textId="7FB1BBFD" w:rsidR="00434915" w:rsidRDefault="00434915" w:rsidP="006A1F0A">
            <w:pPr>
              <w:tabs>
                <w:tab w:val="left" w:pos="4207"/>
              </w:tabs>
              <w:spacing w:after="60" w:line="240" w:lineRule="auto"/>
              <w:jc w:val="center"/>
            </w:pPr>
            <w:r>
              <w:t>[3]</w:t>
            </w:r>
          </w:p>
        </w:tc>
      </w:tr>
      <w:tr w:rsidR="00434915" w14:paraId="3F4093D2" w14:textId="77777777" w:rsidTr="00AD2CA8">
        <w:tc>
          <w:tcPr>
            <w:tcW w:w="248" w:type="pct"/>
          </w:tcPr>
          <w:p w14:paraId="44DEB9C3" w14:textId="77777777" w:rsidR="00434915" w:rsidRDefault="00434915" w:rsidP="00843B83">
            <w:pPr>
              <w:pStyle w:val="ListParagraph"/>
              <w:numPr>
                <w:ilvl w:val="0"/>
                <w:numId w:val="171"/>
              </w:numPr>
              <w:tabs>
                <w:tab w:val="left" w:pos="4207"/>
              </w:tabs>
              <w:spacing w:after="60" w:line="240" w:lineRule="auto"/>
              <w:ind w:left="454" w:hanging="227"/>
              <w:jc w:val="left"/>
            </w:pPr>
          </w:p>
        </w:tc>
        <w:tc>
          <w:tcPr>
            <w:tcW w:w="694" w:type="pct"/>
            <w:vMerge/>
          </w:tcPr>
          <w:p w14:paraId="2F893A58" w14:textId="3A2C1954" w:rsidR="00434915" w:rsidRPr="00363658" w:rsidRDefault="00434915" w:rsidP="006A1F0A">
            <w:pPr>
              <w:tabs>
                <w:tab w:val="left" w:pos="4207"/>
              </w:tabs>
              <w:spacing w:after="60" w:line="240" w:lineRule="auto"/>
              <w:jc w:val="left"/>
            </w:pPr>
          </w:p>
        </w:tc>
        <w:tc>
          <w:tcPr>
            <w:tcW w:w="893" w:type="pct"/>
            <w:vMerge w:val="restart"/>
          </w:tcPr>
          <w:p w14:paraId="3E9006E7" w14:textId="58744617" w:rsidR="00434915" w:rsidRDefault="00434915" w:rsidP="009A1497">
            <w:pPr>
              <w:tabs>
                <w:tab w:val="left" w:pos="4207"/>
              </w:tabs>
              <w:spacing w:after="60" w:line="240" w:lineRule="auto"/>
              <w:jc w:val="left"/>
            </w:pPr>
            <w:r>
              <w:t>Chờ xử lý chuyên ngành</w:t>
            </w:r>
          </w:p>
        </w:tc>
        <w:tc>
          <w:tcPr>
            <w:tcW w:w="1241" w:type="pct"/>
          </w:tcPr>
          <w:p w14:paraId="3665A9F4" w14:textId="77777777" w:rsidR="00434915" w:rsidRDefault="00434915" w:rsidP="006A1F0A">
            <w:pPr>
              <w:tabs>
                <w:tab w:val="left" w:pos="4207"/>
              </w:tabs>
              <w:spacing w:after="60" w:line="240" w:lineRule="auto"/>
              <w:jc w:val="left"/>
            </w:pPr>
            <w:r>
              <w:t>Xử lý chuyên ngành</w:t>
            </w:r>
          </w:p>
        </w:tc>
        <w:tc>
          <w:tcPr>
            <w:tcW w:w="1390" w:type="pct"/>
          </w:tcPr>
          <w:p w14:paraId="7535CDE7" w14:textId="6836EA7D" w:rsidR="00434915" w:rsidRDefault="00434915" w:rsidP="006A1F0A">
            <w:pPr>
              <w:tabs>
                <w:tab w:val="left" w:pos="4207"/>
              </w:tabs>
              <w:spacing w:after="60" w:line="240" w:lineRule="auto"/>
              <w:jc w:val="left"/>
            </w:pPr>
            <w:r>
              <w:t>Chờ lập văn bản kế hoạch</w:t>
            </w:r>
          </w:p>
        </w:tc>
        <w:tc>
          <w:tcPr>
            <w:tcW w:w="534" w:type="pct"/>
            <w:vMerge w:val="restart"/>
          </w:tcPr>
          <w:p w14:paraId="2C291613" w14:textId="0ABE95A9" w:rsidR="00434915" w:rsidRDefault="00434915" w:rsidP="009A1497">
            <w:pPr>
              <w:tabs>
                <w:tab w:val="left" w:pos="4207"/>
              </w:tabs>
              <w:spacing w:after="60" w:line="240" w:lineRule="auto"/>
              <w:jc w:val="center"/>
            </w:pPr>
            <w:r>
              <w:t>[4]</w:t>
            </w:r>
          </w:p>
        </w:tc>
      </w:tr>
      <w:tr w:rsidR="00434915" w14:paraId="202692AD" w14:textId="77777777" w:rsidTr="00AD2CA8">
        <w:tc>
          <w:tcPr>
            <w:tcW w:w="248" w:type="pct"/>
          </w:tcPr>
          <w:p w14:paraId="2B73AC9E" w14:textId="77777777" w:rsidR="00434915" w:rsidRDefault="00434915" w:rsidP="00843B83">
            <w:pPr>
              <w:pStyle w:val="ListParagraph"/>
              <w:numPr>
                <w:ilvl w:val="0"/>
                <w:numId w:val="171"/>
              </w:numPr>
              <w:tabs>
                <w:tab w:val="left" w:pos="4207"/>
              </w:tabs>
              <w:spacing w:after="60" w:line="240" w:lineRule="auto"/>
              <w:ind w:left="454" w:hanging="227"/>
              <w:jc w:val="left"/>
            </w:pPr>
          </w:p>
        </w:tc>
        <w:tc>
          <w:tcPr>
            <w:tcW w:w="694" w:type="pct"/>
            <w:vMerge/>
          </w:tcPr>
          <w:p w14:paraId="0FB1EE43" w14:textId="77777777" w:rsidR="00434915" w:rsidRDefault="00434915" w:rsidP="006A1F0A">
            <w:pPr>
              <w:tabs>
                <w:tab w:val="left" w:pos="4207"/>
              </w:tabs>
              <w:spacing w:after="60" w:line="240" w:lineRule="auto"/>
              <w:jc w:val="left"/>
            </w:pPr>
          </w:p>
        </w:tc>
        <w:tc>
          <w:tcPr>
            <w:tcW w:w="893" w:type="pct"/>
            <w:vMerge/>
          </w:tcPr>
          <w:p w14:paraId="380E310B" w14:textId="77777777" w:rsidR="00434915" w:rsidRDefault="00434915" w:rsidP="006A1F0A">
            <w:pPr>
              <w:tabs>
                <w:tab w:val="left" w:pos="4207"/>
              </w:tabs>
              <w:spacing w:after="60" w:line="240" w:lineRule="auto"/>
              <w:jc w:val="left"/>
            </w:pPr>
          </w:p>
        </w:tc>
        <w:tc>
          <w:tcPr>
            <w:tcW w:w="1241" w:type="pct"/>
          </w:tcPr>
          <w:p w14:paraId="137C4F63" w14:textId="77777777" w:rsidR="00434915" w:rsidRDefault="00434915" w:rsidP="006A1F0A">
            <w:pPr>
              <w:tabs>
                <w:tab w:val="left" w:pos="4207"/>
              </w:tabs>
              <w:spacing w:after="60" w:line="240" w:lineRule="auto"/>
              <w:jc w:val="left"/>
            </w:pPr>
            <w:r>
              <w:t>Yêu cầu bổ sung</w:t>
            </w:r>
          </w:p>
        </w:tc>
        <w:tc>
          <w:tcPr>
            <w:tcW w:w="1390" w:type="pct"/>
          </w:tcPr>
          <w:p w14:paraId="22FE3B05" w14:textId="77777777" w:rsidR="00434915" w:rsidRDefault="00434915" w:rsidP="006A1F0A">
            <w:pPr>
              <w:tabs>
                <w:tab w:val="left" w:pos="4207"/>
              </w:tabs>
              <w:spacing w:after="60" w:line="240" w:lineRule="auto"/>
              <w:jc w:val="left"/>
            </w:pPr>
            <w:r>
              <w:t>Yêu cầu bổ sung hồ sơ</w:t>
            </w:r>
          </w:p>
        </w:tc>
        <w:tc>
          <w:tcPr>
            <w:tcW w:w="534" w:type="pct"/>
            <w:vMerge/>
          </w:tcPr>
          <w:p w14:paraId="0E2AEF2F" w14:textId="77777777" w:rsidR="00434915" w:rsidRDefault="00434915" w:rsidP="006A1F0A">
            <w:pPr>
              <w:tabs>
                <w:tab w:val="left" w:pos="4207"/>
              </w:tabs>
              <w:spacing w:after="60" w:line="240" w:lineRule="auto"/>
              <w:jc w:val="center"/>
            </w:pPr>
          </w:p>
        </w:tc>
      </w:tr>
      <w:tr w:rsidR="00AD2CA8" w14:paraId="0C646271" w14:textId="77777777" w:rsidTr="00AD2CA8">
        <w:tc>
          <w:tcPr>
            <w:tcW w:w="248" w:type="pct"/>
            <w:shd w:val="clear" w:color="auto" w:fill="F2F2F2" w:themeFill="background1" w:themeFillShade="F2"/>
          </w:tcPr>
          <w:p w14:paraId="2A90CA67"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val="restart"/>
            <w:shd w:val="clear" w:color="auto" w:fill="F2F2F2" w:themeFill="background1" w:themeFillShade="F2"/>
          </w:tcPr>
          <w:p w14:paraId="0FB19A2D" w14:textId="77777777" w:rsidR="00BA3718" w:rsidRDefault="00BA3718" w:rsidP="006A1F0A">
            <w:pPr>
              <w:tabs>
                <w:tab w:val="left" w:pos="4207"/>
              </w:tabs>
              <w:spacing w:after="60" w:line="240" w:lineRule="auto"/>
              <w:jc w:val="left"/>
            </w:pPr>
            <w:r>
              <w:t>P. Kế hoạch – Tài chính</w:t>
            </w:r>
          </w:p>
        </w:tc>
        <w:tc>
          <w:tcPr>
            <w:tcW w:w="893" w:type="pct"/>
            <w:vMerge w:val="restart"/>
            <w:shd w:val="clear" w:color="auto" w:fill="F2F2F2" w:themeFill="background1" w:themeFillShade="F2"/>
          </w:tcPr>
          <w:p w14:paraId="2B747223" w14:textId="77777777" w:rsidR="00BA3718" w:rsidRDefault="00BA3718" w:rsidP="006A1F0A">
            <w:pPr>
              <w:tabs>
                <w:tab w:val="left" w:pos="4207"/>
              </w:tabs>
              <w:spacing w:after="60" w:line="240" w:lineRule="auto"/>
              <w:jc w:val="left"/>
            </w:pPr>
            <w:r>
              <w:t>Chờ lập văn bản kế hoạch</w:t>
            </w:r>
          </w:p>
        </w:tc>
        <w:tc>
          <w:tcPr>
            <w:tcW w:w="1241" w:type="pct"/>
            <w:shd w:val="clear" w:color="auto" w:fill="F2F2F2" w:themeFill="background1" w:themeFillShade="F2"/>
          </w:tcPr>
          <w:p w14:paraId="2D4B6EA0" w14:textId="77777777" w:rsidR="00BA3718" w:rsidRDefault="00BA3718" w:rsidP="006A1F0A">
            <w:pPr>
              <w:tabs>
                <w:tab w:val="left" w:pos="4207"/>
              </w:tabs>
              <w:spacing w:after="60" w:line="240" w:lineRule="auto"/>
              <w:jc w:val="left"/>
            </w:pPr>
            <w:r>
              <w:t>Ra văn bản kế hoạch thực hiện</w:t>
            </w:r>
          </w:p>
        </w:tc>
        <w:tc>
          <w:tcPr>
            <w:tcW w:w="1390" w:type="pct"/>
            <w:shd w:val="clear" w:color="auto" w:fill="F2F2F2" w:themeFill="background1" w:themeFillShade="F2"/>
          </w:tcPr>
          <w:p w14:paraId="41DFB5A9" w14:textId="77777777" w:rsidR="00BA3718" w:rsidRDefault="00BA3718" w:rsidP="006A1F0A">
            <w:pPr>
              <w:tabs>
                <w:tab w:val="left" w:pos="4207"/>
              </w:tabs>
              <w:spacing w:after="60" w:line="240" w:lineRule="auto"/>
              <w:jc w:val="left"/>
            </w:pPr>
            <w:r>
              <w:t>Chờ xuất kho thiết bị</w:t>
            </w:r>
          </w:p>
        </w:tc>
        <w:tc>
          <w:tcPr>
            <w:tcW w:w="534" w:type="pct"/>
            <w:shd w:val="clear" w:color="auto" w:fill="F2F2F2" w:themeFill="background1" w:themeFillShade="F2"/>
          </w:tcPr>
          <w:p w14:paraId="3E48DD73" w14:textId="77777777" w:rsidR="00BA3718" w:rsidRDefault="00BA3718" w:rsidP="006A1F0A">
            <w:pPr>
              <w:tabs>
                <w:tab w:val="left" w:pos="4207"/>
              </w:tabs>
              <w:spacing w:after="60" w:line="240" w:lineRule="auto"/>
              <w:jc w:val="center"/>
            </w:pPr>
            <w:r>
              <w:t>[5]</w:t>
            </w:r>
          </w:p>
        </w:tc>
      </w:tr>
      <w:tr w:rsidR="00AD2CA8" w14:paraId="5D0253B1" w14:textId="77777777" w:rsidTr="00AD2CA8">
        <w:tc>
          <w:tcPr>
            <w:tcW w:w="248" w:type="pct"/>
            <w:shd w:val="clear" w:color="auto" w:fill="F2F2F2" w:themeFill="background1" w:themeFillShade="F2"/>
          </w:tcPr>
          <w:p w14:paraId="02213E7B"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5066955A"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0A7C7F08"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65221E83" w14:textId="77777777" w:rsidR="00BA3718" w:rsidRDefault="00BA3718" w:rsidP="006A1F0A">
            <w:pPr>
              <w:tabs>
                <w:tab w:val="left" w:pos="4207"/>
              </w:tabs>
              <w:spacing w:after="60" w:line="240" w:lineRule="auto"/>
              <w:jc w:val="left"/>
            </w:pPr>
            <w:r>
              <w:t>Trả lại</w:t>
            </w:r>
          </w:p>
        </w:tc>
        <w:tc>
          <w:tcPr>
            <w:tcW w:w="1390" w:type="pct"/>
            <w:shd w:val="clear" w:color="auto" w:fill="F2F2F2" w:themeFill="background1" w:themeFillShade="F2"/>
          </w:tcPr>
          <w:p w14:paraId="68F961CD" w14:textId="77777777" w:rsidR="00BA3718" w:rsidRDefault="00BA3718" w:rsidP="006A1F0A">
            <w:pPr>
              <w:tabs>
                <w:tab w:val="left" w:pos="4207"/>
              </w:tabs>
              <w:spacing w:after="60" w:line="240" w:lineRule="auto"/>
              <w:jc w:val="left"/>
            </w:pPr>
            <w:r w:rsidRPr="00FA7DBA">
              <w:t>Trình lãnh đạo Cục</w:t>
            </w:r>
          </w:p>
        </w:tc>
        <w:tc>
          <w:tcPr>
            <w:tcW w:w="534" w:type="pct"/>
            <w:shd w:val="clear" w:color="auto" w:fill="F2F2F2" w:themeFill="background1" w:themeFillShade="F2"/>
          </w:tcPr>
          <w:p w14:paraId="4229E9FD" w14:textId="77777777" w:rsidR="00BA3718" w:rsidRDefault="00BA3718" w:rsidP="006A1F0A">
            <w:pPr>
              <w:tabs>
                <w:tab w:val="left" w:pos="4207"/>
              </w:tabs>
              <w:spacing w:after="60" w:line="240" w:lineRule="auto"/>
              <w:jc w:val="center"/>
            </w:pPr>
            <w:r>
              <w:t>-</w:t>
            </w:r>
          </w:p>
        </w:tc>
      </w:tr>
      <w:tr w:rsidR="00AD2CA8" w14:paraId="2623BB8A" w14:textId="77777777" w:rsidTr="00AD2CA8">
        <w:tc>
          <w:tcPr>
            <w:tcW w:w="248" w:type="pct"/>
          </w:tcPr>
          <w:p w14:paraId="3D51A3C3"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val="restart"/>
          </w:tcPr>
          <w:p w14:paraId="0004505A" w14:textId="77777777" w:rsidR="00BA3718" w:rsidRDefault="00BA3718" w:rsidP="006A1F0A">
            <w:pPr>
              <w:tabs>
                <w:tab w:val="left" w:pos="4207"/>
              </w:tabs>
              <w:spacing w:after="60" w:line="240" w:lineRule="auto"/>
              <w:jc w:val="left"/>
            </w:pPr>
            <w:r>
              <w:t>P. Quản trị hạ tầng</w:t>
            </w:r>
          </w:p>
        </w:tc>
        <w:tc>
          <w:tcPr>
            <w:tcW w:w="893" w:type="pct"/>
            <w:vMerge w:val="restart"/>
          </w:tcPr>
          <w:p w14:paraId="408B3E60" w14:textId="77777777" w:rsidR="00BA3718" w:rsidRDefault="00BA3718" w:rsidP="006A1F0A">
            <w:pPr>
              <w:tabs>
                <w:tab w:val="left" w:pos="4207"/>
              </w:tabs>
              <w:spacing w:after="60" w:line="240" w:lineRule="auto"/>
              <w:jc w:val="left"/>
            </w:pPr>
            <w:r>
              <w:t>Chờ xuất kho thiết bị</w:t>
            </w:r>
          </w:p>
        </w:tc>
        <w:tc>
          <w:tcPr>
            <w:tcW w:w="1241" w:type="pct"/>
          </w:tcPr>
          <w:p w14:paraId="38E4ACC3" w14:textId="77777777" w:rsidR="00BA3718" w:rsidRDefault="00BA3718" w:rsidP="006A1F0A">
            <w:pPr>
              <w:tabs>
                <w:tab w:val="left" w:pos="4207"/>
              </w:tabs>
              <w:spacing w:after="60" w:line="240" w:lineRule="auto"/>
              <w:jc w:val="left"/>
            </w:pPr>
            <w:r>
              <w:t>Xuất kho thiết bị</w:t>
            </w:r>
          </w:p>
        </w:tc>
        <w:tc>
          <w:tcPr>
            <w:tcW w:w="1390" w:type="pct"/>
          </w:tcPr>
          <w:p w14:paraId="37C48BE8" w14:textId="77777777" w:rsidR="00BA3718" w:rsidRDefault="00BA3718" w:rsidP="006A1F0A">
            <w:pPr>
              <w:tabs>
                <w:tab w:val="left" w:pos="4207"/>
              </w:tabs>
              <w:spacing w:after="60" w:line="240" w:lineRule="auto"/>
              <w:jc w:val="left"/>
            </w:pPr>
            <w:r>
              <w:t>Chờ xuất phiếu xuất kho</w:t>
            </w:r>
          </w:p>
        </w:tc>
        <w:tc>
          <w:tcPr>
            <w:tcW w:w="534" w:type="pct"/>
          </w:tcPr>
          <w:p w14:paraId="0A381FAC" w14:textId="77777777" w:rsidR="00BA3718" w:rsidRDefault="00BA3718" w:rsidP="006A1F0A">
            <w:pPr>
              <w:tabs>
                <w:tab w:val="left" w:pos="4207"/>
              </w:tabs>
              <w:spacing w:after="60" w:line="240" w:lineRule="auto"/>
              <w:jc w:val="center"/>
            </w:pPr>
            <w:r>
              <w:t>[6]</w:t>
            </w:r>
          </w:p>
        </w:tc>
      </w:tr>
      <w:tr w:rsidR="00AD2CA8" w14:paraId="5104C232" w14:textId="77777777" w:rsidTr="00AD2CA8">
        <w:tc>
          <w:tcPr>
            <w:tcW w:w="248" w:type="pct"/>
          </w:tcPr>
          <w:p w14:paraId="43DE5D7F"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tcPr>
          <w:p w14:paraId="44B5AC1A" w14:textId="77777777" w:rsidR="00BA3718" w:rsidRDefault="00BA3718" w:rsidP="006A1F0A">
            <w:pPr>
              <w:tabs>
                <w:tab w:val="left" w:pos="4207"/>
              </w:tabs>
              <w:spacing w:after="60" w:line="240" w:lineRule="auto"/>
              <w:jc w:val="left"/>
            </w:pPr>
          </w:p>
        </w:tc>
        <w:tc>
          <w:tcPr>
            <w:tcW w:w="893" w:type="pct"/>
            <w:vMerge/>
          </w:tcPr>
          <w:p w14:paraId="0898288E" w14:textId="77777777" w:rsidR="00BA3718" w:rsidRDefault="00BA3718" w:rsidP="006A1F0A">
            <w:pPr>
              <w:tabs>
                <w:tab w:val="left" w:pos="4207"/>
              </w:tabs>
              <w:spacing w:after="60" w:line="240" w:lineRule="auto"/>
              <w:jc w:val="left"/>
            </w:pPr>
          </w:p>
        </w:tc>
        <w:tc>
          <w:tcPr>
            <w:tcW w:w="1241" w:type="pct"/>
          </w:tcPr>
          <w:p w14:paraId="50589186" w14:textId="77777777" w:rsidR="00BA3718" w:rsidRDefault="00BA3718" w:rsidP="006A1F0A">
            <w:pPr>
              <w:tabs>
                <w:tab w:val="left" w:pos="4207"/>
              </w:tabs>
              <w:spacing w:after="60" w:line="240" w:lineRule="auto"/>
              <w:jc w:val="left"/>
            </w:pPr>
            <w:r>
              <w:t>Trả lại</w:t>
            </w:r>
          </w:p>
        </w:tc>
        <w:tc>
          <w:tcPr>
            <w:tcW w:w="1390" w:type="pct"/>
          </w:tcPr>
          <w:p w14:paraId="70D39586" w14:textId="77777777" w:rsidR="00BA3718" w:rsidRDefault="00BA3718" w:rsidP="006A1F0A">
            <w:pPr>
              <w:tabs>
                <w:tab w:val="left" w:pos="4207"/>
              </w:tabs>
              <w:spacing w:after="60" w:line="240" w:lineRule="auto"/>
              <w:jc w:val="left"/>
            </w:pPr>
            <w:r>
              <w:t>Chờ lập văn bản kế hoạch</w:t>
            </w:r>
          </w:p>
        </w:tc>
        <w:tc>
          <w:tcPr>
            <w:tcW w:w="534" w:type="pct"/>
          </w:tcPr>
          <w:p w14:paraId="001C1957" w14:textId="77777777" w:rsidR="00BA3718" w:rsidRDefault="00BA3718" w:rsidP="006A1F0A">
            <w:pPr>
              <w:tabs>
                <w:tab w:val="left" w:pos="4207"/>
              </w:tabs>
              <w:spacing w:after="60" w:line="240" w:lineRule="auto"/>
              <w:jc w:val="center"/>
            </w:pPr>
            <w:r>
              <w:t>-</w:t>
            </w:r>
          </w:p>
        </w:tc>
      </w:tr>
      <w:tr w:rsidR="009A1497" w14:paraId="0760DE79" w14:textId="77777777" w:rsidTr="00AD2CA8">
        <w:tc>
          <w:tcPr>
            <w:tcW w:w="248" w:type="pct"/>
          </w:tcPr>
          <w:p w14:paraId="3E9ADCB8"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tcPr>
          <w:p w14:paraId="56125DED" w14:textId="77777777" w:rsidR="00BA3718" w:rsidRDefault="00BA3718" w:rsidP="006A1F0A">
            <w:pPr>
              <w:tabs>
                <w:tab w:val="left" w:pos="4207"/>
              </w:tabs>
              <w:spacing w:after="60" w:line="240" w:lineRule="auto"/>
              <w:jc w:val="left"/>
            </w:pPr>
          </w:p>
        </w:tc>
        <w:tc>
          <w:tcPr>
            <w:tcW w:w="893" w:type="pct"/>
          </w:tcPr>
          <w:p w14:paraId="19AA3A32" w14:textId="77777777" w:rsidR="00BA3718" w:rsidRDefault="00BA3718" w:rsidP="006A1F0A">
            <w:pPr>
              <w:tabs>
                <w:tab w:val="left" w:pos="4207"/>
              </w:tabs>
              <w:spacing w:after="60" w:line="240" w:lineRule="auto"/>
              <w:jc w:val="left"/>
            </w:pPr>
            <w:r>
              <w:t>Chờ xuất phiếu xuất kho thiết bị</w:t>
            </w:r>
          </w:p>
        </w:tc>
        <w:tc>
          <w:tcPr>
            <w:tcW w:w="1241" w:type="pct"/>
          </w:tcPr>
          <w:p w14:paraId="328755A0" w14:textId="77777777" w:rsidR="00BA3718" w:rsidRDefault="00BA3718" w:rsidP="006A1F0A">
            <w:pPr>
              <w:tabs>
                <w:tab w:val="left" w:pos="4207"/>
              </w:tabs>
              <w:spacing w:after="60" w:line="240" w:lineRule="auto"/>
              <w:jc w:val="left"/>
            </w:pPr>
            <w:r>
              <w:t>Xuất phiếu xuất kho thiết bị</w:t>
            </w:r>
          </w:p>
        </w:tc>
        <w:tc>
          <w:tcPr>
            <w:tcW w:w="1390" w:type="pct"/>
          </w:tcPr>
          <w:p w14:paraId="0CEC9D37" w14:textId="77777777" w:rsidR="00BA3718" w:rsidRDefault="00BA3718" w:rsidP="006A1F0A">
            <w:pPr>
              <w:tabs>
                <w:tab w:val="left" w:pos="4207"/>
              </w:tabs>
              <w:spacing w:after="60" w:line="240" w:lineRule="auto"/>
              <w:jc w:val="left"/>
            </w:pPr>
            <w:r>
              <w:t>Chờ tiếp nhận thiết bị</w:t>
            </w:r>
          </w:p>
        </w:tc>
        <w:tc>
          <w:tcPr>
            <w:tcW w:w="534" w:type="pct"/>
          </w:tcPr>
          <w:p w14:paraId="6C580265" w14:textId="77777777" w:rsidR="00BA3718" w:rsidRDefault="00BA3718" w:rsidP="006A1F0A">
            <w:pPr>
              <w:tabs>
                <w:tab w:val="left" w:pos="4207"/>
              </w:tabs>
              <w:spacing w:after="60" w:line="240" w:lineRule="auto"/>
              <w:jc w:val="center"/>
            </w:pPr>
            <w:r>
              <w:t>[7]</w:t>
            </w:r>
          </w:p>
        </w:tc>
      </w:tr>
      <w:tr w:rsidR="006A02F6" w14:paraId="242276C8" w14:textId="77777777" w:rsidTr="00AD2CA8">
        <w:tc>
          <w:tcPr>
            <w:tcW w:w="248" w:type="pct"/>
            <w:shd w:val="clear" w:color="auto" w:fill="F2F2F2" w:themeFill="background1" w:themeFillShade="F2"/>
          </w:tcPr>
          <w:p w14:paraId="2A436C26"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shd w:val="clear" w:color="auto" w:fill="F2F2F2" w:themeFill="background1" w:themeFillShade="F2"/>
          </w:tcPr>
          <w:p w14:paraId="7798BD60" w14:textId="73326826" w:rsidR="00BA3718" w:rsidRDefault="00604CAF" w:rsidP="006A1F0A">
            <w:pPr>
              <w:tabs>
                <w:tab w:val="left" w:pos="4207"/>
              </w:tabs>
              <w:spacing w:after="60" w:line="240" w:lineRule="auto"/>
              <w:jc w:val="left"/>
            </w:pPr>
            <w:r>
              <w:t>Trung tâm Chứng thực số</w:t>
            </w:r>
          </w:p>
        </w:tc>
        <w:tc>
          <w:tcPr>
            <w:tcW w:w="893" w:type="pct"/>
            <w:shd w:val="clear" w:color="auto" w:fill="F2F2F2" w:themeFill="background1" w:themeFillShade="F2"/>
          </w:tcPr>
          <w:p w14:paraId="39A60855" w14:textId="77777777" w:rsidR="00BA3718" w:rsidRDefault="00BA3718" w:rsidP="006A1F0A">
            <w:pPr>
              <w:tabs>
                <w:tab w:val="left" w:pos="4207"/>
              </w:tabs>
              <w:spacing w:after="60" w:line="240" w:lineRule="auto"/>
              <w:jc w:val="left"/>
            </w:pPr>
            <w:r>
              <w:t>Chờ tiếp nhận thiết bị</w:t>
            </w:r>
          </w:p>
        </w:tc>
        <w:tc>
          <w:tcPr>
            <w:tcW w:w="1241" w:type="pct"/>
            <w:shd w:val="clear" w:color="auto" w:fill="F2F2F2" w:themeFill="background1" w:themeFillShade="F2"/>
          </w:tcPr>
          <w:p w14:paraId="319A737B" w14:textId="77777777" w:rsidR="00BA3718" w:rsidRDefault="00BA3718" w:rsidP="006A1F0A">
            <w:pPr>
              <w:tabs>
                <w:tab w:val="left" w:pos="4207"/>
              </w:tabs>
              <w:spacing w:after="60" w:line="240" w:lineRule="auto"/>
              <w:jc w:val="left"/>
            </w:pPr>
            <w:r>
              <w:t>Cập nhật thông tin danh sách thiết bị</w:t>
            </w:r>
          </w:p>
        </w:tc>
        <w:tc>
          <w:tcPr>
            <w:tcW w:w="1390" w:type="pct"/>
            <w:shd w:val="clear" w:color="auto" w:fill="F2F2F2" w:themeFill="background1" w:themeFillShade="F2"/>
          </w:tcPr>
          <w:p w14:paraId="0D4CFDEB" w14:textId="77777777" w:rsidR="00BA3718" w:rsidRDefault="00BA3718" w:rsidP="006A1F0A">
            <w:pPr>
              <w:tabs>
                <w:tab w:val="left" w:pos="4207"/>
              </w:tabs>
              <w:spacing w:after="60" w:line="240" w:lineRule="auto"/>
              <w:jc w:val="left"/>
            </w:pPr>
            <w:r>
              <w:t>Chờ phân công xử lý</w:t>
            </w:r>
          </w:p>
        </w:tc>
        <w:tc>
          <w:tcPr>
            <w:tcW w:w="534" w:type="pct"/>
            <w:shd w:val="clear" w:color="auto" w:fill="F2F2F2" w:themeFill="background1" w:themeFillShade="F2"/>
          </w:tcPr>
          <w:p w14:paraId="5DB5D7BE" w14:textId="77777777" w:rsidR="00BA3718" w:rsidRDefault="00BA3718" w:rsidP="006A1F0A">
            <w:pPr>
              <w:tabs>
                <w:tab w:val="left" w:pos="4207"/>
              </w:tabs>
              <w:spacing w:after="60" w:line="240" w:lineRule="auto"/>
              <w:jc w:val="center"/>
            </w:pPr>
            <w:r>
              <w:t>[8]</w:t>
            </w:r>
          </w:p>
        </w:tc>
      </w:tr>
      <w:tr w:rsidR="00AD2CA8" w14:paraId="2876A542" w14:textId="77777777" w:rsidTr="00AD2CA8">
        <w:tc>
          <w:tcPr>
            <w:tcW w:w="248" w:type="pct"/>
          </w:tcPr>
          <w:p w14:paraId="59339991"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val="restart"/>
          </w:tcPr>
          <w:p w14:paraId="2B973162" w14:textId="77D35994" w:rsidR="00BA3718" w:rsidRDefault="00BA3718" w:rsidP="006A1F0A">
            <w:pPr>
              <w:tabs>
                <w:tab w:val="left" w:pos="4207"/>
              </w:tabs>
              <w:spacing w:after="60" w:line="240" w:lineRule="auto"/>
              <w:jc w:val="left"/>
            </w:pPr>
            <w:r>
              <w:t xml:space="preserve">Giám đốc </w:t>
            </w:r>
            <w:r w:rsidR="00604CAF">
              <w:t>Trung tâm Chứng thực số</w:t>
            </w:r>
          </w:p>
        </w:tc>
        <w:tc>
          <w:tcPr>
            <w:tcW w:w="893" w:type="pct"/>
            <w:vMerge w:val="restart"/>
          </w:tcPr>
          <w:p w14:paraId="624E510B" w14:textId="77777777" w:rsidR="00BA3718" w:rsidRDefault="00BA3718" w:rsidP="006A1F0A">
            <w:pPr>
              <w:tabs>
                <w:tab w:val="left" w:pos="4207"/>
              </w:tabs>
              <w:spacing w:after="60" w:line="240" w:lineRule="auto"/>
              <w:jc w:val="left"/>
            </w:pPr>
            <w:r>
              <w:t>Chờ phân công xử lý</w:t>
            </w:r>
          </w:p>
        </w:tc>
        <w:tc>
          <w:tcPr>
            <w:tcW w:w="1241" w:type="pct"/>
          </w:tcPr>
          <w:p w14:paraId="71880808" w14:textId="77777777" w:rsidR="00BA3718" w:rsidRDefault="00BA3718" w:rsidP="006A1F0A">
            <w:pPr>
              <w:tabs>
                <w:tab w:val="left" w:pos="4207"/>
              </w:tabs>
              <w:spacing w:after="60" w:line="240" w:lineRule="auto"/>
              <w:jc w:val="left"/>
            </w:pPr>
            <w:r>
              <w:t>Phân công đơn vị thực hiện</w:t>
            </w:r>
          </w:p>
        </w:tc>
        <w:tc>
          <w:tcPr>
            <w:tcW w:w="1390" w:type="pct"/>
          </w:tcPr>
          <w:p w14:paraId="0AA91079" w14:textId="77777777" w:rsidR="00BA3718" w:rsidRDefault="00BA3718" w:rsidP="006A1F0A">
            <w:pPr>
              <w:tabs>
                <w:tab w:val="left" w:pos="4207"/>
              </w:tabs>
              <w:spacing w:after="60" w:line="240" w:lineRule="auto"/>
              <w:jc w:val="left"/>
            </w:pPr>
            <w:r>
              <w:t>Chờ xử lý CTS</w:t>
            </w:r>
          </w:p>
        </w:tc>
        <w:tc>
          <w:tcPr>
            <w:tcW w:w="534" w:type="pct"/>
          </w:tcPr>
          <w:p w14:paraId="12E9A549" w14:textId="77777777" w:rsidR="00BA3718" w:rsidRDefault="00BA3718" w:rsidP="006A1F0A">
            <w:pPr>
              <w:tabs>
                <w:tab w:val="left" w:pos="4207"/>
              </w:tabs>
              <w:spacing w:after="60" w:line="240" w:lineRule="auto"/>
              <w:jc w:val="center"/>
            </w:pPr>
            <w:r>
              <w:t>[9]</w:t>
            </w:r>
          </w:p>
        </w:tc>
      </w:tr>
      <w:tr w:rsidR="00AD2CA8" w14:paraId="3A6EABA3" w14:textId="77777777" w:rsidTr="00AD2CA8">
        <w:tc>
          <w:tcPr>
            <w:tcW w:w="248" w:type="pct"/>
          </w:tcPr>
          <w:p w14:paraId="6AAE903E"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tcPr>
          <w:p w14:paraId="45E08E5D" w14:textId="77777777" w:rsidR="00BA3718" w:rsidRDefault="00BA3718" w:rsidP="006A1F0A">
            <w:pPr>
              <w:tabs>
                <w:tab w:val="left" w:pos="4207"/>
              </w:tabs>
              <w:spacing w:after="60" w:line="240" w:lineRule="auto"/>
              <w:jc w:val="left"/>
            </w:pPr>
          </w:p>
        </w:tc>
        <w:tc>
          <w:tcPr>
            <w:tcW w:w="893" w:type="pct"/>
            <w:vMerge/>
          </w:tcPr>
          <w:p w14:paraId="52C25895" w14:textId="77777777" w:rsidR="00BA3718" w:rsidRDefault="00BA3718" w:rsidP="006A1F0A">
            <w:pPr>
              <w:tabs>
                <w:tab w:val="left" w:pos="4207"/>
              </w:tabs>
              <w:spacing w:after="60" w:line="240" w:lineRule="auto"/>
              <w:jc w:val="left"/>
            </w:pPr>
          </w:p>
        </w:tc>
        <w:tc>
          <w:tcPr>
            <w:tcW w:w="1241" w:type="pct"/>
          </w:tcPr>
          <w:p w14:paraId="04CD1AF5" w14:textId="77777777" w:rsidR="00BA3718" w:rsidRDefault="00BA3718" w:rsidP="006A1F0A">
            <w:pPr>
              <w:tabs>
                <w:tab w:val="left" w:pos="4207"/>
              </w:tabs>
              <w:spacing w:after="60" w:line="240" w:lineRule="auto"/>
              <w:jc w:val="left"/>
            </w:pPr>
            <w:r>
              <w:t>Trả lại</w:t>
            </w:r>
          </w:p>
        </w:tc>
        <w:tc>
          <w:tcPr>
            <w:tcW w:w="1390" w:type="pct"/>
          </w:tcPr>
          <w:p w14:paraId="4B8FDFC7" w14:textId="77777777" w:rsidR="00BA3718" w:rsidRDefault="00BA3718" w:rsidP="006A1F0A">
            <w:pPr>
              <w:tabs>
                <w:tab w:val="left" w:pos="4207"/>
              </w:tabs>
              <w:spacing w:after="60" w:line="240" w:lineRule="auto"/>
              <w:jc w:val="left"/>
            </w:pPr>
            <w:r>
              <w:t>Trình lãnh đạo Cục</w:t>
            </w:r>
          </w:p>
        </w:tc>
        <w:tc>
          <w:tcPr>
            <w:tcW w:w="534" w:type="pct"/>
          </w:tcPr>
          <w:p w14:paraId="6988A6AA" w14:textId="77777777" w:rsidR="00BA3718" w:rsidRDefault="00BA3718" w:rsidP="006A1F0A">
            <w:pPr>
              <w:tabs>
                <w:tab w:val="left" w:pos="4207"/>
              </w:tabs>
              <w:spacing w:after="60" w:line="240" w:lineRule="auto"/>
              <w:jc w:val="center"/>
            </w:pPr>
            <w:r>
              <w:t>-</w:t>
            </w:r>
          </w:p>
        </w:tc>
      </w:tr>
      <w:tr w:rsidR="00AD2CA8" w14:paraId="4EDC938B" w14:textId="77777777" w:rsidTr="00AD2CA8">
        <w:tc>
          <w:tcPr>
            <w:tcW w:w="248" w:type="pct"/>
            <w:shd w:val="clear" w:color="auto" w:fill="F2F2F2" w:themeFill="background1" w:themeFillShade="F2"/>
          </w:tcPr>
          <w:p w14:paraId="42BB6AED"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val="restart"/>
            <w:shd w:val="clear" w:color="auto" w:fill="F2F2F2" w:themeFill="background1" w:themeFillShade="F2"/>
          </w:tcPr>
          <w:p w14:paraId="2B01D05A" w14:textId="3219CF31" w:rsidR="00BA3718" w:rsidRDefault="00604CAF" w:rsidP="006A1F0A">
            <w:pPr>
              <w:tabs>
                <w:tab w:val="left" w:pos="4207"/>
              </w:tabs>
              <w:spacing w:after="60" w:line="240" w:lineRule="auto"/>
              <w:jc w:val="left"/>
            </w:pPr>
            <w:r>
              <w:t>Trung tâm Chứng thực số</w:t>
            </w:r>
          </w:p>
        </w:tc>
        <w:tc>
          <w:tcPr>
            <w:tcW w:w="893" w:type="pct"/>
            <w:vMerge w:val="restart"/>
            <w:shd w:val="clear" w:color="auto" w:fill="F2F2F2" w:themeFill="background1" w:themeFillShade="F2"/>
          </w:tcPr>
          <w:p w14:paraId="7FA2E6C1" w14:textId="77777777" w:rsidR="00BA3718" w:rsidRDefault="00BA3718" w:rsidP="006A1F0A">
            <w:pPr>
              <w:tabs>
                <w:tab w:val="left" w:pos="4207"/>
              </w:tabs>
              <w:spacing w:after="60" w:line="240" w:lineRule="auto"/>
              <w:jc w:val="left"/>
            </w:pPr>
            <w:r>
              <w:t>Chờ xử lý CTS</w:t>
            </w:r>
          </w:p>
        </w:tc>
        <w:tc>
          <w:tcPr>
            <w:tcW w:w="1241" w:type="pct"/>
            <w:shd w:val="clear" w:color="auto" w:fill="F2F2F2" w:themeFill="background1" w:themeFillShade="F2"/>
          </w:tcPr>
          <w:p w14:paraId="277B870E" w14:textId="77777777" w:rsidR="00BA3718" w:rsidRDefault="00BA3718" w:rsidP="006A1F0A">
            <w:pPr>
              <w:tabs>
                <w:tab w:val="left" w:pos="4207"/>
              </w:tabs>
              <w:spacing w:after="60" w:line="240" w:lineRule="auto"/>
              <w:jc w:val="left"/>
            </w:pPr>
            <w:r>
              <w:t>Gửi token trắng cho cơ quan, tổ chức</w:t>
            </w:r>
          </w:p>
        </w:tc>
        <w:tc>
          <w:tcPr>
            <w:tcW w:w="1390" w:type="pct"/>
            <w:shd w:val="clear" w:color="auto" w:fill="F2F2F2" w:themeFill="background1" w:themeFillShade="F2"/>
          </w:tcPr>
          <w:p w14:paraId="48F8F130" w14:textId="77777777" w:rsidR="00BA3718" w:rsidRPr="00E60494" w:rsidRDefault="00BA3718" w:rsidP="006A1F0A">
            <w:pPr>
              <w:tabs>
                <w:tab w:val="left" w:pos="4207"/>
              </w:tabs>
              <w:spacing w:after="60" w:line="240" w:lineRule="auto"/>
              <w:jc w:val="left"/>
              <w:rPr>
                <w:i/>
              </w:rPr>
            </w:pPr>
            <w:r>
              <w:t xml:space="preserve">Chờ VN Post chuyển phát token trắng cho cơ quan, tổ chức </w:t>
            </w:r>
            <w:r>
              <w:sym w:font="Wingdings" w:char="F0E0"/>
            </w:r>
            <w:r>
              <w:t xml:space="preserve"> Đã chuyển phát token trắng cho cơ </w:t>
            </w:r>
            <w:r>
              <w:lastRenderedPageBreak/>
              <w:t xml:space="preserve">quan, tổ chức </w:t>
            </w:r>
            <w:r>
              <w:rPr>
                <w:i/>
              </w:rPr>
              <w:t>(trạng thái dựa vào quy trình chuyển phát của VNPost)</w:t>
            </w:r>
          </w:p>
        </w:tc>
        <w:tc>
          <w:tcPr>
            <w:tcW w:w="534" w:type="pct"/>
            <w:shd w:val="clear" w:color="auto" w:fill="F2F2F2" w:themeFill="background1" w:themeFillShade="F2"/>
          </w:tcPr>
          <w:p w14:paraId="114994C2" w14:textId="77777777" w:rsidR="00BA3718" w:rsidRDefault="00BA3718" w:rsidP="006A1F0A">
            <w:pPr>
              <w:tabs>
                <w:tab w:val="left" w:pos="4207"/>
              </w:tabs>
              <w:spacing w:after="60" w:line="240" w:lineRule="auto"/>
              <w:jc w:val="center"/>
            </w:pPr>
            <w:r>
              <w:lastRenderedPageBreak/>
              <w:t>[10]</w:t>
            </w:r>
          </w:p>
        </w:tc>
      </w:tr>
      <w:tr w:rsidR="00AD2CA8" w14:paraId="7D1117F2" w14:textId="77777777" w:rsidTr="00AD2CA8">
        <w:tc>
          <w:tcPr>
            <w:tcW w:w="248" w:type="pct"/>
            <w:shd w:val="clear" w:color="auto" w:fill="F2F2F2" w:themeFill="background1" w:themeFillShade="F2"/>
          </w:tcPr>
          <w:p w14:paraId="7F1516C1"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6716F374"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7686A764"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26D0AA01" w14:textId="77777777" w:rsidR="00BA3718" w:rsidRDefault="00BA3718" w:rsidP="006A1F0A">
            <w:pPr>
              <w:tabs>
                <w:tab w:val="left" w:pos="4207"/>
              </w:tabs>
              <w:spacing w:after="60" w:line="240" w:lineRule="auto"/>
              <w:jc w:val="left"/>
            </w:pPr>
            <w:r>
              <w:t>Cấp Chứng thư số (không có thiết bị)</w:t>
            </w:r>
          </w:p>
        </w:tc>
        <w:tc>
          <w:tcPr>
            <w:tcW w:w="1390" w:type="pct"/>
            <w:shd w:val="clear" w:color="auto" w:fill="F2F2F2" w:themeFill="background1" w:themeFillShade="F2"/>
          </w:tcPr>
          <w:p w14:paraId="2E16B9D0" w14:textId="77777777" w:rsidR="00BA3718" w:rsidRDefault="00BA3718" w:rsidP="006A1F0A">
            <w:pPr>
              <w:tabs>
                <w:tab w:val="left" w:pos="4207"/>
              </w:tabs>
              <w:spacing w:after="60" w:line="240" w:lineRule="auto"/>
              <w:jc w:val="left"/>
            </w:pPr>
            <w:r>
              <w:t xml:space="preserve">Đã cấp CTS </w:t>
            </w:r>
            <w:r w:rsidRPr="00F023D7">
              <w:rPr>
                <w:i/>
              </w:rPr>
              <w:t>(Kết thúc)</w:t>
            </w:r>
          </w:p>
        </w:tc>
        <w:tc>
          <w:tcPr>
            <w:tcW w:w="534" w:type="pct"/>
            <w:vMerge w:val="restart"/>
            <w:shd w:val="clear" w:color="auto" w:fill="F2F2F2" w:themeFill="background1" w:themeFillShade="F2"/>
          </w:tcPr>
          <w:p w14:paraId="38E3250C" w14:textId="77777777" w:rsidR="00BA3718" w:rsidRDefault="00BA3718" w:rsidP="006A1F0A">
            <w:pPr>
              <w:tabs>
                <w:tab w:val="left" w:pos="4207"/>
              </w:tabs>
              <w:spacing w:after="60" w:line="240" w:lineRule="auto"/>
              <w:jc w:val="center"/>
            </w:pPr>
            <w:r>
              <w:t>[11]</w:t>
            </w:r>
          </w:p>
        </w:tc>
      </w:tr>
      <w:tr w:rsidR="00AD2CA8" w14:paraId="159C92D3" w14:textId="77777777" w:rsidTr="00AD2CA8">
        <w:tc>
          <w:tcPr>
            <w:tcW w:w="248" w:type="pct"/>
            <w:shd w:val="clear" w:color="auto" w:fill="F2F2F2" w:themeFill="background1" w:themeFillShade="F2"/>
          </w:tcPr>
          <w:p w14:paraId="13D08FE9"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432D8DD3"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45A6A9A0"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25C62E07" w14:textId="77777777" w:rsidR="00BA3718" w:rsidRDefault="00BA3718" w:rsidP="006A1F0A">
            <w:pPr>
              <w:tabs>
                <w:tab w:val="left" w:pos="4207"/>
              </w:tabs>
              <w:spacing w:after="60" w:line="240" w:lineRule="auto"/>
              <w:jc w:val="left"/>
            </w:pPr>
            <w:r>
              <w:t>Cấp Chứng thư số cho SIM</w:t>
            </w:r>
          </w:p>
        </w:tc>
        <w:tc>
          <w:tcPr>
            <w:tcW w:w="1390" w:type="pct"/>
            <w:shd w:val="clear" w:color="auto" w:fill="F2F2F2" w:themeFill="background1" w:themeFillShade="F2"/>
          </w:tcPr>
          <w:p w14:paraId="3EE08049" w14:textId="77777777" w:rsidR="00BA3718" w:rsidRDefault="00BA3718" w:rsidP="006A1F0A">
            <w:pPr>
              <w:tabs>
                <w:tab w:val="left" w:pos="4207"/>
              </w:tabs>
              <w:spacing w:after="60" w:line="240" w:lineRule="auto"/>
              <w:jc w:val="left"/>
            </w:pPr>
            <w:r>
              <w:t>Chờ cập nhật thông tin SIM đã cấp</w:t>
            </w:r>
          </w:p>
        </w:tc>
        <w:tc>
          <w:tcPr>
            <w:tcW w:w="534" w:type="pct"/>
            <w:vMerge/>
            <w:shd w:val="clear" w:color="auto" w:fill="F2F2F2" w:themeFill="background1" w:themeFillShade="F2"/>
          </w:tcPr>
          <w:p w14:paraId="45A63DC5" w14:textId="77777777" w:rsidR="00BA3718" w:rsidRDefault="00BA3718" w:rsidP="006A1F0A">
            <w:pPr>
              <w:tabs>
                <w:tab w:val="left" w:pos="4207"/>
              </w:tabs>
              <w:spacing w:after="60" w:line="240" w:lineRule="auto"/>
              <w:jc w:val="center"/>
            </w:pPr>
          </w:p>
        </w:tc>
      </w:tr>
      <w:tr w:rsidR="00AD2CA8" w14:paraId="0B625A41" w14:textId="77777777" w:rsidTr="00AD2CA8">
        <w:tc>
          <w:tcPr>
            <w:tcW w:w="248" w:type="pct"/>
            <w:shd w:val="clear" w:color="auto" w:fill="F2F2F2" w:themeFill="background1" w:themeFillShade="F2"/>
          </w:tcPr>
          <w:p w14:paraId="32B95D7A"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0C43ED56"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24F4B1D1"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5A5673E5" w14:textId="77777777" w:rsidR="00BA3718" w:rsidRDefault="00BA3718" w:rsidP="006A1F0A">
            <w:pPr>
              <w:tabs>
                <w:tab w:val="left" w:pos="4207"/>
              </w:tabs>
              <w:spacing w:after="60" w:line="240" w:lineRule="auto"/>
              <w:jc w:val="left"/>
            </w:pPr>
            <w:r>
              <w:t>Cấp Chứng thư số cho Token</w:t>
            </w:r>
          </w:p>
        </w:tc>
        <w:tc>
          <w:tcPr>
            <w:tcW w:w="1390" w:type="pct"/>
            <w:shd w:val="clear" w:color="auto" w:fill="F2F2F2" w:themeFill="background1" w:themeFillShade="F2"/>
          </w:tcPr>
          <w:p w14:paraId="41A8F148" w14:textId="77777777" w:rsidR="00BA3718" w:rsidRDefault="00BA3718" w:rsidP="006A1F0A">
            <w:pPr>
              <w:tabs>
                <w:tab w:val="left" w:pos="4207"/>
              </w:tabs>
              <w:spacing w:after="60" w:line="240" w:lineRule="auto"/>
              <w:jc w:val="left"/>
            </w:pPr>
            <w:r>
              <w:t>Chờ in thẻ nhựa</w:t>
            </w:r>
          </w:p>
        </w:tc>
        <w:tc>
          <w:tcPr>
            <w:tcW w:w="534" w:type="pct"/>
            <w:vMerge/>
            <w:shd w:val="clear" w:color="auto" w:fill="F2F2F2" w:themeFill="background1" w:themeFillShade="F2"/>
          </w:tcPr>
          <w:p w14:paraId="093D2FE0" w14:textId="77777777" w:rsidR="00BA3718" w:rsidRDefault="00BA3718" w:rsidP="006A1F0A">
            <w:pPr>
              <w:tabs>
                <w:tab w:val="left" w:pos="4207"/>
              </w:tabs>
              <w:spacing w:after="60" w:line="240" w:lineRule="auto"/>
              <w:jc w:val="center"/>
            </w:pPr>
          </w:p>
        </w:tc>
      </w:tr>
      <w:tr w:rsidR="00AD2CA8" w14:paraId="4959AFB8" w14:textId="77777777" w:rsidTr="00AD2CA8">
        <w:tc>
          <w:tcPr>
            <w:tcW w:w="248" w:type="pct"/>
            <w:shd w:val="clear" w:color="auto" w:fill="F2F2F2" w:themeFill="background1" w:themeFillShade="F2"/>
          </w:tcPr>
          <w:p w14:paraId="572D13BA"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775AB589"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6DF34958"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2951A97C" w14:textId="77777777" w:rsidR="00BA3718" w:rsidRDefault="00BA3718" w:rsidP="006A1F0A">
            <w:pPr>
              <w:tabs>
                <w:tab w:val="left" w:pos="4207"/>
              </w:tabs>
              <w:spacing w:after="60" w:line="240" w:lineRule="auto"/>
              <w:jc w:val="left"/>
            </w:pPr>
            <w:r>
              <w:t>Cấp chứng thư số cho các thiết bị khác</w:t>
            </w:r>
          </w:p>
        </w:tc>
        <w:tc>
          <w:tcPr>
            <w:tcW w:w="1390" w:type="pct"/>
            <w:shd w:val="clear" w:color="auto" w:fill="F2F2F2" w:themeFill="background1" w:themeFillShade="F2"/>
          </w:tcPr>
          <w:p w14:paraId="3CDFBEE8" w14:textId="77777777" w:rsidR="00BA3718" w:rsidRDefault="00BA3718" w:rsidP="006A1F0A">
            <w:pPr>
              <w:tabs>
                <w:tab w:val="left" w:pos="4207"/>
              </w:tabs>
              <w:spacing w:after="60" w:line="240" w:lineRule="auto"/>
              <w:jc w:val="left"/>
            </w:pPr>
            <w:r>
              <w:t>Chờ trả kết quả</w:t>
            </w:r>
          </w:p>
        </w:tc>
        <w:tc>
          <w:tcPr>
            <w:tcW w:w="534" w:type="pct"/>
            <w:vMerge/>
            <w:shd w:val="clear" w:color="auto" w:fill="F2F2F2" w:themeFill="background1" w:themeFillShade="F2"/>
          </w:tcPr>
          <w:p w14:paraId="6EABA158" w14:textId="77777777" w:rsidR="00BA3718" w:rsidRDefault="00BA3718" w:rsidP="006A1F0A">
            <w:pPr>
              <w:tabs>
                <w:tab w:val="left" w:pos="4207"/>
              </w:tabs>
              <w:spacing w:after="60" w:line="240" w:lineRule="auto"/>
              <w:jc w:val="center"/>
            </w:pPr>
          </w:p>
        </w:tc>
      </w:tr>
      <w:tr w:rsidR="00AD2CA8" w14:paraId="7C728155" w14:textId="77777777" w:rsidTr="00AD2CA8">
        <w:tc>
          <w:tcPr>
            <w:tcW w:w="248" w:type="pct"/>
            <w:shd w:val="clear" w:color="auto" w:fill="F2F2F2" w:themeFill="background1" w:themeFillShade="F2"/>
          </w:tcPr>
          <w:p w14:paraId="10B6FE56"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5747F093"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7DE50E3E"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57604E5E" w14:textId="77777777" w:rsidR="00BA3718" w:rsidRDefault="00BA3718" w:rsidP="006A1F0A">
            <w:pPr>
              <w:tabs>
                <w:tab w:val="left" w:pos="4207"/>
              </w:tabs>
              <w:spacing w:after="60" w:line="240" w:lineRule="auto"/>
              <w:jc w:val="left"/>
            </w:pPr>
            <w:r>
              <w:t>Trả lại</w:t>
            </w:r>
          </w:p>
        </w:tc>
        <w:tc>
          <w:tcPr>
            <w:tcW w:w="1390" w:type="pct"/>
            <w:shd w:val="clear" w:color="auto" w:fill="F2F2F2" w:themeFill="background1" w:themeFillShade="F2"/>
          </w:tcPr>
          <w:p w14:paraId="24AB5114" w14:textId="77777777" w:rsidR="00BA3718" w:rsidRDefault="00BA3718" w:rsidP="006A1F0A">
            <w:pPr>
              <w:tabs>
                <w:tab w:val="left" w:pos="4207"/>
              </w:tabs>
              <w:spacing w:after="60" w:line="240" w:lineRule="auto"/>
              <w:jc w:val="left"/>
            </w:pPr>
            <w:r>
              <w:t>Chờ phân công xử lý</w:t>
            </w:r>
          </w:p>
        </w:tc>
        <w:tc>
          <w:tcPr>
            <w:tcW w:w="534" w:type="pct"/>
            <w:shd w:val="clear" w:color="auto" w:fill="F2F2F2" w:themeFill="background1" w:themeFillShade="F2"/>
          </w:tcPr>
          <w:p w14:paraId="5B523971" w14:textId="77777777" w:rsidR="00BA3718" w:rsidRDefault="00BA3718" w:rsidP="006A1F0A">
            <w:pPr>
              <w:tabs>
                <w:tab w:val="left" w:pos="4207"/>
              </w:tabs>
              <w:spacing w:after="60" w:line="240" w:lineRule="auto"/>
              <w:jc w:val="center"/>
            </w:pPr>
            <w:r>
              <w:t>-</w:t>
            </w:r>
          </w:p>
        </w:tc>
      </w:tr>
      <w:tr w:rsidR="00AD2CA8" w14:paraId="56FEEF92" w14:textId="77777777" w:rsidTr="00AD2CA8">
        <w:tc>
          <w:tcPr>
            <w:tcW w:w="248" w:type="pct"/>
            <w:shd w:val="clear" w:color="auto" w:fill="F2F2F2" w:themeFill="background1" w:themeFillShade="F2"/>
          </w:tcPr>
          <w:p w14:paraId="4FD89F8D"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446DBFDC" w14:textId="77777777" w:rsidR="00BA3718" w:rsidRDefault="00BA3718" w:rsidP="006A1F0A">
            <w:pPr>
              <w:tabs>
                <w:tab w:val="left" w:pos="4207"/>
              </w:tabs>
              <w:spacing w:after="60" w:line="240" w:lineRule="auto"/>
              <w:jc w:val="left"/>
            </w:pPr>
          </w:p>
        </w:tc>
        <w:tc>
          <w:tcPr>
            <w:tcW w:w="893" w:type="pct"/>
            <w:shd w:val="clear" w:color="auto" w:fill="F2F2F2" w:themeFill="background1" w:themeFillShade="F2"/>
          </w:tcPr>
          <w:p w14:paraId="41663A61" w14:textId="77777777" w:rsidR="00BA3718" w:rsidRDefault="00BA3718" w:rsidP="006A1F0A">
            <w:pPr>
              <w:tabs>
                <w:tab w:val="left" w:pos="4207"/>
              </w:tabs>
              <w:spacing w:after="60" w:line="240" w:lineRule="auto"/>
              <w:jc w:val="left"/>
            </w:pPr>
            <w:r>
              <w:t>Chờ cập nhật thông tin SIM đã cấp</w:t>
            </w:r>
          </w:p>
        </w:tc>
        <w:tc>
          <w:tcPr>
            <w:tcW w:w="1241" w:type="pct"/>
            <w:shd w:val="clear" w:color="auto" w:fill="F2F2F2" w:themeFill="background1" w:themeFillShade="F2"/>
          </w:tcPr>
          <w:p w14:paraId="09DA84D1" w14:textId="77777777" w:rsidR="00BA3718" w:rsidRDefault="00BA3718" w:rsidP="006A1F0A">
            <w:pPr>
              <w:tabs>
                <w:tab w:val="left" w:pos="4207"/>
              </w:tabs>
              <w:spacing w:after="60" w:line="240" w:lineRule="auto"/>
              <w:jc w:val="left"/>
            </w:pPr>
            <w:r>
              <w:t>Cập nhật thông tin SIM đã cấp</w:t>
            </w:r>
          </w:p>
        </w:tc>
        <w:tc>
          <w:tcPr>
            <w:tcW w:w="1390" w:type="pct"/>
            <w:shd w:val="clear" w:color="auto" w:fill="F2F2F2" w:themeFill="background1" w:themeFillShade="F2"/>
          </w:tcPr>
          <w:p w14:paraId="1F25F6C8" w14:textId="77777777" w:rsidR="00BA3718" w:rsidRDefault="00BA3718" w:rsidP="006A1F0A">
            <w:pPr>
              <w:tabs>
                <w:tab w:val="left" w:pos="4207"/>
              </w:tabs>
              <w:spacing w:after="60" w:line="240" w:lineRule="auto"/>
              <w:jc w:val="left"/>
            </w:pPr>
            <w:r>
              <w:t>Chờ in nhãn SIM</w:t>
            </w:r>
          </w:p>
        </w:tc>
        <w:tc>
          <w:tcPr>
            <w:tcW w:w="534" w:type="pct"/>
            <w:shd w:val="clear" w:color="auto" w:fill="F2F2F2" w:themeFill="background1" w:themeFillShade="F2"/>
          </w:tcPr>
          <w:p w14:paraId="0E791A9F" w14:textId="77777777" w:rsidR="00BA3718" w:rsidRDefault="00BA3718" w:rsidP="006A1F0A">
            <w:pPr>
              <w:tabs>
                <w:tab w:val="left" w:pos="4207"/>
              </w:tabs>
              <w:spacing w:after="60" w:line="240" w:lineRule="auto"/>
              <w:jc w:val="center"/>
            </w:pPr>
            <w:r>
              <w:t>[12]</w:t>
            </w:r>
          </w:p>
        </w:tc>
      </w:tr>
      <w:tr w:rsidR="00AD2CA8" w14:paraId="3FAA9F88" w14:textId="77777777" w:rsidTr="00AD2CA8">
        <w:tc>
          <w:tcPr>
            <w:tcW w:w="248" w:type="pct"/>
            <w:shd w:val="clear" w:color="auto" w:fill="F2F2F2" w:themeFill="background1" w:themeFillShade="F2"/>
          </w:tcPr>
          <w:p w14:paraId="0D399B85"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760FEADF" w14:textId="77777777" w:rsidR="00BA3718" w:rsidRDefault="00BA3718" w:rsidP="006A1F0A">
            <w:pPr>
              <w:tabs>
                <w:tab w:val="left" w:pos="4207"/>
              </w:tabs>
              <w:spacing w:after="60" w:line="240" w:lineRule="auto"/>
              <w:jc w:val="left"/>
            </w:pPr>
          </w:p>
        </w:tc>
        <w:tc>
          <w:tcPr>
            <w:tcW w:w="893" w:type="pct"/>
            <w:shd w:val="clear" w:color="auto" w:fill="F2F2F2" w:themeFill="background1" w:themeFillShade="F2"/>
          </w:tcPr>
          <w:p w14:paraId="5BB257A2" w14:textId="77777777" w:rsidR="00BA3718" w:rsidRDefault="00BA3718" w:rsidP="006A1F0A">
            <w:pPr>
              <w:tabs>
                <w:tab w:val="left" w:pos="4207"/>
              </w:tabs>
              <w:spacing w:after="60" w:line="240" w:lineRule="auto"/>
              <w:jc w:val="left"/>
            </w:pPr>
            <w:r>
              <w:t>Chờ in nhãn SIM</w:t>
            </w:r>
          </w:p>
        </w:tc>
        <w:tc>
          <w:tcPr>
            <w:tcW w:w="1241" w:type="pct"/>
            <w:shd w:val="clear" w:color="auto" w:fill="F2F2F2" w:themeFill="background1" w:themeFillShade="F2"/>
          </w:tcPr>
          <w:p w14:paraId="63D8CDF9" w14:textId="77777777" w:rsidR="00BA3718" w:rsidRDefault="00BA3718" w:rsidP="006A1F0A">
            <w:pPr>
              <w:tabs>
                <w:tab w:val="left" w:pos="4207"/>
              </w:tabs>
              <w:spacing w:after="60" w:line="240" w:lineRule="auto"/>
              <w:jc w:val="left"/>
            </w:pPr>
            <w:r>
              <w:t>In nhãn SIM</w:t>
            </w:r>
          </w:p>
        </w:tc>
        <w:tc>
          <w:tcPr>
            <w:tcW w:w="1390" w:type="pct"/>
            <w:shd w:val="clear" w:color="auto" w:fill="F2F2F2" w:themeFill="background1" w:themeFillShade="F2"/>
          </w:tcPr>
          <w:p w14:paraId="0F62A76C" w14:textId="77777777" w:rsidR="00BA3718" w:rsidRDefault="00BA3718" w:rsidP="006A1F0A">
            <w:pPr>
              <w:tabs>
                <w:tab w:val="left" w:pos="4207"/>
              </w:tabs>
              <w:spacing w:after="60" w:line="240" w:lineRule="auto"/>
              <w:jc w:val="left"/>
            </w:pPr>
            <w:r>
              <w:t>Chờ trả kết quả</w:t>
            </w:r>
          </w:p>
        </w:tc>
        <w:tc>
          <w:tcPr>
            <w:tcW w:w="534" w:type="pct"/>
            <w:shd w:val="clear" w:color="auto" w:fill="F2F2F2" w:themeFill="background1" w:themeFillShade="F2"/>
          </w:tcPr>
          <w:p w14:paraId="56BD852B" w14:textId="77777777" w:rsidR="00BA3718" w:rsidRDefault="00BA3718" w:rsidP="006A1F0A">
            <w:pPr>
              <w:tabs>
                <w:tab w:val="left" w:pos="4207"/>
              </w:tabs>
              <w:spacing w:after="60" w:line="240" w:lineRule="auto"/>
              <w:jc w:val="center"/>
            </w:pPr>
            <w:r>
              <w:t>[13]</w:t>
            </w:r>
          </w:p>
        </w:tc>
      </w:tr>
      <w:tr w:rsidR="00AD2CA8" w14:paraId="63066F35" w14:textId="77777777" w:rsidTr="00AD2CA8">
        <w:tc>
          <w:tcPr>
            <w:tcW w:w="248" w:type="pct"/>
            <w:shd w:val="clear" w:color="auto" w:fill="F2F2F2" w:themeFill="background1" w:themeFillShade="F2"/>
          </w:tcPr>
          <w:p w14:paraId="0FB7073D"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7B9D7909" w14:textId="77777777" w:rsidR="00BA3718" w:rsidRDefault="00BA3718" w:rsidP="006A1F0A">
            <w:pPr>
              <w:tabs>
                <w:tab w:val="left" w:pos="4207"/>
              </w:tabs>
              <w:spacing w:after="60" w:line="240" w:lineRule="auto"/>
              <w:jc w:val="left"/>
            </w:pPr>
          </w:p>
        </w:tc>
        <w:tc>
          <w:tcPr>
            <w:tcW w:w="893" w:type="pct"/>
            <w:shd w:val="clear" w:color="auto" w:fill="F2F2F2" w:themeFill="background1" w:themeFillShade="F2"/>
          </w:tcPr>
          <w:p w14:paraId="63395237" w14:textId="77777777" w:rsidR="00BA3718" w:rsidRDefault="00BA3718" w:rsidP="006A1F0A">
            <w:pPr>
              <w:tabs>
                <w:tab w:val="left" w:pos="4207"/>
              </w:tabs>
              <w:spacing w:after="60" w:line="240" w:lineRule="auto"/>
              <w:jc w:val="left"/>
            </w:pPr>
            <w:r>
              <w:t>Chờ in thẻ nhựa</w:t>
            </w:r>
          </w:p>
        </w:tc>
        <w:tc>
          <w:tcPr>
            <w:tcW w:w="1241" w:type="pct"/>
            <w:shd w:val="clear" w:color="auto" w:fill="F2F2F2" w:themeFill="background1" w:themeFillShade="F2"/>
          </w:tcPr>
          <w:p w14:paraId="2914033D" w14:textId="77777777" w:rsidR="00BA3718" w:rsidRDefault="00BA3718" w:rsidP="006A1F0A">
            <w:pPr>
              <w:tabs>
                <w:tab w:val="left" w:pos="4207"/>
              </w:tabs>
              <w:spacing w:after="60" w:line="240" w:lineRule="auto"/>
              <w:jc w:val="left"/>
            </w:pPr>
            <w:r>
              <w:t>In thẻ nhựa</w:t>
            </w:r>
          </w:p>
        </w:tc>
        <w:tc>
          <w:tcPr>
            <w:tcW w:w="1390" w:type="pct"/>
            <w:shd w:val="clear" w:color="auto" w:fill="F2F2F2" w:themeFill="background1" w:themeFillShade="F2"/>
          </w:tcPr>
          <w:p w14:paraId="7FCD0D47" w14:textId="77777777" w:rsidR="00BA3718" w:rsidRDefault="00BA3718" w:rsidP="006A1F0A">
            <w:pPr>
              <w:tabs>
                <w:tab w:val="left" w:pos="4207"/>
              </w:tabs>
              <w:spacing w:after="60" w:line="240" w:lineRule="auto"/>
              <w:jc w:val="left"/>
            </w:pPr>
            <w:r>
              <w:t>Chờ trả kết quả</w:t>
            </w:r>
          </w:p>
        </w:tc>
        <w:tc>
          <w:tcPr>
            <w:tcW w:w="534" w:type="pct"/>
            <w:shd w:val="clear" w:color="auto" w:fill="F2F2F2" w:themeFill="background1" w:themeFillShade="F2"/>
          </w:tcPr>
          <w:p w14:paraId="78835FFD" w14:textId="77777777" w:rsidR="00BA3718" w:rsidRDefault="00BA3718" w:rsidP="006A1F0A">
            <w:pPr>
              <w:tabs>
                <w:tab w:val="left" w:pos="4207"/>
              </w:tabs>
              <w:spacing w:after="60" w:line="240" w:lineRule="auto"/>
              <w:jc w:val="center"/>
            </w:pPr>
            <w:r>
              <w:t>[13]</w:t>
            </w:r>
          </w:p>
        </w:tc>
      </w:tr>
      <w:tr w:rsidR="00AD2CA8" w14:paraId="596EBDC9" w14:textId="77777777" w:rsidTr="00AD2CA8">
        <w:tc>
          <w:tcPr>
            <w:tcW w:w="248" w:type="pct"/>
          </w:tcPr>
          <w:p w14:paraId="08E53FAA"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val="restart"/>
          </w:tcPr>
          <w:p w14:paraId="5DC81673" w14:textId="77777777" w:rsidR="00BA3718" w:rsidRDefault="00BA3718" w:rsidP="006A1F0A">
            <w:pPr>
              <w:tabs>
                <w:tab w:val="left" w:pos="4207"/>
              </w:tabs>
              <w:spacing w:after="60" w:line="240" w:lineRule="auto"/>
              <w:jc w:val="left"/>
            </w:pPr>
            <w:r>
              <w:t>Bộ phận trả kết quả</w:t>
            </w:r>
          </w:p>
        </w:tc>
        <w:tc>
          <w:tcPr>
            <w:tcW w:w="893" w:type="pct"/>
            <w:vMerge w:val="restart"/>
          </w:tcPr>
          <w:p w14:paraId="601234BC" w14:textId="77777777" w:rsidR="00BA3718" w:rsidRDefault="00BA3718" w:rsidP="006A1F0A">
            <w:pPr>
              <w:tabs>
                <w:tab w:val="left" w:pos="4207"/>
              </w:tabs>
              <w:spacing w:after="60" w:line="240" w:lineRule="auto"/>
              <w:jc w:val="left"/>
            </w:pPr>
            <w:r>
              <w:t>Chờ trả kết quả</w:t>
            </w:r>
          </w:p>
        </w:tc>
        <w:tc>
          <w:tcPr>
            <w:tcW w:w="1241" w:type="pct"/>
          </w:tcPr>
          <w:p w14:paraId="357DECE9" w14:textId="77777777" w:rsidR="00BA3718" w:rsidRDefault="00BA3718" w:rsidP="006A1F0A">
            <w:pPr>
              <w:tabs>
                <w:tab w:val="left" w:pos="4207"/>
              </w:tabs>
              <w:spacing w:after="60" w:line="240" w:lineRule="auto"/>
              <w:jc w:val="left"/>
            </w:pPr>
            <w:r>
              <w:t>Trả kết quả trực tiếp</w:t>
            </w:r>
          </w:p>
        </w:tc>
        <w:tc>
          <w:tcPr>
            <w:tcW w:w="1390" w:type="pct"/>
          </w:tcPr>
          <w:p w14:paraId="3AF66D9A" w14:textId="77777777" w:rsidR="00BA3718" w:rsidRPr="0031623E" w:rsidRDefault="00BA3718" w:rsidP="006A1F0A">
            <w:pPr>
              <w:tabs>
                <w:tab w:val="left" w:pos="4207"/>
              </w:tabs>
              <w:spacing w:after="60" w:line="240" w:lineRule="auto"/>
              <w:jc w:val="left"/>
              <w:rPr>
                <w:i/>
              </w:rPr>
            </w:pPr>
            <w:r>
              <w:t xml:space="preserve">Đã trả kết quả cấp CTS </w:t>
            </w:r>
            <w:r>
              <w:rPr>
                <w:i/>
              </w:rPr>
              <w:t>(Kết thúc)</w:t>
            </w:r>
          </w:p>
        </w:tc>
        <w:tc>
          <w:tcPr>
            <w:tcW w:w="534" w:type="pct"/>
          </w:tcPr>
          <w:p w14:paraId="1AD78750" w14:textId="77777777" w:rsidR="00BA3718" w:rsidRDefault="00BA3718" w:rsidP="006A1F0A">
            <w:pPr>
              <w:tabs>
                <w:tab w:val="left" w:pos="4207"/>
              </w:tabs>
              <w:spacing w:after="60" w:line="240" w:lineRule="auto"/>
              <w:jc w:val="center"/>
            </w:pPr>
            <w:r>
              <w:t>[14]</w:t>
            </w:r>
          </w:p>
        </w:tc>
      </w:tr>
      <w:tr w:rsidR="00AD2CA8" w14:paraId="06BB697F" w14:textId="77777777" w:rsidTr="00AD2CA8">
        <w:tc>
          <w:tcPr>
            <w:tcW w:w="248" w:type="pct"/>
          </w:tcPr>
          <w:p w14:paraId="0873AAEE"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tcPr>
          <w:p w14:paraId="587116F2" w14:textId="77777777" w:rsidR="00BA3718" w:rsidRDefault="00BA3718" w:rsidP="006A1F0A">
            <w:pPr>
              <w:tabs>
                <w:tab w:val="left" w:pos="4207"/>
              </w:tabs>
              <w:spacing w:after="60" w:line="240" w:lineRule="auto"/>
              <w:jc w:val="left"/>
            </w:pPr>
          </w:p>
        </w:tc>
        <w:tc>
          <w:tcPr>
            <w:tcW w:w="893" w:type="pct"/>
            <w:vMerge/>
          </w:tcPr>
          <w:p w14:paraId="058A1B62" w14:textId="77777777" w:rsidR="00BA3718" w:rsidRDefault="00BA3718" w:rsidP="006A1F0A">
            <w:pPr>
              <w:tabs>
                <w:tab w:val="left" w:pos="4207"/>
              </w:tabs>
              <w:spacing w:after="60" w:line="240" w:lineRule="auto"/>
              <w:jc w:val="left"/>
            </w:pPr>
          </w:p>
        </w:tc>
        <w:tc>
          <w:tcPr>
            <w:tcW w:w="1241" w:type="pct"/>
          </w:tcPr>
          <w:p w14:paraId="1E492D6F" w14:textId="77777777" w:rsidR="00BA3718" w:rsidRDefault="00BA3718" w:rsidP="006A1F0A">
            <w:pPr>
              <w:tabs>
                <w:tab w:val="left" w:pos="4207"/>
              </w:tabs>
              <w:spacing w:after="60" w:line="240" w:lineRule="auto"/>
              <w:jc w:val="left"/>
            </w:pPr>
            <w:r>
              <w:t>Trả kết quả qua VNPost</w:t>
            </w:r>
          </w:p>
        </w:tc>
        <w:tc>
          <w:tcPr>
            <w:tcW w:w="1390" w:type="pct"/>
          </w:tcPr>
          <w:p w14:paraId="7860C2F4" w14:textId="77777777" w:rsidR="00BA3718" w:rsidRDefault="00BA3718" w:rsidP="006A1F0A">
            <w:pPr>
              <w:tabs>
                <w:tab w:val="left" w:pos="4207"/>
              </w:tabs>
              <w:spacing w:after="60" w:line="240" w:lineRule="auto"/>
              <w:jc w:val="left"/>
            </w:pPr>
            <w:r>
              <w:t xml:space="preserve">VN Post đang chuyển phát kết quả xử lý hồ sơ </w:t>
            </w:r>
            <w:r>
              <w:sym w:font="Wingdings" w:char="F0E0"/>
            </w:r>
            <w:r>
              <w:t xml:space="preserve"> Đã trả kết quả cấp CTS </w:t>
            </w:r>
            <w:r>
              <w:rPr>
                <w:i/>
              </w:rPr>
              <w:t>(Kết thúc)</w:t>
            </w:r>
          </w:p>
        </w:tc>
        <w:tc>
          <w:tcPr>
            <w:tcW w:w="534" w:type="pct"/>
          </w:tcPr>
          <w:p w14:paraId="3323FD5B" w14:textId="77777777" w:rsidR="00BA3718" w:rsidRDefault="00BA3718" w:rsidP="006A1F0A">
            <w:pPr>
              <w:tabs>
                <w:tab w:val="left" w:pos="4207"/>
              </w:tabs>
              <w:spacing w:after="60" w:line="240" w:lineRule="auto"/>
              <w:jc w:val="center"/>
            </w:pPr>
            <w:r>
              <w:t>[15]</w:t>
            </w:r>
          </w:p>
        </w:tc>
      </w:tr>
      <w:tr w:rsidR="00AD2CA8" w14:paraId="17B20696" w14:textId="77777777" w:rsidTr="00AD2CA8">
        <w:tc>
          <w:tcPr>
            <w:tcW w:w="248" w:type="pct"/>
            <w:shd w:val="clear" w:color="auto" w:fill="F2F2F2" w:themeFill="background1" w:themeFillShade="F2"/>
          </w:tcPr>
          <w:p w14:paraId="5ECAF404"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shd w:val="clear" w:color="auto" w:fill="F2F2F2" w:themeFill="background1" w:themeFillShade="F2"/>
          </w:tcPr>
          <w:p w14:paraId="2B003737" w14:textId="77777777" w:rsidR="00BA3718" w:rsidRDefault="00BA3718" w:rsidP="006A1F0A">
            <w:pPr>
              <w:tabs>
                <w:tab w:val="left" w:pos="4207"/>
              </w:tabs>
              <w:spacing w:after="60" w:line="240" w:lineRule="auto"/>
              <w:jc w:val="left"/>
            </w:pPr>
            <w:r>
              <w:t>Hệ thống</w:t>
            </w:r>
          </w:p>
        </w:tc>
        <w:tc>
          <w:tcPr>
            <w:tcW w:w="893" w:type="pct"/>
            <w:shd w:val="clear" w:color="auto" w:fill="F2F2F2" w:themeFill="background1" w:themeFillShade="F2"/>
          </w:tcPr>
          <w:p w14:paraId="4252F2D3" w14:textId="77777777" w:rsidR="00BA3718" w:rsidRDefault="00BA3718" w:rsidP="006A1F0A">
            <w:pPr>
              <w:tabs>
                <w:tab w:val="left" w:pos="4207"/>
              </w:tabs>
              <w:spacing w:after="60" w:line="240" w:lineRule="auto"/>
              <w:jc w:val="left"/>
            </w:pPr>
            <w:r>
              <w:t>Đã chuyển phát token trắng cho cơ quan, tổ chức</w:t>
            </w:r>
          </w:p>
        </w:tc>
        <w:tc>
          <w:tcPr>
            <w:tcW w:w="1241" w:type="pct"/>
            <w:shd w:val="clear" w:color="auto" w:fill="F2F2F2" w:themeFill="background1" w:themeFillShade="F2"/>
          </w:tcPr>
          <w:p w14:paraId="033A6B30" w14:textId="77777777" w:rsidR="00BA3718" w:rsidRPr="004F387B" w:rsidRDefault="00BA3718" w:rsidP="006A1F0A">
            <w:pPr>
              <w:tabs>
                <w:tab w:val="left" w:pos="4207"/>
              </w:tabs>
              <w:spacing w:after="60" w:line="240" w:lineRule="auto"/>
              <w:jc w:val="left"/>
              <w:rPr>
                <w:i/>
              </w:rPr>
            </w:pPr>
            <w:r w:rsidRPr="004F387B">
              <w:rPr>
                <w:i/>
              </w:rPr>
              <w:t>(Gửi Activation code cho cơ quan, tổ chức)</w:t>
            </w:r>
          </w:p>
        </w:tc>
        <w:tc>
          <w:tcPr>
            <w:tcW w:w="1390" w:type="pct"/>
            <w:shd w:val="clear" w:color="auto" w:fill="F2F2F2" w:themeFill="background1" w:themeFillShade="F2"/>
          </w:tcPr>
          <w:p w14:paraId="732EBE71" w14:textId="77777777" w:rsidR="00BA3718" w:rsidRDefault="00BA3718" w:rsidP="006A1F0A">
            <w:pPr>
              <w:tabs>
                <w:tab w:val="left" w:pos="4207"/>
              </w:tabs>
              <w:spacing w:after="60" w:line="240" w:lineRule="auto"/>
              <w:jc w:val="left"/>
            </w:pPr>
            <w:r>
              <w:t>Đã chuyển phát token trắng, cơ quan, tổ chức sinh CTS</w:t>
            </w:r>
          </w:p>
        </w:tc>
        <w:tc>
          <w:tcPr>
            <w:tcW w:w="534" w:type="pct"/>
            <w:shd w:val="clear" w:color="auto" w:fill="F2F2F2" w:themeFill="background1" w:themeFillShade="F2"/>
          </w:tcPr>
          <w:p w14:paraId="634CE31F" w14:textId="77777777" w:rsidR="00BA3718" w:rsidRDefault="00BA3718" w:rsidP="006A1F0A">
            <w:pPr>
              <w:tabs>
                <w:tab w:val="left" w:pos="4207"/>
              </w:tabs>
              <w:spacing w:after="60" w:line="240" w:lineRule="auto"/>
              <w:jc w:val="center"/>
            </w:pPr>
            <w:r>
              <w:t>[16]</w:t>
            </w:r>
          </w:p>
        </w:tc>
      </w:tr>
      <w:tr w:rsidR="00AD2CA8" w14:paraId="6EF3FE9E" w14:textId="77777777" w:rsidTr="00AD2CA8">
        <w:tc>
          <w:tcPr>
            <w:tcW w:w="248" w:type="pct"/>
          </w:tcPr>
          <w:p w14:paraId="23B378AB"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tcPr>
          <w:p w14:paraId="3728F93C" w14:textId="77777777" w:rsidR="00BA3718" w:rsidRDefault="00BA3718" w:rsidP="006A1F0A">
            <w:pPr>
              <w:tabs>
                <w:tab w:val="left" w:pos="4207"/>
              </w:tabs>
              <w:spacing w:after="60" w:line="240" w:lineRule="auto"/>
              <w:jc w:val="left"/>
            </w:pPr>
            <w:r>
              <w:t>Cơ quan, tổ chức</w:t>
            </w:r>
          </w:p>
        </w:tc>
        <w:tc>
          <w:tcPr>
            <w:tcW w:w="893" w:type="pct"/>
          </w:tcPr>
          <w:p w14:paraId="39EE46B8" w14:textId="77777777" w:rsidR="00BA3718" w:rsidRDefault="00BA3718" w:rsidP="006A1F0A">
            <w:pPr>
              <w:tabs>
                <w:tab w:val="left" w:pos="4207"/>
              </w:tabs>
              <w:spacing w:after="60" w:line="240" w:lineRule="auto"/>
              <w:jc w:val="left"/>
            </w:pPr>
            <w:r>
              <w:t>Đã chuyển phát token trắng, cơ quan, tổ chức sinh CTS</w:t>
            </w:r>
          </w:p>
        </w:tc>
        <w:tc>
          <w:tcPr>
            <w:tcW w:w="1241" w:type="pct"/>
          </w:tcPr>
          <w:p w14:paraId="051BC51B" w14:textId="77777777" w:rsidR="00BA3718" w:rsidRDefault="00BA3718" w:rsidP="006A1F0A">
            <w:pPr>
              <w:tabs>
                <w:tab w:val="left" w:pos="4207"/>
              </w:tabs>
              <w:spacing w:after="60" w:line="240" w:lineRule="auto"/>
              <w:jc w:val="left"/>
            </w:pPr>
            <w:r>
              <w:t>Sinh chứng thư số</w:t>
            </w:r>
          </w:p>
        </w:tc>
        <w:tc>
          <w:tcPr>
            <w:tcW w:w="1390" w:type="pct"/>
          </w:tcPr>
          <w:p w14:paraId="1565627F" w14:textId="77777777" w:rsidR="00BA3718" w:rsidRPr="0082330D" w:rsidRDefault="00BA3718" w:rsidP="006A1F0A">
            <w:pPr>
              <w:tabs>
                <w:tab w:val="left" w:pos="4207"/>
              </w:tabs>
              <w:spacing w:after="60" w:line="240" w:lineRule="auto"/>
              <w:jc w:val="left"/>
              <w:rPr>
                <w:i/>
              </w:rPr>
            </w:pPr>
            <w:r>
              <w:t xml:space="preserve">Đã cấp CTS </w:t>
            </w:r>
            <w:r>
              <w:rPr>
                <w:i/>
              </w:rPr>
              <w:t>(Kết thúc)</w:t>
            </w:r>
          </w:p>
        </w:tc>
        <w:tc>
          <w:tcPr>
            <w:tcW w:w="534" w:type="pct"/>
          </w:tcPr>
          <w:p w14:paraId="6D8052C3" w14:textId="77777777" w:rsidR="00BA3718" w:rsidRDefault="00BA3718" w:rsidP="006A1F0A">
            <w:pPr>
              <w:tabs>
                <w:tab w:val="left" w:pos="4207"/>
              </w:tabs>
              <w:spacing w:after="60" w:line="240" w:lineRule="auto"/>
              <w:jc w:val="center"/>
            </w:pPr>
            <w:r>
              <w:t>[17]</w:t>
            </w:r>
          </w:p>
        </w:tc>
      </w:tr>
      <w:tr w:rsidR="006A02F6" w14:paraId="052E3AD5" w14:textId="77777777" w:rsidTr="00AD2CA8">
        <w:tc>
          <w:tcPr>
            <w:tcW w:w="248" w:type="pct"/>
            <w:shd w:val="clear" w:color="auto" w:fill="F2F2F2" w:themeFill="background1" w:themeFillShade="F2"/>
          </w:tcPr>
          <w:p w14:paraId="217BF64D"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shd w:val="clear" w:color="auto" w:fill="F2F2F2" w:themeFill="background1" w:themeFillShade="F2"/>
          </w:tcPr>
          <w:p w14:paraId="2BA4A80A" w14:textId="77777777" w:rsidR="00BA3718" w:rsidRDefault="00BA3718" w:rsidP="006A1F0A">
            <w:pPr>
              <w:tabs>
                <w:tab w:val="left" w:pos="4207"/>
              </w:tabs>
              <w:spacing w:after="60" w:line="240" w:lineRule="auto"/>
              <w:jc w:val="left"/>
            </w:pPr>
            <w:r>
              <w:t>Cơ quan, tổ chức</w:t>
            </w:r>
          </w:p>
        </w:tc>
        <w:tc>
          <w:tcPr>
            <w:tcW w:w="893" w:type="pct"/>
            <w:shd w:val="clear" w:color="auto" w:fill="F2F2F2" w:themeFill="background1" w:themeFillShade="F2"/>
          </w:tcPr>
          <w:p w14:paraId="66CF46B8" w14:textId="77777777" w:rsidR="00BA3718" w:rsidRDefault="00BA3718" w:rsidP="006A1F0A">
            <w:pPr>
              <w:tabs>
                <w:tab w:val="left" w:pos="4207"/>
              </w:tabs>
              <w:spacing w:after="60" w:line="240" w:lineRule="auto"/>
              <w:jc w:val="left"/>
            </w:pPr>
            <w:r>
              <w:t>Yêu cầu bổ sung hồ sơ</w:t>
            </w:r>
          </w:p>
        </w:tc>
        <w:tc>
          <w:tcPr>
            <w:tcW w:w="1241" w:type="pct"/>
            <w:shd w:val="clear" w:color="auto" w:fill="F2F2F2" w:themeFill="background1" w:themeFillShade="F2"/>
          </w:tcPr>
          <w:p w14:paraId="38D8FECD" w14:textId="77777777" w:rsidR="00BA3718" w:rsidRPr="004F387B" w:rsidRDefault="00BA3718" w:rsidP="006A1F0A">
            <w:pPr>
              <w:tabs>
                <w:tab w:val="left" w:pos="4207"/>
              </w:tabs>
              <w:spacing w:after="60" w:line="240" w:lineRule="auto"/>
              <w:jc w:val="left"/>
              <w:rPr>
                <w:i/>
              </w:rPr>
            </w:pPr>
            <w:r w:rsidRPr="004F387B">
              <w:rPr>
                <w:i/>
              </w:rPr>
              <w:t>(Bổ sung hồ sơ và gửi lại)</w:t>
            </w:r>
          </w:p>
        </w:tc>
        <w:tc>
          <w:tcPr>
            <w:tcW w:w="1390" w:type="pct"/>
            <w:shd w:val="clear" w:color="auto" w:fill="F2F2F2" w:themeFill="background1" w:themeFillShade="F2"/>
          </w:tcPr>
          <w:p w14:paraId="77B3BEE8" w14:textId="1C0BFF34" w:rsidR="00BA3718" w:rsidRDefault="001507C5" w:rsidP="006A1F0A">
            <w:pPr>
              <w:tabs>
                <w:tab w:val="left" w:pos="4207"/>
              </w:tabs>
              <w:spacing w:after="60" w:line="240" w:lineRule="auto"/>
              <w:jc w:val="left"/>
            </w:pPr>
            <w:r>
              <w:t>Chờ xử lý chuyên ngành</w:t>
            </w:r>
          </w:p>
        </w:tc>
        <w:tc>
          <w:tcPr>
            <w:tcW w:w="534" w:type="pct"/>
            <w:shd w:val="clear" w:color="auto" w:fill="F2F2F2" w:themeFill="background1" w:themeFillShade="F2"/>
          </w:tcPr>
          <w:p w14:paraId="45AFD293" w14:textId="77777777" w:rsidR="00BA3718" w:rsidRPr="00363658" w:rsidRDefault="00BA3718" w:rsidP="006A1F0A">
            <w:pPr>
              <w:tabs>
                <w:tab w:val="left" w:pos="4207"/>
              </w:tabs>
              <w:spacing w:after="60" w:line="240" w:lineRule="auto"/>
              <w:jc w:val="center"/>
            </w:pPr>
            <w:r>
              <w:t>[19]</w:t>
            </w:r>
          </w:p>
        </w:tc>
      </w:tr>
    </w:tbl>
    <w:p w14:paraId="3BE36B2D" w14:textId="77777777" w:rsidR="00BA3718" w:rsidRDefault="00BA3718" w:rsidP="00843B83">
      <w:pPr>
        <w:pStyle w:val="ListParagraph"/>
        <w:numPr>
          <w:ilvl w:val="0"/>
          <w:numId w:val="135"/>
        </w:numPr>
        <w:tabs>
          <w:tab w:val="left" w:pos="4207"/>
        </w:tabs>
        <w:spacing w:after="60" w:line="240" w:lineRule="auto"/>
        <w:sectPr w:rsidR="00BA3718" w:rsidSect="00BA3718">
          <w:type w:val="continuous"/>
          <w:pgSz w:w="16839" w:h="11907" w:orient="landscape" w:code="9"/>
          <w:pgMar w:top="1440" w:right="1471" w:bottom="1440" w:left="1080" w:header="540" w:footer="433" w:gutter="0"/>
          <w:cols w:sep="1" w:space="397"/>
          <w:docGrid w:linePitch="360"/>
        </w:sectPr>
      </w:pPr>
    </w:p>
    <w:p w14:paraId="5CECDA18" w14:textId="405320CD" w:rsidR="00216008" w:rsidRDefault="00C12DCC" w:rsidP="005D00D5">
      <w:pPr>
        <w:pStyle w:val="Heading4"/>
      </w:pPr>
      <w:r>
        <w:lastRenderedPageBreak/>
        <w:t>Q</w:t>
      </w:r>
      <w:r w:rsidR="00216008">
        <w:t>uy trình chi tiết</w:t>
      </w:r>
      <w:r>
        <w:t xml:space="preserve"> bước Cấp Chứng thư số</w:t>
      </w:r>
    </w:p>
    <w:p w14:paraId="6F7BE8CB" w14:textId="47AB4CB5" w:rsidR="00F644A8" w:rsidRDefault="00621910" w:rsidP="00D30FA7">
      <w:r>
        <w:rPr>
          <w:noProof/>
        </w:rPr>
        <w:drawing>
          <wp:inline distT="0" distB="0" distL="0" distR="0" wp14:anchorId="11AA869C" wp14:editId="402055FE">
            <wp:extent cx="5732145" cy="552069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GCA_SRS_QuyTrinh_v2.1_CapCTS_ChiTie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5520690"/>
                    </a:xfrm>
                    <a:prstGeom prst="rect">
                      <a:avLst/>
                    </a:prstGeom>
                  </pic:spPr>
                </pic:pic>
              </a:graphicData>
            </a:graphic>
          </wp:inline>
        </w:drawing>
      </w:r>
    </w:p>
    <w:p w14:paraId="452E975F" w14:textId="6D5BBA34" w:rsidR="00BA3751" w:rsidRDefault="00BA3751" w:rsidP="00BC0773">
      <w:pPr>
        <w:pStyle w:val="Heading3"/>
      </w:pPr>
      <w:r>
        <w:lastRenderedPageBreak/>
        <w:t>Quy trình nộp hồ sơ Gia hạn/Thay đổi thông tin chứng thư số</w:t>
      </w:r>
    </w:p>
    <w:p w14:paraId="319D0070" w14:textId="7ED76B91" w:rsidR="001C5ABB" w:rsidRDefault="008D0C46" w:rsidP="008D0C46">
      <w:pPr>
        <w:pStyle w:val="Heading4"/>
      </w:pPr>
      <w:r>
        <w:t>Quy trình nộp hồ sơ trực tuyến qua Cổng Dịch vụ Chứng thực Chữ ký số</w:t>
      </w:r>
    </w:p>
    <w:p w14:paraId="08ECC893" w14:textId="37944C71" w:rsidR="008D0C46" w:rsidRPr="008D0C46" w:rsidRDefault="001C487A" w:rsidP="008D0C46">
      <w:r>
        <w:rPr>
          <w:noProof/>
        </w:rPr>
        <w:drawing>
          <wp:inline distT="0" distB="0" distL="0" distR="0" wp14:anchorId="4F456710" wp14:editId="724BCE89">
            <wp:extent cx="5732145" cy="5231130"/>
            <wp:effectExtent l="0" t="0" r="1905"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VGCA_SRS_QuyTrinh_v2.1_GiaHanThayDoi_On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5231130"/>
                    </a:xfrm>
                    <a:prstGeom prst="rect">
                      <a:avLst/>
                    </a:prstGeom>
                  </pic:spPr>
                </pic:pic>
              </a:graphicData>
            </a:graphic>
          </wp:inline>
        </w:drawing>
      </w:r>
    </w:p>
    <w:p w14:paraId="11A720B6" w14:textId="77777777" w:rsidR="008D0C46" w:rsidRPr="008D0C46" w:rsidRDefault="008D0C46" w:rsidP="008D0C46"/>
    <w:p w14:paraId="5AE7FC8F" w14:textId="7A0F221F" w:rsidR="00194BBD" w:rsidRPr="00D77182" w:rsidRDefault="00194BBD" w:rsidP="00194BBD">
      <w:pPr>
        <w:rPr>
          <w:b/>
        </w:rPr>
      </w:pPr>
      <w:r w:rsidRPr="00D77182">
        <w:rPr>
          <w:b/>
        </w:rPr>
        <w:t>Danh sách Use case theo từng bước trong quy trình:</w:t>
      </w:r>
    </w:p>
    <w:p w14:paraId="2D5A2FB1" w14:textId="77777777" w:rsidR="006C3861" w:rsidRDefault="006C3861" w:rsidP="009B4B77">
      <w:pPr>
        <w:pStyle w:val="ListParagraph"/>
        <w:numPr>
          <w:ilvl w:val="0"/>
          <w:numId w:val="118"/>
        </w:numPr>
        <w:tabs>
          <w:tab w:val="left" w:pos="4207"/>
        </w:tabs>
        <w:spacing w:after="60" w:line="240" w:lineRule="auto"/>
        <w:rPr>
          <w:lang w:val="en-US"/>
        </w:rPr>
      </w:pPr>
      <w:r w:rsidRPr="001C3091">
        <w:rPr>
          <w:lang w:val="en-US"/>
        </w:rPr>
        <w:t>Nộp hồ sơ trực tuyến</w:t>
      </w:r>
    </w:p>
    <w:p w14:paraId="005CCD2A" w14:textId="4BC555F1" w:rsidR="006C3861" w:rsidRDefault="006C3861" w:rsidP="009B4B77">
      <w:pPr>
        <w:pStyle w:val="ListParagraph"/>
        <w:numPr>
          <w:ilvl w:val="1"/>
          <w:numId w:val="118"/>
        </w:numPr>
        <w:tabs>
          <w:tab w:val="left" w:pos="4207"/>
        </w:tabs>
        <w:spacing w:after="60" w:line="240" w:lineRule="auto"/>
        <w:rPr>
          <w:lang w:val="en-US"/>
        </w:rPr>
      </w:pPr>
      <w:r>
        <w:rPr>
          <w:lang w:val="en-US"/>
        </w:rPr>
        <w:fldChar w:fldCharType="begin"/>
      </w:r>
      <w:r>
        <w:rPr>
          <w:lang w:val="en-US"/>
        </w:rPr>
        <w:instrText xml:space="preserve"> REF _Ref21019572 \r \h </w:instrText>
      </w:r>
      <w:r>
        <w:rPr>
          <w:lang w:val="en-US"/>
        </w:rPr>
      </w:r>
      <w:r>
        <w:rPr>
          <w:lang w:val="en-US"/>
        </w:rPr>
        <w:fldChar w:fldCharType="separate"/>
      </w:r>
      <w:r w:rsidR="002135F6">
        <w:rPr>
          <w:lang w:val="en-US"/>
        </w:rPr>
        <w:t xml:space="preserve">UC 015 - </w:t>
      </w:r>
      <w:r>
        <w:rPr>
          <w:lang w:val="en-US"/>
        </w:rPr>
        <w:fldChar w:fldCharType="end"/>
      </w:r>
      <w:r>
        <w:rPr>
          <w:lang w:val="en-US"/>
        </w:rPr>
        <w:fldChar w:fldCharType="begin"/>
      </w:r>
      <w:r>
        <w:rPr>
          <w:lang w:val="en-US"/>
        </w:rPr>
        <w:instrText xml:space="preserve"> REF _Ref21019574 \h </w:instrText>
      </w:r>
      <w:r>
        <w:rPr>
          <w:lang w:val="en-US"/>
        </w:rPr>
      </w:r>
      <w:r>
        <w:rPr>
          <w:lang w:val="en-US"/>
        </w:rPr>
        <w:fldChar w:fldCharType="separate"/>
      </w:r>
      <w:r w:rsidR="002135F6">
        <w:t>Nộp hồ sơ gia hạn, thay đổi thông tin chứng thư số</w:t>
      </w:r>
      <w:r>
        <w:rPr>
          <w:lang w:val="en-US"/>
        </w:rPr>
        <w:fldChar w:fldCharType="end"/>
      </w:r>
    </w:p>
    <w:p w14:paraId="3C97EF11" w14:textId="77777777" w:rsidR="00BE440F" w:rsidRDefault="00BE440F" w:rsidP="009B4B77">
      <w:pPr>
        <w:pStyle w:val="ListParagraph"/>
        <w:numPr>
          <w:ilvl w:val="0"/>
          <w:numId w:val="118"/>
        </w:numPr>
        <w:spacing w:after="60" w:line="240" w:lineRule="auto"/>
      </w:pPr>
      <w:r>
        <w:rPr>
          <w:lang w:val="en-US"/>
        </w:rPr>
        <w:t>Kiểm tra thông tin CTS đăng ký</w:t>
      </w:r>
      <w:r>
        <w:t xml:space="preserve"> hồ sơ</w:t>
      </w:r>
    </w:p>
    <w:p w14:paraId="2BBB3A71" w14:textId="77777777" w:rsidR="00BE440F" w:rsidRDefault="00BE440F" w:rsidP="009B4B77">
      <w:pPr>
        <w:pStyle w:val="ListParagraph"/>
        <w:numPr>
          <w:ilvl w:val="1"/>
          <w:numId w:val="118"/>
        </w:numPr>
        <w:spacing w:after="60" w:line="240" w:lineRule="auto"/>
      </w:pPr>
      <w:r>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48BDBDAB" w14:textId="77777777" w:rsidR="00BE440F" w:rsidRDefault="00BE440F" w:rsidP="009B4B77">
      <w:pPr>
        <w:pStyle w:val="ListParagraph"/>
        <w:numPr>
          <w:ilvl w:val="1"/>
          <w:numId w:val="118"/>
        </w:numPr>
        <w:spacing w:after="60" w:line="240" w:lineRule="auto"/>
      </w:pPr>
      <w:r>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322220F0" w14:textId="77777777" w:rsidR="00BE440F" w:rsidRDefault="00BE440F" w:rsidP="009B4B77">
      <w:pPr>
        <w:pStyle w:val="ListParagraph"/>
        <w:numPr>
          <w:ilvl w:val="1"/>
          <w:numId w:val="118"/>
        </w:numPr>
        <w:tabs>
          <w:tab w:val="left" w:pos="4207"/>
        </w:tabs>
        <w:spacing w:after="60" w:line="240" w:lineRule="auto"/>
      </w:pPr>
      <w:r>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0C11BA8D" w14:textId="77777777" w:rsidR="006C3861" w:rsidRPr="00D46882" w:rsidRDefault="006C3861" w:rsidP="009B4B77">
      <w:pPr>
        <w:pStyle w:val="ListParagraph"/>
        <w:numPr>
          <w:ilvl w:val="0"/>
          <w:numId w:val="118"/>
        </w:numPr>
        <w:tabs>
          <w:tab w:val="left" w:pos="4207"/>
        </w:tabs>
        <w:spacing w:after="60" w:line="240" w:lineRule="auto"/>
      </w:pPr>
      <w:r>
        <w:rPr>
          <w:lang w:val="en-US"/>
        </w:rPr>
        <w:t>Tiếp nhận công văn đến</w:t>
      </w:r>
    </w:p>
    <w:p w14:paraId="1F2E6414" w14:textId="77777777" w:rsidR="006C3861" w:rsidRPr="004D080E" w:rsidRDefault="006C3861" w:rsidP="009B4B77">
      <w:pPr>
        <w:pStyle w:val="ListParagraph"/>
        <w:numPr>
          <w:ilvl w:val="1"/>
          <w:numId w:val="118"/>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4743190E" w14:textId="77777777" w:rsidR="00AD1A9B" w:rsidRPr="006C3861" w:rsidRDefault="00AD1A9B" w:rsidP="009B4B77">
      <w:pPr>
        <w:pStyle w:val="ListParagraph"/>
        <w:numPr>
          <w:ilvl w:val="0"/>
          <w:numId w:val="118"/>
        </w:numPr>
        <w:spacing w:after="60" w:line="240" w:lineRule="auto"/>
        <w:rPr>
          <w:lang w:val="en-US"/>
        </w:rPr>
      </w:pPr>
      <w:r w:rsidRPr="006C3861">
        <w:rPr>
          <w:lang w:val="en-US"/>
        </w:rPr>
        <w:t>Phê duyệt và chỉ đạo thực hiện</w:t>
      </w:r>
    </w:p>
    <w:p w14:paraId="2982E854" w14:textId="10CC558D" w:rsidR="00AD1A9B" w:rsidRDefault="00AD1A9B" w:rsidP="009B4B77">
      <w:pPr>
        <w:pStyle w:val="ListParagraph"/>
        <w:numPr>
          <w:ilvl w:val="1"/>
          <w:numId w:val="118"/>
        </w:numPr>
        <w:tabs>
          <w:tab w:val="left" w:pos="4207"/>
        </w:tabs>
        <w:spacing w:after="60" w:line="240" w:lineRule="auto"/>
      </w:pPr>
      <w:r>
        <w:fldChar w:fldCharType="begin"/>
      </w:r>
      <w:r>
        <w:instrText xml:space="preserve"> REF _Ref19807144 \r \h </w:instrText>
      </w:r>
      <w:r w:rsidR="00EF6EE0">
        <w:instrText xml:space="preserve"> \* MERGEFORMAT </w:instrText>
      </w:r>
      <w:r>
        <w:fldChar w:fldCharType="separate"/>
      </w:r>
      <w:r w:rsidR="002135F6">
        <w:t xml:space="preserve">UC 051 - </w:t>
      </w:r>
      <w:r>
        <w:fldChar w:fldCharType="end"/>
      </w:r>
      <w:r>
        <w:fldChar w:fldCharType="begin"/>
      </w:r>
      <w:r>
        <w:instrText xml:space="preserve"> REF _Ref19807149 \h </w:instrText>
      </w:r>
      <w:r w:rsidR="00EF6EE0">
        <w:instrText xml:space="preserve"> \* MERGEFORMAT </w:instrText>
      </w:r>
      <w:r>
        <w:fldChar w:fldCharType="separate"/>
      </w:r>
      <w:r w:rsidR="002135F6" w:rsidRPr="00FD7DBA">
        <w:t>Phê duyệt và chỉ đạo thực hiện</w:t>
      </w:r>
      <w:r w:rsidR="002135F6">
        <w:t xml:space="preserve"> </w:t>
      </w:r>
      <w:r>
        <w:fldChar w:fldCharType="end"/>
      </w:r>
    </w:p>
    <w:p w14:paraId="1013EDAB" w14:textId="77777777" w:rsidR="00AD1A9B" w:rsidRPr="006C3861" w:rsidRDefault="00AD1A9B" w:rsidP="009B4B77">
      <w:pPr>
        <w:pStyle w:val="ListParagraph"/>
        <w:numPr>
          <w:ilvl w:val="0"/>
          <w:numId w:val="118"/>
        </w:numPr>
        <w:spacing w:after="60" w:line="240" w:lineRule="auto"/>
        <w:rPr>
          <w:lang w:val="en-US"/>
        </w:rPr>
      </w:pPr>
      <w:r w:rsidRPr="006C3861">
        <w:rPr>
          <w:lang w:val="en-US"/>
        </w:rPr>
        <w:t>Phân công thực hiện</w:t>
      </w:r>
    </w:p>
    <w:p w14:paraId="1E17AD91" w14:textId="05F6FFC5" w:rsidR="00AD1A9B" w:rsidRDefault="00AD1A9B" w:rsidP="009B4B77">
      <w:pPr>
        <w:pStyle w:val="ListParagraph"/>
        <w:numPr>
          <w:ilvl w:val="1"/>
          <w:numId w:val="118"/>
        </w:numPr>
        <w:tabs>
          <w:tab w:val="left" w:pos="4207"/>
        </w:tabs>
        <w:spacing w:after="60" w:line="240" w:lineRule="auto"/>
      </w:pPr>
      <w:r>
        <w:lastRenderedPageBreak/>
        <w:fldChar w:fldCharType="begin"/>
      </w:r>
      <w:r>
        <w:instrText xml:space="preserve"> REF _Ref19807199 \r \h </w:instrText>
      </w:r>
      <w:r w:rsidR="00EF6EE0">
        <w:instrText xml:space="preserve"> \* MERGEFORMAT </w:instrText>
      </w:r>
      <w:r>
        <w:fldChar w:fldCharType="separate"/>
      </w:r>
      <w:r w:rsidR="002135F6">
        <w:t xml:space="preserve">UC 056 - </w:t>
      </w:r>
      <w:r>
        <w:fldChar w:fldCharType="end"/>
      </w:r>
      <w:r>
        <w:fldChar w:fldCharType="begin"/>
      </w:r>
      <w:r>
        <w:instrText xml:space="preserve"> REF _Ref19807202 \h </w:instrText>
      </w:r>
      <w:r w:rsidR="00EF6EE0">
        <w:instrText xml:space="preserve"> \* MERGEFORMAT </w:instrText>
      </w:r>
      <w:r>
        <w:fldChar w:fldCharType="separate"/>
      </w:r>
      <w:r w:rsidR="002135F6">
        <w:t>Phân công thực hiện</w:t>
      </w:r>
      <w:r>
        <w:fldChar w:fldCharType="end"/>
      </w:r>
    </w:p>
    <w:p w14:paraId="342D496F" w14:textId="77777777" w:rsidR="00AD1A9B" w:rsidRPr="006C4038" w:rsidRDefault="00AD1A9B" w:rsidP="006C4038">
      <w:pPr>
        <w:pStyle w:val="ListParagraph"/>
        <w:numPr>
          <w:ilvl w:val="0"/>
          <w:numId w:val="118"/>
        </w:numPr>
        <w:spacing w:after="60" w:line="240" w:lineRule="auto"/>
        <w:rPr>
          <w:lang w:val="en-US"/>
        </w:rPr>
      </w:pPr>
      <w:r w:rsidRPr="006C4038">
        <w:rPr>
          <w:lang w:val="en-US"/>
        </w:rPr>
        <w:t>Gia hạn, thay đổi thông tin chứng thư số</w:t>
      </w:r>
    </w:p>
    <w:p w14:paraId="0D6A5F5B" w14:textId="5BB85F98" w:rsidR="00AD1A9B" w:rsidRDefault="00AD1A9B" w:rsidP="009B4B77">
      <w:pPr>
        <w:pStyle w:val="ListParagraph"/>
        <w:numPr>
          <w:ilvl w:val="1"/>
          <w:numId w:val="118"/>
        </w:numPr>
        <w:tabs>
          <w:tab w:val="left" w:pos="4207"/>
        </w:tabs>
        <w:spacing w:after="60" w:line="240" w:lineRule="auto"/>
      </w:pPr>
      <w:r>
        <w:fldChar w:fldCharType="begin"/>
      </w:r>
      <w:r>
        <w:instrText xml:space="preserve"> REF _Ref19808960 \r \h </w:instrText>
      </w:r>
      <w:r w:rsidR="00EF6EE0">
        <w:instrText xml:space="preserve"> \* MERGEFORMAT </w:instrText>
      </w:r>
      <w:r>
        <w:fldChar w:fldCharType="separate"/>
      </w:r>
      <w:r w:rsidR="002135F6">
        <w:t xml:space="preserve">UC 062 - </w:t>
      </w:r>
      <w:r>
        <w:fldChar w:fldCharType="end"/>
      </w:r>
      <w:r>
        <w:fldChar w:fldCharType="begin"/>
      </w:r>
      <w:r>
        <w:instrText xml:space="preserve"> REF _Ref19808964 \h </w:instrText>
      </w:r>
      <w:r w:rsidR="00EF6EE0">
        <w:instrText xml:space="preserve"> \* MERGEFORMAT </w:instrText>
      </w:r>
      <w:r>
        <w:fldChar w:fldCharType="separate"/>
      </w:r>
      <w:r w:rsidR="002135F6" w:rsidRPr="00941191">
        <w:t>Gia hạ</w:t>
      </w:r>
      <w:r w:rsidR="002135F6">
        <w:t xml:space="preserve">n </w:t>
      </w:r>
      <w:r w:rsidR="002135F6" w:rsidRPr="00941191">
        <w:t>chứng thư số</w:t>
      </w:r>
      <w:r>
        <w:fldChar w:fldCharType="end"/>
      </w:r>
    </w:p>
    <w:p w14:paraId="5238D9ED" w14:textId="581728EB" w:rsidR="008833D9" w:rsidRDefault="008833D9" w:rsidP="009B4B77">
      <w:pPr>
        <w:pStyle w:val="ListParagraph"/>
        <w:numPr>
          <w:ilvl w:val="1"/>
          <w:numId w:val="118"/>
        </w:numPr>
        <w:tabs>
          <w:tab w:val="left" w:pos="4207"/>
        </w:tabs>
        <w:spacing w:after="60" w:line="240" w:lineRule="auto"/>
      </w:pPr>
      <w:r>
        <w:fldChar w:fldCharType="begin"/>
      </w:r>
      <w:r>
        <w:instrText xml:space="preserve"> REF _Ref21624027 \r \h </w:instrText>
      </w:r>
      <w:r>
        <w:fldChar w:fldCharType="separate"/>
      </w:r>
      <w:r w:rsidR="002135F6">
        <w:t xml:space="preserve">UC 063 - </w:t>
      </w:r>
      <w:r>
        <w:fldChar w:fldCharType="end"/>
      </w:r>
      <w:r>
        <w:fldChar w:fldCharType="begin"/>
      </w:r>
      <w:r>
        <w:instrText xml:space="preserve"> REF _Ref21624028 \h </w:instrText>
      </w:r>
      <w:r>
        <w:fldChar w:fldCharType="separate"/>
      </w:r>
      <w:r w:rsidR="002135F6">
        <w:t xml:space="preserve">Thay đổi thông tin </w:t>
      </w:r>
      <w:r w:rsidR="002135F6" w:rsidRPr="00941191">
        <w:t>chứng thư số</w:t>
      </w:r>
      <w:r>
        <w:fldChar w:fldCharType="end"/>
      </w:r>
    </w:p>
    <w:p w14:paraId="0B89A008" w14:textId="4D2C5F36" w:rsidR="008833D9" w:rsidRDefault="008833D9" w:rsidP="009B4B77">
      <w:pPr>
        <w:pStyle w:val="ListParagraph"/>
        <w:numPr>
          <w:ilvl w:val="1"/>
          <w:numId w:val="118"/>
        </w:numPr>
        <w:tabs>
          <w:tab w:val="left" w:pos="4207"/>
        </w:tabs>
        <w:spacing w:after="60" w:line="240" w:lineRule="auto"/>
      </w:pPr>
      <w:r>
        <w:fldChar w:fldCharType="begin"/>
      </w:r>
      <w:r>
        <w:instrText xml:space="preserve"> REF _Ref21624029 \r \h </w:instrText>
      </w:r>
      <w:r>
        <w:fldChar w:fldCharType="separate"/>
      </w:r>
      <w:r w:rsidR="002135F6">
        <w:t xml:space="preserve">UC 064 - </w:t>
      </w:r>
      <w:r>
        <w:fldChar w:fldCharType="end"/>
      </w:r>
      <w:r>
        <w:fldChar w:fldCharType="begin"/>
      </w:r>
      <w:r>
        <w:instrText xml:space="preserve"> REF _Ref21624030 \h </w:instrText>
      </w:r>
      <w:r>
        <w:fldChar w:fldCharType="separate"/>
      </w:r>
      <w:r w:rsidR="002135F6">
        <w:t xml:space="preserve">Gia hạn và thay đổi thông tin </w:t>
      </w:r>
      <w:r w:rsidR="002135F6" w:rsidRPr="00941191">
        <w:t>chứng thư số</w:t>
      </w:r>
      <w:r>
        <w:fldChar w:fldCharType="end"/>
      </w:r>
    </w:p>
    <w:p w14:paraId="7C76F287" w14:textId="7A431894" w:rsidR="00BE440F" w:rsidRPr="006C4038" w:rsidRDefault="00BE440F" w:rsidP="006C4038">
      <w:pPr>
        <w:pStyle w:val="ListParagraph"/>
        <w:numPr>
          <w:ilvl w:val="0"/>
          <w:numId w:val="118"/>
        </w:numPr>
        <w:spacing w:after="60" w:line="240" w:lineRule="auto"/>
        <w:rPr>
          <w:lang w:val="en-US"/>
        </w:rPr>
      </w:pPr>
      <w:r>
        <w:rPr>
          <w:lang w:val="en-US"/>
        </w:rPr>
        <w:t>Import CTS vào thiết bị</w:t>
      </w:r>
    </w:p>
    <w:p w14:paraId="0B9BD522" w14:textId="0DE7BCC9" w:rsidR="001001A0" w:rsidRDefault="001001A0" w:rsidP="009B4B77">
      <w:pPr>
        <w:pStyle w:val="ListParagraph"/>
        <w:numPr>
          <w:ilvl w:val="1"/>
          <w:numId w:val="118"/>
        </w:numPr>
        <w:tabs>
          <w:tab w:val="left" w:pos="4207"/>
        </w:tabs>
        <w:spacing w:after="60" w:line="240" w:lineRule="auto"/>
      </w:pPr>
      <w:r>
        <w:fldChar w:fldCharType="begin"/>
      </w:r>
      <w:r>
        <w:instrText xml:space="preserve"> REF _Ref21440307 \r \h </w:instrText>
      </w:r>
      <w:r>
        <w:fldChar w:fldCharType="separate"/>
      </w:r>
      <w:r w:rsidR="002135F6">
        <w:t xml:space="preserve">UC 021 - </w:t>
      </w:r>
      <w:r>
        <w:fldChar w:fldCharType="end"/>
      </w:r>
      <w:r>
        <w:fldChar w:fldCharType="begin"/>
      </w:r>
      <w:r>
        <w:instrText xml:space="preserve"> REF _Ref21440307 \h </w:instrText>
      </w:r>
      <w:r>
        <w:fldChar w:fldCharType="separate"/>
      </w:r>
      <w:r w:rsidR="002135F6">
        <w:t xml:space="preserve">Nhập </w:t>
      </w:r>
      <w:r w:rsidR="002135F6" w:rsidRPr="009B68C0">
        <w:t>CTS vào thiết bị lưu khóa bí mật</w:t>
      </w:r>
      <w:r>
        <w:fldChar w:fldCharType="end"/>
      </w:r>
    </w:p>
    <w:p w14:paraId="6CCD5CE9" w14:textId="77777777" w:rsidR="00AD1A9B" w:rsidRPr="006C4038" w:rsidRDefault="00AD1A9B" w:rsidP="006C4038">
      <w:pPr>
        <w:pStyle w:val="ListParagraph"/>
        <w:numPr>
          <w:ilvl w:val="0"/>
          <w:numId w:val="118"/>
        </w:numPr>
        <w:spacing w:after="60" w:line="240" w:lineRule="auto"/>
        <w:rPr>
          <w:lang w:val="en-US"/>
        </w:rPr>
      </w:pPr>
      <w:r w:rsidRPr="006C4038">
        <w:rPr>
          <w:lang w:val="en-US"/>
        </w:rPr>
        <w:t>Bổ sung hồ sơ</w:t>
      </w:r>
    </w:p>
    <w:p w14:paraId="44D8EB11" w14:textId="473E9D6B" w:rsidR="00AD1A9B" w:rsidRDefault="00AD1A9B" w:rsidP="009B4B77">
      <w:pPr>
        <w:pStyle w:val="ListParagraph"/>
        <w:numPr>
          <w:ilvl w:val="1"/>
          <w:numId w:val="118"/>
        </w:numPr>
        <w:tabs>
          <w:tab w:val="left" w:pos="4207"/>
        </w:tabs>
        <w:spacing w:after="60" w:line="240" w:lineRule="auto"/>
      </w:pPr>
      <w:r>
        <w:fldChar w:fldCharType="begin"/>
      </w:r>
      <w:r>
        <w:instrText xml:space="preserve"> REF _Ref19807330 \r \h </w:instrText>
      </w:r>
      <w:r w:rsidR="00EF6EE0">
        <w:instrText xml:space="preserve"> \* MERGEFORMAT </w:instrText>
      </w:r>
      <w:r>
        <w:fldChar w:fldCharType="separate"/>
      </w:r>
      <w:r w:rsidR="002135F6">
        <w:t xml:space="preserve">UC 018 - </w:t>
      </w:r>
      <w:r>
        <w:fldChar w:fldCharType="end"/>
      </w:r>
      <w:r>
        <w:fldChar w:fldCharType="begin"/>
      </w:r>
      <w:r>
        <w:instrText xml:space="preserve"> REF _Ref19807333 \h </w:instrText>
      </w:r>
      <w:r w:rsidR="00EF6EE0">
        <w:instrText xml:space="preserve"> \* MERGEFORMAT </w:instrText>
      </w:r>
      <w:r>
        <w:fldChar w:fldCharType="separate"/>
      </w:r>
      <w:r w:rsidR="002135F6">
        <w:t>Bổ sung hồ sơ khi có yêu cầu</w:t>
      </w:r>
      <w:r>
        <w:fldChar w:fldCharType="end"/>
      </w:r>
    </w:p>
    <w:p w14:paraId="7C3084B6" w14:textId="77777777" w:rsidR="000E4C1A" w:rsidRDefault="000E4C1A" w:rsidP="00D77182">
      <w:pPr>
        <w:tabs>
          <w:tab w:val="left" w:pos="2697"/>
        </w:tabs>
        <w:spacing w:after="60" w:line="240" w:lineRule="auto"/>
      </w:pPr>
    </w:p>
    <w:p w14:paraId="592A3488" w14:textId="77777777" w:rsidR="00D77182" w:rsidRPr="00363658" w:rsidRDefault="00D77182" w:rsidP="00D77182">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9"/>
        <w:gridCol w:w="1199"/>
        <w:gridCol w:w="1915"/>
        <w:gridCol w:w="1738"/>
        <w:gridCol w:w="2545"/>
        <w:gridCol w:w="911"/>
      </w:tblGrid>
      <w:tr w:rsidR="001C487A" w14:paraId="4465A336" w14:textId="77777777" w:rsidTr="006C4038">
        <w:trPr>
          <w:cnfStyle w:val="100000000000" w:firstRow="1" w:lastRow="0" w:firstColumn="0" w:lastColumn="0" w:oddVBand="0" w:evenVBand="0" w:oddHBand="0" w:evenHBand="0" w:firstRowFirstColumn="0" w:firstRowLastColumn="0" w:lastRowFirstColumn="0" w:lastRowLastColumn="0"/>
        </w:trPr>
        <w:tc>
          <w:tcPr>
            <w:tcW w:w="393" w:type="pct"/>
          </w:tcPr>
          <w:p w14:paraId="5932119F" w14:textId="77777777" w:rsidR="00D77182" w:rsidRDefault="00D77182" w:rsidP="006A1F0A">
            <w:pPr>
              <w:tabs>
                <w:tab w:val="left" w:pos="4207"/>
              </w:tabs>
              <w:spacing w:after="60" w:line="240" w:lineRule="auto"/>
              <w:jc w:val="left"/>
            </w:pPr>
            <w:r>
              <w:t>STT</w:t>
            </w:r>
          </w:p>
        </w:tc>
        <w:tc>
          <w:tcPr>
            <w:tcW w:w="665" w:type="pct"/>
          </w:tcPr>
          <w:p w14:paraId="70DAE576" w14:textId="77777777" w:rsidR="00D77182" w:rsidRDefault="00D77182" w:rsidP="006A1F0A">
            <w:pPr>
              <w:tabs>
                <w:tab w:val="left" w:pos="4207"/>
              </w:tabs>
              <w:spacing w:after="60" w:line="240" w:lineRule="auto"/>
              <w:jc w:val="left"/>
            </w:pPr>
            <w:r>
              <w:t>Tác nhân</w:t>
            </w:r>
          </w:p>
        </w:tc>
        <w:tc>
          <w:tcPr>
            <w:tcW w:w="1062" w:type="pct"/>
          </w:tcPr>
          <w:p w14:paraId="18A1E4DE" w14:textId="77777777" w:rsidR="00D77182" w:rsidRDefault="00D77182" w:rsidP="006A1F0A">
            <w:pPr>
              <w:tabs>
                <w:tab w:val="left" w:pos="4207"/>
              </w:tabs>
              <w:spacing w:after="60" w:line="240" w:lineRule="auto"/>
              <w:jc w:val="left"/>
            </w:pPr>
            <w:r>
              <w:t>Trạng thái ban đầu</w:t>
            </w:r>
          </w:p>
        </w:tc>
        <w:tc>
          <w:tcPr>
            <w:tcW w:w="964" w:type="pct"/>
          </w:tcPr>
          <w:p w14:paraId="15D5DC03" w14:textId="77777777" w:rsidR="00D77182" w:rsidRDefault="00D77182" w:rsidP="006A1F0A">
            <w:pPr>
              <w:tabs>
                <w:tab w:val="left" w:pos="4207"/>
              </w:tabs>
              <w:spacing w:after="60" w:line="240" w:lineRule="auto"/>
              <w:jc w:val="left"/>
            </w:pPr>
            <w:r>
              <w:t>Hành động</w:t>
            </w:r>
          </w:p>
        </w:tc>
        <w:tc>
          <w:tcPr>
            <w:tcW w:w="1411" w:type="pct"/>
          </w:tcPr>
          <w:p w14:paraId="48661DE1" w14:textId="77777777" w:rsidR="00D77182" w:rsidRDefault="00D77182" w:rsidP="006A1F0A">
            <w:pPr>
              <w:tabs>
                <w:tab w:val="left" w:pos="4207"/>
              </w:tabs>
              <w:spacing w:after="60" w:line="240" w:lineRule="auto"/>
              <w:jc w:val="left"/>
            </w:pPr>
            <w:r>
              <w:t>Trạng thái kế tiếp</w:t>
            </w:r>
          </w:p>
        </w:tc>
        <w:tc>
          <w:tcPr>
            <w:tcW w:w="505" w:type="pct"/>
          </w:tcPr>
          <w:p w14:paraId="109522D3" w14:textId="77777777" w:rsidR="00D77182" w:rsidRDefault="00D77182" w:rsidP="006A1F0A">
            <w:pPr>
              <w:tabs>
                <w:tab w:val="left" w:pos="4207"/>
              </w:tabs>
              <w:spacing w:after="60" w:line="240" w:lineRule="auto"/>
              <w:jc w:val="left"/>
            </w:pPr>
            <w:r>
              <w:t>Bước trong quy trình</w:t>
            </w:r>
          </w:p>
        </w:tc>
      </w:tr>
      <w:tr w:rsidR="006C4038" w14:paraId="4B9EF922" w14:textId="77777777" w:rsidTr="006C4038">
        <w:tc>
          <w:tcPr>
            <w:tcW w:w="393" w:type="pct"/>
            <w:vAlign w:val="center"/>
          </w:tcPr>
          <w:p w14:paraId="0A332F0E"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Align w:val="center"/>
          </w:tcPr>
          <w:p w14:paraId="68A0D6CB" w14:textId="77777777" w:rsidR="00D77182" w:rsidRDefault="00D77182" w:rsidP="006A1F0A">
            <w:pPr>
              <w:tabs>
                <w:tab w:val="left" w:pos="4207"/>
              </w:tabs>
              <w:spacing w:after="60" w:line="240" w:lineRule="auto"/>
              <w:jc w:val="left"/>
            </w:pPr>
            <w:r>
              <w:t>Cơ quan, tổ chức</w:t>
            </w:r>
          </w:p>
        </w:tc>
        <w:tc>
          <w:tcPr>
            <w:tcW w:w="1062" w:type="pct"/>
            <w:vAlign w:val="center"/>
          </w:tcPr>
          <w:p w14:paraId="7D5D181D" w14:textId="77777777" w:rsidR="00D77182" w:rsidRDefault="00D77182" w:rsidP="006A1F0A">
            <w:pPr>
              <w:tabs>
                <w:tab w:val="left" w:pos="4207"/>
              </w:tabs>
              <w:spacing w:after="60" w:line="240" w:lineRule="auto"/>
              <w:jc w:val="left"/>
            </w:pPr>
            <w:r w:rsidRPr="009A1497">
              <w:rPr>
                <w:i/>
              </w:rPr>
              <w:t>(không có)</w:t>
            </w:r>
          </w:p>
        </w:tc>
        <w:tc>
          <w:tcPr>
            <w:tcW w:w="964" w:type="pct"/>
            <w:vAlign w:val="center"/>
          </w:tcPr>
          <w:p w14:paraId="7772FFBA" w14:textId="77777777" w:rsidR="00D77182" w:rsidRDefault="00D77182" w:rsidP="006A1F0A">
            <w:pPr>
              <w:tabs>
                <w:tab w:val="left" w:pos="4207"/>
              </w:tabs>
              <w:spacing w:after="60" w:line="240" w:lineRule="auto"/>
              <w:jc w:val="left"/>
            </w:pPr>
            <w:r>
              <w:t>Nộp hồ sơ trực tuyến</w:t>
            </w:r>
          </w:p>
        </w:tc>
        <w:tc>
          <w:tcPr>
            <w:tcW w:w="1411" w:type="pct"/>
            <w:vAlign w:val="center"/>
          </w:tcPr>
          <w:p w14:paraId="11C971B1" w14:textId="77777777" w:rsidR="00D77182" w:rsidRDefault="00D77182" w:rsidP="006A1F0A">
            <w:pPr>
              <w:tabs>
                <w:tab w:val="left" w:pos="4207"/>
              </w:tabs>
              <w:spacing w:after="60" w:line="240" w:lineRule="auto"/>
              <w:jc w:val="left"/>
            </w:pPr>
            <w:r w:rsidRPr="00363658">
              <w:t>Chờ tiếp nhận hồ sơ</w:t>
            </w:r>
            <w:r>
              <w:t xml:space="preserve"> trực tuyến</w:t>
            </w:r>
          </w:p>
        </w:tc>
        <w:tc>
          <w:tcPr>
            <w:tcW w:w="505" w:type="pct"/>
            <w:vAlign w:val="center"/>
          </w:tcPr>
          <w:p w14:paraId="781B5529" w14:textId="77777777" w:rsidR="00D77182" w:rsidRPr="00363658" w:rsidRDefault="00D77182" w:rsidP="006A1F0A">
            <w:pPr>
              <w:tabs>
                <w:tab w:val="left" w:pos="4207"/>
              </w:tabs>
              <w:spacing w:after="60" w:line="240" w:lineRule="auto"/>
              <w:jc w:val="center"/>
            </w:pPr>
            <w:r>
              <w:t>[1]</w:t>
            </w:r>
          </w:p>
        </w:tc>
      </w:tr>
      <w:tr w:rsidR="006C4038" w14:paraId="6AEF0911" w14:textId="77777777" w:rsidTr="006C4038">
        <w:tc>
          <w:tcPr>
            <w:tcW w:w="393" w:type="pct"/>
            <w:shd w:val="clear" w:color="auto" w:fill="F2F2F2" w:themeFill="background1" w:themeFillShade="F2"/>
            <w:vAlign w:val="center"/>
          </w:tcPr>
          <w:p w14:paraId="2CC87547"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2147FC29" w14:textId="77777777" w:rsidR="00D77182" w:rsidRPr="00363658" w:rsidRDefault="00D77182" w:rsidP="006A1F0A">
            <w:pPr>
              <w:tabs>
                <w:tab w:val="left" w:pos="4207"/>
              </w:tabs>
              <w:spacing w:after="60" w:line="240" w:lineRule="auto"/>
              <w:jc w:val="left"/>
            </w:pPr>
            <w:r>
              <w:t>Bộ phận tiếp nhận hồ sơ</w:t>
            </w:r>
          </w:p>
        </w:tc>
        <w:tc>
          <w:tcPr>
            <w:tcW w:w="1062" w:type="pct"/>
            <w:vMerge w:val="restart"/>
            <w:shd w:val="clear" w:color="auto" w:fill="F2F2F2" w:themeFill="background1" w:themeFillShade="F2"/>
            <w:vAlign w:val="center"/>
          </w:tcPr>
          <w:p w14:paraId="61A182CA" w14:textId="77777777" w:rsidR="00D77182" w:rsidRDefault="00D77182" w:rsidP="006A1F0A">
            <w:pPr>
              <w:tabs>
                <w:tab w:val="left" w:pos="4207"/>
              </w:tabs>
              <w:spacing w:after="60" w:line="240" w:lineRule="auto"/>
              <w:jc w:val="left"/>
            </w:pPr>
            <w:r w:rsidRPr="00363658">
              <w:t>Chờ tiếp nhận hồ sơ</w:t>
            </w:r>
            <w:r>
              <w:t xml:space="preserve"> trực tuyến</w:t>
            </w:r>
          </w:p>
        </w:tc>
        <w:tc>
          <w:tcPr>
            <w:tcW w:w="964" w:type="pct"/>
            <w:shd w:val="clear" w:color="auto" w:fill="F2F2F2" w:themeFill="background1" w:themeFillShade="F2"/>
            <w:vAlign w:val="center"/>
          </w:tcPr>
          <w:p w14:paraId="0C236DAE" w14:textId="77777777" w:rsidR="00D77182" w:rsidRDefault="00D77182" w:rsidP="006A1F0A">
            <w:pPr>
              <w:tabs>
                <w:tab w:val="left" w:pos="4207"/>
              </w:tabs>
              <w:spacing w:after="60" w:line="240" w:lineRule="auto"/>
              <w:jc w:val="left"/>
            </w:pPr>
            <w:r>
              <w:t>Xử lý chuyên ngành</w:t>
            </w:r>
          </w:p>
        </w:tc>
        <w:tc>
          <w:tcPr>
            <w:tcW w:w="1411" w:type="pct"/>
            <w:shd w:val="clear" w:color="auto" w:fill="F2F2F2" w:themeFill="background1" w:themeFillShade="F2"/>
            <w:vAlign w:val="center"/>
          </w:tcPr>
          <w:p w14:paraId="46336E13" w14:textId="77777777" w:rsidR="00D77182" w:rsidRDefault="00D77182" w:rsidP="006A1F0A">
            <w:pPr>
              <w:tabs>
                <w:tab w:val="left" w:pos="4207"/>
              </w:tabs>
              <w:spacing w:after="60" w:line="240" w:lineRule="auto"/>
              <w:jc w:val="left"/>
            </w:pPr>
            <w:r>
              <w:t>Chờ văn thư tiếp nhận văn bản đến</w:t>
            </w:r>
          </w:p>
        </w:tc>
        <w:tc>
          <w:tcPr>
            <w:tcW w:w="505" w:type="pct"/>
            <w:vMerge w:val="restart"/>
            <w:shd w:val="clear" w:color="auto" w:fill="F2F2F2" w:themeFill="background1" w:themeFillShade="F2"/>
            <w:vAlign w:val="center"/>
          </w:tcPr>
          <w:p w14:paraId="3E129BC7" w14:textId="77777777" w:rsidR="00D77182" w:rsidRDefault="00D77182" w:rsidP="006A1F0A">
            <w:pPr>
              <w:tabs>
                <w:tab w:val="left" w:pos="4207"/>
              </w:tabs>
              <w:spacing w:after="60" w:line="240" w:lineRule="auto"/>
              <w:jc w:val="center"/>
            </w:pPr>
            <w:r>
              <w:t>[2]</w:t>
            </w:r>
          </w:p>
        </w:tc>
      </w:tr>
      <w:tr w:rsidR="006C4038" w14:paraId="720EC042" w14:textId="77777777" w:rsidTr="006C4038">
        <w:tc>
          <w:tcPr>
            <w:tcW w:w="393" w:type="pct"/>
            <w:shd w:val="clear" w:color="auto" w:fill="F2F2F2" w:themeFill="background1" w:themeFillShade="F2"/>
            <w:vAlign w:val="center"/>
          </w:tcPr>
          <w:p w14:paraId="6F3BC0F7"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6266C43B" w14:textId="77777777" w:rsidR="00D77182" w:rsidRDefault="00D77182" w:rsidP="006A1F0A">
            <w:pPr>
              <w:tabs>
                <w:tab w:val="left" w:pos="4207"/>
              </w:tabs>
              <w:spacing w:after="60" w:line="240" w:lineRule="auto"/>
              <w:jc w:val="left"/>
            </w:pPr>
          </w:p>
        </w:tc>
        <w:tc>
          <w:tcPr>
            <w:tcW w:w="1062" w:type="pct"/>
            <w:vMerge/>
            <w:shd w:val="clear" w:color="auto" w:fill="F2F2F2" w:themeFill="background1" w:themeFillShade="F2"/>
            <w:vAlign w:val="center"/>
          </w:tcPr>
          <w:p w14:paraId="1B82F90E" w14:textId="77777777" w:rsidR="00D77182" w:rsidRDefault="00D77182" w:rsidP="006A1F0A">
            <w:pPr>
              <w:tabs>
                <w:tab w:val="left" w:pos="4207"/>
              </w:tabs>
              <w:spacing w:after="60" w:line="240" w:lineRule="auto"/>
              <w:jc w:val="left"/>
            </w:pPr>
          </w:p>
        </w:tc>
        <w:tc>
          <w:tcPr>
            <w:tcW w:w="964" w:type="pct"/>
            <w:shd w:val="clear" w:color="auto" w:fill="F2F2F2" w:themeFill="background1" w:themeFillShade="F2"/>
            <w:vAlign w:val="center"/>
          </w:tcPr>
          <w:p w14:paraId="0A995DF7" w14:textId="77777777" w:rsidR="00D77182" w:rsidRDefault="00D77182" w:rsidP="006A1F0A">
            <w:pPr>
              <w:tabs>
                <w:tab w:val="left" w:pos="4207"/>
              </w:tabs>
              <w:spacing w:after="60" w:line="240" w:lineRule="auto"/>
              <w:jc w:val="left"/>
            </w:pPr>
            <w:r>
              <w:t>Yêu cầu bổ sung</w:t>
            </w:r>
          </w:p>
        </w:tc>
        <w:tc>
          <w:tcPr>
            <w:tcW w:w="1411" w:type="pct"/>
            <w:shd w:val="clear" w:color="auto" w:fill="F2F2F2" w:themeFill="background1" w:themeFillShade="F2"/>
            <w:vAlign w:val="center"/>
          </w:tcPr>
          <w:p w14:paraId="38B671F8" w14:textId="77777777" w:rsidR="00D77182" w:rsidRDefault="00D77182" w:rsidP="006A1F0A">
            <w:pPr>
              <w:tabs>
                <w:tab w:val="left" w:pos="4207"/>
              </w:tabs>
              <w:spacing w:after="60" w:line="240" w:lineRule="auto"/>
              <w:jc w:val="left"/>
            </w:pPr>
            <w:r>
              <w:t>Yêu cầu bổ sung hồ sơ</w:t>
            </w:r>
          </w:p>
        </w:tc>
        <w:tc>
          <w:tcPr>
            <w:tcW w:w="505" w:type="pct"/>
            <w:vMerge/>
            <w:shd w:val="clear" w:color="auto" w:fill="F2F2F2" w:themeFill="background1" w:themeFillShade="F2"/>
            <w:vAlign w:val="center"/>
          </w:tcPr>
          <w:p w14:paraId="4A3F1B7F" w14:textId="77777777" w:rsidR="00D77182" w:rsidRDefault="00D77182" w:rsidP="006A1F0A">
            <w:pPr>
              <w:tabs>
                <w:tab w:val="left" w:pos="4207"/>
              </w:tabs>
              <w:spacing w:after="60" w:line="240" w:lineRule="auto"/>
              <w:jc w:val="center"/>
            </w:pPr>
          </w:p>
        </w:tc>
      </w:tr>
      <w:tr w:rsidR="00D77182" w14:paraId="260C2A0B" w14:textId="77777777" w:rsidTr="006C4038">
        <w:tc>
          <w:tcPr>
            <w:tcW w:w="393" w:type="pct"/>
            <w:vAlign w:val="center"/>
          </w:tcPr>
          <w:p w14:paraId="3AF29E1C"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restart"/>
            <w:vAlign w:val="center"/>
          </w:tcPr>
          <w:p w14:paraId="08A87503" w14:textId="77777777" w:rsidR="00D77182" w:rsidRDefault="00D77182" w:rsidP="006A1F0A">
            <w:pPr>
              <w:tabs>
                <w:tab w:val="left" w:pos="4207"/>
              </w:tabs>
              <w:spacing w:after="60" w:line="240" w:lineRule="auto"/>
              <w:jc w:val="left"/>
            </w:pPr>
            <w:r>
              <w:t>Văn thư</w:t>
            </w:r>
          </w:p>
        </w:tc>
        <w:tc>
          <w:tcPr>
            <w:tcW w:w="1062" w:type="pct"/>
            <w:vMerge w:val="restart"/>
            <w:vAlign w:val="center"/>
          </w:tcPr>
          <w:p w14:paraId="419DA997" w14:textId="77777777" w:rsidR="00D77182" w:rsidRDefault="00D77182" w:rsidP="006A1F0A">
            <w:pPr>
              <w:tabs>
                <w:tab w:val="left" w:pos="4207"/>
              </w:tabs>
              <w:spacing w:after="60" w:line="240" w:lineRule="auto"/>
              <w:jc w:val="left"/>
            </w:pPr>
            <w:r>
              <w:t>Chờ văn thư tiếp nhận văn bản đến</w:t>
            </w:r>
          </w:p>
        </w:tc>
        <w:tc>
          <w:tcPr>
            <w:tcW w:w="964" w:type="pct"/>
            <w:vAlign w:val="center"/>
          </w:tcPr>
          <w:p w14:paraId="587FD3DB" w14:textId="77777777" w:rsidR="00D77182" w:rsidRDefault="00D77182" w:rsidP="006A1F0A">
            <w:pPr>
              <w:tabs>
                <w:tab w:val="left" w:pos="4207"/>
              </w:tabs>
              <w:spacing w:after="60" w:line="240" w:lineRule="auto"/>
              <w:jc w:val="left"/>
            </w:pPr>
            <w:r>
              <w:t>Tiếp nhận văn bản đến</w:t>
            </w:r>
          </w:p>
        </w:tc>
        <w:tc>
          <w:tcPr>
            <w:tcW w:w="1411" w:type="pct"/>
            <w:vAlign w:val="center"/>
          </w:tcPr>
          <w:p w14:paraId="3AEF55C5" w14:textId="77777777" w:rsidR="00D77182" w:rsidRDefault="00D77182" w:rsidP="006A1F0A">
            <w:pPr>
              <w:tabs>
                <w:tab w:val="left" w:pos="4207"/>
              </w:tabs>
              <w:spacing w:after="60" w:line="240" w:lineRule="auto"/>
              <w:jc w:val="left"/>
            </w:pPr>
            <w:r>
              <w:t>Trình lãnh đạo Cục</w:t>
            </w:r>
          </w:p>
        </w:tc>
        <w:tc>
          <w:tcPr>
            <w:tcW w:w="505" w:type="pct"/>
            <w:vAlign w:val="center"/>
          </w:tcPr>
          <w:p w14:paraId="0ABA3EE9" w14:textId="77777777" w:rsidR="00D77182" w:rsidRDefault="00D77182" w:rsidP="006A1F0A">
            <w:pPr>
              <w:tabs>
                <w:tab w:val="left" w:pos="4207"/>
              </w:tabs>
              <w:spacing w:after="60" w:line="240" w:lineRule="auto"/>
              <w:jc w:val="center"/>
            </w:pPr>
            <w:r>
              <w:t>[3]</w:t>
            </w:r>
          </w:p>
        </w:tc>
      </w:tr>
      <w:tr w:rsidR="00D77182" w14:paraId="686B11DF" w14:textId="77777777" w:rsidTr="006C4038">
        <w:tc>
          <w:tcPr>
            <w:tcW w:w="393" w:type="pct"/>
            <w:vAlign w:val="center"/>
          </w:tcPr>
          <w:p w14:paraId="3BB5A0B8"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ign w:val="center"/>
          </w:tcPr>
          <w:p w14:paraId="41E37994" w14:textId="77777777" w:rsidR="00D77182" w:rsidRDefault="00D77182" w:rsidP="006A1F0A">
            <w:pPr>
              <w:tabs>
                <w:tab w:val="left" w:pos="4207"/>
              </w:tabs>
              <w:spacing w:after="60" w:line="240" w:lineRule="auto"/>
              <w:jc w:val="left"/>
            </w:pPr>
          </w:p>
        </w:tc>
        <w:tc>
          <w:tcPr>
            <w:tcW w:w="1062" w:type="pct"/>
            <w:vMerge/>
            <w:vAlign w:val="center"/>
          </w:tcPr>
          <w:p w14:paraId="4EBBE839" w14:textId="77777777" w:rsidR="00D77182" w:rsidRDefault="00D77182" w:rsidP="006A1F0A">
            <w:pPr>
              <w:tabs>
                <w:tab w:val="left" w:pos="4207"/>
              </w:tabs>
              <w:spacing w:after="60" w:line="240" w:lineRule="auto"/>
              <w:jc w:val="left"/>
            </w:pPr>
          </w:p>
        </w:tc>
        <w:tc>
          <w:tcPr>
            <w:tcW w:w="964" w:type="pct"/>
            <w:vAlign w:val="center"/>
          </w:tcPr>
          <w:p w14:paraId="19C8BB29" w14:textId="77777777" w:rsidR="00D77182" w:rsidRDefault="00D77182" w:rsidP="006A1F0A">
            <w:pPr>
              <w:tabs>
                <w:tab w:val="left" w:pos="4207"/>
              </w:tabs>
              <w:spacing w:after="60" w:line="240" w:lineRule="auto"/>
              <w:jc w:val="left"/>
            </w:pPr>
            <w:r>
              <w:t>Trả lại</w:t>
            </w:r>
          </w:p>
        </w:tc>
        <w:tc>
          <w:tcPr>
            <w:tcW w:w="1411" w:type="pct"/>
            <w:vAlign w:val="center"/>
          </w:tcPr>
          <w:p w14:paraId="44C0CF50" w14:textId="77777777" w:rsidR="00D77182" w:rsidRDefault="00D77182" w:rsidP="006A1F0A">
            <w:pPr>
              <w:tabs>
                <w:tab w:val="left" w:pos="4207"/>
              </w:tabs>
              <w:spacing w:after="60" w:line="240" w:lineRule="auto"/>
              <w:jc w:val="left"/>
            </w:pPr>
            <w:r w:rsidRPr="00363658">
              <w:t>Chờ tiếp nhận hồ sơ</w:t>
            </w:r>
            <w:r>
              <w:t xml:space="preserve"> trực tuyến</w:t>
            </w:r>
          </w:p>
        </w:tc>
        <w:tc>
          <w:tcPr>
            <w:tcW w:w="505" w:type="pct"/>
            <w:vAlign w:val="center"/>
          </w:tcPr>
          <w:p w14:paraId="33DE0B7A" w14:textId="77777777" w:rsidR="00D77182" w:rsidRPr="00363658" w:rsidRDefault="00D77182" w:rsidP="006A1F0A">
            <w:pPr>
              <w:tabs>
                <w:tab w:val="left" w:pos="4207"/>
              </w:tabs>
              <w:spacing w:after="60" w:line="240" w:lineRule="auto"/>
              <w:jc w:val="center"/>
            </w:pPr>
            <w:r>
              <w:t>-</w:t>
            </w:r>
          </w:p>
        </w:tc>
      </w:tr>
      <w:tr w:rsidR="00D77182" w14:paraId="559897D3" w14:textId="77777777" w:rsidTr="006C4038">
        <w:tc>
          <w:tcPr>
            <w:tcW w:w="393" w:type="pct"/>
            <w:shd w:val="clear" w:color="auto" w:fill="F2F2F2" w:themeFill="background1" w:themeFillShade="F2"/>
            <w:vAlign w:val="center"/>
          </w:tcPr>
          <w:p w14:paraId="6E998DF2"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13E7795F" w14:textId="77777777" w:rsidR="00D77182" w:rsidRDefault="00D77182" w:rsidP="006A1F0A">
            <w:pPr>
              <w:tabs>
                <w:tab w:val="left" w:pos="4207"/>
              </w:tabs>
              <w:spacing w:after="60" w:line="240" w:lineRule="auto"/>
              <w:jc w:val="left"/>
            </w:pPr>
            <w:r>
              <w:t>Lãnh đạo Cục</w:t>
            </w:r>
          </w:p>
        </w:tc>
        <w:tc>
          <w:tcPr>
            <w:tcW w:w="1062" w:type="pct"/>
            <w:vMerge w:val="restart"/>
            <w:shd w:val="clear" w:color="auto" w:fill="F2F2F2" w:themeFill="background1" w:themeFillShade="F2"/>
            <w:vAlign w:val="center"/>
          </w:tcPr>
          <w:p w14:paraId="3228001D" w14:textId="77777777" w:rsidR="00D77182" w:rsidRDefault="00D77182" w:rsidP="006A1F0A">
            <w:pPr>
              <w:tabs>
                <w:tab w:val="left" w:pos="4207"/>
              </w:tabs>
              <w:spacing w:after="60" w:line="240" w:lineRule="auto"/>
              <w:jc w:val="left"/>
            </w:pPr>
            <w:r>
              <w:t>Trình lãnh đạo Cục</w:t>
            </w:r>
          </w:p>
        </w:tc>
        <w:tc>
          <w:tcPr>
            <w:tcW w:w="964" w:type="pct"/>
            <w:shd w:val="clear" w:color="auto" w:fill="F2F2F2" w:themeFill="background1" w:themeFillShade="F2"/>
            <w:vAlign w:val="center"/>
          </w:tcPr>
          <w:p w14:paraId="439920C4" w14:textId="77777777" w:rsidR="00D77182" w:rsidRDefault="00D77182" w:rsidP="006A1F0A">
            <w:pPr>
              <w:tabs>
                <w:tab w:val="left" w:pos="4207"/>
              </w:tabs>
              <w:spacing w:after="60" w:line="240" w:lineRule="auto"/>
              <w:jc w:val="left"/>
            </w:pPr>
            <w:r>
              <w:t>Phê duyệt thực hiện</w:t>
            </w:r>
          </w:p>
        </w:tc>
        <w:tc>
          <w:tcPr>
            <w:tcW w:w="1411" w:type="pct"/>
            <w:shd w:val="clear" w:color="auto" w:fill="F2F2F2" w:themeFill="background1" w:themeFillShade="F2"/>
            <w:vAlign w:val="center"/>
          </w:tcPr>
          <w:p w14:paraId="648ADCF0" w14:textId="31DDF814" w:rsidR="00D77182" w:rsidRDefault="001C487A" w:rsidP="006A1F0A">
            <w:pPr>
              <w:tabs>
                <w:tab w:val="left" w:pos="4207"/>
              </w:tabs>
              <w:spacing w:after="60" w:line="240" w:lineRule="auto"/>
              <w:jc w:val="left"/>
            </w:pPr>
            <w:r>
              <w:t>Chờ phân công xử lý</w:t>
            </w:r>
          </w:p>
        </w:tc>
        <w:tc>
          <w:tcPr>
            <w:tcW w:w="505" w:type="pct"/>
            <w:shd w:val="clear" w:color="auto" w:fill="F2F2F2" w:themeFill="background1" w:themeFillShade="F2"/>
            <w:vAlign w:val="center"/>
          </w:tcPr>
          <w:p w14:paraId="3E4AC5F2" w14:textId="77777777" w:rsidR="00D77182" w:rsidRDefault="00D77182" w:rsidP="006A1F0A">
            <w:pPr>
              <w:tabs>
                <w:tab w:val="left" w:pos="4207"/>
              </w:tabs>
              <w:spacing w:after="60" w:line="240" w:lineRule="auto"/>
              <w:jc w:val="center"/>
            </w:pPr>
            <w:r>
              <w:t>[4]</w:t>
            </w:r>
          </w:p>
        </w:tc>
      </w:tr>
      <w:tr w:rsidR="00D77182" w14:paraId="7C6DC9A8" w14:textId="77777777" w:rsidTr="006C4038">
        <w:tc>
          <w:tcPr>
            <w:tcW w:w="393" w:type="pct"/>
            <w:shd w:val="clear" w:color="auto" w:fill="F2F2F2" w:themeFill="background1" w:themeFillShade="F2"/>
            <w:vAlign w:val="center"/>
          </w:tcPr>
          <w:p w14:paraId="5A055B5C"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1A8EACDE" w14:textId="77777777" w:rsidR="00D77182" w:rsidRDefault="00D77182" w:rsidP="006A1F0A">
            <w:pPr>
              <w:tabs>
                <w:tab w:val="left" w:pos="4207"/>
              </w:tabs>
              <w:spacing w:after="60" w:line="240" w:lineRule="auto"/>
              <w:jc w:val="left"/>
            </w:pPr>
          </w:p>
        </w:tc>
        <w:tc>
          <w:tcPr>
            <w:tcW w:w="1062" w:type="pct"/>
            <w:vMerge/>
            <w:shd w:val="clear" w:color="auto" w:fill="F2F2F2" w:themeFill="background1" w:themeFillShade="F2"/>
            <w:vAlign w:val="center"/>
          </w:tcPr>
          <w:p w14:paraId="6E8A8F52" w14:textId="77777777" w:rsidR="00D77182" w:rsidRDefault="00D77182" w:rsidP="006A1F0A">
            <w:pPr>
              <w:tabs>
                <w:tab w:val="left" w:pos="4207"/>
              </w:tabs>
              <w:spacing w:after="60" w:line="240" w:lineRule="auto"/>
              <w:jc w:val="left"/>
            </w:pPr>
          </w:p>
        </w:tc>
        <w:tc>
          <w:tcPr>
            <w:tcW w:w="964" w:type="pct"/>
            <w:shd w:val="clear" w:color="auto" w:fill="F2F2F2" w:themeFill="background1" w:themeFillShade="F2"/>
            <w:vAlign w:val="center"/>
          </w:tcPr>
          <w:p w14:paraId="54A9325A" w14:textId="77777777" w:rsidR="00D77182" w:rsidRDefault="00D77182" w:rsidP="006A1F0A">
            <w:pPr>
              <w:tabs>
                <w:tab w:val="left" w:pos="4207"/>
              </w:tabs>
              <w:spacing w:after="60" w:line="240" w:lineRule="auto"/>
              <w:jc w:val="left"/>
            </w:pPr>
            <w:r>
              <w:t>Trả lại</w:t>
            </w:r>
          </w:p>
        </w:tc>
        <w:tc>
          <w:tcPr>
            <w:tcW w:w="1411" w:type="pct"/>
            <w:shd w:val="clear" w:color="auto" w:fill="F2F2F2" w:themeFill="background1" w:themeFillShade="F2"/>
            <w:vAlign w:val="center"/>
          </w:tcPr>
          <w:p w14:paraId="79FD8062" w14:textId="77777777" w:rsidR="00D77182" w:rsidRDefault="00D77182" w:rsidP="006A1F0A">
            <w:pPr>
              <w:tabs>
                <w:tab w:val="left" w:pos="4207"/>
              </w:tabs>
              <w:spacing w:after="60" w:line="240" w:lineRule="auto"/>
              <w:jc w:val="left"/>
            </w:pPr>
            <w:r>
              <w:t>Chờ văn thư tiếp nhận văn bản đến</w:t>
            </w:r>
          </w:p>
        </w:tc>
        <w:tc>
          <w:tcPr>
            <w:tcW w:w="505" w:type="pct"/>
            <w:shd w:val="clear" w:color="auto" w:fill="F2F2F2" w:themeFill="background1" w:themeFillShade="F2"/>
            <w:vAlign w:val="center"/>
          </w:tcPr>
          <w:p w14:paraId="0D3319B4" w14:textId="77777777" w:rsidR="00D77182" w:rsidRDefault="00D77182" w:rsidP="006A1F0A">
            <w:pPr>
              <w:tabs>
                <w:tab w:val="left" w:pos="4207"/>
              </w:tabs>
              <w:spacing w:after="60" w:line="240" w:lineRule="auto"/>
              <w:jc w:val="center"/>
            </w:pPr>
            <w:r>
              <w:t>-</w:t>
            </w:r>
          </w:p>
        </w:tc>
      </w:tr>
      <w:tr w:rsidR="006C4038" w14:paraId="0CB43EDC" w14:textId="77777777" w:rsidTr="006C4038">
        <w:tc>
          <w:tcPr>
            <w:tcW w:w="393" w:type="pct"/>
            <w:shd w:val="clear" w:color="auto" w:fill="auto"/>
            <w:vAlign w:val="center"/>
          </w:tcPr>
          <w:p w14:paraId="0C5FC1EE"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restart"/>
            <w:shd w:val="clear" w:color="auto" w:fill="auto"/>
            <w:vAlign w:val="center"/>
          </w:tcPr>
          <w:p w14:paraId="509F899F" w14:textId="4162A398" w:rsidR="00D77182" w:rsidRDefault="00D77182" w:rsidP="006A1F0A">
            <w:pPr>
              <w:tabs>
                <w:tab w:val="left" w:pos="4207"/>
              </w:tabs>
              <w:spacing w:after="60" w:line="240" w:lineRule="auto"/>
              <w:jc w:val="left"/>
            </w:pPr>
            <w:r>
              <w:t xml:space="preserve">Giám đốc </w:t>
            </w:r>
            <w:r w:rsidR="00604CAF">
              <w:t>Trung tâm Chứng thực số</w:t>
            </w:r>
          </w:p>
        </w:tc>
        <w:tc>
          <w:tcPr>
            <w:tcW w:w="1062" w:type="pct"/>
            <w:vMerge w:val="restart"/>
            <w:shd w:val="clear" w:color="auto" w:fill="auto"/>
            <w:vAlign w:val="center"/>
          </w:tcPr>
          <w:p w14:paraId="136F8184" w14:textId="77777777" w:rsidR="00D77182" w:rsidRDefault="00D77182" w:rsidP="006A1F0A">
            <w:pPr>
              <w:tabs>
                <w:tab w:val="left" w:pos="4207"/>
              </w:tabs>
              <w:spacing w:after="60" w:line="240" w:lineRule="auto"/>
              <w:jc w:val="left"/>
            </w:pPr>
            <w:r>
              <w:t>Chờ phân công xử lý</w:t>
            </w:r>
          </w:p>
        </w:tc>
        <w:tc>
          <w:tcPr>
            <w:tcW w:w="964" w:type="pct"/>
            <w:shd w:val="clear" w:color="auto" w:fill="auto"/>
            <w:vAlign w:val="center"/>
          </w:tcPr>
          <w:p w14:paraId="37C855E2" w14:textId="77777777" w:rsidR="00D77182" w:rsidRDefault="00D77182" w:rsidP="006A1F0A">
            <w:pPr>
              <w:tabs>
                <w:tab w:val="left" w:pos="4207"/>
              </w:tabs>
              <w:spacing w:after="60" w:line="240" w:lineRule="auto"/>
              <w:jc w:val="left"/>
            </w:pPr>
            <w:r>
              <w:t>Phân công đơn vị thực hiện</w:t>
            </w:r>
          </w:p>
        </w:tc>
        <w:tc>
          <w:tcPr>
            <w:tcW w:w="1411" w:type="pct"/>
            <w:shd w:val="clear" w:color="auto" w:fill="auto"/>
            <w:vAlign w:val="center"/>
          </w:tcPr>
          <w:p w14:paraId="1B938A08" w14:textId="77777777" w:rsidR="00D77182" w:rsidRDefault="00D77182" w:rsidP="006A1F0A">
            <w:pPr>
              <w:tabs>
                <w:tab w:val="left" w:pos="4207"/>
              </w:tabs>
              <w:spacing w:after="60" w:line="240" w:lineRule="auto"/>
              <w:jc w:val="left"/>
            </w:pPr>
            <w:r>
              <w:t>Chờ xử lý CTS</w:t>
            </w:r>
          </w:p>
        </w:tc>
        <w:tc>
          <w:tcPr>
            <w:tcW w:w="505" w:type="pct"/>
            <w:shd w:val="clear" w:color="auto" w:fill="auto"/>
            <w:vAlign w:val="center"/>
          </w:tcPr>
          <w:p w14:paraId="062320F6" w14:textId="31C82795" w:rsidR="00D77182" w:rsidRDefault="00D77182" w:rsidP="006C4038">
            <w:pPr>
              <w:tabs>
                <w:tab w:val="left" w:pos="4207"/>
              </w:tabs>
              <w:spacing w:after="60" w:line="240" w:lineRule="auto"/>
              <w:jc w:val="center"/>
            </w:pPr>
            <w:r>
              <w:t>[</w:t>
            </w:r>
            <w:r w:rsidR="006C4038">
              <w:t>5</w:t>
            </w:r>
            <w:r>
              <w:t>]</w:t>
            </w:r>
          </w:p>
        </w:tc>
      </w:tr>
      <w:tr w:rsidR="006C4038" w14:paraId="583E27BE" w14:textId="77777777" w:rsidTr="006C4038">
        <w:tc>
          <w:tcPr>
            <w:tcW w:w="393" w:type="pct"/>
            <w:shd w:val="clear" w:color="auto" w:fill="auto"/>
            <w:vAlign w:val="center"/>
          </w:tcPr>
          <w:p w14:paraId="79DC27F4"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shd w:val="clear" w:color="auto" w:fill="auto"/>
            <w:vAlign w:val="center"/>
          </w:tcPr>
          <w:p w14:paraId="0DF5B806" w14:textId="77777777" w:rsidR="00D77182" w:rsidRDefault="00D77182" w:rsidP="006A1F0A">
            <w:pPr>
              <w:tabs>
                <w:tab w:val="left" w:pos="4207"/>
              </w:tabs>
              <w:spacing w:after="60" w:line="240" w:lineRule="auto"/>
              <w:jc w:val="left"/>
            </w:pPr>
          </w:p>
        </w:tc>
        <w:tc>
          <w:tcPr>
            <w:tcW w:w="1062" w:type="pct"/>
            <w:vMerge/>
            <w:shd w:val="clear" w:color="auto" w:fill="auto"/>
            <w:vAlign w:val="center"/>
          </w:tcPr>
          <w:p w14:paraId="26A185BD" w14:textId="77777777" w:rsidR="00D77182" w:rsidRDefault="00D77182" w:rsidP="006A1F0A">
            <w:pPr>
              <w:tabs>
                <w:tab w:val="left" w:pos="4207"/>
              </w:tabs>
              <w:spacing w:after="60" w:line="240" w:lineRule="auto"/>
              <w:jc w:val="left"/>
            </w:pPr>
          </w:p>
        </w:tc>
        <w:tc>
          <w:tcPr>
            <w:tcW w:w="964" w:type="pct"/>
            <w:shd w:val="clear" w:color="auto" w:fill="auto"/>
            <w:vAlign w:val="center"/>
          </w:tcPr>
          <w:p w14:paraId="1D94690C" w14:textId="77777777" w:rsidR="00D77182" w:rsidRDefault="00D77182" w:rsidP="006A1F0A">
            <w:pPr>
              <w:tabs>
                <w:tab w:val="left" w:pos="4207"/>
              </w:tabs>
              <w:spacing w:after="60" w:line="240" w:lineRule="auto"/>
              <w:jc w:val="left"/>
            </w:pPr>
            <w:r>
              <w:t>Trả lại</w:t>
            </w:r>
          </w:p>
        </w:tc>
        <w:tc>
          <w:tcPr>
            <w:tcW w:w="1411" w:type="pct"/>
            <w:shd w:val="clear" w:color="auto" w:fill="auto"/>
            <w:vAlign w:val="center"/>
          </w:tcPr>
          <w:p w14:paraId="618EAC7A" w14:textId="77777777" w:rsidR="00D77182" w:rsidRDefault="00D77182" w:rsidP="006A1F0A">
            <w:pPr>
              <w:tabs>
                <w:tab w:val="left" w:pos="4207"/>
              </w:tabs>
              <w:spacing w:after="60" w:line="240" w:lineRule="auto"/>
              <w:jc w:val="left"/>
            </w:pPr>
            <w:r>
              <w:t>Trình lãnh đạo Cục</w:t>
            </w:r>
          </w:p>
        </w:tc>
        <w:tc>
          <w:tcPr>
            <w:tcW w:w="505" w:type="pct"/>
            <w:shd w:val="clear" w:color="auto" w:fill="auto"/>
            <w:vAlign w:val="center"/>
          </w:tcPr>
          <w:p w14:paraId="397BAA39" w14:textId="77777777" w:rsidR="00D77182" w:rsidRDefault="00D77182" w:rsidP="006A1F0A">
            <w:pPr>
              <w:tabs>
                <w:tab w:val="left" w:pos="4207"/>
              </w:tabs>
              <w:spacing w:after="60" w:line="240" w:lineRule="auto"/>
              <w:jc w:val="center"/>
            </w:pPr>
            <w:r>
              <w:t>-</w:t>
            </w:r>
          </w:p>
        </w:tc>
      </w:tr>
      <w:tr w:rsidR="00D77182" w14:paraId="27E959BD" w14:textId="77777777" w:rsidTr="006C4038">
        <w:tc>
          <w:tcPr>
            <w:tcW w:w="393" w:type="pct"/>
            <w:shd w:val="clear" w:color="auto" w:fill="F2F2F2" w:themeFill="background1" w:themeFillShade="F2"/>
            <w:vAlign w:val="center"/>
          </w:tcPr>
          <w:p w14:paraId="63879876"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63F0CB0B" w14:textId="08F9EEBE" w:rsidR="00D77182" w:rsidRDefault="00604CAF" w:rsidP="006A1F0A">
            <w:pPr>
              <w:tabs>
                <w:tab w:val="left" w:pos="4207"/>
              </w:tabs>
              <w:spacing w:after="60" w:line="240" w:lineRule="auto"/>
              <w:jc w:val="left"/>
            </w:pPr>
            <w:r>
              <w:t>Trung tâm Chứng thực số</w:t>
            </w:r>
          </w:p>
        </w:tc>
        <w:tc>
          <w:tcPr>
            <w:tcW w:w="1062" w:type="pct"/>
            <w:vMerge w:val="restart"/>
            <w:shd w:val="clear" w:color="auto" w:fill="F2F2F2" w:themeFill="background1" w:themeFillShade="F2"/>
            <w:vAlign w:val="center"/>
          </w:tcPr>
          <w:p w14:paraId="27AA5F95" w14:textId="77777777" w:rsidR="00D77182" w:rsidRDefault="00D77182" w:rsidP="006A1F0A">
            <w:pPr>
              <w:tabs>
                <w:tab w:val="left" w:pos="4207"/>
              </w:tabs>
              <w:spacing w:after="60" w:line="240" w:lineRule="auto"/>
              <w:jc w:val="left"/>
            </w:pPr>
            <w:r>
              <w:t>Chờ xử lý CTS</w:t>
            </w:r>
          </w:p>
        </w:tc>
        <w:tc>
          <w:tcPr>
            <w:tcW w:w="964" w:type="pct"/>
            <w:shd w:val="clear" w:color="auto" w:fill="F2F2F2" w:themeFill="background1" w:themeFillShade="F2"/>
            <w:vAlign w:val="center"/>
          </w:tcPr>
          <w:p w14:paraId="4E2190E6" w14:textId="7F3C660C" w:rsidR="00D77182" w:rsidRDefault="006C4038" w:rsidP="006A1F0A">
            <w:pPr>
              <w:tabs>
                <w:tab w:val="left" w:pos="4207"/>
              </w:tabs>
              <w:spacing w:after="60" w:line="240" w:lineRule="auto"/>
              <w:jc w:val="left"/>
            </w:pPr>
            <w:r>
              <w:t>Gia hạn, thay đổi thông tin CTS</w:t>
            </w:r>
          </w:p>
        </w:tc>
        <w:tc>
          <w:tcPr>
            <w:tcW w:w="1411" w:type="pct"/>
            <w:shd w:val="clear" w:color="auto" w:fill="F2F2F2" w:themeFill="background1" w:themeFillShade="F2"/>
            <w:vAlign w:val="center"/>
          </w:tcPr>
          <w:p w14:paraId="78C0A31D" w14:textId="72FE7698" w:rsidR="00D77182" w:rsidRPr="006C4038" w:rsidRDefault="006C4038" w:rsidP="006A1F0A">
            <w:pPr>
              <w:tabs>
                <w:tab w:val="left" w:pos="4207"/>
              </w:tabs>
              <w:spacing w:after="60" w:line="240" w:lineRule="auto"/>
              <w:jc w:val="left"/>
            </w:pPr>
            <w:r w:rsidRPr="006C4038">
              <w:t>Đã cập nhật CTS, chờ cơ quan, tổ chức nhập CTS vào thiết bị</w:t>
            </w:r>
          </w:p>
        </w:tc>
        <w:tc>
          <w:tcPr>
            <w:tcW w:w="505" w:type="pct"/>
            <w:shd w:val="clear" w:color="auto" w:fill="F2F2F2" w:themeFill="background1" w:themeFillShade="F2"/>
            <w:vAlign w:val="center"/>
          </w:tcPr>
          <w:p w14:paraId="113E8E64" w14:textId="3FF7628E" w:rsidR="00D77182" w:rsidRDefault="006C4038" w:rsidP="006C4038">
            <w:pPr>
              <w:tabs>
                <w:tab w:val="left" w:pos="4207"/>
              </w:tabs>
              <w:spacing w:after="60" w:line="240" w:lineRule="auto"/>
              <w:jc w:val="center"/>
            </w:pPr>
            <w:r>
              <w:t>[6</w:t>
            </w:r>
            <w:r w:rsidR="00D77182">
              <w:t>]</w:t>
            </w:r>
          </w:p>
        </w:tc>
      </w:tr>
      <w:tr w:rsidR="00D77182" w14:paraId="780E004D" w14:textId="77777777" w:rsidTr="006C4038">
        <w:tc>
          <w:tcPr>
            <w:tcW w:w="393" w:type="pct"/>
            <w:shd w:val="clear" w:color="auto" w:fill="F2F2F2" w:themeFill="background1" w:themeFillShade="F2"/>
            <w:vAlign w:val="center"/>
          </w:tcPr>
          <w:p w14:paraId="131844B9"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25112FAC" w14:textId="77777777" w:rsidR="00D77182" w:rsidRDefault="00D77182" w:rsidP="006A1F0A">
            <w:pPr>
              <w:tabs>
                <w:tab w:val="left" w:pos="4207"/>
              </w:tabs>
              <w:spacing w:after="60" w:line="240" w:lineRule="auto"/>
              <w:jc w:val="left"/>
            </w:pPr>
          </w:p>
        </w:tc>
        <w:tc>
          <w:tcPr>
            <w:tcW w:w="1062" w:type="pct"/>
            <w:vMerge/>
            <w:shd w:val="clear" w:color="auto" w:fill="F2F2F2" w:themeFill="background1" w:themeFillShade="F2"/>
            <w:vAlign w:val="center"/>
          </w:tcPr>
          <w:p w14:paraId="1F5E9162" w14:textId="77777777" w:rsidR="00D77182" w:rsidRDefault="00D77182" w:rsidP="006A1F0A">
            <w:pPr>
              <w:tabs>
                <w:tab w:val="left" w:pos="4207"/>
              </w:tabs>
              <w:spacing w:after="60" w:line="240" w:lineRule="auto"/>
              <w:jc w:val="left"/>
            </w:pPr>
          </w:p>
        </w:tc>
        <w:tc>
          <w:tcPr>
            <w:tcW w:w="964" w:type="pct"/>
            <w:shd w:val="clear" w:color="auto" w:fill="F2F2F2" w:themeFill="background1" w:themeFillShade="F2"/>
            <w:vAlign w:val="center"/>
          </w:tcPr>
          <w:p w14:paraId="09FC236A" w14:textId="77777777" w:rsidR="00D77182" w:rsidRDefault="00D77182" w:rsidP="006A1F0A">
            <w:pPr>
              <w:tabs>
                <w:tab w:val="left" w:pos="4207"/>
              </w:tabs>
              <w:spacing w:after="60" w:line="240" w:lineRule="auto"/>
              <w:jc w:val="left"/>
            </w:pPr>
            <w:r>
              <w:t>Trả lại</w:t>
            </w:r>
          </w:p>
        </w:tc>
        <w:tc>
          <w:tcPr>
            <w:tcW w:w="1411" w:type="pct"/>
            <w:shd w:val="clear" w:color="auto" w:fill="F2F2F2" w:themeFill="background1" w:themeFillShade="F2"/>
            <w:vAlign w:val="center"/>
          </w:tcPr>
          <w:p w14:paraId="28E73F93" w14:textId="77777777" w:rsidR="00D77182" w:rsidRDefault="00D77182" w:rsidP="006A1F0A">
            <w:pPr>
              <w:tabs>
                <w:tab w:val="left" w:pos="4207"/>
              </w:tabs>
              <w:spacing w:after="60" w:line="240" w:lineRule="auto"/>
              <w:jc w:val="left"/>
            </w:pPr>
            <w:r>
              <w:t>Chờ phân công xử lý</w:t>
            </w:r>
          </w:p>
        </w:tc>
        <w:tc>
          <w:tcPr>
            <w:tcW w:w="505" w:type="pct"/>
            <w:shd w:val="clear" w:color="auto" w:fill="F2F2F2" w:themeFill="background1" w:themeFillShade="F2"/>
            <w:vAlign w:val="center"/>
          </w:tcPr>
          <w:p w14:paraId="4A7EA85E" w14:textId="77777777" w:rsidR="00D77182" w:rsidRDefault="00D77182" w:rsidP="006A1F0A">
            <w:pPr>
              <w:tabs>
                <w:tab w:val="left" w:pos="4207"/>
              </w:tabs>
              <w:spacing w:after="60" w:line="240" w:lineRule="auto"/>
              <w:jc w:val="center"/>
            </w:pPr>
            <w:r>
              <w:t>-</w:t>
            </w:r>
          </w:p>
        </w:tc>
      </w:tr>
      <w:tr w:rsidR="006C4038" w14:paraId="1FE31CF7" w14:textId="77777777" w:rsidTr="006C4038">
        <w:tc>
          <w:tcPr>
            <w:tcW w:w="393" w:type="pct"/>
            <w:shd w:val="clear" w:color="auto" w:fill="auto"/>
            <w:vAlign w:val="center"/>
          </w:tcPr>
          <w:p w14:paraId="244A6CDF"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shd w:val="clear" w:color="auto" w:fill="auto"/>
            <w:vAlign w:val="center"/>
          </w:tcPr>
          <w:p w14:paraId="563F7084" w14:textId="77777777" w:rsidR="00D77182" w:rsidRDefault="00D77182" w:rsidP="006A1F0A">
            <w:pPr>
              <w:tabs>
                <w:tab w:val="left" w:pos="4207"/>
              </w:tabs>
              <w:spacing w:after="60" w:line="240" w:lineRule="auto"/>
              <w:jc w:val="left"/>
            </w:pPr>
            <w:r>
              <w:t>Cơ quan, tổ chức</w:t>
            </w:r>
          </w:p>
        </w:tc>
        <w:tc>
          <w:tcPr>
            <w:tcW w:w="1062" w:type="pct"/>
            <w:shd w:val="clear" w:color="auto" w:fill="auto"/>
            <w:vAlign w:val="center"/>
          </w:tcPr>
          <w:p w14:paraId="5ACC590F" w14:textId="1C9DED54" w:rsidR="00D77182" w:rsidRDefault="006C4038" w:rsidP="006A1F0A">
            <w:pPr>
              <w:tabs>
                <w:tab w:val="left" w:pos="4207"/>
              </w:tabs>
              <w:spacing w:after="60" w:line="240" w:lineRule="auto"/>
              <w:jc w:val="left"/>
            </w:pPr>
            <w:r w:rsidRPr="006C4038">
              <w:t xml:space="preserve">Đã cập nhật CTS, chờ cơ quan, tổ chức </w:t>
            </w:r>
            <w:r w:rsidRPr="006C4038">
              <w:lastRenderedPageBreak/>
              <w:t>nhập CTS vào thiết bị</w:t>
            </w:r>
          </w:p>
        </w:tc>
        <w:tc>
          <w:tcPr>
            <w:tcW w:w="964" w:type="pct"/>
            <w:shd w:val="clear" w:color="auto" w:fill="auto"/>
            <w:vAlign w:val="center"/>
          </w:tcPr>
          <w:p w14:paraId="6C817DDF" w14:textId="57D5F2FB" w:rsidR="00D77182" w:rsidRDefault="006C4038" w:rsidP="006A1F0A">
            <w:pPr>
              <w:tabs>
                <w:tab w:val="left" w:pos="4207"/>
              </w:tabs>
              <w:spacing w:after="60" w:line="240" w:lineRule="auto"/>
              <w:jc w:val="left"/>
            </w:pPr>
            <w:r>
              <w:lastRenderedPageBreak/>
              <w:t>Nhập CTS vào thiết bị</w:t>
            </w:r>
          </w:p>
        </w:tc>
        <w:tc>
          <w:tcPr>
            <w:tcW w:w="1411" w:type="pct"/>
            <w:shd w:val="clear" w:color="auto" w:fill="auto"/>
            <w:vAlign w:val="center"/>
          </w:tcPr>
          <w:p w14:paraId="3EC6C3A8" w14:textId="73922AC3" w:rsidR="00D77182" w:rsidRPr="0082330D" w:rsidRDefault="00D77182" w:rsidP="006C4038">
            <w:pPr>
              <w:tabs>
                <w:tab w:val="left" w:pos="4207"/>
              </w:tabs>
              <w:spacing w:after="60" w:line="240" w:lineRule="auto"/>
              <w:jc w:val="left"/>
              <w:rPr>
                <w:i/>
              </w:rPr>
            </w:pPr>
            <w:r>
              <w:t xml:space="preserve">Đã </w:t>
            </w:r>
            <w:r w:rsidR="006C4038">
              <w:t>gia hạn, thay đổi thông tin CTS</w:t>
            </w:r>
            <w:r>
              <w:t xml:space="preserve"> </w:t>
            </w:r>
            <w:r>
              <w:rPr>
                <w:i/>
              </w:rPr>
              <w:t>(Kết thúc)</w:t>
            </w:r>
          </w:p>
        </w:tc>
        <w:tc>
          <w:tcPr>
            <w:tcW w:w="505" w:type="pct"/>
            <w:shd w:val="clear" w:color="auto" w:fill="auto"/>
            <w:vAlign w:val="center"/>
          </w:tcPr>
          <w:p w14:paraId="6A4CD062" w14:textId="69F38444" w:rsidR="00D77182" w:rsidRDefault="00D77182" w:rsidP="006A1F0A">
            <w:pPr>
              <w:tabs>
                <w:tab w:val="left" w:pos="4207"/>
              </w:tabs>
              <w:spacing w:after="60" w:line="240" w:lineRule="auto"/>
              <w:jc w:val="center"/>
            </w:pPr>
            <w:r>
              <w:t>[7]</w:t>
            </w:r>
          </w:p>
        </w:tc>
      </w:tr>
      <w:tr w:rsidR="006C4038" w14:paraId="29183257" w14:textId="77777777" w:rsidTr="006C4038">
        <w:tc>
          <w:tcPr>
            <w:tcW w:w="393" w:type="pct"/>
            <w:shd w:val="clear" w:color="auto" w:fill="F2F2F2" w:themeFill="background1" w:themeFillShade="F2"/>
            <w:vAlign w:val="center"/>
          </w:tcPr>
          <w:p w14:paraId="66DAEFA4"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78286474" w14:textId="77777777" w:rsidR="00D77182" w:rsidRDefault="00D77182" w:rsidP="006A1F0A">
            <w:pPr>
              <w:tabs>
                <w:tab w:val="left" w:pos="4207"/>
              </w:tabs>
              <w:spacing w:after="60" w:line="240" w:lineRule="auto"/>
              <w:jc w:val="left"/>
            </w:pPr>
            <w:r>
              <w:t>Cơ quan, tổ chức</w:t>
            </w:r>
          </w:p>
        </w:tc>
        <w:tc>
          <w:tcPr>
            <w:tcW w:w="1062" w:type="pct"/>
            <w:shd w:val="clear" w:color="auto" w:fill="F2F2F2" w:themeFill="background1" w:themeFillShade="F2"/>
            <w:vAlign w:val="center"/>
          </w:tcPr>
          <w:p w14:paraId="40A2BC56" w14:textId="77777777" w:rsidR="00D77182" w:rsidRDefault="00D77182" w:rsidP="006A1F0A">
            <w:pPr>
              <w:tabs>
                <w:tab w:val="left" w:pos="4207"/>
              </w:tabs>
              <w:spacing w:after="60" w:line="240" w:lineRule="auto"/>
              <w:jc w:val="left"/>
            </w:pPr>
            <w:r>
              <w:t>Yêu cầu bổ sung hồ sơ</w:t>
            </w:r>
          </w:p>
        </w:tc>
        <w:tc>
          <w:tcPr>
            <w:tcW w:w="964" w:type="pct"/>
            <w:shd w:val="clear" w:color="auto" w:fill="F2F2F2" w:themeFill="background1" w:themeFillShade="F2"/>
            <w:vAlign w:val="center"/>
          </w:tcPr>
          <w:p w14:paraId="3E20155F" w14:textId="77777777" w:rsidR="00D77182" w:rsidRPr="004F387B" w:rsidRDefault="00D77182" w:rsidP="006A1F0A">
            <w:pPr>
              <w:tabs>
                <w:tab w:val="left" w:pos="4207"/>
              </w:tabs>
              <w:spacing w:after="60" w:line="240" w:lineRule="auto"/>
              <w:jc w:val="left"/>
              <w:rPr>
                <w:i/>
              </w:rPr>
            </w:pPr>
            <w:r w:rsidRPr="004F387B">
              <w:rPr>
                <w:i/>
              </w:rPr>
              <w:t>(Bổ sung hồ sơ và gửi lại)</w:t>
            </w:r>
          </w:p>
        </w:tc>
        <w:tc>
          <w:tcPr>
            <w:tcW w:w="1411" w:type="pct"/>
            <w:shd w:val="clear" w:color="auto" w:fill="F2F2F2" w:themeFill="background1" w:themeFillShade="F2"/>
            <w:vAlign w:val="center"/>
          </w:tcPr>
          <w:p w14:paraId="6FE0A717" w14:textId="77777777" w:rsidR="00D77182" w:rsidRDefault="00D77182" w:rsidP="006A1F0A">
            <w:pPr>
              <w:tabs>
                <w:tab w:val="left" w:pos="4207"/>
              </w:tabs>
              <w:spacing w:after="60" w:line="240" w:lineRule="auto"/>
              <w:jc w:val="left"/>
            </w:pPr>
            <w:r w:rsidRPr="00363658">
              <w:t>Chờ tiếp nhận hồ sơ</w:t>
            </w:r>
            <w:r>
              <w:t xml:space="preserve"> trực tuyến</w:t>
            </w:r>
          </w:p>
        </w:tc>
        <w:tc>
          <w:tcPr>
            <w:tcW w:w="505" w:type="pct"/>
            <w:shd w:val="clear" w:color="auto" w:fill="F2F2F2" w:themeFill="background1" w:themeFillShade="F2"/>
            <w:vAlign w:val="center"/>
          </w:tcPr>
          <w:p w14:paraId="1877056F" w14:textId="306D3E15" w:rsidR="00D77182" w:rsidRPr="00363658" w:rsidRDefault="006C4038" w:rsidP="006C4038">
            <w:pPr>
              <w:tabs>
                <w:tab w:val="left" w:pos="4207"/>
              </w:tabs>
              <w:spacing w:after="60" w:line="240" w:lineRule="auto"/>
              <w:jc w:val="center"/>
            </w:pPr>
            <w:r>
              <w:t>[8</w:t>
            </w:r>
            <w:r w:rsidR="00D77182">
              <w:t>]</w:t>
            </w:r>
          </w:p>
        </w:tc>
      </w:tr>
    </w:tbl>
    <w:p w14:paraId="6CB43A37" w14:textId="77777777" w:rsidR="00D77182" w:rsidRDefault="00D77182" w:rsidP="00D77182">
      <w:pPr>
        <w:tabs>
          <w:tab w:val="left" w:pos="2697"/>
        </w:tabs>
        <w:spacing w:after="60" w:line="240" w:lineRule="auto"/>
      </w:pPr>
    </w:p>
    <w:p w14:paraId="150B471F" w14:textId="77777777" w:rsidR="00D77182" w:rsidRDefault="00D77182" w:rsidP="00D77182">
      <w:pPr>
        <w:tabs>
          <w:tab w:val="left" w:pos="2697"/>
        </w:tabs>
        <w:spacing w:after="60" w:line="240" w:lineRule="auto"/>
      </w:pPr>
    </w:p>
    <w:p w14:paraId="026E484E" w14:textId="68914B5C" w:rsidR="008D0C46" w:rsidRDefault="008D0C46" w:rsidP="008D0C46">
      <w:pPr>
        <w:pStyle w:val="Heading4"/>
      </w:pPr>
      <w:r>
        <w:lastRenderedPageBreak/>
        <w:t>Quy trình nộp hồ sơ trực tiếp qua đ</w:t>
      </w:r>
      <w:r w:rsidR="00BC0773">
        <w:t>ường</w:t>
      </w:r>
      <w:r>
        <w:t xml:space="preserve"> gửi công văn giấy</w:t>
      </w:r>
    </w:p>
    <w:p w14:paraId="55F4609F" w14:textId="4A73DC9A" w:rsidR="008D0C46" w:rsidRDefault="00490B19" w:rsidP="00490B19">
      <w:pPr>
        <w:jc w:val="left"/>
      </w:pPr>
      <w:r>
        <w:rPr>
          <w:noProof/>
        </w:rPr>
        <w:drawing>
          <wp:inline distT="0" distB="0" distL="0" distR="0" wp14:anchorId="59E2DBE2" wp14:editId="776268FF">
            <wp:extent cx="5732145" cy="6583045"/>
            <wp:effectExtent l="0" t="0" r="190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VGCA_SRS_QuyTrinh_v2.1_GiaHanThayDoi_Off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6583045"/>
                    </a:xfrm>
                    <a:prstGeom prst="rect">
                      <a:avLst/>
                    </a:prstGeom>
                  </pic:spPr>
                </pic:pic>
              </a:graphicData>
            </a:graphic>
          </wp:inline>
        </w:drawing>
      </w:r>
    </w:p>
    <w:p w14:paraId="62ABD32A" w14:textId="77777777" w:rsidR="008D0C46" w:rsidRDefault="008D0C46" w:rsidP="008D0C46">
      <w:r>
        <w:t>Danh sách Use case theo từng bước trong quy trình:</w:t>
      </w:r>
    </w:p>
    <w:p w14:paraId="51915A14" w14:textId="77777777" w:rsidR="008D0C46" w:rsidRPr="00D46882" w:rsidRDefault="008D0C46" w:rsidP="00843B83">
      <w:pPr>
        <w:pStyle w:val="ListParagraph"/>
        <w:numPr>
          <w:ilvl w:val="0"/>
          <w:numId w:val="137"/>
        </w:numPr>
        <w:tabs>
          <w:tab w:val="left" w:pos="4207"/>
        </w:tabs>
        <w:spacing w:after="60" w:line="240" w:lineRule="auto"/>
      </w:pPr>
      <w:r>
        <w:rPr>
          <w:lang w:val="en-US"/>
        </w:rPr>
        <w:t>Tiếp nhận công văn đến</w:t>
      </w:r>
    </w:p>
    <w:p w14:paraId="503999A4" w14:textId="77777777" w:rsidR="008D0C46" w:rsidRPr="00BE440F" w:rsidRDefault="008D0C46" w:rsidP="00843B83">
      <w:pPr>
        <w:pStyle w:val="ListParagraph"/>
        <w:numPr>
          <w:ilvl w:val="1"/>
          <w:numId w:val="137"/>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39D5047A" w14:textId="77777777" w:rsidR="00BE440F" w:rsidRPr="006C3861" w:rsidRDefault="00BE440F" w:rsidP="00843B83">
      <w:pPr>
        <w:pStyle w:val="ListParagraph"/>
        <w:numPr>
          <w:ilvl w:val="0"/>
          <w:numId w:val="137"/>
        </w:numPr>
        <w:spacing w:after="60" w:line="240" w:lineRule="auto"/>
        <w:rPr>
          <w:lang w:val="en-US"/>
        </w:rPr>
      </w:pPr>
      <w:r w:rsidRPr="006C3861">
        <w:rPr>
          <w:lang w:val="en-US"/>
        </w:rPr>
        <w:t>Phê duyệt và chỉ đạo thực hiện</w:t>
      </w:r>
    </w:p>
    <w:p w14:paraId="3C199496" w14:textId="6E4B01F7" w:rsidR="00BE440F" w:rsidRDefault="00BE440F" w:rsidP="00843B83">
      <w:pPr>
        <w:pStyle w:val="ListParagraph"/>
        <w:numPr>
          <w:ilvl w:val="1"/>
          <w:numId w:val="137"/>
        </w:numPr>
        <w:tabs>
          <w:tab w:val="left" w:pos="4207"/>
        </w:tabs>
        <w:spacing w:after="60" w:line="240" w:lineRule="auto"/>
      </w:pPr>
      <w:r>
        <w:fldChar w:fldCharType="begin"/>
      </w:r>
      <w:r>
        <w:instrText xml:space="preserve"> REF _Ref19807144 \r \h </w:instrText>
      </w:r>
      <w:r w:rsidR="00315292">
        <w:instrText xml:space="preserve"> \* MERGEFORMAT </w:instrText>
      </w:r>
      <w:r>
        <w:fldChar w:fldCharType="separate"/>
      </w:r>
      <w:r w:rsidR="002135F6">
        <w:t xml:space="preserve">UC 051 - </w:t>
      </w:r>
      <w:r>
        <w:fldChar w:fldCharType="end"/>
      </w:r>
      <w:r>
        <w:fldChar w:fldCharType="begin"/>
      </w:r>
      <w:r>
        <w:instrText xml:space="preserve"> REF _Ref19807149 \h </w:instrText>
      </w:r>
      <w:r w:rsidR="00315292">
        <w:instrText xml:space="preserve"> \* MERGEFORMAT </w:instrText>
      </w:r>
      <w:r>
        <w:fldChar w:fldCharType="separate"/>
      </w:r>
      <w:r w:rsidR="002135F6" w:rsidRPr="00FD7DBA">
        <w:t>Phê duyệt và chỉ đạo thực hiện</w:t>
      </w:r>
      <w:r w:rsidR="002135F6">
        <w:t xml:space="preserve"> </w:t>
      </w:r>
      <w:r>
        <w:fldChar w:fldCharType="end"/>
      </w:r>
    </w:p>
    <w:p w14:paraId="0EEBF17B" w14:textId="77777777" w:rsidR="00490B19" w:rsidRPr="00490B19" w:rsidRDefault="00490B19" w:rsidP="00843B83">
      <w:pPr>
        <w:pStyle w:val="ListParagraph"/>
        <w:numPr>
          <w:ilvl w:val="0"/>
          <w:numId w:val="137"/>
        </w:numPr>
        <w:spacing w:after="60" w:line="240" w:lineRule="auto"/>
        <w:rPr>
          <w:lang w:val="en-US"/>
        </w:rPr>
      </w:pPr>
      <w:r>
        <w:rPr>
          <w:lang w:val="en-US"/>
        </w:rPr>
        <w:t>Nhập thông tin hồ sơ</w:t>
      </w:r>
    </w:p>
    <w:p w14:paraId="6A859E24" w14:textId="77777777" w:rsidR="00BE440F" w:rsidRDefault="00BE440F" w:rsidP="00843B83">
      <w:pPr>
        <w:pStyle w:val="ListParagraph"/>
        <w:numPr>
          <w:ilvl w:val="1"/>
          <w:numId w:val="137"/>
        </w:numPr>
        <w:tabs>
          <w:tab w:val="left" w:pos="4207"/>
        </w:tabs>
        <w:spacing w:after="60" w:line="240" w:lineRule="auto"/>
      </w:pPr>
      <w:r>
        <w:fldChar w:fldCharType="begin"/>
      </w:r>
      <w:r>
        <w:instrText xml:space="preserve"> REF _Ref19808948 \r \h </w:instrText>
      </w:r>
      <w:r>
        <w:fldChar w:fldCharType="separate"/>
      </w:r>
      <w:r w:rsidR="002135F6">
        <w:t xml:space="preserve">UC 045 - </w:t>
      </w:r>
      <w:r>
        <w:fldChar w:fldCharType="end"/>
      </w:r>
      <w:r>
        <w:fldChar w:fldCharType="begin"/>
      </w:r>
      <w:r>
        <w:instrText xml:space="preserve"> REF _Ref19808950 \h </w:instrText>
      </w:r>
      <w:r>
        <w:fldChar w:fldCharType="separate"/>
      </w:r>
      <w:r w:rsidR="002135F6">
        <w:t>Nhập hồ sơ gửi trực tiếp của hồ sơ Gia hạn, thay đổi thông tin chứng thư số</w:t>
      </w:r>
      <w:r>
        <w:fldChar w:fldCharType="end"/>
      </w:r>
    </w:p>
    <w:p w14:paraId="2100717E" w14:textId="77777777" w:rsidR="00490B19" w:rsidRDefault="00490B19" w:rsidP="00843B83">
      <w:pPr>
        <w:pStyle w:val="ListParagraph"/>
        <w:numPr>
          <w:ilvl w:val="0"/>
          <w:numId w:val="137"/>
        </w:numPr>
        <w:spacing w:after="60" w:line="240" w:lineRule="auto"/>
      </w:pPr>
      <w:r>
        <w:rPr>
          <w:lang w:val="en-US"/>
        </w:rPr>
        <w:t>Kiểm tra thông tin CTS đăng ký</w:t>
      </w:r>
      <w:r>
        <w:t xml:space="preserve"> hồ sơ</w:t>
      </w:r>
    </w:p>
    <w:p w14:paraId="4509F253" w14:textId="77777777" w:rsidR="008D0C46" w:rsidRDefault="008D0C46" w:rsidP="00843B83">
      <w:pPr>
        <w:pStyle w:val="ListParagraph"/>
        <w:numPr>
          <w:ilvl w:val="1"/>
          <w:numId w:val="137"/>
        </w:numPr>
        <w:spacing w:after="60" w:line="240" w:lineRule="auto"/>
      </w:pPr>
      <w:r>
        <w:lastRenderedPageBreak/>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29A244DA" w14:textId="77777777" w:rsidR="008D0C46" w:rsidRDefault="008D0C46" w:rsidP="00843B83">
      <w:pPr>
        <w:pStyle w:val="ListParagraph"/>
        <w:numPr>
          <w:ilvl w:val="1"/>
          <w:numId w:val="137"/>
        </w:numPr>
        <w:spacing w:after="60" w:line="240" w:lineRule="auto"/>
      </w:pPr>
      <w:r>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51382BD9" w14:textId="77777777" w:rsidR="008D0C46" w:rsidRDefault="008D0C46" w:rsidP="00843B83">
      <w:pPr>
        <w:pStyle w:val="ListParagraph"/>
        <w:numPr>
          <w:ilvl w:val="1"/>
          <w:numId w:val="137"/>
        </w:numPr>
        <w:tabs>
          <w:tab w:val="left" w:pos="4207"/>
        </w:tabs>
        <w:spacing w:after="60" w:line="240" w:lineRule="auto"/>
      </w:pPr>
      <w:r>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02C93D2B" w14:textId="77777777" w:rsidR="008D0C46" w:rsidRPr="006C3861" w:rsidRDefault="008D0C46" w:rsidP="00843B83">
      <w:pPr>
        <w:pStyle w:val="ListParagraph"/>
        <w:numPr>
          <w:ilvl w:val="0"/>
          <w:numId w:val="137"/>
        </w:numPr>
        <w:spacing w:after="60" w:line="240" w:lineRule="auto"/>
        <w:rPr>
          <w:lang w:val="en-US"/>
        </w:rPr>
      </w:pPr>
      <w:r w:rsidRPr="006C3861">
        <w:rPr>
          <w:lang w:val="en-US"/>
        </w:rPr>
        <w:t>Phân công thực hiện</w:t>
      </w:r>
    </w:p>
    <w:p w14:paraId="7D3C4CF8" w14:textId="79E1C2C8" w:rsidR="008D0C46" w:rsidRDefault="008D0C46" w:rsidP="00843B83">
      <w:pPr>
        <w:pStyle w:val="ListParagraph"/>
        <w:numPr>
          <w:ilvl w:val="1"/>
          <w:numId w:val="137"/>
        </w:numPr>
        <w:tabs>
          <w:tab w:val="left" w:pos="4207"/>
        </w:tabs>
        <w:spacing w:after="60" w:line="240" w:lineRule="auto"/>
      </w:pPr>
      <w:r>
        <w:fldChar w:fldCharType="begin"/>
      </w:r>
      <w:r>
        <w:instrText xml:space="preserve"> REF _Ref19807199 \r \h </w:instrText>
      </w:r>
      <w:r w:rsidR="001001A0">
        <w:instrText xml:space="preserve"> \* MERGEFORMAT </w:instrText>
      </w:r>
      <w:r>
        <w:fldChar w:fldCharType="separate"/>
      </w:r>
      <w:r w:rsidR="002135F6">
        <w:t xml:space="preserve">UC 056 - </w:t>
      </w:r>
      <w:r>
        <w:fldChar w:fldCharType="end"/>
      </w:r>
      <w:r>
        <w:fldChar w:fldCharType="begin"/>
      </w:r>
      <w:r>
        <w:instrText xml:space="preserve"> REF _Ref19807202 \h </w:instrText>
      </w:r>
      <w:r w:rsidR="001001A0">
        <w:instrText xml:space="preserve"> \* MERGEFORMAT </w:instrText>
      </w:r>
      <w:r>
        <w:fldChar w:fldCharType="separate"/>
      </w:r>
      <w:r w:rsidR="002135F6">
        <w:t>Phân công thực hiện</w:t>
      </w:r>
      <w:r>
        <w:fldChar w:fldCharType="end"/>
      </w:r>
    </w:p>
    <w:p w14:paraId="0D61C8B3" w14:textId="77777777" w:rsidR="008D0C46" w:rsidRPr="00BE440F" w:rsidRDefault="008D0C46" w:rsidP="00843B83">
      <w:pPr>
        <w:pStyle w:val="ListParagraph"/>
        <w:numPr>
          <w:ilvl w:val="0"/>
          <w:numId w:val="137"/>
        </w:numPr>
        <w:spacing w:after="60" w:line="240" w:lineRule="auto"/>
        <w:rPr>
          <w:lang w:val="en-US"/>
        </w:rPr>
      </w:pPr>
      <w:r w:rsidRPr="00BE440F">
        <w:rPr>
          <w:lang w:val="en-US"/>
        </w:rPr>
        <w:t>Gia hạn, thay đổi thông tin chứng thư số</w:t>
      </w:r>
    </w:p>
    <w:p w14:paraId="7B5D3624" w14:textId="5E711FDE" w:rsidR="008D0C46" w:rsidRDefault="008D0C46" w:rsidP="00843B83">
      <w:pPr>
        <w:pStyle w:val="ListParagraph"/>
        <w:numPr>
          <w:ilvl w:val="1"/>
          <w:numId w:val="137"/>
        </w:numPr>
        <w:tabs>
          <w:tab w:val="left" w:pos="4207"/>
        </w:tabs>
        <w:spacing w:after="60" w:line="240" w:lineRule="auto"/>
      </w:pPr>
      <w:r>
        <w:fldChar w:fldCharType="begin"/>
      </w:r>
      <w:r>
        <w:instrText xml:space="preserve"> REF _Ref19808960 \r \h </w:instrText>
      </w:r>
      <w:r w:rsidR="001001A0">
        <w:instrText xml:space="preserve"> \* MERGEFORMAT </w:instrText>
      </w:r>
      <w:r>
        <w:fldChar w:fldCharType="separate"/>
      </w:r>
      <w:r w:rsidR="002135F6">
        <w:t xml:space="preserve">UC 062 - </w:t>
      </w:r>
      <w:r>
        <w:fldChar w:fldCharType="end"/>
      </w:r>
      <w:r>
        <w:fldChar w:fldCharType="begin"/>
      </w:r>
      <w:r>
        <w:instrText xml:space="preserve"> REF _Ref19808964 \h </w:instrText>
      </w:r>
      <w:r w:rsidR="001001A0">
        <w:instrText xml:space="preserve"> \* MERGEFORMAT </w:instrText>
      </w:r>
      <w:r>
        <w:fldChar w:fldCharType="separate"/>
      </w:r>
      <w:r w:rsidR="002135F6" w:rsidRPr="00941191">
        <w:t>Gia hạ</w:t>
      </w:r>
      <w:r w:rsidR="002135F6">
        <w:t xml:space="preserve">n </w:t>
      </w:r>
      <w:r w:rsidR="002135F6" w:rsidRPr="00941191">
        <w:t>chứng thư số</w:t>
      </w:r>
      <w:r>
        <w:fldChar w:fldCharType="end"/>
      </w:r>
    </w:p>
    <w:p w14:paraId="5FF8DC11" w14:textId="77777777" w:rsidR="00A46416" w:rsidRDefault="00A46416" w:rsidP="00843B83">
      <w:pPr>
        <w:pStyle w:val="ListParagraph"/>
        <w:numPr>
          <w:ilvl w:val="0"/>
          <w:numId w:val="137"/>
        </w:numPr>
        <w:spacing w:after="60" w:line="240" w:lineRule="auto"/>
        <w:rPr>
          <w:lang w:val="en-US"/>
        </w:rPr>
      </w:pPr>
      <w:r>
        <w:rPr>
          <w:lang w:val="en-US"/>
        </w:rPr>
        <w:t>Import CTS vào thiết bị</w:t>
      </w:r>
    </w:p>
    <w:p w14:paraId="00B47D8F" w14:textId="77777777" w:rsidR="001001A0" w:rsidRDefault="001001A0" w:rsidP="00843B83">
      <w:pPr>
        <w:pStyle w:val="ListParagraph"/>
        <w:numPr>
          <w:ilvl w:val="1"/>
          <w:numId w:val="137"/>
        </w:numPr>
        <w:tabs>
          <w:tab w:val="left" w:pos="4207"/>
        </w:tabs>
        <w:spacing w:after="60" w:line="240" w:lineRule="auto"/>
      </w:pPr>
      <w:r>
        <w:fldChar w:fldCharType="begin"/>
      </w:r>
      <w:r>
        <w:instrText xml:space="preserve"> REF _Ref21440307 \r \h </w:instrText>
      </w:r>
      <w:r>
        <w:fldChar w:fldCharType="separate"/>
      </w:r>
      <w:r w:rsidR="002135F6">
        <w:t xml:space="preserve">UC 021 - </w:t>
      </w:r>
      <w:r>
        <w:fldChar w:fldCharType="end"/>
      </w:r>
      <w:r>
        <w:fldChar w:fldCharType="begin"/>
      </w:r>
      <w:r>
        <w:instrText xml:space="preserve"> REF _Ref21440307 \h </w:instrText>
      </w:r>
      <w:r>
        <w:fldChar w:fldCharType="separate"/>
      </w:r>
      <w:r w:rsidR="002135F6">
        <w:t xml:space="preserve">Nhập </w:t>
      </w:r>
      <w:r w:rsidR="002135F6" w:rsidRPr="009B68C0">
        <w:t>CTS vào thiết bị lưu khóa bí mật</w:t>
      </w:r>
      <w:r>
        <w:fldChar w:fldCharType="end"/>
      </w:r>
    </w:p>
    <w:p w14:paraId="41F30F58" w14:textId="77777777" w:rsidR="008D0C46" w:rsidRPr="00BE440F" w:rsidRDefault="008D0C46" w:rsidP="00843B83">
      <w:pPr>
        <w:pStyle w:val="ListParagraph"/>
        <w:numPr>
          <w:ilvl w:val="0"/>
          <w:numId w:val="137"/>
        </w:numPr>
        <w:spacing w:after="60" w:line="240" w:lineRule="auto"/>
        <w:rPr>
          <w:lang w:val="en-US"/>
        </w:rPr>
      </w:pPr>
      <w:r w:rsidRPr="00BE440F">
        <w:rPr>
          <w:lang w:val="en-US"/>
        </w:rPr>
        <w:t>Bổ sung hồ sơ</w:t>
      </w:r>
    </w:p>
    <w:p w14:paraId="24A07E02" w14:textId="1F39A7E3" w:rsidR="008D0C46" w:rsidRDefault="008D0C46" w:rsidP="00843B83">
      <w:pPr>
        <w:pStyle w:val="ListParagraph"/>
        <w:numPr>
          <w:ilvl w:val="1"/>
          <w:numId w:val="137"/>
        </w:numPr>
        <w:tabs>
          <w:tab w:val="left" w:pos="4207"/>
        </w:tabs>
        <w:spacing w:after="60" w:line="240" w:lineRule="auto"/>
      </w:pPr>
      <w:r>
        <w:fldChar w:fldCharType="begin"/>
      </w:r>
      <w:r>
        <w:instrText xml:space="preserve"> REF _Ref19807330 \r \h </w:instrText>
      </w:r>
      <w:r w:rsidR="001001A0">
        <w:instrText xml:space="preserve"> \* MERGEFORMAT </w:instrText>
      </w:r>
      <w:r>
        <w:fldChar w:fldCharType="separate"/>
      </w:r>
      <w:r w:rsidR="002135F6">
        <w:t xml:space="preserve">UC 018 - </w:t>
      </w:r>
      <w:r>
        <w:fldChar w:fldCharType="end"/>
      </w:r>
      <w:r>
        <w:fldChar w:fldCharType="begin"/>
      </w:r>
      <w:r>
        <w:instrText xml:space="preserve"> REF _Ref19807333 \h </w:instrText>
      </w:r>
      <w:r w:rsidR="001001A0">
        <w:instrText xml:space="preserve"> \* MERGEFORMAT </w:instrText>
      </w:r>
      <w:r>
        <w:fldChar w:fldCharType="separate"/>
      </w:r>
      <w:r w:rsidR="002135F6">
        <w:t>Bổ sung hồ sơ khi có yêu cầu</w:t>
      </w:r>
      <w:r>
        <w:fldChar w:fldCharType="end"/>
      </w:r>
    </w:p>
    <w:p w14:paraId="1F7E0079" w14:textId="77777777" w:rsidR="00315292" w:rsidRDefault="00315292" w:rsidP="00315292">
      <w:pPr>
        <w:tabs>
          <w:tab w:val="left" w:pos="4207"/>
        </w:tabs>
        <w:spacing w:after="60" w:line="240" w:lineRule="auto"/>
      </w:pPr>
    </w:p>
    <w:p w14:paraId="5F322AA7" w14:textId="77777777" w:rsidR="00315292" w:rsidRPr="00363658" w:rsidRDefault="00315292" w:rsidP="00315292">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11"/>
        <w:gridCol w:w="1199"/>
        <w:gridCol w:w="1630"/>
        <w:gridCol w:w="1843"/>
        <w:gridCol w:w="2126"/>
        <w:gridCol w:w="1508"/>
      </w:tblGrid>
      <w:tr w:rsidR="00315292" w14:paraId="6D258074" w14:textId="77777777" w:rsidTr="009601DF">
        <w:trPr>
          <w:cnfStyle w:val="100000000000" w:firstRow="1" w:lastRow="0" w:firstColumn="0" w:lastColumn="0" w:oddVBand="0" w:evenVBand="0" w:oddHBand="0" w:evenHBand="0" w:firstRowFirstColumn="0" w:firstRowLastColumn="0" w:lastRowFirstColumn="0" w:lastRowLastColumn="0"/>
        </w:trPr>
        <w:tc>
          <w:tcPr>
            <w:tcW w:w="394" w:type="pct"/>
          </w:tcPr>
          <w:p w14:paraId="229B1F5D" w14:textId="77777777" w:rsidR="00315292" w:rsidRDefault="00315292" w:rsidP="006A1F0A">
            <w:pPr>
              <w:tabs>
                <w:tab w:val="left" w:pos="4207"/>
              </w:tabs>
              <w:spacing w:after="60" w:line="240" w:lineRule="auto"/>
              <w:jc w:val="left"/>
            </w:pPr>
            <w:r>
              <w:t>STT</w:t>
            </w:r>
          </w:p>
        </w:tc>
        <w:tc>
          <w:tcPr>
            <w:tcW w:w="665" w:type="pct"/>
          </w:tcPr>
          <w:p w14:paraId="340EEC55" w14:textId="77777777" w:rsidR="00315292" w:rsidRDefault="00315292" w:rsidP="006A1F0A">
            <w:pPr>
              <w:tabs>
                <w:tab w:val="left" w:pos="4207"/>
              </w:tabs>
              <w:spacing w:after="60" w:line="240" w:lineRule="auto"/>
              <w:jc w:val="left"/>
            </w:pPr>
            <w:r>
              <w:t>Tác nhân</w:t>
            </w:r>
          </w:p>
        </w:tc>
        <w:tc>
          <w:tcPr>
            <w:tcW w:w="904" w:type="pct"/>
          </w:tcPr>
          <w:p w14:paraId="3B8D3F89" w14:textId="77777777" w:rsidR="00315292" w:rsidRDefault="00315292" w:rsidP="006A1F0A">
            <w:pPr>
              <w:tabs>
                <w:tab w:val="left" w:pos="4207"/>
              </w:tabs>
              <w:spacing w:after="60" w:line="240" w:lineRule="auto"/>
              <w:jc w:val="left"/>
            </w:pPr>
            <w:r>
              <w:t>Trạng thái ban đầu</w:t>
            </w:r>
          </w:p>
        </w:tc>
        <w:tc>
          <w:tcPr>
            <w:tcW w:w="1022" w:type="pct"/>
          </w:tcPr>
          <w:p w14:paraId="34CB4FA0" w14:textId="77777777" w:rsidR="00315292" w:rsidRDefault="00315292" w:rsidP="006A1F0A">
            <w:pPr>
              <w:tabs>
                <w:tab w:val="left" w:pos="4207"/>
              </w:tabs>
              <w:spacing w:after="60" w:line="240" w:lineRule="auto"/>
              <w:jc w:val="left"/>
            </w:pPr>
            <w:r>
              <w:t>Hành động</w:t>
            </w:r>
          </w:p>
        </w:tc>
        <w:tc>
          <w:tcPr>
            <w:tcW w:w="1179" w:type="pct"/>
          </w:tcPr>
          <w:p w14:paraId="76BA7354" w14:textId="77777777" w:rsidR="00315292" w:rsidRDefault="00315292" w:rsidP="006A1F0A">
            <w:pPr>
              <w:tabs>
                <w:tab w:val="left" w:pos="4207"/>
              </w:tabs>
              <w:spacing w:after="60" w:line="240" w:lineRule="auto"/>
              <w:jc w:val="left"/>
            </w:pPr>
            <w:r>
              <w:t>Trạng thái kế tiếp</w:t>
            </w:r>
          </w:p>
        </w:tc>
        <w:tc>
          <w:tcPr>
            <w:tcW w:w="836" w:type="pct"/>
          </w:tcPr>
          <w:p w14:paraId="69E76549" w14:textId="77777777" w:rsidR="00315292" w:rsidRDefault="00315292" w:rsidP="006A1F0A">
            <w:pPr>
              <w:tabs>
                <w:tab w:val="left" w:pos="4207"/>
              </w:tabs>
              <w:spacing w:after="60" w:line="240" w:lineRule="auto"/>
              <w:jc w:val="left"/>
            </w:pPr>
            <w:r>
              <w:t>Bước trong quy trình</w:t>
            </w:r>
          </w:p>
        </w:tc>
      </w:tr>
      <w:tr w:rsidR="00315292" w14:paraId="4E0CEEC1" w14:textId="77777777" w:rsidTr="009601DF">
        <w:tc>
          <w:tcPr>
            <w:tcW w:w="394" w:type="pct"/>
            <w:shd w:val="clear" w:color="auto" w:fill="auto"/>
            <w:vAlign w:val="center"/>
          </w:tcPr>
          <w:p w14:paraId="2F0859B8"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shd w:val="clear" w:color="auto" w:fill="auto"/>
            <w:vAlign w:val="center"/>
          </w:tcPr>
          <w:p w14:paraId="6E66A522" w14:textId="77777777" w:rsidR="00315292" w:rsidRDefault="00315292" w:rsidP="006A1F0A">
            <w:pPr>
              <w:tabs>
                <w:tab w:val="left" w:pos="4207"/>
              </w:tabs>
              <w:spacing w:after="60" w:line="240" w:lineRule="auto"/>
              <w:jc w:val="left"/>
            </w:pPr>
            <w:r>
              <w:t>Văn thư</w:t>
            </w:r>
          </w:p>
        </w:tc>
        <w:tc>
          <w:tcPr>
            <w:tcW w:w="904" w:type="pct"/>
            <w:shd w:val="clear" w:color="auto" w:fill="auto"/>
            <w:vAlign w:val="center"/>
          </w:tcPr>
          <w:p w14:paraId="72D9F984" w14:textId="778C8103" w:rsidR="00315292" w:rsidRPr="00315292" w:rsidRDefault="00315292" w:rsidP="006A1F0A">
            <w:pPr>
              <w:tabs>
                <w:tab w:val="left" w:pos="4207"/>
              </w:tabs>
              <w:spacing w:after="60" w:line="240" w:lineRule="auto"/>
              <w:jc w:val="left"/>
              <w:rPr>
                <w:i/>
              </w:rPr>
            </w:pPr>
            <w:r>
              <w:rPr>
                <w:i/>
              </w:rPr>
              <w:t>(Không có)</w:t>
            </w:r>
          </w:p>
        </w:tc>
        <w:tc>
          <w:tcPr>
            <w:tcW w:w="1022" w:type="pct"/>
            <w:shd w:val="clear" w:color="auto" w:fill="auto"/>
            <w:vAlign w:val="center"/>
          </w:tcPr>
          <w:p w14:paraId="2F463A03" w14:textId="77777777" w:rsidR="00315292" w:rsidRDefault="00315292" w:rsidP="006A1F0A">
            <w:pPr>
              <w:tabs>
                <w:tab w:val="left" w:pos="4207"/>
              </w:tabs>
              <w:spacing w:after="60" w:line="240" w:lineRule="auto"/>
              <w:jc w:val="left"/>
            </w:pPr>
            <w:r>
              <w:t>Tiếp nhận văn bản đến</w:t>
            </w:r>
          </w:p>
        </w:tc>
        <w:tc>
          <w:tcPr>
            <w:tcW w:w="1179" w:type="pct"/>
            <w:shd w:val="clear" w:color="auto" w:fill="auto"/>
            <w:vAlign w:val="center"/>
          </w:tcPr>
          <w:p w14:paraId="342C3EB6" w14:textId="77777777" w:rsidR="00315292" w:rsidRDefault="00315292" w:rsidP="006A1F0A">
            <w:pPr>
              <w:tabs>
                <w:tab w:val="left" w:pos="4207"/>
              </w:tabs>
              <w:spacing w:after="60" w:line="240" w:lineRule="auto"/>
              <w:jc w:val="left"/>
            </w:pPr>
            <w:r>
              <w:t>Trình lãnh đạo Cục</w:t>
            </w:r>
          </w:p>
        </w:tc>
        <w:tc>
          <w:tcPr>
            <w:tcW w:w="836" w:type="pct"/>
            <w:shd w:val="clear" w:color="auto" w:fill="auto"/>
            <w:vAlign w:val="center"/>
          </w:tcPr>
          <w:p w14:paraId="206E99BF" w14:textId="45FCDA99" w:rsidR="00315292" w:rsidRDefault="00315292" w:rsidP="00315292">
            <w:pPr>
              <w:tabs>
                <w:tab w:val="left" w:pos="4207"/>
              </w:tabs>
              <w:spacing w:after="60" w:line="240" w:lineRule="auto"/>
              <w:jc w:val="center"/>
            </w:pPr>
            <w:r>
              <w:t>[1]</w:t>
            </w:r>
          </w:p>
        </w:tc>
      </w:tr>
      <w:tr w:rsidR="00315292" w14:paraId="4F5CB5B6" w14:textId="77777777" w:rsidTr="009601DF">
        <w:tc>
          <w:tcPr>
            <w:tcW w:w="394" w:type="pct"/>
            <w:shd w:val="clear" w:color="auto" w:fill="F2F2F2" w:themeFill="background1" w:themeFillShade="F2"/>
            <w:vAlign w:val="center"/>
          </w:tcPr>
          <w:p w14:paraId="0802A3D1"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68533F52" w14:textId="77777777" w:rsidR="00315292" w:rsidRDefault="00315292" w:rsidP="00315292">
            <w:pPr>
              <w:tabs>
                <w:tab w:val="left" w:pos="4207"/>
              </w:tabs>
              <w:spacing w:after="60" w:line="240" w:lineRule="auto"/>
              <w:jc w:val="left"/>
            </w:pPr>
            <w:r>
              <w:t>Lãnh đạo Cục</w:t>
            </w:r>
          </w:p>
        </w:tc>
        <w:tc>
          <w:tcPr>
            <w:tcW w:w="904" w:type="pct"/>
            <w:shd w:val="clear" w:color="auto" w:fill="F2F2F2" w:themeFill="background1" w:themeFillShade="F2"/>
            <w:vAlign w:val="center"/>
          </w:tcPr>
          <w:p w14:paraId="5CB1280B" w14:textId="77777777" w:rsidR="00315292" w:rsidRDefault="00315292" w:rsidP="00315292">
            <w:pPr>
              <w:tabs>
                <w:tab w:val="left" w:pos="4207"/>
              </w:tabs>
              <w:spacing w:after="60" w:line="240" w:lineRule="auto"/>
              <w:jc w:val="left"/>
            </w:pPr>
            <w:r>
              <w:t>Trình lãnh đạo Cục</w:t>
            </w:r>
          </w:p>
        </w:tc>
        <w:tc>
          <w:tcPr>
            <w:tcW w:w="1022" w:type="pct"/>
            <w:shd w:val="clear" w:color="auto" w:fill="F2F2F2" w:themeFill="background1" w:themeFillShade="F2"/>
            <w:vAlign w:val="center"/>
          </w:tcPr>
          <w:p w14:paraId="135A267C" w14:textId="77777777" w:rsidR="00315292" w:rsidRDefault="00315292" w:rsidP="00315292">
            <w:pPr>
              <w:tabs>
                <w:tab w:val="left" w:pos="4207"/>
              </w:tabs>
              <w:spacing w:after="60" w:line="240" w:lineRule="auto"/>
              <w:jc w:val="left"/>
            </w:pPr>
            <w:r>
              <w:t>Phê duyệt thực hiện</w:t>
            </w:r>
          </w:p>
        </w:tc>
        <w:tc>
          <w:tcPr>
            <w:tcW w:w="1179" w:type="pct"/>
            <w:shd w:val="clear" w:color="auto" w:fill="F2F2F2" w:themeFill="background1" w:themeFillShade="F2"/>
            <w:vAlign w:val="center"/>
          </w:tcPr>
          <w:p w14:paraId="04831986" w14:textId="635ABAEB" w:rsidR="00315292" w:rsidRDefault="00315292" w:rsidP="00315292">
            <w:pPr>
              <w:tabs>
                <w:tab w:val="left" w:pos="4207"/>
              </w:tabs>
              <w:spacing w:after="60" w:line="240" w:lineRule="auto"/>
              <w:jc w:val="left"/>
            </w:pPr>
            <w:r w:rsidRPr="00363658">
              <w:t>Chờ tiếp nhận hồ sơ</w:t>
            </w:r>
            <w:r>
              <w:t xml:space="preserve"> trực tiếp</w:t>
            </w:r>
          </w:p>
        </w:tc>
        <w:tc>
          <w:tcPr>
            <w:tcW w:w="836" w:type="pct"/>
            <w:shd w:val="clear" w:color="auto" w:fill="F2F2F2" w:themeFill="background1" w:themeFillShade="F2"/>
            <w:vAlign w:val="center"/>
          </w:tcPr>
          <w:p w14:paraId="3476DF2E" w14:textId="0A5975DA" w:rsidR="00315292" w:rsidRDefault="00315292" w:rsidP="00315292">
            <w:pPr>
              <w:tabs>
                <w:tab w:val="left" w:pos="4207"/>
              </w:tabs>
              <w:spacing w:after="60" w:line="240" w:lineRule="auto"/>
              <w:jc w:val="center"/>
            </w:pPr>
            <w:r>
              <w:t>[2]</w:t>
            </w:r>
          </w:p>
        </w:tc>
      </w:tr>
      <w:tr w:rsidR="00315292" w14:paraId="13761C62" w14:textId="77777777" w:rsidTr="009601DF">
        <w:tc>
          <w:tcPr>
            <w:tcW w:w="394" w:type="pct"/>
            <w:shd w:val="clear" w:color="auto" w:fill="auto"/>
            <w:vAlign w:val="center"/>
          </w:tcPr>
          <w:p w14:paraId="212BBA3B"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val="restart"/>
            <w:shd w:val="clear" w:color="auto" w:fill="auto"/>
            <w:vAlign w:val="center"/>
          </w:tcPr>
          <w:p w14:paraId="25943ACF" w14:textId="640CF862" w:rsidR="00315292" w:rsidRDefault="00315292" w:rsidP="00315292">
            <w:pPr>
              <w:tabs>
                <w:tab w:val="left" w:pos="4207"/>
              </w:tabs>
              <w:spacing w:after="60" w:line="240" w:lineRule="auto"/>
              <w:jc w:val="left"/>
            </w:pPr>
            <w:r>
              <w:t>Bộ phận tiếp nhận hồ sơ</w:t>
            </w:r>
          </w:p>
        </w:tc>
        <w:tc>
          <w:tcPr>
            <w:tcW w:w="904" w:type="pct"/>
            <w:shd w:val="clear" w:color="auto" w:fill="auto"/>
          </w:tcPr>
          <w:p w14:paraId="42A0D4B7" w14:textId="32AB3402" w:rsidR="00315292" w:rsidRPr="00363658" w:rsidRDefault="00315292" w:rsidP="00315292">
            <w:pPr>
              <w:tabs>
                <w:tab w:val="left" w:pos="4207"/>
              </w:tabs>
              <w:spacing w:after="60" w:line="240" w:lineRule="auto"/>
              <w:jc w:val="left"/>
            </w:pPr>
            <w:r w:rsidRPr="00363658">
              <w:t>Chờ tiếp nhận hồ sơ</w:t>
            </w:r>
            <w:r>
              <w:t xml:space="preserve"> trực tiếp</w:t>
            </w:r>
          </w:p>
        </w:tc>
        <w:tc>
          <w:tcPr>
            <w:tcW w:w="1022" w:type="pct"/>
            <w:shd w:val="clear" w:color="auto" w:fill="auto"/>
          </w:tcPr>
          <w:p w14:paraId="2F0D4F31" w14:textId="6CF7125B" w:rsidR="00315292" w:rsidRDefault="00315292" w:rsidP="00315292">
            <w:pPr>
              <w:tabs>
                <w:tab w:val="left" w:pos="4207"/>
              </w:tabs>
              <w:spacing w:after="60" w:line="240" w:lineRule="auto"/>
              <w:jc w:val="left"/>
            </w:pPr>
            <w:r>
              <w:t>Tiếp nhận hồ sơ trực tiếp</w:t>
            </w:r>
          </w:p>
        </w:tc>
        <w:tc>
          <w:tcPr>
            <w:tcW w:w="1179" w:type="pct"/>
            <w:shd w:val="clear" w:color="auto" w:fill="auto"/>
          </w:tcPr>
          <w:p w14:paraId="2CA3D50E" w14:textId="5D8820E5" w:rsidR="00315292" w:rsidRDefault="00315292" w:rsidP="00315292">
            <w:pPr>
              <w:tabs>
                <w:tab w:val="left" w:pos="4207"/>
              </w:tabs>
              <w:spacing w:after="60" w:line="240" w:lineRule="auto"/>
              <w:jc w:val="left"/>
            </w:pPr>
            <w:r>
              <w:t>Chờ xử lý chuyên ngành</w:t>
            </w:r>
          </w:p>
        </w:tc>
        <w:tc>
          <w:tcPr>
            <w:tcW w:w="836" w:type="pct"/>
            <w:shd w:val="clear" w:color="auto" w:fill="auto"/>
            <w:vAlign w:val="center"/>
          </w:tcPr>
          <w:p w14:paraId="24315427" w14:textId="40790E53" w:rsidR="00315292" w:rsidRDefault="00315292" w:rsidP="00315292">
            <w:pPr>
              <w:tabs>
                <w:tab w:val="left" w:pos="4207"/>
              </w:tabs>
              <w:spacing w:after="60" w:line="240" w:lineRule="auto"/>
              <w:jc w:val="center"/>
            </w:pPr>
            <w:r>
              <w:t>[3]</w:t>
            </w:r>
          </w:p>
        </w:tc>
      </w:tr>
      <w:tr w:rsidR="00315292" w14:paraId="205C0E7E" w14:textId="77777777" w:rsidTr="009601DF">
        <w:tc>
          <w:tcPr>
            <w:tcW w:w="394" w:type="pct"/>
            <w:shd w:val="clear" w:color="auto" w:fill="auto"/>
            <w:vAlign w:val="center"/>
          </w:tcPr>
          <w:p w14:paraId="6FAF7EE0"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shd w:val="clear" w:color="auto" w:fill="auto"/>
            <w:vAlign w:val="center"/>
          </w:tcPr>
          <w:p w14:paraId="3AA3375C" w14:textId="5BF1BDD8" w:rsidR="00315292" w:rsidRPr="00363658" w:rsidRDefault="00315292" w:rsidP="00315292">
            <w:pPr>
              <w:tabs>
                <w:tab w:val="left" w:pos="4207"/>
              </w:tabs>
              <w:spacing w:after="60" w:line="240" w:lineRule="auto"/>
              <w:jc w:val="left"/>
            </w:pPr>
          </w:p>
        </w:tc>
        <w:tc>
          <w:tcPr>
            <w:tcW w:w="904" w:type="pct"/>
            <w:vMerge w:val="restart"/>
            <w:shd w:val="clear" w:color="auto" w:fill="auto"/>
          </w:tcPr>
          <w:p w14:paraId="228F9220" w14:textId="4FCB0D43" w:rsidR="00315292" w:rsidRDefault="00315292" w:rsidP="00315292">
            <w:pPr>
              <w:tabs>
                <w:tab w:val="left" w:pos="4207"/>
              </w:tabs>
              <w:spacing w:after="60" w:line="240" w:lineRule="auto"/>
              <w:jc w:val="left"/>
            </w:pPr>
            <w:r>
              <w:t>Chờ xử lý chuyên ngành</w:t>
            </w:r>
          </w:p>
        </w:tc>
        <w:tc>
          <w:tcPr>
            <w:tcW w:w="1022" w:type="pct"/>
            <w:shd w:val="clear" w:color="auto" w:fill="auto"/>
          </w:tcPr>
          <w:p w14:paraId="78E596F6" w14:textId="198507EC" w:rsidR="00315292" w:rsidRDefault="00315292" w:rsidP="00315292">
            <w:pPr>
              <w:tabs>
                <w:tab w:val="left" w:pos="4207"/>
              </w:tabs>
              <w:spacing w:after="60" w:line="240" w:lineRule="auto"/>
              <w:jc w:val="left"/>
            </w:pPr>
            <w:r>
              <w:t>Xử lý chuyên ngành</w:t>
            </w:r>
          </w:p>
        </w:tc>
        <w:tc>
          <w:tcPr>
            <w:tcW w:w="1179" w:type="pct"/>
            <w:shd w:val="clear" w:color="auto" w:fill="auto"/>
          </w:tcPr>
          <w:p w14:paraId="1ADD4432" w14:textId="306226D9" w:rsidR="00315292" w:rsidRDefault="00315292" w:rsidP="00315292">
            <w:pPr>
              <w:tabs>
                <w:tab w:val="left" w:pos="4207"/>
              </w:tabs>
              <w:spacing w:after="60" w:line="240" w:lineRule="auto"/>
              <w:jc w:val="left"/>
            </w:pPr>
            <w:r>
              <w:t>Chờ phân công xử lý</w:t>
            </w:r>
          </w:p>
        </w:tc>
        <w:tc>
          <w:tcPr>
            <w:tcW w:w="836" w:type="pct"/>
            <w:vMerge w:val="restart"/>
            <w:shd w:val="clear" w:color="auto" w:fill="auto"/>
            <w:vAlign w:val="center"/>
          </w:tcPr>
          <w:p w14:paraId="358DEA23" w14:textId="25E21634" w:rsidR="00315292" w:rsidRDefault="00315292" w:rsidP="00315292">
            <w:pPr>
              <w:tabs>
                <w:tab w:val="left" w:pos="4207"/>
              </w:tabs>
              <w:spacing w:after="60" w:line="240" w:lineRule="auto"/>
              <w:jc w:val="center"/>
            </w:pPr>
            <w:r>
              <w:t>[4]</w:t>
            </w:r>
          </w:p>
        </w:tc>
      </w:tr>
      <w:tr w:rsidR="00315292" w14:paraId="4120BCA3" w14:textId="77777777" w:rsidTr="009601DF">
        <w:tc>
          <w:tcPr>
            <w:tcW w:w="394" w:type="pct"/>
            <w:shd w:val="clear" w:color="auto" w:fill="auto"/>
            <w:vAlign w:val="center"/>
          </w:tcPr>
          <w:p w14:paraId="06A4C015"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shd w:val="clear" w:color="auto" w:fill="auto"/>
            <w:vAlign w:val="center"/>
          </w:tcPr>
          <w:p w14:paraId="7969A3F7" w14:textId="77777777" w:rsidR="00315292" w:rsidRDefault="00315292" w:rsidP="00315292">
            <w:pPr>
              <w:tabs>
                <w:tab w:val="left" w:pos="4207"/>
              </w:tabs>
              <w:spacing w:after="60" w:line="240" w:lineRule="auto"/>
              <w:jc w:val="left"/>
            </w:pPr>
          </w:p>
        </w:tc>
        <w:tc>
          <w:tcPr>
            <w:tcW w:w="904" w:type="pct"/>
            <w:vMerge/>
            <w:shd w:val="clear" w:color="auto" w:fill="auto"/>
          </w:tcPr>
          <w:p w14:paraId="64C43FBA" w14:textId="77777777" w:rsidR="00315292" w:rsidRDefault="00315292" w:rsidP="00315292">
            <w:pPr>
              <w:tabs>
                <w:tab w:val="left" w:pos="4207"/>
              </w:tabs>
              <w:spacing w:after="60" w:line="240" w:lineRule="auto"/>
              <w:jc w:val="left"/>
            </w:pPr>
          </w:p>
        </w:tc>
        <w:tc>
          <w:tcPr>
            <w:tcW w:w="1022" w:type="pct"/>
            <w:shd w:val="clear" w:color="auto" w:fill="auto"/>
          </w:tcPr>
          <w:p w14:paraId="57CDAC4B" w14:textId="626A00C4" w:rsidR="00315292" w:rsidRDefault="00315292" w:rsidP="00315292">
            <w:pPr>
              <w:tabs>
                <w:tab w:val="left" w:pos="4207"/>
              </w:tabs>
              <w:spacing w:after="60" w:line="240" w:lineRule="auto"/>
              <w:jc w:val="left"/>
            </w:pPr>
            <w:r>
              <w:t>Yêu cầu bổ sung</w:t>
            </w:r>
          </w:p>
        </w:tc>
        <w:tc>
          <w:tcPr>
            <w:tcW w:w="1179" w:type="pct"/>
            <w:shd w:val="clear" w:color="auto" w:fill="auto"/>
          </w:tcPr>
          <w:p w14:paraId="08579E67" w14:textId="44DBAF41" w:rsidR="00315292" w:rsidRDefault="00315292" w:rsidP="00315292">
            <w:pPr>
              <w:tabs>
                <w:tab w:val="left" w:pos="4207"/>
              </w:tabs>
              <w:spacing w:after="60" w:line="240" w:lineRule="auto"/>
              <w:jc w:val="left"/>
            </w:pPr>
            <w:r>
              <w:t>Yêu cầu bổ sung hồ sơ</w:t>
            </w:r>
          </w:p>
        </w:tc>
        <w:tc>
          <w:tcPr>
            <w:tcW w:w="836" w:type="pct"/>
            <w:vMerge/>
            <w:shd w:val="clear" w:color="auto" w:fill="auto"/>
            <w:vAlign w:val="center"/>
          </w:tcPr>
          <w:p w14:paraId="24649123" w14:textId="77777777" w:rsidR="00315292" w:rsidRDefault="00315292" w:rsidP="00315292">
            <w:pPr>
              <w:tabs>
                <w:tab w:val="left" w:pos="4207"/>
              </w:tabs>
              <w:spacing w:after="60" w:line="240" w:lineRule="auto"/>
              <w:jc w:val="center"/>
            </w:pPr>
          </w:p>
        </w:tc>
      </w:tr>
      <w:tr w:rsidR="00315292" w14:paraId="49A7EED0" w14:textId="77777777" w:rsidTr="009601DF">
        <w:tc>
          <w:tcPr>
            <w:tcW w:w="394" w:type="pct"/>
            <w:shd w:val="clear" w:color="auto" w:fill="F2F2F2" w:themeFill="background1" w:themeFillShade="F2"/>
            <w:vAlign w:val="center"/>
          </w:tcPr>
          <w:p w14:paraId="71AAF23E"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461C32ED" w14:textId="38FC23A3" w:rsidR="00315292" w:rsidRDefault="00315292" w:rsidP="00315292">
            <w:pPr>
              <w:tabs>
                <w:tab w:val="left" w:pos="4207"/>
              </w:tabs>
              <w:spacing w:after="60" w:line="240" w:lineRule="auto"/>
              <w:jc w:val="left"/>
            </w:pPr>
            <w:r>
              <w:t xml:space="preserve">Giám đốc </w:t>
            </w:r>
            <w:r w:rsidR="00604CAF">
              <w:t>Trung tâm Chứng thực số</w:t>
            </w:r>
          </w:p>
        </w:tc>
        <w:tc>
          <w:tcPr>
            <w:tcW w:w="904" w:type="pct"/>
            <w:vMerge w:val="restart"/>
            <w:shd w:val="clear" w:color="auto" w:fill="F2F2F2" w:themeFill="background1" w:themeFillShade="F2"/>
            <w:vAlign w:val="center"/>
          </w:tcPr>
          <w:p w14:paraId="42DA986C" w14:textId="77777777" w:rsidR="00315292" w:rsidRDefault="00315292" w:rsidP="00315292">
            <w:pPr>
              <w:tabs>
                <w:tab w:val="left" w:pos="4207"/>
              </w:tabs>
              <w:spacing w:after="60" w:line="240" w:lineRule="auto"/>
              <w:jc w:val="left"/>
            </w:pPr>
            <w:r>
              <w:t>Chờ phân công xử lý</w:t>
            </w:r>
          </w:p>
        </w:tc>
        <w:tc>
          <w:tcPr>
            <w:tcW w:w="1022" w:type="pct"/>
            <w:shd w:val="clear" w:color="auto" w:fill="F2F2F2" w:themeFill="background1" w:themeFillShade="F2"/>
            <w:vAlign w:val="center"/>
          </w:tcPr>
          <w:p w14:paraId="57163768" w14:textId="77777777" w:rsidR="00315292" w:rsidRDefault="00315292" w:rsidP="00315292">
            <w:pPr>
              <w:tabs>
                <w:tab w:val="left" w:pos="4207"/>
              </w:tabs>
              <w:spacing w:after="60" w:line="240" w:lineRule="auto"/>
              <w:jc w:val="left"/>
            </w:pPr>
            <w:r>
              <w:t>Phân công đơn vị thực hiện</w:t>
            </w:r>
          </w:p>
        </w:tc>
        <w:tc>
          <w:tcPr>
            <w:tcW w:w="1179" w:type="pct"/>
            <w:shd w:val="clear" w:color="auto" w:fill="F2F2F2" w:themeFill="background1" w:themeFillShade="F2"/>
            <w:vAlign w:val="center"/>
          </w:tcPr>
          <w:p w14:paraId="0A587843" w14:textId="77777777" w:rsidR="00315292" w:rsidRDefault="00315292" w:rsidP="00315292">
            <w:pPr>
              <w:tabs>
                <w:tab w:val="left" w:pos="4207"/>
              </w:tabs>
              <w:spacing w:after="60" w:line="240" w:lineRule="auto"/>
              <w:jc w:val="left"/>
            </w:pPr>
            <w:r>
              <w:t>Chờ xử lý CTS</w:t>
            </w:r>
          </w:p>
        </w:tc>
        <w:tc>
          <w:tcPr>
            <w:tcW w:w="836" w:type="pct"/>
            <w:shd w:val="clear" w:color="auto" w:fill="F2F2F2" w:themeFill="background1" w:themeFillShade="F2"/>
            <w:vAlign w:val="center"/>
          </w:tcPr>
          <w:p w14:paraId="7F0A4FE5" w14:textId="77777777" w:rsidR="00315292" w:rsidRDefault="00315292" w:rsidP="00315292">
            <w:pPr>
              <w:tabs>
                <w:tab w:val="left" w:pos="4207"/>
              </w:tabs>
              <w:spacing w:after="60" w:line="240" w:lineRule="auto"/>
              <w:jc w:val="center"/>
            </w:pPr>
            <w:r>
              <w:t>[5]</w:t>
            </w:r>
          </w:p>
        </w:tc>
      </w:tr>
      <w:tr w:rsidR="00315292" w14:paraId="2705EAFE" w14:textId="77777777" w:rsidTr="009601DF">
        <w:tc>
          <w:tcPr>
            <w:tcW w:w="394" w:type="pct"/>
            <w:shd w:val="clear" w:color="auto" w:fill="F2F2F2" w:themeFill="background1" w:themeFillShade="F2"/>
            <w:vAlign w:val="center"/>
          </w:tcPr>
          <w:p w14:paraId="4A818DAF"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67255088" w14:textId="77777777" w:rsidR="00315292" w:rsidRDefault="00315292" w:rsidP="00315292">
            <w:pPr>
              <w:tabs>
                <w:tab w:val="left" w:pos="4207"/>
              </w:tabs>
              <w:spacing w:after="60" w:line="240" w:lineRule="auto"/>
              <w:jc w:val="left"/>
            </w:pPr>
          </w:p>
        </w:tc>
        <w:tc>
          <w:tcPr>
            <w:tcW w:w="904" w:type="pct"/>
            <w:vMerge/>
            <w:shd w:val="clear" w:color="auto" w:fill="F2F2F2" w:themeFill="background1" w:themeFillShade="F2"/>
            <w:vAlign w:val="center"/>
          </w:tcPr>
          <w:p w14:paraId="1D8F6912" w14:textId="77777777" w:rsidR="00315292" w:rsidRDefault="00315292" w:rsidP="00315292">
            <w:pPr>
              <w:tabs>
                <w:tab w:val="left" w:pos="4207"/>
              </w:tabs>
              <w:spacing w:after="60" w:line="240" w:lineRule="auto"/>
              <w:jc w:val="left"/>
            </w:pPr>
          </w:p>
        </w:tc>
        <w:tc>
          <w:tcPr>
            <w:tcW w:w="1022" w:type="pct"/>
            <w:shd w:val="clear" w:color="auto" w:fill="F2F2F2" w:themeFill="background1" w:themeFillShade="F2"/>
            <w:vAlign w:val="center"/>
          </w:tcPr>
          <w:p w14:paraId="21BE8E17" w14:textId="77777777" w:rsidR="00315292" w:rsidRDefault="00315292" w:rsidP="00315292">
            <w:pPr>
              <w:tabs>
                <w:tab w:val="left" w:pos="4207"/>
              </w:tabs>
              <w:spacing w:after="60" w:line="240" w:lineRule="auto"/>
              <w:jc w:val="left"/>
            </w:pPr>
            <w:r>
              <w:t>Trả lại</w:t>
            </w:r>
          </w:p>
        </w:tc>
        <w:tc>
          <w:tcPr>
            <w:tcW w:w="1179" w:type="pct"/>
            <w:shd w:val="clear" w:color="auto" w:fill="F2F2F2" w:themeFill="background1" w:themeFillShade="F2"/>
            <w:vAlign w:val="center"/>
          </w:tcPr>
          <w:p w14:paraId="265DC4D3" w14:textId="77777777" w:rsidR="00315292" w:rsidRDefault="00315292" w:rsidP="00315292">
            <w:pPr>
              <w:tabs>
                <w:tab w:val="left" w:pos="4207"/>
              </w:tabs>
              <w:spacing w:after="60" w:line="240" w:lineRule="auto"/>
              <w:jc w:val="left"/>
            </w:pPr>
            <w:r>
              <w:t>Trình lãnh đạo Cục</w:t>
            </w:r>
          </w:p>
        </w:tc>
        <w:tc>
          <w:tcPr>
            <w:tcW w:w="836" w:type="pct"/>
            <w:shd w:val="clear" w:color="auto" w:fill="F2F2F2" w:themeFill="background1" w:themeFillShade="F2"/>
            <w:vAlign w:val="center"/>
          </w:tcPr>
          <w:p w14:paraId="76549C87" w14:textId="77777777" w:rsidR="00315292" w:rsidRDefault="00315292" w:rsidP="00315292">
            <w:pPr>
              <w:tabs>
                <w:tab w:val="left" w:pos="4207"/>
              </w:tabs>
              <w:spacing w:after="60" w:line="240" w:lineRule="auto"/>
              <w:jc w:val="center"/>
            </w:pPr>
            <w:r>
              <w:t>-</w:t>
            </w:r>
          </w:p>
        </w:tc>
      </w:tr>
      <w:tr w:rsidR="00315292" w14:paraId="3A6D1CE2" w14:textId="77777777" w:rsidTr="009601DF">
        <w:tc>
          <w:tcPr>
            <w:tcW w:w="394" w:type="pct"/>
            <w:shd w:val="clear" w:color="auto" w:fill="auto"/>
            <w:vAlign w:val="center"/>
          </w:tcPr>
          <w:p w14:paraId="2914E72B"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val="restart"/>
            <w:shd w:val="clear" w:color="auto" w:fill="auto"/>
            <w:vAlign w:val="center"/>
          </w:tcPr>
          <w:p w14:paraId="21F52EBF" w14:textId="7D6B995D" w:rsidR="00315292" w:rsidRDefault="00604CAF" w:rsidP="00315292">
            <w:pPr>
              <w:tabs>
                <w:tab w:val="left" w:pos="4207"/>
              </w:tabs>
              <w:spacing w:after="60" w:line="240" w:lineRule="auto"/>
              <w:jc w:val="left"/>
            </w:pPr>
            <w:r>
              <w:t>Trung tâm Chứng thực số</w:t>
            </w:r>
          </w:p>
        </w:tc>
        <w:tc>
          <w:tcPr>
            <w:tcW w:w="904" w:type="pct"/>
            <w:vMerge w:val="restart"/>
            <w:shd w:val="clear" w:color="auto" w:fill="auto"/>
            <w:vAlign w:val="center"/>
          </w:tcPr>
          <w:p w14:paraId="560F0BDC" w14:textId="77777777" w:rsidR="00315292" w:rsidRDefault="00315292" w:rsidP="00315292">
            <w:pPr>
              <w:tabs>
                <w:tab w:val="left" w:pos="4207"/>
              </w:tabs>
              <w:spacing w:after="60" w:line="240" w:lineRule="auto"/>
              <w:jc w:val="left"/>
            </w:pPr>
            <w:r>
              <w:t>Chờ xử lý CTS</w:t>
            </w:r>
          </w:p>
        </w:tc>
        <w:tc>
          <w:tcPr>
            <w:tcW w:w="1022" w:type="pct"/>
            <w:shd w:val="clear" w:color="auto" w:fill="auto"/>
            <w:vAlign w:val="center"/>
          </w:tcPr>
          <w:p w14:paraId="1A46D2C9" w14:textId="77777777" w:rsidR="00315292" w:rsidRDefault="00315292" w:rsidP="00315292">
            <w:pPr>
              <w:tabs>
                <w:tab w:val="left" w:pos="4207"/>
              </w:tabs>
              <w:spacing w:after="60" w:line="240" w:lineRule="auto"/>
              <w:jc w:val="left"/>
            </w:pPr>
            <w:r>
              <w:t>Gia hạn, thay đổi thông tin CTS</w:t>
            </w:r>
          </w:p>
        </w:tc>
        <w:tc>
          <w:tcPr>
            <w:tcW w:w="1179" w:type="pct"/>
            <w:shd w:val="clear" w:color="auto" w:fill="auto"/>
            <w:vAlign w:val="center"/>
          </w:tcPr>
          <w:p w14:paraId="2A113706" w14:textId="77777777" w:rsidR="00315292" w:rsidRPr="006C4038" w:rsidRDefault="00315292" w:rsidP="00315292">
            <w:pPr>
              <w:tabs>
                <w:tab w:val="left" w:pos="4207"/>
              </w:tabs>
              <w:spacing w:after="60" w:line="240" w:lineRule="auto"/>
              <w:jc w:val="left"/>
            </w:pPr>
            <w:r w:rsidRPr="006C4038">
              <w:t>Đã cập nhật CTS, chờ cơ quan, tổ chức nhập CTS vào thiết bị</w:t>
            </w:r>
          </w:p>
        </w:tc>
        <w:tc>
          <w:tcPr>
            <w:tcW w:w="836" w:type="pct"/>
            <w:shd w:val="clear" w:color="auto" w:fill="auto"/>
            <w:vAlign w:val="center"/>
          </w:tcPr>
          <w:p w14:paraId="71789806" w14:textId="77777777" w:rsidR="00315292" w:rsidRDefault="00315292" w:rsidP="00315292">
            <w:pPr>
              <w:tabs>
                <w:tab w:val="left" w:pos="4207"/>
              </w:tabs>
              <w:spacing w:after="60" w:line="240" w:lineRule="auto"/>
              <w:jc w:val="center"/>
            </w:pPr>
            <w:r>
              <w:t>[6]</w:t>
            </w:r>
          </w:p>
        </w:tc>
      </w:tr>
      <w:tr w:rsidR="00315292" w14:paraId="521F2749" w14:textId="77777777" w:rsidTr="009601DF">
        <w:tc>
          <w:tcPr>
            <w:tcW w:w="394" w:type="pct"/>
            <w:shd w:val="clear" w:color="auto" w:fill="auto"/>
            <w:vAlign w:val="center"/>
          </w:tcPr>
          <w:p w14:paraId="06F9E9F0"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shd w:val="clear" w:color="auto" w:fill="auto"/>
            <w:vAlign w:val="center"/>
          </w:tcPr>
          <w:p w14:paraId="3C905BE1" w14:textId="77777777" w:rsidR="00315292" w:rsidRDefault="00315292" w:rsidP="00315292">
            <w:pPr>
              <w:tabs>
                <w:tab w:val="left" w:pos="4207"/>
              </w:tabs>
              <w:spacing w:after="60" w:line="240" w:lineRule="auto"/>
              <w:jc w:val="left"/>
            </w:pPr>
          </w:p>
        </w:tc>
        <w:tc>
          <w:tcPr>
            <w:tcW w:w="904" w:type="pct"/>
            <w:vMerge/>
            <w:shd w:val="clear" w:color="auto" w:fill="auto"/>
            <w:vAlign w:val="center"/>
          </w:tcPr>
          <w:p w14:paraId="0921895A" w14:textId="77777777" w:rsidR="00315292" w:rsidRDefault="00315292" w:rsidP="00315292">
            <w:pPr>
              <w:tabs>
                <w:tab w:val="left" w:pos="4207"/>
              </w:tabs>
              <w:spacing w:after="60" w:line="240" w:lineRule="auto"/>
              <w:jc w:val="left"/>
            </w:pPr>
          </w:p>
        </w:tc>
        <w:tc>
          <w:tcPr>
            <w:tcW w:w="1022" w:type="pct"/>
            <w:shd w:val="clear" w:color="auto" w:fill="auto"/>
            <w:vAlign w:val="center"/>
          </w:tcPr>
          <w:p w14:paraId="669F0787" w14:textId="77777777" w:rsidR="00315292" w:rsidRDefault="00315292" w:rsidP="00315292">
            <w:pPr>
              <w:tabs>
                <w:tab w:val="left" w:pos="4207"/>
              </w:tabs>
              <w:spacing w:after="60" w:line="240" w:lineRule="auto"/>
              <w:jc w:val="left"/>
            </w:pPr>
            <w:r>
              <w:t>Trả lại</w:t>
            </w:r>
          </w:p>
        </w:tc>
        <w:tc>
          <w:tcPr>
            <w:tcW w:w="1179" w:type="pct"/>
            <w:shd w:val="clear" w:color="auto" w:fill="auto"/>
            <w:vAlign w:val="center"/>
          </w:tcPr>
          <w:p w14:paraId="7DF0AAF8" w14:textId="77777777" w:rsidR="00315292" w:rsidRDefault="00315292" w:rsidP="00315292">
            <w:pPr>
              <w:tabs>
                <w:tab w:val="left" w:pos="4207"/>
              </w:tabs>
              <w:spacing w:after="60" w:line="240" w:lineRule="auto"/>
              <w:jc w:val="left"/>
            </w:pPr>
            <w:r>
              <w:t>Chờ phân công xử lý</w:t>
            </w:r>
          </w:p>
        </w:tc>
        <w:tc>
          <w:tcPr>
            <w:tcW w:w="836" w:type="pct"/>
            <w:shd w:val="clear" w:color="auto" w:fill="auto"/>
            <w:vAlign w:val="center"/>
          </w:tcPr>
          <w:p w14:paraId="14DBDFA3" w14:textId="77777777" w:rsidR="00315292" w:rsidRDefault="00315292" w:rsidP="00315292">
            <w:pPr>
              <w:tabs>
                <w:tab w:val="left" w:pos="4207"/>
              </w:tabs>
              <w:spacing w:after="60" w:line="240" w:lineRule="auto"/>
              <w:jc w:val="center"/>
            </w:pPr>
            <w:r>
              <w:t>-</w:t>
            </w:r>
          </w:p>
        </w:tc>
      </w:tr>
      <w:tr w:rsidR="00315292" w14:paraId="76F2263B" w14:textId="77777777" w:rsidTr="009601DF">
        <w:tc>
          <w:tcPr>
            <w:tcW w:w="394" w:type="pct"/>
            <w:shd w:val="clear" w:color="auto" w:fill="F2F2F2" w:themeFill="background1" w:themeFillShade="F2"/>
            <w:vAlign w:val="center"/>
          </w:tcPr>
          <w:p w14:paraId="103308C5"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10E41A9A" w14:textId="77777777" w:rsidR="00315292" w:rsidRDefault="00315292" w:rsidP="00315292">
            <w:pPr>
              <w:tabs>
                <w:tab w:val="left" w:pos="4207"/>
              </w:tabs>
              <w:spacing w:after="60" w:line="240" w:lineRule="auto"/>
              <w:jc w:val="left"/>
            </w:pPr>
            <w:r>
              <w:t>Cơ quan, tổ chức</w:t>
            </w:r>
          </w:p>
        </w:tc>
        <w:tc>
          <w:tcPr>
            <w:tcW w:w="904" w:type="pct"/>
            <w:shd w:val="clear" w:color="auto" w:fill="F2F2F2" w:themeFill="background1" w:themeFillShade="F2"/>
            <w:vAlign w:val="center"/>
          </w:tcPr>
          <w:p w14:paraId="19DD3FCB" w14:textId="77777777" w:rsidR="00315292" w:rsidRDefault="00315292" w:rsidP="00315292">
            <w:pPr>
              <w:tabs>
                <w:tab w:val="left" w:pos="4207"/>
              </w:tabs>
              <w:spacing w:after="60" w:line="240" w:lineRule="auto"/>
              <w:jc w:val="left"/>
            </w:pPr>
            <w:r w:rsidRPr="006C4038">
              <w:t>Đã cập nhật CTS, chờ cơ quan, tổ chức nhập CTS vào thiết bị</w:t>
            </w:r>
          </w:p>
        </w:tc>
        <w:tc>
          <w:tcPr>
            <w:tcW w:w="1022" w:type="pct"/>
            <w:shd w:val="clear" w:color="auto" w:fill="F2F2F2" w:themeFill="background1" w:themeFillShade="F2"/>
            <w:vAlign w:val="center"/>
          </w:tcPr>
          <w:p w14:paraId="57E50AEA" w14:textId="77777777" w:rsidR="00315292" w:rsidRDefault="00315292" w:rsidP="00315292">
            <w:pPr>
              <w:tabs>
                <w:tab w:val="left" w:pos="4207"/>
              </w:tabs>
              <w:spacing w:after="60" w:line="240" w:lineRule="auto"/>
              <w:jc w:val="left"/>
            </w:pPr>
            <w:r>
              <w:t>Nhập CTS vào thiết bị</w:t>
            </w:r>
          </w:p>
        </w:tc>
        <w:tc>
          <w:tcPr>
            <w:tcW w:w="1179" w:type="pct"/>
            <w:shd w:val="clear" w:color="auto" w:fill="F2F2F2" w:themeFill="background1" w:themeFillShade="F2"/>
            <w:vAlign w:val="center"/>
          </w:tcPr>
          <w:p w14:paraId="08E08761" w14:textId="77777777" w:rsidR="00315292" w:rsidRPr="0082330D" w:rsidRDefault="00315292" w:rsidP="00315292">
            <w:pPr>
              <w:tabs>
                <w:tab w:val="left" w:pos="4207"/>
              </w:tabs>
              <w:spacing w:after="60" w:line="240" w:lineRule="auto"/>
              <w:jc w:val="left"/>
              <w:rPr>
                <w:i/>
              </w:rPr>
            </w:pPr>
            <w:r>
              <w:t xml:space="preserve">Đã gia hạn, thay đổi thông tin CTS </w:t>
            </w:r>
            <w:r>
              <w:rPr>
                <w:i/>
              </w:rPr>
              <w:t>(Kết thúc)</w:t>
            </w:r>
          </w:p>
        </w:tc>
        <w:tc>
          <w:tcPr>
            <w:tcW w:w="836" w:type="pct"/>
            <w:shd w:val="clear" w:color="auto" w:fill="F2F2F2" w:themeFill="background1" w:themeFillShade="F2"/>
            <w:vAlign w:val="center"/>
          </w:tcPr>
          <w:p w14:paraId="28B65BF2" w14:textId="77777777" w:rsidR="00315292" w:rsidRDefault="00315292" w:rsidP="00315292">
            <w:pPr>
              <w:tabs>
                <w:tab w:val="left" w:pos="4207"/>
              </w:tabs>
              <w:spacing w:after="60" w:line="240" w:lineRule="auto"/>
              <w:jc w:val="center"/>
            </w:pPr>
            <w:r>
              <w:t>[7]</w:t>
            </w:r>
          </w:p>
        </w:tc>
      </w:tr>
      <w:tr w:rsidR="00315292" w14:paraId="672FE6D5" w14:textId="77777777" w:rsidTr="009601DF">
        <w:tc>
          <w:tcPr>
            <w:tcW w:w="394" w:type="pct"/>
            <w:shd w:val="clear" w:color="auto" w:fill="auto"/>
            <w:vAlign w:val="center"/>
          </w:tcPr>
          <w:p w14:paraId="42B1A509"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shd w:val="clear" w:color="auto" w:fill="auto"/>
            <w:vAlign w:val="center"/>
          </w:tcPr>
          <w:p w14:paraId="341530FF" w14:textId="77777777" w:rsidR="00315292" w:rsidRDefault="00315292" w:rsidP="00315292">
            <w:pPr>
              <w:tabs>
                <w:tab w:val="left" w:pos="4207"/>
              </w:tabs>
              <w:spacing w:after="60" w:line="240" w:lineRule="auto"/>
              <w:jc w:val="left"/>
            </w:pPr>
            <w:r>
              <w:t>Cơ quan, tổ chức</w:t>
            </w:r>
          </w:p>
        </w:tc>
        <w:tc>
          <w:tcPr>
            <w:tcW w:w="904" w:type="pct"/>
            <w:shd w:val="clear" w:color="auto" w:fill="auto"/>
            <w:vAlign w:val="center"/>
          </w:tcPr>
          <w:p w14:paraId="2C05819A" w14:textId="77777777" w:rsidR="00315292" w:rsidRDefault="00315292" w:rsidP="00315292">
            <w:pPr>
              <w:tabs>
                <w:tab w:val="left" w:pos="4207"/>
              </w:tabs>
              <w:spacing w:after="60" w:line="240" w:lineRule="auto"/>
              <w:jc w:val="left"/>
            </w:pPr>
            <w:r>
              <w:t>Yêu cầu bổ sung hồ sơ</w:t>
            </w:r>
          </w:p>
        </w:tc>
        <w:tc>
          <w:tcPr>
            <w:tcW w:w="1022" w:type="pct"/>
            <w:shd w:val="clear" w:color="auto" w:fill="auto"/>
            <w:vAlign w:val="center"/>
          </w:tcPr>
          <w:p w14:paraId="6A49B80D" w14:textId="77777777" w:rsidR="00315292" w:rsidRPr="004F387B" w:rsidRDefault="00315292" w:rsidP="00315292">
            <w:pPr>
              <w:tabs>
                <w:tab w:val="left" w:pos="4207"/>
              </w:tabs>
              <w:spacing w:after="60" w:line="240" w:lineRule="auto"/>
              <w:jc w:val="left"/>
              <w:rPr>
                <w:i/>
              </w:rPr>
            </w:pPr>
            <w:r w:rsidRPr="004F387B">
              <w:rPr>
                <w:i/>
              </w:rPr>
              <w:t>(Bổ sung hồ sơ và gửi lại)</w:t>
            </w:r>
          </w:p>
        </w:tc>
        <w:tc>
          <w:tcPr>
            <w:tcW w:w="1179" w:type="pct"/>
            <w:shd w:val="clear" w:color="auto" w:fill="auto"/>
            <w:vAlign w:val="center"/>
          </w:tcPr>
          <w:p w14:paraId="2926B306" w14:textId="77777777" w:rsidR="00315292" w:rsidRDefault="00315292" w:rsidP="00315292">
            <w:pPr>
              <w:tabs>
                <w:tab w:val="left" w:pos="4207"/>
              </w:tabs>
              <w:spacing w:after="60" w:line="240" w:lineRule="auto"/>
              <w:jc w:val="left"/>
            </w:pPr>
            <w:r w:rsidRPr="00363658">
              <w:t>Chờ tiếp nhận hồ sơ</w:t>
            </w:r>
            <w:r>
              <w:t xml:space="preserve"> trực tuyến</w:t>
            </w:r>
          </w:p>
        </w:tc>
        <w:tc>
          <w:tcPr>
            <w:tcW w:w="836" w:type="pct"/>
            <w:shd w:val="clear" w:color="auto" w:fill="auto"/>
            <w:vAlign w:val="center"/>
          </w:tcPr>
          <w:p w14:paraId="4CAEC106" w14:textId="77777777" w:rsidR="00315292" w:rsidRPr="00363658" w:rsidRDefault="00315292" w:rsidP="00315292">
            <w:pPr>
              <w:tabs>
                <w:tab w:val="left" w:pos="4207"/>
              </w:tabs>
              <w:spacing w:after="60" w:line="240" w:lineRule="auto"/>
              <w:jc w:val="center"/>
            </w:pPr>
            <w:r>
              <w:t>[8]</w:t>
            </w:r>
          </w:p>
        </w:tc>
      </w:tr>
    </w:tbl>
    <w:p w14:paraId="761A04AC" w14:textId="77777777" w:rsidR="00315292" w:rsidRDefault="00315292" w:rsidP="00315292">
      <w:pPr>
        <w:tabs>
          <w:tab w:val="left" w:pos="4207"/>
        </w:tabs>
        <w:spacing w:after="60" w:line="240" w:lineRule="auto"/>
      </w:pPr>
    </w:p>
    <w:p w14:paraId="71E1133C" w14:textId="7AAB3515" w:rsidR="008D0C46" w:rsidRPr="008D0C46" w:rsidRDefault="00A46416" w:rsidP="00A46416">
      <w:pPr>
        <w:pStyle w:val="Heading4"/>
      </w:pPr>
      <w:r>
        <w:t>Quy trình chi tiết bước Gia hạn, thay đổi thông tin CTS</w:t>
      </w:r>
    </w:p>
    <w:p w14:paraId="27C20FE1" w14:textId="0F65D9EE" w:rsidR="00194BBD" w:rsidRPr="00730EFC" w:rsidRDefault="00310993" w:rsidP="00730EFC">
      <w:r>
        <w:rPr>
          <w:noProof/>
        </w:rPr>
        <w:drawing>
          <wp:inline distT="0" distB="0" distL="0" distR="0" wp14:anchorId="516649B7" wp14:editId="684234CF">
            <wp:extent cx="5732145" cy="6867525"/>
            <wp:effectExtent l="0" t="0" r="190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GCA_SRS_QuyTrinh_v2.1_GiaHanThayDoi_ChiTie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6867525"/>
                    </a:xfrm>
                    <a:prstGeom prst="rect">
                      <a:avLst/>
                    </a:prstGeom>
                  </pic:spPr>
                </pic:pic>
              </a:graphicData>
            </a:graphic>
          </wp:inline>
        </w:drawing>
      </w:r>
    </w:p>
    <w:p w14:paraId="29F054FC" w14:textId="7A9EF3DA" w:rsidR="00BA3751" w:rsidRDefault="00BA3751" w:rsidP="00BC0773">
      <w:pPr>
        <w:pStyle w:val="Heading3"/>
      </w:pPr>
      <w:r>
        <w:lastRenderedPageBreak/>
        <w:t>Quy trình nộp hồ sơ Thu hồi chứng thư số</w:t>
      </w:r>
    </w:p>
    <w:p w14:paraId="7507C05C" w14:textId="77777777" w:rsidR="003C17BB" w:rsidRDefault="003C17BB" w:rsidP="003C17BB">
      <w:pPr>
        <w:pStyle w:val="Heading4"/>
      </w:pPr>
      <w:r>
        <w:t>Quy trình nộp hồ sơ trực tuyến qua Cổng Dịch vụ Chứng thực Chữ ký số</w:t>
      </w:r>
    </w:p>
    <w:p w14:paraId="5FC92FF5" w14:textId="6A8EA137" w:rsidR="00431A1F" w:rsidRDefault="00E20AE2" w:rsidP="003C17BB">
      <w:r>
        <w:rPr>
          <w:noProof/>
        </w:rPr>
        <w:drawing>
          <wp:inline distT="0" distB="0" distL="0" distR="0" wp14:anchorId="7CCBB5B6" wp14:editId="6AC10905">
            <wp:extent cx="5732145" cy="652145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VGCA_SRS_QuyTrinh_v2.1_ThuHoi_On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6521450"/>
                    </a:xfrm>
                    <a:prstGeom prst="rect">
                      <a:avLst/>
                    </a:prstGeom>
                  </pic:spPr>
                </pic:pic>
              </a:graphicData>
            </a:graphic>
          </wp:inline>
        </w:drawing>
      </w:r>
    </w:p>
    <w:p w14:paraId="59E327CB" w14:textId="77777777" w:rsidR="00904EC5" w:rsidRPr="00E6519B" w:rsidRDefault="00904EC5" w:rsidP="00904EC5">
      <w:pPr>
        <w:rPr>
          <w:b/>
        </w:rPr>
      </w:pPr>
      <w:r w:rsidRPr="00E6519B">
        <w:rPr>
          <w:b/>
        </w:rPr>
        <w:t>Danh sách Use case theo từng bước trong quy trình:</w:t>
      </w:r>
    </w:p>
    <w:p w14:paraId="40BE8FC1" w14:textId="77777777" w:rsidR="00CA577F" w:rsidRDefault="00CA577F" w:rsidP="009B4B77">
      <w:pPr>
        <w:pStyle w:val="ListParagraph"/>
        <w:numPr>
          <w:ilvl w:val="0"/>
          <w:numId w:val="119"/>
        </w:numPr>
        <w:tabs>
          <w:tab w:val="left" w:pos="4207"/>
        </w:tabs>
        <w:spacing w:after="60" w:line="240" w:lineRule="auto"/>
        <w:rPr>
          <w:lang w:val="en-US"/>
        </w:rPr>
      </w:pPr>
      <w:r w:rsidRPr="001C3091">
        <w:rPr>
          <w:lang w:val="en-US"/>
        </w:rPr>
        <w:t>Nộp hồ sơ trực tuyến</w:t>
      </w:r>
    </w:p>
    <w:p w14:paraId="1D45E75B" w14:textId="0A8E5A76" w:rsidR="00CA577F" w:rsidRDefault="00CA577F" w:rsidP="009B4B77">
      <w:pPr>
        <w:pStyle w:val="ListParagraph"/>
        <w:numPr>
          <w:ilvl w:val="1"/>
          <w:numId w:val="119"/>
        </w:numPr>
        <w:tabs>
          <w:tab w:val="left" w:pos="4207"/>
        </w:tabs>
        <w:spacing w:after="60" w:line="240" w:lineRule="auto"/>
        <w:rPr>
          <w:lang w:val="en-US"/>
        </w:rPr>
      </w:pPr>
      <w:r>
        <w:rPr>
          <w:lang w:val="en-US"/>
        </w:rPr>
        <w:fldChar w:fldCharType="begin"/>
      </w:r>
      <w:r>
        <w:rPr>
          <w:lang w:val="en-US"/>
        </w:rPr>
        <w:instrText xml:space="preserve"> REF _Ref21020157 \r \h </w:instrText>
      </w:r>
      <w:r>
        <w:rPr>
          <w:lang w:val="en-US"/>
        </w:rPr>
      </w:r>
      <w:r>
        <w:rPr>
          <w:lang w:val="en-US"/>
        </w:rPr>
        <w:fldChar w:fldCharType="separate"/>
      </w:r>
      <w:r w:rsidR="002135F6">
        <w:rPr>
          <w:lang w:val="en-US"/>
        </w:rPr>
        <w:t xml:space="preserve">UC 016 - </w:t>
      </w:r>
      <w:r>
        <w:rPr>
          <w:lang w:val="en-US"/>
        </w:rPr>
        <w:fldChar w:fldCharType="end"/>
      </w:r>
      <w:r>
        <w:rPr>
          <w:lang w:val="en-US"/>
        </w:rPr>
        <w:fldChar w:fldCharType="begin"/>
      </w:r>
      <w:r>
        <w:rPr>
          <w:lang w:val="en-US"/>
        </w:rPr>
        <w:instrText xml:space="preserve"> REF _Ref21020159 \h </w:instrText>
      </w:r>
      <w:r>
        <w:rPr>
          <w:lang w:val="en-US"/>
        </w:rPr>
      </w:r>
      <w:r>
        <w:rPr>
          <w:lang w:val="en-US"/>
        </w:rPr>
        <w:fldChar w:fldCharType="separate"/>
      </w:r>
      <w:r w:rsidR="002135F6">
        <w:t>Nộp hồ sơ Thu hồi chứng thư số</w:t>
      </w:r>
      <w:r>
        <w:rPr>
          <w:lang w:val="en-US"/>
        </w:rPr>
        <w:fldChar w:fldCharType="end"/>
      </w:r>
    </w:p>
    <w:p w14:paraId="0B89D0F9" w14:textId="77777777" w:rsidR="00CA577F" w:rsidRDefault="00CA577F" w:rsidP="009B4B77">
      <w:pPr>
        <w:pStyle w:val="ListParagraph"/>
        <w:numPr>
          <w:ilvl w:val="0"/>
          <w:numId w:val="119"/>
        </w:numPr>
        <w:spacing w:after="60" w:line="240" w:lineRule="auto"/>
      </w:pPr>
      <w:r>
        <w:rPr>
          <w:lang w:val="en-US"/>
        </w:rPr>
        <w:t>Kiểm tra thông tin CTS đăng ký</w:t>
      </w:r>
      <w:r>
        <w:t xml:space="preserve"> hồ sơ</w:t>
      </w:r>
    </w:p>
    <w:p w14:paraId="412292F5" w14:textId="77777777" w:rsidR="00CA577F" w:rsidRDefault="00CA577F" w:rsidP="009B4B77">
      <w:pPr>
        <w:pStyle w:val="ListParagraph"/>
        <w:numPr>
          <w:ilvl w:val="1"/>
          <w:numId w:val="119"/>
        </w:numPr>
        <w:spacing w:after="60" w:line="240" w:lineRule="auto"/>
      </w:pPr>
      <w:r>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666CAB2D" w14:textId="77777777" w:rsidR="00CA577F" w:rsidRDefault="00CA577F" w:rsidP="009B4B77">
      <w:pPr>
        <w:pStyle w:val="ListParagraph"/>
        <w:numPr>
          <w:ilvl w:val="1"/>
          <w:numId w:val="119"/>
        </w:numPr>
        <w:spacing w:after="60" w:line="240" w:lineRule="auto"/>
      </w:pPr>
      <w:r>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0BFDD570" w14:textId="77777777" w:rsidR="00CA577F" w:rsidRDefault="00CA577F" w:rsidP="009B4B77">
      <w:pPr>
        <w:pStyle w:val="ListParagraph"/>
        <w:numPr>
          <w:ilvl w:val="1"/>
          <w:numId w:val="119"/>
        </w:numPr>
        <w:tabs>
          <w:tab w:val="left" w:pos="4207"/>
        </w:tabs>
        <w:spacing w:after="60" w:line="240" w:lineRule="auto"/>
      </w:pPr>
      <w:r>
        <w:lastRenderedPageBreak/>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65E7E60B" w14:textId="77777777" w:rsidR="003C17BB" w:rsidRPr="00D46882" w:rsidRDefault="003C17BB" w:rsidP="009B4B77">
      <w:pPr>
        <w:pStyle w:val="ListParagraph"/>
        <w:numPr>
          <w:ilvl w:val="0"/>
          <w:numId w:val="119"/>
        </w:numPr>
        <w:tabs>
          <w:tab w:val="left" w:pos="4207"/>
        </w:tabs>
        <w:spacing w:after="60" w:line="240" w:lineRule="auto"/>
      </w:pPr>
      <w:r>
        <w:rPr>
          <w:lang w:val="en-US"/>
        </w:rPr>
        <w:t>Tiếp nhận công văn đến</w:t>
      </w:r>
    </w:p>
    <w:p w14:paraId="0C712092" w14:textId="77777777" w:rsidR="003C17BB" w:rsidRPr="004D080E" w:rsidRDefault="003C17BB" w:rsidP="009B4B77">
      <w:pPr>
        <w:pStyle w:val="ListParagraph"/>
        <w:numPr>
          <w:ilvl w:val="1"/>
          <w:numId w:val="119"/>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3A91366D" w14:textId="23F1E9D4" w:rsidR="00AD1A9B" w:rsidRDefault="00AD1A9B" w:rsidP="009B4B77">
      <w:pPr>
        <w:pStyle w:val="ListParagraph"/>
        <w:numPr>
          <w:ilvl w:val="0"/>
          <w:numId w:val="119"/>
        </w:numPr>
        <w:tabs>
          <w:tab w:val="left" w:pos="4207"/>
        </w:tabs>
        <w:spacing w:after="60" w:line="240" w:lineRule="auto"/>
      </w:pPr>
      <w:r>
        <w:t>Phê duyệt và chỉ đạo thực hiện</w:t>
      </w:r>
    </w:p>
    <w:p w14:paraId="3512BF13" w14:textId="317E5057"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_Ref19807144 \r \h </w:instrText>
      </w:r>
      <w:r w:rsidR="003C17BB">
        <w:instrText xml:space="preserve"> \* MERGEFORMAT </w:instrText>
      </w:r>
      <w:r>
        <w:fldChar w:fldCharType="separate"/>
      </w:r>
      <w:r w:rsidR="002135F6">
        <w:t xml:space="preserve">UC 051 - </w:t>
      </w:r>
      <w:r>
        <w:fldChar w:fldCharType="end"/>
      </w:r>
      <w:r>
        <w:fldChar w:fldCharType="begin"/>
      </w:r>
      <w:r>
        <w:instrText xml:space="preserve"> REF _Ref19807149 \h </w:instrText>
      </w:r>
      <w:r w:rsidR="003C17BB">
        <w:instrText xml:space="preserve"> \* MERGEFORMAT </w:instrText>
      </w:r>
      <w:r>
        <w:fldChar w:fldCharType="separate"/>
      </w:r>
      <w:r w:rsidR="002135F6" w:rsidRPr="00FD7DBA">
        <w:t>Phê duyệt và chỉ đạo thực hiện</w:t>
      </w:r>
      <w:r w:rsidR="002135F6">
        <w:t xml:space="preserve"> </w:t>
      </w:r>
      <w:r>
        <w:fldChar w:fldCharType="end"/>
      </w:r>
    </w:p>
    <w:p w14:paraId="581C001F" w14:textId="77777777" w:rsidR="00AD1A9B" w:rsidRDefault="00AD1A9B" w:rsidP="009B4B77">
      <w:pPr>
        <w:pStyle w:val="ListParagraph"/>
        <w:numPr>
          <w:ilvl w:val="0"/>
          <w:numId w:val="119"/>
        </w:numPr>
        <w:tabs>
          <w:tab w:val="left" w:pos="4207"/>
        </w:tabs>
        <w:spacing w:after="60" w:line="240" w:lineRule="auto"/>
      </w:pPr>
      <w:r>
        <w:t>Phân công thực hiện</w:t>
      </w:r>
    </w:p>
    <w:p w14:paraId="2B391BD0" w14:textId="29CBB026"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_Ref19807199 \r \h </w:instrText>
      </w:r>
      <w:r w:rsidR="003C17BB">
        <w:instrText xml:space="preserve"> \* MERGEFORMAT </w:instrText>
      </w:r>
      <w:r>
        <w:fldChar w:fldCharType="separate"/>
      </w:r>
      <w:r w:rsidR="002135F6">
        <w:t xml:space="preserve">UC 056 - </w:t>
      </w:r>
      <w:r>
        <w:fldChar w:fldCharType="end"/>
      </w:r>
      <w:r>
        <w:fldChar w:fldCharType="begin"/>
      </w:r>
      <w:r>
        <w:instrText xml:space="preserve"> REF _Ref19807202 \h </w:instrText>
      </w:r>
      <w:r w:rsidR="003C17BB">
        <w:instrText xml:space="preserve"> \* MERGEFORMAT </w:instrText>
      </w:r>
      <w:r>
        <w:fldChar w:fldCharType="separate"/>
      </w:r>
      <w:r w:rsidR="002135F6">
        <w:t>Phân công thực hiện</w:t>
      </w:r>
      <w:r>
        <w:fldChar w:fldCharType="end"/>
      </w:r>
    </w:p>
    <w:p w14:paraId="60687AD7" w14:textId="77777777" w:rsidR="00AD1A9B" w:rsidRDefault="00AD1A9B" w:rsidP="009B4B77">
      <w:pPr>
        <w:pStyle w:val="ListParagraph"/>
        <w:numPr>
          <w:ilvl w:val="0"/>
          <w:numId w:val="119"/>
        </w:numPr>
        <w:tabs>
          <w:tab w:val="left" w:pos="4207"/>
        </w:tabs>
        <w:spacing w:after="60" w:line="240" w:lineRule="auto"/>
      </w:pPr>
      <w:r>
        <w:t>Thu hồi chứng thư số</w:t>
      </w:r>
    </w:p>
    <w:p w14:paraId="48ECC138" w14:textId="46620515"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_Ref19809261 \r \h </w:instrText>
      </w:r>
      <w:r w:rsidR="003C17BB">
        <w:instrText xml:space="preserve"> \* MERGEFORMAT </w:instrText>
      </w:r>
      <w:r>
        <w:fldChar w:fldCharType="separate"/>
      </w:r>
      <w:r w:rsidR="002135F6">
        <w:t xml:space="preserve">UC 065 - </w:t>
      </w:r>
      <w:r>
        <w:fldChar w:fldCharType="end"/>
      </w:r>
      <w:r>
        <w:fldChar w:fldCharType="begin"/>
      </w:r>
      <w:r>
        <w:instrText xml:space="preserve"> REF _Ref19809263 \h </w:instrText>
      </w:r>
      <w:r w:rsidR="003C17BB">
        <w:instrText xml:space="preserve"> \* MERGEFORMAT </w:instrText>
      </w:r>
      <w:r>
        <w:fldChar w:fldCharType="separate"/>
      </w:r>
      <w:r w:rsidR="002135F6">
        <w:t>Thu hồi</w:t>
      </w:r>
      <w:r w:rsidR="002135F6" w:rsidRPr="00941191">
        <w:t xml:space="preserve"> chứng thư số</w:t>
      </w:r>
      <w:r>
        <w:fldChar w:fldCharType="end"/>
      </w:r>
    </w:p>
    <w:p w14:paraId="67550E19" w14:textId="77777777" w:rsidR="00AD1A9B" w:rsidRDefault="00AD1A9B" w:rsidP="009B4B77">
      <w:pPr>
        <w:pStyle w:val="ListParagraph"/>
        <w:numPr>
          <w:ilvl w:val="0"/>
          <w:numId w:val="119"/>
        </w:numPr>
        <w:tabs>
          <w:tab w:val="left" w:pos="4207"/>
        </w:tabs>
        <w:spacing w:after="60" w:line="240" w:lineRule="auto"/>
      </w:pPr>
      <w:r>
        <w:t>Trả thiết bị cho Cục CTS&amp;BMTT</w:t>
      </w:r>
    </w:p>
    <w:p w14:paraId="3DBD6633" w14:textId="6190A634"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_Ref19809315 \r \h </w:instrText>
      </w:r>
      <w:r w:rsidR="003C17BB">
        <w:instrText xml:space="preserve"> \* MERGEFORMAT </w:instrText>
      </w:r>
      <w:r>
        <w:fldChar w:fldCharType="separate"/>
      </w:r>
      <w:r w:rsidR="002135F6">
        <w:t xml:space="preserve">UC 019 - </w:t>
      </w:r>
      <w:r>
        <w:fldChar w:fldCharType="end"/>
      </w:r>
      <w:r>
        <w:fldChar w:fldCharType="begin"/>
      </w:r>
      <w:r>
        <w:instrText xml:space="preserve"> REF _Ref19809318 \h </w:instrText>
      </w:r>
      <w:r w:rsidR="003C17BB">
        <w:instrText xml:space="preserve"> \* MERGEFORMAT </w:instrText>
      </w:r>
      <w:r>
        <w:fldChar w:fldCharType="separate"/>
      </w:r>
      <w:r w:rsidR="002135F6">
        <w:t>Hoàn trả thiết bị cho Cục Chứng thực số và Bảo mật thông tin</w:t>
      </w:r>
      <w:r>
        <w:fldChar w:fldCharType="end"/>
      </w:r>
    </w:p>
    <w:p w14:paraId="3EDA5F5F" w14:textId="77777777" w:rsidR="00AD1A9B" w:rsidRDefault="00AD1A9B" w:rsidP="009B4B77">
      <w:pPr>
        <w:pStyle w:val="ListParagraph"/>
        <w:numPr>
          <w:ilvl w:val="0"/>
          <w:numId w:val="119"/>
        </w:numPr>
        <w:tabs>
          <w:tab w:val="left" w:pos="4207"/>
        </w:tabs>
        <w:spacing w:after="60" w:line="240" w:lineRule="auto"/>
      </w:pPr>
      <w:r>
        <w:t>Tiếp nhận thiết bị thu hồi</w:t>
      </w:r>
    </w:p>
    <w:p w14:paraId="260678BD" w14:textId="2C0EAB71"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_Ref19809338 \r \h </w:instrText>
      </w:r>
      <w:r w:rsidR="003C17BB">
        <w:instrText xml:space="preserve"> \* MERGEFORMAT </w:instrText>
      </w:r>
      <w:r>
        <w:fldChar w:fldCharType="separate"/>
      </w:r>
      <w:r w:rsidR="002135F6">
        <w:t xml:space="preserve">UC 071 - </w:t>
      </w:r>
      <w:r>
        <w:fldChar w:fldCharType="end"/>
      </w:r>
      <w:r>
        <w:fldChar w:fldCharType="begin"/>
      </w:r>
      <w:r>
        <w:instrText xml:space="preserve"> REF _Ref19809340 \h </w:instrText>
      </w:r>
      <w:r w:rsidR="003C17BB">
        <w:instrText xml:space="preserve"> \* MERGEFORMAT </w:instrText>
      </w:r>
      <w:r>
        <w:fldChar w:fldCharType="separate"/>
      </w:r>
      <w:r w:rsidR="002135F6" w:rsidRPr="00162FD9">
        <w:t>Tiếp nhận thiết bị thu hồi</w:t>
      </w:r>
      <w:r w:rsidR="002135F6" w:rsidRPr="00702453">
        <w:t xml:space="preserve"> </w:t>
      </w:r>
      <w:r w:rsidR="002135F6">
        <w:t>được hoàn trả sau khi thu hồi chứng thư số</w:t>
      </w:r>
      <w:r>
        <w:fldChar w:fldCharType="end"/>
      </w:r>
    </w:p>
    <w:p w14:paraId="35A6228E" w14:textId="77777777" w:rsidR="00AD1A9B" w:rsidRDefault="00AD1A9B" w:rsidP="009B4B77">
      <w:pPr>
        <w:pStyle w:val="ListParagraph"/>
        <w:numPr>
          <w:ilvl w:val="0"/>
          <w:numId w:val="119"/>
        </w:numPr>
        <w:tabs>
          <w:tab w:val="left" w:pos="4207"/>
        </w:tabs>
        <w:spacing w:after="60" w:line="240" w:lineRule="auto"/>
      </w:pPr>
      <w:r>
        <w:t>Bổ sung hồ sơ</w:t>
      </w:r>
    </w:p>
    <w:p w14:paraId="6152A5B4" w14:textId="5F8A4BBD"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_Ref19807330 \r \h </w:instrText>
      </w:r>
      <w:r w:rsidR="003C17BB">
        <w:instrText xml:space="preserve"> \* MERGEFORMAT </w:instrText>
      </w:r>
      <w:r>
        <w:fldChar w:fldCharType="separate"/>
      </w:r>
      <w:r w:rsidR="002135F6">
        <w:t xml:space="preserve">UC 018 - </w:t>
      </w:r>
      <w:r>
        <w:fldChar w:fldCharType="end"/>
      </w:r>
      <w:r>
        <w:fldChar w:fldCharType="begin"/>
      </w:r>
      <w:r>
        <w:instrText xml:space="preserve"> REF _Ref19807333 \h </w:instrText>
      </w:r>
      <w:r w:rsidR="003C17BB">
        <w:instrText xml:space="preserve"> \* MERGEFORMAT </w:instrText>
      </w:r>
      <w:r>
        <w:fldChar w:fldCharType="separate"/>
      </w:r>
      <w:r w:rsidR="002135F6">
        <w:t>Bổ sung hồ sơ khi có yêu cầu</w:t>
      </w:r>
      <w:r>
        <w:fldChar w:fldCharType="end"/>
      </w:r>
    </w:p>
    <w:p w14:paraId="1B944993" w14:textId="77777777" w:rsidR="008D34DC" w:rsidRDefault="008D34DC" w:rsidP="008D34DC">
      <w:pPr>
        <w:tabs>
          <w:tab w:val="left" w:pos="4207"/>
        </w:tabs>
        <w:spacing w:after="60" w:line="240" w:lineRule="auto"/>
        <w:rPr>
          <w:b/>
        </w:rPr>
      </w:pPr>
    </w:p>
    <w:p w14:paraId="7BE1597D" w14:textId="77777777" w:rsidR="008D34DC" w:rsidRPr="00363658" w:rsidRDefault="008D34DC" w:rsidP="008D34DC">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10"/>
        <w:gridCol w:w="1199"/>
        <w:gridCol w:w="1630"/>
        <w:gridCol w:w="1701"/>
        <w:gridCol w:w="2269"/>
        <w:gridCol w:w="1508"/>
      </w:tblGrid>
      <w:tr w:rsidR="008D34DC" w14:paraId="3D59F70F" w14:textId="77777777" w:rsidTr="009601DF">
        <w:trPr>
          <w:cnfStyle w:val="100000000000" w:firstRow="1" w:lastRow="0" w:firstColumn="0" w:lastColumn="0" w:oddVBand="0" w:evenVBand="0" w:oddHBand="0" w:evenHBand="0" w:firstRowFirstColumn="0" w:firstRowLastColumn="0" w:lastRowFirstColumn="0" w:lastRowLastColumn="0"/>
        </w:trPr>
        <w:tc>
          <w:tcPr>
            <w:tcW w:w="394" w:type="pct"/>
          </w:tcPr>
          <w:p w14:paraId="0F330D8B" w14:textId="77777777" w:rsidR="008D34DC" w:rsidRDefault="008D34DC" w:rsidP="006A1F0A">
            <w:pPr>
              <w:tabs>
                <w:tab w:val="left" w:pos="4207"/>
              </w:tabs>
              <w:spacing w:after="60" w:line="240" w:lineRule="auto"/>
              <w:jc w:val="left"/>
            </w:pPr>
            <w:r>
              <w:t>STT</w:t>
            </w:r>
          </w:p>
        </w:tc>
        <w:tc>
          <w:tcPr>
            <w:tcW w:w="665" w:type="pct"/>
          </w:tcPr>
          <w:p w14:paraId="349B4E29" w14:textId="77777777" w:rsidR="008D34DC" w:rsidRDefault="008D34DC" w:rsidP="006A1F0A">
            <w:pPr>
              <w:tabs>
                <w:tab w:val="left" w:pos="4207"/>
              </w:tabs>
              <w:spacing w:after="60" w:line="240" w:lineRule="auto"/>
              <w:jc w:val="left"/>
            </w:pPr>
            <w:r>
              <w:t>Tác nhân</w:t>
            </w:r>
          </w:p>
        </w:tc>
        <w:tc>
          <w:tcPr>
            <w:tcW w:w="904" w:type="pct"/>
          </w:tcPr>
          <w:p w14:paraId="45124B5E" w14:textId="77777777" w:rsidR="008D34DC" w:rsidRDefault="008D34DC" w:rsidP="006A1F0A">
            <w:pPr>
              <w:tabs>
                <w:tab w:val="left" w:pos="4207"/>
              </w:tabs>
              <w:spacing w:after="60" w:line="240" w:lineRule="auto"/>
              <w:jc w:val="left"/>
            </w:pPr>
            <w:r>
              <w:t>Trạng thái ban đầu</w:t>
            </w:r>
          </w:p>
        </w:tc>
        <w:tc>
          <w:tcPr>
            <w:tcW w:w="943" w:type="pct"/>
          </w:tcPr>
          <w:p w14:paraId="69E23222" w14:textId="77777777" w:rsidR="008D34DC" w:rsidRDefault="008D34DC" w:rsidP="006A1F0A">
            <w:pPr>
              <w:tabs>
                <w:tab w:val="left" w:pos="4207"/>
              </w:tabs>
              <w:spacing w:after="60" w:line="240" w:lineRule="auto"/>
              <w:jc w:val="left"/>
            </w:pPr>
            <w:r>
              <w:t>Hành động</w:t>
            </w:r>
          </w:p>
        </w:tc>
        <w:tc>
          <w:tcPr>
            <w:tcW w:w="1258" w:type="pct"/>
          </w:tcPr>
          <w:p w14:paraId="25AA2C27" w14:textId="77777777" w:rsidR="008D34DC" w:rsidRDefault="008D34DC" w:rsidP="006A1F0A">
            <w:pPr>
              <w:tabs>
                <w:tab w:val="left" w:pos="4207"/>
              </w:tabs>
              <w:spacing w:after="60" w:line="240" w:lineRule="auto"/>
              <w:jc w:val="left"/>
            </w:pPr>
            <w:r>
              <w:t>Trạng thái kế tiếp</w:t>
            </w:r>
          </w:p>
        </w:tc>
        <w:tc>
          <w:tcPr>
            <w:tcW w:w="836" w:type="pct"/>
          </w:tcPr>
          <w:p w14:paraId="0C6C99EE" w14:textId="77777777" w:rsidR="008D34DC" w:rsidRDefault="008D34DC" w:rsidP="006A1F0A">
            <w:pPr>
              <w:tabs>
                <w:tab w:val="left" w:pos="4207"/>
              </w:tabs>
              <w:spacing w:after="60" w:line="240" w:lineRule="auto"/>
              <w:jc w:val="left"/>
            </w:pPr>
            <w:r>
              <w:t>Bước trong quy trình</w:t>
            </w:r>
          </w:p>
        </w:tc>
      </w:tr>
      <w:tr w:rsidR="008D34DC" w14:paraId="093425A6" w14:textId="77777777" w:rsidTr="009601DF">
        <w:tc>
          <w:tcPr>
            <w:tcW w:w="394" w:type="pct"/>
            <w:vAlign w:val="center"/>
          </w:tcPr>
          <w:p w14:paraId="3F67CBBF"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Align w:val="center"/>
          </w:tcPr>
          <w:p w14:paraId="0C003B4D" w14:textId="77777777" w:rsidR="008D34DC" w:rsidRDefault="008D34DC" w:rsidP="006A1F0A">
            <w:pPr>
              <w:tabs>
                <w:tab w:val="left" w:pos="4207"/>
              </w:tabs>
              <w:spacing w:after="60" w:line="240" w:lineRule="auto"/>
              <w:jc w:val="left"/>
            </w:pPr>
            <w:r>
              <w:t>Cơ quan, tổ chức</w:t>
            </w:r>
          </w:p>
        </w:tc>
        <w:tc>
          <w:tcPr>
            <w:tcW w:w="904" w:type="pct"/>
            <w:vAlign w:val="center"/>
          </w:tcPr>
          <w:p w14:paraId="7FEFB570" w14:textId="77777777" w:rsidR="008D34DC" w:rsidRDefault="008D34DC" w:rsidP="006A1F0A">
            <w:pPr>
              <w:tabs>
                <w:tab w:val="left" w:pos="4207"/>
              </w:tabs>
              <w:spacing w:after="60" w:line="240" w:lineRule="auto"/>
              <w:jc w:val="left"/>
            </w:pPr>
            <w:r w:rsidRPr="009A1497">
              <w:rPr>
                <w:i/>
              </w:rPr>
              <w:t>(không có)</w:t>
            </w:r>
          </w:p>
        </w:tc>
        <w:tc>
          <w:tcPr>
            <w:tcW w:w="943" w:type="pct"/>
            <w:vAlign w:val="center"/>
          </w:tcPr>
          <w:p w14:paraId="2A1079EF" w14:textId="77777777" w:rsidR="008D34DC" w:rsidRDefault="008D34DC" w:rsidP="006A1F0A">
            <w:pPr>
              <w:tabs>
                <w:tab w:val="left" w:pos="4207"/>
              </w:tabs>
              <w:spacing w:after="60" w:line="240" w:lineRule="auto"/>
              <w:jc w:val="left"/>
            </w:pPr>
            <w:r>
              <w:t>Nộp hồ sơ trực tuyến</w:t>
            </w:r>
          </w:p>
        </w:tc>
        <w:tc>
          <w:tcPr>
            <w:tcW w:w="1258" w:type="pct"/>
            <w:vAlign w:val="center"/>
          </w:tcPr>
          <w:p w14:paraId="55227D32" w14:textId="77777777" w:rsidR="008D34DC" w:rsidRDefault="008D34DC" w:rsidP="006A1F0A">
            <w:pPr>
              <w:tabs>
                <w:tab w:val="left" w:pos="4207"/>
              </w:tabs>
              <w:spacing w:after="60" w:line="240" w:lineRule="auto"/>
              <w:jc w:val="left"/>
            </w:pPr>
            <w:r w:rsidRPr="00363658">
              <w:t>Chờ tiếp nhận hồ sơ</w:t>
            </w:r>
            <w:r>
              <w:t xml:space="preserve"> trực tuyến</w:t>
            </w:r>
          </w:p>
        </w:tc>
        <w:tc>
          <w:tcPr>
            <w:tcW w:w="836" w:type="pct"/>
            <w:vAlign w:val="center"/>
          </w:tcPr>
          <w:p w14:paraId="2729C9EC" w14:textId="77777777" w:rsidR="008D34DC" w:rsidRPr="00363658" w:rsidRDefault="008D34DC" w:rsidP="006A1F0A">
            <w:pPr>
              <w:tabs>
                <w:tab w:val="left" w:pos="4207"/>
              </w:tabs>
              <w:spacing w:after="60" w:line="240" w:lineRule="auto"/>
              <w:jc w:val="center"/>
            </w:pPr>
            <w:r>
              <w:t>[1]</w:t>
            </w:r>
          </w:p>
        </w:tc>
      </w:tr>
      <w:tr w:rsidR="008D34DC" w14:paraId="55ADCFFE" w14:textId="77777777" w:rsidTr="009601DF">
        <w:tc>
          <w:tcPr>
            <w:tcW w:w="394" w:type="pct"/>
            <w:shd w:val="clear" w:color="auto" w:fill="F2F2F2" w:themeFill="background1" w:themeFillShade="F2"/>
            <w:vAlign w:val="center"/>
          </w:tcPr>
          <w:p w14:paraId="30950CA6"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611310BF" w14:textId="77777777" w:rsidR="008D34DC" w:rsidRPr="00363658" w:rsidRDefault="008D34DC" w:rsidP="006A1F0A">
            <w:pPr>
              <w:tabs>
                <w:tab w:val="left" w:pos="4207"/>
              </w:tabs>
              <w:spacing w:after="60" w:line="240" w:lineRule="auto"/>
              <w:jc w:val="left"/>
            </w:pPr>
            <w:r>
              <w:t>Bộ phận tiếp nhận hồ sơ</w:t>
            </w:r>
          </w:p>
        </w:tc>
        <w:tc>
          <w:tcPr>
            <w:tcW w:w="904" w:type="pct"/>
            <w:vMerge w:val="restart"/>
            <w:shd w:val="clear" w:color="auto" w:fill="F2F2F2" w:themeFill="background1" w:themeFillShade="F2"/>
            <w:vAlign w:val="center"/>
          </w:tcPr>
          <w:p w14:paraId="3376646D" w14:textId="77777777" w:rsidR="008D34DC" w:rsidRDefault="008D34DC" w:rsidP="006A1F0A">
            <w:pPr>
              <w:tabs>
                <w:tab w:val="left" w:pos="4207"/>
              </w:tabs>
              <w:spacing w:after="60" w:line="240" w:lineRule="auto"/>
              <w:jc w:val="left"/>
            </w:pPr>
            <w:r w:rsidRPr="00363658">
              <w:t>Chờ tiếp nhận hồ sơ</w:t>
            </w:r>
            <w:r>
              <w:t xml:space="preserve"> trực tuyến</w:t>
            </w:r>
          </w:p>
        </w:tc>
        <w:tc>
          <w:tcPr>
            <w:tcW w:w="943" w:type="pct"/>
            <w:shd w:val="clear" w:color="auto" w:fill="F2F2F2" w:themeFill="background1" w:themeFillShade="F2"/>
            <w:vAlign w:val="center"/>
          </w:tcPr>
          <w:p w14:paraId="5FF778CC" w14:textId="77777777" w:rsidR="008D34DC" w:rsidRDefault="008D34DC" w:rsidP="006A1F0A">
            <w:pPr>
              <w:tabs>
                <w:tab w:val="left" w:pos="4207"/>
              </w:tabs>
              <w:spacing w:after="60" w:line="240" w:lineRule="auto"/>
              <w:jc w:val="left"/>
            </w:pPr>
            <w:r>
              <w:t>Xử lý chuyên ngành</w:t>
            </w:r>
          </w:p>
        </w:tc>
        <w:tc>
          <w:tcPr>
            <w:tcW w:w="1258" w:type="pct"/>
            <w:shd w:val="clear" w:color="auto" w:fill="F2F2F2" w:themeFill="background1" w:themeFillShade="F2"/>
            <w:vAlign w:val="center"/>
          </w:tcPr>
          <w:p w14:paraId="33E203BA" w14:textId="77777777" w:rsidR="008D34DC" w:rsidRDefault="008D34DC" w:rsidP="006A1F0A">
            <w:pPr>
              <w:tabs>
                <w:tab w:val="left" w:pos="4207"/>
              </w:tabs>
              <w:spacing w:after="60" w:line="240" w:lineRule="auto"/>
              <w:jc w:val="left"/>
            </w:pPr>
            <w:r>
              <w:t>Chờ văn thư tiếp nhận văn bản đến</w:t>
            </w:r>
          </w:p>
        </w:tc>
        <w:tc>
          <w:tcPr>
            <w:tcW w:w="836" w:type="pct"/>
            <w:vMerge w:val="restart"/>
            <w:shd w:val="clear" w:color="auto" w:fill="F2F2F2" w:themeFill="background1" w:themeFillShade="F2"/>
            <w:vAlign w:val="center"/>
          </w:tcPr>
          <w:p w14:paraId="00B5B357" w14:textId="77777777" w:rsidR="008D34DC" w:rsidRDefault="008D34DC" w:rsidP="006A1F0A">
            <w:pPr>
              <w:tabs>
                <w:tab w:val="left" w:pos="4207"/>
              </w:tabs>
              <w:spacing w:after="60" w:line="240" w:lineRule="auto"/>
              <w:jc w:val="center"/>
            </w:pPr>
            <w:r>
              <w:t>[2]</w:t>
            </w:r>
          </w:p>
        </w:tc>
      </w:tr>
      <w:tr w:rsidR="008D34DC" w14:paraId="3A548B7B" w14:textId="77777777" w:rsidTr="009601DF">
        <w:tc>
          <w:tcPr>
            <w:tcW w:w="394" w:type="pct"/>
            <w:shd w:val="clear" w:color="auto" w:fill="F2F2F2" w:themeFill="background1" w:themeFillShade="F2"/>
            <w:vAlign w:val="center"/>
          </w:tcPr>
          <w:p w14:paraId="081136BE"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176DD272" w14:textId="77777777" w:rsidR="008D34DC" w:rsidRDefault="008D34DC" w:rsidP="006A1F0A">
            <w:pPr>
              <w:tabs>
                <w:tab w:val="left" w:pos="4207"/>
              </w:tabs>
              <w:spacing w:after="60" w:line="240" w:lineRule="auto"/>
              <w:jc w:val="left"/>
            </w:pPr>
          </w:p>
        </w:tc>
        <w:tc>
          <w:tcPr>
            <w:tcW w:w="904" w:type="pct"/>
            <w:vMerge/>
            <w:shd w:val="clear" w:color="auto" w:fill="F2F2F2" w:themeFill="background1" w:themeFillShade="F2"/>
            <w:vAlign w:val="center"/>
          </w:tcPr>
          <w:p w14:paraId="6B2F1476" w14:textId="77777777" w:rsidR="008D34DC" w:rsidRDefault="008D34DC" w:rsidP="006A1F0A">
            <w:pPr>
              <w:tabs>
                <w:tab w:val="left" w:pos="4207"/>
              </w:tabs>
              <w:spacing w:after="60" w:line="240" w:lineRule="auto"/>
              <w:jc w:val="left"/>
            </w:pPr>
          </w:p>
        </w:tc>
        <w:tc>
          <w:tcPr>
            <w:tcW w:w="943" w:type="pct"/>
            <w:shd w:val="clear" w:color="auto" w:fill="F2F2F2" w:themeFill="background1" w:themeFillShade="F2"/>
            <w:vAlign w:val="center"/>
          </w:tcPr>
          <w:p w14:paraId="0830E3CA" w14:textId="77777777" w:rsidR="008D34DC" w:rsidRDefault="008D34DC" w:rsidP="006A1F0A">
            <w:pPr>
              <w:tabs>
                <w:tab w:val="left" w:pos="4207"/>
              </w:tabs>
              <w:spacing w:after="60" w:line="240" w:lineRule="auto"/>
              <w:jc w:val="left"/>
            </w:pPr>
            <w:r>
              <w:t>Yêu cầu bổ sung</w:t>
            </w:r>
          </w:p>
        </w:tc>
        <w:tc>
          <w:tcPr>
            <w:tcW w:w="1258" w:type="pct"/>
            <w:shd w:val="clear" w:color="auto" w:fill="F2F2F2" w:themeFill="background1" w:themeFillShade="F2"/>
            <w:vAlign w:val="center"/>
          </w:tcPr>
          <w:p w14:paraId="569F65AB" w14:textId="77777777" w:rsidR="008D34DC" w:rsidRDefault="008D34DC" w:rsidP="006A1F0A">
            <w:pPr>
              <w:tabs>
                <w:tab w:val="left" w:pos="4207"/>
              </w:tabs>
              <w:spacing w:after="60" w:line="240" w:lineRule="auto"/>
              <w:jc w:val="left"/>
            </w:pPr>
            <w:r>
              <w:t>Yêu cầu bổ sung hồ sơ</w:t>
            </w:r>
          </w:p>
        </w:tc>
        <w:tc>
          <w:tcPr>
            <w:tcW w:w="836" w:type="pct"/>
            <w:vMerge/>
            <w:shd w:val="clear" w:color="auto" w:fill="F2F2F2" w:themeFill="background1" w:themeFillShade="F2"/>
            <w:vAlign w:val="center"/>
          </w:tcPr>
          <w:p w14:paraId="3C0C2E2F" w14:textId="77777777" w:rsidR="008D34DC" w:rsidRDefault="008D34DC" w:rsidP="006A1F0A">
            <w:pPr>
              <w:tabs>
                <w:tab w:val="left" w:pos="4207"/>
              </w:tabs>
              <w:spacing w:after="60" w:line="240" w:lineRule="auto"/>
              <w:jc w:val="center"/>
            </w:pPr>
          </w:p>
        </w:tc>
      </w:tr>
      <w:tr w:rsidR="008D34DC" w14:paraId="0582EF07" w14:textId="77777777" w:rsidTr="009601DF">
        <w:tc>
          <w:tcPr>
            <w:tcW w:w="394" w:type="pct"/>
            <w:vAlign w:val="center"/>
          </w:tcPr>
          <w:p w14:paraId="5877AF52"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restart"/>
            <w:vAlign w:val="center"/>
          </w:tcPr>
          <w:p w14:paraId="028DBB21" w14:textId="77777777" w:rsidR="008D34DC" w:rsidRDefault="008D34DC" w:rsidP="006A1F0A">
            <w:pPr>
              <w:tabs>
                <w:tab w:val="left" w:pos="4207"/>
              </w:tabs>
              <w:spacing w:after="60" w:line="240" w:lineRule="auto"/>
              <w:jc w:val="left"/>
            </w:pPr>
            <w:r>
              <w:t>Văn thư</w:t>
            </w:r>
          </w:p>
        </w:tc>
        <w:tc>
          <w:tcPr>
            <w:tcW w:w="904" w:type="pct"/>
            <w:vMerge w:val="restart"/>
            <w:vAlign w:val="center"/>
          </w:tcPr>
          <w:p w14:paraId="12508867" w14:textId="77777777" w:rsidR="008D34DC" w:rsidRDefault="008D34DC" w:rsidP="006A1F0A">
            <w:pPr>
              <w:tabs>
                <w:tab w:val="left" w:pos="4207"/>
              </w:tabs>
              <w:spacing w:after="60" w:line="240" w:lineRule="auto"/>
              <w:jc w:val="left"/>
            </w:pPr>
            <w:r>
              <w:t>Chờ văn thư tiếp nhận văn bản đến</w:t>
            </w:r>
          </w:p>
        </w:tc>
        <w:tc>
          <w:tcPr>
            <w:tcW w:w="943" w:type="pct"/>
            <w:vAlign w:val="center"/>
          </w:tcPr>
          <w:p w14:paraId="368D9FBA" w14:textId="77777777" w:rsidR="008D34DC" w:rsidRDefault="008D34DC" w:rsidP="006A1F0A">
            <w:pPr>
              <w:tabs>
                <w:tab w:val="left" w:pos="4207"/>
              </w:tabs>
              <w:spacing w:after="60" w:line="240" w:lineRule="auto"/>
              <w:jc w:val="left"/>
            </w:pPr>
            <w:r>
              <w:t>Tiếp nhận văn bản đến</w:t>
            </w:r>
          </w:p>
        </w:tc>
        <w:tc>
          <w:tcPr>
            <w:tcW w:w="1258" w:type="pct"/>
            <w:vAlign w:val="center"/>
          </w:tcPr>
          <w:p w14:paraId="723577E9" w14:textId="77777777" w:rsidR="008D34DC" w:rsidRDefault="008D34DC" w:rsidP="006A1F0A">
            <w:pPr>
              <w:tabs>
                <w:tab w:val="left" w:pos="4207"/>
              </w:tabs>
              <w:spacing w:after="60" w:line="240" w:lineRule="auto"/>
              <w:jc w:val="left"/>
            </w:pPr>
            <w:r>
              <w:t>Trình lãnh đạo Cục</w:t>
            </w:r>
          </w:p>
        </w:tc>
        <w:tc>
          <w:tcPr>
            <w:tcW w:w="836" w:type="pct"/>
            <w:vAlign w:val="center"/>
          </w:tcPr>
          <w:p w14:paraId="08462194" w14:textId="77777777" w:rsidR="008D34DC" w:rsidRDefault="008D34DC" w:rsidP="006A1F0A">
            <w:pPr>
              <w:tabs>
                <w:tab w:val="left" w:pos="4207"/>
              </w:tabs>
              <w:spacing w:after="60" w:line="240" w:lineRule="auto"/>
              <w:jc w:val="center"/>
            </w:pPr>
            <w:r>
              <w:t>[3]</w:t>
            </w:r>
          </w:p>
        </w:tc>
      </w:tr>
      <w:tr w:rsidR="008D34DC" w14:paraId="6AF8D944" w14:textId="77777777" w:rsidTr="009601DF">
        <w:tc>
          <w:tcPr>
            <w:tcW w:w="394" w:type="pct"/>
            <w:vAlign w:val="center"/>
          </w:tcPr>
          <w:p w14:paraId="0B18A53B"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ign w:val="center"/>
          </w:tcPr>
          <w:p w14:paraId="4B877910" w14:textId="77777777" w:rsidR="008D34DC" w:rsidRDefault="008D34DC" w:rsidP="006A1F0A">
            <w:pPr>
              <w:tabs>
                <w:tab w:val="left" w:pos="4207"/>
              </w:tabs>
              <w:spacing w:after="60" w:line="240" w:lineRule="auto"/>
              <w:jc w:val="left"/>
            </w:pPr>
          </w:p>
        </w:tc>
        <w:tc>
          <w:tcPr>
            <w:tcW w:w="904" w:type="pct"/>
            <w:vMerge/>
            <w:vAlign w:val="center"/>
          </w:tcPr>
          <w:p w14:paraId="273C303C" w14:textId="77777777" w:rsidR="008D34DC" w:rsidRDefault="008D34DC" w:rsidP="006A1F0A">
            <w:pPr>
              <w:tabs>
                <w:tab w:val="left" w:pos="4207"/>
              </w:tabs>
              <w:spacing w:after="60" w:line="240" w:lineRule="auto"/>
              <w:jc w:val="left"/>
            </w:pPr>
          </w:p>
        </w:tc>
        <w:tc>
          <w:tcPr>
            <w:tcW w:w="943" w:type="pct"/>
            <w:vAlign w:val="center"/>
          </w:tcPr>
          <w:p w14:paraId="4B1323F8" w14:textId="77777777" w:rsidR="008D34DC" w:rsidRDefault="008D34DC" w:rsidP="006A1F0A">
            <w:pPr>
              <w:tabs>
                <w:tab w:val="left" w:pos="4207"/>
              </w:tabs>
              <w:spacing w:after="60" w:line="240" w:lineRule="auto"/>
              <w:jc w:val="left"/>
            </w:pPr>
            <w:r>
              <w:t>Trả lại</w:t>
            </w:r>
          </w:p>
        </w:tc>
        <w:tc>
          <w:tcPr>
            <w:tcW w:w="1258" w:type="pct"/>
            <w:vAlign w:val="center"/>
          </w:tcPr>
          <w:p w14:paraId="3857C772" w14:textId="77777777" w:rsidR="008D34DC" w:rsidRDefault="008D34DC" w:rsidP="006A1F0A">
            <w:pPr>
              <w:tabs>
                <w:tab w:val="left" w:pos="4207"/>
              </w:tabs>
              <w:spacing w:after="60" w:line="240" w:lineRule="auto"/>
              <w:jc w:val="left"/>
            </w:pPr>
            <w:r w:rsidRPr="00363658">
              <w:t>Chờ tiếp nhận hồ sơ</w:t>
            </w:r>
            <w:r>
              <w:t xml:space="preserve"> trực tuyến</w:t>
            </w:r>
          </w:p>
        </w:tc>
        <w:tc>
          <w:tcPr>
            <w:tcW w:w="836" w:type="pct"/>
            <w:vAlign w:val="center"/>
          </w:tcPr>
          <w:p w14:paraId="1A8B3EE7" w14:textId="77777777" w:rsidR="008D34DC" w:rsidRPr="00363658" w:rsidRDefault="008D34DC" w:rsidP="006A1F0A">
            <w:pPr>
              <w:tabs>
                <w:tab w:val="left" w:pos="4207"/>
              </w:tabs>
              <w:spacing w:after="60" w:line="240" w:lineRule="auto"/>
              <w:jc w:val="center"/>
            </w:pPr>
            <w:r>
              <w:t>-</w:t>
            </w:r>
          </w:p>
        </w:tc>
      </w:tr>
      <w:tr w:rsidR="008D34DC" w14:paraId="5C1F33F8" w14:textId="77777777" w:rsidTr="009601DF">
        <w:tc>
          <w:tcPr>
            <w:tcW w:w="394" w:type="pct"/>
            <w:shd w:val="clear" w:color="auto" w:fill="F2F2F2" w:themeFill="background1" w:themeFillShade="F2"/>
            <w:vAlign w:val="center"/>
          </w:tcPr>
          <w:p w14:paraId="67B3EC21"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7C769383" w14:textId="77777777" w:rsidR="008D34DC" w:rsidRDefault="008D34DC" w:rsidP="006A1F0A">
            <w:pPr>
              <w:tabs>
                <w:tab w:val="left" w:pos="4207"/>
              </w:tabs>
              <w:spacing w:after="60" w:line="240" w:lineRule="auto"/>
              <w:jc w:val="left"/>
            </w:pPr>
            <w:r>
              <w:t>Lãnh đạo Cục</w:t>
            </w:r>
          </w:p>
        </w:tc>
        <w:tc>
          <w:tcPr>
            <w:tcW w:w="904" w:type="pct"/>
            <w:vMerge w:val="restart"/>
            <w:shd w:val="clear" w:color="auto" w:fill="F2F2F2" w:themeFill="background1" w:themeFillShade="F2"/>
            <w:vAlign w:val="center"/>
          </w:tcPr>
          <w:p w14:paraId="6C060D83" w14:textId="77777777" w:rsidR="008D34DC" w:rsidRDefault="008D34DC" w:rsidP="006A1F0A">
            <w:pPr>
              <w:tabs>
                <w:tab w:val="left" w:pos="4207"/>
              </w:tabs>
              <w:spacing w:after="60" w:line="240" w:lineRule="auto"/>
              <w:jc w:val="left"/>
            </w:pPr>
            <w:r>
              <w:t>Trình lãnh đạo Cục</w:t>
            </w:r>
          </w:p>
        </w:tc>
        <w:tc>
          <w:tcPr>
            <w:tcW w:w="943" w:type="pct"/>
            <w:shd w:val="clear" w:color="auto" w:fill="F2F2F2" w:themeFill="background1" w:themeFillShade="F2"/>
            <w:vAlign w:val="center"/>
          </w:tcPr>
          <w:p w14:paraId="3F413D6C" w14:textId="77777777" w:rsidR="008D34DC" w:rsidRDefault="008D34DC" w:rsidP="006A1F0A">
            <w:pPr>
              <w:tabs>
                <w:tab w:val="left" w:pos="4207"/>
              </w:tabs>
              <w:spacing w:after="60" w:line="240" w:lineRule="auto"/>
              <w:jc w:val="left"/>
            </w:pPr>
            <w:r>
              <w:t>Phê duyệt thực hiện</w:t>
            </w:r>
          </w:p>
        </w:tc>
        <w:tc>
          <w:tcPr>
            <w:tcW w:w="1258" w:type="pct"/>
            <w:shd w:val="clear" w:color="auto" w:fill="F2F2F2" w:themeFill="background1" w:themeFillShade="F2"/>
            <w:vAlign w:val="center"/>
          </w:tcPr>
          <w:p w14:paraId="44DE2230" w14:textId="77777777" w:rsidR="008D34DC" w:rsidRDefault="008D34DC" w:rsidP="006A1F0A">
            <w:pPr>
              <w:tabs>
                <w:tab w:val="left" w:pos="4207"/>
              </w:tabs>
              <w:spacing w:after="60" w:line="240" w:lineRule="auto"/>
              <w:jc w:val="left"/>
            </w:pPr>
            <w:r>
              <w:t>Chờ phân công xử lý</w:t>
            </w:r>
          </w:p>
        </w:tc>
        <w:tc>
          <w:tcPr>
            <w:tcW w:w="836" w:type="pct"/>
            <w:shd w:val="clear" w:color="auto" w:fill="F2F2F2" w:themeFill="background1" w:themeFillShade="F2"/>
            <w:vAlign w:val="center"/>
          </w:tcPr>
          <w:p w14:paraId="18D26FFE" w14:textId="77777777" w:rsidR="008D34DC" w:rsidRDefault="008D34DC" w:rsidP="006A1F0A">
            <w:pPr>
              <w:tabs>
                <w:tab w:val="left" w:pos="4207"/>
              </w:tabs>
              <w:spacing w:after="60" w:line="240" w:lineRule="auto"/>
              <w:jc w:val="center"/>
            </w:pPr>
            <w:r>
              <w:t>[4]</w:t>
            </w:r>
          </w:p>
        </w:tc>
      </w:tr>
      <w:tr w:rsidR="008D34DC" w14:paraId="7A63BB3D" w14:textId="77777777" w:rsidTr="009601DF">
        <w:tc>
          <w:tcPr>
            <w:tcW w:w="394" w:type="pct"/>
            <w:shd w:val="clear" w:color="auto" w:fill="F2F2F2" w:themeFill="background1" w:themeFillShade="F2"/>
            <w:vAlign w:val="center"/>
          </w:tcPr>
          <w:p w14:paraId="3419A2FC"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568E7AFB" w14:textId="77777777" w:rsidR="008D34DC" w:rsidRDefault="008D34DC" w:rsidP="006A1F0A">
            <w:pPr>
              <w:tabs>
                <w:tab w:val="left" w:pos="4207"/>
              </w:tabs>
              <w:spacing w:after="60" w:line="240" w:lineRule="auto"/>
              <w:jc w:val="left"/>
            </w:pPr>
          </w:p>
        </w:tc>
        <w:tc>
          <w:tcPr>
            <w:tcW w:w="904" w:type="pct"/>
            <w:vMerge/>
            <w:shd w:val="clear" w:color="auto" w:fill="F2F2F2" w:themeFill="background1" w:themeFillShade="F2"/>
            <w:vAlign w:val="center"/>
          </w:tcPr>
          <w:p w14:paraId="3310DC6E" w14:textId="77777777" w:rsidR="008D34DC" w:rsidRDefault="008D34DC" w:rsidP="006A1F0A">
            <w:pPr>
              <w:tabs>
                <w:tab w:val="left" w:pos="4207"/>
              </w:tabs>
              <w:spacing w:after="60" w:line="240" w:lineRule="auto"/>
              <w:jc w:val="left"/>
            </w:pPr>
          </w:p>
        </w:tc>
        <w:tc>
          <w:tcPr>
            <w:tcW w:w="943" w:type="pct"/>
            <w:shd w:val="clear" w:color="auto" w:fill="F2F2F2" w:themeFill="background1" w:themeFillShade="F2"/>
            <w:vAlign w:val="center"/>
          </w:tcPr>
          <w:p w14:paraId="28E53B5C" w14:textId="77777777" w:rsidR="008D34DC" w:rsidRDefault="008D34DC" w:rsidP="006A1F0A">
            <w:pPr>
              <w:tabs>
                <w:tab w:val="left" w:pos="4207"/>
              </w:tabs>
              <w:spacing w:after="60" w:line="240" w:lineRule="auto"/>
              <w:jc w:val="left"/>
            </w:pPr>
            <w:r>
              <w:t>Trả lại</w:t>
            </w:r>
          </w:p>
        </w:tc>
        <w:tc>
          <w:tcPr>
            <w:tcW w:w="1258" w:type="pct"/>
            <w:shd w:val="clear" w:color="auto" w:fill="F2F2F2" w:themeFill="background1" w:themeFillShade="F2"/>
            <w:vAlign w:val="center"/>
          </w:tcPr>
          <w:p w14:paraId="7D22F243" w14:textId="77777777" w:rsidR="008D34DC" w:rsidRDefault="008D34DC" w:rsidP="006A1F0A">
            <w:pPr>
              <w:tabs>
                <w:tab w:val="left" w:pos="4207"/>
              </w:tabs>
              <w:spacing w:after="60" w:line="240" w:lineRule="auto"/>
              <w:jc w:val="left"/>
            </w:pPr>
            <w:r>
              <w:t>Chờ văn thư tiếp nhận văn bản đến</w:t>
            </w:r>
          </w:p>
        </w:tc>
        <w:tc>
          <w:tcPr>
            <w:tcW w:w="836" w:type="pct"/>
            <w:shd w:val="clear" w:color="auto" w:fill="F2F2F2" w:themeFill="background1" w:themeFillShade="F2"/>
            <w:vAlign w:val="center"/>
          </w:tcPr>
          <w:p w14:paraId="40B4FD3C" w14:textId="77777777" w:rsidR="008D34DC" w:rsidRDefault="008D34DC" w:rsidP="006A1F0A">
            <w:pPr>
              <w:tabs>
                <w:tab w:val="left" w:pos="4207"/>
              </w:tabs>
              <w:spacing w:after="60" w:line="240" w:lineRule="auto"/>
              <w:jc w:val="center"/>
            </w:pPr>
            <w:r>
              <w:t>-</w:t>
            </w:r>
          </w:p>
        </w:tc>
      </w:tr>
      <w:tr w:rsidR="008D34DC" w14:paraId="140DCB89" w14:textId="77777777" w:rsidTr="009601DF">
        <w:tc>
          <w:tcPr>
            <w:tcW w:w="394" w:type="pct"/>
            <w:shd w:val="clear" w:color="auto" w:fill="auto"/>
            <w:vAlign w:val="center"/>
          </w:tcPr>
          <w:p w14:paraId="5F130832"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restart"/>
            <w:shd w:val="clear" w:color="auto" w:fill="auto"/>
            <w:vAlign w:val="center"/>
          </w:tcPr>
          <w:p w14:paraId="782E5BE0" w14:textId="0247C249" w:rsidR="008D34DC" w:rsidRDefault="008D34DC" w:rsidP="006A1F0A">
            <w:pPr>
              <w:tabs>
                <w:tab w:val="left" w:pos="4207"/>
              </w:tabs>
              <w:spacing w:after="60" w:line="240" w:lineRule="auto"/>
              <w:jc w:val="left"/>
            </w:pPr>
            <w:r>
              <w:t xml:space="preserve">Giám đốc </w:t>
            </w:r>
            <w:r w:rsidR="00604CAF">
              <w:t>Trung tâm Chứng thực số</w:t>
            </w:r>
          </w:p>
        </w:tc>
        <w:tc>
          <w:tcPr>
            <w:tcW w:w="904" w:type="pct"/>
            <w:vMerge w:val="restart"/>
            <w:shd w:val="clear" w:color="auto" w:fill="auto"/>
            <w:vAlign w:val="center"/>
          </w:tcPr>
          <w:p w14:paraId="258787EE" w14:textId="77777777" w:rsidR="008D34DC" w:rsidRDefault="008D34DC" w:rsidP="006A1F0A">
            <w:pPr>
              <w:tabs>
                <w:tab w:val="left" w:pos="4207"/>
              </w:tabs>
              <w:spacing w:after="60" w:line="240" w:lineRule="auto"/>
              <w:jc w:val="left"/>
            </w:pPr>
            <w:r>
              <w:t>Chờ phân công xử lý</w:t>
            </w:r>
          </w:p>
        </w:tc>
        <w:tc>
          <w:tcPr>
            <w:tcW w:w="943" w:type="pct"/>
            <w:shd w:val="clear" w:color="auto" w:fill="auto"/>
            <w:vAlign w:val="center"/>
          </w:tcPr>
          <w:p w14:paraId="5B766A22" w14:textId="77777777" w:rsidR="008D34DC" w:rsidRDefault="008D34DC" w:rsidP="006A1F0A">
            <w:pPr>
              <w:tabs>
                <w:tab w:val="left" w:pos="4207"/>
              </w:tabs>
              <w:spacing w:after="60" w:line="240" w:lineRule="auto"/>
              <w:jc w:val="left"/>
            </w:pPr>
            <w:r>
              <w:t>Phân công đơn vị thực hiện</w:t>
            </w:r>
          </w:p>
        </w:tc>
        <w:tc>
          <w:tcPr>
            <w:tcW w:w="1258" w:type="pct"/>
            <w:shd w:val="clear" w:color="auto" w:fill="auto"/>
            <w:vAlign w:val="center"/>
          </w:tcPr>
          <w:p w14:paraId="68D28ECA" w14:textId="77777777" w:rsidR="008D34DC" w:rsidRDefault="008D34DC" w:rsidP="006A1F0A">
            <w:pPr>
              <w:tabs>
                <w:tab w:val="left" w:pos="4207"/>
              </w:tabs>
              <w:spacing w:after="60" w:line="240" w:lineRule="auto"/>
              <w:jc w:val="left"/>
            </w:pPr>
            <w:r>
              <w:t>Chờ xử lý CTS</w:t>
            </w:r>
          </w:p>
        </w:tc>
        <w:tc>
          <w:tcPr>
            <w:tcW w:w="836" w:type="pct"/>
            <w:shd w:val="clear" w:color="auto" w:fill="auto"/>
            <w:vAlign w:val="center"/>
          </w:tcPr>
          <w:p w14:paraId="70BCBF8F" w14:textId="77777777" w:rsidR="008D34DC" w:rsidRDefault="008D34DC" w:rsidP="006A1F0A">
            <w:pPr>
              <w:tabs>
                <w:tab w:val="left" w:pos="4207"/>
              </w:tabs>
              <w:spacing w:after="60" w:line="240" w:lineRule="auto"/>
              <w:jc w:val="center"/>
            </w:pPr>
            <w:r>
              <w:t>[5]</w:t>
            </w:r>
          </w:p>
        </w:tc>
      </w:tr>
      <w:tr w:rsidR="008D34DC" w14:paraId="24CA43FC" w14:textId="77777777" w:rsidTr="009601DF">
        <w:tc>
          <w:tcPr>
            <w:tcW w:w="394" w:type="pct"/>
            <w:shd w:val="clear" w:color="auto" w:fill="auto"/>
            <w:vAlign w:val="center"/>
          </w:tcPr>
          <w:p w14:paraId="70460089"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shd w:val="clear" w:color="auto" w:fill="auto"/>
            <w:vAlign w:val="center"/>
          </w:tcPr>
          <w:p w14:paraId="488F89B2" w14:textId="77777777" w:rsidR="008D34DC" w:rsidRDefault="008D34DC" w:rsidP="006A1F0A">
            <w:pPr>
              <w:tabs>
                <w:tab w:val="left" w:pos="4207"/>
              </w:tabs>
              <w:spacing w:after="60" w:line="240" w:lineRule="auto"/>
              <w:jc w:val="left"/>
            </w:pPr>
          </w:p>
        </w:tc>
        <w:tc>
          <w:tcPr>
            <w:tcW w:w="904" w:type="pct"/>
            <w:vMerge/>
            <w:shd w:val="clear" w:color="auto" w:fill="auto"/>
            <w:vAlign w:val="center"/>
          </w:tcPr>
          <w:p w14:paraId="45A24A4E" w14:textId="77777777" w:rsidR="008D34DC" w:rsidRDefault="008D34DC" w:rsidP="006A1F0A">
            <w:pPr>
              <w:tabs>
                <w:tab w:val="left" w:pos="4207"/>
              </w:tabs>
              <w:spacing w:after="60" w:line="240" w:lineRule="auto"/>
              <w:jc w:val="left"/>
            </w:pPr>
          </w:p>
        </w:tc>
        <w:tc>
          <w:tcPr>
            <w:tcW w:w="943" w:type="pct"/>
            <w:shd w:val="clear" w:color="auto" w:fill="auto"/>
            <w:vAlign w:val="center"/>
          </w:tcPr>
          <w:p w14:paraId="7E09679A" w14:textId="77777777" w:rsidR="008D34DC" w:rsidRDefault="008D34DC" w:rsidP="006A1F0A">
            <w:pPr>
              <w:tabs>
                <w:tab w:val="left" w:pos="4207"/>
              </w:tabs>
              <w:spacing w:after="60" w:line="240" w:lineRule="auto"/>
              <w:jc w:val="left"/>
            </w:pPr>
            <w:r>
              <w:t>Trả lại</w:t>
            </w:r>
          </w:p>
        </w:tc>
        <w:tc>
          <w:tcPr>
            <w:tcW w:w="1258" w:type="pct"/>
            <w:shd w:val="clear" w:color="auto" w:fill="auto"/>
            <w:vAlign w:val="center"/>
          </w:tcPr>
          <w:p w14:paraId="49D873E8" w14:textId="77777777" w:rsidR="008D34DC" w:rsidRDefault="008D34DC" w:rsidP="006A1F0A">
            <w:pPr>
              <w:tabs>
                <w:tab w:val="left" w:pos="4207"/>
              </w:tabs>
              <w:spacing w:after="60" w:line="240" w:lineRule="auto"/>
              <w:jc w:val="left"/>
            </w:pPr>
            <w:r>
              <w:t>Trình lãnh đạo Cục</w:t>
            </w:r>
          </w:p>
        </w:tc>
        <w:tc>
          <w:tcPr>
            <w:tcW w:w="836" w:type="pct"/>
            <w:shd w:val="clear" w:color="auto" w:fill="auto"/>
            <w:vAlign w:val="center"/>
          </w:tcPr>
          <w:p w14:paraId="0FE379F4" w14:textId="77777777" w:rsidR="008D34DC" w:rsidRDefault="008D34DC" w:rsidP="006A1F0A">
            <w:pPr>
              <w:tabs>
                <w:tab w:val="left" w:pos="4207"/>
              </w:tabs>
              <w:spacing w:after="60" w:line="240" w:lineRule="auto"/>
              <w:jc w:val="center"/>
            </w:pPr>
            <w:r>
              <w:t>-</w:t>
            </w:r>
          </w:p>
        </w:tc>
      </w:tr>
      <w:tr w:rsidR="008D34DC" w14:paraId="3449BF75" w14:textId="77777777" w:rsidTr="009601DF">
        <w:tc>
          <w:tcPr>
            <w:tcW w:w="394" w:type="pct"/>
            <w:shd w:val="clear" w:color="auto" w:fill="F2F2F2" w:themeFill="background1" w:themeFillShade="F2"/>
            <w:vAlign w:val="center"/>
          </w:tcPr>
          <w:p w14:paraId="7E9ED2D1"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2E0A8593" w14:textId="7578C93C" w:rsidR="008D34DC" w:rsidRDefault="00604CAF" w:rsidP="006A1F0A">
            <w:pPr>
              <w:tabs>
                <w:tab w:val="left" w:pos="4207"/>
              </w:tabs>
              <w:spacing w:after="60" w:line="240" w:lineRule="auto"/>
              <w:jc w:val="left"/>
            </w:pPr>
            <w:r>
              <w:t>Trung tâm Chứng thực số</w:t>
            </w:r>
          </w:p>
        </w:tc>
        <w:tc>
          <w:tcPr>
            <w:tcW w:w="904" w:type="pct"/>
            <w:vMerge w:val="restart"/>
            <w:shd w:val="clear" w:color="auto" w:fill="F2F2F2" w:themeFill="background1" w:themeFillShade="F2"/>
            <w:vAlign w:val="center"/>
          </w:tcPr>
          <w:p w14:paraId="64B336BC" w14:textId="77777777" w:rsidR="008D34DC" w:rsidRDefault="008D34DC" w:rsidP="006A1F0A">
            <w:pPr>
              <w:tabs>
                <w:tab w:val="left" w:pos="4207"/>
              </w:tabs>
              <w:spacing w:after="60" w:line="240" w:lineRule="auto"/>
              <w:jc w:val="left"/>
            </w:pPr>
            <w:r>
              <w:t>Chờ xử lý CTS</w:t>
            </w:r>
          </w:p>
        </w:tc>
        <w:tc>
          <w:tcPr>
            <w:tcW w:w="943" w:type="pct"/>
            <w:shd w:val="clear" w:color="auto" w:fill="F2F2F2" w:themeFill="background1" w:themeFillShade="F2"/>
            <w:vAlign w:val="center"/>
          </w:tcPr>
          <w:p w14:paraId="4A47BE6F" w14:textId="3A5E62A5" w:rsidR="008D34DC" w:rsidRDefault="00D02564" w:rsidP="006A1F0A">
            <w:pPr>
              <w:tabs>
                <w:tab w:val="left" w:pos="4207"/>
              </w:tabs>
              <w:spacing w:after="60" w:line="240" w:lineRule="auto"/>
              <w:jc w:val="left"/>
            </w:pPr>
            <w:r>
              <w:t>Thu hồi</w:t>
            </w:r>
            <w:r w:rsidR="008D34DC">
              <w:t xml:space="preserve"> CTS</w:t>
            </w:r>
          </w:p>
        </w:tc>
        <w:tc>
          <w:tcPr>
            <w:tcW w:w="1258" w:type="pct"/>
            <w:shd w:val="clear" w:color="auto" w:fill="F2F2F2" w:themeFill="background1" w:themeFillShade="F2"/>
            <w:vAlign w:val="center"/>
          </w:tcPr>
          <w:p w14:paraId="3D6196FE" w14:textId="298D8F70" w:rsidR="008D34DC" w:rsidRPr="006C4038" w:rsidRDefault="008D34DC" w:rsidP="00D02564">
            <w:pPr>
              <w:tabs>
                <w:tab w:val="left" w:pos="4207"/>
              </w:tabs>
              <w:spacing w:after="60" w:line="240" w:lineRule="auto"/>
              <w:jc w:val="left"/>
            </w:pPr>
            <w:r w:rsidRPr="006C4038">
              <w:t xml:space="preserve">Đã </w:t>
            </w:r>
            <w:r w:rsidR="00D02564">
              <w:t>thu hồi</w:t>
            </w:r>
            <w:r w:rsidRPr="006C4038">
              <w:t xml:space="preserve"> CTS, chờ cơ quan, tổ chức </w:t>
            </w:r>
            <w:r w:rsidR="00D02564">
              <w:t>hoàn trả</w:t>
            </w:r>
            <w:r w:rsidRPr="006C4038">
              <w:t xml:space="preserve"> thiết bị</w:t>
            </w:r>
          </w:p>
        </w:tc>
        <w:tc>
          <w:tcPr>
            <w:tcW w:w="836" w:type="pct"/>
            <w:shd w:val="clear" w:color="auto" w:fill="F2F2F2" w:themeFill="background1" w:themeFillShade="F2"/>
            <w:vAlign w:val="center"/>
          </w:tcPr>
          <w:p w14:paraId="63EA72FA" w14:textId="77777777" w:rsidR="008D34DC" w:rsidRDefault="008D34DC" w:rsidP="006A1F0A">
            <w:pPr>
              <w:tabs>
                <w:tab w:val="left" w:pos="4207"/>
              </w:tabs>
              <w:spacing w:after="60" w:line="240" w:lineRule="auto"/>
              <w:jc w:val="center"/>
            </w:pPr>
            <w:r>
              <w:t>[6]</w:t>
            </w:r>
          </w:p>
        </w:tc>
      </w:tr>
      <w:tr w:rsidR="008D34DC" w14:paraId="0E01DF5A" w14:textId="77777777" w:rsidTr="009601DF">
        <w:tc>
          <w:tcPr>
            <w:tcW w:w="394" w:type="pct"/>
            <w:shd w:val="clear" w:color="auto" w:fill="F2F2F2" w:themeFill="background1" w:themeFillShade="F2"/>
            <w:vAlign w:val="center"/>
          </w:tcPr>
          <w:p w14:paraId="0C42AECB"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75385991" w14:textId="77777777" w:rsidR="008D34DC" w:rsidRDefault="008D34DC" w:rsidP="006A1F0A">
            <w:pPr>
              <w:tabs>
                <w:tab w:val="left" w:pos="4207"/>
              </w:tabs>
              <w:spacing w:after="60" w:line="240" w:lineRule="auto"/>
              <w:jc w:val="left"/>
            </w:pPr>
          </w:p>
        </w:tc>
        <w:tc>
          <w:tcPr>
            <w:tcW w:w="904" w:type="pct"/>
            <w:vMerge/>
            <w:shd w:val="clear" w:color="auto" w:fill="F2F2F2" w:themeFill="background1" w:themeFillShade="F2"/>
            <w:vAlign w:val="center"/>
          </w:tcPr>
          <w:p w14:paraId="0DD0F5E2" w14:textId="77777777" w:rsidR="008D34DC" w:rsidRDefault="008D34DC" w:rsidP="006A1F0A">
            <w:pPr>
              <w:tabs>
                <w:tab w:val="left" w:pos="4207"/>
              </w:tabs>
              <w:spacing w:after="60" w:line="240" w:lineRule="auto"/>
              <w:jc w:val="left"/>
            </w:pPr>
          </w:p>
        </w:tc>
        <w:tc>
          <w:tcPr>
            <w:tcW w:w="943" w:type="pct"/>
            <w:shd w:val="clear" w:color="auto" w:fill="F2F2F2" w:themeFill="background1" w:themeFillShade="F2"/>
            <w:vAlign w:val="center"/>
          </w:tcPr>
          <w:p w14:paraId="2475894A" w14:textId="77777777" w:rsidR="008D34DC" w:rsidRDefault="008D34DC" w:rsidP="006A1F0A">
            <w:pPr>
              <w:tabs>
                <w:tab w:val="left" w:pos="4207"/>
              </w:tabs>
              <w:spacing w:after="60" w:line="240" w:lineRule="auto"/>
              <w:jc w:val="left"/>
            </w:pPr>
            <w:r>
              <w:t>Trả lại</w:t>
            </w:r>
          </w:p>
        </w:tc>
        <w:tc>
          <w:tcPr>
            <w:tcW w:w="1258" w:type="pct"/>
            <w:shd w:val="clear" w:color="auto" w:fill="F2F2F2" w:themeFill="background1" w:themeFillShade="F2"/>
            <w:vAlign w:val="center"/>
          </w:tcPr>
          <w:p w14:paraId="4C209979" w14:textId="77777777" w:rsidR="008D34DC" w:rsidRDefault="008D34DC" w:rsidP="006A1F0A">
            <w:pPr>
              <w:tabs>
                <w:tab w:val="left" w:pos="4207"/>
              </w:tabs>
              <w:spacing w:after="60" w:line="240" w:lineRule="auto"/>
              <w:jc w:val="left"/>
            </w:pPr>
            <w:r>
              <w:t>Chờ phân công xử lý</w:t>
            </w:r>
          </w:p>
        </w:tc>
        <w:tc>
          <w:tcPr>
            <w:tcW w:w="836" w:type="pct"/>
            <w:shd w:val="clear" w:color="auto" w:fill="F2F2F2" w:themeFill="background1" w:themeFillShade="F2"/>
            <w:vAlign w:val="center"/>
          </w:tcPr>
          <w:p w14:paraId="19AC9CA3" w14:textId="77777777" w:rsidR="008D34DC" w:rsidRDefault="008D34DC" w:rsidP="006A1F0A">
            <w:pPr>
              <w:tabs>
                <w:tab w:val="left" w:pos="4207"/>
              </w:tabs>
              <w:spacing w:after="60" w:line="240" w:lineRule="auto"/>
              <w:jc w:val="center"/>
            </w:pPr>
            <w:r>
              <w:t>-</w:t>
            </w:r>
          </w:p>
        </w:tc>
      </w:tr>
      <w:tr w:rsidR="008D34DC" w14:paraId="4F417784" w14:textId="77777777" w:rsidTr="009601DF">
        <w:tc>
          <w:tcPr>
            <w:tcW w:w="394" w:type="pct"/>
            <w:shd w:val="clear" w:color="auto" w:fill="auto"/>
            <w:vAlign w:val="center"/>
          </w:tcPr>
          <w:p w14:paraId="78E233C4"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shd w:val="clear" w:color="auto" w:fill="auto"/>
            <w:vAlign w:val="center"/>
          </w:tcPr>
          <w:p w14:paraId="18E8EFA0" w14:textId="77777777" w:rsidR="008D34DC" w:rsidRDefault="008D34DC" w:rsidP="006A1F0A">
            <w:pPr>
              <w:tabs>
                <w:tab w:val="left" w:pos="4207"/>
              </w:tabs>
              <w:spacing w:after="60" w:line="240" w:lineRule="auto"/>
              <w:jc w:val="left"/>
            </w:pPr>
            <w:r>
              <w:t>Cơ quan, tổ chức</w:t>
            </w:r>
          </w:p>
        </w:tc>
        <w:tc>
          <w:tcPr>
            <w:tcW w:w="904" w:type="pct"/>
            <w:shd w:val="clear" w:color="auto" w:fill="auto"/>
            <w:vAlign w:val="center"/>
          </w:tcPr>
          <w:p w14:paraId="3B3D85B2" w14:textId="6E642F2D" w:rsidR="008D34DC" w:rsidRDefault="00D02564" w:rsidP="006A1F0A">
            <w:pPr>
              <w:tabs>
                <w:tab w:val="left" w:pos="4207"/>
              </w:tabs>
              <w:spacing w:after="60" w:line="240" w:lineRule="auto"/>
              <w:jc w:val="left"/>
            </w:pPr>
            <w:r w:rsidRPr="006C4038">
              <w:t xml:space="preserve">Đã </w:t>
            </w:r>
            <w:r>
              <w:t>thu hồi</w:t>
            </w:r>
            <w:r w:rsidRPr="006C4038">
              <w:t xml:space="preserve"> CTS, chờ cơ quan, tổ chức </w:t>
            </w:r>
            <w:r>
              <w:t>hoàn trả</w:t>
            </w:r>
            <w:r w:rsidRPr="006C4038">
              <w:t xml:space="preserve"> thiết bị</w:t>
            </w:r>
          </w:p>
        </w:tc>
        <w:tc>
          <w:tcPr>
            <w:tcW w:w="943" w:type="pct"/>
            <w:shd w:val="clear" w:color="auto" w:fill="auto"/>
            <w:vAlign w:val="center"/>
          </w:tcPr>
          <w:p w14:paraId="423EDCD3" w14:textId="139BC2DF" w:rsidR="008D34DC" w:rsidRDefault="008D34DC" w:rsidP="00D02564">
            <w:pPr>
              <w:tabs>
                <w:tab w:val="left" w:pos="4207"/>
              </w:tabs>
              <w:spacing w:after="60" w:line="240" w:lineRule="auto"/>
              <w:jc w:val="left"/>
            </w:pPr>
            <w:r>
              <w:t xml:space="preserve">Nhập </w:t>
            </w:r>
            <w:r w:rsidR="00D02564">
              <w:t>danh sách thiết bị hoàn trả</w:t>
            </w:r>
          </w:p>
        </w:tc>
        <w:tc>
          <w:tcPr>
            <w:tcW w:w="1258" w:type="pct"/>
            <w:shd w:val="clear" w:color="auto" w:fill="auto"/>
            <w:vAlign w:val="center"/>
          </w:tcPr>
          <w:p w14:paraId="00AA585B" w14:textId="56233DE7" w:rsidR="008D34DC" w:rsidRPr="0082330D" w:rsidRDefault="00D02564" w:rsidP="00D02564">
            <w:pPr>
              <w:tabs>
                <w:tab w:val="left" w:pos="4207"/>
              </w:tabs>
              <w:spacing w:after="60" w:line="240" w:lineRule="auto"/>
              <w:jc w:val="left"/>
              <w:rPr>
                <w:i/>
              </w:rPr>
            </w:pPr>
            <w:r>
              <w:t>Chờ tiếp nhận thiết bị thu hồi</w:t>
            </w:r>
          </w:p>
        </w:tc>
        <w:tc>
          <w:tcPr>
            <w:tcW w:w="836" w:type="pct"/>
            <w:shd w:val="clear" w:color="auto" w:fill="auto"/>
            <w:vAlign w:val="center"/>
          </w:tcPr>
          <w:p w14:paraId="220C5C66" w14:textId="77777777" w:rsidR="008D34DC" w:rsidRDefault="008D34DC" w:rsidP="006A1F0A">
            <w:pPr>
              <w:tabs>
                <w:tab w:val="left" w:pos="4207"/>
              </w:tabs>
              <w:spacing w:after="60" w:line="240" w:lineRule="auto"/>
              <w:jc w:val="center"/>
            </w:pPr>
            <w:r>
              <w:t>[7]</w:t>
            </w:r>
          </w:p>
        </w:tc>
      </w:tr>
      <w:tr w:rsidR="00D02564" w14:paraId="0286ED0A" w14:textId="77777777" w:rsidTr="009601DF">
        <w:tc>
          <w:tcPr>
            <w:tcW w:w="394" w:type="pct"/>
            <w:shd w:val="clear" w:color="auto" w:fill="F2F2F2" w:themeFill="background1" w:themeFillShade="F2"/>
            <w:vAlign w:val="center"/>
          </w:tcPr>
          <w:p w14:paraId="56A9B56E" w14:textId="77777777" w:rsidR="00D02564" w:rsidRDefault="00D02564" w:rsidP="00843B83">
            <w:pPr>
              <w:pStyle w:val="ListParagraph"/>
              <w:numPr>
                <w:ilvl w:val="0"/>
                <w:numId w:val="174"/>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47A231A0" w14:textId="11DF8C72" w:rsidR="00D02564" w:rsidRDefault="00604CAF" w:rsidP="006A1F0A">
            <w:pPr>
              <w:tabs>
                <w:tab w:val="left" w:pos="4207"/>
              </w:tabs>
              <w:spacing w:after="60" w:line="240" w:lineRule="auto"/>
              <w:jc w:val="left"/>
            </w:pPr>
            <w:r>
              <w:t>Trung tâm Chứng thực số</w:t>
            </w:r>
          </w:p>
        </w:tc>
        <w:tc>
          <w:tcPr>
            <w:tcW w:w="904" w:type="pct"/>
            <w:shd w:val="clear" w:color="auto" w:fill="F2F2F2" w:themeFill="background1" w:themeFillShade="F2"/>
            <w:vAlign w:val="center"/>
          </w:tcPr>
          <w:p w14:paraId="345699D9" w14:textId="00E46830" w:rsidR="00D02564" w:rsidRPr="006C4038" w:rsidRDefault="00D02564" w:rsidP="006A1F0A">
            <w:pPr>
              <w:tabs>
                <w:tab w:val="left" w:pos="4207"/>
              </w:tabs>
              <w:spacing w:after="60" w:line="240" w:lineRule="auto"/>
              <w:jc w:val="left"/>
            </w:pPr>
            <w:r>
              <w:t>Chờ tiếp nhận thiết bị thu hồi</w:t>
            </w:r>
          </w:p>
        </w:tc>
        <w:tc>
          <w:tcPr>
            <w:tcW w:w="943" w:type="pct"/>
            <w:shd w:val="clear" w:color="auto" w:fill="F2F2F2" w:themeFill="background1" w:themeFillShade="F2"/>
            <w:vAlign w:val="center"/>
          </w:tcPr>
          <w:p w14:paraId="7958E1AF" w14:textId="557DA0A0" w:rsidR="00D02564" w:rsidRDefault="00D02564" w:rsidP="00D02564">
            <w:pPr>
              <w:tabs>
                <w:tab w:val="left" w:pos="4207"/>
              </w:tabs>
              <w:spacing w:after="60" w:line="240" w:lineRule="auto"/>
              <w:jc w:val="left"/>
            </w:pPr>
            <w:r>
              <w:t>Tiếp nhận thiết bị thu hồi</w:t>
            </w:r>
          </w:p>
        </w:tc>
        <w:tc>
          <w:tcPr>
            <w:tcW w:w="1258" w:type="pct"/>
            <w:shd w:val="clear" w:color="auto" w:fill="F2F2F2" w:themeFill="background1" w:themeFillShade="F2"/>
            <w:vAlign w:val="center"/>
          </w:tcPr>
          <w:p w14:paraId="61D6FE31" w14:textId="4F87F3E4" w:rsidR="00D02564" w:rsidRDefault="00D02564" w:rsidP="00D02564">
            <w:pPr>
              <w:tabs>
                <w:tab w:val="left" w:pos="4207"/>
              </w:tabs>
              <w:spacing w:after="60" w:line="240" w:lineRule="auto"/>
              <w:jc w:val="left"/>
            </w:pPr>
            <w:r w:rsidRPr="00086F58">
              <w:t>Đã thu hồi CTS và thiết bị</w:t>
            </w:r>
            <w:r>
              <w:rPr>
                <w:i/>
              </w:rPr>
              <w:t xml:space="preserve"> (Kết thúc)</w:t>
            </w:r>
          </w:p>
        </w:tc>
        <w:tc>
          <w:tcPr>
            <w:tcW w:w="836" w:type="pct"/>
            <w:shd w:val="clear" w:color="auto" w:fill="F2F2F2" w:themeFill="background1" w:themeFillShade="F2"/>
            <w:vAlign w:val="center"/>
          </w:tcPr>
          <w:p w14:paraId="0FE29551" w14:textId="2DA447FF" w:rsidR="00D02564" w:rsidRDefault="00D02564" w:rsidP="00D02564">
            <w:pPr>
              <w:tabs>
                <w:tab w:val="left" w:pos="4207"/>
              </w:tabs>
              <w:spacing w:after="60" w:line="240" w:lineRule="auto"/>
              <w:jc w:val="center"/>
            </w:pPr>
            <w:r>
              <w:t>[8]</w:t>
            </w:r>
          </w:p>
        </w:tc>
      </w:tr>
      <w:tr w:rsidR="008D34DC" w14:paraId="628FC74F" w14:textId="77777777" w:rsidTr="009601DF">
        <w:tc>
          <w:tcPr>
            <w:tcW w:w="394" w:type="pct"/>
            <w:shd w:val="clear" w:color="auto" w:fill="auto"/>
            <w:vAlign w:val="center"/>
          </w:tcPr>
          <w:p w14:paraId="1D92ECB8"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shd w:val="clear" w:color="auto" w:fill="auto"/>
            <w:vAlign w:val="center"/>
          </w:tcPr>
          <w:p w14:paraId="288FFDE7" w14:textId="77777777" w:rsidR="008D34DC" w:rsidRDefault="008D34DC" w:rsidP="006A1F0A">
            <w:pPr>
              <w:tabs>
                <w:tab w:val="left" w:pos="4207"/>
              </w:tabs>
              <w:spacing w:after="60" w:line="240" w:lineRule="auto"/>
              <w:jc w:val="left"/>
            </w:pPr>
            <w:r>
              <w:t>Cơ quan, tổ chức</w:t>
            </w:r>
          </w:p>
        </w:tc>
        <w:tc>
          <w:tcPr>
            <w:tcW w:w="904" w:type="pct"/>
            <w:shd w:val="clear" w:color="auto" w:fill="auto"/>
            <w:vAlign w:val="center"/>
          </w:tcPr>
          <w:p w14:paraId="370C3D18" w14:textId="77777777" w:rsidR="008D34DC" w:rsidRDefault="008D34DC" w:rsidP="006A1F0A">
            <w:pPr>
              <w:tabs>
                <w:tab w:val="left" w:pos="4207"/>
              </w:tabs>
              <w:spacing w:after="60" w:line="240" w:lineRule="auto"/>
              <w:jc w:val="left"/>
            </w:pPr>
            <w:r>
              <w:t>Yêu cầu bổ sung hồ sơ</w:t>
            </w:r>
          </w:p>
        </w:tc>
        <w:tc>
          <w:tcPr>
            <w:tcW w:w="943" w:type="pct"/>
            <w:shd w:val="clear" w:color="auto" w:fill="auto"/>
            <w:vAlign w:val="center"/>
          </w:tcPr>
          <w:p w14:paraId="6B9081B5" w14:textId="77777777" w:rsidR="008D34DC" w:rsidRPr="004F387B" w:rsidRDefault="008D34DC" w:rsidP="006A1F0A">
            <w:pPr>
              <w:tabs>
                <w:tab w:val="left" w:pos="4207"/>
              </w:tabs>
              <w:spacing w:after="60" w:line="240" w:lineRule="auto"/>
              <w:jc w:val="left"/>
              <w:rPr>
                <w:i/>
              </w:rPr>
            </w:pPr>
            <w:r w:rsidRPr="004F387B">
              <w:rPr>
                <w:i/>
              </w:rPr>
              <w:t>(Bổ sung hồ sơ và gửi lại)</w:t>
            </w:r>
          </w:p>
        </w:tc>
        <w:tc>
          <w:tcPr>
            <w:tcW w:w="1258" w:type="pct"/>
            <w:shd w:val="clear" w:color="auto" w:fill="auto"/>
            <w:vAlign w:val="center"/>
          </w:tcPr>
          <w:p w14:paraId="21CCDB3E" w14:textId="77777777" w:rsidR="008D34DC" w:rsidRDefault="008D34DC" w:rsidP="006A1F0A">
            <w:pPr>
              <w:tabs>
                <w:tab w:val="left" w:pos="4207"/>
              </w:tabs>
              <w:spacing w:after="60" w:line="240" w:lineRule="auto"/>
              <w:jc w:val="left"/>
            </w:pPr>
            <w:r w:rsidRPr="00363658">
              <w:t>Chờ tiếp nhận hồ sơ</w:t>
            </w:r>
            <w:r>
              <w:t xml:space="preserve"> trực tuyến</w:t>
            </w:r>
          </w:p>
        </w:tc>
        <w:tc>
          <w:tcPr>
            <w:tcW w:w="836" w:type="pct"/>
            <w:shd w:val="clear" w:color="auto" w:fill="auto"/>
            <w:vAlign w:val="center"/>
          </w:tcPr>
          <w:p w14:paraId="4B038EF2" w14:textId="7949C219" w:rsidR="008D34DC" w:rsidRPr="00363658" w:rsidRDefault="008D34DC" w:rsidP="00D02564">
            <w:pPr>
              <w:tabs>
                <w:tab w:val="left" w:pos="4207"/>
              </w:tabs>
              <w:spacing w:after="60" w:line="240" w:lineRule="auto"/>
              <w:jc w:val="center"/>
            </w:pPr>
            <w:r>
              <w:t>[</w:t>
            </w:r>
            <w:r w:rsidR="00D02564">
              <w:t>9</w:t>
            </w:r>
            <w:r>
              <w:t>]</w:t>
            </w:r>
          </w:p>
        </w:tc>
      </w:tr>
    </w:tbl>
    <w:p w14:paraId="40DE0308" w14:textId="77777777" w:rsidR="008D34DC" w:rsidRDefault="008D34DC" w:rsidP="008D34DC">
      <w:pPr>
        <w:tabs>
          <w:tab w:val="left" w:pos="2697"/>
        </w:tabs>
        <w:spacing w:after="60" w:line="240" w:lineRule="auto"/>
      </w:pPr>
    </w:p>
    <w:p w14:paraId="2F69E56A" w14:textId="77777777" w:rsidR="008D34DC" w:rsidRDefault="008D34DC" w:rsidP="008D34DC">
      <w:pPr>
        <w:tabs>
          <w:tab w:val="left" w:pos="4207"/>
        </w:tabs>
        <w:spacing w:after="60" w:line="240" w:lineRule="auto"/>
      </w:pPr>
    </w:p>
    <w:p w14:paraId="3FA1F23C" w14:textId="0DA05505" w:rsidR="003C17BB" w:rsidRDefault="003C17BB" w:rsidP="003C17BB">
      <w:pPr>
        <w:pStyle w:val="Heading4"/>
      </w:pPr>
      <w:r>
        <w:lastRenderedPageBreak/>
        <w:t>Quy trình nộp hồ sơ trực tiế</w:t>
      </w:r>
      <w:r w:rsidR="00BC0773">
        <w:t>p qua đường</w:t>
      </w:r>
      <w:r>
        <w:t xml:space="preserve"> gửi công văn giấy</w:t>
      </w:r>
    </w:p>
    <w:p w14:paraId="3CCB2F52" w14:textId="6E814CE5" w:rsidR="00904EC5" w:rsidRDefault="00490B19" w:rsidP="003C17BB">
      <w:r>
        <w:rPr>
          <w:noProof/>
        </w:rPr>
        <w:drawing>
          <wp:inline distT="0" distB="0" distL="0" distR="0" wp14:anchorId="716FEFF0" wp14:editId="6F4AF5AA">
            <wp:extent cx="5732145" cy="725932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VGCA_SRS_QuyTrinh_v2.1_ThuHoi_Off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7259320"/>
                    </a:xfrm>
                    <a:prstGeom prst="rect">
                      <a:avLst/>
                    </a:prstGeom>
                  </pic:spPr>
                </pic:pic>
              </a:graphicData>
            </a:graphic>
          </wp:inline>
        </w:drawing>
      </w:r>
    </w:p>
    <w:p w14:paraId="0CC7907C" w14:textId="77777777" w:rsidR="003C17BB" w:rsidRDefault="003C17BB" w:rsidP="003C17BB">
      <w:r>
        <w:t>Danh sách Use case theo từng bước trong quy trình:</w:t>
      </w:r>
    </w:p>
    <w:p w14:paraId="0AFB4DE4" w14:textId="77777777" w:rsidR="003C17BB" w:rsidRPr="00D46882" w:rsidRDefault="003C17BB" w:rsidP="00843B83">
      <w:pPr>
        <w:pStyle w:val="ListParagraph"/>
        <w:numPr>
          <w:ilvl w:val="0"/>
          <w:numId w:val="142"/>
        </w:numPr>
        <w:tabs>
          <w:tab w:val="left" w:pos="4207"/>
        </w:tabs>
        <w:spacing w:after="60" w:line="240" w:lineRule="auto"/>
      </w:pPr>
      <w:r>
        <w:rPr>
          <w:lang w:val="en-US"/>
        </w:rPr>
        <w:t>Tiếp nhận công văn đến</w:t>
      </w:r>
    </w:p>
    <w:p w14:paraId="65E7C9D1" w14:textId="77777777" w:rsidR="003C17BB" w:rsidRPr="004D080E" w:rsidRDefault="003C17BB" w:rsidP="00843B83">
      <w:pPr>
        <w:pStyle w:val="ListParagraph"/>
        <w:numPr>
          <w:ilvl w:val="1"/>
          <w:numId w:val="142"/>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12EA674F" w14:textId="77777777" w:rsidR="003C17BB" w:rsidRDefault="003C17BB" w:rsidP="00843B83">
      <w:pPr>
        <w:pStyle w:val="ListParagraph"/>
        <w:numPr>
          <w:ilvl w:val="0"/>
          <w:numId w:val="142"/>
        </w:numPr>
        <w:tabs>
          <w:tab w:val="left" w:pos="4207"/>
        </w:tabs>
        <w:spacing w:after="60" w:line="240" w:lineRule="auto"/>
      </w:pPr>
      <w:r>
        <w:t>Phê duyệt và chỉ đạo thực hiện</w:t>
      </w:r>
    </w:p>
    <w:p w14:paraId="4589EF1B" w14:textId="3020A1CA"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_Ref19807144 \r \h  \* MERGEFORMAT </w:instrText>
      </w:r>
      <w:r>
        <w:fldChar w:fldCharType="separate"/>
      </w:r>
      <w:r w:rsidR="002135F6">
        <w:t xml:space="preserve">UC 051 - </w:t>
      </w:r>
      <w:r>
        <w:fldChar w:fldCharType="end"/>
      </w:r>
      <w:r>
        <w:fldChar w:fldCharType="begin"/>
      </w:r>
      <w:r>
        <w:instrText xml:space="preserve"> REF _Ref19807149 \h  \* MERGEFORMAT </w:instrText>
      </w:r>
      <w:r>
        <w:fldChar w:fldCharType="separate"/>
      </w:r>
      <w:r w:rsidR="002135F6" w:rsidRPr="00FD7DBA">
        <w:t>Phê duyệt và chỉ đạo thực hiện</w:t>
      </w:r>
      <w:r w:rsidR="002135F6">
        <w:t xml:space="preserve"> </w:t>
      </w:r>
      <w:r>
        <w:fldChar w:fldCharType="end"/>
      </w:r>
    </w:p>
    <w:p w14:paraId="2D3136EA" w14:textId="77777777" w:rsidR="00490B19" w:rsidRPr="00490B19" w:rsidRDefault="00490B19" w:rsidP="00843B83">
      <w:pPr>
        <w:pStyle w:val="ListParagraph"/>
        <w:numPr>
          <w:ilvl w:val="0"/>
          <w:numId w:val="142"/>
        </w:numPr>
        <w:spacing w:after="60" w:line="240" w:lineRule="auto"/>
        <w:rPr>
          <w:lang w:val="en-US"/>
        </w:rPr>
      </w:pPr>
      <w:r>
        <w:rPr>
          <w:lang w:val="en-US"/>
        </w:rPr>
        <w:t>Nhập thông tin hồ sơ</w:t>
      </w:r>
    </w:p>
    <w:p w14:paraId="375BD03E" w14:textId="77777777" w:rsidR="003C17BB" w:rsidRDefault="003C17BB" w:rsidP="00843B83">
      <w:pPr>
        <w:pStyle w:val="ListParagraph"/>
        <w:numPr>
          <w:ilvl w:val="1"/>
          <w:numId w:val="142"/>
        </w:numPr>
        <w:tabs>
          <w:tab w:val="left" w:pos="2697"/>
        </w:tabs>
        <w:spacing w:after="60" w:line="240" w:lineRule="auto"/>
      </w:pPr>
      <w:r>
        <w:lastRenderedPageBreak/>
        <w:fldChar w:fldCharType="begin"/>
      </w:r>
      <w:r>
        <w:instrText xml:space="preserve"> REF _Ref19809231 \r \h </w:instrText>
      </w:r>
      <w:r>
        <w:fldChar w:fldCharType="separate"/>
      </w:r>
      <w:r w:rsidR="002135F6">
        <w:t xml:space="preserve">UC 046 - </w:t>
      </w:r>
      <w:r>
        <w:fldChar w:fldCharType="end"/>
      </w:r>
      <w:r>
        <w:fldChar w:fldCharType="begin"/>
      </w:r>
      <w:r>
        <w:instrText xml:space="preserve"> REF _Ref19809231 \h </w:instrText>
      </w:r>
      <w:r>
        <w:fldChar w:fldCharType="separate"/>
      </w:r>
      <w:r w:rsidR="002135F6">
        <w:t>Nhập hồ sơ gửi trực tiếp của hồ sơ Thu hồi chứng thư số</w:t>
      </w:r>
      <w:r>
        <w:fldChar w:fldCharType="end"/>
      </w:r>
    </w:p>
    <w:p w14:paraId="67CF023B" w14:textId="77777777" w:rsidR="00490B19" w:rsidRDefault="00490B19" w:rsidP="00843B83">
      <w:pPr>
        <w:pStyle w:val="ListParagraph"/>
        <w:numPr>
          <w:ilvl w:val="0"/>
          <w:numId w:val="142"/>
        </w:numPr>
        <w:spacing w:after="60" w:line="240" w:lineRule="auto"/>
      </w:pPr>
      <w:r>
        <w:rPr>
          <w:lang w:val="en-US"/>
        </w:rPr>
        <w:t>Kiểm tra thông tin CTS đăng ký</w:t>
      </w:r>
      <w:r>
        <w:t xml:space="preserve"> hồ sơ</w:t>
      </w:r>
    </w:p>
    <w:p w14:paraId="51E408F5" w14:textId="77777777" w:rsidR="003C17BB" w:rsidRDefault="003C17BB" w:rsidP="00843B83">
      <w:pPr>
        <w:pStyle w:val="ListParagraph"/>
        <w:numPr>
          <w:ilvl w:val="1"/>
          <w:numId w:val="142"/>
        </w:numPr>
        <w:spacing w:after="60" w:line="240" w:lineRule="auto"/>
      </w:pPr>
      <w:r>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3438850F" w14:textId="77777777" w:rsidR="003C17BB" w:rsidRDefault="003C17BB" w:rsidP="00843B83">
      <w:pPr>
        <w:pStyle w:val="ListParagraph"/>
        <w:numPr>
          <w:ilvl w:val="1"/>
          <w:numId w:val="142"/>
        </w:numPr>
        <w:spacing w:after="60" w:line="240" w:lineRule="auto"/>
      </w:pPr>
      <w:r>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7755530F" w14:textId="77777777"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7A77002F" w14:textId="77777777" w:rsidR="003C17BB" w:rsidRDefault="003C17BB" w:rsidP="00843B83">
      <w:pPr>
        <w:pStyle w:val="ListParagraph"/>
        <w:numPr>
          <w:ilvl w:val="0"/>
          <w:numId w:val="142"/>
        </w:numPr>
        <w:tabs>
          <w:tab w:val="left" w:pos="4207"/>
        </w:tabs>
        <w:spacing w:after="60" w:line="240" w:lineRule="auto"/>
      </w:pPr>
      <w:r>
        <w:t>Phân công thực hiện</w:t>
      </w:r>
    </w:p>
    <w:p w14:paraId="424F0EB9" w14:textId="23311124"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_Ref19807199 \r \h  \* MERGEFORMAT </w:instrText>
      </w:r>
      <w:r>
        <w:fldChar w:fldCharType="separate"/>
      </w:r>
      <w:r w:rsidR="002135F6">
        <w:t xml:space="preserve">UC 056 - </w:t>
      </w:r>
      <w:r>
        <w:fldChar w:fldCharType="end"/>
      </w:r>
      <w:r>
        <w:fldChar w:fldCharType="begin"/>
      </w:r>
      <w:r>
        <w:instrText xml:space="preserve"> REF _Ref19807202 \h  \* MERGEFORMAT </w:instrText>
      </w:r>
      <w:r>
        <w:fldChar w:fldCharType="separate"/>
      </w:r>
      <w:r w:rsidR="002135F6">
        <w:t>Phân công thực hiện</w:t>
      </w:r>
      <w:r>
        <w:fldChar w:fldCharType="end"/>
      </w:r>
    </w:p>
    <w:p w14:paraId="6DF4AE97" w14:textId="77777777" w:rsidR="003C17BB" w:rsidRDefault="003C17BB" w:rsidP="00843B83">
      <w:pPr>
        <w:pStyle w:val="ListParagraph"/>
        <w:numPr>
          <w:ilvl w:val="0"/>
          <w:numId w:val="142"/>
        </w:numPr>
        <w:tabs>
          <w:tab w:val="left" w:pos="4207"/>
        </w:tabs>
        <w:spacing w:after="60" w:line="240" w:lineRule="auto"/>
      </w:pPr>
      <w:r>
        <w:t>Thu hồi chứng thư số</w:t>
      </w:r>
    </w:p>
    <w:p w14:paraId="5EDAB976" w14:textId="56D3F194"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_Ref19809261 \r \h  \* MERGEFORMAT </w:instrText>
      </w:r>
      <w:r>
        <w:fldChar w:fldCharType="separate"/>
      </w:r>
      <w:r w:rsidR="002135F6">
        <w:t xml:space="preserve">UC 065 - </w:t>
      </w:r>
      <w:r>
        <w:fldChar w:fldCharType="end"/>
      </w:r>
      <w:r>
        <w:fldChar w:fldCharType="begin"/>
      </w:r>
      <w:r>
        <w:instrText xml:space="preserve"> REF _Ref19809263 \h  \* MERGEFORMAT </w:instrText>
      </w:r>
      <w:r>
        <w:fldChar w:fldCharType="separate"/>
      </w:r>
      <w:r w:rsidR="002135F6">
        <w:t>Thu hồi</w:t>
      </w:r>
      <w:r w:rsidR="002135F6" w:rsidRPr="00941191">
        <w:t xml:space="preserve"> chứng thư số</w:t>
      </w:r>
      <w:r>
        <w:fldChar w:fldCharType="end"/>
      </w:r>
    </w:p>
    <w:p w14:paraId="0809BF35" w14:textId="77777777" w:rsidR="003C17BB" w:rsidRDefault="003C17BB" w:rsidP="00843B83">
      <w:pPr>
        <w:pStyle w:val="ListParagraph"/>
        <w:numPr>
          <w:ilvl w:val="0"/>
          <w:numId w:val="142"/>
        </w:numPr>
        <w:tabs>
          <w:tab w:val="left" w:pos="4207"/>
        </w:tabs>
        <w:spacing w:after="60" w:line="240" w:lineRule="auto"/>
      </w:pPr>
      <w:r>
        <w:t>Trả thiết bị cho Cục CTS&amp;BMTT</w:t>
      </w:r>
    </w:p>
    <w:p w14:paraId="78F917D6" w14:textId="207BB61E"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_Ref19809315 \r \h  \* MERGEFORMAT </w:instrText>
      </w:r>
      <w:r>
        <w:fldChar w:fldCharType="separate"/>
      </w:r>
      <w:r w:rsidR="002135F6">
        <w:t xml:space="preserve">UC 019 - </w:t>
      </w:r>
      <w:r>
        <w:fldChar w:fldCharType="end"/>
      </w:r>
      <w:r>
        <w:fldChar w:fldCharType="begin"/>
      </w:r>
      <w:r>
        <w:instrText xml:space="preserve"> REF _Ref19809318 \h  \* MERGEFORMAT </w:instrText>
      </w:r>
      <w:r>
        <w:fldChar w:fldCharType="separate"/>
      </w:r>
      <w:r w:rsidR="002135F6">
        <w:t>Hoàn trả thiết bị cho Cục Chứng thực số và Bảo mật thông tin</w:t>
      </w:r>
      <w:r>
        <w:fldChar w:fldCharType="end"/>
      </w:r>
    </w:p>
    <w:p w14:paraId="071466CE" w14:textId="77777777" w:rsidR="003C17BB" w:rsidRDefault="003C17BB" w:rsidP="00843B83">
      <w:pPr>
        <w:pStyle w:val="ListParagraph"/>
        <w:numPr>
          <w:ilvl w:val="0"/>
          <w:numId w:val="142"/>
        </w:numPr>
        <w:tabs>
          <w:tab w:val="left" w:pos="4207"/>
        </w:tabs>
        <w:spacing w:after="60" w:line="240" w:lineRule="auto"/>
      </w:pPr>
      <w:r>
        <w:t>Tiếp nhận thiết bị thu hồi</w:t>
      </w:r>
    </w:p>
    <w:p w14:paraId="34B89C44" w14:textId="77777777"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_Ref19809338 \r \h </w:instrText>
      </w:r>
      <w:r>
        <w:fldChar w:fldCharType="separate"/>
      </w:r>
      <w:r w:rsidR="002135F6">
        <w:t xml:space="preserve">UC 071 - </w:t>
      </w:r>
      <w:r>
        <w:fldChar w:fldCharType="end"/>
      </w:r>
      <w:r>
        <w:fldChar w:fldCharType="begin"/>
      </w:r>
      <w:r>
        <w:instrText xml:space="preserve"> REF _Ref19809340 \h </w:instrText>
      </w:r>
      <w:r>
        <w:fldChar w:fldCharType="separate"/>
      </w:r>
      <w:r w:rsidR="002135F6" w:rsidRPr="00162FD9">
        <w:t>Tiếp nhận thiết bị thu hồi</w:t>
      </w:r>
      <w:r w:rsidR="002135F6" w:rsidRPr="00702453">
        <w:t xml:space="preserve"> </w:t>
      </w:r>
      <w:r w:rsidR="002135F6">
        <w:t>được hoàn trả sau khi thu hồi chứng thư số</w:t>
      </w:r>
      <w:r>
        <w:fldChar w:fldCharType="end"/>
      </w:r>
    </w:p>
    <w:p w14:paraId="294FB5B8" w14:textId="77777777" w:rsidR="003C17BB" w:rsidRDefault="003C17BB" w:rsidP="00843B83">
      <w:pPr>
        <w:pStyle w:val="ListParagraph"/>
        <w:numPr>
          <w:ilvl w:val="0"/>
          <w:numId w:val="142"/>
        </w:numPr>
        <w:tabs>
          <w:tab w:val="left" w:pos="4207"/>
        </w:tabs>
        <w:spacing w:after="60" w:line="240" w:lineRule="auto"/>
      </w:pPr>
      <w:r>
        <w:t>Bổ sung hồ sơ</w:t>
      </w:r>
    </w:p>
    <w:p w14:paraId="71FB2596" w14:textId="212BE32F"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_Ref19807330 \r \h  \* MERGEFORMAT </w:instrText>
      </w:r>
      <w:r>
        <w:fldChar w:fldCharType="separate"/>
      </w:r>
      <w:r w:rsidR="002135F6">
        <w:t xml:space="preserve">UC 018 - </w:t>
      </w:r>
      <w:r>
        <w:fldChar w:fldCharType="end"/>
      </w:r>
      <w:r>
        <w:fldChar w:fldCharType="begin"/>
      </w:r>
      <w:r>
        <w:instrText xml:space="preserve"> REF _Ref19807333 \h  \* MERGEFORMAT </w:instrText>
      </w:r>
      <w:r>
        <w:fldChar w:fldCharType="separate"/>
      </w:r>
      <w:r w:rsidR="002135F6">
        <w:t>Bổ sung hồ sơ khi có yêu cầu</w:t>
      </w:r>
      <w:r>
        <w:fldChar w:fldCharType="end"/>
      </w:r>
    </w:p>
    <w:p w14:paraId="4161D316" w14:textId="77777777" w:rsidR="006A1F0A" w:rsidRDefault="006A1F0A" w:rsidP="006A1F0A">
      <w:pPr>
        <w:tabs>
          <w:tab w:val="left" w:pos="4207"/>
        </w:tabs>
        <w:spacing w:after="60" w:line="240" w:lineRule="auto"/>
      </w:pPr>
    </w:p>
    <w:p w14:paraId="478EE1DA" w14:textId="77777777" w:rsidR="006A1F0A" w:rsidRDefault="006A1F0A" w:rsidP="006A1F0A">
      <w:pPr>
        <w:tabs>
          <w:tab w:val="left" w:pos="4207"/>
        </w:tabs>
        <w:spacing w:after="60" w:line="240" w:lineRule="auto"/>
        <w:rPr>
          <w:b/>
        </w:rPr>
      </w:pPr>
    </w:p>
    <w:p w14:paraId="4F7B367F" w14:textId="77777777" w:rsidR="006A1F0A" w:rsidRPr="00363658" w:rsidRDefault="006A1F0A" w:rsidP="006A1F0A">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10"/>
        <w:gridCol w:w="1199"/>
        <w:gridCol w:w="1630"/>
        <w:gridCol w:w="2022"/>
        <w:gridCol w:w="1948"/>
        <w:gridCol w:w="1508"/>
      </w:tblGrid>
      <w:tr w:rsidR="006A1F0A" w14:paraId="367F58FD" w14:textId="77777777" w:rsidTr="009601DF">
        <w:trPr>
          <w:cnfStyle w:val="100000000000" w:firstRow="1" w:lastRow="0" w:firstColumn="0" w:lastColumn="0" w:oddVBand="0" w:evenVBand="0" w:oddHBand="0" w:evenHBand="0" w:firstRowFirstColumn="0" w:firstRowLastColumn="0" w:lastRowFirstColumn="0" w:lastRowLastColumn="0"/>
        </w:trPr>
        <w:tc>
          <w:tcPr>
            <w:tcW w:w="393" w:type="pct"/>
          </w:tcPr>
          <w:p w14:paraId="44E678DC" w14:textId="77777777" w:rsidR="006A1F0A" w:rsidRDefault="006A1F0A" w:rsidP="006A1F0A">
            <w:pPr>
              <w:tabs>
                <w:tab w:val="left" w:pos="4207"/>
              </w:tabs>
              <w:spacing w:after="60" w:line="240" w:lineRule="auto"/>
              <w:jc w:val="left"/>
            </w:pPr>
            <w:r>
              <w:t>STT</w:t>
            </w:r>
          </w:p>
        </w:tc>
        <w:tc>
          <w:tcPr>
            <w:tcW w:w="665" w:type="pct"/>
          </w:tcPr>
          <w:p w14:paraId="58B757C7" w14:textId="77777777" w:rsidR="006A1F0A" w:rsidRDefault="006A1F0A" w:rsidP="006A1F0A">
            <w:pPr>
              <w:tabs>
                <w:tab w:val="left" w:pos="4207"/>
              </w:tabs>
              <w:spacing w:after="60" w:line="240" w:lineRule="auto"/>
              <w:jc w:val="left"/>
            </w:pPr>
            <w:r>
              <w:t>Tác nhân</w:t>
            </w:r>
          </w:p>
        </w:tc>
        <w:tc>
          <w:tcPr>
            <w:tcW w:w="904" w:type="pct"/>
          </w:tcPr>
          <w:p w14:paraId="0CAF4E8E" w14:textId="77777777" w:rsidR="006A1F0A" w:rsidRDefault="006A1F0A" w:rsidP="006A1F0A">
            <w:pPr>
              <w:tabs>
                <w:tab w:val="left" w:pos="4207"/>
              </w:tabs>
              <w:spacing w:after="60" w:line="240" w:lineRule="auto"/>
              <w:jc w:val="left"/>
            </w:pPr>
            <w:r>
              <w:t>Trạng thái ban đầu</w:t>
            </w:r>
          </w:p>
        </w:tc>
        <w:tc>
          <w:tcPr>
            <w:tcW w:w="1121" w:type="pct"/>
          </w:tcPr>
          <w:p w14:paraId="3C654838" w14:textId="77777777" w:rsidR="006A1F0A" w:rsidRDefault="006A1F0A" w:rsidP="006A1F0A">
            <w:pPr>
              <w:tabs>
                <w:tab w:val="left" w:pos="4207"/>
              </w:tabs>
              <w:spacing w:after="60" w:line="240" w:lineRule="auto"/>
              <w:jc w:val="left"/>
            </w:pPr>
            <w:r>
              <w:t>Hành động</w:t>
            </w:r>
          </w:p>
        </w:tc>
        <w:tc>
          <w:tcPr>
            <w:tcW w:w="1080" w:type="pct"/>
          </w:tcPr>
          <w:p w14:paraId="149073BF" w14:textId="77777777" w:rsidR="006A1F0A" w:rsidRDefault="006A1F0A" w:rsidP="006A1F0A">
            <w:pPr>
              <w:tabs>
                <w:tab w:val="left" w:pos="4207"/>
              </w:tabs>
              <w:spacing w:after="60" w:line="240" w:lineRule="auto"/>
              <w:jc w:val="left"/>
            </w:pPr>
            <w:r>
              <w:t>Trạng thái kế tiếp</w:t>
            </w:r>
          </w:p>
        </w:tc>
        <w:tc>
          <w:tcPr>
            <w:tcW w:w="836" w:type="pct"/>
          </w:tcPr>
          <w:p w14:paraId="04B53358" w14:textId="77777777" w:rsidR="006A1F0A" w:rsidRDefault="006A1F0A" w:rsidP="006A1F0A">
            <w:pPr>
              <w:tabs>
                <w:tab w:val="left" w:pos="4207"/>
              </w:tabs>
              <w:spacing w:after="60" w:line="240" w:lineRule="auto"/>
              <w:jc w:val="left"/>
            </w:pPr>
            <w:r>
              <w:t>Bước trong quy trình</w:t>
            </w:r>
          </w:p>
        </w:tc>
      </w:tr>
      <w:tr w:rsidR="006A1F0A" w14:paraId="514503E0" w14:textId="77777777" w:rsidTr="009601DF">
        <w:tc>
          <w:tcPr>
            <w:tcW w:w="393" w:type="pct"/>
            <w:vAlign w:val="center"/>
          </w:tcPr>
          <w:p w14:paraId="4E85A738"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Align w:val="center"/>
          </w:tcPr>
          <w:p w14:paraId="786CE9DB" w14:textId="0EC94D4B" w:rsidR="006A1F0A" w:rsidRDefault="006A1F0A" w:rsidP="004E2F88">
            <w:pPr>
              <w:tabs>
                <w:tab w:val="left" w:pos="4207"/>
              </w:tabs>
              <w:spacing w:after="60" w:line="240" w:lineRule="auto"/>
              <w:jc w:val="left"/>
            </w:pPr>
            <w:r>
              <w:t>Văn thư</w:t>
            </w:r>
          </w:p>
        </w:tc>
        <w:tc>
          <w:tcPr>
            <w:tcW w:w="904" w:type="pct"/>
            <w:vAlign w:val="center"/>
          </w:tcPr>
          <w:p w14:paraId="05546096" w14:textId="5BA6EDC4" w:rsidR="006A1F0A" w:rsidRDefault="006A1F0A" w:rsidP="004E2F88">
            <w:pPr>
              <w:tabs>
                <w:tab w:val="left" w:pos="4207"/>
              </w:tabs>
              <w:spacing w:after="60" w:line="240" w:lineRule="auto"/>
              <w:jc w:val="left"/>
            </w:pPr>
            <w:r>
              <w:rPr>
                <w:i/>
              </w:rPr>
              <w:t>(Không có)</w:t>
            </w:r>
          </w:p>
        </w:tc>
        <w:tc>
          <w:tcPr>
            <w:tcW w:w="1121" w:type="pct"/>
            <w:vAlign w:val="center"/>
          </w:tcPr>
          <w:p w14:paraId="110A0EDF" w14:textId="2DFC68E6" w:rsidR="006A1F0A" w:rsidRDefault="006A1F0A" w:rsidP="004E2F88">
            <w:pPr>
              <w:tabs>
                <w:tab w:val="left" w:pos="4207"/>
              </w:tabs>
              <w:spacing w:after="60" w:line="240" w:lineRule="auto"/>
              <w:jc w:val="left"/>
            </w:pPr>
            <w:r>
              <w:t>Tiếp nhận văn bản đến</w:t>
            </w:r>
          </w:p>
        </w:tc>
        <w:tc>
          <w:tcPr>
            <w:tcW w:w="1080" w:type="pct"/>
            <w:vAlign w:val="center"/>
          </w:tcPr>
          <w:p w14:paraId="49E93337" w14:textId="4750FA39" w:rsidR="006A1F0A" w:rsidRDefault="006A1F0A" w:rsidP="004E2F88">
            <w:pPr>
              <w:tabs>
                <w:tab w:val="left" w:pos="4207"/>
              </w:tabs>
              <w:spacing w:after="60" w:line="240" w:lineRule="auto"/>
              <w:jc w:val="left"/>
            </w:pPr>
            <w:r>
              <w:t>Trình lãnh đạo Cục</w:t>
            </w:r>
          </w:p>
        </w:tc>
        <w:tc>
          <w:tcPr>
            <w:tcW w:w="836" w:type="pct"/>
            <w:vAlign w:val="center"/>
          </w:tcPr>
          <w:p w14:paraId="125E9349" w14:textId="1964FAFC" w:rsidR="006A1F0A" w:rsidRPr="00363658" w:rsidRDefault="006A1F0A" w:rsidP="004E2F88">
            <w:pPr>
              <w:tabs>
                <w:tab w:val="left" w:pos="4207"/>
              </w:tabs>
              <w:spacing w:after="60" w:line="240" w:lineRule="auto"/>
              <w:jc w:val="center"/>
            </w:pPr>
            <w:r>
              <w:t>[1]</w:t>
            </w:r>
          </w:p>
        </w:tc>
      </w:tr>
      <w:tr w:rsidR="006A1F0A" w14:paraId="69DF2B64" w14:textId="77777777" w:rsidTr="009601DF">
        <w:tc>
          <w:tcPr>
            <w:tcW w:w="393" w:type="pct"/>
            <w:shd w:val="clear" w:color="auto" w:fill="F2F2F2" w:themeFill="background1" w:themeFillShade="F2"/>
            <w:vAlign w:val="center"/>
          </w:tcPr>
          <w:p w14:paraId="534000C8"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596ACCF3" w14:textId="089C3F2B" w:rsidR="006A1F0A" w:rsidRDefault="006A1F0A" w:rsidP="004E2F88">
            <w:pPr>
              <w:tabs>
                <w:tab w:val="left" w:pos="4207"/>
              </w:tabs>
              <w:spacing w:after="60" w:line="240" w:lineRule="auto"/>
              <w:jc w:val="left"/>
            </w:pPr>
            <w:r>
              <w:t>Lãnh đạo Cục</w:t>
            </w:r>
          </w:p>
        </w:tc>
        <w:tc>
          <w:tcPr>
            <w:tcW w:w="904" w:type="pct"/>
            <w:shd w:val="clear" w:color="auto" w:fill="F2F2F2" w:themeFill="background1" w:themeFillShade="F2"/>
            <w:vAlign w:val="center"/>
          </w:tcPr>
          <w:p w14:paraId="71456D60" w14:textId="6D2FFBA8" w:rsidR="006A1F0A" w:rsidRDefault="006A1F0A" w:rsidP="004E2F88">
            <w:pPr>
              <w:tabs>
                <w:tab w:val="left" w:pos="4207"/>
              </w:tabs>
              <w:spacing w:after="60" w:line="240" w:lineRule="auto"/>
              <w:jc w:val="left"/>
            </w:pPr>
            <w:r>
              <w:t>Trình lãnh đạo Cục</w:t>
            </w:r>
          </w:p>
        </w:tc>
        <w:tc>
          <w:tcPr>
            <w:tcW w:w="1121" w:type="pct"/>
            <w:shd w:val="clear" w:color="auto" w:fill="F2F2F2" w:themeFill="background1" w:themeFillShade="F2"/>
            <w:vAlign w:val="center"/>
          </w:tcPr>
          <w:p w14:paraId="0F81F9AF" w14:textId="64D64E38" w:rsidR="006A1F0A" w:rsidRDefault="006A1F0A" w:rsidP="004E2F88">
            <w:pPr>
              <w:tabs>
                <w:tab w:val="left" w:pos="4207"/>
              </w:tabs>
              <w:spacing w:after="60" w:line="240" w:lineRule="auto"/>
              <w:jc w:val="left"/>
            </w:pPr>
            <w:r>
              <w:t>Phê duyệt thực hiện</w:t>
            </w:r>
          </w:p>
        </w:tc>
        <w:tc>
          <w:tcPr>
            <w:tcW w:w="1080" w:type="pct"/>
            <w:shd w:val="clear" w:color="auto" w:fill="F2F2F2" w:themeFill="background1" w:themeFillShade="F2"/>
            <w:vAlign w:val="center"/>
          </w:tcPr>
          <w:p w14:paraId="08546128" w14:textId="0C83B3A8" w:rsidR="006A1F0A" w:rsidRDefault="006A1F0A" w:rsidP="004E2F88">
            <w:pPr>
              <w:tabs>
                <w:tab w:val="left" w:pos="4207"/>
              </w:tabs>
              <w:spacing w:after="60" w:line="240" w:lineRule="auto"/>
              <w:jc w:val="left"/>
            </w:pPr>
            <w:r w:rsidRPr="00363658">
              <w:t>Chờ tiếp nhận hồ sơ</w:t>
            </w:r>
            <w:r>
              <w:t xml:space="preserve"> trực tiếp</w:t>
            </w:r>
          </w:p>
        </w:tc>
        <w:tc>
          <w:tcPr>
            <w:tcW w:w="836" w:type="pct"/>
            <w:shd w:val="clear" w:color="auto" w:fill="F2F2F2" w:themeFill="background1" w:themeFillShade="F2"/>
            <w:vAlign w:val="center"/>
          </w:tcPr>
          <w:p w14:paraId="281FDFF3" w14:textId="51FD4C78" w:rsidR="006A1F0A" w:rsidRPr="00363658" w:rsidRDefault="006A1F0A" w:rsidP="004E2F88">
            <w:pPr>
              <w:tabs>
                <w:tab w:val="left" w:pos="4207"/>
              </w:tabs>
              <w:spacing w:after="60" w:line="240" w:lineRule="auto"/>
              <w:jc w:val="center"/>
            </w:pPr>
            <w:r>
              <w:t>[2]</w:t>
            </w:r>
          </w:p>
        </w:tc>
      </w:tr>
      <w:tr w:rsidR="006A1F0A" w14:paraId="4C5F890B" w14:textId="77777777" w:rsidTr="009601DF">
        <w:tc>
          <w:tcPr>
            <w:tcW w:w="393" w:type="pct"/>
            <w:vAlign w:val="center"/>
          </w:tcPr>
          <w:p w14:paraId="663B3D8F"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Merge w:val="restart"/>
            <w:vAlign w:val="center"/>
          </w:tcPr>
          <w:p w14:paraId="09B57CC8" w14:textId="338FEA6E" w:rsidR="006A1F0A" w:rsidRDefault="006A1F0A" w:rsidP="004E2F88">
            <w:pPr>
              <w:tabs>
                <w:tab w:val="left" w:pos="4207"/>
              </w:tabs>
              <w:spacing w:after="60" w:line="240" w:lineRule="auto"/>
              <w:jc w:val="left"/>
            </w:pPr>
            <w:r>
              <w:t>Bộ phận tiếp nhận hồ sơ</w:t>
            </w:r>
          </w:p>
        </w:tc>
        <w:tc>
          <w:tcPr>
            <w:tcW w:w="904" w:type="pct"/>
            <w:vAlign w:val="center"/>
          </w:tcPr>
          <w:p w14:paraId="1280B25E" w14:textId="332152DB" w:rsidR="006A1F0A" w:rsidRDefault="006A1F0A" w:rsidP="004E2F88">
            <w:pPr>
              <w:tabs>
                <w:tab w:val="left" w:pos="4207"/>
              </w:tabs>
              <w:spacing w:after="60" w:line="240" w:lineRule="auto"/>
              <w:jc w:val="left"/>
            </w:pPr>
            <w:r w:rsidRPr="00363658">
              <w:t>Chờ tiếp nhận hồ sơ</w:t>
            </w:r>
            <w:r>
              <w:t xml:space="preserve"> trực tiếp</w:t>
            </w:r>
          </w:p>
        </w:tc>
        <w:tc>
          <w:tcPr>
            <w:tcW w:w="1121" w:type="pct"/>
            <w:vAlign w:val="center"/>
          </w:tcPr>
          <w:p w14:paraId="6E476BFB" w14:textId="20746DAF" w:rsidR="006A1F0A" w:rsidRDefault="006A1F0A" w:rsidP="004E2F88">
            <w:pPr>
              <w:tabs>
                <w:tab w:val="left" w:pos="4207"/>
              </w:tabs>
              <w:spacing w:after="60" w:line="240" w:lineRule="auto"/>
              <w:jc w:val="left"/>
            </w:pPr>
            <w:r>
              <w:t>Tiếp nhận hồ sơ trực tiếp</w:t>
            </w:r>
          </w:p>
        </w:tc>
        <w:tc>
          <w:tcPr>
            <w:tcW w:w="1080" w:type="pct"/>
            <w:vAlign w:val="center"/>
          </w:tcPr>
          <w:p w14:paraId="45065FFD" w14:textId="2DA0890C" w:rsidR="006A1F0A" w:rsidRDefault="006A1F0A" w:rsidP="004E2F88">
            <w:pPr>
              <w:tabs>
                <w:tab w:val="left" w:pos="4207"/>
              </w:tabs>
              <w:spacing w:after="60" w:line="240" w:lineRule="auto"/>
              <w:jc w:val="left"/>
            </w:pPr>
            <w:r>
              <w:t>Chờ xử lý chuyên ngành</w:t>
            </w:r>
          </w:p>
        </w:tc>
        <w:tc>
          <w:tcPr>
            <w:tcW w:w="836" w:type="pct"/>
            <w:vAlign w:val="center"/>
          </w:tcPr>
          <w:p w14:paraId="209D44A7" w14:textId="7D6B76E6" w:rsidR="006A1F0A" w:rsidRPr="00363658" w:rsidRDefault="006A1F0A" w:rsidP="004E2F88">
            <w:pPr>
              <w:tabs>
                <w:tab w:val="left" w:pos="4207"/>
              </w:tabs>
              <w:spacing w:after="60" w:line="240" w:lineRule="auto"/>
              <w:jc w:val="center"/>
            </w:pPr>
            <w:r>
              <w:t>[3]</w:t>
            </w:r>
          </w:p>
        </w:tc>
      </w:tr>
      <w:tr w:rsidR="004E2F88" w14:paraId="41A5A2C5" w14:textId="77777777" w:rsidTr="009601DF">
        <w:tc>
          <w:tcPr>
            <w:tcW w:w="393" w:type="pct"/>
            <w:vAlign w:val="center"/>
          </w:tcPr>
          <w:p w14:paraId="6D7EEAE4" w14:textId="77777777" w:rsidR="004E2F88" w:rsidRDefault="004E2F88" w:rsidP="00843B83">
            <w:pPr>
              <w:pStyle w:val="ListParagraph"/>
              <w:numPr>
                <w:ilvl w:val="0"/>
                <w:numId w:val="175"/>
              </w:numPr>
              <w:tabs>
                <w:tab w:val="left" w:pos="4207"/>
              </w:tabs>
              <w:spacing w:after="60" w:line="240" w:lineRule="auto"/>
              <w:ind w:left="454" w:hanging="227"/>
              <w:jc w:val="left"/>
            </w:pPr>
          </w:p>
        </w:tc>
        <w:tc>
          <w:tcPr>
            <w:tcW w:w="665" w:type="pct"/>
            <w:vMerge/>
            <w:vAlign w:val="center"/>
          </w:tcPr>
          <w:p w14:paraId="3906283C" w14:textId="1BEBAE4C" w:rsidR="004E2F88" w:rsidRDefault="004E2F88" w:rsidP="004E2F88">
            <w:pPr>
              <w:tabs>
                <w:tab w:val="left" w:pos="4207"/>
              </w:tabs>
              <w:spacing w:after="60" w:line="240" w:lineRule="auto"/>
              <w:jc w:val="left"/>
            </w:pPr>
          </w:p>
        </w:tc>
        <w:tc>
          <w:tcPr>
            <w:tcW w:w="904" w:type="pct"/>
            <w:vMerge w:val="restart"/>
            <w:vAlign w:val="center"/>
          </w:tcPr>
          <w:p w14:paraId="3C4265EE" w14:textId="02B66D3A" w:rsidR="004E2F88" w:rsidRDefault="004E2F88" w:rsidP="004E2F88">
            <w:pPr>
              <w:tabs>
                <w:tab w:val="left" w:pos="4207"/>
              </w:tabs>
              <w:spacing w:after="60" w:line="240" w:lineRule="auto"/>
              <w:jc w:val="left"/>
            </w:pPr>
            <w:r>
              <w:t>Chờ xử lý chuyên ngành</w:t>
            </w:r>
          </w:p>
        </w:tc>
        <w:tc>
          <w:tcPr>
            <w:tcW w:w="1121" w:type="pct"/>
            <w:vAlign w:val="center"/>
          </w:tcPr>
          <w:p w14:paraId="5A4D3706" w14:textId="2B88F1B5" w:rsidR="004E2F88" w:rsidRDefault="004E2F88" w:rsidP="004E2F88">
            <w:pPr>
              <w:tabs>
                <w:tab w:val="left" w:pos="4207"/>
              </w:tabs>
              <w:spacing w:after="60" w:line="240" w:lineRule="auto"/>
              <w:jc w:val="left"/>
            </w:pPr>
            <w:r>
              <w:t>Xử lý chuyên ngành</w:t>
            </w:r>
          </w:p>
        </w:tc>
        <w:tc>
          <w:tcPr>
            <w:tcW w:w="1080" w:type="pct"/>
            <w:vAlign w:val="center"/>
          </w:tcPr>
          <w:p w14:paraId="5F44B9AB" w14:textId="3FAD89F8" w:rsidR="004E2F88" w:rsidRDefault="004E2F88" w:rsidP="004E2F88">
            <w:pPr>
              <w:tabs>
                <w:tab w:val="left" w:pos="4207"/>
              </w:tabs>
              <w:spacing w:after="60" w:line="240" w:lineRule="auto"/>
              <w:jc w:val="left"/>
            </w:pPr>
            <w:r>
              <w:t>Chờ phân công xử lý</w:t>
            </w:r>
          </w:p>
        </w:tc>
        <w:tc>
          <w:tcPr>
            <w:tcW w:w="836" w:type="pct"/>
            <w:vMerge w:val="restart"/>
            <w:vAlign w:val="center"/>
          </w:tcPr>
          <w:p w14:paraId="6A93C2D0" w14:textId="1EBD578F" w:rsidR="004E2F88" w:rsidRPr="00363658" w:rsidRDefault="004E2F88" w:rsidP="004E2F88">
            <w:pPr>
              <w:tabs>
                <w:tab w:val="left" w:pos="4207"/>
              </w:tabs>
              <w:spacing w:after="60" w:line="240" w:lineRule="auto"/>
              <w:jc w:val="center"/>
            </w:pPr>
            <w:r>
              <w:t>[4]</w:t>
            </w:r>
          </w:p>
        </w:tc>
      </w:tr>
      <w:tr w:rsidR="004E2F88" w14:paraId="17AD55EE" w14:textId="77777777" w:rsidTr="009601DF">
        <w:tc>
          <w:tcPr>
            <w:tcW w:w="393" w:type="pct"/>
            <w:vAlign w:val="center"/>
          </w:tcPr>
          <w:p w14:paraId="3649A75F" w14:textId="77777777" w:rsidR="004E2F88" w:rsidRDefault="004E2F88" w:rsidP="00843B83">
            <w:pPr>
              <w:pStyle w:val="ListParagraph"/>
              <w:numPr>
                <w:ilvl w:val="0"/>
                <w:numId w:val="175"/>
              </w:numPr>
              <w:tabs>
                <w:tab w:val="left" w:pos="4207"/>
              </w:tabs>
              <w:spacing w:after="60" w:line="240" w:lineRule="auto"/>
              <w:ind w:left="454" w:hanging="227"/>
              <w:jc w:val="left"/>
            </w:pPr>
          </w:p>
        </w:tc>
        <w:tc>
          <w:tcPr>
            <w:tcW w:w="665" w:type="pct"/>
            <w:vMerge/>
            <w:vAlign w:val="center"/>
          </w:tcPr>
          <w:p w14:paraId="42A6C4DF" w14:textId="77777777" w:rsidR="004E2F88" w:rsidRDefault="004E2F88" w:rsidP="004E2F88">
            <w:pPr>
              <w:tabs>
                <w:tab w:val="left" w:pos="4207"/>
              </w:tabs>
              <w:spacing w:after="60" w:line="240" w:lineRule="auto"/>
              <w:jc w:val="left"/>
            </w:pPr>
          </w:p>
        </w:tc>
        <w:tc>
          <w:tcPr>
            <w:tcW w:w="904" w:type="pct"/>
            <w:vMerge/>
            <w:vAlign w:val="center"/>
          </w:tcPr>
          <w:p w14:paraId="12DB854B" w14:textId="77777777" w:rsidR="004E2F88" w:rsidRDefault="004E2F88" w:rsidP="004E2F88">
            <w:pPr>
              <w:tabs>
                <w:tab w:val="left" w:pos="4207"/>
              </w:tabs>
              <w:spacing w:after="60" w:line="240" w:lineRule="auto"/>
              <w:jc w:val="left"/>
            </w:pPr>
          </w:p>
        </w:tc>
        <w:tc>
          <w:tcPr>
            <w:tcW w:w="1121" w:type="pct"/>
            <w:vAlign w:val="center"/>
          </w:tcPr>
          <w:p w14:paraId="0A953F67" w14:textId="7F92B812" w:rsidR="004E2F88" w:rsidRDefault="004E2F88" w:rsidP="004E2F88">
            <w:pPr>
              <w:tabs>
                <w:tab w:val="left" w:pos="4207"/>
              </w:tabs>
              <w:spacing w:after="60" w:line="240" w:lineRule="auto"/>
              <w:jc w:val="left"/>
            </w:pPr>
            <w:r>
              <w:t>Yêu cầu bổ sung</w:t>
            </w:r>
          </w:p>
        </w:tc>
        <w:tc>
          <w:tcPr>
            <w:tcW w:w="1080" w:type="pct"/>
            <w:vAlign w:val="center"/>
          </w:tcPr>
          <w:p w14:paraId="1AAE0BE4" w14:textId="3AAC8798" w:rsidR="004E2F88" w:rsidRDefault="004E2F88" w:rsidP="004E2F88">
            <w:pPr>
              <w:tabs>
                <w:tab w:val="left" w:pos="4207"/>
              </w:tabs>
              <w:spacing w:after="60" w:line="240" w:lineRule="auto"/>
              <w:jc w:val="left"/>
            </w:pPr>
            <w:r>
              <w:t>Yêu cầu bổ sung hồ sơ</w:t>
            </w:r>
          </w:p>
        </w:tc>
        <w:tc>
          <w:tcPr>
            <w:tcW w:w="836" w:type="pct"/>
            <w:vMerge/>
            <w:vAlign w:val="center"/>
          </w:tcPr>
          <w:p w14:paraId="220AE985" w14:textId="3B8A52DB" w:rsidR="004E2F88" w:rsidRPr="00363658" w:rsidRDefault="004E2F88" w:rsidP="004E2F88">
            <w:pPr>
              <w:tabs>
                <w:tab w:val="left" w:pos="4207"/>
              </w:tabs>
              <w:spacing w:after="60" w:line="240" w:lineRule="auto"/>
              <w:jc w:val="center"/>
            </w:pPr>
          </w:p>
        </w:tc>
      </w:tr>
      <w:tr w:rsidR="006A1F0A" w14:paraId="570DA9FE" w14:textId="77777777" w:rsidTr="009601DF">
        <w:tc>
          <w:tcPr>
            <w:tcW w:w="393" w:type="pct"/>
            <w:shd w:val="clear" w:color="auto" w:fill="F2F2F2" w:themeFill="background1" w:themeFillShade="F2"/>
            <w:vAlign w:val="center"/>
          </w:tcPr>
          <w:p w14:paraId="0FB74D5D"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061FA51B" w14:textId="66863C86" w:rsidR="006A1F0A" w:rsidRDefault="006A1F0A" w:rsidP="004E2F88">
            <w:pPr>
              <w:tabs>
                <w:tab w:val="left" w:pos="4207"/>
              </w:tabs>
              <w:spacing w:after="60" w:line="240" w:lineRule="auto"/>
              <w:jc w:val="left"/>
            </w:pPr>
            <w:r>
              <w:t xml:space="preserve">Giám đốc </w:t>
            </w:r>
            <w:r w:rsidR="00604CAF">
              <w:t>Trung tâm Chứng thực số</w:t>
            </w:r>
          </w:p>
        </w:tc>
        <w:tc>
          <w:tcPr>
            <w:tcW w:w="904" w:type="pct"/>
            <w:vMerge w:val="restart"/>
            <w:shd w:val="clear" w:color="auto" w:fill="F2F2F2" w:themeFill="background1" w:themeFillShade="F2"/>
            <w:vAlign w:val="center"/>
          </w:tcPr>
          <w:p w14:paraId="070DB8C1" w14:textId="77777777" w:rsidR="006A1F0A" w:rsidRDefault="006A1F0A" w:rsidP="004E2F88">
            <w:pPr>
              <w:tabs>
                <w:tab w:val="left" w:pos="4207"/>
              </w:tabs>
              <w:spacing w:after="60" w:line="240" w:lineRule="auto"/>
              <w:jc w:val="left"/>
            </w:pPr>
            <w:r>
              <w:t>Chờ phân công xử lý</w:t>
            </w:r>
          </w:p>
        </w:tc>
        <w:tc>
          <w:tcPr>
            <w:tcW w:w="1121" w:type="pct"/>
            <w:shd w:val="clear" w:color="auto" w:fill="F2F2F2" w:themeFill="background1" w:themeFillShade="F2"/>
            <w:vAlign w:val="center"/>
          </w:tcPr>
          <w:p w14:paraId="34758394" w14:textId="77777777" w:rsidR="006A1F0A" w:rsidRDefault="006A1F0A" w:rsidP="004E2F88">
            <w:pPr>
              <w:tabs>
                <w:tab w:val="left" w:pos="4207"/>
              </w:tabs>
              <w:spacing w:after="60" w:line="240" w:lineRule="auto"/>
              <w:jc w:val="left"/>
            </w:pPr>
            <w:r>
              <w:t>Phân công đơn vị thực hiện</w:t>
            </w:r>
          </w:p>
        </w:tc>
        <w:tc>
          <w:tcPr>
            <w:tcW w:w="1080" w:type="pct"/>
            <w:shd w:val="clear" w:color="auto" w:fill="F2F2F2" w:themeFill="background1" w:themeFillShade="F2"/>
            <w:vAlign w:val="center"/>
          </w:tcPr>
          <w:p w14:paraId="1B4598D6" w14:textId="77777777" w:rsidR="006A1F0A" w:rsidRDefault="006A1F0A" w:rsidP="004E2F88">
            <w:pPr>
              <w:tabs>
                <w:tab w:val="left" w:pos="4207"/>
              </w:tabs>
              <w:spacing w:after="60" w:line="240" w:lineRule="auto"/>
              <w:jc w:val="left"/>
            </w:pPr>
            <w:r>
              <w:t>Chờ xử lý CTS</w:t>
            </w:r>
          </w:p>
        </w:tc>
        <w:tc>
          <w:tcPr>
            <w:tcW w:w="836" w:type="pct"/>
            <w:shd w:val="clear" w:color="auto" w:fill="F2F2F2" w:themeFill="background1" w:themeFillShade="F2"/>
            <w:vAlign w:val="center"/>
          </w:tcPr>
          <w:p w14:paraId="58051BF0" w14:textId="77777777" w:rsidR="006A1F0A" w:rsidRDefault="006A1F0A" w:rsidP="004E2F88">
            <w:pPr>
              <w:tabs>
                <w:tab w:val="left" w:pos="4207"/>
              </w:tabs>
              <w:spacing w:after="60" w:line="240" w:lineRule="auto"/>
              <w:jc w:val="center"/>
            </w:pPr>
            <w:r>
              <w:t>[5]</w:t>
            </w:r>
          </w:p>
        </w:tc>
      </w:tr>
      <w:tr w:rsidR="006A1F0A" w14:paraId="54154DC0" w14:textId="77777777" w:rsidTr="009601DF">
        <w:tc>
          <w:tcPr>
            <w:tcW w:w="393" w:type="pct"/>
            <w:shd w:val="clear" w:color="auto" w:fill="F2F2F2" w:themeFill="background1" w:themeFillShade="F2"/>
            <w:vAlign w:val="center"/>
          </w:tcPr>
          <w:p w14:paraId="423F4D04"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117A60D5" w14:textId="77777777" w:rsidR="006A1F0A" w:rsidRDefault="006A1F0A" w:rsidP="004E2F88">
            <w:pPr>
              <w:tabs>
                <w:tab w:val="left" w:pos="4207"/>
              </w:tabs>
              <w:spacing w:after="60" w:line="240" w:lineRule="auto"/>
              <w:jc w:val="left"/>
            </w:pPr>
          </w:p>
        </w:tc>
        <w:tc>
          <w:tcPr>
            <w:tcW w:w="904" w:type="pct"/>
            <w:vMerge/>
            <w:shd w:val="clear" w:color="auto" w:fill="F2F2F2" w:themeFill="background1" w:themeFillShade="F2"/>
            <w:vAlign w:val="center"/>
          </w:tcPr>
          <w:p w14:paraId="1EE17EB5" w14:textId="77777777" w:rsidR="006A1F0A" w:rsidRDefault="006A1F0A" w:rsidP="004E2F88">
            <w:pPr>
              <w:tabs>
                <w:tab w:val="left" w:pos="4207"/>
              </w:tabs>
              <w:spacing w:after="60" w:line="240" w:lineRule="auto"/>
              <w:jc w:val="left"/>
            </w:pPr>
          </w:p>
        </w:tc>
        <w:tc>
          <w:tcPr>
            <w:tcW w:w="1121" w:type="pct"/>
            <w:shd w:val="clear" w:color="auto" w:fill="F2F2F2" w:themeFill="background1" w:themeFillShade="F2"/>
            <w:vAlign w:val="center"/>
          </w:tcPr>
          <w:p w14:paraId="4BC6A97D" w14:textId="77777777" w:rsidR="006A1F0A" w:rsidRDefault="006A1F0A" w:rsidP="004E2F88">
            <w:pPr>
              <w:tabs>
                <w:tab w:val="left" w:pos="4207"/>
              </w:tabs>
              <w:spacing w:after="60" w:line="240" w:lineRule="auto"/>
              <w:jc w:val="left"/>
            </w:pPr>
            <w:r>
              <w:t>Trả lại</w:t>
            </w:r>
          </w:p>
        </w:tc>
        <w:tc>
          <w:tcPr>
            <w:tcW w:w="1080" w:type="pct"/>
            <w:shd w:val="clear" w:color="auto" w:fill="F2F2F2" w:themeFill="background1" w:themeFillShade="F2"/>
            <w:vAlign w:val="center"/>
          </w:tcPr>
          <w:p w14:paraId="1F61020B" w14:textId="77777777" w:rsidR="006A1F0A" w:rsidRDefault="006A1F0A" w:rsidP="004E2F88">
            <w:pPr>
              <w:tabs>
                <w:tab w:val="left" w:pos="4207"/>
              </w:tabs>
              <w:spacing w:after="60" w:line="240" w:lineRule="auto"/>
              <w:jc w:val="left"/>
            </w:pPr>
            <w:r>
              <w:t>Trình lãnh đạo Cục</w:t>
            </w:r>
          </w:p>
        </w:tc>
        <w:tc>
          <w:tcPr>
            <w:tcW w:w="836" w:type="pct"/>
            <w:shd w:val="clear" w:color="auto" w:fill="F2F2F2" w:themeFill="background1" w:themeFillShade="F2"/>
            <w:vAlign w:val="center"/>
          </w:tcPr>
          <w:p w14:paraId="67982D78" w14:textId="77777777" w:rsidR="006A1F0A" w:rsidRDefault="006A1F0A" w:rsidP="004E2F88">
            <w:pPr>
              <w:tabs>
                <w:tab w:val="left" w:pos="4207"/>
              </w:tabs>
              <w:spacing w:after="60" w:line="240" w:lineRule="auto"/>
              <w:jc w:val="center"/>
            </w:pPr>
            <w:r>
              <w:t>-</w:t>
            </w:r>
          </w:p>
        </w:tc>
      </w:tr>
      <w:tr w:rsidR="006A1F0A" w14:paraId="5719975E" w14:textId="77777777" w:rsidTr="009601DF">
        <w:tc>
          <w:tcPr>
            <w:tcW w:w="393" w:type="pct"/>
            <w:shd w:val="clear" w:color="auto" w:fill="auto"/>
            <w:vAlign w:val="center"/>
          </w:tcPr>
          <w:p w14:paraId="5054B3F0"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Merge w:val="restart"/>
            <w:shd w:val="clear" w:color="auto" w:fill="auto"/>
            <w:vAlign w:val="center"/>
          </w:tcPr>
          <w:p w14:paraId="5C87DB52" w14:textId="3CBC7132" w:rsidR="006A1F0A" w:rsidRDefault="00604CAF" w:rsidP="004E2F88">
            <w:pPr>
              <w:tabs>
                <w:tab w:val="left" w:pos="4207"/>
              </w:tabs>
              <w:spacing w:after="60" w:line="240" w:lineRule="auto"/>
              <w:jc w:val="left"/>
            </w:pPr>
            <w:r>
              <w:t>Trung tâm Chứng thực số</w:t>
            </w:r>
          </w:p>
        </w:tc>
        <w:tc>
          <w:tcPr>
            <w:tcW w:w="904" w:type="pct"/>
            <w:vMerge w:val="restart"/>
            <w:shd w:val="clear" w:color="auto" w:fill="auto"/>
            <w:vAlign w:val="center"/>
          </w:tcPr>
          <w:p w14:paraId="62F5D086" w14:textId="77777777" w:rsidR="006A1F0A" w:rsidRDefault="006A1F0A" w:rsidP="004E2F88">
            <w:pPr>
              <w:tabs>
                <w:tab w:val="left" w:pos="4207"/>
              </w:tabs>
              <w:spacing w:after="60" w:line="240" w:lineRule="auto"/>
              <w:jc w:val="left"/>
            </w:pPr>
            <w:r>
              <w:t>Chờ xử lý CTS</w:t>
            </w:r>
          </w:p>
        </w:tc>
        <w:tc>
          <w:tcPr>
            <w:tcW w:w="1121" w:type="pct"/>
            <w:shd w:val="clear" w:color="auto" w:fill="auto"/>
            <w:vAlign w:val="center"/>
          </w:tcPr>
          <w:p w14:paraId="0B4D8890" w14:textId="77777777" w:rsidR="006A1F0A" w:rsidRDefault="006A1F0A" w:rsidP="004E2F88">
            <w:pPr>
              <w:tabs>
                <w:tab w:val="left" w:pos="4207"/>
              </w:tabs>
              <w:spacing w:after="60" w:line="240" w:lineRule="auto"/>
              <w:jc w:val="left"/>
            </w:pPr>
            <w:r>
              <w:t>Thu hồi CTS</w:t>
            </w:r>
          </w:p>
        </w:tc>
        <w:tc>
          <w:tcPr>
            <w:tcW w:w="1080" w:type="pct"/>
            <w:shd w:val="clear" w:color="auto" w:fill="auto"/>
            <w:vAlign w:val="center"/>
          </w:tcPr>
          <w:p w14:paraId="387CB4A9" w14:textId="77777777" w:rsidR="006A1F0A" w:rsidRPr="006C4038" w:rsidRDefault="006A1F0A" w:rsidP="004E2F88">
            <w:pPr>
              <w:tabs>
                <w:tab w:val="left" w:pos="4207"/>
              </w:tabs>
              <w:spacing w:after="60" w:line="240" w:lineRule="auto"/>
              <w:jc w:val="left"/>
            </w:pPr>
            <w:r w:rsidRPr="006C4038">
              <w:t xml:space="preserve">Đã </w:t>
            </w:r>
            <w:r>
              <w:t>thu hồi</w:t>
            </w:r>
            <w:r w:rsidRPr="006C4038">
              <w:t xml:space="preserve"> CTS, chờ cơ quan, tổ chức </w:t>
            </w:r>
            <w:r>
              <w:t>hoàn trả</w:t>
            </w:r>
            <w:r w:rsidRPr="006C4038">
              <w:t xml:space="preserve"> thiết bị</w:t>
            </w:r>
          </w:p>
        </w:tc>
        <w:tc>
          <w:tcPr>
            <w:tcW w:w="836" w:type="pct"/>
            <w:shd w:val="clear" w:color="auto" w:fill="auto"/>
            <w:vAlign w:val="center"/>
          </w:tcPr>
          <w:p w14:paraId="232B81A7" w14:textId="77777777" w:rsidR="006A1F0A" w:rsidRDefault="006A1F0A" w:rsidP="004E2F88">
            <w:pPr>
              <w:tabs>
                <w:tab w:val="left" w:pos="4207"/>
              </w:tabs>
              <w:spacing w:after="60" w:line="240" w:lineRule="auto"/>
              <w:jc w:val="center"/>
            </w:pPr>
            <w:r>
              <w:t>[6]</w:t>
            </w:r>
          </w:p>
        </w:tc>
      </w:tr>
      <w:tr w:rsidR="006A1F0A" w14:paraId="455D0536" w14:textId="77777777" w:rsidTr="009601DF">
        <w:tc>
          <w:tcPr>
            <w:tcW w:w="393" w:type="pct"/>
            <w:shd w:val="clear" w:color="auto" w:fill="auto"/>
            <w:vAlign w:val="center"/>
          </w:tcPr>
          <w:p w14:paraId="0BD0D7BB"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Merge/>
            <w:shd w:val="clear" w:color="auto" w:fill="auto"/>
            <w:vAlign w:val="center"/>
          </w:tcPr>
          <w:p w14:paraId="65F0C798" w14:textId="77777777" w:rsidR="006A1F0A" w:rsidRDefault="006A1F0A" w:rsidP="004E2F88">
            <w:pPr>
              <w:tabs>
                <w:tab w:val="left" w:pos="4207"/>
              </w:tabs>
              <w:spacing w:after="60" w:line="240" w:lineRule="auto"/>
              <w:jc w:val="left"/>
            </w:pPr>
          </w:p>
        </w:tc>
        <w:tc>
          <w:tcPr>
            <w:tcW w:w="904" w:type="pct"/>
            <w:vMerge/>
            <w:shd w:val="clear" w:color="auto" w:fill="auto"/>
            <w:vAlign w:val="center"/>
          </w:tcPr>
          <w:p w14:paraId="612607EE" w14:textId="77777777" w:rsidR="006A1F0A" w:rsidRDefault="006A1F0A" w:rsidP="004E2F88">
            <w:pPr>
              <w:tabs>
                <w:tab w:val="left" w:pos="4207"/>
              </w:tabs>
              <w:spacing w:after="60" w:line="240" w:lineRule="auto"/>
              <w:jc w:val="left"/>
            </w:pPr>
          </w:p>
        </w:tc>
        <w:tc>
          <w:tcPr>
            <w:tcW w:w="1121" w:type="pct"/>
            <w:shd w:val="clear" w:color="auto" w:fill="auto"/>
            <w:vAlign w:val="center"/>
          </w:tcPr>
          <w:p w14:paraId="0B0B1D04" w14:textId="77777777" w:rsidR="006A1F0A" w:rsidRDefault="006A1F0A" w:rsidP="004E2F88">
            <w:pPr>
              <w:tabs>
                <w:tab w:val="left" w:pos="4207"/>
              </w:tabs>
              <w:spacing w:after="60" w:line="240" w:lineRule="auto"/>
              <w:jc w:val="left"/>
            </w:pPr>
            <w:r>
              <w:t>Trả lại</w:t>
            </w:r>
          </w:p>
        </w:tc>
        <w:tc>
          <w:tcPr>
            <w:tcW w:w="1080" w:type="pct"/>
            <w:shd w:val="clear" w:color="auto" w:fill="auto"/>
            <w:vAlign w:val="center"/>
          </w:tcPr>
          <w:p w14:paraId="4464D6FA" w14:textId="77777777" w:rsidR="006A1F0A" w:rsidRDefault="006A1F0A" w:rsidP="004E2F88">
            <w:pPr>
              <w:tabs>
                <w:tab w:val="left" w:pos="4207"/>
              </w:tabs>
              <w:spacing w:after="60" w:line="240" w:lineRule="auto"/>
              <w:jc w:val="left"/>
            </w:pPr>
            <w:r>
              <w:t>Chờ phân công xử lý</w:t>
            </w:r>
          </w:p>
        </w:tc>
        <w:tc>
          <w:tcPr>
            <w:tcW w:w="836" w:type="pct"/>
            <w:shd w:val="clear" w:color="auto" w:fill="auto"/>
            <w:vAlign w:val="center"/>
          </w:tcPr>
          <w:p w14:paraId="6B981B52" w14:textId="77777777" w:rsidR="006A1F0A" w:rsidRDefault="006A1F0A" w:rsidP="004E2F88">
            <w:pPr>
              <w:tabs>
                <w:tab w:val="left" w:pos="4207"/>
              </w:tabs>
              <w:spacing w:after="60" w:line="240" w:lineRule="auto"/>
              <w:jc w:val="center"/>
            </w:pPr>
            <w:r>
              <w:t>-</w:t>
            </w:r>
          </w:p>
        </w:tc>
      </w:tr>
      <w:tr w:rsidR="006A1F0A" w14:paraId="053408B3" w14:textId="77777777" w:rsidTr="009601DF">
        <w:tc>
          <w:tcPr>
            <w:tcW w:w="393" w:type="pct"/>
            <w:shd w:val="clear" w:color="auto" w:fill="F2F2F2" w:themeFill="background1" w:themeFillShade="F2"/>
            <w:vAlign w:val="center"/>
          </w:tcPr>
          <w:p w14:paraId="1C9DBC2A"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6A485F09" w14:textId="77777777" w:rsidR="006A1F0A" w:rsidRDefault="006A1F0A" w:rsidP="004E2F88">
            <w:pPr>
              <w:tabs>
                <w:tab w:val="left" w:pos="4207"/>
              </w:tabs>
              <w:spacing w:after="60" w:line="240" w:lineRule="auto"/>
              <w:jc w:val="left"/>
            </w:pPr>
            <w:r>
              <w:t>Cơ quan, tổ chức</w:t>
            </w:r>
          </w:p>
        </w:tc>
        <w:tc>
          <w:tcPr>
            <w:tcW w:w="904" w:type="pct"/>
            <w:shd w:val="clear" w:color="auto" w:fill="F2F2F2" w:themeFill="background1" w:themeFillShade="F2"/>
            <w:vAlign w:val="center"/>
          </w:tcPr>
          <w:p w14:paraId="7572DCEB" w14:textId="77777777" w:rsidR="006A1F0A" w:rsidRDefault="006A1F0A" w:rsidP="004E2F88">
            <w:pPr>
              <w:tabs>
                <w:tab w:val="left" w:pos="4207"/>
              </w:tabs>
              <w:spacing w:after="60" w:line="240" w:lineRule="auto"/>
              <w:jc w:val="left"/>
            </w:pPr>
            <w:r w:rsidRPr="006C4038">
              <w:t xml:space="preserve">Đã </w:t>
            </w:r>
            <w:r>
              <w:t>thu hồi</w:t>
            </w:r>
            <w:r w:rsidRPr="006C4038">
              <w:t xml:space="preserve"> CTS, chờ cơ quan, tổ chức </w:t>
            </w:r>
            <w:r>
              <w:t>hoàn trả</w:t>
            </w:r>
            <w:r w:rsidRPr="006C4038">
              <w:t xml:space="preserve"> thiết bị</w:t>
            </w:r>
          </w:p>
        </w:tc>
        <w:tc>
          <w:tcPr>
            <w:tcW w:w="1121" w:type="pct"/>
            <w:shd w:val="clear" w:color="auto" w:fill="F2F2F2" w:themeFill="background1" w:themeFillShade="F2"/>
            <w:vAlign w:val="center"/>
          </w:tcPr>
          <w:p w14:paraId="52921EDA" w14:textId="77777777" w:rsidR="006A1F0A" w:rsidRDefault="006A1F0A" w:rsidP="004E2F88">
            <w:pPr>
              <w:tabs>
                <w:tab w:val="left" w:pos="4207"/>
              </w:tabs>
              <w:spacing w:after="60" w:line="240" w:lineRule="auto"/>
              <w:jc w:val="left"/>
            </w:pPr>
            <w:r>
              <w:t>Nhập danh sách thiết bị hoàn trả</w:t>
            </w:r>
          </w:p>
        </w:tc>
        <w:tc>
          <w:tcPr>
            <w:tcW w:w="1080" w:type="pct"/>
            <w:shd w:val="clear" w:color="auto" w:fill="F2F2F2" w:themeFill="background1" w:themeFillShade="F2"/>
            <w:vAlign w:val="center"/>
          </w:tcPr>
          <w:p w14:paraId="4AB67839" w14:textId="77777777" w:rsidR="006A1F0A" w:rsidRPr="0082330D" w:rsidRDefault="006A1F0A" w:rsidP="004E2F88">
            <w:pPr>
              <w:tabs>
                <w:tab w:val="left" w:pos="4207"/>
              </w:tabs>
              <w:spacing w:after="60" w:line="240" w:lineRule="auto"/>
              <w:jc w:val="left"/>
              <w:rPr>
                <w:i/>
              </w:rPr>
            </w:pPr>
            <w:r>
              <w:t>Chờ tiếp nhận thiết bị thu hồi</w:t>
            </w:r>
          </w:p>
        </w:tc>
        <w:tc>
          <w:tcPr>
            <w:tcW w:w="836" w:type="pct"/>
            <w:shd w:val="clear" w:color="auto" w:fill="F2F2F2" w:themeFill="background1" w:themeFillShade="F2"/>
            <w:vAlign w:val="center"/>
          </w:tcPr>
          <w:p w14:paraId="552EF32E" w14:textId="77777777" w:rsidR="006A1F0A" w:rsidRDefault="006A1F0A" w:rsidP="004E2F88">
            <w:pPr>
              <w:tabs>
                <w:tab w:val="left" w:pos="4207"/>
              </w:tabs>
              <w:spacing w:after="60" w:line="240" w:lineRule="auto"/>
              <w:jc w:val="center"/>
            </w:pPr>
            <w:r>
              <w:t>[7]</w:t>
            </w:r>
          </w:p>
        </w:tc>
      </w:tr>
      <w:tr w:rsidR="006A1F0A" w14:paraId="00FD83BF" w14:textId="77777777" w:rsidTr="009601DF">
        <w:tc>
          <w:tcPr>
            <w:tcW w:w="393" w:type="pct"/>
            <w:shd w:val="clear" w:color="auto" w:fill="auto"/>
            <w:vAlign w:val="center"/>
          </w:tcPr>
          <w:p w14:paraId="383E7E77"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shd w:val="clear" w:color="auto" w:fill="auto"/>
            <w:vAlign w:val="center"/>
          </w:tcPr>
          <w:p w14:paraId="508660FD" w14:textId="15DCBDC9" w:rsidR="006A1F0A" w:rsidRDefault="00604CAF" w:rsidP="004E2F88">
            <w:pPr>
              <w:tabs>
                <w:tab w:val="left" w:pos="4207"/>
              </w:tabs>
              <w:spacing w:after="60" w:line="240" w:lineRule="auto"/>
              <w:jc w:val="left"/>
            </w:pPr>
            <w:r>
              <w:t>Trung tâm Chứng thực số</w:t>
            </w:r>
          </w:p>
        </w:tc>
        <w:tc>
          <w:tcPr>
            <w:tcW w:w="904" w:type="pct"/>
            <w:shd w:val="clear" w:color="auto" w:fill="auto"/>
            <w:vAlign w:val="center"/>
          </w:tcPr>
          <w:p w14:paraId="4E43A7DF" w14:textId="77777777" w:rsidR="006A1F0A" w:rsidRPr="006C4038" w:rsidRDefault="006A1F0A" w:rsidP="004E2F88">
            <w:pPr>
              <w:tabs>
                <w:tab w:val="left" w:pos="4207"/>
              </w:tabs>
              <w:spacing w:after="60" w:line="240" w:lineRule="auto"/>
              <w:jc w:val="left"/>
            </w:pPr>
            <w:r>
              <w:t>Chờ tiếp nhận thiết bị thu hồi</w:t>
            </w:r>
          </w:p>
        </w:tc>
        <w:tc>
          <w:tcPr>
            <w:tcW w:w="1121" w:type="pct"/>
            <w:shd w:val="clear" w:color="auto" w:fill="auto"/>
            <w:vAlign w:val="center"/>
          </w:tcPr>
          <w:p w14:paraId="148BE750" w14:textId="77777777" w:rsidR="006A1F0A" w:rsidRDefault="006A1F0A" w:rsidP="004E2F88">
            <w:pPr>
              <w:tabs>
                <w:tab w:val="left" w:pos="4207"/>
              </w:tabs>
              <w:spacing w:after="60" w:line="240" w:lineRule="auto"/>
              <w:jc w:val="left"/>
            </w:pPr>
            <w:r>
              <w:t>Tiếp nhận thiết bị thu hồi</w:t>
            </w:r>
          </w:p>
        </w:tc>
        <w:tc>
          <w:tcPr>
            <w:tcW w:w="1080" w:type="pct"/>
            <w:shd w:val="clear" w:color="auto" w:fill="auto"/>
            <w:vAlign w:val="center"/>
          </w:tcPr>
          <w:p w14:paraId="56359E9C" w14:textId="77777777" w:rsidR="006A1F0A" w:rsidRDefault="006A1F0A" w:rsidP="004E2F88">
            <w:pPr>
              <w:tabs>
                <w:tab w:val="left" w:pos="4207"/>
              </w:tabs>
              <w:spacing w:after="60" w:line="240" w:lineRule="auto"/>
              <w:jc w:val="left"/>
            </w:pPr>
            <w:r w:rsidRPr="00086F58">
              <w:t>Đã thu hồi CTS và thiết bị</w:t>
            </w:r>
            <w:r>
              <w:rPr>
                <w:i/>
              </w:rPr>
              <w:t xml:space="preserve"> (Kết thúc)</w:t>
            </w:r>
          </w:p>
        </w:tc>
        <w:tc>
          <w:tcPr>
            <w:tcW w:w="836" w:type="pct"/>
            <w:shd w:val="clear" w:color="auto" w:fill="auto"/>
            <w:vAlign w:val="center"/>
          </w:tcPr>
          <w:p w14:paraId="6212A980" w14:textId="77777777" w:rsidR="006A1F0A" w:rsidRDefault="006A1F0A" w:rsidP="004E2F88">
            <w:pPr>
              <w:tabs>
                <w:tab w:val="left" w:pos="4207"/>
              </w:tabs>
              <w:spacing w:after="60" w:line="240" w:lineRule="auto"/>
              <w:jc w:val="center"/>
            </w:pPr>
            <w:r>
              <w:t>[8]</w:t>
            </w:r>
          </w:p>
        </w:tc>
      </w:tr>
      <w:tr w:rsidR="006A1F0A" w14:paraId="245E41CB" w14:textId="77777777" w:rsidTr="009601DF">
        <w:tc>
          <w:tcPr>
            <w:tcW w:w="393" w:type="pct"/>
            <w:shd w:val="clear" w:color="auto" w:fill="auto"/>
            <w:vAlign w:val="center"/>
          </w:tcPr>
          <w:p w14:paraId="18B3ED9D"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shd w:val="clear" w:color="auto" w:fill="auto"/>
            <w:vAlign w:val="center"/>
          </w:tcPr>
          <w:p w14:paraId="49AF4E7E" w14:textId="77777777" w:rsidR="006A1F0A" w:rsidRDefault="006A1F0A" w:rsidP="004E2F88">
            <w:pPr>
              <w:tabs>
                <w:tab w:val="left" w:pos="4207"/>
              </w:tabs>
              <w:spacing w:after="60" w:line="240" w:lineRule="auto"/>
              <w:jc w:val="left"/>
            </w:pPr>
            <w:r>
              <w:t>Cơ quan, tổ chức</w:t>
            </w:r>
          </w:p>
        </w:tc>
        <w:tc>
          <w:tcPr>
            <w:tcW w:w="904" w:type="pct"/>
            <w:shd w:val="clear" w:color="auto" w:fill="auto"/>
            <w:vAlign w:val="center"/>
          </w:tcPr>
          <w:p w14:paraId="65630E6D" w14:textId="77777777" w:rsidR="006A1F0A" w:rsidRDefault="006A1F0A" w:rsidP="004E2F88">
            <w:pPr>
              <w:tabs>
                <w:tab w:val="left" w:pos="4207"/>
              </w:tabs>
              <w:spacing w:after="60" w:line="240" w:lineRule="auto"/>
              <w:jc w:val="left"/>
            </w:pPr>
            <w:r>
              <w:t>Yêu cầu bổ sung hồ sơ</w:t>
            </w:r>
          </w:p>
        </w:tc>
        <w:tc>
          <w:tcPr>
            <w:tcW w:w="1121" w:type="pct"/>
            <w:shd w:val="clear" w:color="auto" w:fill="auto"/>
            <w:vAlign w:val="center"/>
          </w:tcPr>
          <w:p w14:paraId="242D5B3E" w14:textId="77777777" w:rsidR="006A1F0A" w:rsidRPr="004F387B" w:rsidRDefault="006A1F0A" w:rsidP="004E2F88">
            <w:pPr>
              <w:tabs>
                <w:tab w:val="left" w:pos="4207"/>
              </w:tabs>
              <w:spacing w:after="60" w:line="240" w:lineRule="auto"/>
              <w:jc w:val="left"/>
              <w:rPr>
                <w:i/>
              </w:rPr>
            </w:pPr>
            <w:r w:rsidRPr="004F387B">
              <w:rPr>
                <w:i/>
              </w:rPr>
              <w:t>(Bổ sung hồ sơ và gửi lại)</w:t>
            </w:r>
          </w:p>
        </w:tc>
        <w:tc>
          <w:tcPr>
            <w:tcW w:w="1080" w:type="pct"/>
            <w:shd w:val="clear" w:color="auto" w:fill="auto"/>
            <w:vAlign w:val="center"/>
          </w:tcPr>
          <w:p w14:paraId="7B1225B9" w14:textId="77777777" w:rsidR="006A1F0A" w:rsidRDefault="006A1F0A" w:rsidP="004E2F88">
            <w:pPr>
              <w:tabs>
                <w:tab w:val="left" w:pos="4207"/>
              </w:tabs>
              <w:spacing w:after="60" w:line="240" w:lineRule="auto"/>
              <w:jc w:val="left"/>
            </w:pPr>
            <w:r w:rsidRPr="00363658">
              <w:t>Chờ tiếp nhận hồ sơ</w:t>
            </w:r>
            <w:r>
              <w:t xml:space="preserve"> trực tuyến</w:t>
            </w:r>
          </w:p>
        </w:tc>
        <w:tc>
          <w:tcPr>
            <w:tcW w:w="836" w:type="pct"/>
            <w:shd w:val="clear" w:color="auto" w:fill="auto"/>
            <w:vAlign w:val="center"/>
          </w:tcPr>
          <w:p w14:paraId="023E2000" w14:textId="77777777" w:rsidR="006A1F0A" w:rsidRPr="00363658" w:rsidRDefault="006A1F0A" w:rsidP="004E2F88">
            <w:pPr>
              <w:tabs>
                <w:tab w:val="left" w:pos="4207"/>
              </w:tabs>
              <w:spacing w:after="60" w:line="240" w:lineRule="auto"/>
              <w:jc w:val="center"/>
            </w:pPr>
            <w:r>
              <w:t>[9]</w:t>
            </w:r>
          </w:p>
        </w:tc>
      </w:tr>
    </w:tbl>
    <w:p w14:paraId="2E9FE7DD" w14:textId="77777777" w:rsidR="006A1F0A" w:rsidRDefault="006A1F0A" w:rsidP="006A1F0A">
      <w:pPr>
        <w:tabs>
          <w:tab w:val="left" w:pos="4207"/>
        </w:tabs>
        <w:spacing w:after="60" w:line="240" w:lineRule="auto"/>
      </w:pPr>
    </w:p>
    <w:p w14:paraId="08ACB99D" w14:textId="7B537FE0" w:rsidR="000E4C1A" w:rsidRDefault="003C17BB" w:rsidP="003C17BB">
      <w:pPr>
        <w:pStyle w:val="Heading4"/>
      </w:pPr>
      <w:r>
        <w:t>Quy trình chi tiết bước Thu hồi CTS</w:t>
      </w:r>
    </w:p>
    <w:p w14:paraId="32E44C65" w14:textId="18A7EBC3" w:rsidR="003C17BB" w:rsidRDefault="003C17BB" w:rsidP="003C17BB">
      <w:r>
        <w:rPr>
          <w:noProof/>
        </w:rPr>
        <w:drawing>
          <wp:inline distT="0" distB="0" distL="0" distR="0" wp14:anchorId="7D0C4D69" wp14:editId="6A6FC516">
            <wp:extent cx="5732145" cy="3119755"/>
            <wp:effectExtent l="0" t="0" r="190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GCA_SRS_QuyTrinh_v2.1_ThuHoi_ChiTie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3119755"/>
                    </a:xfrm>
                    <a:prstGeom prst="rect">
                      <a:avLst/>
                    </a:prstGeom>
                  </pic:spPr>
                </pic:pic>
              </a:graphicData>
            </a:graphic>
          </wp:inline>
        </w:drawing>
      </w:r>
    </w:p>
    <w:p w14:paraId="7C5424A2" w14:textId="112AB437" w:rsidR="00BC0773" w:rsidRDefault="00BC0773" w:rsidP="00BC0773">
      <w:pPr>
        <w:pStyle w:val="Heading3"/>
      </w:pPr>
      <w:r>
        <w:lastRenderedPageBreak/>
        <w:t>Quy trình nộp hồ sơ Khôi phục thiết bị lưu khóa bí mật</w:t>
      </w:r>
    </w:p>
    <w:p w14:paraId="4E042C77" w14:textId="73AE4C2F" w:rsidR="00BC0773" w:rsidRDefault="00BC0773" w:rsidP="00BC0773">
      <w:pPr>
        <w:pStyle w:val="Heading4"/>
      </w:pPr>
      <w:r>
        <w:t>Quy trình nộp hồ sơ trực tuyến qua Cổng Dịch vụ Chứng thực Chữ ký số</w:t>
      </w:r>
    </w:p>
    <w:p w14:paraId="0AB32935" w14:textId="45131B0E" w:rsidR="00BC0773" w:rsidRDefault="00BC0773" w:rsidP="00BC0773">
      <w:r>
        <w:rPr>
          <w:noProof/>
        </w:rPr>
        <w:drawing>
          <wp:inline distT="0" distB="0" distL="0" distR="0" wp14:anchorId="0901B664" wp14:editId="1F286D5D">
            <wp:extent cx="5732145" cy="5132070"/>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GCA_SRS_QuyTrinh_v2.1_KhoiPhuc_Onli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5132070"/>
                    </a:xfrm>
                    <a:prstGeom prst="rect">
                      <a:avLst/>
                    </a:prstGeom>
                  </pic:spPr>
                </pic:pic>
              </a:graphicData>
            </a:graphic>
          </wp:inline>
        </w:drawing>
      </w:r>
    </w:p>
    <w:p w14:paraId="412982D7" w14:textId="77777777" w:rsidR="0072104B" w:rsidRDefault="0072104B" w:rsidP="0072104B">
      <w:r>
        <w:t>Danh sách Use case theo từng bước trong quy trình:</w:t>
      </w:r>
    </w:p>
    <w:p w14:paraId="708D590E" w14:textId="77777777" w:rsidR="0072104B" w:rsidRDefault="0072104B" w:rsidP="00843B83">
      <w:pPr>
        <w:pStyle w:val="ListParagraph"/>
        <w:numPr>
          <w:ilvl w:val="0"/>
          <w:numId w:val="143"/>
        </w:numPr>
        <w:tabs>
          <w:tab w:val="left" w:pos="4207"/>
        </w:tabs>
        <w:spacing w:after="60" w:line="240" w:lineRule="auto"/>
        <w:rPr>
          <w:lang w:val="en-US"/>
        </w:rPr>
      </w:pPr>
      <w:r w:rsidRPr="001C3091">
        <w:rPr>
          <w:lang w:val="en-US"/>
        </w:rPr>
        <w:t>Nộp hồ sơ trực tuyến</w:t>
      </w:r>
    </w:p>
    <w:p w14:paraId="124DB624" w14:textId="3BEFD1C5" w:rsidR="0072104B" w:rsidRDefault="0072104B" w:rsidP="00843B83">
      <w:pPr>
        <w:pStyle w:val="ListParagraph"/>
        <w:numPr>
          <w:ilvl w:val="1"/>
          <w:numId w:val="143"/>
        </w:numPr>
        <w:tabs>
          <w:tab w:val="left" w:pos="4207"/>
        </w:tabs>
        <w:spacing w:after="60" w:line="240" w:lineRule="auto"/>
        <w:rPr>
          <w:lang w:val="en-US"/>
        </w:rPr>
      </w:pPr>
      <w:r>
        <w:rPr>
          <w:lang w:val="en-US"/>
        </w:rPr>
        <w:fldChar w:fldCharType="begin"/>
      </w:r>
      <w:r>
        <w:rPr>
          <w:lang w:val="en-US"/>
        </w:rPr>
        <w:instrText xml:space="preserve"> REF _Ref21442761 \r \h </w:instrText>
      </w:r>
      <w:r>
        <w:rPr>
          <w:lang w:val="en-US"/>
        </w:rPr>
      </w:r>
      <w:r>
        <w:rPr>
          <w:lang w:val="en-US"/>
        </w:rPr>
        <w:fldChar w:fldCharType="separate"/>
      </w:r>
      <w:r w:rsidR="002135F6">
        <w:rPr>
          <w:lang w:val="en-US"/>
        </w:rPr>
        <w:t xml:space="preserve">UC 017 - </w:t>
      </w:r>
      <w:r>
        <w:rPr>
          <w:lang w:val="en-US"/>
        </w:rPr>
        <w:fldChar w:fldCharType="end"/>
      </w:r>
      <w:r>
        <w:rPr>
          <w:lang w:val="en-US"/>
        </w:rPr>
        <w:fldChar w:fldCharType="begin"/>
      </w:r>
      <w:r>
        <w:rPr>
          <w:lang w:val="en-US"/>
        </w:rPr>
        <w:instrText xml:space="preserve"> REF _Ref21442764 \h </w:instrText>
      </w:r>
      <w:r>
        <w:rPr>
          <w:lang w:val="en-US"/>
        </w:rPr>
      </w:r>
      <w:r>
        <w:rPr>
          <w:lang w:val="en-US"/>
        </w:rPr>
        <w:fldChar w:fldCharType="separate"/>
      </w:r>
      <w:r w:rsidR="002135F6">
        <w:t>Nộp hồ sơ Khôi phục thiết bị lưu khóa bí mật</w:t>
      </w:r>
      <w:r>
        <w:rPr>
          <w:lang w:val="en-US"/>
        </w:rPr>
        <w:fldChar w:fldCharType="end"/>
      </w:r>
    </w:p>
    <w:p w14:paraId="4B873AD2" w14:textId="77777777" w:rsidR="0072104B" w:rsidRDefault="0072104B" w:rsidP="00843B83">
      <w:pPr>
        <w:pStyle w:val="ListParagraph"/>
        <w:numPr>
          <w:ilvl w:val="0"/>
          <w:numId w:val="143"/>
        </w:numPr>
        <w:spacing w:after="60" w:line="240" w:lineRule="auto"/>
      </w:pPr>
      <w:r>
        <w:rPr>
          <w:lang w:val="en-US"/>
        </w:rPr>
        <w:t>Kiểm tra thông tin CTS đăng ký</w:t>
      </w:r>
      <w:r>
        <w:t xml:space="preserve"> hồ sơ</w:t>
      </w:r>
    </w:p>
    <w:p w14:paraId="1DE87AC2" w14:textId="77777777" w:rsidR="0072104B" w:rsidRDefault="0072104B" w:rsidP="00843B83">
      <w:pPr>
        <w:pStyle w:val="ListParagraph"/>
        <w:numPr>
          <w:ilvl w:val="1"/>
          <w:numId w:val="143"/>
        </w:numPr>
        <w:spacing w:after="60" w:line="240" w:lineRule="auto"/>
      </w:pPr>
      <w:r>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7ABA309A" w14:textId="77777777" w:rsidR="0072104B" w:rsidRDefault="0072104B" w:rsidP="00843B83">
      <w:pPr>
        <w:pStyle w:val="ListParagraph"/>
        <w:numPr>
          <w:ilvl w:val="1"/>
          <w:numId w:val="143"/>
        </w:numPr>
        <w:spacing w:after="60" w:line="240" w:lineRule="auto"/>
      </w:pPr>
      <w:r>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53E772C3" w14:textId="77777777" w:rsidR="0072104B" w:rsidRDefault="0072104B" w:rsidP="00843B83">
      <w:pPr>
        <w:pStyle w:val="ListParagraph"/>
        <w:numPr>
          <w:ilvl w:val="1"/>
          <w:numId w:val="143"/>
        </w:numPr>
        <w:tabs>
          <w:tab w:val="left" w:pos="4207"/>
        </w:tabs>
        <w:spacing w:after="60" w:line="240" w:lineRule="auto"/>
      </w:pPr>
      <w:r>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712A958D" w14:textId="77777777" w:rsidR="0072104B" w:rsidRPr="00D46882" w:rsidRDefault="0072104B" w:rsidP="00843B83">
      <w:pPr>
        <w:pStyle w:val="ListParagraph"/>
        <w:numPr>
          <w:ilvl w:val="0"/>
          <w:numId w:val="143"/>
        </w:numPr>
        <w:tabs>
          <w:tab w:val="left" w:pos="4207"/>
        </w:tabs>
        <w:spacing w:after="60" w:line="240" w:lineRule="auto"/>
      </w:pPr>
      <w:r>
        <w:rPr>
          <w:lang w:val="en-US"/>
        </w:rPr>
        <w:t>Tiếp nhận công văn đến</w:t>
      </w:r>
    </w:p>
    <w:p w14:paraId="09B845F3" w14:textId="77777777" w:rsidR="0072104B" w:rsidRPr="004D080E" w:rsidRDefault="0072104B" w:rsidP="00843B83">
      <w:pPr>
        <w:pStyle w:val="ListParagraph"/>
        <w:numPr>
          <w:ilvl w:val="1"/>
          <w:numId w:val="143"/>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7D603B56" w14:textId="77777777" w:rsidR="0072104B" w:rsidRDefault="0072104B" w:rsidP="00843B83">
      <w:pPr>
        <w:pStyle w:val="ListParagraph"/>
        <w:numPr>
          <w:ilvl w:val="0"/>
          <w:numId w:val="143"/>
        </w:numPr>
        <w:tabs>
          <w:tab w:val="left" w:pos="4207"/>
        </w:tabs>
        <w:spacing w:after="60" w:line="240" w:lineRule="auto"/>
      </w:pPr>
      <w:r>
        <w:t>Phê duyệt và chỉ đạo thực hiện</w:t>
      </w:r>
    </w:p>
    <w:p w14:paraId="6FD15E0E" w14:textId="77777777" w:rsidR="0072104B" w:rsidRDefault="0072104B" w:rsidP="00843B83">
      <w:pPr>
        <w:pStyle w:val="ListParagraph"/>
        <w:numPr>
          <w:ilvl w:val="1"/>
          <w:numId w:val="138"/>
        </w:numPr>
        <w:tabs>
          <w:tab w:val="left" w:pos="4207"/>
        </w:tabs>
        <w:spacing w:after="60" w:line="240" w:lineRule="auto"/>
      </w:pPr>
      <w:r>
        <w:fldChar w:fldCharType="begin"/>
      </w:r>
      <w:r>
        <w:instrText xml:space="preserve"> REF _Ref19807144 \r \h  \* MERGEFORMAT </w:instrText>
      </w:r>
      <w:r>
        <w:fldChar w:fldCharType="separate"/>
      </w:r>
      <w:r w:rsidR="002135F6">
        <w:t xml:space="preserve">UC 051 - </w:t>
      </w:r>
      <w:r>
        <w:fldChar w:fldCharType="end"/>
      </w:r>
      <w:r>
        <w:fldChar w:fldCharType="begin"/>
      </w:r>
      <w:r>
        <w:instrText xml:space="preserve"> REF _Ref19807149 \h  \* MERGEFORMAT </w:instrText>
      </w:r>
      <w:r>
        <w:fldChar w:fldCharType="separate"/>
      </w:r>
      <w:r w:rsidR="002135F6" w:rsidRPr="00FD7DBA">
        <w:t>Phê duyệt và chỉ đạo thực hiện</w:t>
      </w:r>
      <w:r w:rsidR="002135F6">
        <w:t xml:space="preserve"> </w:t>
      </w:r>
      <w:r>
        <w:fldChar w:fldCharType="end"/>
      </w:r>
    </w:p>
    <w:p w14:paraId="4E123D31" w14:textId="4A772769" w:rsidR="0072104B" w:rsidRPr="00923C29" w:rsidRDefault="0072104B" w:rsidP="00843B83">
      <w:pPr>
        <w:pStyle w:val="ListParagraph"/>
        <w:numPr>
          <w:ilvl w:val="0"/>
          <w:numId w:val="143"/>
        </w:numPr>
        <w:tabs>
          <w:tab w:val="left" w:pos="4207"/>
        </w:tabs>
        <w:spacing w:after="60" w:line="240" w:lineRule="auto"/>
      </w:pPr>
      <w:r>
        <w:rPr>
          <w:lang w:val="en-US"/>
        </w:rPr>
        <w:t>Khôi phục thiết bị lưu khóa bí mật</w:t>
      </w:r>
    </w:p>
    <w:p w14:paraId="38F7C976" w14:textId="2DAA9CBD" w:rsidR="00923C29" w:rsidRDefault="00923C29" w:rsidP="00843B83">
      <w:pPr>
        <w:pStyle w:val="ListParagraph"/>
        <w:numPr>
          <w:ilvl w:val="1"/>
          <w:numId w:val="143"/>
        </w:numPr>
        <w:tabs>
          <w:tab w:val="left" w:pos="4207"/>
        </w:tabs>
        <w:spacing w:after="60" w:line="240" w:lineRule="auto"/>
      </w:pPr>
      <w:r>
        <w:rPr>
          <w:lang w:val="en-US"/>
        </w:rPr>
        <w:fldChar w:fldCharType="begin"/>
      </w:r>
      <w:r>
        <w:instrText xml:space="preserve"> REF _Ref21444234 \r \h </w:instrText>
      </w:r>
      <w:r>
        <w:rPr>
          <w:lang w:val="en-US"/>
        </w:rPr>
      </w:r>
      <w:r>
        <w:rPr>
          <w:lang w:val="en-US"/>
        </w:rPr>
        <w:fldChar w:fldCharType="separate"/>
      </w:r>
      <w:r w:rsidR="002135F6">
        <w:t xml:space="preserve">UC 022 - </w:t>
      </w:r>
      <w:r>
        <w:rPr>
          <w:lang w:val="en-US"/>
        </w:rPr>
        <w:fldChar w:fldCharType="end"/>
      </w:r>
      <w:r>
        <w:rPr>
          <w:lang w:val="en-US"/>
        </w:rPr>
        <w:fldChar w:fldCharType="begin"/>
      </w:r>
      <w:r>
        <w:rPr>
          <w:lang w:val="en-US"/>
        </w:rPr>
        <w:instrText xml:space="preserve"> REF _Ref21444234 \h </w:instrText>
      </w:r>
      <w:r>
        <w:rPr>
          <w:lang w:val="en-US"/>
        </w:rPr>
      </w:r>
      <w:r>
        <w:rPr>
          <w:lang w:val="en-US"/>
        </w:rPr>
        <w:fldChar w:fldCharType="separate"/>
      </w:r>
      <w:r w:rsidR="002135F6">
        <w:t>Khôi phục</w:t>
      </w:r>
      <w:r w:rsidR="002135F6" w:rsidRPr="009B68C0">
        <w:t xml:space="preserve"> thiết bị lưu khóa bí mật</w:t>
      </w:r>
      <w:r>
        <w:rPr>
          <w:lang w:val="en-US"/>
        </w:rPr>
        <w:fldChar w:fldCharType="end"/>
      </w:r>
    </w:p>
    <w:p w14:paraId="72D4D64E" w14:textId="77777777" w:rsidR="0072104B" w:rsidRDefault="0072104B" w:rsidP="00843B83">
      <w:pPr>
        <w:pStyle w:val="ListParagraph"/>
        <w:numPr>
          <w:ilvl w:val="0"/>
          <w:numId w:val="143"/>
        </w:numPr>
        <w:tabs>
          <w:tab w:val="left" w:pos="4207"/>
        </w:tabs>
        <w:spacing w:after="60" w:line="240" w:lineRule="auto"/>
      </w:pPr>
      <w:r>
        <w:t>Bổ sung hồ sơ</w:t>
      </w:r>
    </w:p>
    <w:p w14:paraId="6A2E6E63" w14:textId="77777777" w:rsidR="0072104B" w:rsidRDefault="0072104B" w:rsidP="00843B83">
      <w:pPr>
        <w:pStyle w:val="ListParagraph"/>
        <w:numPr>
          <w:ilvl w:val="1"/>
          <w:numId w:val="138"/>
        </w:numPr>
        <w:tabs>
          <w:tab w:val="left" w:pos="4207"/>
        </w:tabs>
        <w:spacing w:after="60" w:line="240" w:lineRule="auto"/>
      </w:pPr>
      <w:r>
        <w:lastRenderedPageBreak/>
        <w:fldChar w:fldCharType="begin"/>
      </w:r>
      <w:r>
        <w:instrText xml:space="preserve"> REF _Ref19807330 \r \h  \* MERGEFORMAT </w:instrText>
      </w:r>
      <w:r>
        <w:fldChar w:fldCharType="separate"/>
      </w:r>
      <w:r w:rsidR="002135F6">
        <w:t xml:space="preserve">UC 018 - </w:t>
      </w:r>
      <w:r>
        <w:fldChar w:fldCharType="end"/>
      </w:r>
      <w:r>
        <w:fldChar w:fldCharType="begin"/>
      </w:r>
      <w:r>
        <w:instrText xml:space="preserve"> REF _Ref19807333 \h  \* MERGEFORMAT </w:instrText>
      </w:r>
      <w:r>
        <w:fldChar w:fldCharType="separate"/>
      </w:r>
      <w:r w:rsidR="002135F6">
        <w:t>Bổ sung hồ sơ khi có yêu cầu</w:t>
      </w:r>
      <w:r>
        <w:fldChar w:fldCharType="end"/>
      </w:r>
    </w:p>
    <w:p w14:paraId="65B560E0" w14:textId="77777777" w:rsidR="0072104B" w:rsidRDefault="0072104B" w:rsidP="00BC0773"/>
    <w:p w14:paraId="0A93674D" w14:textId="77777777" w:rsidR="00086F58" w:rsidRPr="00363658" w:rsidRDefault="00086F58" w:rsidP="00086F58">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8"/>
        <w:gridCol w:w="1199"/>
        <w:gridCol w:w="1490"/>
        <w:gridCol w:w="1701"/>
        <w:gridCol w:w="2411"/>
        <w:gridCol w:w="1508"/>
      </w:tblGrid>
      <w:tr w:rsidR="00086F58" w14:paraId="097EE6DB" w14:textId="77777777" w:rsidTr="009601DF">
        <w:trPr>
          <w:cnfStyle w:val="100000000000" w:firstRow="1" w:lastRow="0" w:firstColumn="0" w:lastColumn="0" w:oddVBand="0" w:evenVBand="0" w:oddHBand="0" w:evenHBand="0" w:firstRowFirstColumn="0" w:firstRowLastColumn="0" w:lastRowFirstColumn="0" w:lastRowLastColumn="0"/>
        </w:trPr>
        <w:tc>
          <w:tcPr>
            <w:tcW w:w="393" w:type="pct"/>
          </w:tcPr>
          <w:p w14:paraId="53EEAFDE" w14:textId="77777777" w:rsidR="00086F58" w:rsidRDefault="00086F58" w:rsidP="00CC6C66">
            <w:pPr>
              <w:tabs>
                <w:tab w:val="left" w:pos="4207"/>
              </w:tabs>
              <w:spacing w:after="60" w:line="240" w:lineRule="auto"/>
              <w:jc w:val="left"/>
            </w:pPr>
            <w:r>
              <w:t>STT</w:t>
            </w:r>
          </w:p>
        </w:tc>
        <w:tc>
          <w:tcPr>
            <w:tcW w:w="665" w:type="pct"/>
          </w:tcPr>
          <w:p w14:paraId="06DDA8A6" w14:textId="77777777" w:rsidR="00086F58" w:rsidRDefault="00086F58" w:rsidP="00CC6C66">
            <w:pPr>
              <w:tabs>
                <w:tab w:val="left" w:pos="4207"/>
              </w:tabs>
              <w:spacing w:after="60" w:line="240" w:lineRule="auto"/>
              <w:jc w:val="left"/>
            </w:pPr>
            <w:r>
              <w:t>Tác nhân</w:t>
            </w:r>
          </w:p>
        </w:tc>
        <w:tc>
          <w:tcPr>
            <w:tcW w:w="826" w:type="pct"/>
          </w:tcPr>
          <w:p w14:paraId="009BA959" w14:textId="77777777" w:rsidR="00086F58" w:rsidRDefault="00086F58" w:rsidP="00CC6C66">
            <w:pPr>
              <w:tabs>
                <w:tab w:val="left" w:pos="4207"/>
              </w:tabs>
              <w:spacing w:after="60" w:line="240" w:lineRule="auto"/>
              <w:jc w:val="left"/>
            </w:pPr>
            <w:r>
              <w:t>Trạng thái ban đầu</w:t>
            </w:r>
          </w:p>
        </w:tc>
        <w:tc>
          <w:tcPr>
            <w:tcW w:w="943" w:type="pct"/>
          </w:tcPr>
          <w:p w14:paraId="6EBC61EB" w14:textId="77777777" w:rsidR="00086F58" w:rsidRDefault="00086F58" w:rsidP="00CC6C66">
            <w:pPr>
              <w:tabs>
                <w:tab w:val="left" w:pos="4207"/>
              </w:tabs>
              <w:spacing w:after="60" w:line="240" w:lineRule="auto"/>
              <w:jc w:val="left"/>
            </w:pPr>
            <w:r>
              <w:t>Hành động</w:t>
            </w:r>
          </w:p>
        </w:tc>
        <w:tc>
          <w:tcPr>
            <w:tcW w:w="1337" w:type="pct"/>
          </w:tcPr>
          <w:p w14:paraId="4C05631E" w14:textId="77777777" w:rsidR="00086F58" w:rsidRDefault="00086F58" w:rsidP="00CC6C66">
            <w:pPr>
              <w:tabs>
                <w:tab w:val="left" w:pos="4207"/>
              </w:tabs>
              <w:spacing w:after="60" w:line="240" w:lineRule="auto"/>
              <w:jc w:val="left"/>
            </w:pPr>
            <w:r>
              <w:t>Trạng thái kế tiếp</w:t>
            </w:r>
          </w:p>
        </w:tc>
        <w:tc>
          <w:tcPr>
            <w:tcW w:w="836" w:type="pct"/>
          </w:tcPr>
          <w:p w14:paraId="05B846C0" w14:textId="77777777" w:rsidR="00086F58" w:rsidRDefault="00086F58" w:rsidP="00CC6C66">
            <w:pPr>
              <w:tabs>
                <w:tab w:val="left" w:pos="4207"/>
              </w:tabs>
              <w:spacing w:after="60" w:line="240" w:lineRule="auto"/>
              <w:jc w:val="left"/>
            </w:pPr>
            <w:r>
              <w:t>Bước trong quy trình</w:t>
            </w:r>
          </w:p>
        </w:tc>
      </w:tr>
      <w:tr w:rsidR="00086F58" w14:paraId="3DB1FAC0" w14:textId="77777777" w:rsidTr="009601DF">
        <w:tc>
          <w:tcPr>
            <w:tcW w:w="393" w:type="pct"/>
            <w:vAlign w:val="center"/>
          </w:tcPr>
          <w:p w14:paraId="646B0E63"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Align w:val="center"/>
          </w:tcPr>
          <w:p w14:paraId="7A13D9F5" w14:textId="77777777" w:rsidR="00086F58" w:rsidRDefault="00086F58" w:rsidP="00CC6C66">
            <w:pPr>
              <w:tabs>
                <w:tab w:val="left" w:pos="4207"/>
              </w:tabs>
              <w:spacing w:after="60" w:line="240" w:lineRule="auto"/>
              <w:jc w:val="left"/>
            </w:pPr>
            <w:r>
              <w:t>Cơ quan, tổ chức</w:t>
            </w:r>
          </w:p>
        </w:tc>
        <w:tc>
          <w:tcPr>
            <w:tcW w:w="826" w:type="pct"/>
            <w:vAlign w:val="center"/>
          </w:tcPr>
          <w:p w14:paraId="669D7EB8" w14:textId="77777777" w:rsidR="00086F58" w:rsidRDefault="00086F58" w:rsidP="00CC6C66">
            <w:pPr>
              <w:tabs>
                <w:tab w:val="left" w:pos="4207"/>
              </w:tabs>
              <w:spacing w:after="60" w:line="240" w:lineRule="auto"/>
              <w:jc w:val="left"/>
            </w:pPr>
            <w:r w:rsidRPr="009A1497">
              <w:rPr>
                <w:i/>
              </w:rPr>
              <w:t>(không có)</w:t>
            </w:r>
          </w:p>
        </w:tc>
        <w:tc>
          <w:tcPr>
            <w:tcW w:w="943" w:type="pct"/>
            <w:vAlign w:val="center"/>
          </w:tcPr>
          <w:p w14:paraId="43133648" w14:textId="77777777" w:rsidR="00086F58" w:rsidRDefault="00086F58" w:rsidP="00CC6C66">
            <w:pPr>
              <w:tabs>
                <w:tab w:val="left" w:pos="4207"/>
              </w:tabs>
              <w:spacing w:after="60" w:line="240" w:lineRule="auto"/>
              <w:jc w:val="left"/>
            </w:pPr>
            <w:r>
              <w:t>Nộp hồ sơ trực tuyến</w:t>
            </w:r>
          </w:p>
        </w:tc>
        <w:tc>
          <w:tcPr>
            <w:tcW w:w="1337" w:type="pct"/>
            <w:vAlign w:val="center"/>
          </w:tcPr>
          <w:p w14:paraId="53162F0A" w14:textId="77777777" w:rsidR="00086F58" w:rsidRDefault="00086F58" w:rsidP="00CC6C66">
            <w:pPr>
              <w:tabs>
                <w:tab w:val="left" w:pos="4207"/>
              </w:tabs>
              <w:spacing w:after="60" w:line="240" w:lineRule="auto"/>
              <w:jc w:val="left"/>
            </w:pPr>
            <w:r w:rsidRPr="00363658">
              <w:t>Chờ tiếp nhận hồ sơ</w:t>
            </w:r>
            <w:r>
              <w:t xml:space="preserve"> trực tuyến</w:t>
            </w:r>
          </w:p>
        </w:tc>
        <w:tc>
          <w:tcPr>
            <w:tcW w:w="836" w:type="pct"/>
            <w:vAlign w:val="center"/>
          </w:tcPr>
          <w:p w14:paraId="15176608" w14:textId="77777777" w:rsidR="00086F58" w:rsidRPr="00363658" w:rsidRDefault="00086F58" w:rsidP="00CC6C66">
            <w:pPr>
              <w:tabs>
                <w:tab w:val="left" w:pos="4207"/>
              </w:tabs>
              <w:spacing w:after="60" w:line="240" w:lineRule="auto"/>
              <w:jc w:val="center"/>
            </w:pPr>
            <w:r>
              <w:t>[1]</w:t>
            </w:r>
          </w:p>
        </w:tc>
      </w:tr>
      <w:tr w:rsidR="00086F58" w14:paraId="306990A6" w14:textId="77777777" w:rsidTr="009601DF">
        <w:tc>
          <w:tcPr>
            <w:tcW w:w="393" w:type="pct"/>
            <w:shd w:val="clear" w:color="auto" w:fill="F2F2F2" w:themeFill="background1" w:themeFillShade="F2"/>
            <w:vAlign w:val="center"/>
          </w:tcPr>
          <w:p w14:paraId="6FED7A47"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0478F088" w14:textId="77777777" w:rsidR="00086F58" w:rsidRPr="00363658" w:rsidRDefault="00086F58" w:rsidP="00CC6C66">
            <w:pPr>
              <w:tabs>
                <w:tab w:val="left" w:pos="4207"/>
              </w:tabs>
              <w:spacing w:after="60" w:line="240" w:lineRule="auto"/>
              <w:jc w:val="left"/>
            </w:pPr>
            <w:r>
              <w:t>Bộ phận tiếp nhận hồ sơ</w:t>
            </w:r>
          </w:p>
        </w:tc>
        <w:tc>
          <w:tcPr>
            <w:tcW w:w="826" w:type="pct"/>
            <w:vMerge w:val="restart"/>
            <w:shd w:val="clear" w:color="auto" w:fill="F2F2F2" w:themeFill="background1" w:themeFillShade="F2"/>
            <w:vAlign w:val="center"/>
          </w:tcPr>
          <w:p w14:paraId="2EB032E7" w14:textId="77777777" w:rsidR="00086F58" w:rsidRDefault="00086F58" w:rsidP="00CC6C66">
            <w:pPr>
              <w:tabs>
                <w:tab w:val="left" w:pos="4207"/>
              </w:tabs>
              <w:spacing w:after="60" w:line="240" w:lineRule="auto"/>
              <w:jc w:val="left"/>
            </w:pPr>
            <w:r w:rsidRPr="00363658">
              <w:t>Chờ tiếp nhận hồ sơ</w:t>
            </w:r>
            <w:r>
              <w:t xml:space="preserve"> trực tuyến</w:t>
            </w:r>
          </w:p>
        </w:tc>
        <w:tc>
          <w:tcPr>
            <w:tcW w:w="943" w:type="pct"/>
            <w:shd w:val="clear" w:color="auto" w:fill="F2F2F2" w:themeFill="background1" w:themeFillShade="F2"/>
            <w:vAlign w:val="center"/>
          </w:tcPr>
          <w:p w14:paraId="389D82D0" w14:textId="77777777" w:rsidR="00086F58" w:rsidRDefault="00086F58" w:rsidP="00CC6C66">
            <w:pPr>
              <w:tabs>
                <w:tab w:val="left" w:pos="4207"/>
              </w:tabs>
              <w:spacing w:after="60" w:line="240" w:lineRule="auto"/>
              <w:jc w:val="left"/>
            </w:pPr>
            <w:r>
              <w:t>Xử lý chuyên ngành</w:t>
            </w:r>
          </w:p>
        </w:tc>
        <w:tc>
          <w:tcPr>
            <w:tcW w:w="1337" w:type="pct"/>
            <w:shd w:val="clear" w:color="auto" w:fill="F2F2F2" w:themeFill="background1" w:themeFillShade="F2"/>
            <w:vAlign w:val="center"/>
          </w:tcPr>
          <w:p w14:paraId="0DB03690" w14:textId="77777777" w:rsidR="00086F58" w:rsidRDefault="00086F58" w:rsidP="00CC6C66">
            <w:pPr>
              <w:tabs>
                <w:tab w:val="left" w:pos="4207"/>
              </w:tabs>
              <w:spacing w:after="60" w:line="240" w:lineRule="auto"/>
              <w:jc w:val="left"/>
            </w:pPr>
            <w:r>
              <w:t>Chờ văn thư tiếp nhận văn bản đến</w:t>
            </w:r>
          </w:p>
        </w:tc>
        <w:tc>
          <w:tcPr>
            <w:tcW w:w="836" w:type="pct"/>
            <w:vMerge w:val="restart"/>
            <w:shd w:val="clear" w:color="auto" w:fill="F2F2F2" w:themeFill="background1" w:themeFillShade="F2"/>
            <w:vAlign w:val="center"/>
          </w:tcPr>
          <w:p w14:paraId="3C29F35A" w14:textId="77777777" w:rsidR="00086F58" w:rsidRDefault="00086F58" w:rsidP="00CC6C66">
            <w:pPr>
              <w:tabs>
                <w:tab w:val="left" w:pos="4207"/>
              </w:tabs>
              <w:spacing w:after="60" w:line="240" w:lineRule="auto"/>
              <w:jc w:val="center"/>
            </w:pPr>
            <w:r>
              <w:t>[2]</w:t>
            </w:r>
          </w:p>
        </w:tc>
      </w:tr>
      <w:tr w:rsidR="00086F58" w14:paraId="3134F1B0" w14:textId="77777777" w:rsidTr="009601DF">
        <w:tc>
          <w:tcPr>
            <w:tcW w:w="393" w:type="pct"/>
            <w:shd w:val="clear" w:color="auto" w:fill="F2F2F2" w:themeFill="background1" w:themeFillShade="F2"/>
            <w:vAlign w:val="center"/>
          </w:tcPr>
          <w:p w14:paraId="5CDEF8AF"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70F73D3E" w14:textId="77777777" w:rsidR="00086F58" w:rsidRDefault="00086F58" w:rsidP="00CC6C66">
            <w:pPr>
              <w:tabs>
                <w:tab w:val="left" w:pos="4207"/>
              </w:tabs>
              <w:spacing w:after="60" w:line="240" w:lineRule="auto"/>
              <w:jc w:val="left"/>
            </w:pPr>
          </w:p>
        </w:tc>
        <w:tc>
          <w:tcPr>
            <w:tcW w:w="826" w:type="pct"/>
            <w:vMerge/>
            <w:shd w:val="clear" w:color="auto" w:fill="F2F2F2" w:themeFill="background1" w:themeFillShade="F2"/>
            <w:vAlign w:val="center"/>
          </w:tcPr>
          <w:p w14:paraId="57F57466" w14:textId="77777777" w:rsidR="00086F58" w:rsidRDefault="00086F58" w:rsidP="00CC6C66">
            <w:pPr>
              <w:tabs>
                <w:tab w:val="left" w:pos="4207"/>
              </w:tabs>
              <w:spacing w:after="60" w:line="240" w:lineRule="auto"/>
              <w:jc w:val="left"/>
            </w:pPr>
          </w:p>
        </w:tc>
        <w:tc>
          <w:tcPr>
            <w:tcW w:w="943" w:type="pct"/>
            <w:shd w:val="clear" w:color="auto" w:fill="F2F2F2" w:themeFill="background1" w:themeFillShade="F2"/>
            <w:vAlign w:val="center"/>
          </w:tcPr>
          <w:p w14:paraId="7E7F5713" w14:textId="77777777" w:rsidR="00086F58" w:rsidRDefault="00086F58" w:rsidP="00CC6C66">
            <w:pPr>
              <w:tabs>
                <w:tab w:val="left" w:pos="4207"/>
              </w:tabs>
              <w:spacing w:after="60" w:line="240" w:lineRule="auto"/>
              <w:jc w:val="left"/>
            </w:pPr>
            <w:r>
              <w:t>Yêu cầu bổ sung</w:t>
            </w:r>
          </w:p>
        </w:tc>
        <w:tc>
          <w:tcPr>
            <w:tcW w:w="1337" w:type="pct"/>
            <w:shd w:val="clear" w:color="auto" w:fill="F2F2F2" w:themeFill="background1" w:themeFillShade="F2"/>
            <w:vAlign w:val="center"/>
          </w:tcPr>
          <w:p w14:paraId="763C74ED" w14:textId="77777777" w:rsidR="00086F58" w:rsidRDefault="00086F58" w:rsidP="00CC6C66">
            <w:pPr>
              <w:tabs>
                <w:tab w:val="left" w:pos="4207"/>
              </w:tabs>
              <w:spacing w:after="60" w:line="240" w:lineRule="auto"/>
              <w:jc w:val="left"/>
            </w:pPr>
            <w:r>
              <w:t>Yêu cầu bổ sung hồ sơ</w:t>
            </w:r>
          </w:p>
        </w:tc>
        <w:tc>
          <w:tcPr>
            <w:tcW w:w="836" w:type="pct"/>
            <w:vMerge/>
            <w:shd w:val="clear" w:color="auto" w:fill="F2F2F2" w:themeFill="background1" w:themeFillShade="F2"/>
            <w:vAlign w:val="center"/>
          </w:tcPr>
          <w:p w14:paraId="085EA036" w14:textId="77777777" w:rsidR="00086F58" w:rsidRDefault="00086F58" w:rsidP="00CC6C66">
            <w:pPr>
              <w:tabs>
                <w:tab w:val="left" w:pos="4207"/>
              </w:tabs>
              <w:spacing w:after="60" w:line="240" w:lineRule="auto"/>
              <w:jc w:val="center"/>
            </w:pPr>
          </w:p>
        </w:tc>
      </w:tr>
      <w:tr w:rsidR="00086F58" w14:paraId="69374F9B" w14:textId="77777777" w:rsidTr="009601DF">
        <w:tc>
          <w:tcPr>
            <w:tcW w:w="393" w:type="pct"/>
            <w:vAlign w:val="center"/>
          </w:tcPr>
          <w:p w14:paraId="5728BE02"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val="restart"/>
            <w:vAlign w:val="center"/>
          </w:tcPr>
          <w:p w14:paraId="510E4118" w14:textId="77777777" w:rsidR="00086F58" w:rsidRDefault="00086F58" w:rsidP="00CC6C66">
            <w:pPr>
              <w:tabs>
                <w:tab w:val="left" w:pos="4207"/>
              </w:tabs>
              <w:spacing w:after="60" w:line="240" w:lineRule="auto"/>
              <w:jc w:val="left"/>
            </w:pPr>
            <w:r>
              <w:t>Văn thư</w:t>
            </w:r>
          </w:p>
        </w:tc>
        <w:tc>
          <w:tcPr>
            <w:tcW w:w="826" w:type="pct"/>
            <w:vMerge w:val="restart"/>
            <w:vAlign w:val="center"/>
          </w:tcPr>
          <w:p w14:paraId="2AE424EA" w14:textId="77777777" w:rsidR="00086F58" w:rsidRDefault="00086F58" w:rsidP="00CC6C66">
            <w:pPr>
              <w:tabs>
                <w:tab w:val="left" w:pos="4207"/>
              </w:tabs>
              <w:spacing w:after="60" w:line="240" w:lineRule="auto"/>
              <w:jc w:val="left"/>
            </w:pPr>
            <w:r>
              <w:t>Chờ văn thư tiếp nhận văn bản đến</w:t>
            </w:r>
          </w:p>
        </w:tc>
        <w:tc>
          <w:tcPr>
            <w:tcW w:w="943" w:type="pct"/>
            <w:vAlign w:val="center"/>
          </w:tcPr>
          <w:p w14:paraId="0D68EDC4" w14:textId="77777777" w:rsidR="00086F58" w:rsidRDefault="00086F58" w:rsidP="00CC6C66">
            <w:pPr>
              <w:tabs>
                <w:tab w:val="left" w:pos="4207"/>
              </w:tabs>
              <w:spacing w:after="60" w:line="240" w:lineRule="auto"/>
              <w:jc w:val="left"/>
            </w:pPr>
            <w:r>
              <w:t>Tiếp nhận văn bản đến</w:t>
            </w:r>
          </w:p>
        </w:tc>
        <w:tc>
          <w:tcPr>
            <w:tcW w:w="1337" w:type="pct"/>
            <w:vAlign w:val="center"/>
          </w:tcPr>
          <w:p w14:paraId="0D7639FE" w14:textId="77777777" w:rsidR="00086F58" w:rsidRDefault="00086F58" w:rsidP="00CC6C66">
            <w:pPr>
              <w:tabs>
                <w:tab w:val="left" w:pos="4207"/>
              </w:tabs>
              <w:spacing w:after="60" w:line="240" w:lineRule="auto"/>
              <w:jc w:val="left"/>
            </w:pPr>
            <w:r>
              <w:t>Trình lãnh đạo Cục</w:t>
            </w:r>
          </w:p>
        </w:tc>
        <w:tc>
          <w:tcPr>
            <w:tcW w:w="836" w:type="pct"/>
            <w:vAlign w:val="center"/>
          </w:tcPr>
          <w:p w14:paraId="0B9B8B2F" w14:textId="77777777" w:rsidR="00086F58" w:rsidRDefault="00086F58" w:rsidP="00CC6C66">
            <w:pPr>
              <w:tabs>
                <w:tab w:val="left" w:pos="4207"/>
              </w:tabs>
              <w:spacing w:after="60" w:line="240" w:lineRule="auto"/>
              <w:jc w:val="center"/>
            </w:pPr>
            <w:r>
              <w:t>[3]</w:t>
            </w:r>
          </w:p>
        </w:tc>
      </w:tr>
      <w:tr w:rsidR="00086F58" w14:paraId="0CB88772" w14:textId="77777777" w:rsidTr="009601DF">
        <w:tc>
          <w:tcPr>
            <w:tcW w:w="393" w:type="pct"/>
            <w:vAlign w:val="center"/>
          </w:tcPr>
          <w:p w14:paraId="09F5DCBB"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vAlign w:val="center"/>
          </w:tcPr>
          <w:p w14:paraId="3821A93B" w14:textId="77777777" w:rsidR="00086F58" w:rsidRDefault="00086F58" w:rsidP="00CC6C66">
            <w:pPr>
              <w:tabs>
                <w:tab w:val="left" w:pos="4207"/>
              </w:tabs>
              <w:spacing w:after="60" w:line="240" w:lineRule="auto"/>
              <w:jc w:val="left"/>
            </w:pPr>
          </w:p>
        </w:tc>
        <w:tc>
          <w:tcPr>
            <w:tcW w:w="826" w:type="pct"/>
            <w:vMerge/>
            <w:vAlign w:val="center"/>
          </w:tcPr>
          <w:p w14:paraId="7E661838" w14:textId="77777777" w:rsidR="00086F58" w:rsidRDefault="00086F58" w:rsidP="00CC6C66">
            <w:pPr>
              <w:tabs>
                <w:tab w:val="left" w:pos="4207"/>
              </w:tabs>
              <w:spacing w:after="60" w:line="240" w:lineRule="auto"/>
              <w:jc w:val="left"/>
            </w:pPr>
          </w:p>
        </w:tc>
        <w:tc>
          <w:tcPr>
            <w:tcW w:w="943" w:type="pct"/>
            <w:vAlign w:val="center"/>
          </w:tcPr>
          <w:p w14:paraId="2DBC09BE" w14:textId="77777777" w:rsidR="00086F58" w:rsidRDefault="00086F58" w:rsidP="00CC6C66">
            <w:pPr>
              <w:tabs>
                <w:tab w:val="left" w:pos="4207"/>
              </w:tabs>
              <w:spacing w:after="60" w:line="240" w:lineRule="auto"/>
              <w:jc w:val="left"/>
            </w:pPr>
            <w:r>
              <w:t>Trả lại</w:t>
            </w:r>
          </w:p>
        </w:tc>
        <w:tc>
          <w:tcPr>
            <w:tcW w:w="1337" w:type="pct"/>
            <w:vAlign w:val="center"/>
          </w:tcPr>
          <w:p w14:paraId="21CE78FF" w14:textId="77777777" w:rsidR="00086F58" w:rsidRDefault="00086F58" w:rsidP="00CC6C66">
            <w:pPr>
              <w:tabs>
                <w:tab w:val="left" w:pos="4207"/>
              </w:tabs>
              <w:spacing w:after="60" w:line="240" w:lineRule="auto"/>
              <w:jc w:val="left"/>
            </w:pPr>
            <w:r w:rsidRPr="00363658">
              <w:t>Chờ tiếp nhận hồ sơ</w:t>
            </w:r>
            <w:r>
              <w:t xml:space="preserve"> trực tuyến</w:t>
            </w:r>
          </w:p>
        </w:tc>
        <w:tc>
          <w:tcPr>
            <w:tcW w:w="836" w:type="pct"/>
            <w:vAlign w:val="center"/>
          </w:tcPr>
          <w:p w14:paraId="0904803E" w14:textId="77777777" w:rsidR="00086F58" w:rsidRPr="00363658" w:rsidRDefault="00086F58" w:rsidP="00CC6C66">
            <w:pPr>
              <w:tabs>
                <w:tab w:val="left" w:pos="4207"/>
              </w:tabs>
              <w:spacing w:after="60" w:line="240" w:lineRule="auto"/>
              <w:jc w:val="center"/>
            </w:pPr>
            <w:r>
              <w:t>-</w:t>
            </w:r>
          </w:p>
        </w:tc>
      </w:tr>
      <w:tr w:rsidR="00086F58" w14:paraId="45AB9FB8" w14:textId="77777777" w:rsidTr="009601DF">
        <w:tc>
          <w:tcPr>
            <w:tcW w:w="393" w:type="pct"/>
            <w:shd w:val="clear" w:color="auto" w:fill="F2F2F2" w:themeFill="background1" w:themeFillShade="F2"/>
            <w:vAlign w:val="center"/>
          </w:tcPr>
          <w:p w14:paraId="1E30C761"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505D9919" w14:textId="77777777" w:rsidR="00086F58" w:rsidRDefault="00086F58" w:rsidP="00CC6C66">
            <w:pPr>
              <w:tabs>
                <w:tab w:val="left" w:pos="4207"/>
              </w:tabs>
              <w:spacing w:after="60" w:line="240" w:lineRule="auto"/>
              <w:jc w:val="left"/>
            </w:pPr>
            <w:r>
              <w:t>Lãnh đạo Cục</w:t>
            </w:r>
          </w:p>
        </w:tc>
        <w:tc>
          <w:tcPr>
            <w:tcW w:w="826" w:type="pct"/>
            <w:vMerge w:val="restart"/>
            <w:shd w:val="clear" w:color="auto" w:fill="F2F2F2" w:themeFill="background1" w:themeFillShade="F2"/>
            <w:vAlign w:val="center"/>
          </w:tcPr>
          <w:p w14:paraId="31C72B26" w14:textId="77777777" w:rsidR="00086F58" w:rsidRDefault="00086F58" w:rsidP="00CC6C66">
            <w:pPr>
              <w:tabs>
                <w:tab w:val="left" w:pos="4207"/>
              </w:tabs>
              <w:spacing w:after="60" w:line="240" w:lineRule="auto"/>
              <w:jc w:val="left"/>
            </w:pPr>
            <w:r>
              <w:t>Trình lãnh đạo Cục</w:t>
            </w:r>
          </w:p>
        </w:tc>
        <w:tc>
          <w:tcPr>
            <w:tcW w:w="943" w:type="pct"/>
            <w:shd w:val="clear" w:color="auto" w:fill="F2F2F2" w:themeFill="background1" w:themeFillShade="F2"/>
            <w:vAlign w:val="center"/>
          </w:tcPr>
          <w:p w14:paraId="40CF2D31" w14:textId="77777777" w:rsidR="00086F58" w:rsidRDefault="00086F58" w:rsidP="00CC6C66">
            <w:pPr>
              <w:tabs>
                <w:tab w:val="left" w:pos="4207"/>
              </w:tabs>
              <w:spacing w:after="60" w:line="240" w:lineRule="auto"/>
              <w:jc w:val="left"/>
            </w:pPr>
            <w:r>
              <w:t>Phê duyệt thực hiện</w:t>
            </w:r>
          </w:p>
        </w:tc>
        <w:tc>
          <w:tcPr>
            <w:tcW w:w="1337" w:type="pct"/>
            <w:shd w:val="clear" w:color="auto" w:fill="F2F2F2" w:themeFill="background1" w:themeFillShade="F2"/>
            <w:vAlign w:val="center"/>
          </w:tcPr>
          <w:p w14:paraId="67058937" w14:textId="24C44B78" w:rsidR="00086F58" w:rsidRDefault="00086F58" w:rsidP="00086F58">
            <w:pPr>
              <w:tabs>
                <w:tab w:val="left" w:pos="4207"/>
              </w:tabs>
              <w:spacing w:after="60" w:line="240" w:lineRule="auto"/>
              <w:jc w:val="left"/>
            </w:pPr>
            <w:r>
              <w:t>Đã phê duyệt, chờ cơ quan, tổ chức tự khôi phục thiết bị</w:t>
            </w:r>
          </w:p>
        </w:tc>
        <w:tc>
          <w:tcPr>
            <w:tcW w:w="836" w:type="pct"/>
            <w:shd w:val="clear" w:color="auto" w:fill="F2F2F2" w:themeFill="background1" w:themeFillShade="F2"/>
            <w:vAlign w:val="center"/>
          </w:tcPr>
          <w:p w14:paraId="5A6DE9B5" w14:textId="77777777" w:rsidR="00086F58" w:rsidRDefault="00086F58" w:rsidP="00CC6C66">
            <w:pPr>
              <w:tabs>
                <w:tab w:val="left" w:pos="4207"/>
              </w:tabs>
              <w:spacing w:after="60" w:line="240" w:lineRule="auto"/>
              <w:jc w:val="center"/>
            </w:pPr>
            <w:r>
              <w:t>[4]</w:t>
            </w:r>
          </w:p>
        </w:tc>
      </w:tr>
      <w:tr w:rsidR="00086F58" w14:paraId="142C89ED" w14:textId="77777777" w:rsidTr="009601DF">
        <w:tc>
          <w:tcPr>
            <w:tcW w:w="393" w:type="pct"/>
            <w:shd w:val="clear" w:color="auto" w:fill="F2F2F2" w:themeFill="background1" w:themeFillShade="F2"/>
            <w:vAlign w:val="center"/>
          </w:tcPr>
          <w:p w14:paraId="641B1CF3"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7F327E93" w14:textId="77777777" w:rsidR="00086F58" w:rsidRDefault="00086F58" w:rsidP="00CC6C66">
            <w:pPr>
              <w:tabs>
                <w:tab w:val="left" w:pos="4207"/>
              </w:tabs>
              <w:spacing w:after="60" w:line="240" w:lineRule="auto"/>
              <w:jc w:val="left"/>
            </w:pPr>
          </w:p>
        </w:tc>
        <w:tc>
          <w:tcPr>
            <w:tcW w:w="826" w:type="pct"/>
            <w:vMerge/>
            <w:shd w:val="clear" w:color="auto" w:fill="F2F2F2" w:themeFill="background1" w:themeFillShade="F2"/>
            <w:vAlign w:val="center"/>
          </w:tcPr>
          <w:p w14:paraId="4F2EC79C" w14:textId="77777777" w:rsidR="00086F58" w:rsidRDefault="00086F58" w:rsidP="00CC6C66">
            <w:pPr>
              <w:tabs>
                <w:tab w:val="left" w:pos="4207"/>
              </w:tabs>
              <w:spacing w:after="60" w:line="240" w:lineRule="auto"/>
              <w:jc w:val="left"/>
            </w:pPr>
          </w:p>
        </w:tc>
        <w:tc>
          <w:tcPr>
            <w:tcW w:w="943" w:type="pct"/>
            <w:shd w:val="clear" w:color="auto" w:fill="F2F2F2" w:themeFill="background1" w:themeFillShade="F2"/>
            <w:vAlign w:val="center"/>
          </w:tcPr>
          <w:p w14:paraId="50AC8F67" w14:textId="77777777" w:rsidR="00086F58" w:rsidRDefault="00086F58" w:rsidP="00CC6C66">
            <w:pPr>
              <w:tabs>
                <w:tab w:val="left" w:pos="4207"/>
              </w:tabs>
              <w:spacing w:after="60" w:line="240" w:lineRule="auto"/>
              <w:jc w:val="left"/>
            </w:pPr>
            <w:r>
              <w:t>Trả lại</w:t>
            </w:r>
          </w:p>
        </w:tc>
        <w:tc>
          <w:tcPr>
            <w:tcW w:w="1337" w:type="pct"/>
            <w:shd w:val="clear" w:color="auto" w:fill="F2F2F2" w:themeFill="background1" w:themeFillShade="F2"/>
            <w:vAlign w:val="center"/>
          </w:tcPr>
          <w:p w14:paraId="07063332" w14:textId="77777777" w:rsidR="00086F58" w:rsidRDefault="00086F58" w:rsidP="00CC6C66">
            <w:pPr>
              <w:tabs>
                <w:tab w:val="left" w:pos="4207"/>
              </w:tabs>
              <w:spacing w:after="60" w:line="240" w:lineRule="auto"/>
              <w:jc w:val="left"/>
            </w:pPr>
            <w:r>
              <w:t>Chờ văn thư tiếp nhận văn bản đến</w:t>
            </w:r>
          </w:p>
        </w:tc>
        <w:tc>
          <w:tcPr>
            <w:tcW w:w="836" w:type="pct"/>
            <w:shd w:val="clear" w:color="auto" w:fill="F2F2F2" w:themeFill="background1" w:themeFillShade="F2"/>
            <w:vAlign w:val="center"/>
          </w:tcPr>
          <w:p w14:paraId="13E6B14D" w14:textId="77777777" w:rsidR="00086F58" w:rsidRDefault="00086F58" w:rsidP="00CC6C66">
            <w:pPr>
              <w:tabs>
                <w:tab w:val="left" w:pos="4207"/>
              </w:tabs>
              <w:spacing w:after="60" w:line="240" w:lineRule="auto"/>
              <w:jc w:val="center"/>
            </w:pPr>
            <w:r>
              <w:t>-</w:t>
            </w:r>
          </w:p>
        </w:tc>
      </w:tr>
      <w:tr w:rsidR="00086F58" w14:paraId="5D24C708" w14:textId="77777777" w:rsidTr="009601DF">
        <w:tc>
          <w:tcPr>
            <w:tcW w:w="393" w:type="pct"/>
            <w:shd w:val="clear" w:color="auto" w:fill="auto"/>
            <w:vAlign w:val="center"/>
          </w:tcPr>
          <w:p w14:paraId="561CCBD2"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shd w:val="clear" w:color="auto" w:fill="auto"/>
            <w:vAlign w:val="center"/>
          </w:tcPr>
          <w:p w14:paraId="29C408BD" w14:textId="77777777" w:rsidR="00086F58" w:rsidRDefault="00086F58" w:rsidP="00CC6C66">
            <w:pPr>
              <w:tabs>
                <w:tab w:val="left" w:pos="4207"/>
              </w:tabs>
              <w:spacing w:after="60" w:line="240" w:lineRule="auto"/>
              <w:jc w:val="left"/>
            </w:pPr>
            <w:r>
              <w:t>Cơ quan, tổ chức</w:t>
            </w:r>
          </w:p>
        </w:tc>
        <w:tc>
          <w:tcPr>
            <w:tcW w:w="826" w:type="pct"/>
            <w:shd w:val="clear" w:color="auto" w:fill="auto"/>
            <w:vAlign w:val="center"/>
          </w:tcPr>
          <w:p w14:paraId="608FFF25" w14:textId="68E81A45" w:rsidR="00086F58" w:rsidRDefault="00086F58" w:rsidP="00CC6C66">
            <w:pPr>
              <w:tabs>
                <w:tab w:val="left" w:pos="4207"/>
              </w:tabs>
              <w:spacing w:after="60" w:line="240" w:lineRule="auto"/>
              <w:jc w:val="left"/>
            </w:pPr>
            <w:r>
              <w:t>Đã phê duyệt, chờ cơ quan, tổ chức tự khôi phục thiết bị</w:t>
            </w:r>
          </w:p>
        </w:tc>
        <w:tc>
          <w:tcPr>
            <w:tcW w:w="943" w:type="pct"/>
            <w:shd w:val="clear" w:color="auto" w:fill="auto"/>
            <w:vAlign w:val="center"/>
          </w:tcPr>
          <w:p w14:paraId="0F3C0908" w14:textId="0893F19F" w:rsidR="00086F58" w:rsidRDefault="00086F58" w:rsidP="00CC6C66">
            <w:pPr>
              <w:tabs>
                <w:tab w:val="left" w:pos="4207"/>
              </w:tabs>
              <w:spacing w:after="60" w:line="240" w:lineRule="auto"/>
              <w:jc w:val="left"/>
            </w:pPr>
            <w:r>
              <w:t>Khôi phục thiết bị lưu khóa bí mật</w:t>
            </w:r>
          </w:p>
        </w:tc>
        <w:tc>
          <w:tcPr>
            <w:tcW w:w="1337" w:type="pct"/>
            <w:shd w:val="clear" w:color="auto" w:fill="auto"/>
            <w:vAlign w:val="center"/>
          </w:tcPr>
          <w:p w14:paraId="0D33428A" w14:textId="1CBE25F6" w:rsidR="00086F58" w:rsidRPr="00086F58" w:rsidRDefault="00086F58" w:rsidP="00CC6C66">
            <w:pPr>
              <w:tabs>
                <w:tab w:val="left" w:pos="4207"/>
              </w:tabs>
              <w:spacing w:after="60" w:line="240" w:lineRule="auto"/>
              <w:jc w:val="left"/>
              <w:rPr>
                <w:i/>
              </w:rPr>
            </w:pPr>
            <w:r>
              <w:t xml:space="preserve">Đã khôi phục thiết bị lưu khóa bí mật </w:t>
            </w:r>
            <w:r>
              <w:rPr>
                <w:i/>
              </w:rPr>
              <w:t>(Kết thúc)</w:t>
            </w:r>
          </w:p>
        </w:tc>
        <w:tc>
          <w:tcPr>
            <w:tcW w:w="836" w:type="pct"/>
            <w:shd w:val="clear" w:color="auto" w:fill="auto"/>
            <w:vAlign w:val="center"/>
          </w:tcPr>
          <w:p w14:paraId="028C5851" w14:textId="0F885876" w:rsidR="00086F58" w:rsidRDefault="00086F58" w:rsidP="00086F58">
            <w:pPr>
              <w:tabs>
                <w:tab w:val="left" w:pos="4207"/>
              </w:tabs>
              <w:spacing w:after="60" w:line="240" w:lineRule="auto"/>
              <w:jc w:val="center"/>
            </w:pPr>
            <w:r>
              <w:t>[5]</w:t>
            </w:r>
          </w:p>
        </w:tc>
      </w:tr>
      <w:tr w:rsidR="00086F58" w14:paraId="0A68856D" w14:textId="77777777" w:rsidTr="009601DF">
        <w:tc>
          <w:tcPr>
            <w:tcW w:w="393" w:type="pct"/>
            <w:shd w:val="clear" w:color="auto" w:fill="auto"/>
            <w:vAlign w:val="center"/>
          </w:tcPr>
          <w:p w14:paraId="056DB472"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shd w:val="clear" w:color="auto" w:fill="auto"/>
            <w:vAlign w:val="center"/>
          </w:tcPr>
          <w:p w14:paraId="5CB02C84" w14:textId="77777777" w:rsidR="00086F58" w:rsidRDefault="00086F58" w:rsidP="00CC6C66">
            <w:pPr>
              <w:tabs>
                <w:tab w:val="left" w:pos="4207"/>
              </w:tabs>
              <w:spacing w:after="60" w:line="240" w:lineRule="auto"/>
              <w:jc w:val="left"/>
            </w:pPr>
            <w:r>
              <w:t>Cơ quan, tổ chức</w:t>
            </w:r>
          </w:p>
        </w:tc>
        <w:tc>
          <w:tcPr>
            <w:tcW w:w="826" w:type="pct"/>
            <w:shd w:val="clear" w:color="auto" w:fill="auto"/>
            <w:vAlign w:val="center"/>
          </w:tcPr>
          <w:p w14:paraId="6DA89925" w14:textId="77777777" w:rsidR="00086F58" w:rsidRDefault="00086F58" w:rsidP="00CC6C66">
            <w:pPr>
              <w:tabs>
                <w:tab w:val="left" w:pos="4207"/>
              </w:tabs>
              <w:spacing w:after="60" w:line="240" w:lineRule="auto"/>
              <w:jc w:val="left"/>
            </w:pPr>
            <w:r>
              <w:t>Yêu cầu bổ sung hồ sơ</w:t>
            </w:r>
          </w:p>
        </w:tc>
        <w:tc>
          <w:tcPr>
            <w:tcW w:w="943" w:type="pct"/>
            <w:shd w:val="clear" w:color="auto" w:fill="auto"/>
            <w:vAlign w:val="center"/>
          </w:tcPr>
          <w:p w14:paraId="78080E6F" w14:textId="77777777" w:rsidR="00086F58" w:rsidRPr="004F387B" w:rsidRDefault="00086F58" w:rsidP="00CC6C66">
            <w:pPr>
              <w:tabs>
                <w:tab w:val="left" w:pos="4207"/>
              </w:tabs>
              <w:spacing w:after="60" w:line="240" w:lineRule="auto"/>
              <w:jc w:val="left"/>
              <w:rPr>
                <w:i/>
              </w:rPr>
            </w:pPr>
            <w:r w:rsidRPr="004F387B">
              <w:rPr>
                <w:i/>
              </w:rPr>
              <w:t>(Bổ sung hồ sơ và gửi lại)</w:t>
            </w:r>
          </w:p>
        </w:tc>
        <w:tc>
          <w:tcPr>
            <w:tcW w:w="1337" w:type="pct"/>
            <w:shd w:val="clear" w:color="auto" w:fill="auto"/>
            <w:vAlign w:val="center"/>
          </w:tcPr>
          <w:p w14:paraId="681EAB0A" w14:textId="77777777" w:rsidR="00086F58" w:rsidRDefault="00086F58" w:rsidP="00CC6C66">
            <w:pPr>
              <w:tabs>
                <w:tab w:val="left" w:pos="4207"/>
              </w:tabs>
              <w:spacing w:after="60" w:line="240" w:lineRule="auto"/>
              <w:jc w:val="left"/>
            </w:pPr>
            <w:r w:rsidRPr="00363658">
              <w:t>Chờ tiếp nhận hồ sơ</w:t>
            </w:r>
            <w:r>
              <w:t xml:space="preserve"> trực tuyến</w:t>
            </w:r>
          </w:p>
        </w:tc>
        <w:tc>
          <w:tcPr>
            <w:tcW w:w="836" w:type="pct"/>
            <w:shd w:val="clear" w:color="auto" w:fill="auto"/>
            <w:vAlign w:val="center"/>
          </w:tcPr>
          <w:p w14:paraId="7B947C11" w14:textId="78DFFABB" w:rsidR="00086F58" w:rsidRPr="00363658" w:rsidRDefault="00086F58" w:rsidP="00086F58">
            <w:pPr>
              <w:tabs>
                <w:tab w:val="left" w:pos="4207"/>
              </w:tabs>
              <w:spacing w:after="60" w:line="240" w:lineRule="auto"/>
              <w:jc w:val="center"/>
            </w:pPr>
            <w:r>
              <w:t>[6]</w:t>
            </w:r>
          </w:p>
        </w:tc>
      </w:tr>
    </w:tbl>
    <w:p w14:paraId="66BB87C7" w14:textId="296BE6B1" w:rsidR="00BC0773" w:rsidRDefault="00BC0773" w:rsidP="00BC0773">
      <w:pPr>
        <w:pStyle w:val="Heading4"/>
      </w:pPr>
      <w:r>
        <w:lastRenderedPageBreak/>
        <w:t>Quy trình nộp hồ sơ trực tiếp qua đường gửi công văn giấy</w:t>
      </w:r>
    </w:p>
    <w:p w14:paraId="6CF849D2" w14:textId="65FF32C3" w:rsidR="00BC0773" w:rsidRDefault="00BC0773" w:rsidP="00BC0773">
      <w:r>
        <w:rPr>
          <w:noProof/>
        </w:rPr>
        <w:drawing>
          <wp:inline distT="0" distB="0" distL="0" distR="0" wp14:anchorId="0A4B557C" wp14:editId="1BE151E5">
            <wp:extent cx="5732145" cy="691705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VGCA_SRS_QuyTrinh_v2.1_KhoiPhuc_Offlin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6917055"/>
                    </a:xfrm>
                    <a:prstGeom prst="rect">
                      <a:avLst/>
                    </a:prstGeom>
                  </pic:spPr>
                </pic:pic>
              </a:graphicData>
            </a:graphic>
          </wp:inline>
        </w:drawing>
      </w:r>
    </w:p>
    <w:p w14:paraId="29928482" w14:textId="77777777" w:rsidR="0072104B" w:rsidRPr="00D46882" w:rsidRDefault="0072104B" w:rsidP="00843B83">
      <w:pPr>
        <w:pStyle w:val="ListParagraph"/>
        <w:numPr>
          <w:ilvl w:val="0"/>
          <w:numId w:val="144"/>
        </w:numPr>
        <w:tabs>
          <w:tab w:val="left" w:pos="4207"/>
        </w:tabs>
        <w:spacing w:after="60" w:line="240" w:lineRule="auto"/>
      </w:pPr>
      <w:r>
        <w:rPr>
          <w:lang w:val="en-US"/>
        </w:rPr>
        <w:t>Tiếp nhận công văn đến</w:t>
      </w:r>
    </w:p>
    <w:p w14:paraId="74F23B47" w14:textId="77777777" w:rsidR="0072104B" w:rsidRPr="004D080E" w:rsidRDefault="0072104B" w:rsidP="00843B83">
      <w:pPr>
        <w:pStyle w:val="ListParagraph"/>
        <w:numPr>
          <w:ilvl w:val="1"/>
          <w:numId w:val="144"/>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0BD8FAA6" w14:textId="77777777" w:rsidR="0072104B" w:rsidRDefault="0072104B" w:rsidP="00843B83">
      <w:pPr>
        <w:pStyle w:val="ListParagraph"/>
        <w:numPr>
          <w:ilvl w:val="0"/>
          <w:numId w:val="144"/>
        </w:numPr>
        <w:tabs>
          <w:tab w:val="left" w:pos="4207"/>
        </w:tabs>
        <w:spacing w:after="60" w:line="240" w:lineRule="auto"/>
      </w:pPr>
      <w:r>
        <w:t>Phê duyệt và chỉ đạo thực hiện</w:t>
      </w:r>
    </w:p>
    <w:p w14:paraId="1E145C7E" w14:textId="77777777" w:rsidR="0072104B" w:rsidRDefault="0072104B" w:rsidP="00843B83">
      <w:pPr>
        <w:pStyle w:val="ListParagraph"/>
        <w:numPr>
          <w:ilvl w:val="1"/>
          <w:numId w:val="144"/>
        </w:numPr>
        <w:tabs>
          <w:tab w:val="left" w:pos="4207"/>
        </w:tabs>
        <w:spacing w:after="60" w:line="240" w:lineRule="auto"/>
      </w:pPr>
      <w:r>
        <w:fldChar w:fldCharType="begin"/>
      </w:r>
      <w:r>
        <w:instrText xml:space="preserve"> REF _Ref19807144 \r \h  \* MERGEFORMAT </w:instrText>
      </w:r>
      <w:r>
        <w:fldChar w:fldCharType="separate"/>
      </w:r>
      <w:r w:rsidR="002135F6">
        <w:t xml:space="preserve">UC 051 - </w:t>
      </w:r>
      <w:r>
        <w:fldChar w:fldCharType="end"/>
      </w:r>
      <w:r>
        <w:fldChar w:fldCharType="begin"/>
      </w:r>
      <w:r>
        <w:instrText xml:space="preserve"> REF _Ref19807149 \h  \* MERGEFORMAT </w:instrText>
      </w:r>
      <w:r>
        <w:fldChar w:fldCharType="separate"/>
      </w:r>
      <w:r w:rsidR="002135F6" w:rsidRPr="00FD7DBA">
        <w:t>Phê duyệt và chỉ đạo thực hiện</w:t>
      </w:r>
      <w:r w:rsidR="002135F6">
        <w:t xml:space="preserve"> </w:t>
      </w:r>
      <w:r>
        <w:fldChar w:fldCharType="end"/>
      </w:r>
    </w:p>
    <w:p w14:paraId="0E2D0B5E" w14:textId="77777777" w:rsidR="0072104B" w:rsidRPr="00490B19" w:rsidRDefault="0072104B" w:rsidP="00843B83">
      <w:pPr>
        <w:pStyle w:val="ListParagraph"/>
        <w:numPr>
          <w:ilvl w:val="0"/>
          <w:numId w:val="144"/>
        </w:numPr>
        <w:spacing w:after="60" w:line="240" w:lineRule="auto"/>
        <w:rPr>
          <w:lang w:val="en-US"/>
        </w:rPr>
      </w:pPr>
      <w:r>
        <w:rPr>
          <w:lang w:val="en-US"/>
        </w:rPr>
        <w:t>Nhập thông tin hồ sơ</w:t>
      </w:r>
    </w:p>
    <w:p w14:paraId="7119D476" w14:textId="166747E3" w:rsidR="0072104B" w:rsidRDefault="00474305" w:rsidP="00843B83">
      <w:pPr>
        <w:pStyle w:val="ListParagraph"/>
        <w:numPr>
          <w:ilvl w:val="1"/>
          <w:numId w:val="144"/>
        </w:numPr>
        <w:tabs>
          <w:tab w:val="left" w:pos="2697"/>
        </w:tabs>
        <w:spacing w:after="60" w:line="240" w:lineRule="auto"/>
      </w:pPr>
      <w:r>
        <w:fldChar w:fldCharType="begin"/>
      </w:r>
      <w:r>
        <w:instrText xml:space="preserve"> REF _Ref21444007 \r \h </w:instrText>
      </w:r>
      <w:r>
        <w:fldChar w:fldCharType="separate"/>
      </w:r>
      <w:r w:rsidR="002135F6">
        <w:t xml:space="preserve">UC 047 - </w:t>
      </w:r>
      <w:r>
        <w:fldChar w:fldCharType="end"/>
      </w:r>
      <w:r>
        <w:fldChar w:fldCharType="begin"/>
      </w:r>
      <w:r>
        <w:instrText xml:space="preserve"> REF _Ref21444007 \h </w:instrText>
      </w:r>
      <w:r>
        <w:fldChar w:fldCharType="separate"/>
      </w:r>
      <w:r w:rsidR="002135F6">
        <w:t>Nhập hồ sơ gửi trực tiếp của hồ sơ Khôi phục thiết bị lưu khóa bí mật</w:t>
      </w:r>
      <w:r>
        <w:fldChar w:fldCharType="end"/>
      </w:r>
    </w:p>
    <w:p w14:paraId="06F89F5E" w14:textId="77777777" w:rsidR="0072104B" w:rsidRDefault="0072104B" w:rsidP="00843B83">
      <w:pPr>
        <w:pStyle w:val="ListParagraph"/>
        <w:numPr>
          <w:ilvl w:val="0"/>
          <w:numId w:val="144"/>
        </w:numPr>
        <w:spacing w:after="60" w:line="240" w:lineRule="auto"/>
      </w:pPr>
      <w:r>
        <w:rPr>
          <w:lang w:val="en-US"/>
        </w:rPr>
        <w:t>Kiểm tra thông tin CTS đăng ký</w:t>
      </w:r>
      <w:r>
        <w:t xml:space="preserve"> hồ sơ</w:t>
      </w:r>
    </w:p>
    <w:p w14:paraId="0B068D3A" w14:textId="77777777" w:rsidR="0072104B" w:rsidRDefault="0072104B" w:rsidP="00843B83">
      <w:pPr>
        <w:pStyle w:val="ListParagraph"/>
        <w:numPr>
          <w:ilvl w:val="1"/>
          <w:numId w:val="144"/>
        </w:numPr>
        <w:spacing w:after="60" w:line="240" w:lineRule="auto"/>
      </w:pPr>
      <w:r>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1564A6C4" w14:textId="77777777" w:rsidR="0072104B" w:rsidRDefault="0072104B" w:rsidP="00843B83">
      <w:pPr>
        <w:pStyle w:val="ListParagraph"/>
        <w:numPr>
          <w:ilvl w:val="1"/>
          <w:numId w:val="144"/>
        </w:numPr>
        <w:spacing w:after="60" w:line="240" w:lineRule="auto"/>
      </w:pPr>
      <w:r>
        <w:lastRenderedPageBreak/>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515E65A0" w14:textId="77777777" w:rsidR="0072104B" w:rsidRDefault="0072104B" w:rsidP="00843B83">
      <w:pPr>
        <w:pStyle w:val="ListParagraph"/>
        <w:numPr>
          <w:ilvl w:val="1"/>
          <w:numId w:val="144"/>
        </w:numPr>
        <w:tabs>
          <w:tab w:val="left" w:pos="4207"/>
        </w:tabs>
        <w:spacing w:after="60" w:line="240" w:lineRule="auto"/>
      </w:pPr>
      <w:r>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36A14DD9" w14:textId="65344084" w:rsidR="0072104B" w:rsidRPr="00923C29" w:rsidRDefault="0072104B" w:rsidP="00843B83">
      <w:pPr>
        <w:pStyle w:val="ListParagraph"/>
        <w:numPr>
          <w:ilvl w:val="0"/>
          <w:numId w:val="144"/>
        </w:numPr>
        <w:tabs>
          <w:tab w:val="left" w:pos="4207"/>
        </w:tabs>
        <w:spacing w:after="60" w:line="240" w:lineRule="auto"/>
      </w:pPr>
      <w:r>
        <w:rPr>
          <w:lang w:val="en-US"/>
        </w:rPr>
        <w:t>Khôi phục thiết bị lưu khóa bí mật</w:t>
      </w:r>
    </w:p>
    <w:p w14:paraId="47BF20FE" w14:textId="77777777" w:rsidR="00923C29" w:rsidRDefault="00923C29" w:rsidP="00843B83">
      <w:pPr>
        <w:pStyle w:val="ListParagraph"/>
        <w:numPr>
          <w:ilvl w:val="1"/>
          <w:numId w:val="144"/>
        </w:numPr>
        <w:tabs>
          <w:tab w:val="left" w:pos="4207"/>
        </w:tabs>
        <w:spacing w:after="60" w:line="240" w:lineRule="auto"/>
      </w:pPr>
      <w:r>
        <w:rPr>
          <w:lang w:val="en-US"/>
        </w:rPr>
        <w:fldChar w:fldCharType="begin"/>
      </w:r>
      <w:r>
        <w:instrText xml:space="preserve"> REF _Ref21444234 \r \h </w:instrText>
      </w:r>
      <w:r>
        <w:rPr>
          <w:lang w:val="en-US"/>
        </w:rPr>
      </w:r>
      <w:r>
        <w:rPr>
          <w:lang w:val="en-US"/>
        </w:rPr>
        <w:fldChar w:fldCharType="separate"/>
      </w:r>
      <w:r w:rsidR="002135F6">
        <w:t xml:space="preserve">UC 022 - </w:t>
      </w:r>
      <w:r>
        <w:rPr>
          <w:lang w:val="en-US"/>
        </w:rPr>
        <w:fldChar w:fldCharType="end"/>
      </w:r>
      <w:r>
        <w:rPr>
          <w:lang w:val="en-US"/>
        </w:rPr>
        <w:fldChar w:fldCharType="begin"/>
      </w:r>
      <w:r>
        <w:rPr>
          <w:lang w:val="en-US"/>
        </w:rPr>
        <w:instrText xml:space="preserve"> REF _Ref21444234 \h </w:instrText>
      </w:r>
      <w:r>
        <w:rPr>
          <w:lang w:val="en-US"/>
        </w:rPr>
      </w:r>
      <w:r>
        <w:rPr>
          <w:lang w:val="en-US"/>
        </w:rPr>
        <w:fldChar w:fldCharType="separate"/>
      </w:r>
      <w:r w:rsidR="002135F6">
        <w:t>Khôi phục</w:t>
      </w:r>
      <w:r w:rsidR="002135F6" w:rsidRPr="009B68C0">
        <w:t xml:space="preserve"> thiết bị lưu khóa bí mật</w:t>
      </w:r>
      <w:r>
        <w:rPr>
          <w:lang w:val="en-US"/>
        </w:rPr>
        <w:fldChar w:fldCharType="end"/>
      </w:r>
    </w:p>
    <w:p w14:paraId="193F9104" w14:textId="77777777" w:rsidR="0072104B" w:rsidRDefault="0072104B" w:rsidP="00843B83">
      <w:pPr>
        <w:pStyle w:val="ListParagraph"/>
        <w:numPr>
          <w:ilvl w:val="0"/>
          <w:numId w:val="144"/>
        </w:numPr>
        <w:tabs>
          <w:tab w:val="left" w:pos="4207"/>
        </w:tabs>
        <w:spacing w:after="60" w:line="240" w:lineRule="auto"/>
      </w:pPr>
      <w:r>
        <w:t>Bổ sung hồ sơ</w:t>
      </w:r>
    </w:p>
    <w:p w14:paraId="36AB0E9C" w14:textId="77777777" w:rsidR="0072104B" w:rsidRDefault="0072104B" w:rsidP="00843B83">
      <w:pPr>
        <w:pStyle w:val="ListParagraph"/>
        <w:numPr>
          <w:ilvl w:val="1"/>
          <w:numId w:val="144"/>
        </w:numPr>
        <w:tabs>
          <w:tab w:val="left" w:pos="4207"/>
        </w:tabs>
        <w:spacing w:after="60" w:line="240" w:lineRule="auto"/>
      </w:pPr>
      <w:r>
        <w:fldChar w:fldCharType="begin"/>
      </w:r>
      <w:r>
        <w:instrText xml:space="preserve"> REF _Ref19807330 \r \h  \* MERGEFORMAT </w:instrText>
      </w:r>
      <w:r>
        <w:fldChar w:fldCharType="separate"/>
      </w:r>
      <w:r w:rsidR="002135F6">
        <w:t xml:space="preserve">UC 018 - </w:t>
      </w:r>
      <w:r>
        <w:fldChar w:fldCharType="end"/>
      </w:r>
      <w:r>
        <w:fldChar w:fldCharType="begin"/>
      </w:r>
      <w:r>
        <w:instrText xml:space="preserve"> REF _Ref19807333 \h  \* MERGEFORMAT </w:instrText>
      </w:r>
      <w:r>
        <w:fldChar w:fldCharType="separate"/>
      </w:r>
      <w:r w:rsidR="002135F6">
        <w:t>Bổ sung hồ sơ khi có yêu cầu</w:t>
      </w:r>
      <w:r>
        <w:fldChar w:fldCharType="end"/>
      </w:r>
    </w:p>
    <w:p w14:paraId="3EDAF8FB" w14:textId="77777777" w:rsidR="0072104B" w:rsidRDefault="0072104B" w:rsidP="00BC0773"/>
    <w:p w14:paraId="535282C9" w14:textId="77777777" w:rsidR="00086F58" w:rsidRPr="00363658" w:rsidRDefault="00086F58" w:rsidP="00086F58">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9"/>
        <w:gridCol w:w="1199"/>
        <w:gridCol w:w="1915"/>
        <w:gridCol w:w="1738"/>
        <w:gridCol w:w="1948"/>
        <w:gridCol w:w="1508"/>
      </w:tblGrid>
      <w:tr w:rsidR="00086F58" w14:paraId="71E69518" w14:textId="77777777" w:rsidTr="009601DF">
        <w:trPr>
          <w:cnfStyle w:val="100000000000" w:firstRow="1" w:lastRow="0" w:firstColumn="0" w:lastColumn="0" w:oddVBand="0" w:evenVBand="0" w:oddHBand="0" w:evenHBand="0" w:firstRowFirstColumn="0" w:firstRowLastColumn="0" w:lastRowFirstColumn="0" w:lastRowLastColumn="0"/>
        </w:trPr>
        <w:tc>
          <w:tcPr>
            <w:tcW w:w="393" w:type="pct"/>
          </w:tcPr>
          <w:p w14:paraId="1F702DC4" w14:textId="77777777" w:rsidR="00086F58" w:rsidRDefault="00086F58" w:rsidP="00CC6C66">
            <w:pPr>
              <w:tabs>
                <w:tab w:val="left" w:pos="4207"/>
              </w:tabs>
              <w:spacing w:after="60" w:line="240" w:lineRule="auto"/>
              <w:jc w:val="left"/>
            </w:pPr>
            <w:r>
              <w:t>STT</w:t>
            </w:r>
          </w:p>
        </w:tc>
        <w:tc>
          <w:tcPr>
            <w:tcW w:w="665" w:type="pct"/>
          </w:tcPr>
          <w:p w14:paraId="2D987C64" w14:textId="77777777" w:rsidR="00086F58" w:rsidRDefault="00086F58" w:rsidP="00CC6C66">
            <w:pPr>
              <w:tabs>
                <w:tab w:val="left" w:pos="4207"/>
              </w:tabs>
              <w:spacing w:after="60" w:line="240" w:lineRule="auto"/>
              <w:jc w:val="left"/>
            </w:pPr>
            <w:r>
              <w:t>Tác nhân</w:t>
            </w:r>
          </w:p>
        </w:tc>
        <w:tc>
          <w:tcPr>
            <w:tcW w:w="1062" w:type="pct"/>
          </w:tcPr>
          <w:p w14:paraId="4DE8C70B" w14:textId="77777777" w:rsidR="00086F58" w:rsidRDefault="00086F58" w:rsidP="00CC6C66">
            <w:pPr>
              <w:tabs>
                <w:tab w:val="left" w:pos="4207"/>
              </w:tabs>
              <w:spacing w:after="60" w:line="240" w:lineRule="auto"/>
              <w:jc w:val="left"/>
            </w:pPr>
            <w:r>
              <w:t>Trạng thái ban đầu</w:t>
            </w:r>
          </w:p>
        </w:tc>
        <w:tc>
          <w:tcPr>
            <w:tcW w:w="964" w:type="pct"/>
          </w:tcPr>
          <w:p w14:paraId="7628CC1B" w14:textId="77777777" w:rsidR="00086F58" w:rsidRDefault="00086F58" w:rsidP="00CC6C66">
            <w:pPr>
              <w:tabs>
                <w:tab w:val="left" w:pos="4207"/>
              </w:tabs>
              <w:spacing w:after="60" w:line="240" w:lineRule="auto"/>
              <w:jc w:val="left"/>
            </w:pPr>
            <w:r>
              <w:t>Hành động</w:t>
            </w:r>
          </w:p>
        </w:tc>
        <w:tc>
          <w:tcPr>
            <w:tcW w:w="1080" w:type="pct"/>
          </w:tcPr>
          <w:p w14:paraId="162B2338" w14:textId="77777777" w:rsidR="00086F58" w:rsidRDefault="00086F58" w:rsidP="00CC6C66">
            <w:pPr>
              <w:tabs>
                <w:tab w:val="left" w:pos="4207"/>
              </w:tabs>
              <w:spacing w:after="60" w:line="240" w:lineRule="auto"/>
              <w:jc w:val="left"/>
            </w:pPr>
            <w:r>
              <w:t>Trạng thái kế tiếp</w:t>
            </w:r>
          </w:p>
        </w:tc>
        <w:tc>
          <w:tcPr>
            <w:tcW w:w="837" w:type="pct"/>
          </w:tcPr>
          <w:p w14:paraId="0FF2D51E" w14:textId="77777777" w:rsidR="00086F58" w:rsidRDefault="00086F58" w:rsidP="00CC6C66">
            <w:pPr>
              <w:tabs>
                <w:tab w:val="left" w:pos="4207"/>
              </w:tabs>
              <w:spacing w:after="60" w:line="240" w:lineRule="auto"/>
              <w:jc w:val="left"/>
            </w:pPr>
            <w:r>
              <w:t>Bước trong quy trình</w:t>
            </w:r>
          </w:p>
        </w:tc>
      </w:tr>
      <w:tr w:rsidR="00E3703F" w14:paraId="5E6A1A4F" w14:textId="77777777" w:rsidTr="009601DF">
        <w:tc>
          <w:tcPr>
            <w:tcW w:w="393" w:type="pct"/>
            <w:vAlign w:val="center"/>
          </w:tcPr>
          <w:p w14:paraId="35F2B893" w14:textId="77777777" w:rsidR="00E3703F" w:rsidRDefault="00E3703F" w:rsidP="00843B83">
            <w:pPr>
              <w:pStyle w:val="ListParagraph"/>
              <w:numPr>
                <w:ilvl w:val="0"/>
                <w:numId w:val="177"/>
              </w:numPr>
              <w:tabs>
                <w:tab w:val="left" w:pos="4207"/>
              </w:tabs>
              <w:spacing w:after="60" w:line="240" w:lineRule="auto"/>
              <w:ind w:left="454" w:hanging="227"/>
              <w:jc w:val="left"/>
            </w:pPr>
          </w:p>
        </w:tc>
        <w:tc>
          <w:tcPr>
            <w:tcW w:w="665" w:type="pct"/>
            <w:vAlign w:val="center"/>
          </w:tcPr>
          <w:p w14:paraId="3B9FA6CF" w14:textId="21ED4A2F" w:rsidR="00E3703F" w:rsidRDefault="00E3703F" w:rsidP="00E3703F">
            <w:pPr>
              <w:tabs>
                <w:tab w:val="left" w:pos="4207"/>
              </w:tabs>
              <w:spacing w:after="60" w:line="240" w:lineRule="auto"/>
              <w:jc w:val="left"/>
            </w:pPr>
            <w:r>
              <w:t>Văn thư</w:t>
            </w:r>
          </w:p>
        </w:tc>
        <w:tc>
          <w:tcPr>
            <w:tcW w:w="1062" w:type="pct"/>
            <w:vAlign w:val="center"/>
          </w:tcPr>
          <w:p w14:paraId="76CF3102" w14:textId="27439E87" w:rsidR="00E3703F" w:rsidRDefault="00E3703F" w:rsidP="00E3703F">
            <w:pPr>
              <w:tabs>
                <w:tab w:val="left" w:pos="4207"/>
              </w:tabs>
              <w:spacing w:after="60" w:line="240" w:lineRule="auto"/>
              <w:jc w:val="left"/>
            </w:pPr>
            <w:r>
              <w:rPr>
                <w:i/>
              </w:rPr>
              <w:t>(Không có)</w:t>
            </w:r>
          </w:p>
        </w:tc>
        <w:tc>
          <w:tcPr>
            <w:tcW w:w="964" w:type="pct"/>
            <w:vAlign w:val="center"/>
          </w:tcPr>
          <w:p w14:paraId="05980374" w14:textId="68257662" w:rsidR="00E3703F" w:rsidRDefault="00E3703F" w:rsidP="00E3703F">
            <w:pPr>
              <w:tabs>
                <w:tab w:val="left" w:pos="4207"/>
              </w:tabs>
              <w:spacing w:after="60" w:line="240" w:lineRule="auto"/>
              <w:jc w:val="left"/>
            </w:pPr>
            <w:r>
              <w:t>Tiếp nhận văn bản đến</w:t>
            </w:r>
          </w:p>
        </w:tc>
        <w:tc>
          <w:tcPr>
            <w:tcW w:w="1080" w:type="pct"/>
            <w:vAlign w:val="center"/>
          </w:tcPr>
          <w:p w14:paraId="33C93802" w14:textId="003B898A" w:rsidR="00E3703F" w:rsidRDefault="00E3703F" w:rsidP="00E3703F">
            <w:pPr>
              <w:tabs>
                <w:tab w:val="left" w:pos="4207"/>
              </w:tabs>
              <w:spacing w:after="60" w:line="240" w:lineRule="auto"/>
              <w:jc w:val="left"/>
            </w:pPr>
            <w:r>
              <w:t>Trình lãnh đạo Cục</w:t>
            </w:r>
          </w:p>
        </w:tc>
        <w:tc>
          <w:tcPr>
            <w:tcW w:w="837" w:type="pct"/>
            <w:vAlign w:val="center"/>
          </w:tcPr>
          <w:p w14:paraId="4976676A" w14:textId="28189FC9" w:rsidR="00E3703F" w:rsidRPr="00363658" w:rsidRDefault="00E3703F" w:rsidP="00E3703F">
            <w:pPr>
              <w:tabs>
                <w:tab w:val="left" w:pos="4207"/>
              </w:tabs>
              <w:spacing w:after="60" w:line="240" w:lineRule="auto"/>
              <w:jc w:val="center"/>
            </w:pPr>
            <w:r>
              <w:t>[1]</w:t>
            </w:r>
          </w:p>
        </w:tc>
      </w:tr>
      <w:tr w:rsidR="00E3703F" w14:paraId="2CC88971" w14:textId="77777777" w:rsidTr="009601DF">
        <w:tc>
          <w:tcPr>
            <w:tcW w:w="393" w:type="pct"/>
            <w:vAlign w:val="center"/>
          </w:tcPr>
          <w:p w14:paraId="0A3E41A0" w14:textId="77777777" w:rsidR="00E3703F" w:rsidRDefault="00E3703F" w:rsidP="00843B83">
            <w:pPr>
              <w:pStyle w:val="ListParagraph"/>
              <w:numPr>
                <w:ilvl w:val="0"/>
                <w:numId w:val="177"/>
              </w:numPr>
              <w:tabs>
                <w:tab w:val="left" w:pos="4207"/>
              </w:tabs>
              <w:spacing w:after="60" w:line="240" w:lineRule="auto"/>
              <w:ind w:left="454" w:hanging="227"/>
              <w:jc w:val="left"/>
            </w:pPr>
          </w:p>
        </w:tc>
        <w:tc>
          <w:tcPr>
            <w:tcW w:w="665" w:type="pct"/>
            <w:vAlign w:val="center"/>
          </w:tcPr>
          <w:p w14:paraId="1168486E" w14:textId="071810E2" w:rsidR="00E3703F" w:rsidRDefault="00E3703F" w:rsidP="00E3703F">
            <w:pPr>
              <w:tabs>
                <w:tab w:val="left" w:pos="4207"/>
              </w:tabs>
              <w:spacing w:after="60" w:line="240" w:lineRule="auto"/>
              <w:jc w:val="left"/>
            </w:pPr>
            <w:r>
              <w:t>Lãnh đạo Cục</w:t>
            </w:r>
          </w:p>
        </w:tc>
        <w:tc>
          <w:tcPr>
            <w:tcW w:w="1062" w:type="pct"/>
            <w:vAlign w:val="center"/>
          </w:tcPr>
          <w:p w14:paraId="68AF6B5E" w14:textId="414C65DA" w:rsidR="00E3703F" w:rsidRPr="009A1497" w:rsidRDefault="00E3703F" w:rsidP="00E3703F">
            <w:pPr>
              <w:tabs>
                <w:tab w:val="left" w:pos="4207"/>
              </w:tabs>
              <w:spacing w:after="60" w:line="240" w:lineRule="auto"/>
              <w:jc w:val="left"/>
              <w:rPr>
                <w:i/>
              </w:rPr>
            </w:pPr>
            <w:r>
              <w:t>Trình lãnh đạo Cục</w:t>
            </w:r>
          </w:p>
        </w:tc>
        <w:tc>
          <w:tcPr>
            <w:tcW w:w="964" w:type="pct"/>
            <w:vAlign w:val="center"/>
          </w:tcPr>
          <w:p w14:paraId="2CB6D2F6" w14:textId="2AEC2372" w:rsidR="00E3703F" w:rsidRDefault="00E3703F" w:rsidP="00E3703F">
            <w:pPr>
              <w:tabs>
                <w:tab w:val="left" w:pos="4207"/>
              </w:tabs>
              <w:spacing w:after="60" w:line="240" w:lineRule="auto"/>
              <w:jc w:val="left"/>
            </w:pPr>
            <w:r>
              <w:t>Phê duyệt thực hiện</w:t>
            </w:r>
          </w:p>
        </w:tc>
        <w:tc>
          <w:tcPr>
            <w:tcW w:w="1080" w:type="pct"/>
            <w:vAlign w:val="center"/>
          </w:tcPr>
          <w:p w14:paraId="7CC7EAB9" w14:textId="40188D01" w:rsidR="00E3703F" w:rsidRPr="00363658" w:rsidRDefault="00E3703F" w:rsidP="00E3703F">
            <w:pPr>
              <w:tabs>
                <w:tab w:val="left" w:pos="4207"/>
              </w:tabs>
              <w:spacing w:after="60" w:line="240" w:lineRule="auto"/>
              <w:jc w:val="left"/>
            </w:pPr>
            <w:r w:rsidRPr="00363658">
              <w:t>Chờ tiếp nhận hồ sơ</w:t>
            </w:r>
            <w:r>
              <w:t xml:space="preserve"> trực tiếp</w:t>
            </w:r>
          </w:p>
        </w:tc>
        <w:tc>
          <w:tcPr>
            <w:tcW w:w="837" w:type="pct"/>
            <w:vAlign w:val="center"/>
          </w:tcPr>
          <w:p w14:paraId="1C84C6BA" w14:textId="53B6A0A9" w:rsidR="00E3703F" w:rsidRDefault="00E3703F" w:rsidP="00E3703F">
            <w:pPr>
              <w:tabs>
                <w:tab w:val="left" w:pos="4207"/>
              </w:tabs>
              <w:spacing w:after="60" w:line="240" w:lineRule="auto"/>
              <w:jc w:val="center"/>
            </w:pPr>
            <w:r>
              <w:t>[2]</w:t>
            </w:r>
          </w:p>
        </w:tc>
      </w:tr>
      <w:tr w:rsidR="00E3703F" w14:paraId="018A7FA1" w14:textId="77777777" w:rsidTr="009601DF">
        <w:tc>
          <w:tcPr>
            <w:tcW w:w="393" w:type="pct"/>
            <w:vAlign w:val="center"/>
          </w:tcPr>
          <w:p w14:paraId="21119859" w14:textId="77777777" w:rsidR="00E3703F" w:rsidRDefault="00E3703F" w:rsidP="00843B83">
            <w:pPr>
              <w:pStyle w:val="ListParagraph"/>
              <w:numPr>
                <w:ilvl w:val="0"/>
                <w:numId w:val="177"/>
              </w:numPr>
              <w:tabs>
                <w:tab w:val="left" w:pos="4207"/>
              </w:tabs>
              <w:spacing w:after="60" w:line="240" w:lineRule="auto"/>
              <w:ind w:left="454" w:hanging="227"/>
              <w:jc w:val="left"/>
            </w:pPr>
          </w:p>
        </w:tc>
        <w:tc>
          <w:tcPr>
            <w:tcW w:w="665" w:type="pct"/>
            <w:vMerge w:val="restart"/>
            <w:vAlign w:val="center"/>
          </w:tcPr>
          <w:p w14:paraId="3B0E476E" w14:textId="08E628DF" w:rsidR="00E3703F" w:rsidRDefault="00E3703F" w:rsidP="00E3703F">
            <w:pPr>
              <w:tabs>
                <w:tab w:val="left" w:pos="4207"/>
              </w:tabs>
              <w:spacing w:after="60" w:line="240" w:lineRule="auto"/>
              <w:jc w:val="left"/>
            </w:pPr>
            <w:r>
              <w:t>Bộ phận tiếp nhận hồ sơ</w:t>
            </w:r>
          </w:p>
        </w:tc>
        <w:tc>
          <w:tcPr>
            <w:tcW w:w="1062" w:type="pct"/>
            <w:vAlign w:val="center"/>
          </w:tcPr>
          <w:p w14:paraId="2DD70A2C" w14:textId="00BAADC2" w:rsidR="00E3703F" w:rsidRPr="009A1497" w:rsidRDefault="00E3703F" w:rsidP="00E3703F">
            <w:pPr>
              <w:tabs>
                <w:tab w:val="left" w:pos="4207"/>
              </w:tabs>
              <w:spacing w:after="60" w:line="240" w:lineRule="auto"/>
              <w:jc w:val="left"/>
              <w:rPr>
                <w:i/>
              </w:rPr>
            </w:pPr>
            <w:r w:rsidRPr="00363658">
              <w:t>Chờ tiếp nhận hồ sơ</w:t>
            </w:r>
            <w:r>
              <w:t xml:space="preserve"> trực tiếp</w:t>
            </w:r>
          </w:p>
        </w:tc>
        <w:tc>
          <w:tcPr>
            <w:tcW w:w="964" w:type="pct"/>
            <w:vAlign w:val="center"/>
          </w:tcPr>
          <w:p w14:paraId="2DAE1134" w14:textId="14A8AE8A" w:rsidR="00E3703F" w:rsidRDefault="00E3703F" w:rsidP="00E3703F">
            <w:pPr>
              <w:tabs>
                <w:tab w:val="left" w:pos="4207"/>
              </w:tabs>
              <w:spacing w:after="60" w:line="240" w:lineRule="auto"/>
              <w:jc w:val="left"/>
            </w:pPr>
            <w:r>
              <w:t>Tiếp nhận hồ sơ trực tiếp</w:t>
            </w:r>
          </w:p>
        </w:tc>
        <w:tc>
          <w:tcPr>
            <w:tcW w:w="1080" w:type="pct"/>
            <w:vAlign w:val="center"/>
          </w:tcPr>
          <w:p w14:paraId="09D6BBDB" w14:textId="263CAD6A" w:rsidR="00E3703F" w:rsidRPr="00363658" w:rsidRDefault="00E3703F" w:rsidP="00E3703F">
            <w:pPr>
              <w:tabs>
                <w:tab w:val="left" w:pos="4207"/>
              </w:tabs>
              <w:spacing w:after="60" w:line="240" w:lineRule="auto"/>
              <w:jc w:val="left"/>
            </w:pPr>
            <w:r>
              <w:t>Chờ xử lý chuyên ngành</w:t>
            </w:r>
          </w:p>
        </w:tc>
        <w:tc>
          <w:tcPr>
            <w:tcW w:w="837" w:type="pct"/>
            <w:vAlign w:val="center"/>
          </w:tcPr>
          <w:p w14:paraId="0DF16A5F" w14:textId="203E478B" w:rsidR="00E3703F" w:rsidRDefault="00E3703F" w:rsidP="00E3703F">
            <w:pPr>
              <w:tabs>
                <w:tab w:val="left" w:pos="4207"/>
              </w:tabs>
              <w:spacing w:after="60" w:line="240" w:lineRule="auto"/>
              <w:jc w:val="center"/>
            </w:pPr>
            <w:r>
              <w:t>[3]</w:t>
            </w:r>
          </w:p>
        </w:tc>
      </w:tr>
      <w:tr w:rsidR="00E3703F" w14:paraId="2A13810C" w14:textId="77777777" w:rsidTr="009601DF">
        <w:tc>
          <w:tcPr>
            <w:tcW w:w="393" w:type="pct"/>
            <w:vAlign w:val="center"/>
          </w:tcPr>
          <w:p w14:paraId="7329510B" w14:textId="77777777" w:rsidR="00E3703F" w:rsidRDefault="00E3703F" w:rsidP="00843B83">
            <w:pPr>
              <w:pStyle w:val="ListParagraph"/>
              <w:numPr>
                <w:ilvl w:val="0"/>
                <w:numId w:val="177"/>
              </w:numPr>
              <w:tabs>
                <w:tab w:val="left" w:pos="4207"/>
              </w:tabs>
              <w:spacing w:after="60" w:line="240" w:lineRule="auto"/>
              <w:ind w:left="454" w:hanging="227"/>
              <w:jc w:val="left"/>
            </w:pPr>
          </w:p>
        </w:tc>
        <w:tc>
          <w:tcPr>
            <w:tcW w:w="665" w:type="pct"/>
            <w:vMerge/>
            <w:vAlign w:val="center"/>
          </w:tcPr>
          <w:p w14:paraId="1316F754" w14:textId="77777777" w:rsidR="00E3703F" w:rsidRDefault="00E3703F" w:rsidP="00E3703F">
            <w:pPr>
              <w:tabs>
                <w:tab w:val="left" w:pos="4207"/>
              </w:tabs>
              <w:spacing w:after="60" w:line="240" w:lineRule="auto"/>
              <w:jc w:val="left"/>
            </w:pPr>
          </w:p>
        </w:tc>
        <w:tc>
          <w:tcPr>
            <w:tcW w:w="1062" w:type="pct"/>
            <w:vMerge w:val="restart"/>
            <w:vAlign w:val="center"/>
          </w:tcPr>
          <w:p w14:paraId="731B0D61" w14:textId="00D59337" w:rsidR="00E3703F" w:rsidRPr="009A1497" w:rsidRDefault="00E3703F" w:rsidP="00E3703F">
            <w:pPr>
              <w:tabs>
                <w:tab w:val="left" w:pos="4207"/>
              </w:tabs>
              <w:spacing w:after="60" w:line="240" w:lineRule="auto"/>
              <w:jc w:val="left"/>
              <w:rPr>
                <w:i/>
              </w:rPr>
            </w:pPr>
            <w:r>
              <w:t>Chờ xử lý chuyên ngành</w:t>
            </w:r>
          </w:p>
        </w:tc>
        <w:tc>
          <w:tcPr>
            <w:tcW w:w="964" w:type="pct"/>
            <w:vAlign w:val="center"/>
          </w:tcPr>
          <w:p w14:paraId="6FDD4775" w14:textId="1C7D5CB1" w:rsidR="00E3703F" w:rsidRDefault="00E3703F" w:rsidP="00E3703F">
            <w:pPr>
              <w:tabs>
                <w:tab w:val="left" w:pos="4207"/>
              </w:tabs>
              <w:spacing w:after="60" w:line="240" w:lineRule="auto"/>
              <w:jc w:val="left"/>
            </w:pPr>
            <w:r>
              <w:t>Xử lý chuyên ngành</w:t>
            </w:r>
          </w:p>
        </w:tc>
        <w:tc>
          <w:tcPr>
            <w:tcW w:w="1080" w:type="pct"/>
            <w:vAlign w:val="center"/>
          </w:tcPr>
          <w:p w14:paraId="170B5236" w14:textId="7E2112B8" w:rsidR="00E3703F" w:rsidRPr="00363658" w:rsidRDefault="00E3703F" w:rsidP="00E3703F">
            <w:pPr>
              <w:tabs>
                <w:tab w:val="left" w:pos="4207"/>
              </w:tabs>
              <w:spacing w:after="60" w:line="240" w:lineRule="auto"/>
              <w:jc w:val="left"/>
            </w:pPr>
            <w:r>
              <w:t>Đã phê duyệt, chờ cơ quan, tổ chức tự khôi phục thiết bị</w:t>
            </w:r>
          </w:p>
        </w:tc>
        <w:tc>
          <w:tcPr>
            <w:tcW w:w="837" w:type="pct"/>
            <w:vAlign w:val="center"/>
          </w:tcPr>
          <w:p w14:paraId="285D9B17" w14:textId="55D820CB" w:rsidR="00E3703F" w:rsidRDefault="00E3703F" w:rsidP="00E3703F">
            <w:pPr>
              <w:tabs>
                <w:tab w:val="left" w:pos="4207"/>
              </w:tabs>
              <w:spacing w:after="60" w:line="240" w:lineRule="auto"/>
              <w:jc w:val="center"/>
            </w:pPr>
            <w:r>
              <w:t>[4]</w:t>
            </w:r>
          </w:p>
        </w:tc>
      </w:tr>
      <w:tr w:rsidR="00E3703F" w14:paraId="7C8A6997" w14:textId="77777777" w:rsidTr="009601DF">
        <w:tc>
          <w:tcPr>
            <w:tcW w:w="393" w:type="pct"/>
            <w:vAlign w:val="center"/>
          </w:tcPr>
          <w:p w14:paraId="6F5EA0E2" w14:textId="77777777" w:rsidR="00E3703F" w:rsidRDefault="00E3703F" w:rsidP="00843B83">
            <w:pPr>
              <w:pStyle w:val="ListParagraph"/>
              <w:numPr>
                <w:ilvl w:val="0"/>
                <w:numId w:val="177"/>
              </w:numPr>
              <w:tabs>
                <w:tab w:val="left" w:pos="4207"/>
              </w:tabs>
              <w:spacing w:after="60" w:line="240" w:lineRule="auto"/>
              <w:ind w:left="454" w:hanging="227"/>
              <w:jc w:val="left"/>
            </w:pPr>
          </w:p>
        </w:tc>
        <w:tc>
          <w:tcPr>
            <w:tcW w:w="665" w:type="pct"/>
            <w:vMerge/>
            <w:vAlign w:val="center"/>
          </w:tcPr>
          <w:p w14:paraId="1C4EDF5C" w14:textId="77777777" w:rsidR="00E3703F" w:rsidRDefault="00E3703F" w:rsidP="00E3703F">
            <w:pPr>
              <w:tabs>
                <w:tab w:val="left" w:pos="4207"/>
              </w:tabs>
              <w:spacing w:after="60" w:line="240" w:lineRule="auto"/>
              <w:jc w:val="left"/>
            </w:pPr>
          </w:p>
        </w:tc>
        <w:tc>
          <w:tcPr>
            <w:tcW w:w="1062" w:type="pct"/>
            <w:vMerge/>
            <w:vAlign w:val="center"/>
          </w:tcPr>
          <w:p w14:paraId="18DB9D92" w14:textId="77777777" w:rsidR="00E3703F" w:rsidRPr="009A1497" w:rsidRDefault="00E3703F" w:rsidP="00E3703F">
            <w:pPr>
              <w:tabs>
                <w:tab w:val="left" w:pos="4207"/>
              </w:tabs>
              <w:spacing w:after="60" w:line="240" w:lineRule="auto"/>
              <w:jc w:val="left"/>
              <w:rPr>
                <w:i/>
              </w:rPr>
            </w:pPr>
          </w:p>
        </w:tc>
        <w:tc>
          <w:tcPr>
            <w:tcW w:w="964" w:type="pct"/>
            <w:vAlign w:val="center"/>
          </w:tcPr>
          <w:p w14:paraId="3C38B904" w14:textId="5D62CC0F" w:rsidR="00E3703F" w:rsidRDefault="00E3703F" w:rsidP="00E3703F">
            <w:pPr>
              <w:tabs>
                <w:tab w:val="left" w:pos="4207"/>
              </w:tabs>
              <w:spacing w:after="60" w:line="240" w:lineRule="auto"/>
              <w:jc w:val="left"/>
            </w:pPr>
            <w:r>
              <w:t>Yêu cầu bổ sung</w:t>
            </w:r>
          </w:p>
        </w:tc>
        <w:tc>
          <w:tcPr>
            <w:tcW w:w="1080" w:type="pct"/>
            <w:vAlign w:val="center"/>
          </w:tcPr>
          <w:p w14:paraId="671E9329" w14:textId="323B4D7E" w:rsidR="00E3703F" w:rsidRPr="00363658" w:rsidRDefault="00E3703F" w:rsidP="00E3703F">
            <w:pPr>
              <w:tabs>
                <w:tab w:val="left" w:pos="4207"/>
              </w:tabs>
              <w:spacing w:after="60" w:line="240" w:lineRule="auto"/>
              <w:jc w:val="left"/>
            </w:pPr>
            <w:r>
              <w:t>Yêu cầu bổ sung hồ sơ</w:t>
            </w:r>
          </w:p>
        </w:tc>
        <w:tc>
          <w:tcPr>
            <w:tcW w:w="837" w:type="pct"/>
            <w:vAlign w:val="center"/>
          </w:tcPr>
          <w:p w14:paraId="1B007B64" w14:textId="5F6EE0A3" w:rsidR="00E3703F" w:rsidRDefault="00E3703F" w:rsidP="00E3703F">
            <w:pPr>
              <w:tabs>
                <w:tab w:val="left" w:pos="4207"/>
              </w:tabs>
              <w:spacing w:after="60" w:line="240" w:lineRule="auto"/>
              <w:jc w:val="center"/>
            </w:pPr>
            <w:r>
              <w:t>-</w:t>
            </w:r>
          </w:p>
        </w:tc>
      </w:tr>
      <w:tr w:rsidR="00086F58" w14:paraId="29692CCE" w14:textId="77777777" w:rsidTr="009601DF">
        <w:tc>
          <w:tcPr>
            <w:tcW w:w="393" w:type="pct"/>
            <w:shd w:val="clear" w:color="auto" w:fill="auto"/>
            <w:vAlign w:val="center"/>
          </w:tcPr>
          <w:p w14:paraId="706F1FBD" w14:textId="77777777" w:rsidR="00086F58" w:rsidRDefault="00086F58" w:rsidP="00843B83">
            <w:pPr>
              <w:pStyle w:val="ListParagraph"/>
              <w:numPr>
                <w:ilvl w:val="0"/>
                <w:numId w:val="177"/>
              </w:numPr>
              <w:tabs>
                <w:tab w:val="left" w:pos="4207"/>
              </w:tabs>
              <w:spacing w:after="60" w:line="240" w:lineRule="auto"/>
              <w:ind w:left="454" w:hanging="227"/>
              <w:jc w:val="left"/>
            </w:pPr>
          </w:p>
        </w:tc>
        <w:tc>
          <w:tcPr>
            <w:tcW w:w="665" w:type="pct"/>
            <w:shd w:val="clear" w:color="auto" w:fill="auto"/>
            <w:vAlign w:val="center"/>
          </w:tcPr>
          <w:p w14:paraId="72217EEF" w14:textId="77777777" w:rsidR="00086F58" w:rsidRDefault="00086F58" w:rsidP="00CC6C66">
            <w:pPr>
              <w:tabs>
                <w:tab w:val="left" w:pos="4207"/>
              </w:tabs>
              <w:spacing w:after="60" w:line="240" w:lineRule="auto"/>
              <w:jc w:val="left"/>
            </w:pPr>
            <w:r>
              <w:t>Cơ quan, tổ chức</w:t>
            </w:r>
          </w:p>
        </w:tc>
        <w:tc>
          <w:tcPr>
            <w:tcW w:w="1062" w:type="pct"/>
            <w:shd w:val="clear" w:color="auto" w:fill="auto"/>
            <w:vAlign w:val="center"/>
          </w:tcPr>
          <w:p w14:paraId="0A0F789C" w14:textId="77777777" w:rsidR="00086F58" w:rsidRDefault="00086F58" w:rsidP="00CC6C66">
            <w:pPr>
              <w:tabs>
                <w:tab w:val="left" w:pos="4207"/>
              </w:tabs>
              <w:spacing w:after="60" w:line="240" w:lineRule="auto"/>
              <w:jc w:val="left"/>
            </w:pPr>
            <w:r>
              <w:t>Đã phê duyệt, chờ cơ quan, tổ chức tự khôi phục thiết bị</w:t>
            </w:r>
          </w:p>
        </w:tc>
        <w:tc>
          <w:tcPr>
            <w:tcW w:w="964" w:type="pct"/>
            <w:shd w:val="clear" w:color="auto" w:fill="auto"/>
            <w:vAlign w:val="center"/>
          </w:tcPr>
          <w:p w14:paraId="0E92ADCD" w14:textId="77777777" w:rsidR="00086F58" w:rsidRDefault="00086F58" w:rsidP="00CC6C66">
            <w:pPr>
              <w:tabs>
                <w:tab w:val="left" w:pos="4207"/>
              </w:tabs>
              <w:spacing w:after="60" w:line="240" w:lineRule="auto"/>
              <w:jc w:val="left"/>
            </w:pPr>
            <w:r>
              <w:t>Khôi phục thiết bị lưu khóa bí mật</w:t>
            </w:r>
          </w:p>
        </w:tc>
        <w:tc>
          <w:tcPr>
            <w:tcW w:w="1080" w:type="pct"/>
            <w:shd w:val="clear" w:color="auto" w:fill="auto"/>
            <w:vAlign w:val="center"/>
          </w:tcPr>
          <w:p w14:paraId="2C223CA2" w14:textId="77777777" w:rsidR="00086F58" w:rsidRPr="00086F58" w:rsidRDefault="00086F58" w:rsidP="00CC6C66">
            <w:pPr>
              <w:tabs>
                <w:tab w:val="left" w:pos="4207"/>
              </w:tabs>
              <w:spacing w:after="60" w:line="240" w:lineRule="auto"/>
              <w:jc w:val="left"/>
              <w:rPr>
                <w:i/>
              </w:rPr>
            </w:pPr>
            <w:r>
              <w:t xml:space="preserve">Đã khôi phục thiết bị lưu khóa bí mật </w:t>
            </w:r>
            <w:r>
              <w:rPr>
                <w:i/>
              </w:rPr>
              <w:t>(Kết thúc)</w:t>
            </w:r>
          </w:p>
        </w:tc>
        <w:tc>
          <w:tcPr>
            <w:tcW w:w="837" w:type="pct"/>
            <w:shd w:val="clear" w:color="auto" w:fill="auto"/>
            <w:vAlign w:val="center"/>
          </w:tcPr>
          <w:p w14:paraId="387CDE4E" w14:textId="77777777" w:rsidR="00086F58" w:rsidRDefault="00086F58" w:rsidP="00CC6C66">
            <w:pPr>
              <w:tabs>
                <w:tab w:val="left" w:pos="4207"/>
              </w:tabs>
              <w:spacing w:after="60" w:line="240" w:lineRule="auto"/>
              <w:jc w:val="center"/>
            </w:pPr>
            <w:r>
              <w:t>[5]</w:t>
            </w:r>
          </w:p>
        </w:tc>
      </w:tr>
      <w:tr w:rsidR="00086F58" w14:paraId="527FAE80" w14:textId="77777777" w:rsidTr="009601DF">
        <w:tc>
          <w:tcPr>
            <w:tcW w:w="393" w:type="pct"/>
            <w:shd w:val="clear" w:color="auto" w:fill="auto"/>
            <w:vAlign w:val="center"/>
          </w:tcPr>
          <w:p w14:paraId="42E8A5D7" w14:textId="77777777" w:rsidR="00086F58" w:rsidRDefault="00086F58" w:rsidP="00843B83">
            <w:pPr>
              <w:pStyle w:val="ListParagraph"/>
              <w:numPr>
                <w:ilvl w:val="0"/>
                <w:numId w:val="177"/>
              </w:numPr>
              <w:tabs>
                <w:tab w:val="left" w:pos="4207"/>
              </w:tabs>
              <w:spacing w:after="60" w:line="240" w:lineRule="auto"/>
              <w:ind w:left="454" w:hanging="227"/>
              <w:jc w:val="left"/>
            </w:pPr>
          </w:p>
        </w:tc>
        <w:tc>
          <w:tcPr>
            <w:tcW w:w="665" w:type="pct"/>
            <w:shd w:val="clear" w:color="auto" w:fill="auto"/>
            <w:vAlign w:val="center"/>
          </w:tcPr>
          <w:p w14:paraId="722EFC20" w14:textId="77777777" w:rsidR="00086F58" w:rsidRDefault="00086F58" w:rsidP="00CC6C66">
            <w:pPr>
              <w:tabs>
                <w:tab w:val="left" w:pos="4207"/>
              </w:tabs>
              <w:spacing w:after="60" w:line="240" w:lineRule="auto"/>
              <w:jc w:val="left"/>
            </w:pPr>
            <w:r>
              <w:t>Cơ quan, tổ chức</w:t>
            </w:r>
          </w:p>
        </w:tc>
        <w:tc>
          <w:tcPr>
            <w:tcW w:w="1062" w:type="pct"/>
            <w:shd w:val="clear" w:color="auto" w:fill="auto"/>
            <w:vAlign w:val="center"/>
          </w:tcPr>
          <w:p w14:paraId="0F8B3B5C" w14:textId="77777777" w:rsidR="00086F58" w:rsidRDefault="00086F58" w:rsidP="00CC6C66">
            <w:pPr>
              <w:tabs>
                <w:tab w:val="left" w:pos="4207"/>
              </w:tabs>
              <w:spacing w:after="60" w:line="240" w:lineRule="auto"/>
              <w:jc w:val="left"/>
            </w:pPr>
            <w:r>
              <w:t>Yêu cầu bổ sung hồ sơ</w:t>
            </w:r>
          </w:p>
        </w:tc>
        <w:tc>
          <w:tcPr>
            <w:tcW w:w="964" w:type="pct"/>
            <w:shd w:val="clear" w:color="auto" w:fill="auto"/>
            <w:vAlign w:val="center"/>
          </w:tcPr>
          <w:p w14:paraId="6B70E2E7" w14:textId="77777777" w:rsidR="00086F58" w:rsidRPr="004F387B" w:rsidRDefault="00086F58" w:rsidP="00CC6C66">
            <w:pPr>
              <w:tabs>
                <w:tab w:val="left" w:pos="4207"/>
              </w:tabs>
              <w:spacing w:after="60" w:line="240" w:lineRule="auto"/>
              <w:jc w:val="left"/>
              <w:rPr>
                <w:i/>
              </w:rPr>
            </w:pPr>
            <w:r w:rsidRPr="004F387B">
              <w:rPr>
                <w:i/>
              </w:rPr>
              <w:t>(Bổ sung hồ sơ và gửi lại)</w:t>
            </w:r>
          </w:p>
        </w:tc>
        <w:tc>
          <w:tcPr>
            <w:tcW w:w="1080" w:type="pct"/>
            <w:shd w:val="clear" w:color="auto" w:fill="auto"/>
            <w:vAlign w:val="center"/>
          </w:tcPr>
          <w:p w14:paraId="64BDB7BE" w14:textId="77777777" w:rsidR="00086F58" w:rsidRDefault="00086F58" w:rsidP="00CC6C66">
            <w:pPr>
              <w:tabs>
                <w:tab w:val="left" w:pos="4207"/>
              </w:tabs>
              <w:spacing w:after="60" w:line="240" w:lineRule="auto"/>
              <w:jc w:val="left"/>
            </w:pPr>
            <w:r w:rsidRPr="00363658">
              <w:t>Chờ tiếp nhận hồ sơ</w:t>
            </w:r>
            <w:r>
              <w:t xml:space="preserve"> trực tuyến</w:t>
            </w:r>
          </w:p>
        </w:tc>
        <w:tc>
          <w:tcPr>
            <w:tcW w:w="837" w:type="pct"/>
            <w:shd w:val="clear" w:color="auto" w:fill="auto"/>
            <w:vAlign w:val="center"/>
          </w:tcPr>
          <w:p w14:paraId="5D3EEFBB" w14:textId="77777777" w:rsidR="00086F58" w:rsidRPr="00363658" w:rsidRDefault="00086F58" w:rsidP="00CC6C66">
            <w:pPr>
              <w:tabs>
                <w:tab w:val="left" w:pos="4207"/>
              </w:tabs>
              <w:spacing w:after="60" w:line="240" w:lineRule="auto"/>
              <w:jc w:val="center"/>
            </w:pPr>
            <w:r>
              <w:t>[6]</w:t>
            </w:r>
          </w:p>
        </w:tc>
      </w:tr>
    </w:tbl>
    <w:p w14:paraId="6EC33EF0" w14:textId="77777777" w:rsidR="00086F58" w:rsidRDefault="00086F58" w:rsidP="00BC0773"/>
    <w:p w14:paraId="1DF9AB40" w14:textId="0F2C9CA9" w:rsidR="00671D7B" w:rsidRDefault="00671D7B" w:rsidP="00671D7B">
      <w:pPr>
        <w:pStyle w:val="Heading4"/>
      </w:pPr>
      <w:r>
        <w:lastRenderedPageBreak/>
        <w:t>Quy trình chi tiết bước Khôi phục thiết bị lưu khóa bí mật</w:t>
      </w:r>
    </w:p>
    <w:p w14:paraId="2D6AD30D" w14:textId="76F66D25" w:rsidR="00671D7B" w:rsidRPr="00671D7B" w:rsidRDefault="00671D7B" w:rsidP="00671D7B">
      <w:r>
        <w:rPr>
          <w:noProof/>
        </w:rPr>
        <w:drawing>
          <wp:inline distT="0" distB="0" distL="0" distR="0" wp14:anchorId="66C619B4" wp14:editId="5B8818CF">
            <wp:extent cx="5732145" cy="3119755"/>
            <wp:effectExtent l="0" t="0" r="190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VGCA_SRS_QuyTrinh_v2.1_KhoiPhuc_ChiTi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3119755"/>
                    </a:xfrm>
                    <a:prstGeom prst="rect">
                      <a:avLst/>
                    </a:prstGeom>
                  </pic:spPr>
                </pic:pic>
              </a:graphicData>
            </a:graphic>
          </wp:inline>
        </w:drawing>
      </w:r>
    </w:p>
    <w:p w14:paraId="5B6927D4" w14:textId="7E8A9151" w:rsidR="009D2072" w:rsidRDefault="009D2072" w:rsidP="00B4509A">
      <w:pPr>
        <w:pStyle w:val="Heading2"/>
      </w:pPr>
      <w:bookmarkStart w:id="12" w:name="_Toc22744050"/>
      <w:r>
        <w:t>Services kết nối với hệ thống TMS hiện tại</w:t>
      </w:r>
      <w:bookmarkEnd w:id="12"/>
    </w:p>
    <w:tbl>
      <w:tblPr>
        <w:tblStyle w:val="DTTSol"/>
        <w:tblW w:w="5000" w:type="pct"/>
        <w:tblLayout w:type="fixed"/>
        <w:tblLook w:val="0420" w:firstRow="1" w:lastRow="0" w:firstColumn="0" w:lastColumn="0" w:noHBand="0" w:noVBand="1"/>
      </w:tblPr>
      <w:tblGrid>
        <w:gridCol w:w="848"/>
        <w:gridCol w:w="1515"/>
        <w:gridCol w:w="2243"/>
        <w:gridCol w:w="1410"/>
        <w:gridCol w:w="1502"/>
        <w:gridCol w:w="1499"/>
      </w:tblGrid>
      <w:tr w:rsidR="00DA353A" w14:paraId="5113EF43" w14:textId="53FFA1A9" w:rsidTr="00DA353A">
        <w:trPr>
          <w:cnfStyle w:val="100000000000" w:firstRow="1" w:lastRow="0" w:firstColumn="0" w:lastColumn="0" w:oddVBand="0" w:evenVBand="0" w:oddHBand="0" w:evenHBand="0" w:firstRowFirstColumn="0" w:firstRowLastColumn="0" w:lastRowFirstColumn="0" w:lastRowLastColumn="0"/>
        </w:trPr>
        <w:tc>
          <w:tcPr>
            <w:tcW w:w="470" w:type="pct"/>
          </w:tcPr>
          <w:p w14:paraId="05D6821A" w14:textId="77777777" w:rsidR="00DA353A" w:rsidRDefault="00DA353A" w:rsidP="00224592">
            <w:pPr>
              <w:spacing w:after="60" w:line="240" w:lineRule="auto"/>
            </w:pPr>
            <w:r>
              <w:t>STT</w:t>
            </w:r>
          </w:p>
        </w:tc>
        <w:tc>
          <w:tcPr>
            <w:tcW w:w="840" w:type="pct"/>
          </w:tcPr>
          <w:p w14:paraId="1149D2B3" w14:textId="77777777" w:rsidR="00DA353A" w:rsidRDefault="00DA353A" w:rsidP="00224592">
            <w:pPr>
              <w:spacing w:after="60" w:line="240" w:lineRule="auto"/>
            </w:pPr>
            <w:r>
              <w:t>Services</w:t>
            </w:r>
          </w:p>
        </w:tc>
        <w:tc>
          <w:tcPr>
            <w:tcW w:w="1244" w:type="pct"/>
          </w:tcPr>
          <w:p w14:paraId="5824D9CB" w14:textId="77777777" w:rsidR="00DA353A" w:rsidRDefault="00DA353A" w:rsidP="00224592">
            <w:pPr>
              <w:spacing w:after="60" w:line="240" w:lineRule="auto"/>
            </w:pPr>
            <w:r>
              <w:t>Mô tả</w:t>
            </w:r>
          </w:p>
        </w:tc>
        <w:tc>
          <w:tcPr>
            <w:tcW w:w="782" w:type="pct"/>
          </w:tcPr>
          <w:p w14:paraId="18C42680" w14:textId="77777777" w:rsidR="00DA353A" w:rsidRDefault="00DA353A" w:rsidP="00224592">
            <w:pPr>
              <w:spacing w:after="60" w:line="240" w:lineRule="auto"/>
            </w:pPr>
            <w:r>
              <w:t>Thông tin đầu vào</w:t>
            </w:r>
          </w:p>
        </w:tc>
        <w:tc>
          <w:tcPr>
            <w:tcW w:w="833" w:type="pct"/>
          </w:tcPr>
          <w:p w14:paraId="3805C99A" w14:textId="77777777" w:rsidR="00DA353A" w:rsidRDefault="00DA353A" w:rsidP="00224592">
            <w:pPr>
              <w:spacing w:after="60" w:line="240" w:lineRule="auto"/>
            </w:pPr>
            <w:r>
              <w:t>Thông tin đầu ra</w:t>
            </w:r>
          </w:p>
        </w:tc>
        <w:tc>
          <w:tcPr>
            <w:tcW w:w="831" w:type="pct"/>
          </w:tcPr>
          <w:p w14:paraId="10E9BD6B" w14:textId="4BD3A062" w:rsidR="00DA353A" w:rsidRDefault="00DA353A" w:rsidP="00224592">
            <w:pPr>
              <w:spacing w:after="60" w:line="240" w:lineRule="auto"/>
            </w:pPr>
            <w:r>
              <w:t>Nơi yêu cầu</w:t>
            </w:r>
          </w:p>
        </w:tc>
      </w:tr>
      <w:tr w:rsidR="00DA353A" w:rsidRPr="00693D21" w14:paraId="01A6C69E" w14:textId="7214705C" w:rsidTr="00DA353A">
        <w:tc>
          <w:tcPr>
            <w:tcW w:w="470" w:type="pct"/>
            <w:shd w:val="clear" w:color="auto" w:fill="F2F2F2" w:themeFill="background1" w:themeFillShade="F2"/>
          </w:tcPr>
          <w:p w14:paraId="04CEC0C6" w14:textId="77777777" w:rsidR="00DA353A" w:rsidRPr="00693D21" w:rsidRDefault="00DA353A" w:rsidP="009B4B77">
            <w:pPr>
              <w:pStyle w:val="ListParagraph"/>
              <w:numPr>
                <w:ilvl w:val="0"/>
                <w:numId w:val="121"/>
              </w:numPr>
              <w:spacing w:after="60" w:line="240" w:lineRule="auto"/>
              <w:ind w:left="568" w:hanging="284"/>
              <w:jc w:val="left"/>
              <w:rPr>
                <w:b/>
              </w:rPr>
            </w:pPr>
          </w:p>
        </w:tc>
        <w:tc>
          <w:tcPr>
            <w:tcW w:w="4530" w:type="pct"/>
            <w:gridSpan w:val="5"/>
            <w:shd w:val="clear" w:color="auto" w:fill="F2F2F2" w:themeFill="background1" w:themeFillShade="F2"/>
          </w:tcPr>
          <w:p w14:paraId="152765FF" w14:textId="3FA93B18" w:rsidR="00DA353A" w:rsidRPr="00693D21" w:rsidRDefault="00DA353A" w:rsidP="00224592">
            <w:pPr>
              <w:spacing w:after="60" w:line="240" w:lineRule="auto"/>
              <w:rPr>
                <w:b/>
              </w:rPr>
            </w:pPr>
            <w:r>
              <w:rPr>
                <w:b/>
              </w:rPr>
              <w:t>Dịch vụ “</w:t>
            </w:r>
            <w:r w:rsidRPr="00693D21">
              <w:rPr>
                <w:b/>
              </w:rPr>
              <w:t>Cấp chứng thư số</w:t>
            </w:r>
            <w:r>
              <w:rPr>
                <w:b/>
              </w:rPr>
              <w:t>”</w:t>
            </w:r>
          </w:p>
        </w:tc>
      </w:tr>
      <w:tr w:rsidR="00DA353A" w14:paraId="3A2DBED6" w14:textId="2380A2C2" w:rsidTr="00DA353A">
        <w:tc>
          <w:tcPr>
            <w:tcW w:w="470" w:type="pct"/>
          </w:tcPr>
          <w:p w14:paraId="761E5F81"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0642DC57" w14:textId="77777777" w:rsidR="00DA353A" w:rsidRDefault="00DA353A" w:rsidP="00224592">
            <w:pPr>
              <w:spacing w:after="60" w:line="240" w:lineRule="auto"/>
            </w:pPr>
            <w:r>
              <w:t>Kiểm tra thông tin thuê bao đăng ký</w:t>
            </w:r>
          </w:p>
        </w:tc>
        <w:tc>
          <w:tcPr>
            <w:tcW w:w="1244" w:type="pct"/>
          </w:tcPr>
          <w:p w14:paraId="4E0BBA04" w14:textId="77777777" w:rsidR="00DA353A" w:rsidRDefault="00DA353A" w:rsidP="00224592">
            <w:pPr>
              <w:spacing w:after="60" w:line="240" w:lineRule="auto"/>
            </w:pPr>
            <w:r>
              <w:t>Kiểm tra thuê bao đăng ký cấp CTS đã có trên hệ thống hay chưa</w:t>
            </w:r>
          </w:p>
        </w:tc>
        <w:tc>
          <w:tcPr>
            <w:tcW w:w="782" w:type="pct"/>
          </w:tcPr>
          <w:p w14:paraId="32EBFF13" w14:textId="77777777" w:rsidR="00DA353A" w:rsidRDefault="00DA353A" w:rsidP="00224592">
            <w:pPr>
              <w:spacing w:after="60" w:line="240" w:lineRule="auto"/>
            </w:pPr>
            <w:r>
              <w:t>Thông tin thuê bao đăng ký</w:t>
            </w:r>
          </w:p>
        </w:tc>
        <w:tc>
          <w:tcPr>
            <w:tcW w:w="833" w:type="pct"/>
          </w:tcPr>
          <w:p w14:paraId="22A54AA7" w14:textId="77777777" w:rsidR="00DA353A" w:rsidRDefault="00DA353A" w:rsidP="00224592">
            <w:pPr>
              <w:spacing w:after="60" w:line="240" w:lineRule="auto"/>
            </w:pPr>
            <w:r>
              <w:t>Có hay không</w:t>
            </w:r>
          </w:p>
        </w:tc>
        <w:tc>
          <w:tcPr>
            <w:tcW w:w="831" w:type="pct"/>
          </w:tcPr>
          <w:p w14:paraId="18F0AC05" w14:textId="10BC9B48" w:rsidR="00DA353A" w:rsidRDefault="00DA353A" w:rsidP="00224592">
            <w:pPr>
              <w:spacing w:after="60" w:line="240" w:lineRule="auto"/>
            </w:pPr>
            <w:r>
              <w:t>Back-end</w:t>
            </w:r>
          </w:p>
        </w:tc>
      </w:tr>
      <w:tr w:rsidR="00DA353A" w14:paraId="1EE5EADF" w14:textId="6403F07D" w:rsidTr="00DA353A">
        <w:tc>
          <w:tcPr>
            <w:tcW w:w="470" w:type="pct"/>
          </w:tcPr>
          <w:p w14:paraId="07FEED3D"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59DFFA4D" w14:textId="0CCF0B14" w:rsidR="00DA353A" w:rsidRDefault="004B2D29" w:rsidP="00224592">
            <w:pPr>
              <w:spacing w:after="60" w:line="240" w:lineRule="auto"/>
            </w:pPr>
            <w:r>
              <w:t>Sinh</w:t>
            </w:r>
            <w:r w:rsidR="00DA353A">
              <w:t xml:space="preserve"> file chứng thư số (</w:t>
            </w:r>
            <w:proofErr w:type="gramStart"/>
            <w:r w:rsidR="00DA353A">
              <w:t>file .p</w:t>
            </w:r>
            <w:proofErr w:type="gramEnd"/>
            <w:r w:rsidR="00DA353A">
              <w:t>12)</w:t>
            </w:r>
          </w:p>
        </w:tc>
        <w:tc>
          <w:tcPr>
            <w:tcW w:w="1244" w:type="pct"/>
          </w:tcPr>
          <w:p w14:paraId="00923E35" w14:textId="77777777" w:rsidR="00DA353A" w:rsidRDefault="00DA353A" w:rsidP="00224592">
            <w:pPr>
              <w:spacing w:after="60" w:line="240" w:lineRule="auto"/>
            </w:pPr>
            <w:r>
              <w:t>Gửi yêu cầu để TMS sinh chứng thư số theo thông tin thuê bao đăng ký.</w:t>
            </w:r>
          </w:p>
        </w:tc>
        <w:tc>
          <w:tcPr>
            <w:tcW w:w="782" w:type="pct"/>
          </w:tcPr>
          <w:p w14:paraId="05692FC1" w14:textId="77777777" w:rsidR="00DA353A" w:rsidRDefault="00DA353A" w:rsidP="00224592">
            <w:pPr>
              <w:spacing w:after="60" w:line="240" w:lineRule="auto"/>
            </w:pPr>
            <w:r>
              <w:t>Thông tin thuê bao đăng ký</w:t>
            </w:r>
          </w:p>
        </w:tc>
        <w:tc>
          <w:tcPr>
            <w:tcW w:w="833" w:type="pct"/>
          </w:tcPr>
          <w:p w14:paraId="2F59B0F1" w14:textId="77777777" w:rsidR="00DA353A" w:rsidRDefault="00DA353A" w:rsidP="00224592">
            <w:pPr>
              <w:spacing w:after="60" w:line="240" w:lineRule="auto"/>
            </w:pPr>
            <w:r>
              <w:t xml:space="preserve">Chứng thư số - </w:t>
            </w:r>
            <w:proofErr w:type="gramStart"/>
            <w:r>
              <w:t>file .p</w:t>
            </w:r>
            <w:proofErr w:type="gramEnd"/>
            <w:r>
              <w:t>12.</w:t>
            </w:r>
          </w:p>
        </w:tc>
        <w:tc>
          <w:tcPr>
            <w:tcW w:w="831" w:type="pct"/>
          </w:tcPr>
          <w:p w14:paraId="062DDFDA" w14:textId="13089C7D" w:rsidR="00DA353A" w:rsidRDefault="00DA353A" w:rsidP="00224592">
            <w:pPr>
              <w:spacing w:after="60" w:line="240" w:lineRule="auto"/>
            </w:pPr>
            <w:r>
              <w:t>Back-end</w:t>
            </w:r>
          </w:p>
        </w:tc>
      </w:tr>
      <w:tr w:rsidR="00DA353A" w14:paraId="4928E1A1" w14:textId="28F16C03" w:rsidTr="00DA353A">
        <w:tc>
          <w:tcPr>
            <w:tcW w:w="470" w:type="pct"/>
          </w:tcPr>
          <w:p w14:paraId="757034FA"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6CAD59B5" w14:textId="63EBECB3" w:rsidR="00DA353A" w:rsidRDefault="004B2D29" w:rsidP="00224592">
            <w:pPr>
              <w:spacing w:after="60" w:line="240" w:lineRule="auto"/>
            </w:pPr>
            <w:r>
              <w:t>Sinh</w:t>
            </w:r>
            <w:r w:rsidR="00DA353A">
              <w:t xml:space="preserve"> danh sách file chứng thư số (</w:t>
            </w:r>
            <w:proofErr w:type="gramStart"/>
            <w:r w:rsidR="00DA353A">
              <w:t>file .p</w:t>
            </w:r>
            <w:proofErr w:type="gramEnd"/>
            <w:r w:rsidR="00DA353A">
              <w:t>12)</w:t>
            </w:r>
          </w:p>
        </w:tc>
        <w:tc>
          <w:tcPr>
            <w:tcW w:w="1244" w:type="pct"/>
          </w:tcPr>
          <w:p w14:paraId="51577927" w14:textId="77777777" w:rsidR="00DA353A" w:rsidRDefault="00DA353A" w:rsidP="00224592">
            <w:pPr>
              <w:spacing w:after="60" w:line="240" w:lineRule="auto"/>
            </w:pPr>
            <w:r>
              <w:t>Gửi yêu cầu để TMS sinh chứng thư số theo danh sách thuê bao đăng ký.</w:t>
            </w:r>
          </w:p>
        </w:tc>
        <w:tc>
          <w:tcPr>
            <w:tcW w:w="782" w:type="pct"/>
          </w:tcPr>
          <w:p w14:paraId="23CFA583" w14:textId="77777777" w:rsidR="00DA353A" w:rsidRDefault="00DA353A" w:rsidP="00224592">
            <w:pPr>
              <w:spacing w:after="60" w:line="240" w:lineRule="auto"/>
            </w:pPr>
            <w:r>
              <w:t>Danh sách các thuê bao đăng ký</w:t>
            </w:r>
          </w:p>
        </w:tc>
        <w:tc>
          <w:tcPr>
            <w:tcW w:w="833" w:type="pct"/>
          </w:tcPr>
          <w:p w14:paraId="700D4BFB" w14:textId="77777777" w:rsidR="00DA353A" w:rsidRDefault="00DA353A" w:rsidP="00224592">
            <w:pPr>
              <w:spacing w:after="60" w:line="240" w:lineRule="auto"/>
            </w:pPr>
            <w:r>
              <w:t xml:space="preserve">Danh sách Chứng thư số - </w:t>
            </w:r>
            <w:proofErr w:type="gramStart"/>
            <w:r>
              <w:t>file .p</w:t>
            </w:r>
            <w:proofErr w:type="gramEnd"/>
            <w:r>
              <w:t>12 tương ứng</w:t>
            </w:r>
          </w:p>
        </w:tc>
        <w:tc>
          <w:tcPr>
            <w:tcW w:w="831" w:type="pct"/>
          </w:tcPr>
          <w:p w14:paraId="50C9834F" w14:textId="4C681A49" w:rsidR="00DA353A" w:rsidRDefault="00DA353A" w:rsidP="00224592">
            <w:pPr>
              <w:spacing w:after="60" w:line="240" w:lineRule="auto"/>
            </w:pPr>
            <w:r>
              <w:t>Back-end</w:t>
            </w:r>
          </w:p>
        </w:tc>
      </w:tr>
      <w:tr w:rsidR="00DA353A" w14:paraId="45A93586" w14:textId="5DBF4DD5" w:rsidTr="00DA353A">
        <w:tc>
          <w:tcPr>
            <w:tcW w:w="470" w:type="pct"/>
          </w:tcPr>
          <w:p w14:paraId="4064CAA9"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75BF81D2" w14:textId="1688A56B" w:rsidR="00DA353A" w:rsidRDefault="004B2D29" w:rsidP="00224592">
            <w:pPr>
              <w:spacing w:after="60" w:line="240" w:lineRule="auto"/>
            </w:pPr>
            <w:r>
              <w:t>Sinh</w:t>
            </w:r>
            <w:r w:rsidR="00DA353A">
              <w:t xml:space="preserve"> mã xác thực (Activation Code)</w:t>
            </w:r>
          </w:p>
        </w:tc>
        <w:tc>
          <w:tcPr>
            <w:tcW w:w="1244" w:type="pct"/>
          </w:tcPr>
          <w:p w14:paraId="4EE4399E" w14:textId="77777777" w:rsidR="00DA353A" w:rsidRDefault="00DA353A" w:rsidP="00224592">
            <w:pPr>
              <w:spacing w:after="60" w:line="240" w:lineRule="auto"/>
            </w:pPr>
            <w:r>
              <w:t>Gửi yêu cầu để TMS sinh Activation Code theo thông tin thuê bao đăng ký</w:t>
            </w:r>
          </w:p>
        </w:tc>
        <w:tc>
          <w:tcPr>
            <w:tcW w:w="782" w:type="pct"/>
          </w:tcPr>
          <w:p w14:paraId="248344A2" w14:textId="77777777" w:rsidR="00DA353A" w:rsidRDefault="00DA353A" w:rsidP="00224592">
            <w:pPr>
              <w:spacing w:after="60" w:line="240" w:lineRule="auto"/>
            </w:pPr>
            <w:r>
              <w:t>Thông tin thuê bao đăng ký</w:t>
            </w:r>
          </w:p>
        </w:tc>
        <w:tc>
          <w:tcPr>
            <w:tcW w:w="833" w:type="pct"/>
          </w:tcPr>
          <w:p w14:paraId="5AECB359" w14:textId="77777777" w:rsidR="00DA353A" w:rsidRDefault="00DA353A" w:rsidP="00224592">
            <w:pPr>
              <w:spacing w:after="60" w:line="240" w:lineRule="auto"/>
            </w:pPr>
            <w:r>
              <w:t>Activation Code</w:t>
            </w:r>
          </w:p>
        </w:tc>
        <w:tc>
          <w:tcPr>
            <w:tcW w:w="831" w:type="pct"/>
          </w:tcPr>
          <w:p w14:paraId="0F19BFF2" w14:textId="50C5492C" w:rsidR="00DA353A" w:rsidRDefault="00DA353A" w:rsidP="00224592">
            <w:pPr>
              <w:spacing w:after="60" w:line="240" w:lineRule="auto"/>
            </w:pPr>
            <w:r>
              <w:t>Back-end</w:t>
            </w:r>
          </w:p>
        </w:tc>
      </w:tr>
      <w:tr w:rsidR="00DA353A" w14:paraId="1DF9E44C" w14:textId="69E5590A" w:rsidTr="00DA353A">
        <w:tc>
          <w:tcPr>
            <w:tcW w:w="470" w:type="pct"/>
          </w:tcPr>
          <w:p w14:paraId="07772781"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013340D5" w14:textId="6ABA50E4" w:rsidR="00DA353A" w:rsidRDefault="004B2D29" w:rsidP="00224592">
            <w:pPr>
              <w:spacing w:after="60" w:line="240" w:lineRule="auto"/>
            </w:pPr>
            <w:r>
              <w:t>Sinh</w:t>
            </w:r>
            <w:r w:rsidR="00DA353A">
              <w:t xml:space="preserve"> danh sách mã xác thực (Activation Code)</w:t>
            </w:r>
          </w:p>
        </w:tc>
        <w:tc>
          <w:tcPr>
            <w:tcW w:w="1244" w:type="pct"/>
          </w:tcPr>
          <w:p w14:paraId="264ACB00" w14:textId="77777777" w:rsidR="00DA353A" w:rsidRDefault="00DA353A" w:rsidP="00224592">
            <w:pPr>
              <w:spacing w:after="60" w:line="240" w:lineRule="auto"/>
            </w:pPr>
            <w:r>
              <w:t>Gửi yêu cầu để TMS sinh Activation Code theo thông tin thuê bao đăng ký</w:t>
            </w:r>
          </w:p>
        </w:tc>
        <w:tc>
          <w:tcPr>
            <w:tcW w:w="782" w:type="pct"/>
          </w:tcPr>
          <w:p w14:paraId="1E5A8B81" w14:textId="77777777" w:rsidR="00DA353A" w:rsidRDefault="00DA353A" w:rsidP="00224592">
            <w:pPr>
              <w:spacing w:after="60" w:line="240" w:lineRule="auto"/>
            </w:pPr>
            <w:r>
              <w:t>Danh sách các thuê bao đăng ký</w:t>
            </w:r>
          </w:p>
        </w:tc>
        <w:tc>
          <w:tcPr>
            <w:tcW w:w="833" w:type="pct"/>
          </w:tcPr>
          <w:p w14:paraId="12A6A44D" w14:textId="77777777" w:rsidR="00DA353A" w:rsidRDefault="00DA353A" w:rsidP="00224592">
            <w:pPr>
              <w:spacing w:after="60" w:line="240" w:lineRule="auto"/>
            </w:pPr>
            <w:r>
              <w:t>Danh sách Activation Code tương ứng</w:t>
            </w:r>
          </w:p>
        </w:tc>
        <w:tc>
          <w:tcPr>
            <w:tcW w:w="831" w:type="pct"/>
          </w:tcPr>
          <w:p w14:paraId="1E95C255" w14:textId="3B94F0FB" w:rsidR="00DA353A" w:rsidRDefault="00DA353A" w:rsidP="00224592">
            <w:pPr>
              <w:spacing w:after="60" w:line="240" w:lineRule="auto"/>
            </w:pPr>
            <w:r>
              <w:t>Back-end</w:t>
            </w:r>
          </w:p>
        </w:tc>
      </w:tr>
      <w:tr w:rsidR="00DA353A" w14:paraId="7307B348" w14:textId="724CE75B" w:rsidTr="00DA353A">
        <w:tc>
          <w:tcPr>
            <w:tcW w:w="470" w:type="pct"/>
          </w:tcPr>
          <w:p w14:paraId="16B7E9ED"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2895EEAC" w14:textId="5F97989F" w:rsidR="00DA353A" w:rsidRDefault="004B2D29" w:rsidP="00224592">
            <w:pPr>
              <w:spacing w:after="60" w:line="240" w:lineRule="auto"/>
            </w:pPr>
            <w:r>
              <w:t>Sinh</w:t>
            </w:r>
            <w:r w:rsidR="00DA353A">
              <w:t xml:space="preserve"> file chứng thư số (file cert)</w:t>
            </w:r>
            <w:r>
              <w:t xml:space="preserve"> từ Activation code</w:t>
            </w:r>
          </w:p>
        </w:tc>
        <w:tc>
          <w:tcPr>
            <w:tcW w:w="1244" w:type="pct"/>
          </w:tcPr>
          <w:p w14:paraId="1AF1F5D8" w14:textId="77777777" w:rsidR="00DA353A" w:rsidRDefault="00DA353A" w:rsidP="00224592">
            <w:pPr>
              <w:spacing w:after="60" w:line="240" w:lineRule="auto"/>
            </w:pPr>
            <w:r>
              <w:t>Gửi yêu cầu để TMS sinh chứng thư số theo thông tin thuê bao đăng ký.</w:t>
            </w:r>
          </w:p>
        </w:tc>
        <w:tc>
          <w:tcPr>
            <w:tcW w:w="782" w:type="pct"/>
          </w:tcPr>
          <w:p w14:paraId="4F7127E3" w14:textId="77777777" w:rsidR="00DA353A" w:rsidRDefault="00DA353A" w:rsidP="00224592">
            <w:pPr>
              <w:spacing w:after="60" w:line="240" w:lineRule="auto"/>
            </w:pPr>
            <w:r>
              <w:t>Thông tin thuê bao đăng ký</w:t>
            </w:r>
          </w:p>
        </w:tc>
        <w:tc>
          <w:tcPr>
            <w:tcW w:w="833" w:type="pct"/>
          </w:tcPr>
          <w:p w14:paraId="43140B71" w14:textId="77777777" w:rsidR="00DA353A" w:rsidRDefault="00DA353A" w:rsidP="00224592">
            <w:pPr>
              <w:spacing w:after="60" w:line="240" w:lineRule="auto"/>
            </w:pPr>
            <w:r>
              <w:t>Chứng thư số - file cert.</w:t>
            </w:r>
          </w:p>
        </w:tc>
        <w:tc>
          <w:tcPr>
            <w:tcW w:w="831" w:type="pct"/>
          </w:tcPr>
          <w:p w14:paraId="0B547BE8" w14:textId="425935A0" w:rsidR="00DA353A" w:rsidRDefault="00DA353A" w:rsidP="00224592">
            <w:pPr>
              <w:spacing w:after="60" w:line="240" w:lineRule="auto"/>
            </w:pPr>
            <w:r>
              <w:t>Back-end</w:t>
            </w:r>
            <w:r w:rsidR="004B2D29">
              <w:t xml:space="preserve"> hoặc Front-end</w:t>
            </w:r>
          </w:p>
        </w:tc>
      </w:tr>
      <w:tr w:rsidR="00DA353A" w14:paraId="12C93A68" w14:textId="432231D9" w:rsidTr="00DA353A">
        <w:tc>
          <w:tcPr>
            <w:tcW w:w="470" w:type="pct"/>
          </w:tcPr>
          <w:p w14:paraId="0975CB11"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06FC1309" w14:textId="2C9DF1FD" w:rsidR="00DA353A" w:rsidRDefault="004B2D29" w:rsidP="00224592">
            <w:pPr>
              <w:spacing w:after="60" w:line="240" w:lineRule="auto"/>
            </w:pPr>
            <w:r>
              <w:t>Sinh</w:t>
            </w:r>
            <w:r w:rsidR="00DA353A">
              <w:t xml:space="preserve"> danh sách file chứng thư số (file cert)</w:t>
            </w:r>
            <w:r>
              <w:t xml:space="preserve"> từ Activation code</w:t>
            </w:r>
          </w:p>
        </w:tc>
        <w:tc>
          <w:tcPr>
            <w:tcW w:w="1244" w:type="pct"/>
          </w:tcPr>
          <w:p w14:paraId="0F72FB2B" w14:textId="77777777" w:rsidR="00DA353A" w:rsidRDefault="00DA353A" w:rsidP="00224592">
            <w:pPr>
              <w:spacing w:after="60" w:line="240" w:lineRule="auto"/>
            </w:pPr>
            <w:r>
              <w:t>Gửi yêu cầu để TMS sinh chứng thư số theo danh sách thuê bao đăng ký.</w:t>
            </w:r>
          </w:p>
        </w:tc>
        <w:tc>
          <w:tcPr>
            <w:tcW w:w="782" w:type="pct"/>
          </w:tcPr>
          <w:p w14:paraId="491A4B41" w14:textId="77777777" w:rsidR="00DA353A" w:rsidRDefault="00DA353A" w:rsidP="00224592">
            <w:pPr>
              <w:spacing w:after="60" w:line="240" w:lineRule="auto"/>
            </w:pPr>
            <w:r>
              <w:t>Danh sách các thuê bao đăng ký</w:t>
            </w:r>
          </w:p>
        </w:tc>
        <w:tc>
          <w:tcPr>
            <w:tcW w:w="833" w:type="pct"/>
          </w:tcPr>
          <w:p w14:paraId="10C5E404" w14:textId="77777777" w:rsidR="00DA353A" w:rsidRDefault="00DA353A" w:rsidP="00224592">
            <w:pPr>
              <w:spacing w:after="60" w:line="240" w:lineRule="auto"/>
            </w:pPr>
            <w:r>
              <w:t>Danh sách Chứng thư số - file cert tương ứng</w:t>
            </w:r>
          </w:p>
        </w:tc>
        <w:tc>
          <w:tcPr>
            <w:tcW w:w="831" w:type="pct"/>
          </w:tcPr>
          <w:p w14:paraId="11DF1F03" w14:textId="534ECFD1" w:rsidR="00DA353A" w:rsidRDefault="004B2D29" w:rsidP="00224592">
            <w:pPr>
              <w:spacing w:after="60" w:line="240" w:lineRule="auto"/>
            </w:pPr>
            <w:r>
              <w:t>Back-end hoặc Front-end</w:t>
            </w:r>
          </w:p>
        </w:tc>
      </w:tr>
      <w:tr w:rsidR="00405037" w14:paraId="283E7112" w14:textId="77777777" w:rsidTr="00DA353A">
        <w:tc>
          <w:tcPr>
            <w:tcW w:w="470" w:type="pct"/>
          </w:tcPr>
          <w:p w14:paraId="1372BA89" w14:textId="77777777" w:rsidR="00405037" w:rsidRDefault="00405037" w:rsidP="009B4B77">
            <w:pPr>
              <w:pStyle w:val="ListParagraph"/>
              <w:numPr>
                <w:ilvl w:val="0"/>
                <w:numId w:val="120"/>
              </w:numPr>
              <w:spacing w:after="60" w:line="240" w:lineRule="auto"/>
              <w:ind w:left="568" w:hanging="284"/>
              <w:jc w:val="left"/>
            </w:pPr>
          </w:p>
        </w:tc>
        <w:tc>
          <w:tcPr>
            <w:tcW w:w="840" w:type="pct"/>
          </w:tcPr>
          <w:p w14:paraId="336AC4B4" w14:textId="7E8491A8" w:rsidR="00405037" w:rsidRDefault="00405037" w:rsidP="00224592">
            <w:pPr>
              <w:spacing w:after="60" w:line="240" w:lineRule="auto"/>
            </w:pPr>
            <w:r>
              <w:t>Kích hoạt token trắng</w:t>
            </w:r>
          </w:p>
        </w:tc>
        <w:tc>
          <w:tcPr>
            <w:tcW w:w="1244" w:type="pct"/>
          </w:tcPr>
          <w:p w14:paraId="22090A4E" w14:textId="3ED4DD3B" w:rsidR="00405037" w:rsidRDefault="00405037" w:rsidP="00224592">
            <w:pPr>
              <w:spacing w:after="60" w:line="240" w:lineRule="auto"/>
            </w:pPr>
            <w:r>
              <w:t>Gửi yêu cầu để TMS kích hoạt token trắng</w:t>
            </w:r>
          </w:p>
        </w:tc>
        <w:tc>
          <w:tcPr>
            <w:tcW w:w="782" w:type="pct"/>
          </w:tcPr>
          <w:p w14:paraId="4FDD0ECD" w14:textId="0737FC60" w:rsidR="00405037" w:rsidRDefault="00405037" w:rsidP="00224592">
            <w:pPr>
              <w:spacing w:after="60" w:line="240" w:lineRule="auto"/>
            </w:pPr>
            <w:r>
              <w:t>Thông tin token</w:t>
            </w:r>
          </w:p>
        </w:tc>
        <w:tc>
          <w:tcPr>
            <w:tcW w:w="833" w:type="pct"/>
          </w:tcPr>
          <w:p w14:paraId="6E8DBEB6" w14:textId="09D99D7C" w:rsidR="00405037" w:rsidRDefault="00405037" w:rsidP="00224592">
            <w:pPr>
              <w:spacing w:after="60" w:line="240" w:lineRule="auto"/>
            </w:pPr>
            <w:r>
              <w:t>Thông báo kích hoạt thành công/thất bại</w:t>
            </w:r>
          </w:p>
        </w:tc>
        <w:tc>
          <w:tcPr>
            <w:tcW w:w="831" w:type="pct"/>
          </w:tcPr>
          <w:p w14:paraId="4EDA5011" w14:textId="7C7B50C5" w:rsidR="00405037" w:rsidRDefault="00405037" w:rsidP="00224592">
            <w:pPr>
              <w:spacing w:after="60" w:line="240" w:lineRule="auto"/>
            </w:pPr>
            <w:r>
              <w:t>Front-end</w:t>
            </w:r>
          </w:p>
        </w:tc>
      </w:tr>
      <w:tr w:rsidR="00DA353A" w:rsidRPr="00693D21" w14:paraId="276DD401" w14:textId="37B56D03" w:rsidTr="00DA353A">
        <w:tc>
          <w:tcPr>
            <w:tcW w:w="470" w:type="pct"/>
            <w:shd w:val="clear" w:color="auto" w:fill="F2F2F2" w:themeFill="background1" w:themeFillShade="F2"/>
          </w:tcPr>
          <w:p w14:paraId="4CD27029" w14:textId="77777777" w:rsidR="00DA353A" w:rsidRPr="00693D21" w:rsidRDefault="00DA353A" w:rsidP="009B4B77">
            <w:pPr>
              <w:pStyle w:val="ListParagraph"/>
              <w:numPr>
                <w:ilvl w:val="0"/>
                <w:numId w:val="121"/>
              </w:numPr>
              <w:spacing w:after="60" w:line="240" w:lineRule="auto"/>
              <w:ind w:left="568" w:hanging="284"/>
              <w:jc w:val="left"/>
              <w:rPr>
                <w:b/>
              </w:rPr>
            </w:pPr>
          </w:p>
        </w:tc>
        <w:tc>
          <w:tcPr>
            <w:tcW w:w="4530" w:type="pct"/>
            <w:gridSpan w:val="5"/>
            <w:shd w:val="clear" w:color="auto" w:fill="F2F2F2" w:themeFill="background1" w:themeFillShade="F2"/>
          </w:tcPr>
          <w:p w14:paraId="4623EB66" w14:textId="12E8950E" w:rsidR="00DA353A" w:rsidRPr="00693D21" w:rsidRDefault="00DA353A" w:rsidP="00224592">
            <w:pPr>
              <w:spacing w:after="60" w:line="240" w:lineRule="auto"/>
              <w:rPr>
                <w:b/>
              </w:rPr>
            </w:pPr>
            <w:r>
              <w:rPr>
                <w:b/>
              </w:rPr>
              <w:t>Dịch vụ “Gia hạn, thay đổi thông tin CTS”</w:t>
            </w:r>
          </w:p>
        </w:tc>
      </w:tr>
      <w:tr w:rsidR="00DA353A" w14:paraId="4EBD2C0E" w14:textId="6B0A83B1" w:rsidTr="00DA353A">
        <w:tc>
          <w:tcPr>
            <w:tcW w:w="470" w:type="pct"/>
          </w:tcPr>
          <w:p w14:paraId="3B6AFCDC"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12735D3D" w14:textId="653706CD" w:rsidR="00DA353A" w:rsidRDefault="00DA353A" w:rsidP="00224592">
            <w:pPr>
              <w:spacing w:after="60" w:line="240" w:lineRule="auto"/>
            </w:pPr>
            <w:r>
              <w:t>Gia hạn CTS</w:t>
            </w:r>
          </w:p>
        </w:tc>
        <w:tc>
          <w:tcPr>
            <w:tcW w:w="1244" w:type="pct"/>
          </w:tcPr>
          <w:p w14:paraId="6ECCB46A" w14:textId="772F8D7E" w:rsidR="00DA353A" w:rsidRDefault="00DA353A" w:rsidP="00E51FF7">
            <w:pPr>
              <w:spacing w:after="60" w:line="240" w:lineRule="auto"/>
            </w:pPr>
            <w:r>
              <w:t>Gửi yêu cầu để TMS cập nhật thông tin theo nội dung gia hạn thông tin CTS</w:t>
            </w:r>
          </w:p>
        </w:tc>
        <w:tc>
          <w:tcPr>
            <w:tcW w:w="782" w:type="pct"/>
          </w:tcPr>
          <w:p w14:paraId="3E323CBF" w14:textId="77777777" w:rsidR="00DA353A" w:rsidRDefault="00DA353A" w:rsidP="00224592">
            <w:pPr>
              <w:spacing w:after="60" w:line="240" w:lineRule="auto"/>
            </w:pPr>
            <w:r>
              <w:t>Thông tin thuê bao đăng ký</w:t>
            </w:r>
          </w:p>
        </w:tc>
        <w:tc>
          <w:tcPr>
            <w:tcW w:w="833" w:type="pct"/>
          </w:tcPr>
          <w:p w14:paraId="28513724" w14:textId="77777777" w:rsidR="00DA353A" w:rsidRDefault="00DA353A" w:rsidP="00224592">
            <w:pPr>
              <w:spacing w:after="60" w:line="240" w:lineRule="auto"/>
            </w:pPr>
            <w:r>
              <w:t>Thông báo đã cập nhật CTS thành công/thất bại</w:t>
            </w:r>
          </w:p>
        </w:tc>
        <w:tc>
          <w:tcPr>
            <w:tcW w:w="831" w:type="pct"/>
          </w:tcPr>
          <w:p w14:paraId="0D6AFCC3" w14:textId="339375E8" w:rsidR="00DA353A" w:rsidRDefault="00DA353A" w:rsidP="00224592">
            <w:pPr>
              <w:spacing w:after="60" w:line="240" w:lineRule="auto"/>
            </w:pPr>
            <w:r>
              <w:t>Back-end</w:t>
            </w:r>
          </w:p>
        </w:tc>
      </w:tr>
      <w:tr w:rsidR="00DA353A" w14:paraId="72BB2DA8" w14:textId="5C6F8833" w:rsidTr="00DA353A">
        <w:tc>
          <w:tcPr>
            <w:tcW w:w="470" w:type="pct"/>
          </w:tcPr>
          <w:p w14:paraId="4A4FF5F8"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789BFF9C" w14:textId="070902E6" w:rsidR="00DA353A" w:rsidRDefault="00DA353A" w:rsidP="00224592">
            <w:pPr>
              <w:spacing w:after="60" w:line="240" w:lineRule="auto"/>
            </w:pPr>
            <w:r>
              <w:t>Gia hạn danh sách CTS</w:t>
            </w:r>
          </w:p>
        </w:tc>
        <w:tc>
          <w:tcPr>
            <w:tcW w:w="1244" w:type="pct"/>
          </w:tcPr>
          <w:p w14:paraId="13A9FFAE" w14:textId="76540E3C" w:rsidR="00DA353A" w:rsidRDefault="00DA353A" w:rsidP="00E51FF7">
            <w:pPr>
              <w:spacing w:after="60" w:line="240" w:lineRule="auto"/>
            </w:pPr>
            <w:r>
              <w:t>Gửi yêu cầu để TMS cập nhật thông tin theo nội dung gia hạn thông tin CTS</w:t>
            </w:r>
          </w:p>
        </w:tc>
        <w:tc>
          <w:tcPr>
            <w:tcW w:w="782" w:type="pct"/>
          </w:tcPr>
          <w:p w14:paraId="7BC2815C" w14:textId="77777777" w:rsidR="00DA353A" w:rsidRDefault="00DA353A" w:rsidP="00224592">
            <w:pPr>
              <w:spacing w:after="60" w:line="240" w:lineRule="auto"/>
            </w:pPr>
            <w:r>
              <w:t>Danh sách các thuê bao đăng ký</w:t>
            </w:r>
          </w:p>
        </w:tc>
        <w:tc>
          <w:tcPr>
            <w:tcW w:w="833" w:type="pct"/>
          </w:tcPr>
          <w:p w14:paraId="6FE9ADBD" w14:textId="77777777" w:rsidR="00DA353A" w:rsidRDefault="00DA353A" w:rsidP="00224592">
            <w:pPr>
              <w:spacing w:after="60" w:line="240" w:lineRule="auto"/>
            </w:pPr>
            <w:r>
              <w:t>Thông báo đã cập nhật CTS thành công/thất bại</w:t>
            </w:r>
          </w:p>
        </w:tc>
        <w:tc>
          <w:tcPr>
            <w:tcW w:w="831" w:type="pct"/>
          </w:tcPr>
          <w:p w14:paraId="3DC8F1AE" w14:textId="3B1F172E" w:rsidR="00DA353A" w:rsidRDefault="00DA353A" w:rsidP="00224592">
            <w:pPr>
              <w:spacing w:after="60" w:line="240" w:lineRule="auto"/>
            </w:pPr>
            <w:r>
              <w:t>Back-end</w:t>
            </w:r>
          </w:p>
        </w:tc>
      </w:tr>
      <w:tr w:rsidR="00DA353A" w14:paraId="43098525" w14:textId="60EC824A" w:rsidTr="00DA353A">
        <w:tc>
          <w:tcPr>
            <w:tcW w:w="470" w:type="pct"/>
          </w:tcPr>
          <w:p w14:paraId="6FCE819D"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604F564D" w14:textId="5F45A81E" w:rsidR="00DA353A" w:rsidRDefault="00DA353A" w:rsidP="00224592">
            <w:pPr>
              <w:spacing w:after="60" w:line="240" w:lineRule="auto"/>
            </w:pPr>
            <w:r>
              <w:t>Thu hồi CTS cũ</w:t>
            </w:r>
          </w:p>
        </w:tc>
        <w:tc>
          <w:tcPr>
            <w:tcW w:w="1244" w:type="pct"/>
          </w:tcPr>
          <w:p w14:paraId="5EAEA1F6" w14:textId="0E4F7246" w:rsidR="00DA353A" w:rsidRDefault="00DA353A" w:rsidP="00224592">
            <w:pPr>
              <w:spacing w:after="60" w:line="240" w:lineRule="auto"/>
            </w:pPr>
            <w:r>
              <w:t>Gửi yêu cầu để TMS thu hồi CTS cũ theo nội dung đăng ký</w:t>
            </w:r>
          </w:p>
        </w:tc>
        <w:tc>
          <w:tcPr>
            <w:tcW w:w="782" w:type="pct"/>
          </w:tcPr>
          <w:p w14:paraId="6C8839F9" w14:textId="18DFA613" w:rsidR="00DA353A" w:rsidRDefault="00DA353A" w:rsidP="00224592">
            <w:pPr>
              <w:spacing w:after="60" w:line="240" w:lineRule="auto"/>
            </w:pPr>
            <w:r>
              <w:t>Thông tin thuê bao đăng ký</w:t>
            </w:r>
          </w:p>
        </w:tc>
        <w:tc>
          <w:tcPr>
            <w:tcW w:w="833" w:type="pct"/>
          </w:tcPr>
          <w:p w14:paraId="4124FCF8" w14:textId="47104905" w:rsidR="00DA353A" w:rsidRDefault="00DA353A" w:rsidP="00224592">
            <w:pPr>
              <w:spacing w:after="60" w:line="240" w:lineRule="auto"/>
            </w:pPr>
            <w:r>
              <w:t>Thông báo đã thu hồi CTS cũ thành công/thất bại</w:t>
            </w:r>
          </w:p>
        </w:tc>
        <w:tc>
          <w:tcPr>
            <w:tcW w:w="831" w:type="pct"/>
          </w:tcPr>
          <w:p w14:paraId="6C4F482B" w14:textId="401AB22D" w:rsidR="00DA353A" w:rsidRDefault="00DA353A" w:rsidP="00224592">
            <w:pPr>
              <w:spacing w:after="60" w:line="240" w:lineRule="auto"/>
            </w:pPr>
            <w:r>
              <w:t>Back-end</w:t>
            </w:r>
          </w:p>
        </w:tc>
      </w:tr>
      <w:tr w:rsidR="00DA353A" w14:paraId="7086CD04" w14:textId="38907A0E" w:rsidTr="00DA353A">
        <w:tc>
          <w:tcPr>
            <w:tcW w:w="470" w:type="pct"/>
          </w:tcPr>
          <w:p w14:paraId="1B6A3C92"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55A2647C" w14:textId="3CD616BD" w:rsidR="00DA353A" w:rsidRDefault="00DA353A" w:rsidP="00224592">
            <w:pPr>
              <w:spacing w:after="60" w:line="240" w:lineRule="auto"/>
            </w:pPr>
            <w:r>
              <w:t>Tạo CTS mới</w:t>
            </w:r>
          </w:p>
        </w:tc>
        <w:tc>
          <w:tcPr>
            <w:tcW w:w="1244" w:type="pct"/>
          </w:tcPr>
          <w:p w14:paraId="51F5D2C5" w14:textId="365C1AA7" w:rsidR="00DA353A" w:rsidRDefault="00DA353A" w:rsidP="00DA353A">
            <w:pPr>
              <w:spacing w:after="60" w:line="240" w:lineRule="auto"/>
            </w:pPr>
            <w:r>
              <w:t xml:space="preserve">Gửi yêu cầu để TMS tạo CTS mới theo nội dung thay đổi </w:t>
            </w:r>
          </w:p>
        </w:tc>
        <w:tc>
          <w:tcPr>
            <w:tcW w:w="782" w:type="pct"/>
          </w:tcPr>
          <w:p w14:paraId="5EA3B4B8" w14:textId="431BA8E0" w:rsidR="00DA353A" w:rsidRDefault="00DA353A" w:rsidP="00DA353A">
            <w:pPr>
              <w:spacing w:after="60" w:line="240" w:lineRule="auto"/>
            </w:pPr>
            <w:r>
              <w:t>Thông tin thuê báo thay đổi</w:t>
            </w:r>
          </w:p>
        </w:tc>
        <w:tc>
          <w:tcPr>
            <w:tcW w:w="833" w:type="pct"/>
          </w:tcPr>
          <w:p w14:paraId="4958D8ED" w14:textId="5E1E6FF2" w:rsidR="00DA353A" w:rsidRDefault="00DA353A" w:rsidP="00224592">
            <w:pPr>
              <w:spacing w:after="60" w:line="240" w:lineRule="auto"/>
            </w:pPr>
            <w:r>
              <w:t>File CTS mới</w:t>
            </w:r>
          </w:p>
        </w:tc>
        <w:tc>
          <w:tcPr>
            <w:tcW w:w="831" w:type="pct"/>
          </w:tcPr>
          <w:p w14:paraId="19A73C3C" w14:textId="5B323838" w:rsidR="00DA353A" w:rsidRDefault="00DA353A" w:rsidP="00224592">
            <w:pPr>
              <w:spacing w:after="60" w:line="240" w:lineRule="auto"/>
            </w:pPr>
            <w:r>
              <w:t>Back-end</w:t>
            </w:r>
          </w:p>
        </w:tc>
      </w:tr>
      <w:tr w:rsidR="004B2D29" w14:paraId="33FDAD49" w14:textId="77777777" w:rsidTr="00DA353A">
        <w:tc>
          <w:tcPr>
            <w:tcW w:w="470" w:type="pct"/>
          </w:tcPr>
          <w:p w14:paraId="60EDEDDA" w14:textId="77777777" w:rsidR="004B2D29" w:rsidRDefault="004B2D29" w:rsidP="004B2D29">
            <w:pPr>
              <w:pStyle w:val="ListParagraph"/>
              <w:numPr>
                <w:ilvl w:val="0"/>
                <w:numId w:val="120"/>
              </w:numPr>
              <w:spacing w:after="60" w:line="240" w:lineRule="auto"/>
              <w:ind w:left="568" w:hanging="284"/>
              <w:jc w:val="left"/>
            </w:pPr>
          </w:p>
        </w:tc>
        <w:tc>
          <w:tcPr>
            <w:tcW w:w="840" w:type="pct"/>
          </w:tcPr>
          <w:p w14:paraId="22CAAEE5" w14:textId="6F6BD370" w:rsidR="004B2D29" w:rsidRDefault="004B2D29" w:rsidP="004B2D29">
            <w:pPr>
              <w:spacing w:after="60" w:line="240" w:lineRule="auto"/>
            </w:pPr>
            <w:r>
              <w:t>Import CTS vào thiết bị</w:t>
            </w:r>
          </w:p>
        </w:tc>
        <w:tc>
          <w:tcPr>
            <w:tcW w:w="1244" w:type="pct"/>
          </w:tcPr>
          <w:p w14:paraId="54A453D8" w14:textId="169B6E18" w:rsidR="004B2D29" w:rsidRDefault="004B2D29" w:rsidP="004B2D29">
            <w:pPr>
              <w:spacing w:after="60" w:line="240" w:lineRule="auto"/>
            </w:pPr>
            <w:r>
              <w:t>Gửi yêu cầu để TMS import CTS vào thiết bị lưu khóa bí mật</w:t>
            </w:r>
          </w:p>
        </w:tc>
        <w:tc>
          <w:tcPr>
            <w:tcW w:w="782" w:type="pct"/>
          </w:tcPr>
          <w:p w14:paraId="3F315857" w14:textId="63DB52AD" w:rsidR="004B2D29" w:rsidRDefault="004B2D29" w:rsidP="004B2D29">
            <w:pPr>
              <w:spacing w:after="60" w:line="240" w:lineRule="auto"/>
            </w:pPr>
            <w:r>
              <w:t>Thông tin thiết bị lưu khóa bí mật, thông tin CTS</w:t>
            </w:r>
          </w:p>
        </w:tc>
        <w:tc>
          <w:tcPr>
            <w:tcW w:w="833" w:type="pct"/>
          </w:tcPr>
          <w:p w14:paraId="6316D766" w14:textId="6FFFAD62" w:rsidR="004B2D29" w:rsidRDefault="004B2D29" w:rsidP="004B2D29">
            <w:pPr>
              <w:spacing w:after="60" w:line="240" w:lineRule="auto"/>
            </w:pPr>
            <w:r>
              <w:t>Thông báo đã import CTS thành công/ thất bại</w:t>
            </w:r>
          </w:p>
        </w:tc>
        <w:tc>
          <w:tcPr>
            <w:tcW w:w="831" w:type="pct"/>
          </w:tcPr>
          <w:p w14:paraId="7E523D11" w14:textId="3EAB7014" w:rsidR="004B2D29" w:rsidRDefault="004B2D29" w:rsidP="004B2D29">
            <w:pPr>
              <w:spacing w:after="60" w:line="240" w:lineRule="auto"/>
            </w:pPr>
            <w:r>
              <w:t>Front-end</w:t>
            </w:r>
          </w:p>
        </w:tc>
      </w:tr>
      <w:tr w:rsidR="00DA353A" w:rsidRPr="00693D21" w14:paraId="0F14D298" w14:textId="3FBE98C6" w:rsidTr="00DA353A">
        <w:tc>
          <w:tcPr>
            <w:tcW w:w="470" w:type="pct"/>
            <w:shd w:val="clear" w:color="auto" w:fill="F2F2F2" w:themeFill="background1" w:themeFillShade="F2"/>
          </w:tcPr>
          <w:p w14:paraId="11D38BEE" w14:textId="77777777" w:rsidR="00DA353A" w:rsidRPr="00693D21" w:rsidRDefault="00DA353A" w:rsidP="009B4B77">
            <w:pPr>
              <w:pStyle w:val="ListParagraph"/>
              <w:numPr>
                <w:ilvl w:val="0"/>
                <w:numId w:val="121"/>
              </w:numPr>
              <w:spacing w:after="60" w:line="240" w:lineRule="auto"/>
              <w:ind w:left="568" w:hanging="284"/>
              <w:jc w:val="left"/>
              <w:rPr>
                <w:b/>
              </w:rPr>
            </w:pPr>
          </w:p>
        </w:tc>
        <w:tc>
          <w:tcPr>
            <w:tcW w:w="4530" w:type="pct"/>
            <w:gridSpan w:val="5"/>
            <w:shd w:val="clear" w:color="auto" w:fill="F2F2F2" w:themeFill="background1" w:themeFillShade="F2"/>
          </w:tcPr>
          <w:p w14:paraId="0DF7A8A4" w14:textId="3C59EBAC" w:rsidR="00DA353A" w:rsidRPr="00693D21" w:rsidRDefault="00DA353A" w:rsidP="00224592">
            <w:pPr>
              <w:spacing w:after="60" w:line="240" w:lineRule="auto"/>
              <w:rPr>
                <w:b/>
              </w:rPr>
            </w:pPr>
            <w:r>
              <w:rPr>
                <w:b/>
              </w:rPr>
              <w:t>Dịch vụ “Thu hồi CTS”</w:t>
            </w:r>
          </w:p>
        </w:tc>
      </w:tr>
      <w:tr w:rsidR="00DA353A" w14:paraId="350C36BD" w14:textId="710D64B5" w:rsidTr="00DA353A">
        <w:tc>
          <w:tcPr>
            <w:tcW w:w="470" w:type="pct"/>
          </w:tcPr>
          <w:p w14:paraId="2CDFD328"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21B47961" w14:textId="77777777" w:rsidR="00DA353A" w:rsidRDefault="00DA353A" w:rsidP="00224592">
            <w:pPr>
              <w:spacing w:after="60" w:line="240" w:lineRule="auto"/>
            </w:pPr>
            <w:r>
              <w:t>Thu hồi CTS</w:t>
            </w:r>
          </w:p>
        </w:tc>
        <w:tc>
          <w:tcPr>
            <w:tcW w:w="1244" w:type="pct"/>
          </w:tcPr>
          <w:p w14:paraId="23A13B88" w14:textId="77777777" w:rsidR="00DA353A" w:rsidRDefault="00DA353A" w:rsidP="00224592">
            <w:pPr>
              <w:spacing w:after="60" w:line="240" w:lineRule="auto"/>
            </w:pPr>
            <w:r>
              <w:t>Gửi yêu cầu để TMS thu hồi CTS</w:t>
            </w:r>
          </w:p>
        </w:tc>
        <w:tc>
          <w:tcPr>
            <w:tcW w:w="782" w:type="pct"/>
          </w:tcPr>
          <w:p w14:paraId="7B759A35" w14:textId="77777777" w:rsidR="00DA353A" w:rsidRDefault="00DA353A" w:rsidP="00224592">
            <w:pPr>
              <w:spacing w:after="60" w:line="240" w:lineRule="auto"/>
            </w:pPr>
            <w:r>
              <w:t>Thông tin thuê bao đăng ký</w:t>
            </w:r>
          </w:p>
        </w:tc>
        <w:tc>
          <w:tcPr>
            <w:tcW w:w="833" w:type="pct"/>
          </w:tcPr>
          <w:p w14:paraId="69A9E03B" w14:textId="77777777" w:rsidR="00DA353A" w:rsidRDefault="00DA353A" w:rsidP="00224592">
            <w:pPr>
              <w:spacing w:after="60" w:line="240" w:lineRule="auto"/>
            </w:pPr>
            <w:r>
              <w:t>Thông báo đã thu hồi CTS thành công/thất bại</w:t>
            </w:r>
          </w:p>
        </w:tc>
        <w:tc>
          <w:tcPr>
            <w:tcW w:w="831" w:type="pct"/>
          </w:tcPr>
          <w:p w14:paraId="29DD5862" w14:textId="30A3AE50" w:rsidR="00DA353A" w:rsidRDefault="00DA353A" w:rsidP="00224592">
            <w:pPr>
              <w:spacing w:after="60" w:line="240" w:lineRule="auto"/>
            </w:pPr>
            <w:r>
              <w:t>Back-end</w:t>
            </w:r>
          </w:p>
        </w:tc>
      </w:tr>
      <w:tr w:rsidR="00DA353A" w14:paraId="4DEEE54F" w14:textId="2B947F58" w:rsidTr="00DA353A">
        <w:tc>
          <w:tcPr>
            <w:tcW w:w="470" w:type="pct"/>
          </w:tcPr>
          <w:p w14:paraId="309CBB71"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07CF9C2C" w14:textId="77777777" w:rsidR="00DA353A" w:rsidRDefault="00DA353A" w:rsidP="00224592">
            <w:pPr>
              <w:spacing w:after="60" w:line="240" w:lineRule="auto"/>
            </w:pPr>
            <w:r>
              <w:t>Thu hồi danh sách CTS</w:t>
            </w:r>
          </w:p>
        </w:tc>
        <w:tc>
          <w:tcPr>
            <w:tcW w:w="1244" w:type="pct"/>
          </w:tcPr>
          <w:p w14:paraId="42A6E75A" w14:textId="77777777" w:rsidR="00DA353A" w:rsidRDefault="00DA353A" w:rsidP="00224592">
            <w:pPr>
              <w:spacing w:after="60" w:line="240" w:lineRule="auto"/>
            </w:pPr>
            <w:r>
              <w:t>Gửi yêu cầu để TMS thu hồi danh sách CTS</w:t>
            </w:r>
          </w:p>
        </w:tc>
        <w:tc>
          <w:tcPr>
            <w:tcW w:w="782" w:type="pct"/>
          </w:tcPr>
          <w:p w14:paraId="18063759" w14:textId="77777777" w:rsidR="00DA353A" w:rsidRDefault="00DA353A" w:rsidP="00224592">
            <w:pPr>
              <w:spacing w:after="60" w:line="240" w:lineRule="auto"/>
            </w:pPr>
            <w:r>
              <w:t>Danh sách các thuê bao đăng ký</w:t>
            </w:r>
          </w:p>
        </w:tc>
        <w:tc>
          <w:tcPr>
            <w:tcW w:w="833" w:type="pct"/>
          </w:tcPr>
          <w:p w14:paraId="41860808" w14:textId="77777777" w:rsidR="00DA353A" w:rsidRDefault="00DA353A" w:rsidP="00224592">
            <w:pPr>
              <w:spacing w:after="60" w:line="240" w:lineRule="auto"/>
            </w:pPr>
            <w:r>
              <w:t>Thông báo đã thu hồi CTS thành công/thất bại</w:t>
            </w:r>
          </w:p>
        </w:tc>
        <w:tc>
          <w:tcPr>
            <w:tcW w:w="831" w:type="pct"/>
          </w:tcPr>
          <w:p w14:paraId="7AE62157" w14:textId="1262F11B" w:rsidR="00DA353A" w:rsidRDefault="00DA353A" w:rsidP="00224592">
            <w:pPr>
              <w:spacing w:after="60" w:line="240" w:lineRule="auto"/>
            </w:pPr>
            <w:r>
              <w:t>Back-end</w:t>
            </w:r>
          </w:p>
        </w:tc>
      </w:tr>
      <w:tr w:rsidR="00DA353A" w:rsidRPr="00693D21" w14:paraId="4A5B2D22" w14:textId="699A06A8" w:rsidTr="00DA353A">
        <w:tc>
          <w:tcPr>
            <w:tcW w:w="470" w:type="pct"/>
            <w:shd w:val="clear" w:color="auto" w:fill="F2F2F2" w:themeFill="background1" w:themeFillShade="F2"/>
          </w:tcPr>
          <w:p w14:paraId="69A47D6D" w14:textId="77777777" w:rsidR="00DA353A" w:rsidRPr="00693D21" w:rsidRDefault="00DA353A" w:rsidP="00D020FB">
            <w:pPr>
              <w:pStyle w:val="ListParagraph"/>
              <w:numPr>
                <w:ilvl w:val="0"/>
                <w:numId w:val="121"/>
              </w:numPr>
              <w:spacing w:after="60" w:line="240" w:lineRule="auto"/>
              <w:ind w:left="568" w:hanging="284"/>
              <w:jc w:val="left"/>
              <w:rPr>
                <w:b/>
              </w:rPr>
            </w:pPr>
          </w:p>
        </w:tc>
        <w:tc>
          <w:tcPr>
            <w:tcW w:w="4530" w:type="pct"/>
            <w:gridSpan w:val="5"/>
            <w:shd w:val="clear" w:color="auto" w:fill="F2F2F2" w:themeFill="background1" w:themeFillShade="F2"/>
          </w:tcPr>
          <w:p w14:paraId="54FE4534" w14:textId="1C756B57" w:rsidR="00DA353A" w:rsidRPr="00693D21" w:rsidRDefault="00DA353A" w:rsidP="00D020FB">
            <w:pPr>
              <w:spacing w:after="60" w:line="240" w:lineRule="auto"/>
              <w:rPr>
                <w:b/>
              </w:rPr>
            </w:pPr>
            <w:r>
              <w:rPr>
                <w:b/>
              </w:rPr>
              <w:t>Dịch vụ “Khôi phục thiết bị lưu khóa bí mật”</w:t>
            </w:r>
          </w:p>
        </w:tc>
      </w:tr>
      <w:tr w:rsidR="00DA353A" w14:paraId="1804479E" w14:textId="39B1C47E" w:rsidTr="00DA353A">
        <w:tc>
          <w:tcPr>
            <w:tcW w:w="470" w:type="pct"/>
          </w:tcPr>
          <w:p w14:paraId="26DF4965" w14:textId="77777777" w:rsidR="00DA353A" w:rsidRDefault="00DA353A" w:rsidP="00D020FB">
            <w:pPr>
              <w:pStyle w:val="ListParagraph"/>
              <w:numPr>
                <w:ilvl w:val="0"/>
                <w:numId w:val="120"/>
              </w:numPr>
              <w:spacing w:after="60" w:line="240" w:lineRule="auto"/>
              <w:ind w:left="568" w:hanging="284"/>
              <w:jc w:val="left"/>
            </w:pPr>
          </w:p>
        </w:tc>
        <w:tc>
          <w:tcPr>
            <w:tcW w:w="840" w:type="pct"/>
          </w:tcPr>
          <w:p w14:paraId="5F0F6B93" w14:textId="77777777" w:rsidR="00DA353A" w:rsidRDefault="00DA353A" w:rsidP="00D020FB">
            <w:pPr>
              <w:spacing w:after="60" w:line="240" w:lineRule="auto"/>
            </w:pPr>
            <w:r>
              <w:t>Khôi phục thiết bị lưu khóa bí mật</w:t>
            </w:r>
          </w:p>
        </w:tc>
        <w:tc>
          <w:tcPr>
            <w:tcW w:w="1244" w:type="pct"/>
          </w:tcPr>
          <w:p w14:paraId="6D9ED5F8" w14:textId="77777777" w:rsidR="00DA353A" w:rsidRDefault="00DA353A" w:rsidP="00D020FB">
            <w:pPr>
              <w:spacing w:after="60" w:line="240" w:lineRule="auto"/>
            </w:pPr>
            <w:r>
              <w:t>Gửi yêu cầu để TMS khôi phục thiết bị lưu khóa bí mật</w:t>
            </w:r>
          </w:p>
        </w:tc>
        <w:tc>
          <w:tcPr>
            <w:tcW w:w="782" w:type="pct"/>
          </w:tcPr>
          <w:p w14:paraId="018376B2" w14:textId="77777777" w:rsidR="00DA353A" w:rsidRDefault="00DA353A" w:rsidP="00D020FB">
            <w:pPr>
              <w:spacing w:after="60" w:line="240" w:lineRule="auto"/>
            </w:pPr>
            <w:r>
              <w:t>Thông tin thiết bị lưu khóa bí mật</w:t>
            </w:r>
          </w:p>
        </w:tc>
        <w:tc>
          <w:tcPr>
            <w:tcW w:w="833" w:type="pct"/>
          </w:tcPr>
          <w:p w14:paraId="2B6D37D9" w14:textId="77777777" w:rsidR="00DA353A" w:rsidRDefault="00DA353A" w:rsidP="00D020FB">
            <w:pPr>
              <w:spacing w:after="60" w:line="240" w:lineRule="auto"/>
            </w:pPr>
            <w:r>
              <w:t>Thông báo đã khôi phục thành công/thất bại</w:t>
            </w:r>
          </w:p>
        </w:tc>
        <w:tc>
          <w:tcPr>
            <w:tcW w:w="831" w:type="pct"/>
          </w:tcPr>
          <w:p w14:paraId="73CBDF20" w14:textId="78C85B91" w:rsidR="00DA353A" w:rsidRDefault="00DA353A" w:rsidP="00D020FB">
            <w:pPr>
              <w:spacing w:after="60" w:line="240" w:lineRule="auto"/>
            </w:pPr>
            <w:r>
              <w:t>Front-end</w:t>
            </w:r>
          </w:p>
        </w:tc>
      </w:tr>
      <w:tr w:rsidR="00DA353A" w:rsidRPr="00693D21" w14:paraId="3F8C7F15" w14:textId="6F3BC828" w:rsidTr="00DA353A">
        <w:tc>
          <w:tcPr>
            <w:tcW w:w="470" w:type="pct"/>
            <w:shd w:val="clear" w:color="auto" w:fill="F2F2F2" w:themeFill="background1" w:themeFillShade="F2"/>
          </w:tcPr>
          <w:p w14:paraId="60DFEFB3" w14:textId="77777777" w:rsidR="00DA353A" w:rsidRPr="00693D21" w:rsidRDefault="00DA353A" w:rsidP="009B4B77">
            <w:pPr>
              <w:pStyle w:val="ListParagraph"/>
              <w:numPr>
                <w:ilvl w:val="0"/>
                <w:numId w:val="121"/>
              </w:numPr>
              <w:spacing w:after="60" w:line="240" w:lineRule="auto"/>
              <w:ind w:left="568" w:hanging="284"/>
              <w:jc w:val="left"/>
              <w:rPr>
                <w:b/>
              </w:rPr>
            </w:pPr>
          </w:p>
        </w:tc>
        <w:tc>
          <w:tcPr>
            <w:tcW w:w="4530" w:type="pct"/>
            <w:gridSpan w:val="5"/>
            <w:shd w:val="clear" w:color="auto" w:fill="F2F2F2" w:themeFill="background1" w:themeFillShade="F2"/>
            <w:vAlign w:val="center"/>
          </w:tcPr>
          <w:p w14:paraId="637A9858" w14:textId="55F2E614" w:rsidR="00DA353A" w:rsidRPr="00693D21" w:rsidRDefault="00DA353A" w:rsidP="00DA353A">
            <w:pPr>
              <w:spacing w:after="60" w:line="240" w:lineRule="auto"/>
              <w:jc w:val="left"/>
              <w:rPr>
                <w:b/>
              </w:rPr>
            </w:pPr>
            <w:r>
              <w:rPr>
                <w:b/>
              </w:rPr>
              <w:t>Các chức năng khác</w:t>
            </w:r>
          </w:p>
        </w:tc>
      </w:tr>
      <w:tr w:rsidR="00DA353A" w14:paraId="7D035368" w14:textId="713364DF" w:rsidTr="00DA353A">
        <w:tc>
          <w:tcPr>
            <w:tcW w:w="470" w:type="pct"/>
          </w:tcPr>
          <w:p w14:paraId="0BF40BEB"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2C79EE32" w14:textId="17DE1798" w:rsidR="00DA353A" w:rsidRDefault="00405037" w:rsidP="00DD2A5C">
            <w:pPr>
              <w:spacing w:after="60" w:line="240" w:lineRule="auto"/>
            </w:pPr>
            <w:r>
              <w:t xml:space="preserve">Tự động cập nhật phiên bản </w:t>
            </w:r>
            <w:r w:rsidR="00DD2A5C">
              <w:t xml:space="preserve">phần mềm </w:t>
            </w:r>
            <w:r>
              <w:t>mới</w:t>
            </w:r>
            <w:r w:rsidR="002713B9">
              <w:t xml:space="preserve"> </w:t>
            </w:r>
            <w:r w:rsidR="006B5EE6">
              <w:t>(Auto update)</w:t>
            </w:r>
          </w:p>
        </w:tc>
        <w:tc>
          <w:tcPr>
            <w:tcW w:w="1244" w:type="pct"/>
          </w:tcPr>
          <w:p w14:paraId="5CB3B400" w14:textId="186520A2" w:rsidR="00DA353A" w:rsidRDefault="00405037" w:rsidP="00DD2A5C">
            <w:pPr>
              <w:spacing w:after="60" w:line="240" w:lineRule="auto"/>
            </w:pPr>
            <w:r>
              <w:t>Gửi yêu cầu để tự động cập nhậ</w:t>
            </w:r>
            <w:r w:rsidR="002713B9">
              <w:t>t</w:t>
            </w:r>
            <w:r>
              <w:t xml:space="preserve"> phiên bản mới</w:t>
            </w:r>
          </w:p>
        </w:tc>
        <w:tc>
          <w:tcPr>
            <w:tcW w:w="782" w:type="pct"/>
          </w:tcPr>
          <w:p w14:paraId="750D5AE9" w14:textId="74BD6130" w:rsidR="00DA353A" w:rsidRDefault="00405037" w:rsidP="00224592">
            <w:pPr>
              <w:spacing w:after="60" w:line="240" w:lineRule="auto"/>
            </w:pPr>
            <w:r>
              <w:t>Yêu cầu cập nhật</w:t>
            </w:r>
          </w:p>
        </w:tc>
        <w:tc>
          <w:tcPr>
            <w:tcW w:w="833" w:type="pct"/>
          </w:tcPr>
          <w:p w14:paraId="1C65809A" w14:textId="056A5512" w:rsidR="00DA353A" w:rsidRDefault="00405037" w:rsidP="00C655E9">
            <w:pPr>
              <w:spacing w:after="60" w:line="240" w:lineRule="auto"/>
            </w:pPr>
            <w:r>
              <w:t>Cập nhật ph</w:t>
            </w:r>
            <w:r w:rsidR="002713B9">
              <w:t>iên bản mới</w:t>
            </w:r>
          </w:p>
        </w:tc>
        <w:tc>
          <w:tcPr>
            <w:tcW w:w="831" w:type="pct"/>
          </w:tcPr>
          <w:p w14:paraId="5BB1B758" w14:textId="59EC3CA8" w:rsidR="00DA353A" w:rsidRDefault="00405037" w:rsidP="00C655E9">
            <w:pPr>
              <w:spacing w:after="60" w:line="240" w:lineRule="auto"/>
            </w:pPr>
            <w:r>
              <w:t>Front-end</w:t>
            </w:r>
          </w:p>
        </w:tc>
      </w:tr>
    </w:tbl>
    <w:p w14:paraId="600DDD26" w14:textId="6C29D0D2" w:rsidR="00980378" w:rsidRDefault="00980378" w:rsidP="00405037">
      <w:r>
        <w:br w:type="page"/>
      </w:r>
    </w:p>
    <w:p w14:paraId="2C0174F6" w14:textId="37AEB4E4" w:rsidR="003C02AF" w:rsidRDefault="00A335C8" w:rsidP="003C02AF">
      <w:pPr>
        <w:pStyle w:val="Heading1"/>
      </w:pPr>
      <w:bookmarkStart w:id="13" w:name="_Toc22744051"/>
      <w:r>
        <w:lastRenderedPageBreak/>
        <w:t>YÊU CẦU</w:t>
      </w:r>
      <w:r w:rsidR="003C02AF">
        <w:t xml:space="preserve"> CHỨC NĂNG TRÊN HỆ THỐNG</w:t>
      </w:r>
      <w:r w:rsidR="008D31CE">
        <w:t xml:space="preserve"> (FUNCTIONAL REQUIREMENTS)</w:t>
      </w:r>
      <w:bookmarkEnd w:id="13"/>
    </w:p>
    <w:p w14:paraId="3B7A7109" w14:textId="75A5DBCB" w:rsidR="00200948" w:rsidRDefault="00200948" w:rsidP="00B4509A">
      <w:pPr>
        <w:pStyle w:val="Heading2"/>
      </w:pPr>
      <w:bookmarkStart w:id="14" w:name="_Toc22744052"/>
      <w:r>
        <w:t>Nhóm chức năng “Đăng ký</w:t>
      </w:r>
      <w:r w:rsidR="00852AC3">
        <w:t>,</w:t>
      </w:r>
      <w:r w:rsidR="00AB2478">
        <w:t xml:space="preserve"> đăng nhập</w:t>
      </w:r>
      <w:r>
        <w:t xml:space="preserve"> tài khoản”</w:t>
      </w:r>
      <w:r w:rsidR="00E6014E">
        <w:t xml:space="preserve"> dành cho cơ quan, tổ chức/Cá nhân thuộc cơ quan, tổ chức</w:t>
      </w:r>
      <w:bookmarkEnd w:id="14"/>
    </w:p>
    <w:p w14:paraId="0B59AB3C" w14:textId="2286BAC9" w:rsidR="00AB2478" w:rsidRPr="00AB2478" w:rsidRDefault="00AB2478" w:rsidP="00BC0773">
      <w:pPr>
        <w:pStyle w:val="Heading3"/>
      </w:pPr>
      <w:bookmarkStart w:id="15" w:name="_Đăng_ký_tài"/>
      <w:bookmarkEnd w:id="15"/>
      <w:r>
        <w:t>Đăng ký tài khoản</w:t>
      </w:r>
    </w:p>
    <w:p w14:paraId="155B5615" w14:textId="35FD506B" w:rsidR="0003217E" w:rsidRDefault="00AD3D10" w:rsidP="0003217E">
      <w:pPr>
        <w:keepNext/>
        <w:jc w:val="center"/>
      </w:pPr>
      <w:r>
        <w:rPr>
          <w:noProof/>
        </w:rPr>
        <w:drawing>
          <wp:inline distT="0" distB="0" distL="0" distR="0" wp14:anchorId="5202E3B9" wp14:editId="0BA87D22">
            <wp:extent cx="5732145" cy="5991225"/>
            <wp:effectExtent l="19050" t="19050" r="2095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5991225"/>
                    </a:xfrm>
                    <a:prstGeom prst="rect">
                      <a:avLst/>
                    </a:prstGeom>
                    <a:ln>
                      <a:solidFill>
                        <a:schemeClr val="accent1"/>
                      </a:solidFill>
                    </a:ln>
                  </pic:spPr>
                </pic:pic>
              </a:graphicData>
            </a:graphic>
          </wp:inline>
        </w:drawing>
      </w:r>
    </w:p>
    <w:p w14:paraId="508611ED" w14:textId="60FAE676" w:rsidR="00550BC4" w:rsidRDefault="0003217E" w:rsidP="00CF6664">
      <w:pPr>
        <w:pStyle w:val="Caption"/>
      </w:pPr>
      <w:r>
        <w:t xml:space="preserve">Hình </w:t>
      </w:r>
      <w:fldSimple w:instr=" STYLEREF 2 \s ">
        <w:r w:rsidR="00473123">
          <w:rPr>
            <w:noProof/>
          </w:rPr>
          <w:t>1</w:t>
        </w:r>
      </w:fldSimple>
      <w:r w:rsidR="00473123">
        <w:noBreakHyphen/>
      </w:r>
      <w:fldSimple w:instr=" SEQ Hình \* ARABIC \s 2 ">
        <w:r w:rsidR="00473123">
          <w:rPr>
            <w:noProof/>
          </w:rPr>
          <w:t>1</w:t>
        </w:r>
      </w:fldSimple>
      <w:r>
        <w:t xml:space="preserve">: </w:t>
      </w:r>
      <w:r w:rsidRPr="0003217E">
        <w:t>Giao diện khung đăng ký tài khoản</w:t>
      </w:r>
    </w:p>
    <w:p w14:paraId="52D0B86D" w14:textId="3E239C27" w:rsidR="0081660E" w:rsidRDefault="0081660E" w:rsidP="0003217E"/>
    <w:p w14:paraId="6A452AD1" w14:textId="7FD87BE6" w:rsidR="0003217E" w:rsidRDefault="00AD3D10" w:rsidP="0003217E">
      <w:pPr>
        <w:keepNext/>
        <w:jc w:val="center"/>
      </w:pPr>
      <w:r>
        <w:rPr>
          <w:noProof/>
        </w:rPr>
        <w:lastRenderedPageBreak/>
        <w:drawing>
          <wp:inline distT="0" distB="0" distL="0" distR="0" wp14:anchorId="2F1619DF" wp14:editId="1C523A03">
            <wp:extent cx="5732145" cy="5991225"/>
            <wp:effectExtent l="19050" t="19050" r="20955"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5991225"/>
                    </a:xfrm>
                    <a:prstGeom prst="rect">
                      <a:avLst/>
                    </a:prstGeom>
                    <a:ln>
                      <a:solidFill>
                        <a:schemeClr val="accent1"/>
                      </a:solidFill>
                    </a:ln>
                  </pic:spPr>
                </pic:pic>
              </a:graphicData>
            </a:graphic>
          </wp:inline>
        </w:drawing>
      </w:r>
    </w:p>
    <w:p w14:paraId="2C40129A" w14:textId="4EEBD53E" w:rsidR="0081660E" w:rsidRDefault="0003217E" w:rsidP="00CF6664">
      <w:pPr>
        <w:pStyle w:val="Caption"/>
      </w:pPr>
      <w:r>
        <w:t xml:space="preserve">Hình </w:t>
      </w:r>
      <w:fldSimple w:instr=" STYLEREF 2 \s ">
        <w:r w:rsidR="00473123">
          <w:rPr>
            <w:noProof/>
          </w:rPr>
          <w:t>1</w:t>
        </w:r>
      </w:fldSimple>
      <w:r w:rsidR="00473123">
        <w:noBreakHyphen/>
      </w:r>
      <w:fldSimple w:instr=" SEQ Hình \* ARABIC \s 2 ">
        <w:r w:rsidR="00473123">
          <w:rPr>
            <w:noProof/>
          </w:rPr>
          <w:t>2</w:t>
        </w:r>
      </w:fldSimple>
      <w:r>
        <w:t xml:space="preserve">: </w:t>
      </w:r>
      <w:r w:rsidRPr="0003217E">
        <w:t>Giao diện sau khi chọn được tổ chức để đăng ký tài khoản</w:t>
      </w:r>
    </w:p>
    <w:p w14:paraId="0D0218E3" w14:textId="6D16A285" w:rsidR="00BD6F93" w:rsidRPr="00884B4E" w:rsidRDefault="00BD6F93" w:rsidP="00941B88">
      <w:pPr>
        <w:pStyle w:val="UCName"/>
      </w:pPr>
      <w:bookmarkStart w:id="16" w:name="_Ref19778218"/>
      <w:bookmarkStart w:id="17" w:name="_Ref19778306"/>
      <w:bookmarkStart w:id="18" w:name="_Ref19778315"/>
      <w:bookmarkStart w:id="19" w:name="_Ref19778320"/>
      <w:bookmarkStart w:id="20" w:name="_Ref19778333"/>
      <w:bookmarkStart w:id="21" w:name="_Ref19778344"/>
      <w:bookmarkStart w:id="22" w:name="_Ref19778357"/>
      <w:bookmarkStart w:id="23" w:name="_Ref19778365"/>
      <w:bookmarkStart w:id="24" w:name="_Ref19785831"/>
      <w:bookmarkStart w:id="25" w:name="_Ref19785841"/>
      <w:bookmarkStart w:id="26" w:name="_Ref19785880"/>
      <w:bookmarkStart w:id="27" w:name="_Ref19785885"/>
      <w:bookmarkStart w:id="28" w:name="_Ref19786190"/>
      <w:bookmarkStart w:id="29" w:name="_Ref19786201"/>
      <w:bookmarkStart w:id="30" w:name="_Toc22744068"/>
      <w:r>
        <w:t>Đăng ký tài khoản tổ chức</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tbl>
      <w:tblPr>
        <w:tblW w:w="5000" w:type="pct"/>
        <w:tblLook w:val="0000" w:firstRow="0" w:lastRow="0" w:firstColumn="0" w:lastColumn="0" w:noHBand="0" w:noVBand="0"/>
      </w:tblPr>
      <w:tblGrid>
        <w:gridCol w:w="5212"/>
        <w:gridCol w:w="3805"/>
      </w:tblGrid>
      <w:tr w:rsidR="00BD6F93" w:rsidRPr="00634615" w14:paraId="2537F7AA" w14:textId="77777777" w:rsidTr="00E937D8">
        <w:tc>
          <w:tcPr>
            <w:tcW w:w="2890" w:type="pct"/>
            <w:tcBorders>
              <w:top w:val="single" w:sz="4" w:space="0" w:color="000000"/>
              <w:left w:val="single" w:sz="4" w:space="0" w:color="000000"/>
              <w:bottom w:val="single" w:sz="4" w:space="0" w:color="000000"/>
            </w:tcBorders>
            <w:shd w:val="clear" w:color="auto" w:fill="auto"/>
          </w:tcPr>
          <w:p w14:paraId="248179D5" w14:textId="77777777" w:rsidR="00BD6F93" w:rsidRPr="00634615" w:rsidRDefault="00BD6F93" w:rsidP="008C6856">
            <w:pPr>
              <w:spacing w:before="60" w:line="276" w:lineRule="auto"/>
              <w:rPr>
                <w:szCs w:val="26"/>
              </w:rPr>
            </w:pPr>
            <w:r w:rsidRPr="00634615">
              <w:rPr>
                <w:b/>
                <w:szCs w:val="26"/>
              </w:rPr>
              <w:t>Tên Usecase:</w:t>
            </w:r>
            <w:r w:rsidRPr="00634615">
              <w:rPr>
                <w:szCs w:val="26"/>
              </w:rPr>
              <w:t xml:space="preserve"> Đăng ký tài khoản tổ chức</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62BB128" w14:textId="77777777" w:rsidR="00BD6F93" w:rsidRPr="00634615" w:rsidRDefault="00BD6F93" w:rsidP="008C6856">
            <w:pPr>
              <w:snapToGrid w:val="0"/>
              <w:spacing w:before="60" w:line="276" w:lineRule="auto"/>
              <w:rPr>
                <w:szCs w:val="26"/>
              </w:rPr>
            </w:pPr>
            <w:r w:rsidRPr="00634615">
              <w:rPr>
                <w:b/>
                <w:szCs w:val="26"/>
              </w:rPr>
              <w:t>Mức độ BMT:</w:t>
            </w:r>
            <w:r w:rsidRPr="00634615">
              <w:rPr>
                <w:szCs w:val="26"/>
              </w:rPr>
              <w:t xml:space="preserve"> B</w:t>
            </w:r>
          </w:p>
        </w:tc>
      </w:tr>
      <w:tr w:rsidR="00BD6F93" w:rsidRPr="00634615" w14:paraId="52EE12D8" w14:textId="77777777" w:rsidTr="00E937D8">
        <w:tc>
          <w:tcPr>
            <w:tcW w:w="2890" w:type="pct"/>
            <w:tcBorders>
              <w:top w:val="single" w:sz="4" w:space="0" w:color="000000"/>
              <w:left w:val="single" w:sz="4" w:space="0" w:color="000000"/>
              <w:bottom w:val="single" w:sz="4" w:space="0" w:color="000000"/>
            </w:tcBorders>
            <w:shd w:val="clear" w:color="auto" w:fill="auto"/>
          </w:tcPr>
          <w:p w14:paraId="6F250E12" w14:textId="77777777" w:rsidR="00BD6F93" w:rsidRPr="00634615" w:rsidRDefault="00BD6F93" w:rsidP="008C6856">
            <w:pPr>
              <w:snapToGrid w:val="0"/>
              <w:spacing w:before="60" w:line="276" w:lineRule="auto"/>
              <w:rPr>
                <w:szCs w:val="26"/>
              </w:rPr>
            </w:pPr>
            <w:r w:rsidRPr="00634615">
              <w:rPr>
                <w:b/>
                <w:szCs w:val="26"/>
              </w:rPr>
              <w:t xml:space="preserve">Tác nhân chính: </w:t>
            </w:r>
            <w:r w:rsidRPr="00634615">
              <w:rPr>
                <w:szCs w:val="26"/>
              </w:rPr>
              <w:t>Cơ quan, tổ chức</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7B99B628" w14:textId="77777777" w:rsidR="00BD6F93" w:rsidRPr="00634615" w:rsidRDefault="00BD6F93" w:rsidP="008C6856">
            <w:pPr>
              <w:snapToGrid w:val="0"/>
              <w:spacing w:before="60" w:line="276" w:lineRule="auto"/>
              <w:rPr>
                <w:szCs w:val="26"/>
              </w:rPr>
            </w:pPr>
            <w:r w:rsidRPr="00634615">
              <w:rPr>
                <w:b/>
                <w:szCs w:val="26"/>
              </w:rPr>
              <w:t xml:space="preserve">Tác nhân phụ: </w:t>
            </w:r>
            <w:r w:rsidRPr="00634615">
              <w:rPr>
                <w:szCs w:val="26"/>
              </w:rPr>
              <w:t>Hệ thống</w:t>
            </w:r>
          </w:p>
        </w:tc>
      </w:tr>
      <w:tr w:rsidR="00BD6F93" w:rsidRPr="00634615" w14:paraId="7DF82EC8"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255BB1E" w14:textId="77777777" w:rsidR="00BD6F93" w:rsidRPr="00634615" w:rsidRDefault="00BD6F93" w:rsidP="008C6856">
            <w:pPr>
              <w:spacing w:before="60" w:line="276" w:lineRule="auto"/>
              <w:rPr>
                <w:szCs w:val="26"/>
              </w:rPr>
            </w:pPr>
            <w:r w:rsidRPr="00634615">
              <w:rPr>
                <w:b/>
                <w:szCs w:val="26"/>
              </w:rPr>
              <w:t xml:space="preserve">Mô tả Usecase: </w:t>
            </w:r>
            <w:r w:rsidRPr="00634615">
              <w:rPr>
                <w:szCs w:val="26"/>
              </w:rPr>
              <w:t>Cơ quan, tổ chức đăng ký tài khoản tổ chức</w:t>
            </w:r>
          </w:p>
        </w:tc>
      </w:tr>
      <w:tr w:rsidR="00BD6F93" w:rsidRPr="00634615" w14:paraId="5026ABC0"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527BA66" w14:textId="77777777" w:rsidR="00BD6F93" w:rsidRPr="00634615" w:rsidRDefault="00BD6F93" w:rsidP="008C6856">
            <w:pPr>
              <w:snapToGrid w:val="0"/>
              <w:spacing w:before="60" w:line="276" w:lineRule="auto"/>
              <w:rPr>
                <w:szCs w:val="26"/>
              </w:rPr>
            </w:pPr>
            <w:r w:rsidRPr="00634615">
              <w:rPr>
                <w:b/>
                <w:szCs w:val="26"/>
              </w:rPr>
              <w:t xml:space="preserve">Điều kiện để bắt đầu Usecase: </w:t>
            </w:r>
            <w:r w:rsidRPr="00634615">
              <w:rPr>
                <w:szCs w:val="26"/>
              </w:rPr>
              <w:t>Cơ quan, tổ chức truy cập vào Cổng DV CTCKS</w:t>
            </w:r>
          </w:p>
        </w:tc>
      </w:tr>
      <w:tr w:rsidR="00BD6F93" w:rsidRPr="00634615" w14:paraId="3A122F04"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697D6A3" w14:textId="77777777" w:rsidR="00BD6F93" w:rsidRPr="00634615" w:rsidRDefault="00BD6F93" w:rsidP="008C6856">
            <w:pPr>
              <w:snapToGrid w:val="0"/>
              <w:spacing w:before="60" w:line="276" w:lineRule="auto"/>
              <w:rPr>
                <w:szCs w:val="26"/>
              </w:rPr>
            </w:pPr>
            <w:r w:rsidRPr="00634615">
              <w:rPr>
                <w:b/>
                <w:szCs w:val="26"/>
              </w:rPr>
              <w:t xml:space="preserve">Điều kiện để kết thúc Usecase: </w:t>
            </w:r>
            <w:r w:rsidRPr="00634615">
              <w:rPr>
                <w:szCs w:val="26"/>
              </w:rPr>
              <w:t>Hoàn thành đăng ký tài khoản</w:t>
            </w:r>
          </w:p>
        </w:tc>
      </w:tr>
      <w:tr w:rsidR="00BD6F93" w:rsidRPr="00634615" w14:paraId="362F24C1"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6A27368" w14:textId="67F84B56" w:rsidR="00BD6F93" w:rsidRPr="00634615" w:rsidRDefault="00BD6F93" w:rsidP="008C6856">
            <w:pPr>
              <w:snapToGrid w:val="0"/>
              <w:spacing w:before="60" w:line="276" w:lineRule="auto"/>
              <w:rPr>
                <w:b/>
                <w:szCs w:val="26"/>
              </w:rPr>
            </w:pPr>
            <w:r w:rsidRPr="00634615">
              <w:rPr>
                <w:b/>
                <w:szCs w:val="26"/>
              </w:rPr>
              <w:t>Trình tự các sự kiện trong quá trình hoạt động của Usecase:</w:t>
            </w:r>
          </w:p>
          <w:p w14:paraId="174B2AEB" w14:textId="2A49EF20" w:rsidR="007D037A" w:rsidRPr="007D037A" w:rsidRDefault="00BD6F93" w:rsidP="00A8287A">
            <w:pPr>
              <w:pStyle w:val="ListParagraph"/>
              <w:numPr>
                <w:ilvl w:val="0"/>
                <w:numId w:val="12"/>
              </w:numPr>
              <w:rPr>
                <w:rFonts w:eastAsia="Times New Roman"/>
                <w:color w:val="000000"/>
                <w:szCs w:val="26"/>
              </w:rPr>
            </w:pPr>
            <w:r w:rsidRPr="00634615">
              <w:rPr>
                <w:rFonts w:eastAsia="Times New Roman"/>
                <w:color w:val="000000"/>
                <w:szCs w:val="26"/>
              </w:rPr>
              <w:t xml:space="preserve">Cơ quan, tổ chức nhấn vào nút chức năng </w:t>
            </w:r>
            <w:r w:rsidRPr="00634615">
              <w:rPr>
                <w:rFonts w:eastAsia="Times New Roman"/>
                <w:color w:val="000000"/>
                <w:szCs w:val="26"/>
                <w:lang w:val="en-US"/>
              </w:rPr>
              <w:t>[</w:t>
            </w:r>
            <w:r w:rsidRPr="00634615">
              <w:rPr>
                <w:rFonts w:eastAsia="Times New Roman"/>
                <w:color w:val="000000"/>
                <w:szCs w:val="26"/>
              </w:rPr>
              <w:t>Đăng ký</w:t>
            </w:r>
            <w:r w:rsidRPr="00634615">
              <w:rPr>
                <w:rFonts w:eastAsia="Times New Roman"/>
                <w:color w:val="000000"/>
                <w:szCs w:val="26"/>
                <w:lang w:val="en-US"/>
              </w:rPr>
              <w:t>] để đăng ký tài khoản cơ quan, tổ chức</w:t>
            </w:r>
            <w:r w:rsidR="007D037A">
              <w:rPr>
                <w:rFonts w:eastAsia="Times New Roman"/>
                <w:color w:val="000000"/>
                <w:szCs w:val="26"/>
                <w:lang w:val="en-US"/>
              </w:rPr>
              <w:t xml:space="preserve">. </w:t>
            </w:r>
            <w:r w:rsidRPr="007D037A">
              <w:rPr>
                <w:rFonts w:eastAsia="Times New Roman"/>
                <w:color w:val="000000"/>
                <w:szCs w:val="26"/>
              </w:rPr>
              <w:t xml:space="preserve">Hệ thống hiển thị </w:t>
            </w:r>
            <w:r w:rsidR="007D037A" w:rsidRPr="007D037A">
              <w:rPr>
                <w:rFonts w:eastAsia="Times New Roman"/>
                <w:color w:val="000000"/>
                <w:szCs w:val="26"/>
                <w:lang w:val="en-US"/>
              </w:rPr>
              <w:t>form nhập thông tin để đăng ký tài khoản.</w:t>
            </w:r>
          </w:p>
          <w:p w14:paraId="043A2051" w14:textId="16EBF992" w:rsidR="00BD6F93" w:rsidRPr="007D037A" w:rsidRDefault="007D037A" w:rsidP="00A8287A">
            <w:pPr>
              <w:pStyle w:val="ListParagraph"/>
              <w:numPr>
                <w:ilvl w:val="0"/>
                <w:numId w:val="12"/>
              </w:numPr>
              <w:rPr>
                <w:rFonts w:eastAsia="Times New Roman"/>
                <w:color w:val="000000"/>
                <w:szCs w:val="26"/>
              </w:rPr>
            </w:pPr>
            <w:r w:rsidRPr="007D037A">
              <w:rPr>
                <w:rFonts w:eastAsia="Times New Roman"/>
                <w:color w:val="000000"/>
                <w:szCs w:val="26"/>
                <w:lang w:val="en-US"/>
              </w:rPr>
              <w:lastRenderedPageBreak/>
              <w:t xml:space="preserve">Cơ quan, tổ chức nhập Mã định danh hoặc tên cơ quan, tổ chức để chọn, hệ thống dựa vào nội dung nhập để hiển thị danh sách các cơ quan, tổ chức phù hợp với nội dung đã nhập. Hoặc </w:t>
            </w:r>
            <w:r>
              <w:rPr>
                <w:rFonts w:eastAsia="Times New Roman"/>
                <w:color w:val="000000"/>
                <w:szCs w:val="26"/>
                <w:lang w:val="en-US"/>
              </w:rPr>
              <w:t>c</w:t>
            </w:r>
            <w:r w:rsidRPr="007D037A">
              <w:rPr>
                <w:rFonts w:eastAsia="Times New Roman"/>
                <w:color w:val="000000"/>
                <w:szCs w:val="26"/>
                <w:lang w:val="en-US"/>
              </w:rPr>
              <w:t>ơ quan, tổ chức nhấn chọn vào nút [Xem danh sách cơ quan, tổ chức đã có]</w:t>
            </w:r>
            <w:r>
              <w:rPr>
                <w:rFonts w:eastAsia="Times New Roman"/>
                <w:color w:val="000000"/>
                <w:szCs w:val="26"/>
                <w:lang w:val="en-US"/>
              </w:rPr>
              <w:t>, hệ thống hiển thị</w:t>
            </w:r>
            <w:r w:rsidRPr="007D037A">
              <w:rPr>
                <w:rFonts w:eastAsia="Times New Roman"/>
                <w:color w:val="000000"/>
                <w:szCs w:val="26"/>
                <w:lang w:val="en-US"/>
              </w:rPr>
              <w:t xml:space="preserve"> </w:t>
            </w:r>
            <w:r w:rsidR="00BD6F93" w:rsidRPr="007D037A">
              <w:rPr>
                <w:rFonts w:eastAsia="Times New Roman"/>
                <w:color w:val="000000"/>
                <w:szCs w:val="26"/>
              </w:rPr>
              <w:t>cây danh mục cơ quan, tổ chức</w:t>
            </w:r>
            <w:r>
              <w:rPr>
                <w:rFonts w:eastAsia="Times New Roman"/>
                <w:color w:val="000000"/>
                <w:szCs w:val="26"/>
                <w:lang w:val="en-US"/>
              </w:rPr>
              <w:t>.</w:t>
            </w:r>
          </w:p>
          <w:p w14:paraId="44F67FF8" w14:textId="77777777" w:rsidR="00BD6F93" w:rsidRPr="00634615" w:rsidRDefault="00BD6F93" w:rsidP="00A8287A">
            <w:pPr>
              <w:pStyle w:val="ListParagraph"/>
              <w:numPr>
                <w:ilvl w:val="0"/>
                <w:numId w:val="12"/>
              </w:numPr>
              <w:rPr>
                <w:rFonts w:eastAsia="Times New Roman"/>
                <w:color w:val="000000"/>
                <w:szCs w:val="26"/>
              </w:rPr>
            </w:pPr>
            <w:r w:rsidRPr="00634615">
              <w:rPr>
                <w:rFonts w:eastAsia="Times New Roman"/>
                <w:color w:val="000000"/>
                <w:szCs w:val="26"/>
              </w:rPr>
              <w:t>Cơ quan, tổ chức chọn cơ quan, tổ chức của mình từ cây danh mục cơ quan, tổ chức</w:t>
            </w:r>
          </w:p>
          <w:p w14:paraId="4B7A8E32" w14:textId="1ED70BD6" w:rsidR="00BD6F93" w:rsidRPr="00634615" w:rsidRDefault="00BD6F93" w:rsidP="00A8287A">
            <w:pPr>
              <w:pStyle w:val="ListParagraph"/>
              <w:numPr>
                <w:ilvl w:val="0"/>
                <w:numId w:val="12"/>
              </w:numPr>
              <w:rPr>
                <w:rFonts w:eastAsia="Times New Roman"/>
                <w:color w:val="000000"/>
                <w:szCs w:val="26"/>
              </w:rPr>
            </w:pPr>
            <w:r w:rsidRPr="00634615">
              <w:rPr>
                <w:rFonts w:eastAsia="Times New Roman"/>
                <w:color w:val="000000"/>
                <w:szCs w:val="26"/>
              </w:rPr>
              <w:t>Cơ quan, tổ chức nhập các thông tin của cơ quan, tổ chức, thông tin người tiếp nhận chứng thư số</w:t>
            </w:r>
            <w:r w:rsidR="00AD3D10">
              <w:rPr>
                <w:rFonts w:eastAsia="Times New Roman"/>
                <w:color w:val="000000"/>
                <w:szCs w:val="26"/>
                <w:lang w:val="en-US"/>
              </w:rPr>
              <w:t>.</w:t>
            </w:r>
          </w:p>
          <w:p w14:paraId="37ADEC35" w14:textId="77777777" w:rsidR="00BD6F93" w:rsidRPr="005D7BA4" w:rsidRDefault="00BD6F93" w:rsidP="00A8287A">
            <w:pPr>
              <w:pStyle w:val="ListParagraph"/>
              <w:numPr>
                <w:ilvl w:val="0"/>
                <w:numId w:val="12"/>
              </w:numPr>
              <w:rPr>
                <w:rFonts w:eastAsia="Times New Roman"/>
                <w:color w:val="000000"/>
                <w:szCs w:val="26"/>
              </w:rPr>
            </w:pPr>
            <w:r w:rsidRPr="00634615">
              <w:rPr>
                <w:rFonts w:eastAsia="Times New Roman"/>
                <w:color w:val="000000"/>
                <w:szCs w:val="26"/>
              </w:rPr>
              <w:t>Cơ quan, tổ chức nhấn chọn Đăng ký tài khoản</w:t>
            </w:r>
            <w:r>
              <w:rPr>
                <w:rFonts w:eastAsia="Times New Roman"/>
                <w:color w:val="000000"/>
                <w:szCs w:val="26"/>
                <w:lang w:val="en-US"/>
              </w:rPr>
              <w:t>.</w:t>
            </w:r>
          </w:p>
          <w:p w14:paraId="264B7124" w14:textId="77777777" w:rsidR="00BD6F93" w:rsidRPr="005D7BA4" w:rsidRDefault="00BD6F93" w:rsidP="00A8287A">
            <w:pPr>
              <w:pStyle w:val="ListParagraph"/>
              <w:numPr>
                <w:ilvl w:val="0"/>
                <w:numId w:val="12"/>
              </w:numPr>
              <w:snapToGrid w:val="0"/>
              <w:spacing w:before="60"/>
              <w:rPr>
                <w:szCs w:val="26"/>
              </w:rPr>
            </w:pPr>
            <w:r>
              <w:rPr>
                <w:szCs w:val="26"/>
                <w:lang w:val="en-US"/>
              </w:rPr>
              <w:t>Hệ thống gửi email thông báo tới tài khoản email đăng ký để xác thực và gửi kèm đường dẫn để kích hoạt tài khoản.</w:t>
            </w:r>
          </w:p>
          <w:p w14:paraId="37403B49" w14:textId="77777777" w:rsidR="00BD6F93" w:rsidRPr="00634615" w:rsidRDefault="00BD6F93" w:rsidP="00A8287A">
            <w:pPr>
              <w:pStyle w:val="ListParagraph"/>
              <w:numPr>
                <w:ilvl w:val="0"/>
                <w:numId w:val="12"/>
              </w:numPr>
              <w:rPr>
                <w:rFonts w:eastAsia="Times New Roman"/>
                <w:color w:val="000000"/>
                <w:szCs w:val="26"/>
              </w:rPr>
            </w:pPr>
            <w:r>
              <w:rPr>
                <w:szCs w:val="26"/>
                <w:lang w:val="en-US"/>
              </w:rPr>
              <w:t>Sau khi cơ quan, tổ chức nhấn vào đường dẫn kích hoạt tài khoản, hệ thống gửi email thông báo cho Cục CTS&amp;BMTT về thông tin tài khoản cần kiểm duyệt.</w:t>
            </w:r>
          </w:p>
        </w:tc>
      </w:tr>
      <w:tr w:rsidR="00BD6F93" w:rsidRPr="00634615" w14:paraId="55C312A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9A1D3A8" w14:textId="77777777" w:rsidR="00BD6F93" w:rsidRPr="00634615" w:rsidRDefault="00BD6F93" w:rsidP="008C6856">
            <w:pPr>
              <w:snapToGrid w:val="0"/>
              <w:spacing w:before="60" w:line="276" w:lineRule="auto"/>
              <w:rPr>
                <w:szCs w:val="26"/>
              </w:rPr>
            </w:pPr>
            <w:r w:rsidRPr="00634615">
              <w:rPr>
                <w:b/>
                <w:szCs w:val="26"/>
              </w:rPr>
              <w:t xml:space="preserve">Hoàn cảnh sử dụng thành công cơ bản: </w:t>
            </w:r>
          </w:p>
          <w:p w14:paraId="6041C22D" w14:textId="77777777" w:rsidR="00BD6F93" w:rsidRPr="00634615" w:rsidRDefault="00BD6F93" w:rsidP="008C6856">
            <w:pPr>
              <w:pStyle w:val="ListParagraph"/>
              <w:numPr>
                <w:ilvl w:val="0"/>
                <w:numId w:val="2"/>
              </w:numPr>
              <w:snapToGrid w:val="0"/>
              <w:spacing w:before="60" w:after="0"/>
              <w:rPr>
                <w:rFonts w:cs="Times New Roman"/>
                <w:szCs w:val="26"/>
              </w:rPr>
            </w:pPr>
            <w:r w:rsidRPr="00634615">
              <w:rPr>
                <w:szCs w:val="26"/>
                <w:lang w:val="en-US"/>
              </w:rPr>
              <w:t>Thông báo hoàn thành đăng ký tài khoản tổ chức</w:t>
            </w:r>
          </w:p>
        </w:tc>
      </w:tr>
      <w:tr w:rsidR="00BD6F93" w:rsidRPr="00634615" w14:paraId="47E1BFE8"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75FC66D" w14:textId="2C89AE82" w:rsidR="00BD6F93" w:rsidRDefault="00BD6F93" w:rsidP="001925F8">
            <w:pPr>
              <w:snapToGrid w:val="0"/>
              <w:spacing w:before="60" w:line="276" w:lineRule="auto"/>
              <w:rPr>
                <w:szCs w:val="26"/>
              </w:rPr>
            </w:pPr>
            <w:r w:rsidRPr="00634615">
              <w:rPr>
                <w:b/>
                <w:szCs w:val="26"/>
              </w:rPr>
              <w:t xml:space="preserve">Hoàn cảnh sử dụng phụ (thay thế) trong trường hợp không thành công: </w:t>
            </w:r>
          </w:p>
          <w:p w14:paraId="121566D2" w14:textId="6B588970" w:rsidR="001925F8" w:rsidRDefault="001925F8" w:rsidP="001925F8">
            <w:pPr>
              <w:snapToGrid w:val="0"/>
              <w:spacing w:before="60" w:line="276" w:lineRule="auto"/>
              <w:rPr>
                <w:szCs w:val="26"/>
              </w:rPr>
            </w:pPr>
            <w:r>
              <w:rPr>
                <w:szCs w:val="26"/>
              </w:rPr>
              <w:t>1. Không tìm thấy tổ chức trong cây danh mục tổ chức:</w:t>
            </w:r>
          </w:p>
          <w:p w14:paraId="743B5FCF" w14:textId="79810386" w:rsidR="001925F8" w:rsidRPr="002A0133" w:rsidRDefault="001925F8" w:rsidP="00843B83">
            <w:pPr>
              <w:pStyle w:val="ListParagraph"/>
              <w:numPr>
                <w:ilvl w:val="0"/>
                <w:numId w:val="136"/>
              </w:numPr>
              <w:snapToGrid w:val="0"/>
              <w:spacing w:before="60"/>
              <w:rPr>
                <w:szCs w:val="26"/>
              </w:rPr>
            </w:pPr>
            <w:r w:rsidRPr="002A0133">
              <w:rPr>
                <w:szCs w:val="26"/>
              </w:rPr>
              <w:t>Cơ quan, tổ chức nhấn chọn [Tạo mới cơ quan, tổ chức nếu không có trong danh sách bên dưới], hệ thống hiển thị khung nhập thông tin tổ chức.</w:t>
            </w:r>
          </w:p>
          <w:p w14:paraId="0C9E35FC" w14:textId="017F1699" w:rsidR="001925F8" w:rsidRPr="002A0133" w:rsidRDefault="001925F8" w:rsidP="00843B83">
            <w:pPr>
              <w:pStyle w:val="ListParagraph"/>
              <w:numPr>
                <w:ilvl w:val="0"/>
                <w:numId w:val="136"/>
              </w:numPr>
              <w:snapToGrid w:val="0"/>
              <w:spacing w:before="60"/>
              <w:rPr>
                <w:szCs w:val="26"/>
              </w:rPr>
            </w:pPr>
            <w:r w:rsidRPr="002A0133">
              <w:rPr>
                <w:szCs w:val="26"/>
              </w:rPr>
              <w:t>Cơ quan, tổ chức nhập mới thông tin tổ chức và chọn cơ quan, tổ chức chủ quản trong cây danh mục tổ chức.</w:t>
            </w:r>
          </w:p>
          <w:p w14:paraId="3E9D8D37" w14:textId="16034473" w:rsidR="001925F8" w:rsidRPr="002A0133" w:rsidRDefault="001925F8" w:rsidP="00843B83">
            <w:pPr>
              <w:pStyle w:val="ListParagraph"/>
              <w:numPr>
                <w:ilvl w:val="0"/>
                <w:numId w:val="136"/>
              </w:numPr>
              <w:snapToGrid w:val="0"/>
              <w:spacing w:before="60"/>
              <w:rPr>
                <w:szCs w:val="26"/>
              </w:rPr>
            </w:pPr>
            <w:r w:rsidRPr="002A0133">
              <w:rPr>
                <w:szCs w:val="26"/>
              </w:rPr>
              <w:t>Nếu không có trong cây danh mục tổ chức, cơ quan tổ chức nhập chi tiết thông tin cơ quan, tổ chức chủ quản.</w:t>
            </w:r>
          </w:p>
          <w:p w14:paraId="37AECC56" w14:textId="2F70AB79" w:rsidR="001925F8" w:rsidRPr="002A0133" w:rsidRDefault="001925F8" w:rsidP="00843B83">
            <w:pPr>
              <w:pStyle w:val="ListParagraph"/>
              <w:numPr>
                <w:ilvl w:val="0"/>
                <w:numId w:val="136"/>
              </w:numPr>
              <w:snapToGrid w:val="0"/>
              <w:spacing w:before="60"/>
              <w:rPr>
                <w:szCs w:val="26"/>
              </w:rPr>
            </w:pPr>
            <w:r w:rsidRPr="002A0133">
              <w:rPr>
                <w:szCs w:val="26"/>
              </w:rPr>
              <w:t>Sau đó, tiếp tục nhập các thông tin khác.</w:t>
            </w:r>
          </w:p>
        </w:tc>
      </w:tr>
      <w:tr w:rsidR="00BD6F93" w:rsidRPr="00634615" w14:paraId="26AC841A"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A8BF7C1" w14:textId="77777777" w:rsidR="00BD6F93" w:rsidRPr="00730E3C" w:rsidRDefault="00BD6F93" w:rsidP="008C6856">
            <w:pPr>
              <w:snapToGrid w:val="0"/>
              <w:spacing w:before="60" w:line="276" w:lineRule="auto"/>
              <w:rPr>
                <w:szCs w:val="26"/>
              </w:rPr>
            </w:pPr>
            <w:r w:rsidRPr="00634615">
              <w:rPr>
                <w:b/>
                <w:szCs w:val="26"/>
              </w:rPr>
              <w:t>Hành động liên quan sẽ xảy ra khi Usecase kết thúc:</w:t>
            </w:r>
            <w:r>
              <w:rPr>
                <w:szCs w:val="26"/>
              </w:rPr>
              <w:t xml:space="preserve"> Không có.</w:t>
            </w:r>
          </w:p>
        </w:tc>
      </w:tr>
      <w:tr w:rsidR="00BD6F93" w:rsidRPr="00634615" w14:paraId="20134FDD"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3549CE2" w14:textId="77777777" w:rsidR="00BD6F93" w:rsidRPr="00634615" w:rsidRDefault="00BD6F93" w:rsidP="008C6856">
            <w:pPr>
              <w:snapToGrid w:val="0"/>
              <w:spacing w:before="60" w:line="276" w:lineRule="auto"/>
              <w:rPr>
                <w:szCs w:val="26"/>
              </w:rPr>
            </w:pPr>
            <w:r w:rsidRPr="00634615">
              <w:rPr>
                <w:b/>
                <w:szCs w:val="26"/>
              </w:rPr>
              <w:t>Các yêu cầu phi chức năng:</w:t>
            </w:r>
            <w:r w:rsidRPr="00634615">
              <w:rPr>
                <w:szCs w:val="26"/>
              </w:rPr>
              <w:t xml:space="preserve"> Không có</w:t>
            </w:r>
          </w:p>
        </w:tc>
      </w:tr>
    </w:tbl>
    <w:p w14:paraId="1FEB88E2" w14:textId="77777777" w:rsidR="00BD6F93" w:rsidRPr="00656351" w:rsidRDefault="00BD6F93" w:rsidP="00BD6F93"/>
    <w:p w14:paraId="426A9AAC" w14:textId="19F7A9DC" w:rsidR="00550BC4" w:rsidRDefault="00550BC4" w:rsidP="0073670F"/>
    <w:p w14:paraId="75049B77" w14:textId="77777777" w:rsidR="00BD6F93" w:rsidRDefault="00550BC4" w:rsidP="00BD6F93">
      <w:pPr>
        <w:keepNext/>
        <w:jc w:val="center"/>
      </w:pPr>
      <w:r>
        <w:rPr>
          <w:noProof/>
        </w:rPr>
        <w:lastRenderedPageBreak/>
        <w:drawing>
          <wp:inline distT="0" distB="0" distL="0" distR="0" wp14:anchorId="6EA76CCD" wp14:editId="6EF839D2">
            <wp:extent cx="5658928" cy="3947344"/>
            <wp:effectExtent l="19050" t="19050" r="18415"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3470" cy="3950512"/>
                    </a:xfrm>
                    <a:prstGeom prst="rect">
                      <a:avLst/>
                    </a:prstGeom>
                    <a:ln>
                      <a:solidFill>
                        <a:schemeClr val="accent1"/>
                      </a:solidFill>
                    </a:ln>
                  </pic:spPr>
                </pic:pic>
              </a:graphicData>
            </a:graphic>
          </wp:inline>
        </w:drawing>
      </w:r>
    </w:p>
    <w:p w14:paraId="0EBC8FB4" w14:textId="4EB8BFC4" w:rsidR="00550BC4" w:rsidRDefault="00BD6F93" w:rsidP="00CF6664">
      <w:pPr>
        <w:pStyle w:val="Caption"/>
      </w:pPr>
      <w:r>
        <w:t xml:space="preserve">Hình </w:t>
      </w:r>
      <w:fldSimple w:instr=" STYLEREF 2 \s ">
        <w:r w:rsidR="00473123">
          <w:rPr>
            <w:noProof/>
          </w:rPr>
          <w:t>1</w:t>
        </w:r>
      </w:fldSimple>
      <w:r w:rsidR="00473123">
        <w:noBreakHyphen/>
      </w:r>
      <w:fldSimple w:instr=" SEQ Hình \* ARABIC \s 2 ">
        <w:r w:rsidR="00473123">
          <w:rPr>
            <w:noProof/>
          </w:rPr>
          <w:t>3</w:t>
        </w:r>
      </w:fldSimple>
      <w:r>
        <w:t>:</w:t>
      </w:r>
      <w:r w:rsidRPr="00BD6F93">
        <w:t xml:space="preserve"> Giao diện tìm kiếm và hiển thị cây danh mục tổ chức</w:t>
      </w:r>
    </w:p>
    <w:p w14:paraId="3314BAA4" w14:textId="77777777" w:rsidR="00BD6F93" w:rsidRDefault="00550BC4" w:rsidP="00BD6F93">
      <w:pPr>
        <w:keepNext/>
        <w:jc w:val="center"/>
      </w:pPr>
      <w:r>
        <w:rPr>
          <w:noProof/>
        </w:rPr>
        <w:drawing>
          <wp:inline distT="0" distB="0" distL="0" distR="0" wp14:anchorId="077C6AF7" wp14:editId="0A51B5EE">
            <wp:extent cx="5650302" cy="3154148"/>
            <wp:effectExtent l="19050" t="19050" r="26670" b="273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4698" cy="3156602"/>
                    </a:xfrm>
                    <a:prstGeom prst="rect">
                      <a:avLst/>
                    </a:prstGeom>
                    <a:ln>
                      <a:solidFill>
                        <a:schemeClr val="accent1"/>
                      </a:solidFill>
                    </a:ln>
                  </pic:spPr>
                </pic:pic>
              </a:graphicData>
            </a:graphic>
          </wp:inline>
        </w:drawing>
      </w:r>
    </w:p>
    <w:p w14:paraId="4E6571FE" w14:textId="5C070C59" w:rsidR="00BD6F93" w:rsidRDefault="00BD6F93" w:rsidP="00CF6664">
      <w:pPr>
        <w:pStyle w:val="Caption"/>
      </w:pPr>
      <w:r>
        <w:t xml:space="preserve">Hình </w:t>
      </w:r>
      <w:fldSimple w:instr=" STYLEREF 2 \s ">
        <w:r w:rsidR="00473123">
          <w:rPr>
            <w:noProof/>
          </w:rPr>
          <w:t>1</w:t>
        </w:r>
      </w:fldSimple>
      <w:r w:rsidR="00473123">
        <w:noBreakHyphen/>
      </w:r>
      <w:fldSimple w:instr=" SEQ Hình \* ARABIC \s 2 ">
        <w:r w:rsidR="00473123">
          <w:rPr>
            <w:noProof/>
          </w:rPr>
          <w:t>4</w:t>
        </w:r>
      </w:fldSimple>
      <w:r>
        <w:t xml:space="preserve">: </w:t>
      </w:r>
      <w:r w:rsidRPr="00BD6F93">
        <w:t>Giao diện hiển thị kết quả tìm kiếm cơ quan, tổ chức để đăng ký tài khoản</w:t>
      </w:r>
    </w:p>
    <w:p w14:paraId="51364623" w14:textId="77777777" w:rsidR="00BD6F93" w:rsidRDefault="00BD6F93" w:rsidP="00941B88">
      <w:pPr>
        <w:pStyle w:val="UCName"/>
      </w:pPr>
      <w:bookmarkStart w:id="31" w:name="_Ref19786371"/>
      <w:bookmarkStart w:id="32" w:name="_Ref19786374"/>
      <w:bookmarkStart w:id="33" w:name="_Toc22744069"/>
      <w:r>
        <w:t>Tìm kiếm cơ quan, tổ chức trong cây danh mục tổ chức</w:t>
      </w:r>
      <w:bookmarkEnd w:id="31"/>
      <w:bookmarkEnd w:id="32"/>
      <w:bookmarkEnd w:id="33"/>
    </w:p>
    <w:tbl>
      <w:tblPr>
        <w:tblW w:w="5000" w:type="pct"/>
        <w:tblLook w:val="0000" w:firstRow="0" w:lastRow="0" w:firstColumn="0" w:lastColumn="0" w:noHBand="0" w:noVBand="0"/>
      </w:tblPr>
      <w:tblGrid>
        <w:gridCol w:w="5807"/>
        <w:gridCol w:w="3210"/>
      </w:tblGrid>
      <w:tr w:rsidR="00BD6F93" w:rsidRPr="00BF318E" w14:paraId="20298AAF" w14:textId="77777777" w:rsidTr="004E1081">
        <w:tc>
          <w:tcPr>
            <w:tcW w:w="3220" w:type="pct"/>
            <w:tcBorders>
              <w:top w:val="single" w:sz="4" w:space="0" w:color="000000"/>
              <w:left w:val="single" w:sz="4" w:space="0" w:color="000000"/>
              <w:bottom w:val="single" w:sz="4" w:space="0" w:color="000000"/>
            </w:tcBorders>
            <w:shd w:val="clear" w:color="auto" w:fill="auto"/>
          </w:tcPr>
          <w:p w14:paraId="2A2D8A74" w14:textId="77777777" w:rsidR="00BD6F93" w:rsidRPr="00634615" w:rsidRDefault="00BD6F93" w:rsidP="004E1081">
            <w:pPr>
              <w:spacing w:before="60" w:line="276" w:lineRule="auto"/>
              <w:rPr>
                <w:szCs w:val="26"/>
              </w:rPr>
            </w:pPr>
            <w:r w:rsidRPr="00634615">
              <w:rPr>
                <w:b/>
                <w:szCs w:val="26"/>
              </w:rPr>
              <w:t>Tên Usecase:</w:t>
            </w:r>
            <w:r w:rsidRPr="00634615">
              <w:rPr>
                <w:szCs w:val="26"/>
              </w:rPr>
              <w:t xml:space="preserve"> Tìm kiếm cơ quan, tổ chức trong cây danh mục tổ chức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30254089" w14:textId="77777777" w:rsidR="00BD6F93" w:rsidRPr="00BF318E" w:rsidRDefault="00BD6F93" w:rsidP="004E1081">
            <w:pPr>
              <w:snapToGrid w:val="0"/>
              <w:spacing w:before="60" w:line="276" w:lineRule="auto"/>
              <w:rPr>
                <w:szCs w:val="26"/>
              </w:rPr>
            </w:pPr>
            <w:r w:rsidRPr="00BF318E">
              <w:rPr>
                <w:b/>
                <w:szCs w:val="26"/>
              </w:rPr>
              <w:t>Mức độ BMT:</w:t>
            </w:r>
            <w:r w:rsidRPr="00BF318E">
              <w:rPr>
                <w:szCs w:val="26"/>
              </w:rPr>
              <w:t xml:space="preserve"> B</w:t>
            </w:r>
          </w:p>
        </w:tc>
      </w:tr>
      <w:tr w:rsidR="00BD6F93" w:rsidRPr="00BF318E" w14:paraId="0F9B65AE" w14:textId="77777777" w:rsidTr="004E1081">
        <w:tc>
          <w:tcPr>
            <w:tcW w:w="3220" w:type="pct"/>
            <w:tcBorders>
              <w:top w:val="single" w:sz="4" w:space="0" w:color="000000"/>
              <w:left w:val="single" w:sz="4" w:space="0" w:color="000000"/>
              <w:bottom w:val="single" w:sz="4" w:space="0" w:color="000000"/>
            </w:tcBorders>
            <w:shd w:val="clear" w:color="auto" w:fill="auto"/>
          </w:tcPr>
          <w:p w14:paraId="74BA16EA" w14:textId="77777777" w:rsidR="00BD6F93" w:rsidRPr="00634615" w:rsidRDefault="00BD6F93" w:rsidP="004E1081">
            <w:pPr>
              <w:snapToGrid w:val="0"/>
              <w:spacing w:before="60" w:line="276" w:lineRule="auto"/>
              <w:rPr>
                <w:szCs w:val="26"/>
              </w:rPr>
            </w:pPr>
            <w:r w:rsidRPr="00634615">
              <w:rPr>
                <w:b/>
                <w:szCs w:val="26"/>
              </w:rPr>
              <w:lastRenderedPageBreak/>
              <w:t xml:space="preserve">Tác nhân chính: </w:t>
            </w:r>
            <w:r w:rsidRPr="00634615">
              <w:rPr>
                <w:szCs w:val="26"/>
              </w:rPr>
              <w:t>Cơ quan, tổ chức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220E09D1" w14:textId="77777777" w:rsidR="00BD6F93" w:rsidRPr="00BF318E" w:rsidRDefault="00BD6F93" w:rsidP="004E1081">
            <w:pPr>
              <w:snapToGrid w:val="0"/>
              <w:spacing w:before="60" w:line="276" w:lineRule="auto"/>
              <w:rPr>
                <w:szCs w:val="26"/>
              </w:rPr>
            </w:pPr>
            <w:r w:rsidRPr="00BF318E">
              <w:rPr>
                <w:b/>
                <w:szCs w:val="26"/>
              </w:rPr>
              <w:t xml:space="preserve">Tác nhân phụ: </w:t>
            </w:r>
            <w:r>
              <w:rPr>
                <w:szCs w:val="26"/>
              </w:rPr>
              <w:t>Hệ thống</w:t>
            </w:r>
          </w:p>
        </w:tc>
      </w:tr>
      <w:tr w:rsidR="00BD6F93" w:rsidRPr="00BF318E" w14:paraId="0EA792F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7987404" w14:textId="77777777" w:rsidR="00BD6F93" w:rsidRPr="00634615" w:rsidRDefault="00BD6F93" w:rsidP="004E1081">
            <w:pPr>
              <w:spacing w:before="60" w:line="276" w:lineRule="auto"/>
              <w:rPr>
                <w:szCs w:val="26"/>
              </w:rPr>
            </w:pPr>
            <w:r w:rsidRPr="00634615">
              <w:rPr>
                <w:b/>
                <w:szCs w:val="26"/>
              </w:rPr>
              <w:t xml:space="preserve">Mô tả Usecase: </w:t>
            </w:r>
            <w:r w:rsidRPr="00634615">
              <w:rPr>
                <w:szCs w:val="26"/>
              </w:rPr>
              <w:t>Cơ quan, tổ chức tìm kiếm cơ quan, tổ chức trong cây danh mục tổ chức</w:t>
            </w:r>
          </w:p>
        </w:tc>
      </w:tr>
      <w:tr w:rsidR="00BD6F93" w:rsidRPr="00BF318E" w14:paraId="6E1DB819"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DBD316B" w14:textId="77777777" w:rsidR="00BD6F93" w:rsidRPr="00634615" w:rsidRDefault="00BD6F93" w:rsidP="004E1081">
            <w:pPr>
              <w:snapToGrid w:val="0"/>
              <w:spacing w:before="60" w:line="276" w:lineRule="auto"/>
              <w:rPr>
                <w:szCs w:val="26"/>
              </w:rPr>
            </w:pPr>
            <w:r w:rsidRPr="00634615">
              <w:rPr>
                <w:b/>
                <w:szCs w:val="26"/>
              </w:rPr>
              <w:t xml:space="preserve">Điều kiện để bắt đầu Usecase: </w:t>
            </w:r>
            <w:r w:rsidRPr="00634615">
              <w:rPr>
                <w:szCs w:val="26"/>
              </w:rPr>
              <w:t>Cơ quan, tổ chức truy cập vào Cổng DV CTCKS</w:t>
            </w:r>
          </w:p>
        </w:tc>
      </w:tr>
      <w:tr w:rsidR="00BD6F93" w:rsidRPr="00BF318E" w14:paraId="1B7534AE"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52C9C4F" w14:textId="77777777" w:rsidR="00BD6F93" w:rsidRPr="00634615" w:rsidRDefault="00BD6F93" w:rsidP="004E1081">
            <w:pPr>
              <w:snapToGrid w:val="0"/>
              <w:spacing w:before="60" w:line="276" w:lineRule="auto"/>
              <w:rPr>
                <w:szCs w:val="26"/>
              </w:rPr>
            </w:pPr>
            <w:r w:rsidRPr="00634615">
              <w:rPr>
                <w:b/>
                <w:szCs w:val="26"/>
              </w:rPr>
              <w:t xml:space="preserve">Điều kiện để kết thúc Usecase: </w:t>
            </w:r>
            <w:r w:rsidRPr="00634615">
              <w:rPr>
                <w:szCs w:val="26"/>
              </w:rPr>
              <w:t>Hiển thị tổ chức theo nội dung tìm kiếm</w:t>
            </w:r>
          </w:p>
        </w:tc>
      </w:tr>
      <w:tr w:rsidR="00BD6F93" w:rsidRPr="00BF318E" w14:paraId="4363B0ED"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A72B09A" w14:textId="77777777" w:rsidR="00BD6F93" w:rsidRPr="00634615" w:rsidRDefault="00BD6F93" w:rsidP="004E1081">
            <w:pPr>
              <w:snapToGrid w:val="0"/>
              <w:spacing w:before="60" w:line="276" w:lineRule="auto"/>
              <w:rPr>
                <w:b/>
                <w:szCs w:val="26"/>
              </w:rPr>
            </w:pPr>
            <w:r w:rsidRPr="00634615">
              <w:rPr>
                <w:b/>
                <w:szCs w:val="26"/>
              </w:rPr>
              <w:t>Trình tự các sự kiện trong quá trình hoạt động của Usecase:</w:t>
            </w:r>
          </w:p>
          <w:p w14:paraId="1CEE0965" w14:textId="77777777" w:rsidR="00BD6F93" w:rsidRPr="00634615" w:rsidRDefault="00BD6F93" w:rsidP="00A8287A">
            <w:pPr>
              <w:pStyle w:val="ListParagraph"/>
              <w:numPr>
                <w:ilvl w:val="0"/>
                <w:numId w:val="13"/>
              </w:numPr>
              <w:rPr>
                <w:rFonts w:eastAsia="Times New Roman"/>
                <w:color w:val="000000"/>
                <w:szCs w:val="26"/>
              </w:rPr>
            </w:pPr>
            <w:r w:rsidRPr="00634615">
              <w:rPr>
                <w:rFonts w:eastAsia="Times New Roman"/>
                <w:color w:val="000000"/>
                <w:szCs w:val="26"/>
              </w:rPr>
              <w:t xml:space="preserve">Cơ quan, tổ chức </w:t>
            </w:r>
            <w:r w:rsidRPr="00634615">
              <w:rPr>
                <w:rFonts w:eastAsia="Times New Roman"/>
                <w:color w:val="000000"/>
                <w:szCs w:val="26"/>
                <w:lang w:val="en-US"/>
              </w:rPr>
              <w:t>nhập thông tin vào trong khung tìm kiếm cơ quan, tổ chức ở cây danh mục tổ chức</w:t>
            </w:r>
          </w:p>
          <w:p w14:paraId="72EB2E7F" w14:textId="77777777" w:rsidR="00BD6F93" w:rsidRPr="00634615" w:rsidRDefault="00BD6F93" w:rsidP="00A8287A">
            <w:pPr>
              <w:pStyle w:val="ListParagraph"/>
              <w:numPr>
                <w:ilvl w:val="0"/>
                <w:numId w:val="13"/>
              </w:numPr>
              <w:rPr>
                <w:rFonts w:eastAsia="Times New Roman"/>
                <w:color w:val="000000"/>
                <w:szCs w:val="26"/>
              </w:rPr>
            </w:pPr>
            <w:r w:rsidRPr="00634615">
              <w:rPr>
                <w:rFonts w:eastAsia="Times New Roman"/>
                <w:color w:val="000000"/>
                <w:szCs w:val="26"/>
                <w:lang w:val="en-US"/>
              </w:rPr>
              <w:t xml:space="preserve">Hệ thống tìm kiếm các tổ chức có tên chứa toàn bộ nội dung đã nhập và </w:t>
            </w:r>
            <w:r w:rsidRPr="00634615">
              <w:rPr>
                <w:rFonts w:eastAsia="Times New Roman"/>
                <w:color w:val="000000"/>
                <w:szCs w:val="26"/>
              </w:rPr>
              <w:t xml:space="preserve">hiển thị </w:t>
            </w:r>
            <w:r w:rsidRPr="00634615">
              <w:rPr>
                <w:rFonts w:eastAsia="Times New Roman"/>
                <w:color w:val="000000"/>
                <w:szCs w:val="26"/>
                <w:lang w:val="en-US"/>
              </w:rPr>
              <w:t>danh sách các</w:t>
            </w:r>
            <w:r w:rsidRPr="00634615">
              <w:rPr>
                <w:rFonts w:eastAsia="Times New Roman"/>
                <w:color w:val="000000"/>
                <w:szCs w:val="26"/>
              </w:rPr>
              <w:t xml:space="preserve"> cơ quan, tổ chức</w:t>
            </w:r>
            <w:r w:rsidRPr="00634615">
              <w:rPr>
                <w:rFonts w:eastAsia="Times New Roman"/>
                <w:color w:val="000000"/>
                <w:szCs w:val="26"/>
                <w:lang w:val="en-US"/>
              </w:rPr>
              <w:t xml:space="preserve"> này.</w:t>
            </w:r>
          </w:p>
        </w:tc>
      </w:tr>
      <w:tr w:rsidR="00BD6F93" w:rsidRPr="00BF318E" w14:paraId="3B2CD701"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287586D" w14:textId="77777777" w:rsidR="00BD6F93" w:rsidRPr="00634615" w:rsidRDefault="00BD6F93" w:rsidP="004E1081">
            <w:pPr>
              <w:snapToGrid w:val="0"/>
              <w:spacing w:before="60" w:line="276" w:lineRule="auto"/>
              <w:rPr>
                <w:szCs w:val="26"/>
              </w:rPr>
            </w:pPr>
            <w:r w:rsidRPr="00634615">
              <w:rPr>
                <w:b/>
                <w:szCs w:val="26"/>
              </w:rPr>
              <w:t xml:space="preserve">Hoàn cảnh sử dụng thành công cơ bản: </w:t>
            </w:r>
          </w:p>
          <w:p w14:paraId="7D582FC0" w14:textId="77777777" w:rsidR="00BD6F93" w:rsidRPr="00634615" w:rsidRDefault="00BD6F93" w:rsidP="004E1081">
            <w:pPr>
              <w:pStyle w:val="ListParagraph"/>
              <w:numPr>
                <w:ilvl w:val="0"/>
                <w:numId w:val="2"/>
              </w:numPr>
              <w:snapToGrid w:val="0"/>
              <w:spacing w:before="60" w:after="0"/>
              <w:rPr>
                <w:rFonts w:cs="Times New Roman"/>
                <w:szCs w:val="26"/>
              </w:rPr>
            </w:pPr>
            <w:r>
              <w:rPr>
                <w:szCs w:val="26"/>
                <w:lang w:val="en-US"/>
              </w:rPr>
              <w:t>Hiển thị danh sách các cơ quan, tổ chức có tên chứa toàn bộ nội dung đã nhập tìm kiếm</w:t>
            </w:r>
          </w:p>
        </w:tc>
      </w:tr>
      <w:tr w:rsidR="00BD6F93" w:rsidRPr="00BF318E" w14:paraId="612E5CFC"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2411DC0" w14:textId="77777777" w:rsidR="00BD6F93" w:rsidRDefault="00BD6F93" w:rsidP="004E1081">
            <w:pPr>
              <w:snapToGrid w:val="0"/>
              <w:spacing w:before="60" w:line="276" w:lineRule="auto"/>
              <w:rPr>
                <w:b/>
                <w:szCs w:val="26"/>
              </w:rPr>
            </w:pPr>
            <w:r w:rsidRPr="00634615">
              <w:rPr>
                <w:b/>
                <w:szCs w:val="26"/>
              </w:rPr>
              <w:t>Hoàn cảnh sử dụng phụ (thay thế) trong trường hợ</w:t>
            </w:r>
            <w:r>
              <w:rPr>
                <w:b/>
                <w:szCs w:val="26"/>
              </w:rPr>
              <w:t>p không thành công:</w:t>
            </w:r>
          </w:p>
          <w:p w14:paraId="571F272A" w14:textId="77777777" w:rsidR="00BD6F93" w:rsidRPr="00634615" w:rsidRDefault="00BD6F93" w:rsidP="004E1081">
            <w:pPr>
              <w:snapToGrid w:val="0"/>
              <w:spacing w:before="60" w:line="276" w:lineRule="auto"/>
              <w:rPr>
                <w:szCs w:val="26"/>
              </w:rPr>
            </w:pPr>
            <w:r w:rsidRPr="00634615">
              <w:rPr>
                <w:szCs w:val="26"/>
              </w:rPr>
              <w:t xml:space="preserve">Nếu không có cơ quan, tổ chức có tên chứa </w:t>
            </w:r>
            <w:r>
              <w:rPr>
                <w:szCs w:val="26"/>
              </w:rPr>
              <w:t xml:space="preserve">toàn bộ </w:t>
            </w:r>
            <w:r w:rsidRPr="00634615">
              <w:rPr>
                <w:szCs w:val="26"/>
              </w:rPr>
              <w:t>nội</w:t>
            </w:r>
            <w:r>
              <w:rPr>
                <w:szCs w:val="26"/>
              </w:rPr>
              <w:t xml:space="preserve"> dung đã nhập tìm kiếm thì hiển thị thông báo “Không có cơ quan, tổ chức”</w:t>
            </w:r>
          </w:p>
        </w:tc>
      </w:tr>
      <w:tr w:rsidR="00BD6F93" w:rsidRPr="00BF318E" w14:paraId="2B4A0AB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AB20A82" w14:textId="77777777" w:rsidR="00BD6F93" w:rsidRPr="00634615" w:rsidRDefault="00BD6F93" w:rsidP="004E1081">
            <w:pPr>
              <w:snapToGrid w:val="0"/>
              <w:spacing w:before="60" w:line="276" w:lineRule="auto"/>
              <w:rPr>
                <w:szCs w:val="26"/>
              </w:rPr>
            </w:pPr>
            <w:r w:rsidRPr="00634615">
              <w:rPr>
                <w:b/>
                <w:szCs w:val="26"/>
              </w:rPr>
              <w:t>Hành động liên quan sẽ xảy ra khi Usecase kết thúc:</w:t>
            </w:r>
            <w:r w:rsidRPr="00634615">
              <w:rPr>
                <w:szCs w:val="26"/>
              </w:rPr>
              <w:t xml:space="preserve"> Không có</w:t>
            </w:r>
          </w:p>
        </w:tc>
      </w:tr>
      <w:tr w:rsidR="00BD6F93" w:rsidRPr="00BF318E" w14:paraId="750E759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D764334" w14:textId="26F0005C" w:rsidR="00BD6F93" w:rsidRDefault="00BD6F93" w:rsidP="004E1081">
            <w:pPr>
              <w:snapToGrid w:val="0"/>
              <w:spacing w:before="60" w:line="276" w:lineRule="auto"/>
              <w:rPr>
                <w:szCs w:val="26"/>
              </w:rPr>
            </w:pPr>
            <w:r w:rsidRPr="00634615">
              <w:rPr>
                <w:b/>
                <w:szCs w:val="26"/>
              </w:rPr>
              <w:t>Các yêu cầu phi chức năng:</w:t>
            </w:r>
            <w:r w:rsidR="00FB34D3">
              <w:rPr>
                <w:szCs w:val="26"/>
              </w:rPr>
              <w:t xml:space="preserve"> </w:t>
            </w:r>
          </w:p>
          <w:p w14:paraId="18DE65B1" w14:textId="77777777" w:rsidR="00FB34D3" w:rsidRPr="00FB34D3" w:rsidRDefault="00FB34D3" w:rsidP="00FB34D3">
            <w:pPr>
              <w:pStyle w:val="ListParagraph"/>
              <w:numPr>
                <w:ilvl w:val="0"/>
                <w:numId w:val="2"/>
              </w:numPr>
              <w:snapToGrid w:val="0"/>
              <w:spacing w:before="60"/>
              <w:rPr>
                <w:szCs w:val="26"/>
              </w:rPr>
            </w:pPr>
            <w:r>
              <w:rPr>
                <w:szCs w:val="26"/>
                <w:lang w:val="en-US"/>
              </w:rPr>
              <w:t>Mặc định chỉ hiển thị danh sách các cơ quan, tổ chức thuộc cấp 1 (cấp trên cùng).</w:t>
            </w:r>
          </w:p>
          <w:p w14:paraId="528936F7" w14:textId="3A88E257" w:rsidR="00FB34D3" w:rsidRPr="00FB34D3" w:rsidRDefault="00FB34D3" w:rsidP="00FB34D3">
            <w:pPr>
              <w:pStyle w:val="ListParagraph"/>
              <w:numPr>
                <w:ilvl w:val="0"/>
                <w:numId w:val="2"/>
              </w:numPr>
              <w:snapToGrid w:val="0"/>
              <w:spacing w:before="60"/>
              <w:rPr>
                <w:szCs w:val="26"/>
              </w:rPr>
            </w:pPr>
            <w:r>
              <w:rPr>
                <w:szCs w:val="26"/>
                <w:lang w:val="en-US"/>
              </w:rPr>
              <w:t>Khi nhấn vào 1 đơn vị thuộc 1 cấp thì hiển thị danh sách các cơ quan, tổ chức con của cơ quan, tổ chức được nhấn, và là cấp con liền kề với cấp vừa chọn. Các cơ quan, tổ chức cùng cấp với cấp vừa chọn thì rút gọn lại, không hiển thị danh sách con ra.</w:t>
            </w:r>
          </w:p>
        </w:tc>
      </w:tr>
    </w:tbl>
    <w:p w14:paraId="4FB66735" w14:textId="00DFFA1F" w:rsidR="0073670F" w:rsidRDefault="00005287" w:rsidP="0073670F">
      <w:pPr>
        <w:keepNext/>
      </w:pPr>
      <w:r>
        <w:rPr>
          <w:noProof/>
        </w:rPr>
        <w:lastRenderedPageBreak/>
        <w:drawing>
          <wp:inline distT="0" distB="0" distL="0" distR="0" wp14:anchorId="2B8B3873" wp14:editId="4499D42C">
            <wp:extent cx="5732145" cy="6526530"/>
            <wp:effectExtent l="19050" t="19050" r="20955"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6526530"/>
                    </a:xfrm>
                    <a:prstGeom prst="rect">
                      <a:avLst/>
                    </a:prstGeom>
                    <a:ln>
                      <a:solidFill>
                        <a:schemeClr val="accent1"/>
                      </a:solidFill>
                    </a:ln>
                  </pic:spPr>
                </pic:pic>
              </a:graphicData>
            </a:graphic>
          </wp:inline>
        </w:drawing>
      </w:r>
    </w:p>
    <w:p w14:paraId="2F07DD18" w14:textId="5EF26E38" w:rsidR="00550BC4" w:rsidRDefault="0073670F" w:rsidP="00CF6664">
      <w:pPr>
        <w:pStyle w:val="Caption"/>
      </w:pPr>
      <w:r>
        <w:t xml:space="preserve">Hình </w:t>
      </w:r>
      <w:fldSimple w:instr=" STYLEREF 2 \s ">
        <w:r w:rsidR="00473123">
          <w:rPr>
            <w:noProof/>
          </w:rPr>
          <w:t>1</w:t>
        </w:r>
      </w:fldSimple>
      <w:r w:rsidR="00473123">
        <w:noBreakHyphen/>
      </w:r>
      <w:fldSimple w:instr=" SEQ Hình \* ARABIC \s 2 ">
        <w:r w:rsidR="00473123">
          <w:rPr>
            <w:noProof/>
          </w:rPr>
          <w:t>5</w:t>
        </w:r>
      </w:fldSimple>
      <w:r>
        <w:t xml:space="preserve">: </w:t>
      </w:r>
      <w:r w:rsidRPr="0073670F">
        <w:t>Giao diện thêm mới cơ quan, tổ chức khi không tìm thấy trong cây danh mục tổ chức có sẵn</w:t>
      </w:r>
    </w:p>
    <w:p w14:paraId="12A16E2D" w14:textId="4E5046DB" w:rsidR="00BD6F93" w:rsidRDefault="00BD6F93" w:rsidP="0096313E"/>
    <w:p w14:paraId="5BB9A993" w14:textId="77777777" w:rsidR="00550BC4" w:rsidRPr="00AC0BFC" w:rsidRDefault="00550BC4" w:rsidP="00550BC4"/>
    <w:p w14:paraId="723EA6BA" w14:textId="0806BB22" w:rsidR="006F0D0A" w:rsidRDefault="006F0D0A" w:rsidP="00BC0773">
      <w:pPr>
        <w:pStyle w:val="Heading3"/>
      </w:pPr>
      <w:r>
        <w:lastRenderedPageBreak/>
        <w:t>Đăng nhập</w:t>
      </w:r>
      <w:r w:rsidR="00BC2CD0">
        <w:t xml:space="preserve"> </w:t>
      </w:r>
      <w:r>
        <w:t>tài khoả</w:t>
      </w:r>
      <w:r w:rsidR="003E391A">
        <w:t>n</w:t>
      </w:r>
    </w:p>
    <w:p w14:paraId="68D423B5" w14:textId="77777777" w:rsidR="00016010" w:rsidRDefault="003E391A" w:rsidP="00016010">
      <w:pPr>
        <w:keepNext/>
        <w:jc w:val="center"/>
      </w:pPr>
      <w:r>
        <w:rPr>
          <w:noProof/>
        </w:rPr>
        <w:drawing>
          <wp:inline distT="0" distB="0" distL="0" distR="0" wp14:anchorId="064A1598" wp14:editId="6942C54F">
            <wp:extent cx="5676181" cy="2494851"/>
            <wp:effectExtent l="19050" t="19050" r="2032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ECEC43.tmp"/>
                    <pic:cNvPicPr/>
                  </pic:nvPicPr>
                  <pic:blipFill>
                    <a:blip r:embed="rId58">
                      <a:extLst>
                        <a:ext uri="{28A0092B-C50C-407E-A947-70E740481C1C}">
                          <a14:useLocalDpi xmlns:a14="http://schemas.microsoft.com/office/drawing/2010/main" val="0"/>
                        </a:ext>
                      </a:extLst>
                    </a:blip>
                    <a:stretch>
                      <a:fillRect/>
                    </a:stretch>
                  </pic:blipFill>
                  <pic:spPr>
                    <a:xfrm>
                      <a:off x="0" y="0"/>
                      <a:ext cx="5687072" cy="2499638"/>
                    </a:xfrm>
                    <a:prstGeom prst="rect">
                      <a:avLst/>
                    </a:prstGeom>
                    <a:ln>
                      <a:solidFill>
                        <a:schemeClr val="accent1"/>
                      </a:solidFill>
                    </a:ln>
                  </pic:spPr>
                </pic:pic>
              </a:graphicData>
            </a:graphic>
          </wp:inline>
        </w:drawing>
      </w:r>
    </w:p>
    <w:p w14:paraId="261A4342" w14:textId="4D999A34" w:rsidR="003E391A" w:rsidRDefault="00016010" w:rsidP="00CF6664">
      <w:pPr>
        <w:pStyle w:val="Caption"/>
      </w:pPr>
      <w:r>
        <w:t xml:space="preserve">Hình </w:t>
      </w:r>
      <w:fldSimple w:instr=" STYLEREF 2 \s ">
        <w:r w:rsidR="00473123">
          <w:rPr>
            <w:noProof/>
          </w:rPr>
          <w:t>1</w:t>
        </w:r>
      </w:fldSimple>
      <w:r w:rsidR="00473123">
        <w:noBreakHyphen/>
      </w:r>
      <w:fldSimple w:instr=" SEQ Hình \* ARABIC \s 2 ">
        <w:r w:rsidR="00473123">
          <w:rPr>
            <w:noProof/>
          </w:rPr>
          <w:t>6</w:t>
        </w:r>
      </w:fldSimple>
      <w:r>
        <w:t xml:space="preserve">: </w:t>
      </w:r>
      <w:r w:rsidRPr="00016010">
        <w:t>Giao diện khung đăng nhập tài khoản</w:t>
      </w:r>
    </w:p>
    <w:p w14:paraId="0B4F645D" w14:textId="77777777" w:rsidR="00AB402B" w:rsidRDefault="00AB402B" w:rsidP="00AB402B">
      <w:pPr>
        <w:keepNext/>
      </w:pPr>
      <w:r>
        <w:rPr>
          <w:noProof/>
        </w:rPr>
        <w:drawing>
          <wp:inline distT="0" distB="0" distL="0" distR="0" wp14:anchorId="01E8F979" wp14:editId="26CFB569">
            <wp:extent cx="5677200" cy="2985989"/>
            <wp:effectExtent l="19050" t="19050" r="1905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80E64.tmp"/>
                    <pic:cNvPicPr/>
                  </pic:nvPicPr>
                  <pic:blipFill>
                    <a:blip r:embed="rId59">
                      <a:extLst>
                        <a:ext uri="{28A0092B-C50C-407E-A947-70E740481C1C}">
                          <a14:useLocalDpi xmlns:a14="http://schemas.microsoft.com/office/drawing/2010/main" val="0"/>
                        </a:ext>
                      </a:extLst>
                    </a:blip>
                    <a:stretch>
                      <a:fillRect/>
                    </a:stretch>
                  </pic:blipFill>
                  <pic:spPr>
                    <a:xfrm>
                      <a:off x="0" y="0"/>
                      <a:ext cx="5677200" cy="2985989"/>
                    </a:xfrm>
                    <a:prstGeom prst="rect">
                      <a:avLst/>
                    </a:prstGeom>
                    <a:ln>
                      <a:solidFill>
                        <a:schemeClr val="accent1"/>
                      </a:solidFill>
                    </a:ln>
                  </pic:spPr>
                </pic:pic>
              </a:graphicData>
            </a:graphic>
          </wp:inline>
        </w:drawing>
      </w:r>
    </w:p>
    <w:p w14:paraId="7FC9F5D5" w14:textId="115D33B9" w:rsidR="00AB402B" w:rsidRDefault="00AB402B" w:rsidP="00CF6664">
      <w:pPr>
        <w:pStyle w:val="Caption"/>
      </w:pPr>
      <w:r>
        <w:t xml:space="preserve">Hình </w:t>
      </w:r>
      <w:fldSimple w:instr=" STYLEREF 2 \s ">
        <w:r w:rsidR="00473123">
          <w:rPr>
            <w:noProof/>
          </w:rPr>
          <w:t>1</w:t>
        </w:r>
      </w:fldSimple>
      <w:r w:rsidR="00473123">
        <w:noBreakHyphen/>
      </w:r>
      <w:fldSimple w:instr=" SEQ Hình \* ARABIC \s 2 ">
        <w:r w:rsidR="00473123">
          <w:rPr>
            <w:noProof/>
          </w:rPr>
          <w:t>7</w:t>
        </w:r>
      </w:fldSimple>
      <w:r>
        <w:t>: Dashboard dành cho cơ quan tổ chức sau khi đăng nhập</w:t>
      </w:r>
    </w:p>
    <w:p w14:paraId="2145E779" w14:textId="77777777" w:rsidR="003E391A" w:rsidRDefault="003E391A" w:rsidP="00941B88">
      <w:pPr>
        <w:pStyle w:val="UCName"/>
      </w:pPr>
      <w:bookmarkStart w:id="34" w:name="_Ref19786225"/>
      <w:bookmarkStart w:id="35" w:name="_Ref19786237"/>
      <w:bookmarkStart w:id="36" w:name="_Toc22744070"/>
      <w:r>
        <w:t>Đăng nhập tài khoản tổ chức</w:t>
      </w:r>
      <w:bookmarkEnd w:id="34"/>
      <w:bookmarkEnd w:id="35"/>
      <w:bookmarkEnd w:id="36"/>
    </w:p>
    <w:tbl>
      <w:tblPr>
        <w:tblW w:w="5000" w:type="pct"/>
        <w:tblLook w:val="0000" w:firstRow="0" w:lastRow="0" w:firstColumn="0" w:lastColumn="0" w:noHBand="0" w:noVBand="0"/>
      </w:tblPr>
      <w:tblGrid>
        <w:gridCol w:w="5807"/>
        <w:gridCol w:w="3210"/>
      </w:tblGrid>
      <w:tr w:rsidR="003E391A" w:rsidRPr="00BF318E" w14:paraId="43E49CD3" w14:textId="77777777" w:rsidTr="004E1081">
        <w:tc>
          <w:tcPr>
            <w:tcW w:w="3220" w:type="pct"/>
            <w:tcBorders>
              <w:top w:val="single" w:sz="4" w:space="0" w:color="000000"/>
              <w:left w:val="single" w:sz="4" w:space="0" w:color="000000"/>
              <w:bottom w:val="single" w:sz="4" w:space="0" w:color="000000"/>
            </w:tcBorders>
            <w:shd w:val="clear" w:color="auto" w:fill="auto"/>
          </w:tcPr>
          <w:p w14:paraId="11CDC60E" w14:textId="77777777" w:rsidR="003E391A" w:rsidRPr="00634615" w:rsidRDefault="003E391A" w:rsidP="00E937D8">
            <w:pPr>
              <w:spacing w:before="60"/>
              <w:rPr>
                <w:szCs w:val="26"/>
              </w:rPr>
            </w:pPr>
            <w:r w:rsidRPr="00634615">
              <w:rPr>
                <w:b/>
                <w:szCs w:val="26"/>
              </w:rPr>
              <w:t>Tên Usecase:</w:t>
            </w:r>
            <w:r w:rsidRPr="00634615">
              <w:rPr>
                <w:szCs w:val="26"/>
              </w:rPr>
              <w:t xml:space="preserve"> </w:t>
            </w:r>
            <w:r w:rsidRPr="00E82175">
              <w:rPr>
                <w:szCs w:val="26"/>
              </w:rPr>
              <w:t>Đăng nhập tài khoản tổ chức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1E33CA4D" w14:textId="77777777" w:rsidR="003E391A" w:rsidRPr="00BF318E" w:rsidRDefault="003E391A" w:rsidP="00E937D8">
            <w:pPr>
              <w:snapToGrid w:val="0"/>
              <w:spacing w:before="60"/>
              <w:rPr>
                <w:szCs w:val="26"/>
              </w:rPr>
            </w:pPr>
            <w:r w:rsidRPr="00BF318E">
              <w:rPr>
                <w:b/>
                <w:szCs w:val="26"/>
              </w:rPr>
              <w:t>Mức độ BMT:</w:t>
            </w:r>
            <w:r w:rsidRPr="00BF318E">
              <w:rPr>
                <w:szCs w:val="26"/>
              </w:rPr>
              <w:t xml:space="preserve"> B</w:t>
            </w:r>
          </w:p>
        </w:tc>
      </w:tr>
      <w:tr w:rsidR="003E391A" w:rsidRPr="00BF318E" w14:paraId="229039C0" w14:textId="77777777" w:rsidTr="004E1081">
        <w:tc>
          <w:tcPr>
            <w:tcW w:w="3220" w:type="pct"/>
            <w:tcBorders>
              <w:top w:val="single" w:sz="4" w:space="0" w:color="000000"/>
              <w:left w:val="single" w:sz="4" w:space="0" w:color="000000"/>
              <w:bottom w:val="single" w:sz="4" w:space="0" w:color="000000"/>
            </w:tcBorders>
            <w:shd w:val="clear" w:color="auto" w:fill="auto"/>
          </w:tcPr>
          <w:p w14:paraId="346134FA" w14:textId="77777777" w:rsidR="003E391A" w:rsidRPr="00634615" w:rsidRDefault="003E391A" w:rsidP="00E937D8">
            <w:pPr>
              <w:snapToGrid w:val="0"/>
              <w:spacing w:before="60"/>
              <w:rPr>
                <w:szCs w:val="26"/>
              </w:rPr>
            </w:pPr>
            <w:r w:rsidRPr="00634615">
              <w:rPr>
                <w:b/>
                <w:szCs w:val="26"/>
              </w:rPr>
              <w:t xml:space="preserve">Tác nhân chính: </w:t>
            </w:r>
            <w:r w:rsidRPr="00634615">
              <w:rPr>
                <w:szCs w:val="26"/>
              </w:rPr>
              <w:t>Cơ quan, tổ chức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103A2AFF" w14:textId="77777777" w:rsidR="003E391A" w:rsidRPr="00BF318E" w:rsidRDefault="003E391A" w:rsidP="00E937D8">
            <w:pPr>
              <w:snapToGrid w:val="0"/>
              <w:spacing w:before="60"/>
              <w:rPr>
                <w:szCs w:val="26"/>
              </w:rPr>
            </w:pPr>
            <w:r w:rsidRPr="00BF318E">
              <w:rPr>
                <w:b/>
                <w:szCs w:val="26"/>
              </w:rPr>
              <w:t xml:space="preserve">Tác nhân phụ: </w:t>
            </w:r>
            <w:r>
              <w:rPr>
                <w:szCs w:val="26"/>
              </w:rPr>
              <w:t>Hệ thống</w:t>
            </w:r>
          </w:p>
        </w:tc>
      </w:tr>
      <w:tr w:rsidR="003E391A" w:rsidRPr="00BF318E" w14:paraId="4A4AE0BE"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2044EAC" w14:textId="77777777" w:rsidR="003E391A" w:rsidRPr="00634615" w:rsidRDefault="003E391A" w:rsidP="00E937D8">
            <w:pPr>
              <w:spacing w:before="60"/>
              <w:rPr>
                <w:szCs w:val="26"/>
              </w:rPr>
            </w:pPr>
            <w:r w:rsidRPr="00634615">
              <w:rPr>
                <w:b/>
                <w:szCs w:val="26"/>
              </w:rPr>
              <w:t xml:space="preserve">Mô tả Usecase: </w:t>
            </w:r>
            <w:r w:rsidRPr="00634615">
              <w:rPr>
                <w:szCs w:val="26"/>
              </w:rPr>
              <w:t xml:space="preserve">Cơ quan, tổ chức </w:t>
            </w:r>
            <w:r>
              <w:rPr>
                <w:szCs w:val="26"/>
              </w:rPr>
              <w:t>đ</w:t>
            </w:r>
            <w:r w:rsidRPr="00E82175">
              <w:rPr>
                <w:szCs w:val="26"/>
              </w:rPr>
              <w:t>ăng nhập tài khoản tổ chức</w:t>
            </w:r>
          </w:p>
        </w:tc>
      </w:tr>
      <w:tr w:rsidR="003E391A" w:rsidRPr="00BF318E" w14:paraId="5A411A88"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59CC512" w14:textId="4B571271" w:rsidR="003E391A" w:rsidRPr="00634615" w:rsidRDefault="003E391A" w:rsidP="00804E5D">
            <w:pPr>
              <w:snapToGrid w:val="0"/>
              <w:spacing w:before="60"/>
              <w:rPr>
                <w:szCs w:val="26"/>
              </w:rPr>
            </w:pPr>
            <w:r w:rsidRPr="00634615">
              <w:rPr>
                <w:b/>
                <w:szCs w:val="26"/>
              </w:rPr>
              <w:t xml:space="preserve">Điều kiện để bắt đầu Usecase: </w:t>
            </w:r>
            <w:r w:rsidRPr="00634615">
              <w:rPr>
                <w:szCs w:val="26"/>
              </w:rPr>
              <w:t xml:space="preserve">Cơ quan, tổ chức truy cập vào </w:t>
            </w:r>
            <w:r w:rsidR="00804E5D">
              <w:rPr>
                <w:szCs w:val="26"/>
              </w:rPr>
              <w:t>Site</w:t>
            </w:r>
          </w:p>
        </w:tc>
      </w:tr>
      <w:tr w:rsidR="003E391A" w:rsidRPr="00BF318E" w14:paraId="37908331"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EA3A8D4" w14:textId="77777777" w:rsidR="003E391A" w:rsidRPr="00634615" w:rsidRDefault="003E391A" w:rsidP="00E937D8">
            <w:pPr>
              <w:snapToGrid w:val="0"/>
              <w:spacing w:before="60"/>
              <w:rPr>
                <w:szCs w:val="26"/>
              </w:rPr>
            </w:pPr>
            <w:r w:rsidRPr="00634615">
              <w:rPr>
                <w:b/>
                <w:szCs w:val="26"/>
              </w:rPr>
              <w:t xml:space="preserve">Điều kiện để kết thúc Usecase: </w:t>
            </w:r>
            <w:r>
              <w:rPr>
                <w:szCs w:val="26"/>
              </w:rPr>
              <w:t>Đăng nhập thành công</w:t>
            </w:r>
          </w:p>
        </w:tc>
      </w:tr>
      <w:tr w:rsidR="003E391A" w:rsidRPr="00BF318E" w14:paraId="0713ED27"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E05AECA" w14:textId="77777777" w:rsidR="003E391A" w:rsidRPr="00634615" w:rsidRDefault="003E391A" w:rsidP="00E937D8">
            <w:pPr>
              <w:snapToGrid w:val="0"/>
              <w:spacing w:before="60"/>
              <w:rPr>
                <w:b/>
                <w:szCs w:val="26"/>
              </w:rPr>
            </w:pPr>
            <w:r w:rsidRPr="00634615">
              <w:rPr>
                <w:b/>
                <w:szCs w:val="26"/>
              </w:rPr>
              <w:lastRenderedPageBreak/>
              <w:t>Trình tự các sự kiện trong quá trình hoạt động của Usecase:</w:t>
            </w:r>
          </w:p>
          <w:p w14:paraId="16F7755D" w14:textId="0ED4A006" w:rsidR="003E391A" w:rsidRPr="00941B88" w:rsidRDefault="003E391A" w:rsidP="00941B88">
            <w:pPr>
              <w:pStyle w:val="ListParagraph"/>
              <w:numPr>
                <w:ilvl w:val="0"/>
                <w:numId w:val="14"/>
              </w:numPr>
              <w:spacing w:line="360" w:lineRule="auto"/>
              <w:rPr>
                <w:rFonts w:eastAsia="Times New Roman"/>
                <w:color w:val="000000"/>
                <w:szCs w:val="26"/>
              </w:rPr>
            </w:pPr>
            <w:r w:rsidRPr="00941B88">
              <w:rPr>
                <w:rFonts w:eastAsia="Times New Roman"/>
                <w:color w:val="000000"/>
                <w:szCs w:val="26"/>
              </w:rPr>
              <w:t>Cơ quan, tổ chức chọn nút chức năng Đăng nhập</w:t>
            </w:r>
            <w:r w:rsidR="00941B88" w:rsidRPr="00941B88">
              <w:rPr>
                <w:rFonts w:eastAsia="Times New Roman"/>
                <w:color w:val="000000"/>
                <w:szCs w:val="26"/>
                <w:lang w:val="en-US"/>
              </w:rPr>
              <w:t xml:space="preserve">. </w:t>
            </w:r>
            <w:r w:rsidRPr="00941B88">
              <w:rPr>
                <w:rFonts w:eastAsia="Times New Roman"/>
                <w:color w:val="000000"/>
                <w:szCs w:val="26"/>
              </w:rPr>
              <w:t>Hệ thống hiển thị màn hình đăng nhập hệ thống</w:t>
            </w:r>
          </w:p>
          <w:p w14:paraId="79B6FA1C" w14:textId="38290D1A" w:rsidR="003E391A" w:rsidRPr="00941B88" w:rsidRDefault="003E391A" w:rsidP="00941B88">
            <w:pPr>
              <w:pStyle w:val="ListParagraph"/>
              <w:numPr>
                <w:ilvl w:val="0"/>
                <w:numId w:val="14"/>
              </w:numPr>
              <w:spacing w:line="360" w:lineRule="auto"/>
              <w:rPr>
                <w:rFonts w:eastAsia="Times New Roman"/>
                <w:color w:val="000000"/>
                <w:szCs w:val="26"/>
              </w:rPr>
            </w:pPr>
            <w:r w:rsidRPr="00941B88">
              <w:rPr>
                <w:rFonts w:eastAsia="Times New Roman"/>
                <w:color w:val="000000"/>
                <w:szCs w:val="26"/>
              </w:rPr>
              <w:t>Cơ quan, tổ chức nhậ</w:t>
            </w:r>
            <w:r w:rsidR="00941B88" w:rsidRPr="00941B88">
              <w:rPr>
                <w:rFonts w:eastAsia="Times New Roman"/>
                <w:color w:val="000000"/>
                <w:szCs w:val="26"/>
              </w:rPr>
              <w:t xml:space="preserve">p tài khoản, </w:t>
            </w:r>
            <w:r w:rsidRPr="00941B88">
              <w:rPr>
                <w:rFonts w:eastAsia="Times New Roman"/>
                <w:color w:val="000000"/>
                <w:szCs w:val="26"/>
              </w:rPr>
              <w:t>mật khẩu đã được cấp</w:t>
            </w:r>
            <w:r w:rsidR="00941B88" w:rsidRPr="00941B88">
              <w:rPr>
                <w:rFonts w:eastAsia="Times New Roman"/>
                <w:color w:val="000000"/>
                <w:szCs w:val="26"/>
                <w:lang w:val="en-US"/>
              </w:rPr>
              <w:t xml:space="preserve"> và nhấn nút</w:t>
            </w:r>
            <w:r w:rsidRPr="00941B88">
              <w:rPr>
                <w:rFonts w:eastAsia="Times New Roman"/>
                <w:color w:val="000000"/>
                <w:szCs w:val="26"/>
              </w:rPr>
              <w:t xml:space="preserve"> Đăng nhập</w:t>
            </w:r>
          </w:p>
          <w:p w14:paraId="27371456" w14:textId="23826A3E" w:rsidR="003E391A" w:rsidRPr="00E82175" w:rsidRDefault="003E391A" w:rsidP="00941B88">
            <w:pPr>
              <w:pStyle w:val="ListParagraph"/>
              <w:numPr>
                <w:ilvl w:val="0"/>
                <w:numId w:val="14"/>
              </w:numPr>
              <w:spacing w:line="360" w:lineRule="auto"/>
              <w:rPr>
                <w:rFonts w:eastAsia="Times New Roman"/>
                <w:color w:val="000000"/>
                <w:sz w:val="28"/>
                <w:szCs w:val="28"/>
              </w:rPr>
            </w:pPr>
            <w:r w:rsidRPr="00941B88">
              <w:rPr>
                <w:rFonts w:eastAsia="Times New Roman"/>
                <w:color w:val="000000"/>
                <w:szCs w:val="26"/>
              </w:rPr>
              <w:t>Đối với tài khoản lần đầu đăng nhập, hệ thống hiển thị trang yêu cầu thay đổi mật khẩu tài khoản</w:t>
            </w:r>
            <w:r w:rsidR="00941B88" w:rsidRPr="00941B88">
              <w:rPr>
                <w:rFonts w:eastAsia="Times New Roman"/>
                <w:color w:val="000000"/>
                <w:szCs w:val="26"/>
                <w:lang w:val="en-US"/>
              </w:rPr>
              <w:t xml:space="preserve">. </w:t>
            </w:r>
            <w:r w:rsidRPr="00941B88">
              <w:rPr>
                <w:rFonts w:eastAsia="Times New Roman"/>
                <w:color w:val="000000"/>
                <w:szCs w:val="26"/>
              </w:rPr>
              <w:t>Cơ quan, tổ chức nhập mật khẩu mới</w:t>
            </w:r>
            <w:r w:rsidRPr="00941B88">
              <w:rPr>
                <w:rFonts w:eastAsia="Times New Roman"/>
                <w:color w:val="000000"/>
                <w:szCs w:val="26"/>
                <w:lang w:val="en-US"/>
              </w:rPr>
              <w:t xml:space="preserve"> và nhấn nút Lưu lại</w:t>
            </w:r>
          </w:p>
        </w:tc>
      </w:tr>
      <w:tr w:rsidR="003E391A" w:rsidRPr="00BF318E" w14:paraId="0D6D5314"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27DB6B4" w14:textId="77777777" w:rsidR="003E391A" w:rsidRPr="00634615" w:rsidRDefault="003E391A" w:rsidP="00E937D8">
            <w:pPr>
              <w:snapToGrid w:val="0"/>
              <w:spacing w:before="60"/>
              <w:rPr>
                <w:szCs w:val="26"/>
              </w:rPr>
            </w:pPr>
            <w:r w:rsidRPr="00634615">
              <w:rPr>
                <w:b/>
                <w:szCs w:val="26"/>
              </w:rPr>
              <w:t xml:space="preserve">Hoàn cảnh sử dụng thành công cơ bản: </w:t>
            </w:r>
          </w:p>
          <w:p w14:paraId="4BD6E072" w14:textId="2BE138E8" w:rsidR="003E391A" w:rsidRPr="00634615" w:rsidRDefault="003E391A" w:rsidP="00EC4C6E">
            <w:pPr>
              <w:pStyle w:val="ListParagraph"/>
              <w:numPr>
                <w:ilvl w:val="0"/>
                <w:numId w:val="2"/>
              </w:numPr>
              <w:snapToGrid w:val="0"/>
              <w:spacing w:before="60" w:after="0" w:line="360" w:lineRule="auto"/>
              <w:rPr>
                <w:rFonts w:cs="Times New Roman"/>
                <w:szCs w:val="26"/>
              </w:rPr>
            </w:pPr>
            <w:r>
              <w:rPr>
                <w:szCs w:val="26"/>
                <w:lang w:val="en-US"/>
              </w:rPr>
              <w:t>Cơ quan, tổ chức đăng nhập thành công vào hệ thống</w:t>
            </w:r>
            <w:r w:rsidR="00EC4C6E">
              <w:rPr>
                <w:szCs w:val="26"/>
                <w:lang w:val="en-US"/>
              </w:rPr>
              <w:t>.</w:t>
            </w:r>
          </w:p>
        </w:tc>
      </w:tr>
      <w:tr w:rsidR="003E391A" w:rsidRPr="00BF318E" w14:paraId="06018A37"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618DBB1" w14:textId="77777777" w:rsidR="003E391A" w:rsidRDefault="003E391A" w:rsidP="00E937D8">
            <w:pPr>
              <w:snapToGrid w:val="0"/>
              <w:spacing w:before="60"/>
              <w:rPr>
                <w:b/>
                <w:szCs w:val="26"/>
              </w:rPr>
            </w:pPr>
            <w:r w:rsidRPr="00634615">
              <w:rPr>
                <w:b/>
                <w:szCs w:val="26"/>
              </w:rPr>
              <w:t>Hoàn cảnh sử dụng phụ (thay thế) trong trường hợ</w:t>
            </w:r>
            <w:r>
              <w:rPr>
                <w:b/>
                <w:szCs w:val="26"/>
              </w:rPr>
              <w:t>p không thành công:</w:t>
            </w:r>
          </w:p>
          <w:p w14:paraId="72B0DC54" w14:textId="52C0599C" w:rsidR="003E391A" w:rsidRPr="00634615" w:rsidRDefault="003E391A" w:rsidP="00E937D8">
            <w:pPr>
              <w:snapToGrid w:val="0"/>
              <w:spacing w:before="60"/>
              <w:rPr>
                <w:szCs w:val="26"/>
              </w:rPr>
            </w:pPr>
            <w:r w:rsidRPr="00634615">
              <w:rPr>
                <w:szCs w:val="26"/>
              </w:rPr>
              <w:t xml:space="preserve">Nếu </w:t>
            </w:r>
            <w:r>
              <w:rPr>
                <w:szCs w:val="26"/>
              </w:rPr>
              <w:t>nhập sai email hoặc mật khẩu đăng nhập, hệ thống sẽ thôn</w:t>
            </w:r>
            <w:r w:rsidR="00EC4C6E">
              <w:rPr>
                <w:szCs w:val="26"/>
              </w:rPr>
              <w:t>g báo thông tin không chính xác và yêu cầu nhập lại.</w:t>
            </w:r>
          </w:p>
        </w:tc>
      </w:tr>
      <w:tr w:rsidR="003E391A" w:rsidRPr="00BF318E" w14:paraId="5D524447"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42011A9" w14:textId="77777777" w:rsidR="003E391A" w:rsidRPr="00941B88" w:rsidRDefault="003E391A" w:rsidP="00E937D8">
            <w:pPr>
              <w:snapToGrid w:val="0"/>
              <w:spacing w:before="60"/>
              <w:rPr>
                <w:szCs w:val="26"/>
              </w:rPr>
            </w:pPr>
            <w:r w:rsidRPr="00941B88">
              <w:rPr>
                <w:b/>
                <w:szCs w:val="26"/>
              </w:rPr>
              <w:t>Hành động liên quan sẽ xảy ra khi Usecase kết thúc:</w:t>
            </w:r>
            <w:r w:rsidRPr="00941B88">
              <w:rPr>
                <w:szCs w:val="26"/>
              </w:rPr>
              <w:t xml:space="preserve"> </w:t>
            </w:r>
            <w:r w:rsidRPr="00941B88">
              <w:rPr>
                <w:rFonts w:eastAsia="Times New Roman"/>
                <w:color w:val="000000"/>
                <w:szCs w:val="26"/>
              </w:rPr>
              <w:t>Hệ thống hiển thị màn hình chức năng (Dashboard) dành cho cơ quan, tổ chức sau khi đăng nhập thành công.</w:t>
            </w:r>
          </w:p>
        </w:tc>
      </w:tr>
      <w:tr w:rsidR="003E391A" w:rsidRPr="00BF318E" w14:paraId="30488005"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812475D" w14:textId="77777777" w:rsidR="003E391A" w:rsidRPr="00634615" w:rsidRDefault="003E391A" w:rsidP="00E937D8">
            <w:pPr>
              <w:snapToGrid w:val="0"/>
              <w:spacing w:before="60"/>
              <w:rPr>
                <w:szCs w:val="26"/>
              </w:rPr>
            </w:pPr>
            <w:r w:rsidRPr="00634615">
              <w:rPr>
                <w:b/>
                <w:szCs w:val="26"/>
              </w:rPr>
              <w:t>Các yêu cầu phi chức năng:</w:t>
            </w:r>
            <w:r w:rsidRPr="00634615">
              <w:rPr>
                <w:szCs w:val="26"/>
              </w:rPr>
              <w:t xml:space="preserve"> Không có</w:t>
            </w:r>
          </w:p>
        </w:tc>
      </w:tr>
    </w:tbl>
    <w:p w14:paraId="6864135C" w14:textId="77777777" w:rsidR="003E391A" w:rsidRDefault="003E391A" w:rsidP="003E391A"/>
    <w:p w14:paraId="32ED7A37" w14:textId="614B4613" w:rsidR="003E391A" w:rsidRDefault="003E391A" w:rsidP="00941B88">
      <w:pPr>
        <w:pStyle w:val="UCName"/>
      </w:pPr>
      <w:bookmarkStart w:id="37" w:name="_Ref19786396"/>
      <w:bookmarkStart w:id="38" w:name="_Toc22744071"/>
      <w:r>
        <w:t xml:space="preserve">Đăng nhập tài khoản </w:t>
      </w:r>
      <w:r w:rsidR="00EC4C6E">
        <w:t>Cán bộ cơ quan tổ chức</w:t>
      </w:r>
      <w:bookmarkEnd w:id="37"/>
      <w:bookmarkEnd w:id="38"/>
    </w:p>
    <w:tbl>
      <w:tblPr>
        <w:tblW w:w="5000" w:type="pct"/>
        <w:tblLook w:val="0000" w:firstRow="0" w:lastRow="0" w:firstColumn="0" w:lastColumn="0" w:noHBand="0" w:noVBand="0"/>
      </w:tblPr>
      <w:tblGrid>
        <w:gridCol w:w="5807"/>
        <w:gridCol w:w="3210"/>
      </w:tblGrid>
      <w:tr w:rsidR="003E391A" w:rsidRPr="00BF318E" w14:paraId="27F1EBA8" w14:textId="77777777" w:rsidTr="004E1081">
        <w:tc>
          <w:tcPr>
            <w:tcW w:w="3220" w:type="pct"/>
            <w:tcBorders>
              <w:top w:val="single" w:sz="4" w:space="0" w:color="000000"/>
              <w:left w:val="single" w:sz="4" w:space="0" w:color="000000"/>
              <w:bottom w:val="single" w:sz="4" w:space="0" w:color="000000"/>
            </w:tcBorders>
            <w:shd w:val="clear" w:color="auto" w:fill="auto"/>
          </w:tcPr>
          <w:p w14:paraId="5B765763" w14:textId="5EC802E0" w:rsidR="003E391A" w:rsidRPr="00634615" w:rsidRDefault="003E391A" w:rsidP="00E937D8">
            <w:pPr>
              <w:spacing w:before="60"/>
              <w:rPr>
                <w:szCs w:val="26"/>
              </w:rPr>
            </w:pPr>
            <w:r w:rsidRPr="00634615">
              <w:rPr>
                <w:b/>
                <w:szCs w:val="26"/>
              </w:rPr>
              <w:t>Tên Usecase:</w:t>
            </w:r>
            <w:r w:rsidRPr="00634615">
              <w:rPr>
                <w:szCs w:val="26"/>
              </w:rPr>
              <w:t xml:space="preserve"> </w:t>
            </w:r>
            <w:r w:rsidR="00941B88">
              <w:t>Đăng nhập tài khoản Cán bộ cơ quan tổ chức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66034EC6" w14:textId="77777777" w:rsidR="003E391A" w:rsidRPr="00BF318E" w:rsidRDefault="003E391A" w:rsidP="00E937D8">
            <w:pPr>
              <w:snapToGrid w:val="0"/>
              <w:spacing w:before="60"/>
              <w:rPr>
                <w:szCs w:val="26"/>
              </w:rPr>
            </w:pPr>
            <w:r w:rsidRPr="00BF318E">
              <w:rPr>
                <w:b/>
                <w:szCs w:val="26"/>
              </w:rPr>
              <w:t>Mức độ BMT:</w:t>
            </w:r>
            <w:r w:rsidRPr="00BF318E">
              <w:rPr>
                <w:szCs w:val="26"/>
              </w:rPr>
              <w:t xml:space="preserve"> B</w:t>
            </w:r>
          </w:p>
        </w:tc>
      </w:tr>
      <w:tr w:rsidR="003E391A" w:rsidRPr="00BF318E" w14:paraId="2C29D970" w14:textId="77777777" w:rsidTr="004E1081">
        <w:tc>
          <w:tcPr>
            <w:tcW w:w="3220" w:type="pct"/>
            <w:tcBorders>
              <w:top w:val="single" w:sz="4" w:space="0" w:color="000000"/>
              <w:left w:val="single" w:sz="4" w:space="0" w:color="000000"/>
              <w:bottom w:val="single" w:sz="4" w:space="0" w:color="000000"/>
            </w:tcBorders>
            <w:shd w:val="clear" w:color="auto" w:fill="auto"/>
          </w:tcPr>
          <w:p w14:paraId="06EA4AD3" w14:textId="15D68FFD" w:rsidR="003E391A" w:rsidRPr="00634615" w:rsidRDefault="003E391A" w:rsidP="00AB402B">
            <w:pPr>
              <w:snapToGrid w:val="0"/>
              <w:spacing w:before="60"/>
              <w:rPr>
                <w:szCs w:val="26"/>
              </w:rPr>
            </w:pPr>
            <w:r w:rsidRPr="00634615">
              <w:rPr>
                <w:b/>
                <w:szCs w:val="26"/>
              </w:rPr>
              <w:t xml:space="preserve">Tác nhân chính: </w:t>
            </w:r>
            <w:r>
              <w:rPr>
                <w:szCs w:val="26"/>
              </w:rPr>
              <w:t>Cán bộ cơ quan tổ chức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65453C5E" w14:textId="77777777" w:rsidR="003E391A" w:rsidRPr="00BF318E" w:rsidRDefault="003E391A" w:rsidP="00E937D8">
            <w:pPr>
              <w:snapToGrid w:val="0"/>
              <w:spacing w:before="60"/>
              <w:rPr>
                <w:szCs w:val="26"/>
              </w:rPr>
            </w:pPr>
            <w:r w:rsidRPr="00BF318E">
              <w:rPr>
                <w:b/>
                <w:szCs w:val="26"/>
              </w:rPr>
              <w:t xml:space="preserve">Tác nhân phụ: </w:t>
            </w:r>
            <w:r>
              <w:rPr>
                <w:szCs w:val="26"/>
              </w:rPr>
              <w:t>Hệ thống</w:t>
            </w:r>
          </w:p>
        </w:tc>
      </w:tr>
      <w:tr w:rsidR="003E391A" w:rsidRPr="00BF318E" w14:paraId="4F3E7E8C"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C8757C1" w14:textId="388D1ED2" w:rsidR="003E391A" w:rsidRPr="00634615" w:rsidRDefault="003E391A" w:rsidP="00941B88">
            <w:pPr>
              <w:spacing w:before="60"/>
              <w:rPr>
                <w:szCs w:val="26"/>
              </w:rPr>
            </w:pPr>
            <w:r w:rsidRPr="00634615">
              <w:rPr>
                <w:b/>
                <w:szCs w:val="26"/>
              </w:rPr>
              <w:t xml:space="preserve">Mô tả Usecase: </w:t>
            </w:r>
            <w:r>
              <w:rPr>
                <w:szCs w:val="26"/>
              </w:rPr>
              <w:t>Cán bộ cơ quan tổ chức</w:t>
            </w:r>
            <w:r w:rsidRPr="00634615">
              <w:rPr>
                <w:szCs w:val="26"/>
              </w:rPr>
              <w:t xml:space="preserve"> </w:t>
            </w:r>
            <w:r>
              <w:rPr>
                <w:szCs w:val="26"/>
              </w:rPr>
              <w:t>đ</w:t>
            </w:r>
            <w:r w:rsidRPr="00E82175">
              <w:rPr>
                <w:szCs w:val="26"/>
              </w:rPr>
              <w:t xml:space="preserve">ăng nhập </w:t>
            </w:r>
            <w:r w:rsidR="00941B88">
              <w:t>tài khoản Cán bộ cơ quan tổ chức</w:t>
            </w:r>
          </w:p>
        </w:tc>
      </w:tr>
      <w:tr w:rsidR="003E391A" w:rsidRPr="00BF318E" w14:paraId="5C14334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B89AF3B" w14:textId="341F1B11" w:rsidR="003E391A" w:rsidRPr="00634615" w:rsidRDefault="003E391A" w:rsidP="00AB402B">
            <w:pPr>
              <w:snapToGrid w:val="0"/>
              <w:spacing w:before="60"/>
              <w:rPr>
                <w:szCs w:val="26"/>
              </w:rPr>
            </w:pPr>
            <w:r w:rsidRPr="00634615">
              <w:rPr>
                <w:b/>
                <w:szCs w:val="26"/>
              </w:rPr>
              <w:t xml:space="preserve">Điều kiện để bắt đầu Usecase: </w:t>
            </w:r>
            <w:r>
              <w:rPr>
                <w:szCs w:val="26"/>
              </w:rPr>
              <w:t>Cán bộ cơ quan tổ chứ</w:t>
            </w:r>
            <w:r w:rsidR="00AB402B">
              <w:rPr>
                <w:szCs w:val="26"/>
              </w:rPr>
              <w:t>c</w:t>
            </w:r>
            <w:r w:rsidRPr="00634615">
              <w:rPr>
                <w:szCs w:val="26"/>
              </w:rPr>
              <w:t xml:space="preserve"> truy cập vào Cổng DV CTCKS</w:t>
            </w:r>
          </w:p>
        </w:tc>
      </w:tr>
      <w:tr w:rsidR="003E391A" w:rsidRPr="00BF318E" w14:paraId="1DEFF0A8"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DFF8076" w14:textId="77777777" w:rsidR="003E391A" w:rsidRPr="00634615" w:rsidRDefault="003E391A" w:rsidP="00E937D8">
            <w:pPr>
              <w:snapToGrid w:val="0"/>
              <w:spacing w:before="60"/>
              <w:rPr>
                <w:szCs w:val="26"/>
              </w:rPr>
            </w:pPr>
            <w:r w:rsidRPr="00634615">
              <w:rPr>
                <w:b/>
                <w:szCs w:val="26"/>
              </w:rPr>
              <w:t xml:space="preserve">Điều kiện để kết thúc Usecase: </w:t>
            </w:r>
            <w:r>
              <w:rPr>
                <w:szCs w:val="26"/>
              </w:rPr>
              <w:t>Đăng nhập thành công</w:t>
            </w:r>
          </w:p>
        </w:tc>
      </w:tr>
      <w:tr w:rsidR="003E391A" w:rsidRPr="00BF318E" w14:paraId="79382B1D"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8F022F1" w14:textId="77777777" w:rsidR="003E391A" w:rsidRPr="00634615" w:rsidRDefault="003E391A" w:rsidP="00E937D8">
            <w:pPr>
              <w:snapToGrid w:val="0"/>
              <w:spacing w:before="60"/>
              <w:rPr>
                <w:b/>
                <w:szCs w:val="26"/>
              </w:rPr>
            </w:pPr>
            <w:r w:rsidRPr="00634615">
              <w:rPr>
                <w:b/>
                <w:szCs w:val="26"/>
              </w:rPr>
              <w:t>Trình tự các sự kiện trong quá trình hoạt động của Usecase:</w:t>
            </w:r>
          </w:p>
          <w:p w14:paraId="79293E0B" w14:textId="79B92F6A" w:rsidR="003E391A" w:rsidRPr="00E82175" w:rsidRDefault="003E391A" w:rsidP="00941B88">
            <w:pPr>
              <w:pStyle w:val="ListParagraph"/>
              <w:numPr>
                <w:ilvl w:val="0"/>
                <w:numId w:val="15"/>
              </w:numPr>
            </w:pPr>
            <w:r>
              <w:t>Cán bộ cơ quan tổ chức</w:t>
            </w:r>
            <w:r w:rsidRPr="00E82175">
              <w:t xml:space="preserve"> chọn nút chức năng Đăng nhập</w:t>
            </w:r>
            <w:r w:rsidR="00941B88" w:rsidRPr="00941B88">
              <w:rPr>
                <w:lang w:val="en-US"/>
              </w:rPr>
              <w:t xml:space="preserve">. </w:t>
            </w:r>
            <w:r w:rsidRPr="00E82175">
              <w:t>Hệ thống hiển thị màn hình đăng nhập hệ thống</w:t>
            </w:r>
          </w:p>
          <w:p w14:paraId="55632139" w14:textId="77777777" w:rsidR="00941B88" w:rsidRDefault="00941B88" w:rsidP="00A8287A">
            <w:pPr>
              <w:pStyle w:val="ListParagraph"/>
              <w:numPr>
                <w:ilvl w:val="0"/>
                <w:numId w:val="15"/>
              </w:numPr>
            </w:pPr>
            <w:r w:rsidRPr="00941B88">
              <w:rPr>
                <w:rFonts w:eastAsia="Times New Roman"/>
                <w:color w:val="000000"/>
                <w:szCs w:val="26"/>
              </w:rPr>
              <w:t>Cơ quan, tổ chức nhập tài khoản, mật khẩu đã được cấp</w:t>
            </w:r>
            <w:r w:rsidRPr="00941B88">
              <w:rPr>
                <w:rFonts w:eastAsia="Times New Roman"/>
                <w:color w:val="000000"/>
                <w:szCs w:val="26"/>
                <w:lang w:val="en-US"/>
              </w:rPr>
              <w:t xml:space="preserve"> và nhấn nút</w:t>
            </w:r>
            <w:r w:rsidRPr="00941B88">
              <w:rPr>
                <w:rFonts w:eastAsia="Times New Roman"/>
                <w:color w:val="000000"/>
                <w:szCs w:val="26"/>
              </w:rPr>
              <w:t xml:space="preserve"> Đăng nhập</w:t>
            </w:r>
            <w:r w:rsidRPr="00E82175">
              <w:t xml:space="preserve"> </w:t>
            </w:r>
          </w:p>
          <w:p w14:paraId="76B5BEDE" w14:textId="56FE73AD" w:rsidR="003E391A" w:rsidRPr="00E82175" w:rsidRDefault="003E391A" w:rsidP="00A8287A">
            <w:pPr>
              <w:pStyle w:val="ListParagraph"/>
              <w:numPr>
                <w:ilvl w:val="0"/>
                <w:numId w:val="15"/>
              </w:numPr>
            </w:pPr>
            <w:r w:rsidRPr="00E82175">
              <w:t>Đối với tài khoản lần đầu đăng nhập, hệ thống hiển thị trang yêu cầu thay đổi mật khẩu tài khoản</w:t>
            </w:r>
          </w:p>
          <w:p w14:paraId="3568314D" w14:textId="4E364610" w:rsidR="003E391A" w:rsidRPr="00E82175" w:rsidRDefault="003E391A" w:rsidP="00A8287A">
            <w:pPr>
              <w:pStyle w:val="ListParagraph"/>
              <w:numPr>
                <w:ilvl w:val="0"/>
                <w:numId w:val="15"/>
              </w:numPr>
            </w:pPr>
            <w:r>
              <w:t>Cán bộ cơ quan tổ chức</w:t>
            </w:r>
            <w:r w:rsidRPr="00E82175">
              <w:t xml:space="preserve"> nhập mật khẩu mới</w:t>
            </w:r>
            <w:r>
              <w:rPr>
                <w:lang w:val="en-US"/>
              </w:rPr>
              <w:t xml:space="preserve"> và nhấn nút Lưu lại</w:t>
            </w:r>
          </w:p>
        </w:tc>
      </w:tr>
      <w:tr w:rsidR="003E391A" w:rsidRPr="00BF318E" w14:paraId="1B36A012"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ADAF70F" w14:textId="77777777" w:rsidR="003E391A" w:rsidRPr="00634615" w:rsidRDefault="003E391A" w:rsidP="00E937D8">
            <w:pPr>
              <w:snapToGrid w:val="0"/>
              <w:spacing w:before="60"/>
              <w:rPr>
                <w:szCs w:val="26"/>
              </w:rPr>
            </w:pPr>
            <w:r w:rsidRPr="00634615">
              <w:rPr>
                <w:b/>
                <w:szCs w:val="26"/>
              </w:rPr>
              <w:lastRenderedPageBreak/>
              <w:t xml:space="preserve">Hoàn cảnh sử dụng thành công cơ bản: </w:t>
            </w:r>
          </w:p>
          <w:p w14:paraId="3D4500A5" w14:textId="132AB66C" w:rsidR="003E391A" w:rsidRPr="00634615" w:rsidRDefault="003E391A" w:rsidP="00EC4C6E">
            <w:pPr>
              <w:pStyle w:val="ListParagraph"/>
              <w:numPr>
                <w:ilvl w:val="0"/>
                <w:numId w:val="2"/>
              </w:numPr>
              <w:snapToGrid w:val="0"/>
              <w:spacing w:before="60" w:after="0" w:line="360" w:lineRule="auto"/>
              <w:rPr>
                <w:rFonts w:cs="Times New Roman"/>
                <w:szCs w:val="26"/>
              </w:rPr>
            </w:pPr>
            <w:r>
              <w:rPr>
                <w:szCs w:val="26"/>
                <w:lang w:val="en-US"/>
              </w:rPr>
              <w:t>Cán bộ cơ quan tổ chức đăng nhập thành công vào hệ thống</w:t>
            </w:r>
            <w:r w:rsidR="00EC4C6E">
              <w:rPr>
                <w:szCs w:val="26"/>
                <w:lang w:val="en-US"/>
              </w:rPr>
              <w:t>.</w:t>
            </w:r>
          </w:p>
        </w:tc>
      </w:tr>
      <w:tr w:rsidR="003E391A" w:rsidRPr="00BF318E" w14:paraId="4C6DBFC2"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9A79C1F" w14:textId="77777777" w:rsidR="003E391A" w:rsidRDefault="003E391A" w:rsidP="00E937D8">
            <w:pPr>
              <w:snapToGrid w:val="0"/>
              <w:spacing w:before="60"/>
              <w:rPr>
                <w:b/>
                <w:szCs w:val="26"/>
              </w:rPr>
            </w:pPr>
            <w:r w:rsidRPr="00634615">
              <w:rPr>
                <w:b/>
                <w:szCs w:val="26"/>
              </w:rPr>
              <w:t>Hoàn cảnh sử dụng phụ (thay thế) trong trường hợ</w:t>
            </w:r>
            <w:r>
              <w:rPr>
                <w:b/>
                <w:szCs w:val="26"/>
              </w:rPr>
              <w:t>p không thành công:</w:t>
            </w:r>
          </w:p>
          <w:p w14:paraId="4E1D12F9" w14:textId="77777777" w:rsidR="003E391A" w:rsidRPr="00634615" w:rsidRDefault="003E391A" w:rsidP="00E937D8">
            <w:pPr>
              <w:snapToGrid w:val="0"/>
              <w:spacing w:before="60"/>
              <w:rPr>
                <w:szCs w:val="26"/>
              </w:rPr>
            </w:pPr>
            <w:r w:rsidRPr="00634615">
              <w:rPr>
                <w:szCs w:val="26"/>
              </w:rPr>
              <w:t xml:space="preserve">Nếu </w:t>
            </w:r>
            <w:r>
              <w:rPr>
                <w:szCs w:val="26"/>
              </w:rPr>
              <w:t>nhập sai email hoặc mật khẩu đăng nhập, hệ thống sẽ thông báo thông tin không chính xác.</w:t>
            </w:r>
          </w:p>
        </w:tc>
      </w:tr>
      <w:tr w:rsidR="003E391A" w:rsidRPr="00BF318E" w14:paraId="3EDC81D1"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962657F" w14:textId="68A50235" w:rsidR="003E391A" w:rsidRPr="00941B88" w:rsidRDefault="003E391A" w:rsidP="00E937D8">
            <w:pPr>
              <w:snapToGrid w:val="0"/>
              <w:spacing w:before="60"/>
              <w:rPr>
                <w:szCs w:val="26"/>
              </w:rPr>
            </w:pPr>
            <w:r w:rsidRPr="00941B88">
              <w:rPr>
                <w:b/>
                <w:szCs w:val="26"/>
              </w:rPr>
              <w:t>Hành động liên quan sẽ xảy ra khi Usecase kết thúc:</w:t>
            </w:r>
            <w:r w:rsidRPr="00941B88">
              <w:rPr>
                <w:szCs w:val="26"/>
              </w:rPr>
              <w:t xml:space="preserve"> </w:t>
            </w:r>
            <w:r w:rsidRPr="00941B88">
              <w:rPr>
                <w:rFonts w:eastAsia="Times New Roman"/>
                <w:color w:val="000000"/>
                <w:szCs w:val="26"/>
              </w:rPr>
              <w:t>Hệ thống hiển thị màn hình chức năng (Dashboard) dành cho Cán bộ cơ quan tổ chức sau khi đăng nhập thành công.</w:t>
            </w:r>
          </w:p>
        </w:tc>
      </w:tr>
      <w:tr w:rsidR="003E391A" w:rsidRPr="00BF318E" w14:paraId="6F0FCC3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C6D101C" w14:textId="77777777" w:rsidR="003E391A" w:rsidRPr="00634615" w:rsidRDefault="003E391A" w:rsidP="00E937D8">
            <w:pPr>
              <w:snapToGrid w:val="0"/>
              <w:spacing w:before="60"/>
              <w:rPr>
                <w:szCs w:val="26"/>
              </w:rPr>
            </w:pPr>
            <w:r w:rsidRPr="00634615">
              <w:rPr>
                <w:b/>
                <w:szCs w:val="26"/>
              </w:rPr>
              <w:t>Các yêu cầu phi chức năng:</w:t>
            </w:r>
            <w:r w:rsidRPr="00634615">
              <w:rPr>
                <w:szCs w:val="26"/>
              </w:rPr>
              <w:t xml:space="preserve"> Không có</w:t>
            </w:r>
          </w:p>
        </w:tc>
      </w:tr>
    </w:tbl>
    <w:p w14:paraId="4C19AC0D" w14:textId="77777777" w:rsidR="003E391A" w:rsidRDefault="003E391A" w:rsidP="003E391A"/>
    <w:p w14:paraId="18226FD2" w14:textId="0ED500AD" w:rsidR="00AB402B" w:rsidRDefault="00AB402B" w:rsidP="00941B88">
      <w:pPr>
        <w:pStyle w:val="UCName"/>
      </w:pPr>
      <w:bookmarkStart w:id="39" w:name="_Ref21900108"/>
      <w:bookmarkStart w:id="40" w:name="_Ref21900110"/>
      <w:bookmarkStart w:id="41" w:name="_Toc22744072"/>
      <w:r>
        <w:t>Đăng nhập tài khoản Cán bộ xử lý hồ sơ/Quản trị hệ thống</w:t>
      </w:r>
      <w:bookmarkEnd w:id="39"/>
      <w:bookmarkEnd w:id="40"/>
      <w:bookmarkEnd w:id="41"/>
    </w:p>
    <w:tbl>
      <w:tblPr>
        <w:tblW w:w="5000" w:type="pct"/>
        <w:tblLook w:val="0000" w:firstRow="0" w:lastRow="0" w:firstColumn="0" w:lastColumn="0" w:noHBand="0" w:noVBand="0"/>
      </w:tblPr>
      <w:tblGrid>
        <w:gridCol w:w="5524"/>
        <w:gridCol w:w="3493"/>
      </w:tblGrid>
      <w:tr w:rsidR="00AB402B" w:rsidRPr="00BF318E" w14:paraId="0F80F99E" w14:textId="77777777" w:rsidTr="004E1081">
        <w:tc>
          <w:tcPr>
            <w:tcW w:w="3063" w:type="pct"/>
            <w:tcBorders>
              <w:top w:val="single" w:sz="4" w:space="0" w:color="000000"/>
              <w:left w:val="single" w:sz="4" w:space="0" w:color="000000"/>
              <w:bottom w:val="single" w:sz="4" w:space="0" w:color="000000"/>
            </w:tcBorders>
            <w:shd w:val="clear" w:color="auto" w:fill="auto"/>
          </w:tcPr>
          <w:p w14:paraId="7C288667" w14:textId="7A326C87" w:rsidR="00AB402B" w:rsidRPr="00634615" w:rsidRDefault="00AB402B" w:rsidP="004E75BF">
            <w:pPr>
              <w:spacing w:before="60"/>
              <w:rPr>
                <w:szCs w:val="26"/>
              </w:rPr>
            </w:pPr>
            <w:r w:rsidRPr="00634615">
              <w:rPr>
                <w:b/>
                <w:szCs w:val="26"/>
              </w:rPr>
              <w:t>Tên Usecase:</w:t>
            </w:r>
            <w:r w:rsidRPr="00634615">
              <w:rPr>
                <w:szCs w:val="26"/>
              </w:rPr>
              <w:t xml:space="preserve"> </w:t>
            </w:r>
            <w:r w:rsidR="00524854">
              <w:t>Đăng nhập tài khoản Cán bộ xử lý hồ sơ/Quản trị hệ thống</w:t>
            </w:r>
          </w:p>
        </w:tc>
        <w:tc>
          <w:tcPr>
            <w:tcW w:w="1937" w:type="pct"/>
            <w:tcBorders>
              <w:top w:val="single" w:sz="4" w:space="0" w:color="000000"/>
              <w:left w:val="single" w:sz="4" w:space="0" w:color="000000"/>
              <w:bottom w:val="single" w:sz="4" w:space="0" w:color="000000"/>
              <w:right w:val="single" w:sz="4" w:space="0" w:color="000000"/>
            </w:tcBorders>
            <w:shd w:val="clear" w:color="auto" w:fill="auto"/>
          </w:tcPr>
          <w:p w14:paraId="39B929AF" w14:textId="77777777" w:rsidR="00AB402B" w:rsidRPr="00BF318E" w:rsidRDefault="00AB402B" w:rsidP="004E75BF">
            <w:pPr>
              <w:snapToGrid w:val="0"/>
              <w:spacing w:before="60"/>
              <w:rPr>
                <w:szCs w:val="26"/>
              </w:rPr>
            </w:pPr>
            <w:r w:rsidRPr="00BF318E">
              <w:rPr>
                <w:b/>
                <w:szCs w:val="26"/>
              </w:rPr>
              <w:t>Mức độ BMT:</w:t>
            </w:r>
            <w:r w:rsidRPr="00BF318E">
              <w:rPr>
                <w:szCs w:val="26"/>
              </w:rPr>
              <w:t xml:space="preserve"> B</w:t>
            </w:r>
          </w:p>
        </w:tc>
      </w:tr>
      <w:tr w:rsidR="00AB402B" w:rsidRPr="00BF318E" w14:paraId="51E7E8EA" w14:textId="77777777" w:rsidTr="004E1081">
        <w:tc>
          <w:tcPr>
            <w:tcW w:w="3063" w:type="pct"/>
            <w:tcBorders>
              <w:top w:val="single" w:sz="4" w:space="0" w:color="000000"/>
              <w:left w:val="single" w:sz="4" w:space="0" w:color="000000"/>
              <w:bottom w:val="single" w:sz="4" w:space="0" w:color="000000"/>
            </w:tcBorders>
            <w:shd w:val="clear" w:color="auto" w:fill="auto"/>
          </w:tcPr>
          <w:p w14:paraId="61F4CA1C" w14:textId="1C87AA37" w:rsidR="00AB402B" w:rsidRPr="00634615" w:rsidRDefault="00AB402B" w:rsidP="00AB402B">
            <w:pPr>
              <w:snapToGrid w:val="0"/>
              <w:spacing w:before="60"/>
              <w:rPr>
                <w:szCs w:val="26"/>
              </w:rPr>
            </w:pPr>
            <w:r w:rsidRPr="00634615">
              <w:rPr>
                <w:b/>
                <w:szCs w:val="26"/>
              </w:rPr>
              <w:t xml:space="preserve">Tác nhân chính: </w:t>
            </w:r>
            <w:r>
              <w:rPr>
                <w:szCs w:val="26"/>
              </w:rPr>
              <w:t>Cán bộ xử lý hồ sơ/Quản trị hệ thống</w:t>
            </w:r>
          </w:p>
        </w:tc>
        <w:tc>
          <w:tcPr>
            <w:tcW w:w="1937" w:type="pct"/>
            <w:tcBorders>
              <w:top w:val="single" w:sz="4" w:space="0" w:color="000000"/>
              <w:left w:val="single" w:sz="4" w:space="0" w:color="000000"/>
              <w:bottom w:val="single" w:sz="4" w:space="0" w:color="000000"/>
              <w:right w:val="single" w:sz="4" w:space="0" w:color="000000"/>
            </w:tcBorders>
            <w:shd w:val="clear" w:color="auto" w:fill="auto"/>
          </w:tcPr>
          <w:p w14:paraId="06FA785B" w14:textId="77777777" w:rsidR="00AB402B" w:rsidRPr="00BF318E" w:rsidRDefault="00AB402B" w:rsidP="004E75BF">
            <w:pPr>
              <w:snapToGrid w:val="0"/>
              <w:spacing w:before="60"/>
              <w:rPr>
                <w:szCs w:val="26"/>
              </w:rPr>
            </w:pPr>
            <w:r w:rsidRPr="00BF318E">
              <w:rPr>
                <w:b/>
                <w:szCs w:val="26"/>
              </w:rPr>
              <w:t xml:space="preserve">Tác nhân phụ: </w:t>
            </w:r>
            <w:r>
              <w:rPr>
                <w:szCs w:val="26"/>
              </w:rPr>
              <w:t>Hệ thống</w:t>
            </w:r>
          </w:p>
        </w:tc>
      </w:tr>
      <w:tr w:rsidR="00AB402B" w:rsidRPr="00BF318E" w14:paraId="369FF5A4"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8DF3924" w14:textId="162E4FF8" w:rsidR="00AB402B" w:rsidRPr="00634615" w:rsidRDefault="00AB402B" w:rsidP="00524854">
            <w:pPr>
              <w:spacing w:before="60"/>
              <w:rPr>
                <w:szCs w:val="26"/>
              </w:rPr>
            </w:pPr>
            <w:r w:rsidRPr="00634615">
              <w:rPr>
                <w:b/>
                <w:szCs w:val="26"/>
              </w:rPr>
              <w:t xml:space="preserve">Mô tả Usecase: </w:t>
            </w:r>
            <w:r>
              <w:rPr>
                <w:szCs w:val="26"/>
              </w:rPr>
              <w:t>Cán bộ xử lý hồ sơ/Quản trị hệ thống</w:t>
            </w:r>
            <w:r w:rsidRPr="00634615">
              <w:rPr>
                <w:szCs w:val="26"/>
              </w:rPr>
              <w:t xml:space="preserve"> </w:t>
            </w:r>
            <w:r>
              <w:rPr>
                <w:szCs w:val="26"/>
              </w:rPr>
              <w:t>đ</w:t>
            </w:r>
            <w:r w:rsidRPr="00E82175">
              <w:rPr>
                <w:szCs w:val="26"/>
              </w:rPr>
              <w:t xml:space="preserve">ăng </w:t>
            </w:r>
            <w:r w:rsidR="00524854">
              <w:t>nhập tài khoản Cán bộ xử lý hồ sơ/Quản trị hệ thống</w:t>
            </w:r>
          </w:p>
        </w:tc>
      </w:tr>
      <w:tr w:rsidR="00AB402B" w:rsidRPr="00BF318E" w14:paraId="4C2812DF"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19F6D12" w14:textId="78B0FD41" w:rsidR="00AB402B" w:rsidRPr="00634615" w:rsidRDefault="00AB402B" w:rsidP="004E75BF">
            <w:pPr>
              <w:snapToGrid w:val="0"/>
              <w:spacing w:before="60"/>
              <w:rPr>
                <w:szCs w:val="26"/>
              </w:rPr>
            </w:pPr>
            <w:r w:rsidRPr="00634615">
              <w:rPr>
                <w:b/>
                <w:szCs w:val="26"/>
              </w:rPr>
              <w:t xml:space="preserve">Điều kiện để bắt đầu Usecase: </w:t>
            </w:r>
            <w:r>
              <w:rPr>
                <w:szCs w:val="26"/>
              </w:rPr>
              <w:t>Cán bộ xử lý hồ sơ/Quản trị hệ thống</w:t>
            </w:r>
            <w:r w:rsidRPr="00634615">
              <w:rPr>
                <w:szCs w:val="26"/>
              </w:rPr>
              <w:t xml:space="preserve"> truy cập vào Cổng DV CTCKS</w:t>
            </w:r>
          </w:p>
        </w:tc>
      </w:tr>
      <w:tr w:rsidR="00AB402B" w:rsidRPr="00BF318E" w14:paraId="2761580B"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868CBDB" w14:textId="77777777" w:rsidR="00AB402B" w:rsidRPr="00634615" w:rsidRDefault="00AB402B" w:rsidP="004E75BF">
            <w:pPr>
              <w:snapToGrid w:val="0"/>
              <w:spacing w:before="60"/>
              <w:rPr>
                <w:szCs w:val="26"/>
              </w:rPr>
            </w:pPr>
            <w:r w:rsidRPr="00634615">
              <w:rPr>
                <w:b/>
                <w:szCs w:val="26"/>
              </w:rPr>
              <w:t xml:space="preserve">Điều kiện để kết thúc Usecase: </w:t>
            </w:r>
            <w:r>
              <w:rPr>
                <w:szCs w:val="26"/>
              </w:rPr>
              <w:t>Đăng nhập thành công</w:t>
            </w:r>
          </w:p>
        </w:tc>
      </w:tr>
      <w:tr w:rsidR="00AB402B" w:rsidRPr="00BF318E" w14:paraId="036607E1"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C7B5C69" w14:textId="77777777" w:rsidR="00AB402B" w:rsidRPr="00634615" w:rsidRDefault="00AB402B" w:rsidP="004E75BF">
            <w:pPr>
              <w:snapToGrid w:val="0"/>
              <w:spacing w:before="60"/>
              <w:rPr>
                <w:b/>
                <w:szCs w:val="26"/>
              </w:rPr>
            </w:pPr>
            <w:r w:rsidRPr="00634615">
              <w:rPr>
                <w:b/>
                <w:szCs w:val="26"/>
              </w:rPr>
              <w:t>Trình tự các sự kiện trong quá trình hoạt động của Usecase:</w:t>
            </w:r>
          </w:p>
          <w:p w14:paraId="083D3DEB" w14:textId="2DB49E97" w:rsidR="00AB402B" w:rsidRPr="00E82175" w:rsidRDefault="00AB402B" w:rsidP="009A33F5">
            <w:pPr>
              <w:pStyle w:val="ListParagraph"/>
              <w:numPr>
                <w:ilvl w:val="0"/>
                <w:numId w:val="126"/>
              </w:numPr>
            </w:pPr>
            <w:r>
              <w:t>Cán bộ xử lý hồ sơ/Quản trị hệ thống</w:t>
            </w:r>
            <w:r w:rsidRPr="00E82175">
              <w:t xml:space="preserve"> chọn nút chức năng Đăng nhập</w:t>
            </w:r>
            <w:r w:rsidR="009A33F5" w:rsidRPr="009A33F5">
              <w:rPr>
                <w:lang w:val="en-US"/>
              </w:rPr>
              <w:t xml:space="preserve">. </w:t>
            </w:r>
            <w:r w:rsidRPr="00E82175">
              <w:t>Hệ thống hiển thị màn hình đăng nhập hệ thống</w:t>
            </w:r>
          </w:p>
          <w:p w14:paraId="50684594" w14:textId="77777777" w:rsidR="009A33F5" w:rsidRDefault="009A33F5" w:rsidP="009A33F5">
            <w:pPr>
              <w:pStyle w:val="ListParagraph"/>
              <w:numPr>
                <w:ilvl w:val="0"/>
                <w:numId w:val="126"/>
              </w:numPr>
            </w:pPr>
            <w:r w:rsidRPr="00941B88">
              <w:rPr>
                <w:rFonts w:eastAsia="Times New Roman"/>
                <w:color w:val="000000"/>
                <w:szCs w:val="26"/>
              </w:rPr>
              <w:t>Cơ quan, tổ chức nhập tài khoản, mật khẩu đã được cấp</w:t>
            </w:r>
            <w:r w:rsidRPr="00941B88">
              <w:rPr>
                <w:rFonts w:eastAsia="Times New Roman"/>
                <w:color w:val="000000"/>
                <w:szCs w:val="26"/>
                <w:lang w:val="en-US"/>
              </w:rPr>
              <w:t xml:space="preserve"> và nhấn nút</w:t>
            </w:r>
            <w:r w:rsidRPr="00941B88">
              <w:rPr>
                <w:rFonts w:eastAsia="Times New Roman"/>
                <w:color w:val="000000"/>
                <w:szCs w:val="26"/>
              </w:rPr>
              <w:t xml:space="preserve"> Đăng nhập</w:t>
            </w:r>
            <w:r w:rsidRPr="00E82175">
              <w:t xml:space="preserve"> </w:t>
            </w:r>
          </w:p>
          <w:p w14:paraId="57C2E39D" w14:textId="77777777" w:rsidR="00AB402B" w:rsidRPr="00E82175" w:rsidRDefault="00AB402B" w:rsidP="009A33F5">
            <w:pPr>
              <w:pStyle w:val="ListParagraph"/>
              <w:numPr>
                <w:ilvl w:val="0"/>
                <w:numId w:val="126"/>
              </w:numPr>
            </w:pPr>
            <w:r w:rsidRPr="00E82175">
              <w:t>Đối với tài khoản lần đầu đăng nhập, hệ thống hiển thị trang yêu cầu thay đổi mật khẩu tài khoản</w:t>
            </w:r>
          </w:p>
          <w:p w14:paraId="6AA2D22D" w14:textId="18E00B42" w:rsidR="00AB402B" w:rsidRPr="00E82175" w:rsidRDefault="00AB402B" w:rsidP="009A33F5">
            <w:pPr>
              <w:pStyle w:val="ListParagraph"/>
              <w:numPr>
                <w:ilvl w:val="0"/>
                <w:numId w:val="126"/>
              </w:numPr>
            </w:pPr>
            <w:r>
              <w:t>Cán bộ xử lý hồ sơ/Quản trị hệ thống</w:t>
            </w:r>
            <w:r w:rsidRPr="00E82175">
              <w:t xml:space="preserve"> nhập mật khẩu mới</w:t>
            </w:r>
            <w:r>
              <w:rPr>
                <w:lang w:val="en-US"/>
              </w:rPr>
              <w:t xml:space="preserve"> và nhấn nút Lưu lại</w:t>
            </w:r>
          </w:p>
        </w:tc>
      </w:tr>
      <w:tr w:rsidR="00AB402B" w:rsidRPr="00BF318E" w14:paraId="2861BC88"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C48FC0E" w14:textId="77777777" w:rsidR="00AB402B" w:rsidRPr="00634615" w:rsidRDefault="00AB402B" w:rsidP="004E75BF">
            <w:pPr>
              <w:snapToGrid w:val="0"/>
              <w:spacing w:before="60"/>
              <w:rPr>
                <w:szCs w:val="26"/>
              </w:rPr>
            </w:pPr>
            <w:r w:rsidRPr="00634615">
              <w:rPr>
                <w:b/>
                <w:szCs w:val="26"/>
              </w:rPr>
              <w:t xml:space="preserve">Hoàn cảnh sử dụng thành công cơ bản: </w:t>
            </w:r>
          </w:p>
          <w:p w14:paraId="16FAA391" w14:textId="75D822DD" w:rsidR="00AB402B" w:rsidRPr="00634615" w:rsidRDefault="00AB402B" w:rsidP="004E75BF">
            <w:pPr>
              <w:pStyle w:val="ListParagraph"/>
              <w:numPr>
                <w:ilvl w:val="0"/>
                <w:numId w:val="2"/>
              </w:numPr>
              <w:snapToGrid w:val="0"/>
              <w:spacing w:before="60" w:after="0" w:line="360" w:lineRule="auto"/>
              <w:rPr>
                <w:rFonts w:cs="Times New Roman"/>
                <w:szCs w:val="26"/>
              </w:rPr>
            </w:pPr>
            <w:r>
              <w:rPr>
                <w:szCs w:val="26"/>
                <w:lang w:val="en-US"/>
              </w:rPr>
              <w:t>Cán bộ xử lý hồ sơ/Quản trị hệ thống đăng nhập thành công vào hệ thống.</w:t>
            </w:r>
          </w:p>
        </w:tc>
      </w:tr>
      <w:tr w:rsidR="00AB402B" w:rsidRPr="00BF318E" w14:paraId="6142ACA0"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88A727D" w14:textId="77777777" w:rsidR="00AB402B" w:rsidRDefault="00AB402B" w:rsidP="004E75BF">
            <w:pPr>
              <w:snapToGrid w:val="0"/>
              <w:spacing w:before="60"/>
              <w:rPr>
                <w:b/>
                <w:szCs w:val="26"/>
              </w:rPr>
            </w:pPr>
            <w:r w:rsidRPr="00634615">
              <w:rPr>
                <w:b/>
                <w:szCs w:val="26"/>
              </w:rPr>
              <w:t>Hoàn cảnh sử dụng phụ (thay thế) trong trường hợ</w:t>
            </w:r>
            <w:r>
              <w:rPr>
                <w:b/>
                <w:szCs w:val="26"/>
              </w:rPr>
              <w:t>p không thành công:</w:t>
            </w:r>
          </w:p>
          <w:p w14:paraId="02571163" w14:textId="77777777" w:rsidR="00AB402B" w:rsidRPr="00634615" w:rsidRDefault="00AB402B" w:rsidP="004E75BF">
            <w:pPr>
              <w:snapToGrid w:val="0"/>
              <w:spacing w:before="60"/>
              <w:rPr>
                <w:szCs w:val="26"/>
              </w:rPr>
            </w:pPr>
            <w:r w:rsidRPr="00634615">
              <w:rPr>
                <w:szCs w:val="26"/>
              </w:rPr>
              <w:lastRenderedPageBreak/>
              <w:t xml:space="preserve">Nếu </w:t>
            </w:r>
            <w:r>
              <w:rPr>
                <w:szCs w:val="26"/>
              </w:rPr>
              <w:t>nhập sai email hoặc mật khẩu đăng nhập, hệ thống sẽ thông báo thông tin không chính xác.</w:t>
            </w:r>
          </w:p>
        </w:tc>
      </w:tr>
      <w:tr w:rsidR="00AB402B" w:rsidRPr="00BF318E" w14:paraId="592E1FEC"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2F910BE" w14:textId="33853412" w:rsidR="007B20F9" w:rsidRDefault="00AB402B" w:rsidP="004E75BF">
            <w:pPr>
              <w:snapToGrid w:val="0"/>
              <w:spacing w:before="60"/>
              <w:rPr>
                <w:szCs w:val="26"/>
              </w:rPr>
            </w:pPr>
            <w:r w:rsidRPr="00634615">
              <w:rPr>
                <w:b/>
                <w:szCs w:val="26"/>
              </w:rPr>
              <w:t>Hành động liên quan sẽ xảy ra khi Usecase kết thúc:</w:t>
            </w:r>
            <w:r w:rsidRPr="00634615">
              <w:rPr>
                <w:szCs w:val="26"/>
              </w:rPr>
              <w:t xml:space="preserve"> </w:t>
            </w:r>
          </w:p>
          <w:p w14:paraId="0684E60B" w14:textId="77777777" w:rsidR="00AB402B" w:rsidRPr="002127D7" w:rsidRDefault="00AB402B" w:rsidP="007B20F9">
            <w:pPr>
              <w:pStyle w:val="ListParagraph"/>
              <w:numPr>
                <w:ilvl w:val="0"/>
                <w:numId w:val="2"/>
              </w:numPr>
              <w:snapToGrid w:val="0"/>
              <w:spacing w:before="60"/>
              <w:rPr>
                <w:szCs w:val="26"/>
              </w:rPr>
            </w:pPr>
            <w:r w:rsidRPr="002127D7">
              <w:rPr>
                <w:rFonts w:eastAsia="Times New Roman"/>
                <w:color w:val="000000"/>
                <w:szCs w:val="26"/>
              </w:rPr>
              <w:t>Hệ thống hiển thị màn hình chức năng (Dashboard) dành cho Cán bộ xử lý hồ sơ/Quản trị hệ thống sau khi đăng nhập thành công.</w:t>
            </w:r>
          </w:p>
          <w:p w14:paraId="4689D202" w14:textId="77777777" w:rsidR="007B20F9" w:rsidRPr="000652F8" w:rsidRDefault="002127D7" w:rsidP="000652F8">
            <w:pPr>
              <w:pStyle w:val="ListParagraph"/>
              <w:numPr>
                <w:ilvl w:val="1"/>
                <w:numId w:val="2"/>
              </w:numPr>
              <w:snapToGrid w:val="0"/>
              <w:spacing w:before="60"/>
              <w:rPr>
                <w:szCs w:val="26"/>
              </w:rPr>
            </w:pPr>
            <w:r w:rsidRPr="002127D7">
              <w:rPr>
                <w:rFonts w:eastAsia="Times New Roman"/>
                <w:color w:val="000000"/>
                <w:szCs w:val="26"/>
                <w:lang w:val="en-US"/>
              </w:rPr>
              <w:t>Hệ thống hiển thị số lượng các công việc đang cần thực hiện và đang bị trễ hạn xử lý của tài khoản đang đăng nhập. Cán bộ xử lý có thể nhấn vào con số để xem danh sách các công việc đang bị trễ hạn, cần xử lý gấp</w:t>
            </w:r>
            <w:r w:rsidR="00D7177E">
              <w:rPr>
                <w:rFonts w:eastAsia="Times New Roman"/>
                <w:color w:val="000000"/>
                <w:szCs w:val="26"/>
                <w:lang w:val="en-US"/>
              </w:rPr>
              <w:t>; các công việc đang chờ xử lý</w:t>
            </w:r>
            <w:r w:rsidRPr="002127D7">
              <w:rPr>
                <w:rFonts w:eastAsia="Times New Roman"/>
                <w:color w:val="000000"/>
                <w:szCs w:val="26"/>
                <w:lang w:val="en-US"/>
              </w:rPr>
              <w:t>.</w:t>
            </w:r>
          </w:p>
          <w:p w14:paraId="304A755D" w14:textId="5A42B371" w:rsidR="000652F8" w:rsidRPr="000652F8" w:rsidRDefault="000652F8" w:rsidP="000652F8">
            <w:pPr>
              <w:pStyle w:val="ListParagraph"/>
              <w:numPr>
                <w:ilvl w:val="1"/>
                <w:numId w:val="2"/>
              </w:numPr>
              <w:snapToGrid w:val="0"/>
              <w:spacing w:before="60"/>
              <w:rPr>
                <w:szCs w:val="26"/>
              </w:rPr>
            </w:pPr>
            <w:r>
              <w:rPr>
                <w:rFonts w:eastAsia="Times New Roman"/>
                <w:color w:val="000000"/>
                <w:szCs w:val="26"/>
                <w:lang w:val="en-US"/>
              </w:rPr>
              <w:t>Hệ thống hiển thị các thông báo, tin nhắn được gửi tới Cán bộ xử lý</w:t>
            </w:r>
            <w:r w:rsidR="007922AC">
              <w:rPr>
                <w:rFonts w:eastAsia="Times New Roman"/>
                <w:color w:val="000000"/>
                <w:szCs w:val="26"/>
                <w:lang w:val="en-US"/>
              </w:rPr>
              <w:t>.</w:t>
            </w:r>
          </w:p>
          <w:p w14:paraId="55E54FAA" w14:textId="4F85C77C" w:rsidR="000652F8" w:rsidRPr="007B20F9" w:rsidRDefault="000652F8" w:rsidP="000652F8">
            <w:pPr>
              <w:pStyle w:val="ListParagraph"/>
              <w:numPr>
                <w:ilvl w:val="1"/>
                <w:numId w:val="2"/>
              </w:numPr>
              <w:snapToGrid w:val="0"/>
              <w:spacing w:before="60"/>
              <w:rPr>
                <w:szCs w:val="26"/>
              </w:rPr>
            </w:pPr>
            <w:r>
              <w:rPr>
                <w:rFonts w:eastAsia="Times New Roman"/>
                <w:color w:val="000000"/>
                <w:szCs w:val="26"/>
                <w:lang w:val="en-US"/>
              </w:rPr>
              <w:t>Hệ thống hiển thị danh sách các chức năng dành cho Cán bộ xử lý</w:t>
            </w:r>
            <w:r w:rsidR="007922AC">
              <w:rPr>
                <w:rFonts w:eastAsia="Times New Roman"/>
                <w:color w:val="000000"/>
                <w:szCs w:val="26"/>
                <w:lang w:val="en-US"/>
              </w:rPr>
              <w:t>.</w:t>
            </w:r>
          </w:p>
        </w:tc>
      </w:tr>
      <w:tr w:rsidR="00AB402B" w:rsidRPr="00BF318E" w14:paraId="57F57F0C"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98B818A" w14:textId="77777777" w:rsidR="00AB402B" w:rsidRPr="00634615" w:rsidRDefault="00AB402B" w:rsidP="004E75BF">
            <w:pPr>
              <w:snapToGrid w:val="0"/>
              <w:spacing w:before="60"/>
              <w:rPr>
                <w:szCs w:val="26"/>
              </w:rPr>
            </w:pPr>
            <w:r w:rsidRPr="00634615">
              <w:rPr>
                <w:b/>
                <w:szCs w:val="26"/>
              </w:rPr>
              <w:t>Các yêu cầu phi chức năng:</w:t>
            </w:r>
            <w:r w:rsidRPr="00634615">
              <w:rPr>
                <w:szCs w:val="26"/>
              </w:rPr>
              <w:t xml:space="preserve"> Không có</w:t>
            </w:r>
          </w:p>
        </w:tc>
      </w:tr>
    </w:tbl>
    <w:p w14:paraId="326CEF3B" w14:textId="77777777" w:rsidR="00AB402B" w:rsidRDefault="00AB402B" w:rsidP="00AB402B"/>
    <w:p w14:paraId="5892F066" w14:textId="1C01F1ED" w:rsidR="003E391A" w:rsidRDefault="0073670F" w:rsidP="00BC0773">
      <w:pPr>
        <w:pStyle w:val="Heading3"/>
      </w:pPr>
      <w:r>
        <w:t>Q</w:t>
      </w:r>
      <w:r w:rsidR="003E391A">
        <w:t>uên mật khẩu tài khoản</w:t>
      </w:r>
    </w:p>
    <w:p w14:paraId="12E18020" w14:textId="77777777" w:rsidR="0073670F" w:rsidRDefault="003E391A" w:rsidP="0073670F">
      <w:pPr>
        <w:keepNext/>
      </w:pPr>
      <w:r>
        <w:rPr>
          <w:noProof/>
        </w:rPr>
        <w:drawing>
          <wp:inline distT="0" distB="0" distL="0" distR="0" wp14:anchorId="0767F220" wp14:editId="42117519">
            <wp:extent cx="5677200" cy="2624492"/>
            <wp:effectExtent l="19050" t="19050" r="1905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EC8BAE.tmp"/>
                    <pic:cNvPicPr/>
                  </pic:nvPicPr>
                  <pic:blipFill>
                    <a:blip r:embed="rId60">
                      <a:extLst>
                        <a:ext uri="{28A0092B-C50C-407E-A947-70E740481C1C}">
                          <a14:useLocalDpi xmlns:a14="http://schemas.microsoft.com/office/drawing/2010/main" val="0"/>
                        </a:ext>
                      </a:extLst>
                    </a:blip>
                    <a:stretch>
                      <a:fillRect/>
                    </a:stretch>
                  </pic:blipFill>
                  <pic:spPr>
                    <a:xfrm>
                      <a:off x="0" y="0"/>
                      <a:ext cx="5677200" cy="2624492"/>
                    </a:xfrm>
                    <a:prstGeom prst="rect">
                      <a:avLst/>
                    </a:prstGeom>
                    <a:ln>
                      <a:solidFill>
                        <a:schemeClr val="accent1"/>
                      </a:solidFill>
                    </a:ln>
                  </pic:spPr>
                </pic:pic>
              </a:graphicData>
            </a:graphic>
          </wp:inline>
        </w:drawing>
      </w:r>
    </w:p>
    <w:p w14:paraId="181D6674" w14:textId="1B5F5B1C" w:rsidR="003E391A" w:rsidRDefault="0073670F" w:rsidP="00CF6664">
      <w:pPr>
        <w:pStyle w:val="Caption"/>
      </w:pPr>
      <w:r>
        <w:t xml:space="preserve">Hình </w:t>
      </w:r>
      <w:fldSimple w:instr=" STYLEREF 2 \s ">
        <w:r w:rsidR="00473123">
          <w:rPr>
            <w:noProof/>
          </w:rPr>
          <w:t>1</w:t>
        </w:r>
      </w:fldSimple>
      <w:r w:rsidR="00473123">
        <w:noBreakHyphen/>
      </w:r>
      <w:fldSimple w:instr=" SEQ Hình \* ARABIC \s 2 ">
        <w:r w:rsidR="00473123">
          <w:rPr>
            <w:noProof/>
          </w:rPr>
          <w:t>8</w:t>
        </w:r>
      </w:fldSimple>
      <w:r>
        <w:t xml:space="preserve">: </w:t>
      </w:r>
      <w:r w:rsidRPr="00AA622E">
        <w:t>Giao diện khung yêu cầu khi quên mật khẩu tài khoản</w:t>
      </w:r>
    </w:p>
    <w:p w14:paraId="2E3D5EE6" w14:textId="77777777" w:rsidR="003E391A" w:rsidRDefault="003E391A" w:rsidP="00941B88">
      <w:pPr>
        <w:pStyle w:val="UCName"/>
      </w:pPr>
      <w:bookmarkStart w:id="42" w:name="_Ref19786456"/>
      <w:bookmarkStart w:id="43" w:name="_Ref19786459"/>
      <w:bookmarkStart w:id="44" w:name="_Toc22744073"/>
      <w:r>
        <w:t>Quên mật khẩu</w:t>
      </w:r>
      <w:bookmarkEnd w:id="42"/>
      <w:bookmarkEnd w:id="43"/>
      <w:bookmarkEnd w:id="44"/>
    </w:p>
    <w:tbl>
      <w:tblPr>
        <w:tblW w:w="5000" w:type="pct"/>
        <w:tblLook w:val="0000" w:firstRow="0" w:lastRow="0" w:firstColumn="0" w:lastColumn="0" w:noHBand="0" w:noVBand="0"/>
      </w:tblPr>
      <w:tblGrid>
        <w:gridCol w:w="5807"/>
        <w:gridCol w:w="3210"/>
      </w:tblGrid>
      <w:tr w:rsidR="003E391A" w:rsidRPr="009A33F5" w14:paraId="1B562ED1" w14:textId="77777777" w:rsidTr="004E1081">
        <w:tc>
          <w:tcPr>
            <w:tcW w:w="3220" w:type="pct"/>
            <w:tcBorders>
              <w:top w:val="single" w:sz="4" w:space="0" w:color="000000"/>
              <w:left w:val="single" w:sz="4" w:space="0" w:color="000000"/>
              <w:bottom w:val="single" w:sz="4" w:space="0" w:color="000000"/>
            </w:tcBorders>
            <w:shd w:val="clear" w:color="auto" w:fill="auto"/>
          </w:tcPr>
          <w:p w14:paraId="036E717A" w14:textId="77777777" w:rsidR="003E391A" w:rsidRPr="009A33F5" w:rsidRDefault="003E391A" w:rsidP="00E937D8">
            <w:pPr>
              <w:spacing w:before="60"/>
              <w:rPr>
                <w:szCs w:val="26"/>
              </w:rPr>
            </w:pPr>
            <w:r w:rsidRPr="009A33F5">
              <w:rPr>
                <w:b/>
                <w:szCs w:val="26"/>
              </w:rPr>
              <w:t>Tên Usecase:</w:t>
            </w:r>
            <w:r w:rsidRPr="009A33F5">
              <w:rPr>
                <w:szCs w:val="26"/>
              </w:rPr>
              <w:t xml:space="preserve"> Quên mật khẩu</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3F041995" w14:textId="77777777" w:rsidR="003E391A" w:rsidRPr="009A33F5" w:rsidRDefault="003E391A" w:rsidP="00E937D8">
            <w:pPr>
              <w:snapToGrid w:val="0"/>
              <w:spacing w:before="60"/>
              <w:rPr>
                <w:szCs w:val="26"/>
              </w:rPr>
            </w:pPr>
            <w:r w:rsidRPr="009A33F5">
              <w:rPr>
                <w:b/>
                <w:szCs w:val="26"/>
              </w:rPr>
              <w:t>Mức độ BMT:</w:t>
            </w:r>
            <w:r w:rsidRPr="009A33F5">
              <w:rPr>
                <w:szCs w:val="26"/>
              </w:rPr>
              <w:t xml:space="preserve"> B</w:t>
            </w:r>
          </w:p>
        </w:tc>
      </w:tr>
      <w:tr w:rsidR="003E391A" w:rsidRPr="009A33F5" w14:paraId="1E6603E7" w14:textId="77777777" w:rsidTr="004E1081">
        <w:tc>
          <w:tcPr>
            <w:tcW w:w="3220" w:type="pct"/>
            <w:tcBorders>
              <w:top w:val="single" w:sz="4" w:space="0" w:color="000000"/>
              <w:left w:val="single" w:sz="4" w:space="0" w:color="000000"/>
              <w:bottom w:val="single" w:sz="4" w:space="0" w:color="000000"/>
            </w:tcBorders>
            <w:shd w:val="clear" w:color="auto" w:fill="auto"/>
          </w:tcPr>
          <w:p w14:paraId="544EB88E" w14:textId="77777777" w:rsidR="003E391A" w:rsidRPr="009A33F5" w:rsidRDefault="003E391A" w:rsidP="00E937D8">
            <w:pPr>
              <w:snapToGrid w:val="0"/>
              <w:spacing w:before="60"/>
              <w:rPr>
                <w:szCs w:val="26"/>
              </w:rPr>
            </w:pPr>
            <w:r w:rsidRPr="009A33F5">
              <w:rPr>
                <w:b/>
                <w:szCs w:val="26"/>
              </w:rPr>
              <w:t xml:space="preserve">Tác nhân chính: </w:t>
            </w:r>
            <w:r w:rsidRPr="009A33F5">
              <w:rPr>
                <w:rFonts w:eastAsia="Times New Roman"/>
                <w:color w:val="000000"/>
                <w:szCs w:val="26"/>
              </w:rPr>
              <w:t>Cơ quan, tổ chức/Cán bộ</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6B0AF500" w14:textId="77777777" w:rsidR="003E391A" w:rsidRPr="009A33F5" w:rsidRDefault="003E391A" w:rsidP="00E937D8">
            <w:pPr>
              <w:snapToGrid w:val="0"/>
              <w:spacing w:before="60"/>
              <w:rPr>
                <w:szCs w:val="26"/>
              </w:rPr>
            </w:pPr>
            <w:r w:rsidRPr="009A33F5">
              <w:rPr>
                <w:b/>
                <w:szCs w:val="26"/>
              </w:rPr>
              <w:t xml:space="preserve">Tác nhân phụ: </w:t>
            </w:r>
            <w:r w:rsidRPr="009A33F5">
              <w:rPr>
                <w:szCs w:val="26"/>
              </w:rPr>
              <w:t>Hệ thống</w:t>
            </w:r>
          </w:p>
        </w:tc>
      </w:tr>
      <w:tr w:rsidR="003E391A" w:rsidRPr="009A33F5" w14:paraId="6E84A6A2"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AB074FB" w14:textId="77777777" w:rsidR="003E391A" w:rsidRPr="009A33F5" w:rsidRDefault="003E391A" w:rsidP="00E937D8">
            <w:pPr>
              <w:spacing w:before="60"/>
              <w:rPr>
                <w:szCs w:val="26"/>
              </w:rPr>
            </w:pPr>
            <w:r w:rsidRPr="009A33F5">
              <w:rPr>
                <w:b/>
                <w:szCs w:val="26"/>
              </w:rPr>
              <w:t xml:space="preserve">Mô tả Usecase: </w:t>
            </w:r>
            <w:r w:rsidRPr="009A33F5">
              <w:rPr>
                <w:rFonts w:eastAsia="Times New Roman"/>
                <w:color w:val="000000"/>
                <w:szCs w:val="26"/>
              </w:rPr>
              <w:t xml:space="preserve">Cơ quan, tổ chức/Cán bộ </w:t>
            </w:r>
            <w:r w:rsidRPr="009A33F5">
              <w:rPr>
                <w:szCs w:val="26"/>
              </w:rPr>
              <w:t>quên mật khẩu</w:t>
            </w:r>
          </w:p>
        </w:tc>
      </w:tr>
      <w:tr w:rsidR="003E391A" w:rsidRPr="009A33F5" w14:paraId="0E81CFB7"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1F992CE" w14:textId="77777777" w:rsidR="003E391A" w:rsidRPr="009A33F5" w:rsidRDefault="003E391A" w:rsidP="00E937D8">
            <w:pPr>
              <w:snapToGrid w:val="0"/>
              <w:spacing w:before="60"/>
              <w:rPr>
                <w:szCs w:val="26"/>
              </w:rPr>
            </w:pPr>
            <w:r w:rsidRPr="009A33F5">
              <w:rPr>
                <w:b/>
                <w:szCs w:val="26"/>
              </w:rPr>
              <w:t xml:space="preserve">Điều kiện để bắt đầu Usecase: </w:t>
            </w:r>
            <w:r w:rsidRPr="009A33F5">
              <w:rPr>
                <w:rFonts w:eastAsia="Times New Roman"/>
                <w:color w:val="000000"/>
                <w:szCs w:val="26"/>
              </w:rPr>
              <w:t xml:space="preserve">Cơ quan, tổ chức/Cán bộ </w:t>
            </w:r>
            <w:r w:rsidRPr="009A33F5">
              <w:rPr>
                <w:szCs w:val="26"/>
              </w:rPr>
              <w:t>truy cập vào Cổng DV CTCKS</w:t>
            </w:r>
          </w:p>
        </w:tc>
      </w:tr>
      <w:tr w:rsidR="003E391A" w:rsidRPr="009A33F5" w14:paraId="1A61F88E"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50A6218" w14:textId="77777777" w:rsidR="003E391A" w:rsidRPr="009A33F5" w:rsidRDefault="003E391A" w:rsidP="00E937D8">
            <w:pPr>
              <w:snapToGrid w:val="0"/>
              <w:spacing w:before="60"/>
              <w:rPr>
                <w:szCs w:val="26"/>
              </w:rPr>
            </w:pPr>
            <w:r w:rsidRPr="009A33F5">
              <w:rPr>
                <w:b/>
                <w:szCs w:val="26"/>
              </w:rPr>
              <w:lastRenderedPageBreak/>
              <w:t xml:space="preserve">Điều kiện để kết thúc Usecase: </w:t>
            </w:r>
            <w:r w:rsidRPr="009A33F5">
              <w:rPr>
                <w:szCs w:val="26"/>
              </w:rPr>
              <w:t>Đăng nhập thành công</w:t>
            </w:r>
          </w:p>
        </w:tc>
      </w:tr>
      <w:tr w:rsidR="003E391A" w:rsidRPr="009A33F5" w14:paraId="0541090D"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B891E27" w14:textId="77777777" w:rsidR="003E391A" w:rsidRPr="009A33F5" w:rsidRDefault="003E391A" w:rsidP="00E937D8">
            <w:pPr>
              <w:snapToGrid w:val="0"/>
              <w:spacing w:before="60"/>
              <w:rPr>
                <w:b/>
                <w:szCs w:val="26"/>
              </w:rPr>
            </w:pPr>
            <w:r w:rsidRPr="009A33F5">
              <w:rPr>
                <w:b/>
                <w:szCs w:val="26"/>
              </w:rPr>
              <w:t>Trình tự các sự kiện trong quá trình hoạt động của Usecase:</w:t>
            </w:r>
          </w:p>
          <w:p w14:paraId="16568B59" w14:textId="77777777" w:rsidR="003E391A" w:rsidRPr="009A33F5" w:rsidRDefault="003E391A" w:rsidP="00A8287A">
            <w:pPr>
              <w:pStyle w:val="ListParagraph"/>
              <w:numPr>
                <w:ilvl w:val="0"/>
                <w:numId w:val="16"/>
              </w:numPr>
              <w:spacing w:line="360" w:lineRule="auto"/>
              <w:rPr>
                <w:rFonts w:eastAsia="Times New Roman"/>
                <w:color w:val="000000"/>
                <w:szCs w:val="26"/>
              </w:rPr>
            </w:pPr>
            <w:r w:rsidRPr="009A33F5">
              <w:rPr>
                <w:rFonts w:eastAsia="Times New Roman"/>
                <w:color w:val="000000"/>
                <w:szCs w:val="26"/>
                <w:lang w:val="en-US"/>
              </w:rPr>
              <w:t>Cơ quan, t</w:t>
            </w:r>
            <w:r w:rsidRPr="009A33F5">
              <w:rPr>
                <w:rFonts w:eastAsia="Times New Roman"/>
                <w:color w:val="000000"/>
                <w:szCs w:val="26"/>
              </w:rPr>
              <w:t>ổ chức/Cán bộ nhấn nút chức năng Quên mật khẩu trong màn hình Đăng nhập tài khoản</w:t>
            </w:r>
          </w:p>
          <w:p w14:paraId="112C8C42" w14:textId="77777777" w:rsidR="003E391A" w:rsidRPr="009A33F5" w:rsidRDefault="003E391A" w:rsidP="00A8287A">
            <w:pPr>
              <w:pStyle w:val="ListParagraph"/>
              <w:numPr>
                <w:ilvl w:val="0"/>
                <w:numId w:val="16"/>
              </w:numPr>
              <w:spacing w:line="360" w:lineRule="auto"/>
              <w:rPr>
                <w:rFonts w:eastAsia="Times New Roman"/>
                <w:color w:val="000000"/>
                <w:szCs w:val="26"/>
              </w:rPr>
            </w:pPr>
            <w:r w:rsidRPr="009A33F5">
              <w:rPr>
                <w:rFonts w:eastAsia="Times New Roman"/>
                <w:color w:val="000000"/>
                <w:szCs w:val="26"/>
                <w:lang w:val="en-US"/>
              </w:rPr>
              <w:t>Cơ quan, t</w:t>
            </w:r>
            <w:r w:rsidRPr="009A33F5">
              <w:rPr>
                <w:rFonts w:eastAsia="Times New Roman"/>
                <w:color w:val="000000"/>
                <w:szCs w:val="26"/>
              </w:rPr>
              <w:t>ổ chức/Cán bộ nhập thông tin theo yêu cầu và nhấn nút Gửi mật khẩu mới</w:t>
            </w:r>
          </w:p>
          <w:p w14:paraId="750D78EB" w14:textId="77777777" w:rsidR="003E391A" w:rsidRPr="009A33F5" w:rsidRDefault="003E391A" w:rsidP="00A8287A">
            <w:pPr>
              <w:pStyle w:val="ListParagraph"/>
              <w:numPr>
                <w:ilvl w:val="0"/>
                <w:numId w:val="16"/>
              </w:numPr>
              <w:spacing w:line="360" w:lineRule="auto"/>
              <w:rPr>
                <w:rFonts w:eastAsia="Times New Roman"/>
                <w:color w:val="000000"/>
                <w:szCs w:val="26"/>
              </w:rPr>
            </w:pPr>
            <w:r w:rsidRPr="009A33F5">
              <w:rPr>
                <w:rFonts w:eastAsia="Times New Roman"/>
                <w:color w:val="000000"/>
                <w:szCs w:val="26"/>
              </w:rPr>
              <w:t xml:space="preserve">Hệ thống gửi email thông báo để thay đổi lại mật khẩu mới cho tài khoản </w:t>
            </w:r>
            <w:r w:rsidRPr="009A33F5">
              <w:rPr>
                <w:rFonts w:eastAsia="Times New Roman"/>
                <w:color w:val="000000"/>
                <w:szCs w:val="26"/>
                <w:lang w:val="en-US"/>
              </w:rPr>
              <w:t>cơ quan, t</w:t>
            </w:r>
            <w:r w:rsidRPr="009A33F5">
              <w:rPr>
                <w:rFonts w:eastAsia="Times New Roman"/>
                <w:color w:val="000000"/>
                <w:szCs w:val="26"/>
              </w:rPr>
              <w:t>ổ chức/Cán bộ</w:t>
            </w:r>
          </w:p>
          <w:p w14:paraId="20E4D160" w14:textId="77777777" w:rsidR="003E391A" w:rsidRPr="009A33F5" w:rsidRDefault="003E391A" w:rsidP="00A8287A">
            <w:pPr>
              <w:pStyle w:val="ListParagraph"/>
              <w:numPr>
                <w:ilvl w:val="0"/>
                <w:numId w:val="16"/>
              </w:numPr>
              <w:spacing w:line="360" w:lineRule="auto"/>
              <w:rPr>
                <w:rFonts w:eastAsia="Times New Roman"/>
                <w:color w:val="000000"/>
                <w:szCs w:val="26"/>
              </w:rPr>
            </w:pPr>
            <w:r w:rsidRPr="009A33F5">
              <w:rPr>
                <w:rFonts w:eastAsia="Times New Roman"/>
                <w:color w:val="000000"/>
                <w:szCs w:val="26"/>
                <w:lang w:val="en-US"/>
              </w:rPr>
              <w:t>Cơ quan, t</w:t>
            </w:r>
            <w:r w:rsidRPr="009A33F5">
              <w:rPr>
                <w:rFonts w:eastAsia="Times New Roman"/>
                <w:color w:val="000000"/>
                <w:szCs w:val="26"/>
              </w:rPr>
              <w:t>ổ chức/Cán bộ</w:t>
            </w:r>
            <w:r w:rsidRPr="009A33F5">
              <w:rPr>
                <w:rFonts w:eastAsia="Times New Roman"/>
                <w:color w:val="000000"/>
                <w:szCs w:val="26"/>
                <w:lang w:val="en-US"/>
              </w:rPr>
              <w:t xml:space="preserve"> nhấn vào đường dẫn trong email thông báo, và thay đổi mật khẩu mới cho tài khoản.</w:t>
            </w:r>
          </w:p>
        </w:tc>
      </w:tr>
      <w:tr w:rsidR="003E391A" w:rsidRPr="009A33F5" w14:paraId="7467103A"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B04DB8A" w14:textId="77777777" w:rsidR="003E391A" w:rsidRPr="009A33F5" w:rsidRDefault="003E391A" w:rsidP="00E937D8">
            <w:pPr>
              <w:snapToGrid w:val="0"/>
              <w:spacing w:before="60"/>
              <w:rPr>
                <w:szCs w:val="26"/>
              </w:rPr>
            </w:pPr>
            <w:r w:rsidRPr="009A33F5">
              <w:rPr>
                <w:b/>
                <w:szCs w:val="26"/>
              </w:rPr>
              <w:t xml:space="preserve">Hoàn cảnh sử dụng thành công cơ bản: </w:t>
            </w:r>
            <w:r w:rsidRPr="009A33F5">
              <w:rPr>
                <w:rFonts w:eastAsia="Times New Roman"/>
                <w:color w:val="000000"/>
                <w:szCs w:val="26"/>
              </w:rPr>
              <w:t>Cơ quan, tổ chức/Cán bộ đăng nhập thành công vào hệ thống với mật khẩu mới</w:t>
            </w:r>
          </w:p>
        </w:tc>
      </w:tr>
      <w:tr w:rsidR="003E391A" w:rsidRPr="009A33F5" w14:paraId="12C13139"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0E66BC5" w14:textId="77777777" w:rsidR="003E391A" w:rsidRPr="009A33F5" w:rsidRDefault="003E391A" w:rsidP="00E937D8">
            <w:pPr>
              <w:snapToGrid w:val="0"/>
              <w:spacing w:before="60"/>
              <w:rPr>
                <w:szCs w:val="26"/>
              </w:rPr>
            </w:pPr>
            <w:r w:rsidRPr="009A33F5">
              <w:rPr>
                <w:b/>
                <w:szCs w:val="26"/>
              </w:rPr>
              <w:t xml:space="preserve">Hoàn cảnh sử dụng phụ (thay thế) trong trường hợp không thành công: </w:t>
            </w:r>
            <w:r w:rsidRPr="009A33F5">
              <w:rPr>
                <w:szCs w:val="26"/>
              </w:rPr>
              <w:t>Không có</w:t>
            </w:r>
          </w:p>
        </w:tc>
      </w:tr>
      <w:tr w:rsidR="003E391A" w:rsidRPr="009A33F5" w14:paraId="01D087C7"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88A0438" w14:textId="77777777" w:rsidR="003E391A" w:rsidRPr="009A33F5" w:rsidRDefault="003E391A" w:rsidP="00E937D8">
            <w:pPr>
              <w:snapToGrid w:val="0"/>
              <w:spacing w:before="60"/>
              <w:rPr>
                <w:szCs w:val="26"/>
              </w:rPr>
            </w:pPr>
            <w:r w:rsidRPr="009A33F5">
              <w:rPr>
                <w:b/>
                <w:szCs w:val="26"/>
              </w:rPr>
              <w:t>Hành động liên quan sẽ xảy ra khi Usecase kết thúc:</w:t>
            </w:r>
            <w:r w:rsidRPr="009A33F5">
              <w:rPr>
                <w:szCs w:val="26"/>
              </w:rPr>
              <w:t xml:space="preserve"> </w:t>
            </w:r>
            <w:r w:rsidRPr="009A33F5">
              <w:rPr>
                <w:rFonts w:eastAsia="Times New Roman"/>
                <w:color w:val="000000"/>
                <w:szCs w:val="26"/>
              </w:rPr>
              <w:t>Không có</w:t>
            </w:r>
          </w:p>
        </w:tc>
      </w:tr>
      <w:tr w:rsidR="003E391A" w:rsidRPr="009A33F5" w14:paraId="62A008A9"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7F58FF2" w14:textId="77777777" w:rsidR="003E391A" w:rsidRPr="009A33F5" w:rsidRDefault="003E391A" w:rsidP="00E937D8">
            <w:pPr>
              <w:snapToGrid w:val="0"/>
              <w:spacing w:before="60"/>
              <w:rPr>
                <w:szCs w:val="26"/>
              </w:rPr>
            </w:pPr>
            <w:r w:rsidRPr="009A33F5">
              <w:rPr>
                <w:b/>
                <w:szCs w:val="26"/>
              </w:rPr>
              <w:t>Các yêu cầu phi chức năng:</w:t>
            </w:r>
            <w:r w:rsidRPr="009A33F5">
              <w:rPr>
                <w:szCs w:val="26"/>
              </w:rPr>
              <w:t xml:space="preserve"> Không có</w:t>
            </w:r>
          </w:p>
        </w:tc>
      </w:tr>
    </w:tbl>
    <w:p w14:paraId="307932C2" w14:textId="77777777" w:rsidR="003E391A" w:rsidRDefault="003E391A" w:rsidP="003E391A"/>
    <w:p w14:paraId="3AF02B1C" w14:textId="34AAC29F" w:rsidR="003E391A" w:rsidRDefault="00404F46" w:rsidP="00BC0773">
      <w:pPr>
        <w:pStyle w:val="Heading3"/>
      </w:pPr>
      <w:r>
        <w:lastRenderedPageBreak/>
        <w:t>Cập nhật</w:t>
      </w:r>
      <w:r w:rsidR="003E391A">
        <w:t xml:space="preserve"> thông tin tài khoản</w:t>
      </w:r>
    </w:p>
    <w:p w14:paraId="2AB2A924" w14:textId="5814B0C3" w:rsidR="003E391A" w:rsidRDefault="006E01A9" w:rsidP="003E391A">
      <w:r>
        <w:rPr>
          <w:noProof/>
        </w:rPr>
        <w:drawing>
          <wp:inline distT="0" distB="0" distL="0" distR="0" wp14:anchorId="2CCE1CE8" wp14:editId="442FB180">
            <wp:extent cx="5732145" cy="3496945"/>
            <wp:effectExtent l="19050" t="19050" r="2095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496945"/>
                    </a:xfrm>
                    <a:prstGeom prst="rect">
                      <a:avLst/>
                    </a:prstGeom>
                    <a:ln>
                      <a:solidFill>
                        <a:schemeClr val="accent1"/>
                      </a:solidFill>
                    </a:ln>
                  </pic:spPr>
                </pic:pic>
              </a:graphicData>
            </a:graphic>
          </wp:inline>
        </w:drawing>
      </w:r>
    </w:p>
    <w:p w14:paraId="68073AD8" w14:textId="77777777" w:rsidR="003E391A" w:rsidRDefault="003E391A" w:rsidP="00941B88">
      <w:pPr>
        <w:pStyle w:val="UCName"/>
      </w:pPr>
      <w:bookmarkStart w:id="45" w:name="_Ref19786465"/>
      <w:bookmarkStart w:id="46" w:name="_Ref19786472"/>
      <w:bookmarkStart w:id="47" w:name="_Toc22744074"/>
      <w:r>
        <w:t>Cập nhật thông tin tài khoản</w:t>
      </w:r>
      <w:bookmarkEnd w:id="45"/>
      <w:bookmarkEnd w:id="46"/>
      <w:bookmarkEnd w:id="47"/>
    </w:p>
    <w:tbl>
      <w:tblPr>
        <w:tblW w:w="5000" w:type="pct"/>
        <w:tblLook w:val="0000" w:firstRow="0" w:lastRow="0" w:firstColumn="0" w:lastColumn="0" w:noHBand="0" w:noVBand="0"/>
      </w:tblPr>
      <w:tblGrid>
        <w:gridCol w:w="5807"/>
        <w:gridCol w:w="3210"/>
      </w:tblGrid>
      <w:tr w:rsidR="003E391A" w:rsidRPr="003545C7" w14:paraId="05F81043" w14:textId="77777777" w:rsidTr="004E1081">
        <w:tc>
          <w:tcPr>
            <w:tcW w:w="3220" w:type="pct"/>
            <w:tcBorders>
              <w:top w:val="single" w:sz="4" w:space="0" w:color="000000"/>
              <w:left w:val="single" w:sz="4" w:space="0" w:color="000000"/>
              <w:bottom w:val="single" w:sz="4" w:space="0" w:color="000000"/>
            </w:tcBorders>
            <w:shd w:val="clear" w:color="auto" w:fill="auto"/>
          </w:tcPr>
          <w:p w14:paraId="786962BB" w14:textId="77777777" w:rsidR="003E391A" w:rsidRPr="003545C7" w:rsidRDefault="003E391A" w:rsidP="00E937D8">
            <w:pPr>
              <w:spacing w:before="60"/>
              <w:rPr>
                <w:szCs w:val="26"/>
              </w:rPr>
            </w:pPr>
            <w:r w:rsidRPr="003545C7">
              <w:rPr>
                <w:b/>
                <w:szCs w:val="26"/>
              </w:rPr>
              <w:t>Tên Usecase:</w:t>
            </w:r>
            <w:r w:rsidRPr="003545C7">
              <w:rPr>
                <w:szCs w:val="26"/>
              </w:rPr>
              <w:t xml:space="preserve"> </w:t>
            </w:r>
            <w:r w:rsidRPr="00DE67C1">
              <w:rPr>
                <w:szCs w:val="26"/>
              </w:rPr>
              <w:t>Cập nhật thông tin tài khoản</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7DFDA035" w14:textId="77777777" w:rsidR="003E391A" w:rsidRPr="003545C7" w:rsidRDefault="003E391A" w:rsidP="00E937D8">
            <w:pPr>
              <w:snapToGrid w:val="0"/>
              <w:spacing w:before="60"/>
              <w:rPr>
                <w:szCs w:val="26"/>
              </w:rPr>
            </w:pPr>
            <w:r w:rsidRPr="003545C7">
              <w:rPr>
                <w:b/>
                <w:szCs w:val="26"/>
              </w:rPr>
              <w:t>Mức độ BMT:</w:t>
            </w:r>
            <w:r w:rsidRPr="003545C7">
              <w:rPr>
                <w:szCs w:val="26"/>
              </w:rPr>
              <w:t xml:space="preserve"> B</w:t>
            </w:r>
          </w:p>
        </w:tc>
      </w:tr>
      <w:tr w:rsidR="003E391A" w:rsidRPr="003545C7" w14:paraId="5A996188" w14:textId="77777777" w:rsidTr="004E1081">
        <w:tc>
          <w:tcPr>
            <w:tcW w:w="3220" w:type="pct"/>
            <w:tcBorders>
              <w:top w:val="single" w:sz="4" w:space="0" w:color="000000"/>
              <w:left w:val="single" w:sz="4" w:space="0" w:color="000000"/>
              <w:bottom w:val="single" w:sz="4" w:space="0" w:color="000000"/>
            </w:tcBorders>
            <w:shd w:val="clear" w:color="auto" w:fill="auto"/>
          </w:tcPr>
          <w:p w14:paraId="18948953" w14:textId="77777777" w:rsidR="003E391A" w:rsidRPr="003545C7" w:rsidRDefault="003E391A" w:rsidP="00E937D8">
            <w:pPr>
              <w:snapToGrid w:val="0"/>
              <w:spacing w:before="60"/>
              <w:rPr>
                <w:szCs w:val="26"/>
              </w:rPr>
            </w:pPr>
            <w:r w:rsidRPr="003545C7">
              <w:rPr>
                <w:b/>
                <w:szCs w:val="26"/>
              </w:rPr>
              <w:t xml:space="preserve">Tác nhân chính: </w:t>
            </w:r>
            <w:r>
              <w:rPr>
                <w:rFonts w:eastAsia="Times New Roman"/>
                <w:color w:val="000000"/>
                <w:szCs w:val="26"/>
              </w:rPr>
              <w:t>Cơ quan, t</w:t>
            </w:r>
            <w:r w:rsidRPr="003545C7">
              <w:rPr>
                <w:rFonts w:eastAsia="Times New Roman"/>
                <w:color w:val="000000"/>
                <w:szCs w:val="26"/>
              </w:rPr>
              <w:t>ổ chức/Cán bộ</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1564E45C" w14:textId="77777777" w:rsidR="003E391A" w:rsidRPr="003545C7" w:rsidRDefault="003E391A" w:rsidP="00E937D8">
            <w:pPr>
              <w:snapToGrid w:val="0"/>
              <w:spacing w:before="60"/>
              <w:rPr>
                <w:szCs w:val="26"/>
              </w:rPr>
            </w:pPr>
            <w:r w:rsidRPr="003545C7">
              <w:rPr>
                <w:b/>
                <w:szCs w:val="26"/>
              </w:rPr>
              <w:t xml:space="preserve">Tác nhân phụ: </w:t>
            </w:r>
            <w:r w:rsidRPr="003545C7">
              <w:rPr>
                <w:szCs w:val="26"/>
              </w:rPr>
              <w:t>Hệ thống</w:t>
            </w:r>
          </w:p>
        </w:tc>
      </w:tr>
      <w:tr w:rsidR="003E391A" w:rsidRPr="003545C7" w14:paraId="2398B330"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93F7C84" w14:textId="77777777" w:rsidR="003E391A" w:rsidRPr="003545C7" w:rsidRDefault="003E391A" w:rsidP="00E937D8">
            <w:pPr>
              <w:spacing w:before="60"/>
              <w:rPr>
                <w:szCs w:val="26"/>
              </w:rPr>
            </w:pPr>
            <w:r w:rsidRPr="003545C7">
              <w:rPr>
                <w:b/>
                <w:szCs w:val="26"/>
              </w:rPr>
              <w:t xml:space="preserve">Mô tả Usecase: </w:t>
            </w:r>
            <w:r>
              <w:rPr>
                <w:rFonts w:eastAsia="Times New Roman"/>
                <w:color w:val="000000"/>
                <w:szCs w:val="26"/>
              </w:rPr>
              <w:t>Cơ quan, t</w:t>
            </w:r>
            <w:r w:rsidRPr="003545C7">
              <w:rPr>
                <w:rFonts w:eastAsia="Times New Roman"/>
                <w:color w:val="000000"/>
                <w:szCs w:val="26"/>
              </w:rPr>
              <w:t xml:space="preserve">ổ chức/Cán bộ </w:t>
            </w:r>
            <w:r>
              <w:rPr>
                <w:szCs w:val="26"/>
              </w:rPr>
              <w:t>c</w:t>
            </w:r>
            <w:r w:rsidRPr="00DE67C1">
              <w:rPr>
                <w:szCs w:val="26"/>
              </w:rPr>
              <w:t>ập nhật thông tin tài khoản</w:t>
            </w:r>
          </w:p>
        </w:tc>
      </w:tr>
      <w:tr w:rsidR="003E391A" w:rsidRPr="003545C7" w14:paraId="2646A864"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41F0D1C" w14:textId="77777777" w:rsidR="003E391A" w:rsidRPr="003545C7" w:rsidRDefault="003E391A" w:rsidP="00E937D8">
            <w:pPr>
              <w:snapToGrid w:val="0"/>
              <w:spacing w:before="60"/>
              <w:rPr>
                <w:szCs w:val="26"/>
              </w:rPr>
            </w:pPr>
            <w:r w:rsidRPr="003545C7">
              <w:rPr>
                <w:b/>
                <w:szCs w:val="26"/>
              </w:rPr>
              <w:t xml:space="preserve">Điều kiện để bắt đầu Usecase: </w:t>
            </w:r>
            <w:r>
              <w:rPr>
                <w:rFonts w:eastAsia="Times New Roman"/>
                <w:color w:val="000000"/>
                <w:szCs w:val="26"/>
              </w:rPr>
              <w:t>Cơ quan, t</w:t>
            </w:r>
            <w:r w:rsidRPr="003545C7">
              <w:rPr>
                <w:rFonts w:eastAsia="Times New Roman"/>
                <w:color w:val="000000"/>
                <w:szCs w:val="26"/>
              </w:rPr>
              <w:t xml:space="preserve">ổ chức/Cán bộ </w:t>
            </w:r>
            <w:r w:rsidRPr="003545C7">
              <w:rPr>
                <w:szCs w:val="26"/>
              </w:rPr>
              <w:t>truy cập vào Cổng DV CTCKS</w:t>
            </w:r>
          </w:p>
        </w:tc>
      </w:tr>
      <w:tr w:rsidR="003E391A" w:rsidRPr="003545C7" w14:paraId="22037100"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FB6C729" w14:textId="77777777" w:rsidR="003E391A" w:rsidRPr="003545C7" w:rsidRDefault="003E391A" w:rsidP="00E937D8">
            <w:pPr>
              <w:snapToGrid w:val="0"/>
              <w:spacing w:before="60"/>
              <w:rPr>
                <w:szCs w:val="26"/>
              </w:rPr>
            </w:pPr>
            <w:r w:rsidRPr="003545C7">
              <w:rPr>
                <w:b/>
                <w:szCs w:val="26"/>
              </w:rPr>
              <w:t xml:space="preserve">Điều kiện để kết thúc Usecase: </w:t>
            </w:r>
            <w:r>
              <w:rPr>
                <w:szCs w:val="26"/>
              </w:rPr>
              <w:t>Cập nhật thông tin tài khoản</w:t>
            </w:r>
            <w:r w:rsidRPr="003545C7">
              <w:rPr>
                <w:szCs w:val="26"/>
              </w:rPr>
              <w:t xml:space="preserve"> thành công</w:t>
            </w:r>
          </w:p>
        </w:tc>
      </w:tr>
      <w:tr w:rsidR="003E391A" w:rsidRPr="003545C7" w14:paraId="32D3E62E"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912BF46" w14:textId="77777777" w:rsidR="003E391A" w:rsidRPr="003545C7" w:rsidRDefault="003E391A" w:rsidP="00E937D8">
            <w:pPr>
              <w:snapToGrid w:val="0"/>
              <w:spacing w:before="60"/>
              <w:rPr>
                <w:b/>
                <w:szCs w:val="26"/>
              </w:rPr>
            </w:pPr>
            <w:r w:rsidRPr="003545C7">
              <w:rPr>
                <w:b/>
                <w:szCs w:val="26"/>
              </w:rPr>
              <w:t>Trình tự các sự kiện trong quá trình hoạt động của Usecase:</w:t>
            </w:r>
          </w:p>
          <w:p w14:paraId="5F40DC0F" w14:textId="44464D56" w:rsidR="003E391A" w:rsidRPr="00DE67C1" w:rsidRDefault="003E391A" w:rsidP="00A8287A">
            <w:pPr>
              <w:pStyle w:val="ListParagraph"/>
              <w:numPr>
                <w:ilvl w:val="0"/>
                <w:numId w:val="17"/>
              </w:numPr>
              <w:spacing w:line="360" w:lineRule="auto"/>
              <w:rPr>
                <w:rFonts w:eastAsia="Times New Roman"/>
                <w:color w:val="000000"/>
                <w:szCs w:val="26"/>
              </w:rPr>
            </w:pPr>
            <w:r w:rsidRPr="00DE67C1">
              <w:rPr>
                <w:rFonts w:eastAsia="Times New Roman"/>
                <w:color w:val="000000"/>
                <w:szCs w:val="26"/>
              </w:rPr>
              <w:t xml:space="preserve">Sau khi đăng nhập, </w:t>
            </w:r>
            <w:r>
              <w:rPr>
                <w:rFonts w:eastAsia="Times New Roman"/>
                <w:color w:val="000000"/>
                <w:szCs w:val="26"/>
                <w:lang w:val="en-US"/>
              </w:rPr>
              <w:t>Cơ quan, t</w:t>
            </w:r>
            <w:r w:rsidRPr="003545C7">
              <w:rPr>
                <w:rFonts w:eastAsia="Times New Roman"/>
                <w:color w:val="000000"/>
                <w:szCs w:val="26"/>
              </w:rPr>
              <w:t>ổ chức</w:t>
            </w:r>
            <w:r w:rsidRPr="00DE67C1">
              <w:rPr>
                <w:rFonts w:eastAsia="Times New Roman"/>
                <w:color w:val="000000"/>
                <w:szCs w:val="26"/>
              </w:rPr>
              <w:t>/Cán bộ truy cập tới trang hiển thị thông tin tài khoản</w:t>
            </w:r>
            <w:r w:rsidR="009A33F5">
              <w:rPr>
                <w:rFonts w:eastAsia="Times New Roman"/>
                <w:color w:val="000000"/>
                <w:szCs w:val="26"/>
                <w:lang w:val="en-US"/>
              </w:rPr>
              <w:t>. Hệ thống hiển thị các thông tin tài khoản đã đăng ký.</w:t>
            </w:r>
          </w:p>
          <w:p w14:paraId="56472090" w14:textId="77777777" w:rsidR="003E391A" w:rsidRPr="00DE67C1" w:rsidRDefault="003E391A" w:rsidP="00A8287A">
            <w:pPr>
              <w:pStyle w:val="ListParagraph"/>
              <w:numPr>
                <w:ilvl w:val="0"/>
                <w:numId w:val="17"/>
              </w:numPr>
              <w:spacing w:line="360" w:lineRule="auto"/>
              <w:rPr>
                <w:rFonts w:eastAsia="Times New Roman"/>
                <w:color w:val="000000"/>
                <w:szCs w:val="26"/>
              </w:rPr>
            </w:pPr>
            <w:r>
              <w:rPr>
                <w:rFonts w:eastAsia="Times New Roman"/>
                <w:color w:val="000000"/>
                <w:szCs w:val="26"/>
                <w:lang w:val="en-US"/>
              </w:rPr>
              <w:t>Cơ quan, t</w:t>
            </w:r>
            <w:r w:rsidRPr="003545C7">
              <w:rPr>
                <w:rFonts w:eastAsia="Times New Roman"/>
                <w:color w:val="000000"/>
                <w:szCs w:val="26"/>
              </w:rPr>
              <w:t>ổ chức</w:t>
            </w:r>
            <w:r w:rsidRPr="00DE67C1">
              <w:rPr>
                <w:rFonts w:eastAsia="Times New Roman"/>
                <w:color w:val="000000"/>
                <w:szCs w:val="26"/>
              </w:rPr>
              <w:t>/Cán bộ chỉnh sửa thông tin tài khoản nếu cần thiết</w:t>
            </w:r>
          </w:p>
          <w:p w14:paraId="01B90A7C" w14:textId="77777777" w:rsidR="003E391A" w:rsidRPr="00DE67C1" w:rsidRDefault="003E391A" w:rsidP="00A8287A">
            <w:pPr>
              <w:pStyle w:val="ListParagraph"/>
              <w:numPr>
                <w:ilvl w:val="0"/>
                <w:numId w:val="17"/>
              </w:numPr>
              <w:spacing w:line="360" w:lineRule="auto"/>
              <w:rPr>
                <w:rFonts w:eastAsia="Times New Roman"/>
                <w:color w:val="000000"/>
                <w:szCs w:val="26"/>
              </w:rPr>
            </w:pPr>
            <w:r>
              <w:rPr>
                <w:rFonts w:eastAsia="Times New Roman"/>
                <w:color w:val="000000"/>
                <w:szCs w:val="26"/>
                <w:lang w:val="en-US"/>
              </w:rPr>
              <w:t>Cơ quan, t</w:t>
            </w:r>
            <w:r w:rsidRPr="003545C7">
              <w:rPr>
                <w:rFonts w:eastAsia="Times New Roman"/>
                <w:color w:val="000000"/>
                <w:szCs w:val="26"/>
              </w:rPr>
              <w:t>ổ chức</w:t>
            </w:r>
            <w:r w:rsidRPr="00DE67C1">
              <w:rPr>
                <w:rFonts w:eastAsia="Times New Roman"/>
                <w:color w:val="000000"/>
                <w:szCs w:val="26"/>
              </w:rPr>
              <w:t xml:space="preserve">/Cán bộ nhấn nút </w:t>
            </w:r>
            <w:r>
              <w:rPr>
                <w:rFonts w:eastAsia="Times New Roman"/>
                <w:color w:val="000000"/>
                <w:szCs w:val="26"/>
                <w:lang w:val="en-US"/>
              </w:rPr>
              <w:t>[</w:t>
            </w:r>
            <w:r w:rsidRPr="00DE67C1">
              <w:rPr>
                <w:rFonts w:eastAsia="Times New Roman"/>
                <w:color w:val="000000"/>
                <w:szCs w:val="26"/>
              </w:rPr>
              <w:t>Cập nhật</w:t>
            </w:r>
            <w:r>
              <w:rPr>
                <w:rFonts w:eastAsia="Times New Roman"/>
                <w:color w:val="000000"/>
                <w:szCs w:val="26"/>
                <w:lang w:val="en-US"/>
              </w:rPr>
              <w:t>]</w:t>
            </w:r>
            <w:r w:rsidRPr="00DE67C1">
              <w:rPr>
                <w:rFonts w:eastAsia="Times New Roman"/>
                <w:color w:val="000000"/>
                <w:szCs w:val="26"/>
              </w:rPr>
              <w:t xml:space="preserve"> để lưu lại thông tin</w:t>
            </w:r>
          </w:p>
        </w:tc>
      </w:tr>
      <w:tr w:rsidR="003E391A" w:rsidRPr="003545C7" w14:paraId="4E62B76E"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6322FDC" w14:textId="77777777" w:rsidR="003E391A" w:rsidRPr="00227318" w:rsidRDefault="003E391A" w:rsidP="00E937D8">
            <w:pPr>
              <w:snapToGrid w:val="0"/>
              <w:spacing w:before="60"/>
              <w:rPr>
                <w:szCs w:val="26"/>
              </w:rPr>
            </w:pPr>
            <w:r w:rsidRPr="003545C7">
              <w:rPr>
                <w:b/>
                <w:szCs w:val="26"/>
              </w:rPr>
              <w:t xml:space="preserve">Hoàn cảnh sử dụng thành công cơ bản: </w:t>
            </w:r>
            <w:r>
              <w:rPr>
                <w:rFonts w:eastAsia="Times New Roman"/>
                <w:color w:val="000000"/>
                <w:szCs w:val="26"/>
              </w:rPr>
              <w:t>Cơ quan, t</w:t>
            </w:r>
            <w:r w:rsidRPr="003545C7">
              <w:rPr>
                <w:rFonts w:eastAsia="Times New Roman"/>
                <w:color w:val="000000"/>
                <w:szCs w:val="26"/>
              </w:rPr>
              <w:t>ổ chức/Cán bộ</w:t>
            </w:r>
            <w:r>
              <w:rPr>
                <w:rFonts w:eastAsia="Times New Roman"/>
                <w:color w:val="000000"/>
                <w:szCs w:val="26"/>
              </w:rPr>
              <w:t xml:space="preserve"> </w:t>
            </w:r>
            <w:r>
              <w:rPr>
                <w:szCs w:val="26"/>
              </w:rPr>
              <w:t>cập nhật thông tin tài khoản</w:t>
            </w:r>
            <w:r w:rsidRPr="003545C7">
              <w:rPr>
                <w:szCs w:val="26"/>
              </w:rPr>
              <w:t xml:space="preserve"> thành công</w:t>
            </w:r>
            <w:r>
              <w:rPr>
                <w:szCs w:val="26"/>
              </w:rPr>
              <w:t>.</w:t>
            </w:r>
          </w:p>
        </w:tc>
      </w:tr>
      <w:tr w:rsidR="003E391A" w:rsidRPr="003545C7" w14:paraId="4472E121"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C23CCC1" w14:textId="77777777" w:rsidR="003E391A" w:rsidRPr="00227318" w:rsidRDefault="003E391A" w:rsidP="00E937D8">
            <w:pPr>
              <w:snapToGrid w:val="0"/>
              <w:spacing w:before="60"/>
              <w:rPr>
                <w:szCs w:val="26"/>
              </w:rPr>
            </w:pPr>
            <w:r w:rsidRPr="003545C7">
              <w:rPr>
                <w:b/>
                <w:szCs w:val="26"/>
              </w:rPr>
              <w:lastRenderedPageBreak/>
              <w:t>Hoàn cảnh sử dụng phụ (thay thế) trong trường hợ</w:t>
            </w:r>
            <w:r>
              <w:rPr>
                <w:b/>
                <w:szCs w:val="26"/>
              </w:rPr>
              <w:t xml:space="preserve">p không thành công: </w:t>
            </w:r>
            <w:r>
              <w:rPr>
                <w:szCs w:val="26"/>
              </w:rPr>
              <w:t>Không có</w:t>
            </w:r>
          </w:p>
        </w:tc>
      </w:tr>
      <w:tr w:rsidR="003E391A" w:rsidRPr="003545C7" w14:paraId="00DE8CA9"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63380BD" w14:textId="77777777" w:rsidR="003E391A" w:rsidRPr="003545C7" w:rsidRDefault="003E391A" w:rsidP="00E937D8">
            <w:pPr>
              <w:snapToGrid w:val="0"/>
              <w:spacing w:before="60"/>
              <w:rPr>
                <w:szCs w:val="26"/>
              </w:rPr>
            </w:pPr>
            <w:r w:rsidRPr="003545C7">
              <w:rPr>
                <w:b/>
                <w:szCs w:val="26"/>
              </w:rPr>
              <w:t>Hành động liên quan sẽ xảy ra khi Usecase kết thúc:</w:t>
            </w:r>
            <w:r w:rsidRPr="003545C7">
              <w:rPr>
                <w:szCs w:val="26"/>
              </w:rPr>
              <w:t xml:space="preserve"> </w:t>
            </w:r>
            <w:r>
              <w:rPr>
                <w:rFonts w:eastAsia="Times New Roman"/>
                <w:color w:val="000000"/>
                <w:szCs w:val="26"/>
              </w:rPr>
              <w:t>Không có</w:t>
            </w:r>
          </w:p>
        </w:tc>
      </w:tr>
      <w:tr w:rsidR="003E391A" w:rsidRPr="003545C7" w14:paraId="0A9EB1D9"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4C6D322" w14:textId="77777777" w:rsidR="003E391A" w:rsidRPr="003545C7" w:rsidRDefault="003E391A" w:rsidP="00E937D8">
            <w:pPr>
              <w:snapToGrid w:val="0"/>
              <w:spacing w:before="60"/>
              <w:rPr>
                <w:szCs w:val="26"/>
              </w:rPr>
            </w:pPr>
            <w:r w:rsidRPr="003545C7">
              <w:rPr>
                <w:b/>
                <w:szCs w:val="26"/>
              </w:rPr>
              <w:t>Các yêu cầu phi chức năng:</w:t>
            </w:r>
            <w:r w:rsidRPr="003545C7">
              <w:rPr>
                <w:szCs w:val="26"/>
              </w:rPr>
              <w:t xml:space="preserve"> Không có</w:t>
            </w:r>
          </w:p>
        </w:tc>
      </w:tr>
    </w:tbl>
    <w:p w14:paraId="05197F78" w14:textId="77777777" w:rsidR="003E391A" w:rsidRDefault="003E391A" w:rsidP="003E391A"/>
    <w:p w14:paraId="230F86FF" w14:textId="15F90CC8" w:rsidR="003E391A" w:rsidRPr="00580A2D" w:rsidRDefault="003E391A" w:rsidP="00BC0773">
      <w:pPr>
        <w:pStyle w:val="Heading3"/>
      </w:pPr>
      <w:r>
        <w:t>Thay đổi mật khẩu</w:t>
      </w:r>
    </w:p>
    <w:p w14:paraId="25BAB1F7" w14:textId="77777777" w:rsidR="003E391A" w:rsidRDefault="003E391A" w:rsidP="003E391A">
      <w:pPr>
        <w:spacing w:after="200" w:line="276" w:lineRule="auto"/>
      </w:pPr>
      <w:r>
        <w:rPr>
          <w:noProof/>
        </w:rPr>
        <w:drawing>
          <wp:inline distT="0" distB="0" distL="0" distR="0" wp14:anchorId="62CFA541" wp14:editId="41343888">
            <wp:extent cx="5677200" cy="2682720"/>
            <wp:effectExtent l="19050" t="19050" r="1905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ECE543.tmp"/>
                    <pic:cNvPicPr/>
                  </pic:nvPicPr>
                  <pic:blipFill>
                    <a:blip r:embed="rId62">
                      <a:extLst>
                        <a:ext uri="{28A0092B-C50C-407E-A947-70E740481C1C}">
                          <a14:useLocalDpi xmlns:a14="http://schemas.microsoft.com/office/drawing/2010/main" val="0"/>
                        </a:ext>
                      </a:extLst>
                    </a:blip>
                    <a:stretch>
                      <a:fillRect/>
                    </a:stretch>
                  </pic:blipFill>
                  <pic:spPr>
                    <a:xfrm>
                      <a:off x="0" y="0"/>
                      <a:ext cx="5677200" cy="2682720"/>
                    </a:xfrm>
                    <a:prstGeom prst="rect">
                      <a:avLst/>
                    </a:prstGeom>
                    <a:ln>
                      <a:solidFill>
                        <a:schemeClr val="accent1"/>
                      </a:solidFill>
                    </a:ln>
                  </pic:spPr>
                </pic:pic>
              </a:graphicData>
            </a:graphic>
          </wp:inline>
        </w:drawing>
      </w:r>
    </w:p>
    <w:p w14:paraId="3E367A2B" w14:textId="1413092C" w:rsidR="00BC2CD0" w:rsidRDefault="004F7696" w:rsidP="00941B88">
      <w:pPr>
        <w:pStyle w:val="UCName"/>
      </w:pPr>
      <w:bookmarkStart w:id="48" w:name="_Ref19786488"/>
      <w:bookmarkStart w:id="49" w:name="_Ref19786492"/>
      <w:bookmarkStart w:id="50" w:name="_Toc22744075"/>
      <w:r>
        <w:t>Thay đ</w:t>
      </w:r>
      <w:r w:rsidR="00BC2CD0">
        <w:t>ổi mật khẩu</w:t>
      </w:r>
      <w:bookmarkEnd w:id="48"/>
      <w:bookmarkEnd w:id="49"/>
      <w:bookmarkEnd w:id="50"/>
    </w:p>
    <w:tbl>
      <w:tblPr>
        <w:tblW w:w="5000" w:type="pct"/>
        <w:tblLook w:val="0000" w:firstRow="0" w:lastRow="0" w:firstColumn="0" w:lastColumn="0" w:noHBand="0" w:noVBand="0"/>
      </w:tblPr>
      <w:tblGrid>
        <w:gridCol w:w="5664"/>
        <w:gridCol w:w="3353"/>
      </w:tblGrid>
      <w:tr w:rsidR="00BA1A5D" w:rsidRPr="003545C7" w14:paraId="7CE2E0FC" w14:textId="77777777" w:rsidTr="004E1081">
        <w:tc>
          <w:tcPr>
            <w:tcW w:w="3141" w:type="pct"/>
            <w:tcBorders>
              <w:top w:val="single" w:sz="4" w:space="0" w:color="000000"/>
              <w:left w:val="single" w:sz="4" w:space="0" w:color="000000"/>
              <w:bottom w:val="single" w:sz="4" w:space="0" w:color="000000"/>
            </w:tcBorders>
            <w:shd w:val="clear" w:color="auto" w:fill="auto"/>
          </w:tcPr>
          <w:p w14:paraId="4BA26E0C" w14:textId="556C9574" w:rsidR="00BA1A5D" w:rsidRPr="003545C7" w:rsidRDefault="00BA1A5D" w:rsidP="004F7696">
            <w:pPr>
              <w:spacing w:before="60"/>
              <w:rPr>
                <w:szCs w:val="26"/>
              </w:rPr>
            </w:pPr>
            <w:r w:rsidRPr="003545C7">
              <w:rPr>
                <w:b/>
                <w:szCs w:val="26"/>
              </w:rPr>
              <w:t>Tên Usecase:</w:t>
            </w:r>
            <w:r w:rsidRPr="003545C7">
              <w:rPr>
                <w:szCs w:val="26"/>
              </w:rPr>
              <w:t xml:space="preserve"> </w:t>
            </w:r>
            <w:r w:rsidR="004F7696">
              <w:rPr>
                <w:szCs w:val="26"/>
              </w:rPr>
              <w:t>Thay đổi mật khẩu</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164A38B" w14:textId="77777777" w:rsidR="00BA1A5D" w:rsidRPr="003545C7" w:rsidRDefault="00BA1A5D" w:rsidP="00550BC4">
            <w:pPr>
              <w:snapToGrid w:val="0"/>
              <w:spacing w:before="60"/>
              <w:rPr>
                <w:szCs w:val="26"/>
              </w:rPr>
            </w:pPr>
            <w:r w:rsidRPr="003545C7">
              <w:rPr>
                <w:b/>
                <w:szCs w:val="26"/>
              </w:rPr>
              <w:t>Mức độ BMT:</w:t>
            </w:r>
            <w:r w:rsidRPr="003545C7">
              <w:rPr>
                <w:szCs w:val="26"/>
              </w:rPr>
              <w:t xml:space="preserve"> B</w:t>
            </w:r>
          </w:p>
        </w:tc>
      </w:tr>
      <w:tr w:rsidR="00BA1A5D" w:rsidRPr="003545C7" w14:paraId="585EBA85" w14:textId="77777777" w:rsidTr="004E1081">
        <w:tc>
          <w:tcPr>
            <w:tcW w:w="3141" w:type="pct"/>
            <w:tcBorders>
              <w:top w:val="single" w:sz="4" w:space="0" w:color="000000"/>
              <w:left w:val="single" w:sz="4" w:space="0" w:color="000000"/>
              <w:bottom w:val="single" w:sz="4" w:space="0" w:color="000000"/>
            </w:tcBorders>
            <w:shd w:val="clear" w:color="auto" w:fill="auto"/>
          </w:tcPr>
          <w:p w14:paraId="26DE2D6B" w14:textId="77777777" w:rsidR="00BA1A5D" w:rsidRPr="003545C7" w:rsidRDefault="00BA1A5D" w:rsidP="00550BC4">
            <w:pPr>
              <w:snapToGrid w:val="0"/>
              <w:spacing w:before="60"/>
              <w:rPr>
                <w:szCs w:val="26"/>
              </w:rPr>
            </w:pPr>
            <w:r w:rsidRPr="003545C7">
              <w:rPr>
                <w:b/>
                <w:szCs w:val="26"/>
              </w:rPr>
              <w:t xml:space="preserve">Tác nhân chính: </w:t>
            </w:r>
            <w:r>
              <w:rPr>
                <w:rFonts w:eastAsia="Times New Roman"/>
                <w:color w:val="000000"/>
                <w:szCs w:val="26"/>
              </w:rPr>
              <w:t>Cơ quan, t</w:t>
            </w:r>
            <w:r w:rsidRPr="003545C7">
              <w:rPr>
                <w:rFonts w:eastAsia="Times New Roman"/>
                <w:color w:val="000000"/>
                <w:szCs w:val="26"/>
              </w:rPr>
              <w:t>ổ chức/Cán bộ</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4811DBD" w14:textId="77777777" w:rsidR="00BA1A5D" w:rsidRPr="003545C7" w:rsidRDefault="00BA1A5D" w:rsidP="00550BC4">
            <w:pPr>
              <w:snapToGrid w:val="0"/>
              <w:spacing w:before="60"/>
              <w:rPr>
                <w:szCs w:val="26"/>
              </w:rPr>
            </w:pPr>
            <w:r w:rsidRPr="003545C7">
              <w:rPr>
                <w:b/>
                <w:szCs w:val="26"/>
              </w:rPr>
              <w:t xml:space="preserve">Tác nhân phụ: </w:t>
            </w:r>
            <w:r w:rsidRPr="003545C7">
              <w:rPr>
                <w:szCs w:val="26"/>
              </w:rPr>
              <w:t>Hệ thống</w:t>
            </w:r>
          </w:p>
        </w:tc>
      </w:tr>
      <w:tr w:rsidR="00BA1A5D" w:rsidRPr="003545C7" w14:paraId="6B1E450C"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5265882" w14:textId="540BC602" w:rsidR="00BA1A5D" w:rsidRPr="003545C7" w:rsidRDefault="00BA1A5D" w:rsidP="00550BC4">
            <w:pPr>
              <w:spacing w:before="60"/>
              <w:rPr>
                <w:szCs w:val="26"/>
              </w:rPr>
            </w:pPr>
            <w:r w:rsidRPr="003545C7">
              <w:rPr>
                <w:b/>
                <w:szCs w:val="26"/>
              </w:rPr>
              <w:t xml:space="preserve">Mô tả Usecase: </w:t>
            </w:r>
            <w:r>
              <w:rPr>
                <w:rFonts w:eastAsia="Times New Roman"/>
                <w:color w:val="000000"/>
                <w:szCs w:val="26"/>
              </w:rPr>
              <w:t>Cơ quan, t</w:t>
            </w:r>
            <w:r w:rsidRPr="003545C7">
              <w:rPr>
                <w:rFonts w:eastAsia="Times New Roman"/>
                <w:color w:val="000000"/>
                <w:szCs w:val="26"/>
              </w:rPr>
              <w:t xml:space="preserve">ổ chức/Cán bộ </w:t>
            </w:r>
            <w:r w:rsidR="004F7696">
              <w:rPr>
                <w:szCs w:val="26"/>
              </w:rPr>
              <w:t>thay đổi mật khẩu</w:t>
            </w:r>
          </w:p>
        </w:tc>
      </w:tr>
      <w:tr w:rsidR="00BA1A5D" w:rsidRPr="003545C7" w14:paraId="0CC55A00"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34BC4B1" w14:textId="77777777" w:rsidR="00BA1A5D" w:rsidRPr="003545C7" w:rsidRDefault="00BA1A5D" w:rsidP="00550BC4">
            <w:pPr>
              <w:snapToGrid w:val="0"/>
              <w:spacing w:before="60"/>
              <w:rPr>
                <w:szCs w:val="26"/>
              </w:rPr>
            </w:pPr>
            <w:r w:rsidRPr="003545C7">
              <w:rPr>
                <w:b/>
                <w:szCs w:val="26"/>
              </w:rPr>
              <w:t xml:space="preserve">Điều kiện để bắt đầu Usecase: </w:t>
            </w:r>
            <w:r>
              <w:rPr>
                <w:rFonts w:eastAsia="Times New Roman"/>
                <w:color w:val="000000"/>
                <w:szCs w:val="26"/>
              </w:rPr>
              <w:t>Cơ quan, t</w:t>
            </w:r>
            <w:r w:rsidRPr="003545C7">
              <w:rPr>
                <w:rFonts w:eastAsia="Times New Roman"/>
                <w:color w:val="000000"/>
                <w:szCs w:val="26"/>
              </w:rPr>
              <w:t xml:space="preserve">ổ chức/Cán bộ </w:t>
            </w:r>
            <w:r w:rsidRPr="003545C7">
              <w:rPr>
                <w:szCs w:val="26"/>
              </w:rPr>
              <w:t>truy cập vào Cổng DV CTCKS</w:t>
            </w:r>
          </w:p>
        </w:tc>
      </w:tr>
      <w:tr w:rsidR="00BA1A5D" w:rsidRPr="003545C7" w14:paraId="30BF8CFB"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A1A5F1D" w14:textId="5D072AC8" w:rsidR="00BA1A5D" w:rsidRPr="003545C7" w:rsidRDefault="00BA1A5D" w:rsidP="00550BC4">
            <w:pPr>
              <w:snapToGrid w:val="0"/>
              <w:spacing w:before="60"/>
              <w:rPr>
                <w:szCs w:val="26"/>
              </w:rPr>
            </w:pPr>
            <w:r w:rsidRPr="003545C7">
              <w:rPr>
                <w:b/>
                <w:szCs w:val="26"/>
              </w:rPr>
              <w:t xml:space="preserve">Điều kiện để kết thúc Usecase: </w:t>
            </w:r>
            <w:r w:rsidR="004F7696">
              <w:rPr>
                <w:szCs w:val="26"/>
              </w:rPr>
              <w:t>Thay đổi mật khẩu</w:t>
            </w:r>
            <w:r w:rsidR="004F7696" w:rsidRPr="003545C7">
              <w:rPr>
                <w:szCs w:val="26"/>
              </w:rPr>
              <w:t xml:space="preserve"> </w:t>
            </w:r>
            <w:r w:rsidRPr="003545C7">
              <w:rPr>
                <w:szCs w:val="26"/>
              </w:rPr>
              <w:t>thành công</w:t>
            </w:r>
          </w:p>
        </w:tc>
      </w:tr>
      <w:tr w:rsidR="00BA1A5D" w:rsidRPr="003545C7" w14:paraId="275741F9"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F903F45" w14:textId="77777777" w:rsidR="00BA1A5D" w:rsidRPr="003545C7" w:rsidRDefault="00BA1A5D" w:rsidP="00550BC4">
            <w:pPr>
              <w:snapToGrid w:val="0"/>
              <w:spacing w:before="60"/>
              <w:rPr>
                <w:b/>
                <w:szCs w:val="26"/>
              </w:rPr>
            </w:pPr>
            <w:r w:rsidRPr="003545C7">
              <w:rPr>
                <w:b/>
                <w:szCs w:val="26"/>
              </w:rPr>
              <w:t>Trình tự các sự kiện trong quá trình hoạt động của Usecase:</w:t>
            </w:r>
          </w:p>
          <w:p w14:paraId="1A8E9FDC" w14:textId="4634316C" w:rsidR="00BA1A5D" w:rsidRPr="00BA1A5D" w:rsidRDefault="00BA1A5D" w:rsidP="00A8287A">
            <w:pPr>
              <w:pStyle w:val="ListParagraph"/>
              <w:numPr>
                <w:ilvl w:val="0"/>
                <w:numId w:val="18"/>
              </w:numPr>
              <w:spacing w:line="360" w:lineRule="auto"/>
              <w:rPr>
                <w:rFonts w:eastAsia="Times New Roman"/>
                <w:color w:val="000000"/>
                <w:szCs w:val="26"/>
              </w:rPr>
            </w:pPr>
            <w:r w:rsidRPr="00BA1A5D">
              <w:rPr>
                <w:color w:val="000000"/>
                <w:szCs w:val="26"/>
              </w:rPr>
              <w:t xml:space="preserve">Sau khi đăng nhập, </w:t>
            </w:r>
            <w:r>
              <w:rPr>
                <w:rFonts w:eastAsia="Times New Roman"/>
                <w:color w:val="000000"/>
                <w:szCs w:val="26"/>
                <w:lang w:val="en-US"/>
              </w:rPr>
              <w:t>Cơ quan, t</w:t>
            </w:r>
            <w:r w:rsidRPr="003545C7">
              <w:rPr>
                <w:rFonts w:eastAsia="Times New Roman"/>
                <w:color w:val="000000"/>
                <w:szCs w:val="26"/>
              </w:rPr>
              <w:t>ổ</w:t>
            </w:r>
            <w:r w:rsidRPr="00BA1A5D">
              <w:rPr>
                <w:color w:val="000000"/>
                <w:szCs w:val="26"/>
              </w:rPr>
              <w:t xml:space="preserve"> chức/Cán bộ truy cập tới trang </w:t>
            </w:r>
            <w:r>
              <w:rPr>
                <w:color w:val="000000"/>
                <w:szCs w:val="26"/>
                <w:lang w:val="en-US"/>
              </w:rPr>
              <w:t>[Đ</w:t>
            </w:r>
            <w:r w:rsidRPr="00BA1A5D">
              <w:rPr>
                <w:color w:val="000000"/>
                <w:szCs w:val="26"/>
              </w:rPr>
              <w:t>ổi mật khẩu</w:t>
            </w:r>
            <w:r>
              <w:rPr>
                <w:color w:val="000000"/>
                <w:szCs w:val="26"/>
                <w:lang w:val="en-US"/>
              </w:rPr>
              <w:t>]</w:t>
            </w:r>
          </w:p>
          <w:p w14:paraId="6C977A3C" w14:textId="5B58CDD4" w:rsidR="00BA1A5D" w:rsidRPr="00BA1A5D" w:rsidRDefault="00BA1A5D" w:rsidP="00A8287A">
            <w:pPr>
              <w:pStyle w:val="ListParagraph"/>
              <w:numPr>
                <w:ilvl w:val="0"/>
                <w:numId w:val="18"/>
              </w:numPr>
              <w:spacing w:line="360" w:lineRule="auto"/>
              <w:rPr>
                <w:color w:val="000000"/>
                <w:szCs w:val="26"/>
              </w:rPr>
            </w:pPr>
            <w:r>
              <w:rPr>
                <w:rFonts w:eastAsia="Times New Roman"/>
                <w:color w:val="000000"/>
                <w:szCs w:val="26"/>
                <w:lang w:val="en-US"/>
              </w:rPr>
              <w:t>Cơ quan, t</w:t>
            </w:r>
            <w:r w:rsidRPr="003545C7">
              <w:rPr>
                <w:rFonts w:eastAsia="Times New Roman"/>
                <w:color w:val="000000"/>
                <w:szCs w:val="26"/>
              </w:rPr>
              <w:t>ổ</w:t>
            </w:r>
            <w:r w:rsidRPr="00BA1A5D">
              <w:rPr>
                <w:color w:val="000000"/>
                <w:szCs w:val="26"/>
              </w:rPr>
              <w:t xml:space="preserve"> chức/Cán bộ nhập </w:t>
            </w:r>
            <w:r>
              <w:rPr>
                <w:color w:val="000000"/>
                <w:szCs w:val="26"/>
                <w:lang w:val="en-US"/>
              </w:rPr>
              <w:t xml:space="preserve">mật khẩu cũ và </w:t>
            </w:r>
            <w:r w:rsidRPr="00BA1A5D">
              <w:rPr>
                <w:color w:val="000000"/>
                <w:szCs w:val="26"/>
              </w:rPr>
              <w:t>mật khẩu mới để thay đổi</w:t>
            </w:r>
          </w:p>
          <w:p w14:paraId="23204080" w14:textId="598C28D1" w:rsidR="00BA1A5D" w:rsidRPr="00BA1A5D" w:rsidRDefault="00BA1A5D" w:rsidP="00A8287A">
            <w:pPr>
              <w:pStyle w:val="ListParagraph"/>
              <w:numPr>
                <w:ilvl w:val="0"/>
                <w:numId w:val="18"/>
              </w:numPr>
              <w:spacing w:line="360" w:lineRule="auto"/>
              <w:rPr>
                <w:rFonts w:eastAsia="Calibri"/>
                <w:color w:val="000000"/>
                <w:szCs w:val="26"/>
              </w:rPr>
            </w:pPr>
            <w:r>
              <w:rPr>
                <w:rFonts w:eastAsia="Times New Roman"/>
                <w:color w:val="000000"/>
                <w:szCs w:val="26"/>
                <w:lang w:val="en-US"/>
              </w:rPr>
              <w:t>Cơ quan, t</w:t>
            </w:r>
            <w:r w:rsidRPr="003545C7">
              <w:rPr>
                <w:rFonts w:eastAsia="Times New Roman"/>
                <w:color w:val="000000"/>
                <w:szCs w:val="26"/>
              </w:rPr>
              <w:t>ổ</w:t>
            </w:r>
            <w:r w:rsidRPr="00BA1A5D">
              <w:rPr>
                <w:color w:val="000000"/>
                <w:szCs w:val="26"/>
              </w:rPr>
              <w:t xml:space="preserve"> chức/Cán bộ nhấn nút </w:t>
            </w:r>
            <w:r>
              <w:rPr>
                <w:color w:val="000000"/>
                <w:szCs w:val="26"/>
                <w:lang w:val="en-US"/>
              </w:rPr>
              <w:t>[</w:t>
            </w:r>
            <w:r w:rsidRPr="00BA1A5D">
              <w:rPr>
                <w:color w:val="000000"/>
                <w:szCs w:val="26"/>
              </w:rPr>
              <w:t>Cập nhật</w:t>
            </w:r>
            <w:r>
              <w:rPr>
                <w:color w:val="000000"/>
                <w:szCs w:val="26"/>
                <w:lang w:val="en-US"/>
              </w:rPr>
              <w:t>]</w:t>
            </w:r>
            <w:r w:rsidRPr="00BA1A5D">
              <w:rPr>
                <w:color w:val="000000"/>
                <w:szCs w:val="26"/>
              </w:rPr>
              <w:t xml:space="preserve"> để cập nhật mật khẩu mới</w:t>
            </w:r>
          </w:p>
        </w:tc>
      </w:tr>
      <w:tr w:rsidR="00BA1A5D" w:rsidRPr="003545C7" w14:paraId="384C6B7A"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98AAE45" w14:textId="77777777" w:rsidR="00BA1A5D" w:rsidRPr="00227318" w:rsidRDefault="00BA1A5D" w:rsidP="00550BC4">
            <w:pPr>
              <w:snapToGrid w:val="0"/>
              <w:spacing w:before="60"/>
              <w:rPr>
                <w:szCs w:val="26"/>
              </w:rPr>
            </w:pPr>
            <w:r w:rsidRPr="003545C7">
              <w:rPr>
                <w:b/>
                <w:szCs w:val="26"/>
              </w:rPr>
              <w:t xml:space="preserve">Hoàn cảnh sử dụng thành công cơ bản: </w:t>
            </w:r>
            <w:r>
              <w:rPr>
                <w:rFonts w:eastAsia="Times New Roman"/>
                <w:color w:val="000000"/>
                <w:szCs w:val="26"/>
              </w:rPr>
              <w:t>Cơ quan, t</w:t>
            </w:r>
            <w:r w:rsidRPr="003545C7">
              <w:rPr>
                <w:rFonts w:eastAsia="Times New Roman"/>
                <w:color w:val="000000"/>
                <w:szCs w:val="26"/>
              </w:rPr>
              <w:t>ổ chức/Cán bộ</w:t>
            </w:r>
            <w:r>
              <w:rPr>
                <w:rFonts w:eastAsia="Times New Roman"/>
                <w:color w:val="000000"/>
                <w:szCs w:val="26"/>
              </w:rPr>
              <w:t xml:space="preserve"> </w:t>
            </w:r>
            <w:r>
              <w:rPr>
                <w:szCs w:val="26"/>
              </w:rPr>
              <w:t>cập nhật thông tin tài khoản</w:t>
            </w:r>
            <w:r w:rsidRPr="003545C7">
              <w:rPr>
                <w:szCs w:val="26"/>
              </w:rPr>
              <w:t xml:space="preserve"> thành công</w:t>
            </w:r>
            <w:r>
              <w:rPr>
                <w:szCs w:val="26"/>
              </w:rPr>
              <w:t>.</w:t>
            </w:r>
          </w:p>
        </w:tc>
      </w:tr>
      <w:tr w:rsidR="00BA1A5D" w:rsidRPr="003545C7" w14:paraId="07A9DC5D"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6C3FC10" w14:textId="2CC30E7E" w:rsidR="00BA1A5D" w:rsidRPr="00227318" w:rsidRDefault="00BA1A5D" w:rsidP="00BA1A5D">
            <w:pPr>
              <w:snapToGrid w:val="0"/>
              <w:spacing w:before="60"/>
              <w:rPr>
                <w:szCs w:val="26"/>
              </w:rPr>
            </w:pPr>
            <w:r w:rsidRPr="003545C7">
              <w:rPr>
                <w:b/>
                <w:szCs w:val="26"/>
              </w:rPr>
              <w:lastRenderedPageBreak/>
              <w:t>Hoàn cảnh sử dụng phụ (thay thế) trong trường hợ</w:t>
            </w:r>
            <w:r>
              <w:rPr>
                <w:b/>
                <w:szCs w:val="26"/>
              </w:rPr>
              <w:t xml:space="preserve">p không thành công: </w:t>
            </w:r>
            <w:r>
              <w:rPr>
                <w:szCs w:val="26"/>
              </w:rPr>
              <w:t>Nếu không nhập mật khẩu cũ hoặc mới, hoặc nhập mật khẩu cũ không chính xác, hệ thống sẽ hiển thị thông báo.</w:t>
            </w:r>
          </w:p>
        </w:tc>
      </w:tr>
      <w:tr w:rsidR="00BA1A5D" w:rsidRPr="003545C7" w14:paraId="796EFB9C"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A779A81" w14:textId="77777777" w:rsidR="00BA1A5D" w:rsidRPr="003545C7" w:rsidRDefault="00BA1A5D" w:rsidP="00550BC4">
            <w:pPr>
              <w:snapToGrid w:val="0"/>
              <w:spacing w:before="60"/>
              <w:rPr>
                <w:szCs w:val="26"/>
              </w:rPr>
            </w:pPr>
            <w:r w:rsidRPr="003545C7">
              <w:rPr>
                <w:b/>
                <w:szCs w:val="26"/>
              </w:rPr>
              <w:t>Hành động liên quan sẽ xảy ra khi Usecase kết thúc:</w:t>
            </w:r>
            <w:r w:rsidRPr="003545C7">
              <w:rPr>
                <w:szCs w:val="26"/>
              </w:rPr>
              <w:t xml:space="preserve"> </w:t>
            </w:r>
            <w:r>
              <w:rPr>
                <w:rFonts w:eastAsia="Times New Roman"/>
                <w:color w:val="000000"/>
                <w:szCs w:val="26"/>
              </w:rPr>
              <w:t>Không có</w:t>
            </w:r>
          </w:p>
        </w:tc>
      </w:tr>
      <w:tr w:rsidR="00BA1A5D" w:rsidRPr="003545C7" w14:paraId="695F5E65"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1B78B14" w14:textId="77777777" w:rsidR="00BA1A5D" w:rsidRPr="003545C7" w:rsidRDefault="00BA1A5D" w:rsidP="00550BC4">
            <w:pPr>
              <w:snapToGrid w:val="0"/>
              <w:spacing w:before="60"/>
              <w:rPr>
                <w:szCs w:val="26"/>
              </w:rPr>
            </w:pPr>
            <w:r w:rsidRPr="003545C7">
              <w:rPr>
                <w:b/>
                <w:szCs w:val="26"/>
              </w:rPr>
              <w:t>Các yêu cầu phi chức năng:</w:t>
            </w:r>
            <w:r w:rsidRPr="003545C7">
              <w:rPr>
                <w:szCs w:val="26"/>
              </w:rPr>
              <w:t xml:space="preserve"> Không có</w:t>
            </w:r>
          </w:p>
        </w:tc>
      </w:tr>
    </w:tbl>
    <w:p w14:paraId="7B4C9CFD" w14:textId="77777777" w:rsidR="00476D8D" w:rsidRPr="006F0D0A" w:rsidRDefault="00476D8D" w:rsidP="00476D8D"/>
    <w:p w14:paraId="63004F5F" w14:textId="36E64AC9" w:rsidR="00E24013" w:rsidRDefault="00247A14" w:rsidP="00B4509A">
      <w:pPr>
        <w:pStyle w:val="Heading2"/>
      </w:pPr>
      <w:bookmarkStart w:id="51" w:name="_Toc22744053"/>
      <w:r>
        <w:t xml:space="preserve">Nhóm </w:t>
      </w:r>
      <w:r w:rsidR="00E24013">
        <w:t>chứ</w:t>
      </w:r>
      <w:r w:rsidR="008A688C">
        <w:t xml:space="preserve">c năng dành cho </w:t>
      </w:r>
      <w:r w:rsidR="00E24013">
        <w:t>cơ quan, tổ chức, cá nhân thuộc cơ quan, tổ chức có tài khoản đăng nhập trên</w:t>
      </w:r>
      <w:bookmarkEnd w:id="51"/>
      <w:r w:rsidR="00E24013">
        <w:t xml:space="preserve"> </w:t>
      </w:r>
    </w:p>
    <w:p w14:paraId="0B9C21CF" w14:textId="1704D59C" w:rsidR="00BD667D" w:rsidRDefault="00247A14" w:rsidP="00BC0773">
      <w:pPr>
        <w:pStyle w:val="Heading3"/>
      </w:pPr>
      <w:r>
        <w:t>C</w:t>
      </w:r>
      <w:r w:rsidR="00BD667D">
        <w:t>hức năng “</w:t>
      </w:r>
      <w:r w:rsidR="00D37E78">
        <w:t>Các</w:t>
      </w:r>
      <w:r w:rsidR="00BD667D">
        <w:t xml:space="preserve"> dịch vụ</w:t>
      </w:r>
      <w:r w:rsidR="00D37E78">
        <w:t xml:space="preserve"> cung cấp</w:t>
      </w:r>
      <w:r w:rsidR="00BD667D">
        <w:t>”</w:t>
      </w:r>
      <w:r w:rsidR="00E24013">
        <w:t xml:space="preserve"> </w:t>
      </w:r>
    </w:p>
    <w:p w14:paraId="6A2A7E5D" w14:textId="77777777" w:rsidR="00846622" w:rsidRDefault="00846622" w:rsidP="00846622">
      <w:pPr>
        <w:keepNext/>
      </w:pPr>
      <w:r>
        <w:rPr>
          <w:noProof/>
        </w:rPr>
        <w:drawing>
          <wp:inline distT="0" distB="0" distL="0" distR="0" wp14:anchorId="513BDB43" wp14:editId="3E6BD9AD">
            <wp:extent cx="5677200" cy="1486626"/>
            <wp:effectExtent l="19050" t="19050" r="1905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A8D284.tmp"/>
                    <pic:cNvPicPr/>
                  </pic:nvPicPr>
                  <pic:blipFill>
                    <a:blip r:embed="rId63">
                      <a:extLst>
                        <a:ext uri="{28A0092B-C50C-407E-A947-70E740481C1C}">
                          <a14:useLocalDpi xmlns:a14="http://schemas.microsoft.com/office/drawing/2010/main" val="0"/>
                        </a:ext>
                      </a:extLst>
                    </a:blip>
                    <a:stretch>
                      <a:fillRect/>
                    </a:stretch>
                  </pic:blipFill>
                  <pic:spPr>
                    <a:xfrm>
                      <a:off x="0" y="0"/>
                      <a:ext cx="5677200" cy="1486626"/>
                    </a:xfrm>
                    <a:prstGeom prst="rect">
                      <a:avLst/>
                    </a:prstGeom>
                    <a:ln>
                      <a:solidFill>
                        <a:schemeClr val="accent1"/>
                      </a:solidFill>
                    </a:ln>
                  </pic:spPr>
                </pic:pic>
              </a:graphicData>
            </a:graphic>
          </wp:inline>
        </w:drawing>
      </w:r>
    </w:p>
    <w:p w14:paraId="0AE959BB" w14:textId="01B3B637" w:rsidR="00846622" w:rsidRDefault="00846622"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1</w:t>
        </w:r>
      </w:fldSimple>
      <w:r>
        <w:t>: Danh sách các dịch vụ cung cấp ở trang chủ</w:t>
      </w:r>
    </w:p>
    <w:p w14:paraId="371C6481" w14:textId="09756733" w:rsidR="0065511F" w:rsidRDefault="0065511F" w:rsidP="00941B88">
      <w:pPr>
        <w:pStyle w:val="UCName"/>
      </w:pPr>
      <w:bookmarkStart w:id="52" w:name="_Ref21897319"/>
      <w:bookmarkStart w:id="53" w:name="_Ref21897328"/>
      <w:bookmarkStart w:id="54" w:name="_Ref21897330"/>
      <w:bookmarkStart w:id="55" w:name="_Toc22744076"/>
      <w:r w:rsidRPr="0065511F">
        <w:t>Xem danh sách các nhóm dịch vụ cung cấp</w:t>
      </w:r>
      <w:bookmarkEnd w:id="52"/>
      <w:bookmarkEnd w:id="53"/>
      <w:bookmarkEnd w:id="54"/>
      <w:bookmarkEnd w:id="55"/>
    </w:p>
    <w:tbl>
      <w:tblPr>
        <w:tblW w:w="5000" w:type="pct"/>
        <w:tblLook w:val="0000" w:firstRow="0" w:lastRow="0" w:firstColumn="0" w:lastColumn="0" w:noHBand="0" w:noVBand="0"/>
      </w:tblPr>
      <w:tblGrid>
        <w:gridCol w:w="5664"/>
        <w:gridCol w:w="3353"/>
      </w:tblGrid>
      <w:tr w:rsidR="00322E14" w:rsidRPr="003545C7" w14:paraId="707BD390" w14:textId="77777777" w:rsidTr="00322E14">
        <w:tc>
          <w:tcPr>
            <w:tcW w:w="3141" w:type="pct"/>
            <w:tcBorders>
              <w:top w:val="single" w:sz="4" w:space="0" w:color="000000"/>
              <w:left w:val="single" w:sz="4" w:space="0" w:color="000000"/>
              <w:bottom w:val="single" w:sz="4" w:space="0" w:color="000000"/>
            </w:tcBorders>
            <w:shd w:val="clear" w:color="auto" w:fill="auto"/>
          </w:tcPr>
          <w:p w14:paraId="7BA98E53" w14:textId="0F491681" w:rsidR="00322E14" w:rsidRPr="003545C7" w:rsidRDefault="00322E14" w:rsidP="00322E14">
            <w:pPr>
              <w:spacing w:before="60" w:line="276" w:lineRule="auto"/>
              <w:rPr>
                <w:szCs w:val="26"/>
              </w:rPr>
            </w:pPr>
            <w:r w:rsidRPr="003545C7">
              <w:rPr>
                <w:b/>
                <w:szCs w:val="26"/>
              </w:rPr>
              <w:t>Tên Usecase:</w:t>
            </w:r>
            <w:r w:rsidRPr="003545C7">
              <w:rPr>
                <w:szCs w:val="26"/>
              </w:rPr>
              <w:t xml:space="preserve"> </w:t>
            </w:r>
            <w:r w:rsidRPr="0065511F">
              <w:t>Xem danh sách các nhóm dịch vụ cung cấp</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2C5FCB1" w14:textId="77777777" w:rsidR="00322E14" w:rsidRPr="003545C7" w:rsidRDefault="00322E14" w:rsidP="00322E14">
            <w:pPr>
              <w:snapToGrid w:val="0"/>
              <w:spacing w:before="60" w:line="276" w:lineRule="auto"/>
              <w:rPr>
                <w:szCs w:val="26"/>
              </w:rPr>
            </w:pPr>
            <w:r w:rsidRPr="003545C7">
              <w:rPr>
                <w:b/>
                <w:szCs w:val="26"/>
              </w:rPr>
              <w:t>Mức độ BMT:</w:t>
            </w:r>
            <w:r w:rsidRPr="003545C7">
              <w:rPr>
                <w:szCs w:val="26"/>
              </w:rPr>
              <w:t xml:space="preserve"> B</w:t>
            </w:r>
          </w:p>
        </w:tc>
      </w:tr>
      <w:tr w:rsidR="00322E14" w:rsidRPr="003545C7" w14:paraId="70FFF589" w14:textId="77777777" w:rsidTr="00322E14">
        <w:tc>
          <w:tcPr>
            <w:tcW w:w="3141" w:type="pct"/>
            <w:tcBorders>
              <w:top w:val="single" w:sz="4" w:space="0" w:color="000000"/>
              <w:left w:val="single" w:sz="4" w:space="0" w:color="000000"/>
              <w:bottom w:val="single" w:sz="4" w:space="0" w:color="000000"/>
            </w:tcBorders>
            <w:shd w:val="clear" w:color="auto" w:fill="auto"/>
          </w:tcPr>
          <w:p w14:paraId="59701D2B" w14:textId="66B73AD1" w:rsidR="00322E14" w:rsidRPr="003545C7" w:rsidRDefault="00322E14" w:rsidP="008A688C">
            <w:pPr>
              <w:snapToGrid w:val="0"/>
              <w:spacing w:before="60" w:line="276" w:lineRule="auto"/>
              <w:rPr>
                <w:szCs w:val="26"/>
              </w:rPr>
            </w:pPr>
            <w:r w:rsidRPr="003545C7">
              <w:rPr>
                <w:b/>
                <w:szCs w:val="26"/>
              </w:rPr>
              <w:t xml:space="preserve">Tác nhân chính: </w:t>
            </w:r>
            <w:r w:rsidR="008A688C">
              <w:rPr>
                <w:szCs w:val="26"/>
              </w:rPr>
              <w:t>Cơ quan, t</w:t>
            </w:r>
            <w:r w:rsidRPr="0065511F">
              <w:t>ổ chứ</w:t>
            </w:r>
            <w:r>
              <w:t>c/Cá nhân thuộc cơ quan, tổ chức/Cán bộ xử lý</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D1BDD27" w14:textId="77777777" w:rsidR="00322E14" w:rsidRPr="003545C7" w:rsidRDefault="00322E14" w:rsidP="00322E14">
            <w:pPr>
              <w:snapToGrid w:val="0"/>
              <w:spacing w:before="60" w:line="276" w:lineRule="auto"/>
              <w:rPr>
                <w:szCs w:val="26"/>
              </w:rPr>
            </w:pPr>
            <w:r w:rsidRPr="003545C7">
              <w:rPr>
                <w:b/>
                <w:szCs w:val="26"/>
              </w:rPr>
              <w:t xml:space="preserve">Tác nhân phụ: </w:t>
            </w:r>
            <w:r w:rsidRPr="003545C7">
              <w:rPr>
                <w:szCs w:val="26"/>
              </w:rPr>
              <w:t>Hệ thống</w:t>
            </w:r>
          </w:p>
        </w:tc>
      </w:tr>
      <w:tr w:rsidR="00322E14" w:rsidRPr="003545C7" w14:paraId="698AE980"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67B76D7" w14:textId="7A74DFDF" w:rsidR="00322E14" w:rsidRPr="003545C7" w:rsidRDefault="00322E14" w:rsidP="00322E14">
            <w:pPr>
              <w:spacing w:before="60" w:line="276" w:lineRule="auto"/>
              <w:rPr>
                <w:szCs w:val="26"/>
              </w:rPr>
            </w:pPr>
            <w:r w:rsidRPr="003545C7">
              <w:rPr>
                <w:b/>
                <w:szCs w:val="26"/>
              </w:rPr>
              <w:t xml:space="preserve">Mô tả Usecase: </w:t>
            </w:r>
            <w:r w:rsidR="008A688C">
              <w:t>Cơ quan, tổ chức</w:t>
            </w:r>
            <w:r>
              <w:t>/Cá nhân thuộc cơ quan, tổ chức/Cán bộ xử lý x</w:t>
            </w:r>
            <w:r w:rsidRPr="0065511F">
              <w:t>em danh sách các nhóm dịch vụ cung cấp</w:t>
            </w:r>
          </w:p>
        </w:tc>
      </w:tr>
      <w:tr w:rsidR="00322E14" w:rsidRPr="003545C7" w14:paraId="7AF70948"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12CB3B6" w14:textId="2F1A3BA4" w:rsidR="00322E14" w:rsidRPr="003545C7" w:rsidRDefault="00322E14" w:rsidP="00322E14">
            <w:pPr>
              <w:snapToGrid w:val="0"/>
              <w:spacing w:before="60" w:line="276" w:lineRule="auto"/>
              <w:rPr>
                <w:szCs w:val="26"/>
              </w:rPr>
            </w:pPr>
            <w:r w:rsidRPr="003545C7">
              <w:rPr>
                <w:b/>
                <w:szCs w:val="26"/>
              </w:rPr>
              <w:t xml:space="preserve">Điều kiện để bắt đầu Usecase: </w:t>
            </w:r>
            <w:r w:rsidR="008A688C">
              <w:t>Cơ quan, tổ chức</w:t>
            </w:r>
            <w:r>
              <w:t>/Cá nhân thuộc cơ quan, tổ chức/Cán bộ xử lý truy cập vào cổng DV CTCKS.</w:t>
            </w:r>
          </w:p>
        </w:tc>
      </w:tr>
      <w:tr w:rsidR="00322E14" w:rsidRPr="003545C7" w14:paraId="1E8437B0"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22C09E3" w14:textId="269B0617" w:rsidR="00322E14" w:rsidRPr="00600233" w:rsidRDefault="00322E14" w:rsidP="00322E14">
            <w:pPr>
              <w:snapToGrid w:val="0"/>
              <w:spacing w:before="60" w:line="276" w:lineRule="auto"/>
              <w:rPr>
                <w:szCs w:val="26"/>
              </w:rPr>
            </w:pPr>
            <w:r w:rsidRPr="003545C7">
              <w:rPr>
                <w:b/>
                <w:szCs w:val="26"/>
              </w:rPr>
              <w:t xml:space="preserve">Điều kiện để kết thúc Usecase: </w:t>
            </w:r>
            <w:r w:rsidR="00600233">
              <w:rPr>
                <w:szCs w:val="26"/>
              </w:rPr>
              <w:t>Hệ thống hiển thị danh sách các nhóm dịch vụ cung cấp</w:t>
            </w:r>
          </w:p>
        </w:tc>
      </w:tr>
      <w:tr w:rsidR="00322E14" w:rsidRPr="003545C7" w14:paraId="5AFC7D2A"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15915E8" w14:textId="77777777" w:rsidR="00322E14" w:rsidRPr="003545C7" w:rsidRDefault="00322E14" w:rsidP="00322E14">
            <w:pPr>
              <w:snapToGrid w:val="0"/>
              <w:spacing w:before="60" w:line="276" w:lineRule="auto"/>
              <w:rPr>
                <w:b/>
                <w:szCs w:val="26"/>
              </w:rPr>
            </w:pPr>
            <w:r w:rsidRPr="003545C7">
              <w:rPr>
                <w:b/>
                <w:szCs w:val="26"/>
              </w:rPr>
              <w:t>Trình tự các sự kiện trong quá trình hoạt động của Usecase:</w:t>
            </w:r>
          </w:p>
          <w:p w14:paraId="126E3564" w14:textId="62DA1440" w:rsidR="00322E14" w:rsidRDefault="00322E14" w:rsidP="009B4B77">
            <w:pPr>
              <w:pStyle w:val="ListParagraph"/>
              <w:numPr>
                <w:ilvl w:val="0"/>
                <w:numId w:val="122"/>
              </w:numPr>
              <w:spacing w:before="120" w:after="120"/>
            </w:pPr>
            <w:r>
              <w:t xml:space="preserve">Hệ thống hiển thị danh sách các </w:t>
            </w:r>
            <w:r w:rsidR="00600233">
              <w:rPr>
                <w:lang w:val="en-US"/>
              </w:rPr>
              <w:t>nhóm dịch vụ chứng thực chữ ký số ngay tại trang chủ</w:t>
            </w:r>
            <w:r>
              <w:t xml:space="preserve"> </w:t>
            </w:r>
            <w:r w:rsidR="00600233">
              <w:rPr>
                <w:lang w:val="en-US"/>
              </w:rPr>
              <w:t xml:space="preserve">và ở tại trang [Dịch vụ CTCKS], </w:t>
            </w:r>
            <w:r w:rsidR="008A688C">
              <w:rPr>
                <w:lang w:val="en-US"/>
              </w:rPr>
              <w:t>Cơ quan, tổ chức</w:t>
            </w:r>
            <w:r>
              <w:t>/Cá nhân thuộc cơ quan, tổ chức/Cán bộ</w:t>
            </w:r>
            <w:r w:rsidR="00600233">
              <w:t xml:space="preserve"> xem danh sách các </w:t>
            </w:r>
            <w:r w:rsidR="00600233">
              <w:rPr>
                <w:lang w:val="en-US"/>
              </w:rPr>
              <w:t>nhóm dịch vụ</w:t>
            </w:r>
            <w:r>
              <w:t xml:space="preserve"> của đơn vị</w:t>
            </w:r>
          </w:p>
          <w:p w14:paraId="61AA3D3F" w14:textId="5322EC32" w:rsidR="00322E14" w:rsidRPr="00BA1A5D" w:rsidRDefault="008A688C" w:rsidP="009B4B77">
            <w:pPr>
              <w:pStyle w:val="ListParagraph"/>
              <w:numPr>
                <w:ilvl w:val="0"/>
                <w:numId w:val="122"/>
              </w:numPr>
              <w:rPr>
                <w:rFonts w:eastAsia="Calibri"/>
                <w:color w:val="000000"/>
                <w:szCs w:val="26"/>
              </w:rPr>
            </w:pPr>
            <w:r>
              <w:lastRenderedPageBreak/>
              <w:t>Cơ quan, tổ chức</w:t>
            </w:r>
            <w:r w:rsidR="00322E14">
              <w:t>/Cá nhân thuộc cơ quan, tổ chức/Cán bộ nhấ</w:t>
            </w:r>
            <w:r w:rsidR="00600233">
              <w:t xml:space="preserve">n vào 1 </w:t>
            </w:r>
            <w:r w:rsidR="00600233">
              <w:rPr>
                <w:lang w:val="en-US"/>
              </w:rPr>
              <w:t>nhóm dịch vụ</w:t>
            </w:r>
            <w:r w:rsidR="00322E14">
              <w:t xml:space="preserve"> để xem danh sách các </w:t>
            </w:r>
            <w:r w:rsidR="00890762">
              <w:rPr>
                <w:lang w:val="en-US"/>
              </w:rPr>
              <w:t>dịch vụ thuộc nhóm đó.</w:t>
            </w:r>
          </w:p>
        </w:tc>
      </w:tr>
      <w:tr w:rsidR="00322E14" w:rsidRPr="003545C7" w14:paraId="67E9DA22"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35AA7F3" w14:textId="4682880A" w:rsidR="00322E14" w:rsidRPr="004726BD" w:rsidRDefault="00322E14" w:rsidP="00322E14">
            <w:pPr>
              <w:snapToGrid w:val="0"/>
              <w:spacing w:before="60" w:line="276" w:lineRule="auto"/>
              <w:rPr>
                <w:szCs w:val="26"/>
              </w:rPr>
            </w:pPr>
            <w:r w:rsidRPr="003545C7">
              <w:rPr>
                <w:b/>
                <w:szCs w:val="26"/>
              </w:rPr>
              <w:t xml:space="preserve">Hoàn cảnh sử dụng thành công cơ bản: </w:t>
            </w:r>
            <w:r w:rsidR="00890762">
              <w:rPr>
                <w:szCs w:val="26"/>
              </w:rPr>
              <w:t>Hệ thống hiển thị danh sách các nhóm dịch vụ cung cấp</w:t>
            </w:r>
          </w:p>
        </w:tc>
      </w:tr>
      <w:tr w:rsidR="00322E14" w:rsidRPr="003545C7" w14:paraId="0268A00C"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16247C9" w14:textId="18A9B9FB" w:rsidR="00322E14" w:rsidRPr="00890762" w:rsidRDefault="00322E14" w:rsidP="00322E14">
            <w:pPr>
              <w:snapToGrid w:val="0"/>
              <w:spacing w:before="60" w:line="276" w:lineRule="auto"/>
              <w:rPr>
                <w:szCs w:val="26"/>
              </w:rPr>
            </w:pPr>
            <w:r w:rsidRPr="003545C7">
              <w:rPr>
                <w:b/>
                <w:szCs w:val="26"/>
              </w:rPr>
              <w:t>Hoàn cảnh sử dụng phụ (thay thế) trong trường hợ</w:t>
            </w:r>
            <w:r>
              <w:rPr>
                <w:b/>
                <w:szCs w:val="26"/>
              </w:rPr>
              <w:t xml:space="preserve">p không thành công: </w:t>
            </w:r>
            <w:r w:rsidR="00890762">
              <w:rPr>
                <w:szCs w:val="26"/>
              </w:rPr>
              <w:t>Không có.</w:t>
            </w:r>
          </w:p>
        </w:tc>
      </w:tr>
      <w:tr w:rsidR="00322E14" w:rsidRPr="003545C7" w14:paraId="185A08E0"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2D09E6A" w14:textId="77777777" w:rsidR="00322E14" w:rsidRPr="003545C7" w:rsidRDefault="00322E14" w:rsidP="00322E14">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Pr>
                <w:rFonts w:eastAsia="Times New Roman"/>
                <w:color w:val="000000"/>
                <w:szCs w:val="26"/>
              </w:rPr>
              <w:t>Không có</w:t>
            </w:r>
          </w:p>
        </w:tc>
      </w:tr>
      <w:tr w:rsidR="00322E14" w:rsidRPr="003545C7" w14:paraId="6B49E13C"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11344F9" w14:textId="77777777" w:rsidR="00322E14" w:rsidRPr="003545C7" w:rsidRDefault="00322E14" w:rsidP="00322E14">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698CA4E9" w14:textId="77777777" w:rsidR="00322E14" w:rsidRDefault="00322E14" w:rsidP="0065511F"/>
    <w:p w14:paraId="7F995145" w14:textId="77777777" w:rsidR="00234616" w:rsidRDefault="00234616" w:rsidP="00234616">
      <w:pPr>
        <w:keepNext/>
      </w:pPr>
      <w:r>
        <w:rPr>
          <w:noProof/>
        </w:rPr>
        <w:drawing>
          <wp:inline distT="0" distB="0" distL="0" distR="0" wp14:anchorId="3883FE92" wp14:editId="5A19C36D">
            <wp:extent cx="5677200" cy="1717717"/>
            <wp:effectExtent l="19050" t="19050" r="1905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A8C7AC.tmp"/>
                    <pic:cNvPicPr/>
                  </pic:nvPicPr>
                  <pic:blipFill>
                    <a:blip r:embed="rId64">
                      <a:extLst>
                        <a:ext uri="{28A0092B-C50C-407E-A947-70E740481C1C}">
                          <a14:useLocalDpi xmlns:a14="http://schemas.microsoft.com/office/drawing/2010/main" val="0"/>
                        </a:ext>
                      </a:extLst>
                    </a:blip>
                    <a:stretch>
                      <a:fillRect/>
                    </a:stretch>
                  </pic:blipFill>
                  <pic:spPr>
                    <a:xfrm>
                      <a:off x="0" y="0"/>
                      <a:ext cx="5677200" cy="1717717"/>
                    </a:xfrm>
                    <a:prstGeom prst="rect">
                      <a:avLst/>
                    </a:prstGeom>
                    <a:ln>
                      <a:solidFill>
                        <a:schemeClr val="accent1"/>
                      </a:solidFill>
                    </a:ln>
                  </pic:spPr>
                </pic:pic>
              </a:graphicData>
            </a:graphic>
          </wp:inline>
        </w:drawing>
      </w:r>
    </w:p>
    <w:p w14:paraId="37CFC34C" w14:textId="4502EB16" w:rsidR="00234616" w:rsidRDefault="00234616"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2</w:t>
        </w:r>
      </w:fldSimple>
      <w:r>
        <w:t>: Danh sách các dịch vụ cung cấp ở trang Dịch vụ Chứng thực CKS</w:t>
      </w:r>
    </w:p>
    <w:p w14:paraId="36C84BA6" w14:textId="3674134B" w:rsidR="008A61D2" w:rsidRDefault="006075C8" w:rsidP="00941B88">
      <w:pPr>
        <w:pStyle w:val="UCName"/>
      </w:pPr>
      <w:bookmarkStart w:id="56" w:name="_Ref21897335"/>
      <w:bookmarkStart w:id="57" w:name="_Ref21897337"/>
      <w:bookmarkStart w:id="58" w:name="_Toc22744077"/>
      <w:r w:rsidRPr="0065511F">
        <w:t>Xem danh sách các dịch vụ cung cấp</w:t>
      </w:r>
      <w:bookmarkEnd w:id="56"/>
      <w:bookmarkEnd w:id="57"/>
      <w:bookmarkEnd w:id="58"/>
    </w:p>
    <w:tbl>
      <w:tblPr>
        <w:tblW w:w="5000" w:type="pct"/>
        <w:tblLook w:val="0000" w:firstRow="0" w:lastRow="0" w:firstColumn="0" w:lastColumn="0" w:noHBand="0" w:noVBand="0"/>
      </w:tblPr>
      <w:tblGrid>
        <w:gridCol w:w="5664"/>
        <w:gridCol w:w="3353"/>
      </w:tblGrid>
      <w:tr w:rsidR="006075C8" w:rsidRPr="003545C7" w14:paraId="1EFC1095" w14:textId="77777777" w:rsidTr="004974DD">
        <w:tc>
          <w:tcPr>
            <w:tcW w:w="3141" w:type="pct"/>
            <w:tcBorders>
              <w:top w:val="single" w:sz="4" w:space="0" w:color="000000"/>
              <w:left w:val="single" w:sz="4" w:space="0" w:color="000000"/>
              <w:bottom w:val="single" w:sz="4" w:space="0" w:color="000000"/>
            </w:tcBorders>
            <w:shd w:val="clear" w:color="auto" w:fill="auto"/>
          </w:tcPr>
          <w:p w14:paraId="5088AB5C" w14:textId="588C9EAE" w:rsidR="006075C8" w:rsidRPr="003545C7" w:rsidRDefault="006075C8" w:rsidP="004974DD">
            <w:pPr>
              <w:spacing w:before="60" w:line="276" w:lineRule="auto"/>
              <w:rPr>
                <w:szCs w:val="26"/>
              </w:rPr>
            </w:pPr>
            <w:r w:rsidRPr="003545C7">
              <w:rPr>
                <w:b/>
                <w:szCs w:val="26"/>
              </w:rPr>
              <w:t>Tên Usecase:</w:t>
            </w:r>
            <w:r w:rsidRPr="003545C7">
              <w:rPr>
                <w:szCs w:val="26"/>
              </w:rPr>
              <w:t xml:space="preserve"> </w:t>
            </w:r>
            <w:r w:rsidRPr="0065511F">
              <w:t>Xem danh sách các dịch vụ cung cấp</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2622C569" w14:textId="77777777" w:rsidR="006075C8" w:rsidRPr="003545C7" w:rsidRDefault="006075C8" w:rsidP="004974DD">
            <w:pPr>
              <w:snapToGrid w:val="0"/>
              <w:spacing w:before="60" w:line="276" w:lineRule="auto"/>
              <w:rPr>
                <w:szCs w:val="26"/>
              </w:rPr>
            </w:pPr>
            <w:r w:rsidRPr="003545C7">
              <w:rPr>
                <w:b/>
                <w:szCs w:val="26"/>
              </w:rPr>
              <w:t>Mức độ BMT:</w:t>
            </w:r>
            <w:r w:rsidRPr="003545C7">
              <w:rPr>
                <w:szCs w:val="26"/>
              </w:rPr>
              <w:t xml:space="preserve"> B</w:t>
            </w:r>
          </w:p>
        </w:tc>
      </w:tr>
      <w:tr w:rsidR="006075C8" w:rsidRPr="003545C7" w14:paraId="072131E6" w14:textId="77777777" w:rsidTr="004974DD">
        <w:tc>
          <w:tcPr>
            <w:tcW w:w="3141" w:type="pct"/>
            <w:tcBorders>
              <w:top w:val="single" w:sz="4" w:space="0" w:color="000000"/>
              <w:left w:val="single" w:sz="4" w:space="0" w:color="000000"/>
              <w:bottom w:val="single" w:sz="4" w:space="0" w:color="000000"/>
            </w:tcBorders>
            <w:shd w:val="clear" w:color="auto" w:fill="auto"/>
          </w:tcPr>
          <w:p w14:paraId="4714E9E3" w14:textId="1B3EE3FC" w:rsidR="006075C8" w:rsidRPr="003545C7" w:rsidRDefault="006075C8" w:rsidP="004974DD">
            <w:pPr>
              <w:snapToGrid w:val="0"/>
              <w:spacing w:before="60" w:line="276" w:lineRule="auto"/>
              <w:rPr>
                <w:szCs w:val="26"/>
              </w:rPr>
            </w:pPr>
            <w:r w:rsidRPr="003545C7">
              <w:rPr>
                <w:b/>
                <w:szCs w:val="26"/>
              </w:rPr>
              <w:t xml:space="preserve">Tác nhân chính: </w:t>
            </w:r>
            <w:r w:rsidR="008A688C">
              <w:t>Cơ quan, tổ chức</w:t>
            </w:r>
            <w:r>
              <w:t>/Cá nhân thuộc cơ quan, tổ chức/Cán bộ xử lý</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085D876E" w14:textId="77777777" w:rsidR="006075C8" w:rsidRPr="003545C7" w:rsidRDefault="006075C8" w:rsidP="004974DD">
            <w:pPr>
              <w:snapToGrid w:val="0"/>
              <w:spacing w:before="60" w:line="276" w:lineRule="auto"/>
              <w:rPr>
                <w:szCs w:val="26"/>
              </w:rPr>
            </w:pPr>
            <w:r w:rsidRPr="003545C7">
              <w:rPr>
                <w:b/>
                <w:szCs w:val="26"/>
              </w:rPr>
              <w:t xml:space="preserve">Tác nhân phụ: </w:t>
            </w:r>
            <w:r w:rsidRPr="003545C7">
              <w:rPr>
                <w:szCs w:val="26"/>
              </w:rPr>
              <w:t>Hệ thống</w:t>
            </w:r>
          </w:p>
        </w:tc>
      </w:tr>
      <w:tr w:rsidR="006075C8" w:rsidRPr="003545C7" w14:paraId="2544F747"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F83FB1B" w14:textId="290FAD56" w:rsidR="006075C8" w:rsidRPr="003545C7" w:rsidRDefault="006075C8" w:rsidP="006075C8">
            <w:pPr>
              <w:spacing w:before="60" w:line="276" w:lineRule="auto"/>
              <w:rPr>
                <w:szCs w:val="26"/>
              </w:rPr>
            </w:pPr>
            <w:r w:rsidRPr="003545C7">
              <w:rPr>
                <w:b/>
                <w:szCs w:val="26"/>
              </w:rPr>
              <w:t xml:space="preserve">Mô tả Usecase: </w:t>
            </w:r>
            <w:r w:rsidR="008A688C">
              <w:t>Cơ quan, tổ chức</w:t>
            </w:r>
            <w:r>
              <w:t>/Cá nhân thuộc cơ quan, tổ chức/Cán bộ xử lý</w:t>
            </w:r>
            <w:r w:rsidRPr="0065511F">
              <w:t xml:space="preserve"> </w:t>
            </w:r>
            <w:r>
              <w:t>x</w:t>
            </w:r>
            <w:r w:rsidRPr="0065511F">
              <w:t>em danh sách các dịch vụ cung cấp</w:t>
            </w:r>
          </w:p>
        </w:tc>
      </w:tr>
      <w:tr w:rsidR="006075C8" w:rsidRPr="003545C7" w14:paraId="63582C1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1CF28AC" w14:textId="25F5D288" w:rsidR="006075C8" w:rsidRPr="003545C7" w:rsidRDefault="006075C8" w:rsidP="006075C8">
            <w:pPr>
              <w:snapToGrid w:val="0"/>
              <w:spacing w:before="60" w:line="276" w:lineRule="auto"/>
              <w:rPr>
                <w:szCs w:val="26"/>
              </w:rPr>
            </w:pPr>
            <w:r w:rsidRPr="003545C7">
              <w:rPr>
                <w:b/>
                <w:szCs w:val="26"/>
              </w:rPr>
              <w:t xml:space="preserve">Điều kiện để bắt đầu Usecase: </w:t>
            </w:r>
            <w:r w:rsidR="008A688C">
              <w:t>Cơ quan, tổ chức</w:t>
            </w:r>
            <w:r>
              <w:t>/Cá nhân thuộc cơ quan, tổ chức/Cán bộ xử lý truy cập vào cổng DV CTCKS.</w:t>
            </w:r>
          </w:p>
        </w:tc>
      </w:tr>
      <w:tr w:rsidR="006075C8" w:rsidRPr="003545C7" w14:paraId="2A7F2B94"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89F835C" w14:textId="04C0D1D9" w:rsidR="006075C8" w:rsidRPr="004726BD" w:rsidRDefault="006075C8" w:rsidP="006075C8">
            <w:pPr>
              <w:snapToGrid w:val="0"/>
              <w:spacing w:before="60" w:line="276" w:lineRule="auto"/>
              <w:rPr>
                <w:szCs w:val="26"/>
              </w:rPr>
            </w:pPr>
            <w:r w:rsidRPr="003545C7">
              <w:rPr>
                <w:b/>
                <w:szCs w:val="26"/>
              </w:rPr>
              <w:t xml:space="preserve">Điều kiện để kết thúc Usecase: </w:t>
            </w:r>
            <w:r>
              <w:rPr>
                <w:szCs w:val="26"/>
              </w:rPr>
              <w:t>Hệ thống hiển thị danh sách các dịch vụ cung cấp</w:t>
            </w:r>
          </w:p>
        </w:tc>
      </w:tr>
      <w:tr w:rsidR="006075C8" w:rsidRPr="003545C7" w14:paraId="32F94F3E"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BB7875B" w14:textId="77777777" w:rsidR="006075C8" w:rsidRPr="003545C7" w:rsidRDefault="006075C8" w:rsidP="004974DD">
            <w:pPr>
              <w:snapToGrid w:val="0"/>
              <w:spacing w:before="60" w:line="276" w:lineRule="auto"/>
              <w:rPr>
                <w:b/>
                <w:szCs w:val="26"/>
              </w:rPr>
            </w:pPr>
            <w:r w:rsidRPr="003545C7">
              <w:rPr>
                <w:b/>
                <w:szCs w:val="26"/>
              </w:rPr>
              <w:t>Trình tự các sự kiện trong quá trình hoạt động của Usecase:</w:t>
            </w:r>
          </w:p>
          <w:p w14:paraId="5F559DA3" w14:textId="58BDC42F" w:rsidR="006075C8" w:rsidRPr="008A61D2" w:rsidRDefault="008A688C" w:rsidP="009B4B77">
            <w:pPr>
              <w:pStyle w:val="ListParagraph"/>
              <w:numPr>
                <w:ilvl w:val="0"/>
                <w:numId w:val="123"/>
              </w:numPr>
            </w:pPr>
            <w:r>
              <w:t>Cơ quan, tổ chức</w:t>
            </w:r>
            <w:r w:rsidR="006075C8" w:rsidRPr="008A61D2">
              <w:t xml:space="preserve">/Cá nhân thuộc cơ quan, tổ chức/Cán bộ xử lý nhấn vào 1 </w:t>
            </w:r>
            <w:r w:rsidR="006075C8">
              <w:rPr>
                <w:lang w:val="en-US"/>
              </w:rPr>
              <w:t xml:space="preserve">nhóm dịch vụ </w:t>
            </w:r>
            <w:r w:rsidR="006075C8" w:rsidRPr="008A61D2">
              <w:t xml:space="preserve">để xem danh sách các </w:t>
            </w:r>
            <w:r w:rsidR="006075C8">
              <w:rPr>
                <w:lang w:val="en-US"/>
              </w:rPr>
              <w:t xml:space="preserve">dịch vụ </w:t>
            </w:r>
            <w:r w:rsidR="006075C8" w:rsidRPr="008A61D2">
              <w:t xml:space="preserve">thuộc </w:t>
            </w:r>
            <w:r w:rsidR="006075C8">
              <w:rPr>
                <w:lang w:val="en-US"/>
              </w:rPr>
              <w:t>nhóm</w:t>
            </w:r>
            <w:r w:rsidR="006075C8" w:rsidRPr="008A61D2">
              <w:t xml:space="preserve"> đó</w:t>
            </w:r>
          </w:p>
          <w:p w14:paraId="728D511A" w14:textId="6A224197" w:rsidR="006075C8" w:rsidRPr="008A61D2" w:rsidRDefault="006075C8" w:rsidP="009B4B77">
            <w:pPr>
              <w:pStyle w:val="ListParagraph"/>
              <w:numPr>
                <w:ilvl w:val="0"/>
                <w:numId w:val="123"/>
              </w:numPr>
            </w:pPr>
            <w:r w:rsidRPr="008A61D2">
              <w:t xml:space="preserve">Hoặc </w:t>
            </w:r>
            <w:r w:rsidR="008A688C">
              <w:t>Cơ quan, tổ chức</w:t>
            </w:r>
            <w:r w:rsidRPr="008A61D2">
              <w:t xml:space="preserve">/Cá nhân thuộc cơ quan, tổ chức/Cán bộ xử lý nhấn vào chức năng Dịch vụ Chứng thực chữ ký số để xem danh sách tất cả </w:t>
            </w:r>
            <w:r>
              <w:rPr>
                <w:lang w:val="en-US"/>
              </w:rPr>
              <w:t>dịch vụ</w:t>
            </w:r>
          </w:p>
          <w:p w14:paraId="7AD0AFE8" w14:textId="326D38F3" w:rsidR="006075C8" w:rsidRPr="00BA1A5D" w:rsidRDefault="006075C8" w:rsidP="009B4B77">
            <w:pPr>
              <w:pStyle w:val="ListParagraph"/>
              <w:numPr>
                <w:ilvl w:val="0"/>
                <w:numId w:val="123"/>
              </w:numPr>
              <w:rPr>
                <w:rFonts w:eastAsia="Calibri"/>
                <w:color w:val="000000"/>
                <w:szCs w:val="26"/>
              </w:rPr>
            </w:pPr>
            <w:r w:rsidRPr="008A61D2">
              <w:t xml:space="preserve">Hệ thống hiển thị danh sách </w:t>
            </w:r>
            <w:r>
              <w:rPr>
                <w:lang w:val="en-US"/>
              </w:rPr>
              <w:t>các dịch vụ cung cấp</w:t>
            </w:r>
          </w:p>
        </w:tc>
      </w:tr>
      <w:tr w:rsidR="006075C8" w:rsidRPr="003545C7" w14:paraId="40762922"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161D006" w14:textId="102A10D3" w:rsidR="006075C8" w:rsidRPr="004726BD" w:rsidRDefault="006075C8" w:rsidP="004974DD">
            <w:pPr>
              <w:snapToGrid w:val="0"/>
              <w:spacing w:before="60" w:line="276" w:lineRule="auto"/>
              <w:rPr>
                <w:szCs w:val="26"/>
              </w:rPr>
            </w:pPr>
            <w:r w:rsidRPr="003545C7">
              <w:rPr>
                <w:b/>
                <w:szCs w:val="26"/>
              </w:rPr>
              <w:t xml:space="preserve">Hoàn cảnh sử dụng thành công cơ bản: </w:t>
            </w:r>
            <w:r>
              <w:rPr>
                <w:szCs w:val="26"/>
              </w:rPr>
              <w:t>Hệ thống hiển thị danh sách các dịch vụ cung cấp</w:t>
            </w:r>
          </w:p>
        </w:tc>
      </w:tr>
      <w:tr w:rsidR="006075C8" w:rsidRPr="003545C7" w14:paraId="07C7648D"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014C49D" w14:textId="38D42294" w:rsidR="006075C8" w:rsidRPr="004726BD" w:rsidRDefault="006075C8" w:rsidP="004974DD">
            <w:pPr>
              <w:snapToGrid w:val="0"/>
              <w:spacing w:before="60" w:line="276" w:lineRule="auto"/>
              <w:rPr>
                <w:szCs w:val="26"/>
              </w:rPr>
            </w:pPr>
            <w:r w:rsidRPr="003545C7">
              <w:rPr>
                <w:b/>
                <w:szCs w:val="26"/>
              </w:rPr>
              <w:lastRenderedPageBreak/>
              <w:t>Hoàn cảnh sử dụng phụ (thay thế) trong trường hợ</w:t>
            </w:r>
            <w:r>
              <w:rPr>
                <w:b/>
                <w:szCs w:val="26"/>
              </w:rPr>
              <w:t xml:space="preserve">p không thành công: </w:t>
            </w:r>
            <w:r w:rsidRPr="006075C8">
              <w:rPr>
                <w:szCs w:val="26"/>
              </w:rPr>
              <w:t>Không có</w:t>
            </w:r>
          </w:p>
        </w:tc>
      </w:tr>
      <w:tr w:rsidR="006075C8" w:rsidRPr="003545C7" w14:paraId="66290545"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7691A77" w14:textId="77777777" w:rsidR="006075C8" w:rsidRPr="003545C7" w:rsidRDefault="006075C8" w:rsidP="004974DD">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Pr>
                <w:rFonts w:eastAsia="Times New Roman"/>
                <w:color w:val="000000"/>
                <w:szCs w:val="26"/>
              </w:rPr>
              <w:t>Không có</w:t>
            </w:r>
          </w:p>
        </w:tc>
      </w:tr>
      <w:tr w:rsidR="006075C8" w:rsidRPr="003545C7" w14:paraId="1FEC5893"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EBC1131" w14:textId="77777777" w:rsidR="006075C8" w:rsidRPr="003545C7" w:rsidRDefault="006075C8" w:rsidP="004974DD">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296B16FF" w14:textId="77777777" w:rsidR="00072A88" w:rsidRDefault="00072A88" w:rsidP="00234616">
      <w:pPr>
        <w:keepNext/>
      </w:pPr>
    </w:p>
    <w:p w14:paraId="1E3C5E03" w14:textId="4D29F537" w:rsidR="00234616" w:rsidRDefault="00E3675C" w:rsidP="00234616">
      <w:pPr>
        <w:keepNext/>
      </w:pPr>
      <w:r>
        <w:rPr>
          <w:noProof/>
        </w:rPr>
        <w:drawing>
          <wp:inline distT="0" distB="0" distL="0" distR="0" wp14:anchorId="5DB1288E" wp14:editId="2B6F73AA">
            <wp:extent cx="5732145" cy="2418402"/>
            <wp:effectExtent l="19050" t="19050" r="2095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A86EB5.tmp"/>
                    <pic:cNvPicPr/>
                  </pic:nvPicPr>
                  <pic:blipFill>
                    <a:blip r:embed="rId65">
                      <a:extLst>
                        <a:ext uri="{28A0092B-C50C-407E-A947-70E740481C1C}">
                          <a14:useLocalDpi xmlns:a14="http://schemas.microsoft.com/office/drawing/2010/main" val="0"/>
                        </a:ext>
                      </a:extLst>
                    </a:blip>
                    <a:stretch>
                      <a:fillRect/>
                    </a:stretch>
                  </pic:blipFill>
                  <pic:spPr>
                    <a:xfrm>
                      <a:off x="0" y="0"/>
                      <a:ext cx="5732145" cy="2418402"/>
                    </a:xfrm>
                    <a:prstGeom prst="rect">
                      <a:avLst/>
                    </a:prstGeom>
                    <a:ln>
                      <a:solidFill>
                        <a:schemeClr val="accent1"/>
                      </a:solidFill>
                    </a:ln>
                  </pic:spPr>
                </pic:pic>
              </a:graphicData>
            </a:graphic>
          </wp:inline>
        </w:drawing>
      </w:r>
    </w:p>
    <w:p w14:paraId="3AA5D310" w14:textId="3AE278D8" w:rsidR="00447FD7" w:rsidRDefault="00447FD7" w:rsidP="00234616">
      <w:pPr>
        <w:keepNext/>
      </w:pPr>
      <w:r>
        <w:rPr>
          <w:noProof/>
        </w:rPr>
        <w:drawing>
          <wp:inline distT="0" distB="0" distL="0" distR="0" wp14:anchorId="1D42C8D1" wp14:editId="198FD135">
            <wp:extent cx="5715000" cy="119062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A89826.tmp"/>
                    <pic:cNvPicPr/>
                  </pic:nvPicPr>
                  <pic:blipFill rotWithShape="1">
                    <a:blip r:embed="rId66">
                      <a:extLst>
                        <a:ext uri="{28A0092B-C50C-407E-A947-70E740481C1C}">
                          <a14:useLocalDpi xmlns:a14="http://schemas.microsoft.com/office/drawing/2010/main" val="0"/>
                        </a:ext>
                      </a:extLst>
                    </a:blip>
                    <a:srcRect b="17197"/>
                    <a:stretch/>
                  </pic:blipFill>
                  <pic:spPr bwMode="auto">
                    <a:xfrm>
                      <a:off x="0" y="0"/>
                      <a:ext cx="5740622" cy="119596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F0AF7F" w14:textId="209EF3A1" w:rsidR="00447FD7" w:rsidRDefault="00447FD7" w:rsidP="00234616">
      <w:pPr>
        <w:keepNext/>
      </w:pPr>
      <w:r>
        <w:rPr>
          <w:noProof/>
        </w:rPr>
        <w:drawing>
          <wp:inline distT="0" distB="0" distL="0" distR="0" wp14:anchorId="0CF5180C" wp14:editId="4B4A4C25">
            <wp:extent cx="5715000" cy="1813413"/>
            <wp:effectExtent l="19050" t="19050" r="1905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A8CA8C.tmp"/>
                    <pic:cNvPicPr/>
                  </pic:nvPicPr>
                  <pic:blipFill rotWithShape="1">
                    <a:blip r:embed="rId67">
                      <a:extLst>
                        <a:ext uri="{28A0092B-C50C-407E-A947-70E740481C1C}">
                          <a14:useLocalDpi xmlns:a14="http://schemas.microsoft.com/office/drawing/2010/main" val="0"/>
                        </a:ext>
                      </a:extLst>
                    </a:blip>
                    <a:srcRect b="9617"/>
                    <a:stretch/>
                  </pic:blipFill>
                  <pic:spPr bwMode="auto">
                    <a:xfrm>
                      <a:off x="0" y="0"/>
                      <a:ext cx="5726200" cy="181696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3000BD" w14:textId="2B36993B" w:rsidR="00447FD7" w:rsidRDefault="00447FD7" w:rsidP="00234616">
      <w:pPr>
        <w:keepNext/>
      </w:pPr>
      <w:r>
        <w:rPr>
          <w:noProof/>
        </w:rPr>
        <w:drawing>
          <wp:inline distT="0" distB="0" distL="0" distR="0" wp14:anchorId="68A142C0" wp14:editId="621DF0F2">
            <wp:extent cx="5695950" cy="1195784"/>
            <wp:effectExtent l="19050" t="19050" r="1905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A829D.tmp"/>
                    <pic:cNvPicPr/>
                  </pic:nvPicPr>
                  <pic:blipFill rotWithShape="1">
                    <a:blip r:embed="rId68">
                      <a:extLst>
                        <a:ext uri="{28A0092B-C50C-407E-A947-70E740481C1C}">
                          <a14:useLocalDpi xmlns:a14="http://schemas.microsoft.com/office/drawing/2010/main" val="0"/>
                        </a:ext>
                      </a:extLst>
                    </a:blip>
                    <a:srcRect b="15701"/>
                    <a:stretch/>
                  </pic:blipFill>
                  <pic:spPr bwMode="auto">
                    <a:xfrm>
                      <a:off x="0" y="0"/>
                      <a:ext cx="5713533" cy="11994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EF5137" w14:textId="7FA649CA" w:rsidR="00234616" w:rsidRDefault="00234616"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3</w:t>
        </w:r>
      </w:fldSimple>
      <w:r>
        <w:t>: Xem chi tiết dịch vụ</w:t>
      </w:r>
    </w:p>
    <w:p w14:paraId="605D1152" w14:textId="31B164AF" w:rsidR="008A61D2" w:rsidRDefault="008A61D2" w:rsidP="00941B88">
      <w:pPr>
        <w:pStyle w:val="UCName"/>
      </w:pPr>
      <w:bookmarkStart w:id="59" w:name="_Ref21897343"/>
      <w:bookmarkStart w:id="60" w:name="_Ref21897346"/>
      <w:bookmarkStart w:id="61" w:name="_Toc22744078"/>
      <w:r>
        <w:t>Xem chi tiết dịch vụ</w:t>
      </w:r>
      <w:r w:rsidR="00E3675C">
        <w:t xml:space="preserve"> chứng thực chữ ký số</w:t>
      </w:r>
      <w:bookmarkEnd w:id="59"/>
      <w:bookmarkEnd w:id="60"/>
      <w:bookmarkEnd w:id="61"/>
    </w:p>
    <w:tbl>
      <w:tblPr>
        <w:tblW w:w="5000" w:type="pct"/>
        <w:tblLook w:val="0000" w:firstRow="0" w:lastRow="0" w:firstColumn="0" w:lastColumn="0" w:noHBand="0" w:noVBand="0"/>
      </w:tblPr>
      <w:tblGrid>
        <w:gridCol w:w="5664"/>
        <w:gridCol w:w="3353"/>
      </w:tblGrid>
      <w:tr w:rsidR="00E3675C" w:rsidRPr="003545C7" w14:paraId="0C2BC72F" w14:textId="77777777" w:rsidTr="004974DD">
        <w:tc>
          <w:tcPr>
            <w:tcW w:w="3141" w:type="pct"/>
            <w:tcBorders>
              <w:top w:val="single" w:sz="4" w:space="0" w:color="000000"/>
              <w:left w:val="single" w:sz="4" w:space="0" w:color="000000"/>
              <w:bottom w:val="single" w:sz="4" w:space="0" w:color="000000"/>
            </w:tcBorders>
            <w:shd w:val="clear" w:color="auto" w:fill="auto"/>
          </w:tcPr>
          <w:p w14:paraId="76C9C6BC" w14:textId="72220277" w:rsidR="00E3675C" w:rsidRPr="003545C7" w:rsidRDefault="00E3675C" w:rsidP="004974DD">
            <w:pPr>
              <w:spacing w:before="60" w:line="276" w:lineRule="auto"/>
              <w:rPr>
                <w:szCs w:val="26"/>
              </w:rPr>
            </w:pPr>
            <w:r w:rsidRPr="003545C7">
              <w:rPr>
                <w:b/>
                <w:szCs w:val="26"/>
              </w:rPr>
              <w:lastRenderedPageBreak/>
              <w:t>Tên Usecase:</w:t>
            </w:r>
            <w:r w:rsidRPr="003545C7">
              <w:rPr>
                <w:szCs w:val="26"/>
              </w:rPr>
              <w:t xml:space="preserve"> </w:t>
            </w:r>
            <w:r>
              <w:t>Xem chi tiết dịch vụ chứng thực chữ ký số</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5DA20DE" w14:textId="77777777" w:rsidR="00E3675C" w:rsidRPr="003545C7" w:rsidRDefault="00E3675C" w:rsidP="004974DD">
            <w:pPr>
              <w:snapToGrid w:val="0"/>
              <w:spacing w:before="60" w:line="276" w:lineRule="auto"/>
              <w:rPr>
                <w:szCs w:val="26"/>
              </w:rPr>
            </w:pPr>
            <w:r w:rsidRPr="003545C7">
              <w:rPr>
                <w:b/>
                <w:szCs w:val="26"/>
              </w:rPr>
              <w:t>Mức độ BMT:</w:t>
            </w:r>
            <w:r w:rsidRPr="003545C7">
              <w:rPr>
                <w:szCs w:val="26"/>
              </w:rPr>
              <w:t xml:space="preserve"> B</w:t>
            </w:r>
          </w:p>
        </w:tc>
      </w:tr>
      <w:tr w:rsidR="00E3675C" w:rsidRPr="003545C7" w14:paraId="1B74F391" w14:textId="77777777" w:rsidTr="004974DD">
        <w:tc>
          <w:tcPr>
            <w:tcW w:w="3141" w:type="pct"/>
            <w:tcBorders>
              <w:top w:val="single" w:sz="4" w:space="0" w:color="000000"/>
              <w:left w:val="single" w:sz="4" w:space="0" w:color="000000"/>
              <w:bottom w:val="single" w:sz="4" w:space="0" w:color="000000"/>
            </w:tcBorders>
            <w:shd w:val="clear" w:color="auto" w:fill="auto"/>
          </w:tcPr>
          <w:p w14:paraId="06850416" w14:textId="59E36682" w:rsidR="00E3675C" w:rsidRPr="004726BD" w:rsidRDefault="00E3675C" w:rsidP="004974DD">
            <w:pPr>
              <w:snapToGrid w:val="0"/>
              <w:spacing w:before="60" w:line="276" w:lineRule="auto"/>
              <w:rPr>
                <w:szCs w:val="26"/>
              </w:rPr>
            </w:pPr>
            <w:r w:rsidRPr="003545C7">
              <w:rPr>
                <w:b/>
                <w:szCs w:val="26"/>
              </w:rPr>
              <w:t>Tác nhân chính:</w:t>
            </w:r>
            <w:r w:rsidRPr="004726BD">
              <w:rPr>
                <w:szCs w:val="26"/>
              </w:rPr>
              <w:t xml:space="preserve"> </w:t>
            </w:r>
            <w:r w:rsidR="008A688C">
              <w:t>Cơ quan, tổ chức</w:t>
            </w:r>
            <w:r>
              <w:t>/Cá nhân thuộc cơ quan, tổ chức/Cán bộ xử lý</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7FA6156" w14:textId="77777777" w:rsidR="00E3675C" w:rsidRPr="003545C7" w:rsidRDefault="00E3675C" w:rsidP="004974DD">
            <w:pPr>
              <w:snapToGrid w:val="0"/>
              <w:spacing w:before="60" w:line="276" w:lineRule="auto"/>
              <w:rPr>
                <w:szCs w:val="26"/>
              </w:rPr>
            </w:pPr>
            <w:r w:rsidRPr="003545C7">
              <w:rPr>
                <w:b/>
                <w:szCs w:val="26"/>
              </w:rPr>
              <w:t xml:space="preserve">Tác nhân phụ: </w:t>
            </w:r>
            <w:r w:rsidRPr="003545C7">
              <w:rPr>
                <w:szCs w:val="26"/>
              </w:rPr>
              <w:t>Hệ thống</w:t>
            </w:r>
          </w:p>
        </w:tc>
      </w:tr>
      <w:tr w:rsidR="00E3675C" w:rsidRPr="003545C7" w14:paraId="460B6BE0"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0B0B48D" w14:textId="55A68DEB" w:rsidR="00E3675C" w:rsidRPr="004726BD" w:rsidRDefault="00E3675C" w:rsidP="00E3675C">
            <w:pPr>
              <w:spacing w:before="60" w:line="276" w:lineRule="auto"/>
              <w:rPr>
                <w:szCs w:val="26"/>
              </w:rPr>
            </w:pPr>
            <w:r w:rsidRPr="003545C7">
              <w:rPr>
                <w:b/>
                <w:szCs w:val="26"/>
              </w:rPr>
              <w:t>Mô tả Usecase:</w:t>
            </w:r>
            <w:r w:rsidRPr="004726BD">
              <w:rPr>
                <w:szCs w:val="26"/>
              </w:rPr>
              <w:t xml:space="preserve"> </w:t>
            </w:r>
            <w:r w:rsidR="008A688C">
              <w:t>Cơ quan, tổ chức</w:t>
            </w:r>
            <w:r>
              <w:t>/Cá nhân thuộc cơ quan, tổ chức/Cán bộ xử lý xem chi tiết dịch vụ chứng thực chữ ký số</w:t>
            </w:r>
          </w:p>
        </w:tc>
      </w:tr>
      <w:tr w:rsidR="00E3675C" w:rsidRPr="003545C7" w14:paraId="1FEF7B7C"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F364485" w14:textId="0AB1BFF8" w:rsidR="00E3675C" w:rsidRPr="004726BD" w:rsidRDefault="00E3675C" w:rsidP="004974DD">
            <w:pPr>
              <w:snapToGrid w:val="0"/>
              <w:spacing w:before="60" w:line="276" w:lineRule="auto"/>
              <w:rPr>
                <w:szCs w:val="26"/>
              </w:rPr>
            </w:pPr>
            <w:r w:rsidRPr="003545C7">
              <w:rPr>
                <w:b/>
                <w:szCs w:val="26"/>
              </w:rPr>
              <w:t>Điều kiện để bắt đầu Usecase:</w:t>
            </w:r>
            <w:r w:rsidRPr="004726BD">
              <w:rPr>
                <w:szCs w:val="26"/>
              </w:rPr>
              <w:t xml:space="preserve"> </w:t>
            </w:r>
            <w:r w:rsidR="008A688C">
              <w:t>Cơ quan, tổ chức</w:t>
            </w:r>
            <w:r>
              <w:t>/Cá nhân thuộc cơ quan, tổ chức/Cán bộ xử lý truy cập vào cổng DVC CTCKS</w:t>
            </w:r>
          </w:p>
        </w:tc>
      </w:tr>
      <w:tr w:rsidR="00E3675C" w:rsidRPr="003545C7" w14:paraId="40E4D744"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160FD5E" w14:textId="654CF994" w:rsidR="00E3675C" w:rsidRPr="004726BD" w:rsidRDefault="00E3675C" w:rsidP="004974DD">
            <w:pPr>
              <w:snapToGrid w:val="0"/>
              <w:spacing w:before="60" w:line="276" w:lineRule="auto"/>
              <w:rPr>
                <w:szCs w:val="26"/>
              </w:rPr>
            </w:pPr>
            <w:r w:rsidRPr="003545C7">
              <w:rPr>
                <w:b/>
                <w:szCs w:val="26"/>
              </w:rPr>
              <w:t>Điều kiện để kết thúc Usecase:</w:t>
            </w:r>
            <w:r w:rsidRPr="004726BD">
              <w:rPr>
                <w:szCs w:val="26"/>
              </w:rPr>
              <w:t xml:space="preserve"> </w:t>
            </w:r>
            <w:r>
              <w:rPr>
                <w:szCs w:val="26"/>
              </w:rPr>
              <w:t xml:space="preserve">Hệ thống hiển thị chi tiết </w:t>
            </w:r>
            <w:r w:rsidR="0080534A">
              <w:rPr>
                <w:szCs w:val="26"/>
              </w:rPr>
              <w:t>nộ</w:t>
            </w:r>
            <w:r w:rsidR="00A43022">
              <w:rPr>
                <w:szCs w:val="26"/>
              </w:rPr>
              <w:t xml:space="preserve">i dung </w:t>
            </w:r>
            <w:r w:rsidR="00A43022">
              <w:t>dịch vụ CTCKS</w:t>
            </w:r>
          </w:p>
        </w:tc>
      </w:tr>
      <w:tr w:rsidR="00E3675C" w:rsidRPr="003545C7" w14:paraId="4CD6EBE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623168F" w14:textId="3B67B812" w:rsidR="00E3675C" w:rsidRPr="003545C7" w:rsidRDefault="00E3675C" w:rsidP="004974DD">
            <w:pPr>
              <w:snapToGrid w:val="0"/>
              <w:spacing w:before="60" w:line="276" w:lineRule="auto"/>
              <w:rPr>
                <w:b/>
                <w:szCs w:val="26"/>
              </w:rPr>
            </w:pPr>
            <w:r w:rsidRPr="003545C7">
              <w:rPr>
                <w:b/>
                <w:szCs w:val="26"/>
              </w:rPr>
              <w:t>Trình tự các sự kiện trong quá trình hoạt động của Usecase:</w:t>
            </w:r>
          </w:p>
          <w:p w14:paraId="07079233" w14:textId="03A5B275" w:rsidR="00E3675C" w:rsidRPr="00033AAC" w:rsidRDefault="008A688C" w:rsidP="009B4B77">
            <w:pPr>
              <w:pStyle w:val="ListParagraph"/>
              <w:numPr>
                <w:ilvl w:val="0"/>
                <w:numId w:val="124"/>
              </w:numPr>
              <w:spacing w:before="120" w:after="120"/>
              <w:rPr>
                <w:rFonts w:eastAsia="Calibri"/>
                <w:color w:val="000000"/>
                <w:szCs w:val="26"/>
              </w:rPr>
            </w:pPr>
            <w:r>
              <w:t>Cơ quan, tổ chức</w:t>
            </w:r>
            <w:r w:rsidR="00E3675C" w:rsidRPr="008A61D2">
              <w:t>/Cá nhân thuộc cơ quan, tổ chức/Cán bộ xử lý chọn 1 dịch vụ để xem thông tin chi tiết</w:t>
            </w:r>
            <w:r w:rsidR="00033AAC">
              <w:rPr>
                <w:lang w:val="en-US"/>
              </w:rPr>
              <w:t>, h</w:t>
            </w:r>
            <w:r w:rsidR="00E3675C" w:rsidRPr="008A61D2">
              <w:t>ệ thống hiển thị các thông tin chi tiết của dịch vụ</w:t>
            </w:r>
            <w:r w:rsidR="00033AAC">
              <w:rPr>
                <w:lang w:val="en-US"/>
              </w:rPr>
              <w:t>.</w:t>
            </w:r>
          </w:p>
          <w:p w14:paraId="24083285" w14:textId="70252EDB" w:rsidR="00A43022" w:rsidRPr="00A43022" w:rsidRDefault="008A688C" w:rsidP="009B4B77">
            <w:pPr>
              <w:pStyle w:val="ListParagraph"/>
              <w:numPr>
                <w:ilvl w:val="0"/>
                <w:numId w:val="124"/>
              </w:numPr>
              <w:spacing w:before="120" w:after="120"/>
              <w:rPr>
                <w:rFonts w:eastAsia="Calibri"/>
                <w:color w:val="000000"/>
                <w:szCs w:val="26"/>
              </w:rPr>
            </w:pPr>
            <w:r>
              <w:t>Cơ quan, tổ chức</w:t>
            </w:r>
            <w:r w:rsidR="00A43022">
              <w:t>/Cá nhân thuộc cơ quan, tổ chức/Cán bộ</w:t>
            </w:r>
            <w:r w:rsidR="00A43022">
              <w:rPr>
                <w:lang w:val="en-US"/>
              </w:rPr>
              <w:t xml:space="preserve"> xem các nội dung chi tiết của dịch vụ CTCKS.</w:t>
            </w:r>
          </w:p>
          <w:p w14:paraId="2B253109" w14:textId="42495EE6" w:rsidR="00A43022" w:rsidRPr="00A43022" w:rsidRDefault="00A43022" w:rsidP="009B4B77">
            <w:pPr>
              <w:pStyle w:val="ListParagraph"/>
              <w:numPr>
                <w:ilvl w:val="0"/>
                <w:numId w:val="124"/>
              </w:numPr>
              <w:spacing w:before="120" w:after="120"/>
              <w:rPr>
                <w:rFonts w:eastAsia="Calibri"/>
                <w:color w:val="000000"/>
                <w:szCs w:val="26"/>
              </w:rPr>
            </w:pPr>
            <w:r w:rsidRPr="008A61D2">
              <w:t>Tổ chức/Cá nhân thuộc cơ quan, tổ chức</w:t>
            </w:r>
            <w:r>
              <w:rPr>
                <w:lang w:val="en-US"/>
              </w:rPr>
              <w:t xml:space="preserve"> nếu đăng nhập vào hệ thống, hệ thống sẽ hiển thị thêm nút [Nộp hồ sơ] tại dịch vụ đó.</w:t>
            </w:r>
          </w:p>
        </w:tc>
      </w:tr>
      <w:tr w:rsidR="00E3675C" w:rsidRPr="003545C7" w14:paraId="3858A06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C23E6C2" w14:textId="44FFCA7F" w:rsidR="00E3675C" w:rsidRPr="004726BD" w:rsidRDefault="00E3675C" w:rsidP="004974DD">
            <w:pPr>
              <w:snapToGrid w:val="0"/>
              <w:spacing w:before="60" w:line="276" w:lineRule="auto"/>
              <w:rPr>
                <w:szCs w:val="26"/>
              </w:rPr>
            </w:pPr>
            <w:r w:rsidRPr="003545C7">
              <w:rPr>
                <w:b/>
                <w:szCs w:val="26"/>
              </w:rPr>
              <w:t>Hoàn cảnh sử dụng thành công cơ bản:</w:t>
            </w:r>
            <w:r w:rsidRPr="004726BD">
              <w:rPr>
                <w:szCs w:val="26"/>
              </w:rPr>
              <w:t xml:space="preserve"> </w:t>
            </w:r>
            <w:r w:rsidR="00A43022">
              <w:rPr>
                <w:szCs w:val="26"/>
              </w:rPr>
              <w:t xml:space="preserve">Hệ thống hiển thị chi tiết nội dung </w:t>
            </w:r>
            <w:r w:rsidR="00A43022">
              <w:t>dịch vụ CTCKS</w:t>
            </w:r>
          </w:p>
        </w:tc>
      </w:tr>
      <w:tr w:rsidR="00E3675C" w:rsidRPr="003545C7" w14:paraId="10C663CD"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B0D857A" w14:textId="5282F38B" w:rsidR="00E3675C" w:rsidRPr="004726BD" w:rsidRDefault="00E3675C" w:rsidP="004974DD">
            <w:pPr>
              <w:snapToGrid w:val="0"/>
              <w:spacing w:before="60" w:line="276" w:lineRule="auto"/>
              <w:rPr>
                <w:szCs w:val="26"/>
              </w:rPr>
            </w:pPr>
            <w:r w:rsidRPr="003545C7">
              <w:rPr>
                <w:b/>
                <w:szCs w:val="26"/>
              </w:rPr>
              <w:t>Hoàn cảnh sử dụng phụ (thay thế) trong trường hợ</w:t>
            </w:r>
            <w:r>
              <w:rPr>
                <w:b/>
                <w:szCs w:val="26"/>
              </w:rPr>
              <w:t>p không thành công:</w:t>
            </w:r>
            <w:r w:rsidRPr="00AA2B25">
              <w:rPr>
                <w:szCs w:val="26"/>
              </w:rPr>
              <w:t xml:space="preserve"> </w:t>
            </w:r>
            <w:r w:rsidR="00AA2B25" w:rsidRPr="00AA2B25">
              <w:rPr>
                <w:szCs w:val="26"/>
              </w:rPr>
              <w:t>Không có</w:t>
            </w:r>
          </w:p>
        </w:tc>
      </w:tr>
      <w:tr w:rsidR="00E3675C" w:rsidRPr="003545C7" w14:paraId="6EDE717A"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5EF7815" w14:textId="77777777" w:rsidR="00E3675C" w:rsidRPr="003545C7" w:rsidRDefault="00E3675C" w:rsidP="004974DD">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Pr>
                <w:rFonts w:eastAsia="Times New Roman"/>
                <w:color w:val="000000"/>
                <w:szCs w:val="26"/>
              </w:rPr>
              <w:t>Không có</w:t>
            </w:r>
          </w:p>
        </w:tc>
      </w:tr>
      <w:tr w:rsidR="00E3675C" w:rsidRPr="003545C7" w14:paraId="2D815B9A"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6B449D5" w14:textId="77777777" w:rsidR="00E3675C" w:rsidRPr="003545C7" w:rsidRDefault="00E3675C" w:rsidP="004974DD">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7D704F35" w14:textId="77777777" w:rsidR="00E3675C" w:rsidRDefault="00E3675C" w:rsidP="008A61D2"/>
    <w:p w14:paraId="5F12C00B" w14:textId="6F60BE58" w:rsidR="00D37E78" w:rsidRPr="0065511F" w:rsidRDefault="00247A14" w:rsidP="00BC0773">
      <w:pPr>
        <w:pStyle w:val="Heading3"/>
      </w:pPr>
      <w:r>
        <w:lastRenderedPageBreak/>
        <w:t>C</w:t>
      </w:r>
      <w:r w:rsidR="00D37E78">
        <w:t>hức năng “Nộp hồ sơ trực tuyến”</w:t>
      </w:r>
    </w:p>
    <w:p w14:paraId="7FDEB5D3" w14:textId="77777777" w:rsidR="000924C2" w:rsidRDefault="000924C2" w:rsidP="00E24013">
      <w:pPr>
        <w:pStyle w:val="Heading4"/>
      </w:pPr>
      <w:r>
        <w:t>Nộp hồ sơ Cấp chứng thư số cho cá nhân</w:t>
      </w:r>
    </w:p>
    <w:p w14:paraId="22DEFD15" w14:textId="77777777" w:rsidR="00795686" w:rsidRDefault="00795686" w:rsidP="00795686">
      <w:pPr>
        <w:keepNext/>
      </w:pPr>
      <w:r>
        <w:rPr>
          <w:noProof/>
        </w:rPr>
        <w:drawing>
          <wp:inline distT="0" distB="0" distL="0" distR="0" wp14:anchorId="3FF4F457" wp14:editId="0EF6B4A7">
            <wp:extent cx="5677200" cy="4057136"/>
            <wp:effectExtent l="19050" t="19050" r="1905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7200" cy="4057136"/>
                    </a:xfrm>
                    <a:prstGeom prst="rect">
                      <a:avLst/>
                    </a:prstGeom>
                    <a:ln>
                      <a:solidFill>
                        <a:schemeClr val="accent1"/>
                      </a:solidFill>
                    </a:ln>
                  </pic:spPr>
                </pic:pic>
              </a:graphicData>
            </a:graphic>
          </wp:inline>
        </w:drawing>
      </w:r>
    </w:p>
    <w:p w14:paraId="4C85BB4C" w14:textId="043E4588" w:rsidR="00DB605D" w:rsidRDefault="00795686"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4</w:t>
        </w:r>
      </w:fldSimple>
      <w:r>
        <w:t>: Giao diện eForm Nộp hồ sơ Cấp chứng thư số cá nhân</w:t>
      </w:r>
    </w:p>
    <w:p w14:paraId="09E7C4FF" w14:textId="77777777" w:rsidR="00AB120E" w:rsidRDefault="00AB120E" w:rsidP="00AB120E">
      <w:pPr>
        <w:keepNext/>
      </w:pPr>
      <w:r>
        <w:rPr>
          <w:noProof/>
        </w:rPr>
        <w:lastRenderedPageBreak/>
        <w:drawing>
          <wp:inline distT="0" distB="0" distL="0" distR="0" wp14:anchorId="1C4E97FF" wp14:editId="1E92ED05">
            <wp:extent cx="5677200" cy="4112937"/>
            <wp:effectExtent l="19050" t="19050" r="19050" b="209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7200" cy="4112937"/>
                    </a:xfrm>
                    <a:prstGeom prst="rect">
                      <a:avLst/>
                    </a:prstGeom>
                    <a:ln>
                      <a:solidFill>
                        <a:schemeClr val="accent1"/>
                      </a:solidFill>
                    </a:ln>
                  </pic:spPr>
                </pic:pic>
              </a:graphicData>
            </a:graphic>
          </wp:inline>
        </w:drawing>
      </w:r>
    </w:p>
    <w:p w14:paraId="4F23B088" w14:textId="2B3C50D4" w:rsidR="00AB120E" w:rsidRDefault="00AB120E"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5</w:t>
        </w:r>
      </w:fldSimple>
      <w:r>
        <w:t>: Giao diện eForm Cấp chứng thư số cá nhân sau khi đã chọn cá nhân</w:t>
      </w:r>
    </w:p>
    <w:p w14:paraId="7D6579D1" w14:textId="77777777" w:rsidR="006F1344" w:rsidRDefault="006F1344" w:rsidP="006F1344">
      <w:pPr>
        <w:keepNext/>
      </w:pPr>
      <w:r>
        <w:rPr>
          <w:noProof/>
        </w:rPr>
        <w:drawing>
          <wp:inline distT="0" distB="0" distL="0" distR="0" wp14:anchorId="02916C73" wp14:editId="1CEAB22F">
            <wp:extent cx="5677200" cy="1516346"/>
            <wp:effectExtent l="19050" t="19050" r="19050" b="273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80BA29.tmp"/>
                    <pic:cNvPicPr/>
                  </pic:nvPicPr>
                  <pic:blipFill>
                    <a:blip r:embed="rId71">
                      <a:extLst>
                        <a:ext uri="{28A0092B-C50C-407E-A947-70E740481C1C}">
                          <a14:useLocalDpi xmlns:a14="http://schemas.microsoft.com/office/drawing/2010/main" val="0"/>
                        </a:ext>
                      </a:extLst>
                    </a:blip>
                    <a:stretch>
                      <a:fillRect/>
                    </a:stretch>
                  </pic:blipFill>
                  <pic:spPr>
                    <a:xfrm>
                      <a:off x="0" y="0"/>
                      <a:ext cx="5677200" cy="1516346"/>
                    </a:xfrm>
                    <a:prstGeom prst="rect">
                      <a:avLst/>
                    </a:prstGeom>
                    <a:ln>
                      <a:solidFill>
                        <a:schemeClr val="accent1"/>
                      </a:solidFill>
                    </a:ln>
                  </pic:spPr>
                </pic:pic>
              </a:graphicData>
            </a:graphic>
          </wp:inline>
        </w:drawing>
      </w:r>
    </w:p>
    <w:p w14:paraId="38FF47A7" w14:textId="1E63B8B1" w:rsidR="006F1344" w:rsidRDefault="006F1344"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6</w:t>
        </w:r>
      </w:fldSimple>
      <w:r>
        <w:t>: Giao diện hiển thị danh sách các cá nhân để lựa chọn cấp chứng thư số</w:t>
      </w:r>
    </w:p>
    <w:p w14:paraId="346CADE8" w14:textId="77777777" w:rsidR="006F1344" w:rsidRDefault="006F1344" w:rsidP="006F1344">
      <w:pPr>
        <w:keepNext/>
      </w:pPr>
      <w:r>
        <w:rPr>
          <w:noProof/>
        </w:rPr>
        <w:lastRenderedPageBreak/>
        <w:drawing>
          <wp:inline distT="0" distB="0" distL="0" distR="0" wp14:anchorId="5B688DA4" wp14:editId="022C84CF">
            <wp:extent cx="5677200" cy="3271668"/>
            <wp:effectExtent l="19050" t="19050" r="19050"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A85FBB.tmp"/>
                    <pic:cNvPicPr/>
                  </pic:nvPicPr>
                  <pic:blipFill>
                    <a:blip r:embed="rId72">
                      <a:extLst>
                        <a:ext uri="{28A0092B-C50C-407E-A947-70E740481C1C}">
                          <a14:useLocalDpi xmlns:a14="http://schemas.microsoft.com/office/drawing/2010/main" val="0"/>
                        </a:ext>
                      </a:extLst>
                    </a:blip>
                    <a:stretch>
                      <a:fillRect/>
                    </a:stretch>
                  </pic:blipFill>
                  <pic:spPr>
                    <a:xfrm>
                      <a:off x="0" y="0"/>
                      <a:ext cx="5677200" cy="3271668"/>
                    </a:xfrm>
                    <a:prstGeom prst="rect">
                      <a:avLst/>
                    </a:prstGeom>
                    <a:ln>
                      <a:solidFill>
                        <a:schemeClr val="accent1"/>
                      </a:solidFill>
                    </a:ln>
                  </pic:spPr>
                </pic:pic>
              </a:graphicData>
            </a:graphic>
          </wp:inline>
        </w:drawing>
      </w:r>
    </w:p>
    <w:p w14:paraId="485867C3" w14:textId="5D88CB8E" w:rsidR="006F1344" w:rsidRPr="00751422" w:rsidRDefault="006F1344"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7</w:t>
        </w:r>
      </w:fldSimple>
      <w:r>
        <w:t>: Giao diện khung thêm mới cá nhân</w:t>
      </w:r>
    </w:p>
    <w:p w14:paraId="0C88F681" w14:textId="77777777" w:rsidR="006F1344" w:rsidRPr="006F1344" w:rsidRDefault="006F1344" w:rsidP="006F1344"/>
    <w:p w14:paraId="4F82908A" w14:textId="68349EB9" w:rsidR="00BD5BEA" w:rsidRDefault="00E45365" w:rsidP="00941B88">
      <w:pPr>
        <w:pStyle w:val="UCName"/>
      </w:pPr>
      <w:bookmarkStart w:id="62" w:name="_Ref19806955"/>
      <w:bookmarkStart w:id="63" w:name="_Ref19806989"/>
      <w:bookmarkStart w:id="64" w:name="_Toc22744079"/>
      <w:r>
        <w:t>Nộp hồ sơ cấp chứng thư số cá nhân</w:t>
      </w:r>
      <w:bookmarkEnd w:id="62"/>
      <w:bookmarkEnd w:id="63"/>
      <w:bookmarkEnd w:id="64"/>
    </w:p>
    <w:tbl>
      <w:tblPr>
        <w:tblW w:w="5000" w:type="pct"/>
        <w:tblLook w:val="0000" w:firstRow="0" w:lastRow="0" w:firstColumn="0" w:lastColumn="0" w:noHBand="0" w:noVBand="0"/>
      </w:tblPr>
      <w:tblGrid>
        <w:gridCol w:w="5664"/>
        <w:gridCol w:w="3353"/>
      </w:tblGrid>
      <w:tr w:rsidR="00F97101" w:rsidRPr="003545C7" w14:paraId="69973DB0" w14:textId="77777777" w:rsidTr="004974DD">
        <w:tc>
          <w:tcPr>
            <w:tcW w:w="3141" w:type="pct"/>
            <w:tcBorders>
              <w:top w:val="single" w:sz="4" w:space="0" w:color="000000"/>
              <w:left w:val="single" w:sz="4" w:space="0" w:color="000000"/>
              <w:bottom w:val="single" w:sz="4" w:space="0" w:color="000000"/>
            </w:tcBorders>
            <w:shd w:val="clear" w:color="auto" w:fill="auto"/>
          </w:tcPr>
          <w:p w14:paraId="36B291CE" w14:textId="21BA7C6C" w:rsidR="00F97101" w:rsidRPr="003545C7" w:rsidRDefault="00F97101" w:rsidP="004974DD">
            <w:pPr>
              <w:spacing w:before="60" w:line="276" w:lineRule="auto"/>
              <w:rPr>
                <w:szCs w:val="26"/>
              </w:rPr>
            </w:pPr>
            <w:r w:rsidRPr="003545C7">
              <w:rPr>
                <w:b/>
                <w:szCs w:val="26"/>
              </w:rPr>
              <w:t>Tên Usecase:</w:t>
            </w:r>
            <w:r w:rsidRPr="003545C7">
              <w:rPr>
                <w:szCs w:val="26"/>
              </w:rPr>
              <w:t xml:space="preserve"> </w:t>
            </w:r>
            <w:r>
              <w:t>Nộp hồ sơ cấp chứng thư số cá nhân</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7B904AEC" w14:textId="77777777" w:rsidR="00F97101" w:rsidRPr="003545C7" w:rsidRDefault="00F97101" w:rsidP="004974DD">
            <w:pPr>
              <w:snapToGrid w:val="0"/>
              <w:spacing w:before="60" w:line="276" w:lineRule="auto"/>
              <w:rPr>
                <w:szCs w:val="26"/>
              </w:rPr>
            </w:pPr>
            <w:r w:rsidRPr="003545C7">
              <w:rPr>
                <w:b/>
                <w:szCs w:val="26"/>
              </w:rPr>
              <w:t>Mức độ BMT:</w:t>
            </w:r>
            <w:r w:rsidRPr="003545C7">
              <w:rPr>
                <w:szCs w:val="26"/>
              </w:rPr>
              <w:t xml:space="preserve"> B</w:t>
            </w:r>
          </w:p>
        </w:tc>
      </w:tr>
      <w:tr w:rsidR="00F97101" w:rsidRPr="003545C7" w14:paraId="0E39FF19" w14:textId="77777777" w:rsidTr="004974DD">
        <w:tc>
          <w:tcPr>
            <w:tcW w:w="3141" w:type="pct"/>
            <w:tcBorders>
              <w:top w:val="single" w:sz="4" w:space="0" w:color="000000"/>
              <w:left w:val="single" w:sz="4" w:space="0" w:color="000000"/>
              <w:bottom w:val="single" w:sz="4" w:space="0" w:color="000000"/>
            </w:tcBorders>
            <w:shd w:val="clear" w:color="auto" w:fill="auto"/>
          </w:tcPr>
          <w:p w14:paraId="6A266FD0" w14:textId="0D33500C" w:rsidR="00F97101" w:rsidRPr="004726BD" w:rsidRDefault="00F97101" w:rsidP="004974DD">
            <w:pPr>
              <w:snapToGrid w:val="0"/>
              <w:spacing w:before="60" w:line="276" w:lineRule="auto"/>
              <w:rPr>
                <w:szCs w:val="26"/>
              </w:rPr>
            </w:pPr>
            <w:r w:rsidRPr="003545C7">
              <w:rPr>
                <w:b/>
                <w:szCs w:val="26"/>
              </w:rPr>
              <w:t>Tác nhân chính:</w:t>
            </w:r>
            <w:r w:rsidRPr="004726BD">
              <w:rPr>
                <w:szCs w:val="26"/>
              </w:rPr>
              <w:t xml:space="preserve"> </w:t>
            </w:r>
            <w:r>
              <w:t>Cơ quan,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5F9C6776" w14:textId="77777777" w:rsidR="00F97101" w:rsidRPr="003545C7" w:rsidRDefault="00F97101" w:rsidP="004974DD">
            <w:pPr>
              <w:snapToGrid w:val="0"/>
              <w:spacing w:before="60" w:line="276" w:lineRule="auto"/>
              <w:rPr>
                <w:szCs w:val="26"/>
              </w:rPr>
            </w:pPr>
            <w:r w:rsidRPr="003545C7">
              <w:rPr>
                <w:b/>
                <w:szCs w:val="26"/>
              </w:rPr>
              <w:t xml:space="preserve">Tác nhân phụ: </w:t>
            </w:r>
            <w:r w:rsidRPr="003545C7">
              <w:rPr>
                <w:szCs w:val="26"/>
              </w:rPr>
              <w:t>Hệ thống</w:t>
            </w:r>
          </w:p>
        </w:tc>
      </w:tr>
      <w:tr w:rsidR="00F97101" w:rsidRPr="003545C7" w14:paraId="211B665F"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1FC24C4" w14:textId="27ACC846" w:rsidR="00F97101" w:rsidRPr="004726BD" w:rsidRDefault="00F97101" w:rsidP="00F97101">
            <w:pPr>
              <w:spacing w:before="60" w:line="276" w:lineRule="auto"/>
              <w:rPr>
                <w:szCs w:val="26"/>
              </w:rPr>
            </w:pPr>
            <w:r w:rsidRPr="003545C7">
              <w:rPr>
                <w:b/>
                <w:szCs w:val="26"/>
              </w:rPr>
              <w:t>Mô tả Usecase:</w:t>
            </w:r>
            <w:r w:rsidRPr="004726BD">
              <w:rPr>
                <w:szCs w:val="26"/>
              </w:rPr>
              <w:t xml:space="preserve"> </w:t>
            </w:r>
            <w:r>
              <w:t>Cơ quan, tổ chức nộp hồ sơ cấp chứng thư số cá nhân</w:t>
            </w:r>
          </w:p>
        </w:tc>
      </w:tr>
      <w:tr w:rsidR="00F97101" w:rsidRPr="003545C7" w14:paraId="4751F88E"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33304F5" w14:textId="5726DC73" w:rsidR="00F97101" w:rsidRPr="004726BD" w:rsidRDefault="00F97101" w:rsidP="004974DD">
            <w:pPr>
              <w:snapToGrid w:val="0"/>
              <w:spacing w:before="60" w:line="276" w:lineRule="auto"/>
              <w:rPr>
                <w:szCs w:val="26"/>
              </w:rPr>
            </w:pPr>
            <w:r w:rsidRPr="003545C7">
              <w:rPr>
                <w:b/>
                <w:szCs w:val="26"/>
              </w:rPr>
              <w:t>Điều kiện để bắt đầu Usecase:</w:t>
            </w:r>
            <w:r w:rsidRPr="004726BD">
              <w:rPr>
                <w:szCs w:val="26"/>
              </w:rPr>
              <w:t xml:space="preserve"> </w:t>
            </w:r>
            <w:r w:rsidR="00723ABB">
              <w:t>Cơ quan, tổ chức đăng nhập thành công vào hệ thống</w:t>
            </w:r>
          </w:p>
        </w:tc>
      </w:tr>
      <w:tr w:rsidR="00F97101" w:rsidRPr="003545C7" w14:paraId="12D9FC67"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EB9395A" w14:textId="2FAB8A3A" w:rsidR="00F97101" w:rsidRPr="004726BD" w:rsidRDefault="00F97101" w:rsidP="004974DD">
            <w:pPr>
              <w:snapToGrid w:val="0"/>
              <w:spacing w:before="60" w:line="276" w:lineRule="auto"/>
              <w:rPr>
                <w:szCs w:val="26"/>
              </w:rPr>
            </w:pPr>
            <w:r w:rsidRPr="003545C7">
              <w:rPr>
                <w:b/>
                <w:szCs w:val="26"/>
              </w:rPr>
              <w:t>Điều kiện để kết thúc Usecase:</w:t>
            </w:r>
            <w:r w:rsidRPr="004726BD">
              <w:rPr>
                <w:szCs w:val="26"/>
              </w:rPr>
              <w:t xml:space="preserve"> </w:t>
            </w:r>
            <w:r w:rsidR="00723ABB">
              <w:t>Cơ quan, tổ chức nộp hồ sơ thành công</w:t>
            </w:r>
          </w:p>
        </w:tc>
      </w:tr>
      <w:tr w:rsidR="00F97101" w:rsidRPr="003545C7" w14:paraId="6126345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FB4B291" w14:textId="77777777" w:rsidR="00F97101" w:rsidRPr="003545C7" w:rsidRDefault="00F97101" w:rsidP="00723ABB">
            <w:pPr>
              <w:snapToGrid w:val="0"/>
              <w:spacing w:before="60" w:line="276" w:lineRule="auto"/>
              <w:rPr>
                <w:b/>
                <w:szCs w:val="26"/>
              </w:rPr>
            </w:pPr>
            <w:r w:rsidRPr="003545C7">
              <w:rPr>
                <w:b/>
                <w:szCs w:val="26"/>
              </w:rPr>
              <w:t>Trình tự các sự kiện trong quá trình hoạt động của Usecase:</w:t>
            </w:r>
          </w:p>
          <w:p w14:paraId="2B70CC0F" w14:textId="2EF6111D" w:rsidR="00F97101" w:rsidRPr="0087719A" w:rsidRDefault="00F97101" w:rsidP="009B4B77">
            <w:pPr>
              <w:pStyle w:val="ListParagraph"/>
              <w:numPr>
                <w:ilvl w:val="0"/>
                <w:numId w:val="125"/>
              </w:numPr>
            </w:pPr>
            <w:r>
              <w:t>Cơ quan, tổ chức</w:t>
            </w:r>
            <w:r w:rsidRPr="0087719A">
              <w:t xml:space="preserve"> chọn </w:t>
            </w:r>
            <w:r w:rsidR="00CA06C8">
              <w:rPr>
                <w:lang w:val="en-US"/>
              </w:rPr>
              <w:t>dịch vụ</w:t>
            </w:r>
            <w:r w:rsidRPr="0087719A">
              <w:t xml:space="preserve"> Cấp chứng thư số cho cá nhân</w:t>
            </w:r>
            <w:r w:rsidRPr="0087719A">
              <w:rPr>
                <w:lang w:val="en-US"/>
              </w:rPr>
              <w:t xml:space="preserve">, </w:t>
            </w:r>
            <w:r>
              <w:rPr>
                <w:lang w:val="en-US"/>
              </w:rPr>
              <w:t>h</w:t>
            </w:r>
            <w:r w:rsidRPr="0087719A">
              <w:t>ệ thống hiển thị biểu mẫu trực tuyến để nhập thông tin</w:t>
            </w:r>
            <w:r w:rsidR="00CA06C8">
              <w:rPr>
                <w:lang w:val="en-US"/>
              </w:rPr>
              <w:t>.</w:t>
            </w:r>
          </w:p>
          <w:p w14:paraId="2151319E" w14:textId="638707C6" w:rsidR="00F97101" w:rsidRPr="0087719A" w:rsidRDefault="00F97101" w:rsidP="009B4B77">
            <w:pPr>
              <w:pStyle w:val="ListParagraph"/>
              <w:numPr>
                <w:ilvl w:val="0"/>
                <w:numId w:val="125"/>
              </w:numPr>
            </w:pPr>
            <w:r>
              <w:t>Cơ quan, tổ chức</w:t>
            </w:r>
            <w:r w:rsidRPr="0087719A">
              <w:t xml:space="preserve"> nhập các thông tin theo yêu cầu</w:t>
            </w:r>
            <w:r w:rsidRPr="0087719A">
              <w:rPr>
                <w:lang w:val="en-US"/>
              </w:rPr>
              <w:t xml:space="preserve"> </w:t>
            </w:r>
            <w:r w:rsidR="0067360B">
              <w:rPr>
                <w:lang w:val="en-US"/>
              </w:rPr>
              <w:t xml:space="preserve">trong biểu mẫu trực tuyến </w:t>
            </w:r>
            <w:r w:rsidRPr="0087719A">
              <w:rPr>
                <w:lang w:val="en-US"/>
              </w:rPr>
              <w:t xml:space="preserve">và </w:t>
            </w:r>
            <w:r w:rsidR="0067360B">
              <w:rPr>
                <w:lang w:val="en-US"/>
              </w:rPr>
              <w:t xml:space="preserve">nhấn </w:t>
            </w:r>
            <w:r w:rsidRPr="0087719A">
              <w:rPr>
                <w:lang w:val="en-US"/>
              </w:rPr>
              <w:t xml:space="preserve">chọn [Chọn cá nhân] để </w:t>
            </w:r>
            <w:r w:rsidRPr="0087719A">
              <w:t xml:space="preserve">chọn danh sách các cá nhân trong </w:t>
            </w:r>
            <w:r>
              <w:t>cơ quan, tổ chức</w:t>
            </w:r>
            <w:r w:rsidRPr="0087719A">
              <w:t xml:space="preserve"> chưa được cấp</w:t>
            </w:r>
            <w:r>
              <w:rPr>
                <w:lang w:val="en-US"/>
              </w:rPr>
              <w:t>.</w:t>
            </w:r>
          </w:p>
          <w:p w14:paraId="42E94FE4" w14:textId="77777777" w:rsidR="00F97101" w:rsidRPr="0087719A" w:rsidRDefault="00F97101" w:rsidP="009B4B77">
            <w:pPr>
              <w:pStyle w:val="ListParagraph"/>
              <w:numPr>
                <w:ilvl w:val="0"/>
                <w:numId w:val="125"/>
              </w:numPr>
            </w:pPr>
            <w:r>
              <w:rPr>
                <w:lang w:val="en-US"/>
              </w:rPr>
              <w:t>Hệ thống sẽ hiển thị danh sách các cá nhân hiện có trong cơ quan, tổ chức.</w:t>
            </w:r>
          </w:p>
          <w:p w14:paraId="30C7BC1C" w14:textId="49B52BA6" w:rsidR="00F97101" w:rsidRPr="0087719A" w:rsidRDefault="00F97101" w:rsidP="009B4B77">
            <w:pPr>
              <w:pStyle w:val="ListParagraph"/>
              <w:numPr>
                <w:ilvl w:val="0"/>
                <w:numId w:val="125"/>
              </w:numPr>
            </w:pPr>
            <w:r>
              <w:t>Cơ quan, tổ chức</w:t>
            </w:r>
            <w:r w:rsidRPr="0087719A">
              <w:t xml:space="preserve"> </w:t>
            </w:r>
            <w:r w:rsidR="0067360B">
              <w:rPr>
                <w:lang w:val="en-US"/>
              </w:rPr>
              <w:t xml:space="preserve">chọn các cá nhân cần cấp CTS và </w:t>
            </w:r>
            <w:r w:rsidRPr="0087719A">
              <w:t xml:space="preserve">nhấn nút </w:t>
            </w:r>
            <w:r>
              <w:rPr>
                <w:lang w:val="en-US"/>
              </w:rPr>
              <w:t>[</w:t>
            </w:r>
            <w:r w:rsidRPr="0087719A">
              <w:t>L</w:t>
            </w:r>
            <w:r>
              <w:rPr>
                <w:lang w:val="en-US"/>
              </w:rPr>
              <w:t>ựa chọn</w:t>
            </w:r>
            <w:r w:rsidRPr="0087719A">
              <w:t xml:space="preserve"> cá nhân</w:t>
            </w:r>
            <w:r>
              <w:rPr>
                <w:lang w:val="en-US"/>
              </w:rPr>
              <w:t xml:space="preserve"> cấp CTS], hệ thống sẽ cập nhật danh sách cá nhân đã chọn vào </w:t>
            </w:r>
            <w:r w:rsidR="0067360B">
              <w:rPr>
                <w:lang w:val="en-US"/>
              </w:rPr>
              <w:t>biểu mẫu trực tuyến</w:t>
            </w:r>
            <w:r>
              <w:rPr>
                <w:lang w:val="en-US"/>
              </w:rPr>
              <w:t>.</w:t>
            </w:r>
          </w:p>
          <w:p w14:paraId="79885D07" w14:textId="4646D347" w:rsidR="00F97101" w:rsidRPr="0087719A" w:rsidRDefault="00F97101" w:rsidP="009B4B77">
            <w:pPr>
              <w:pStyle w:val="ListParagraph"/>
              <w:numPr>
                <w:ilvl w:val="0"/>
                <w:numId w:val="125"/>
              </w:numPr>
            </w:pPr>
            <w:r>
              <w:t>Cơ quan, tổ chức</w:t>
            </w:r>
            <w:r w:rsidRPr="0087719A">
              <w:t xml:space="preserve"> nhấn nút </w:t>
            </w:r>
            <w:r>
              <w:rPr>
                <w:lang w:val="en-US"/>
              </w:rPr>
              <w:t>[Thực hiện</w:t>
            </w:r>
            <w:r w:rsidRPr="0087719A">
              <w:t xml:space="preserve"> bước tiếp theo</w:t>
            </w:r>
            <w:r>
              <w:rPr>
                <w:lang w:val="en-US"/>
              </w:rPr>
              <w:t xml:space="preserve">] để qua bước </w:t>
            </w:r>
            <w:r w:rsidR="0067360B">
              <w:rPr>
                <w:lang w:val="en-US"/>
              </w:rPr>
              <w:t>tiếp theo</w:t>
            </w:r>
            <w:r>
              <w:rPr>
                <w:lang w:val="en-US"/>
              </w:rPr>
              <w:t>.</w:t>
            </w:r>
          </w:p>
          <w:p w14:paraId="7F65D418" w14:textId="77777777" w:rsidR="00F97101" w:rsidRPr="0087719A" w:rsidRDefault="00F97101" w:rsidP="009B4B77">
            <w:pPr>
              <w:pStyle w:val="ListParagraph"/>
              <w:numPr>
                <w:ilvl w:val="0"/>
                <w:numId w:val="125"/>
              </w:numPr>
            </w:pPr>
            <w:r w:rsidRPr="0087719A">
              <w:t xml:space="preserve">Hệ thống hiển thị danh sách các giấy tờ đính kèm theo yêu cầu của </w:t>
            </w:r>
            <w:r>
              <w:rPr>
                <w:lang w:val="en-US"/>
              </w:rPr>
              <w:t>dịch vụ đang chọn.</w:t>
            </w:r>
          </w:p>
          <w:p w14:paraId="008694FC" w14:textId="51156F0A" w:rsidR="00F97101" w:rsidRPr="0087719A" w:rsidRDefault="00F97101" w:rsidP="009B4B77">
            <w:pPr>
              <w:pStyle w:val="ListParagraph"/>
              <w:numPr>
                <w:ilvl w:val="0"/>
                <w:numId w:val="125"/>
              </w:numPr>
            </w:pPr>
            <w:r>
              <w:t>Cơ quan, tổ chức</w:t>
            </w:r>
            <w:r w:rsidRPr="0087719A">
              <w:t xml:space="preserve"> nhấn nút </w:t>
            </w:r>
            <w:r w:rsidR="0067360B">
              <w:rPr>
                <w:lang w:val="en-US"/>
              </w:rPr>
              <w:t>[</w:t>
            </w:r>
            <w:r w:rsidRPr="0087719A">
              <w:t>Xuất file PDF</w:t>
            </w:r>
            <w:r w:rsidR="0067360B">
              <w:rPr>
                <w:lang w:val="en-US"/>
              </w:rPr>
              <w:t>]</w:t>
            </w:r>
            <w:r w:rsidRPr="0087719A">
              <w:t xml:space="preserve"> để xuất file </w:t>
            </w:r>
            <w:r>
              <w:rPr>
                <w:lang w:val="en-US"/>
              </w:rPr>
              <w:t xml:space="preserve">theo nội dung </w:t>
            </w:r>
            <w:r w:rsidR="0067360B">
              <w:rPr>
                <w:lang w:val="en-US"/>
              </w:rPr>
              <w:t>biểu mẫu trực tuyến</w:t>
            </w:r>
            <w:r>
              <w:rPr>
                <w:lang w:val="en-US"/>
              </w:rPr>
              <w:t xml:space="preserve"> đã nhập</w:t>
            </w:r>
            <w:r w:rsidRPr="0087719A">
              <w:t xml:space="preserve"> trực tuyến ra file PDF</w:t>
            </w:r>
            <w:r w:rsidR="0067360B">
              <w:rPr>
                <w:lang w:val="en-US"/>
              </w:rPr>
              <w:t>.</w:t>
            </w:r>
          </w:p>
          <w:p w14:paraId="460E2931" w14:textId="3E51C4F9" w:rsidR="00F97101" w:rsidRPr="0087719A" w:rsidRDefault="00F97101" w:rsidP="009B4B77">
            <w:pPr>
              <w:pStyle w:val="ListParagraph"/>
              <w:numPr>
                <w:ilvl w:val="0"/>
                <w:numId w:val="125"/>
              </w:numPr>
            </w:pPr>
            <w:r>
              <w:lastRenderedPageBreak/>
              <w:t>Cơ quan, tổ chức</w:t>
            </w:r>
            <w:r w:rsidRPr="0087719A">
              <w:t xml:space="preserve"> nhấn nút </w:t>
            </w:r>
            <w:r w:rsidR="0067360B">
              <w:rPr>
                <w:lang w:val="en-US"/>
              </w:rPr>
              <w:t>[</w:t>
            </w:r>
            <w:r w:rsidRPr="0087719A">
              <w:t>Xuất file Word</w:t>
            </w:r>
            <w:r w:rsidR="0067360B">
              <w:rPr>
                <w:lang w:val="en-US"/>
              </w:rPr>
              <w:t>]</w:t>
            </w:r>
            <w:r w:rsidRPr="0087719A">
              <w:t xml:space="preserve"> để xuất file </w:t>
            </w:r>
            <w:r>
              <w:rPr>
                <w:lang w:val="en-US"/>
              </w:rPr>
              <w:t xml:space="preserve">theo nội dung </w:t>
            </w:r>
            <w:r w:rsidR="0067360B">
              <w:rPr>
                <w:lang w:val="en-US"/>
              </w:rPr>
              <w:t>biểu mẫu trực tuyến</w:t>
            </w:r>
            <w:r>
              <w:rPr>
                <w:lang w:val="en-US"/>
              </w:rPr>
              <w:t xml:space="preserve"> đã nhập</w:t>
            </w:r>
            <w:r w:rsidRPr="0087719A">
              <w:t xml:space="preserve"> trực tuyến ra file Word</w:t>
            </w:r>
            <w:r w:rsidR="0067360B">
              <w:rPr>
                <w:lang w:val="en-US"/>
              </w:rPr>
              <w:t>.</w:t>
            </w:r>
          </w:p>
          <w:p w14:paraId="284F05A2" w14:textId="13A7D8F6" w:rsidR="00F97101" w:rsidRPr="0087719A" w:rsidRDefault="00F97101" w:rsidP="009B4B77">
            <w:pPr>
              <w:pStyle w:val="ListParagraph"/>
              <w:numPr>
                <w:ilvl w:val="0"/>
                <w:numId w:val="125"/>
              </w:numPr>
            </w:pPr>
            <w:r>
              <w:t>Cơ quan, tổ chức</w:t>
            </w:r>
            <w:r w:rsidRPr="0087719A">
              <w:t xml:space="preserve"> nhấn nút </w:t>
            </w:r>
            <w:r>
              <w:rPr>
                <w:lang w:val="en-US"/>
              </w:rPr>
              <w:t>[</w:t>
            </w:r>
            <w:r w:rsidRPr="0087719A">
              <w:t>Tải file đính kèm</w:t>
            </w:r>
            <w:r>
              <w:rPr>
                <w:lang w:val="en-US"/>
              </w:rPr>
              <w:t>]</w:t>
            </w:r>
            <w:r w:rsidR="0067360B">
              <w:t xml:space="preserve"> </w:t>
            </w:r>
            <w:r w:rsidRPr="0087719A">
              <w:t>để tải file lên hệ thống</w:t>
            </w:r>
            <w:r w:rsidR="0067360B">
              <w:rPr>
                <w:lang w:val="en-US"/>
              </w:rPr>
              <w:t>.</w:t>
            </w:r>
          </w:p>
          <w:p w14:paraId="62333286" w14:textId="24830507" w:rsidR="00F97101" w:rsidRPr="00512B7B" w:rsidRDefault="00F97101" w:rsidP="009B4B77">
            <w:pPr>
              <w:pStyle w:val="ListParagraph"/>
              <w:numPr>
                <w:ilvl w:val="0"/>
                <w:numId w:val="125"/>
              </w:numPr>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F97101" w:rsidRPr="003545C7" w14:paraId="711E73BC"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1B1E803" w14:textId="6F723EF2" w:rsidR="00F97101" w:rsidRPr="004726BD" w:rsidRDefault="00F97101" w:rsidP="004974DD">
            <w:pPr>
              <w:snapToGrid w:val="0"/>
              <w:spacing w:before="60" w:line="276" w:lineRule="auto"/>
              <w:rPr>
                <w:szCs w:val="26"/>
              </w:rPr>
            </w:pPr>
            <w:r w:rsidRPr="003545C7">
              <w:rPr>
                <w:b/>
                <w:szCs w:val="26"/>
              </w:rPr>
              <w:t>Hoàn cảnh sử dụng thành công cơ bản:</w:t>
            </w:r>
            <w:r w:rsidRPr="004726BD">
              <w:rPr>
                <w:szCs w:val="26"/>
              </w:rPr>
              <w:t xml:space="preserve"> </w:t>
            </w:r>
            <w:r w:rsidR="004974DD">
              <w:rPr>
                <w:szCs w:val="26"/>
              </w:rPr>
              <w:t>Hệ thống hiển thị có hồ sơ Cấp chứng thư số vừa nộp.</w:t>
            </w:r>
          </w:p>
        </w:tc>
      </w:tr>
      <w:tr w:rsidR="00F97101" w:rsidRPr="003545C7" w14:paraId="2A83F44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9DD2C77" w14:textId="3026C2C5" w:rsidR="00F97101" w:rsidRDefault="00F97101" w:rsidP="00512B7B">
            <w:pPr>
              <w:snapToGrid w:val="0"/>
              <w:spacing w:before="60" w:line="276" w:lineRule="auto"/>
              <w:rPr>
                <w:szCs w:val="26"/>
              </w:rPr>
            </w:pPr>
            <w:r w:rsidRPr="003545C7">
              <w:rPr>
                <w:b/>
                <w:szCs w:val="26"/>
              </w:rPr>
              <w:t>Hoàn cảnh sử dụng phụ (thay thế) trong trường hợ</w:t>
            </w:r>
            <w:r>
              <w:rPr>
                <w:b/>
                <w:szCs w:val="26"/>
              </w:rPr>
              <w:t>p không thành công:</w:t>
            </w:r>
            <w:r w:rsidRPr="005B3632">
              <w:rPr>
                <w:szCs w:val="26"/>
              </w:rPr>
              <w:t xml:space="preserve"> </w:t>
            </w:r>
          </w:p>
          <w:p w14:paraId="5164A134" w14:textId="5641CBF8" w:rsidR="00512B7B" w:rsidRPr="00512B7B" w:rsidRDefault="00512B7B" w:rsidP="00512B7B">
            <w:pPr>
              <w:spacing w:line="276" w:lineRule="auto"/>
            </w:pPr>
            <w:r w:rsidRPr="00512B7B">
              <w:t xml:space="preserve">1. </w:t>
            </w:r>
            <w:r w:rsidR="005A1010">
              <w:t>Thêm mới</w:t>
            </w:r>
            <w:r w:rsidRPr="00512B7B">
              <w:t xml:space="preserve"> cá nhân cần cấp CTS để chọn:</w:t>
            </w:r>
          </w:p>
          <w:p w14:paraId="12068872" w14:textId="129C7C08" w:rsidR="0067360B" w:rsidRPr="00A510A4" w:rsidRDefault="00512B7B" w:rsidP="00843B83">
            <w:pPr>
              <w:pStyle w:val="ListParagraph"/>
              <w:numPr>
                <w:ilvl w:val="0"/>
                <w:numId w:val="128"/>
              </w:numPr>
            </w:pPr>
            <w:r>
              <w:rPr>
                <w:lang w:val="en-US"/>
              </w:rPr>
              <w:t xml:space="preserve">Tại màn hình chọn cá nhân để cập nhật vào danh sách trong biểu mẫu trực tuyến, </w:t>
            </w:r>
            <w:r w:rsidR="0067360B">
              <w:t>Cơ quan, tổ chức</w:t>
            </w:r>
            <w:r w:rsidR="0067360B" w:rsidRPr="0087719A">
              <w:t xml:space="preserve"> </w:t>
            </w:r>
            <w:r w:rsidR="0067360B">
              <w:rPr>
                <w:lang w:val="en-US"/>
              </w:rPr>
              <w:t xml:space="preserve">chọn [Thêm mới] để </w:t>
            </w:r>
            <w:r w:rsidR="0067360B" w:rsidRPr="0087719A">
              <w:t xml:space="preserve">thêm mới cá nhân trong </w:t>
            </w:r>
            <w:r w:rsidR="0067360B">
              <w:t>cơ quan, tổ chức</w:t>
            </w:r>
            <w:r w:rsidR="0067360B" w:rsidRPr="0087719A">
              <w:t xml:space="preserve"> nếu chưa có</w:t>
            </w:r>
            <w:r w:rsidR="0067360B">
              <w:rPr>
                <w:lang w:val="en-US"/>
              </w:rPr>
              <w:t>.</w:t>
            </w:r>
            <w:r w:rsidR="00D54A81">
              <w:rPr>
                <w:lang w:val="en-US"/>
              </w:rPr>
              <w:t xml:space="preserve"> </w:t>
            </w:r>
          </w:p>
          <w:p w14:paraId="1FAD4054" w14:textId="2BE87FAA" w:rsidR="00A510A4" w:rsidRPr="00A510A4" w:rsidRDefault="00A510A4" w:rsidP="00843B83">
            <w:pPr>
              <w:pStyle w:val="ListParagraph"/>
              <w:numPr>
                <w:ilvl w:val="0"/>
                <w:numId w:val="128"/>
              </w:numPr>
            </w:pPr>
            <w:r>
              <w:rPr>
                <w:lang w:val="en-US"/>
              </w:rPr>
              <w:t>Nhập các thông tin cá nhân theo form hiển thị và nhấn nút [Thêm mới].</w:t>
            </w:r>
          </w:p>
          <w:p w14:paraId="044F8FB2" w14:textId="77777777" w:rsidR="00A510A4" w:rsidRPr="00A510A4" w:rsidRDefault="00A510A4" w:rsidP="00843B83">
            <w:pPr>
              <w:pStyle w:val="ListParagraph"/>
              <w:numPr>
                <w:ilvl w:val="0"/>
                <w:numId w:val="128"/>
              </w:numPr>
            </w:pPr>
            <w:r>
              <w:rPr>
                <w:lang w:val="en-US"/>
              </w:rPr>
              <w:t>Nhấn chọn vào cá nhân mới được thêm và nhấn nút [Lựa chọn cá nhân cấp CTS].</w:t>
            </w:r>
          </w:p>
          <w:p w14:paraId="53B59FAC" w14:textId="77777777" w:rsidR="00A510A4" w:rsidRDefault="00A510A4" w:rsidP="00A510A4">
            <w:r>
              <w:t xml:space="preserve">2. </w:t>
            </w:r>
            <w:r w:rsidR="00501500">
              <w:t>Chỉnh sửa lại thông tin cá nhân của tổ chức:</w:t>
            </w:r>
          </w:p>
          <w:p w14:paraId="27638BC1" w14:textId="5A9E6594" w:rsidR="00501500" w:rsidRDefault="00501500" w:rsidP="00843B83">
            <w:pPr>
              <w:pStyle w:val="ListParagraph"/>
              <w:numPr>
                <w:ilvl w:val="0"/>
                <w:numId w:val="128"/>
              </w:numPr>
            </w:pPr>
            <w:r>
              <w:rPr>
                <w:lang w:val="en-US"/>
              </w:rPr>
              <w:t xml:space="preserve">Tại màn hình chọn cá nhân để cập nhật vào danh sách trong biểu mẫu trực tuyến, </w:t>
            </w:r>
            <w:r>
              <w:t>Cơ quan, tổ chức nhấn nút [Sửa] tại cá nhân cần chỉnh sửa thông tin. Hệ thống hiển thị form chứa các thông tin của cá nhân.</w:t>
            </w:r>
          </w:p>
          <w:p w14:paraId="2FA4A062" w14:textId="77777777" w:rsidR="00501500" w:rsidRDefault="00501500" w:rsidP="00843B83">
            <w:pPr>
              <w:pStyle w:val="ListParagraph"/>
              <w:numPr>
                <w:ilvl w:val="0"/>
                <w:numId w:val="128"/>
              </w:numPr>
            </w:pPr>
            <w:r>
              <w:t>Cơ quan, tổ chức cập nhật thông tin cần chỉnh sửa và nhấn nút [Lưu lại]. Hệ thống cập nhật lại thông tin tại danh sách hiển thị.</w:t>
            </w:r>
          </w:p>
          <w:p w14:paraId="09ABBB88" w14:textId="77777777" w:rsidR="00501500" w:rsidRDefault="00501500" w:rsidP="00501500">
            <w:r>
              <w:t>3. Xóa cá nhân khỏi danh sách trong biểu mẫu trực tuyến:</w:t>
            </w:r>
          </w:p>
          <w:p w14:paraId="384AD96D" w14:textId="7F7B0688" w:rsidR="00501500" w:rsidRDefault="00501500" w:rsidP="00843B83">
            <w:pPr>
              <w:pStyle w:val="ListParagraph"/>
              <w:numPr>
                <w:ilvl w:val="0"/>
                <w:numId w:val="128"/>
              </w:numPr>
            </w:pPr>
            <w:r>
              <w:t>Tại màn hình hiển thị biểu mẫu trực tuyến, cơ quan, tổ chức nhấn xào nút [X] tại cá nhân cần xóa.</w:t>
            </w:r>
          </w:p>
          <w:p w14:paraId="0CE5B8E3" w14:textId="77777777" w:rsidR="00501500" w:rsidRDefault="00501500" w:rsidP="00843B83">
            <w:pPr>
              <w:pStyle w:val="ListParagraph"/>
              <w:numPr>
                <w:ilvl w:val="0"/>
                <w:numId w:val="128"/>
              </w:numPr>
            </w:pPr>
            <w:r>
              <w:t>Hệ thống sẽ xóa cá nhân này khỏi danh sách để lập hồ sơ. Thông tin cá nhân đã nhập vẫn được lưu lại trên hệ thống.</w:t>
            </w:r>
          </w:p>
          <w:p w14:paraId="56867FCA" w14:textId="77777777" w:rsidR="004974DD" w:rsidRDefault="004974DD" w:rsidP="004974DD">
            <w:r>
              <w:t>4. Hủy hồ sơ đang nhập:</w:t>
            </w:r>
          </w:p>
          <w:p w14:paraId="21EFF64F" w14:textId="77777777" w:rsidR="004974DD" w:rsidRDefault="004974DD" w:rsidP="00843B83">
            <w:pPr>
              <w:pStyle w:val="ListParagraph"/>
              <w:numPr>
                <w:ilvl w:val="0"/>
                <w:numId w:val="128"/>
              </w:numPr>
            </w:pPr>
            <w:r>
              <w:t>Cơ quan nhấn nút [Quay lại] tại biểu mẫu trực tuyến để hủy bỏ hồ sơ đang nhập.</w:t>
            </w:r>
          </w:p>
          <w:p w14:paraId="0DC8F6A4" w14:textId="700C0614" w:rsidR="005B6E08" w:rsidRDefault="005B6E08" w:rsidP="005B6E08">
            <w:pPr>
              <w:snapToGrid w:val="0"/>
              <w:spacing w:before="60" w:line="276" w:lineRule="auto"/>
              <w:rPr>
                <w:szCs w:val="26"/>
              </w:rPr>
            </w:pPr>
            <w:r>
              <w:rPr>
                <w:szCs w:val="26"/>
              </w:rPr>
              <w:t xml:space="preserve">5. Cơ quan, tổ chức chọn nộp hồ sơ ở trang [Danh sách </w:t>
            </w:r>
            <w:r w:rsidR="0075288E">
              <w:rPr>
                <w:szCs w:val="26"/>
              </w:rPr>
              <w:t>cá nhân</w:t>
            </w:r>
            <w:r>
              <w:rPr>
                <w:szCs w:val="26"/>
              </w:rPr>
              <w:t>]:</w:t>
            </w:r>
          </w:p>
          <w:p w14:paraId="71AA9F0F" w14:textId="1FFE1081" w:rsidR="005B6E08" w:rsidRPr="001D6E5E" w:rsidRDefault="005B6E08" w:rsidP="00843B83">
            <w:pPr>
              <w:pStyle w:val="ListParagraph"/>
              <w:numPr>
                <w:ilvl w:val="0"/>
                <w:numId w:val="128"/>
              </w:numPr>
              <w:spacing w:before="120" w:after="120"/>
            </w:pPr>
            <w:r>
              <w:rPr>
                <w:lang w:val="en-US"/>
              </w:rPr>
              <w:t xml:space="preserve">Cơ quan, tổ chức truy cập vào chức năng [Danh sách </w:t>
            </w:r>
            <w:r w:rsidR="0075288E">
              <w:rPr>
                <w:szCs w:val="26"/>
              </w:rPr>
              <w:t>cá nhân</w:t>
            </w:r>
            <w:r>
              <w:rPr>
                <w:lang w:val="en-US"/>
              </w:rPr>
              <w:t>]</w:t>
            </w:r>
          </w:p>
          <w:p w14:paraId="39A4E61B" w14:textId="584E26BB" w:rsidR="005B6E08" w:rsidRPr="00B90FE0" w:rsidRDefault="005B6E08" w:rsidP="00843B83">
            <w:pPr>
              <w:pStyle w:val="ListParagraph"/>
              <w:numPr>
                <w:ilvl w:val="0"/>
                <w:numId w:val="128"/>
              </w:numPr>
              <w:spacing w:before="120" w:after="120"/>
            </w:pPr>
            <w:r>
              <w:rPr>
                <w:lang w:val="en-US"/>
              </w:rPr>
              <w:t>Cơ quan, tổ chức nhấn chọn vào các chứng thư số cần lập hồ sơ và nhấn nút chức năng [</w:t>
            </w:r>
            <w:r w:rsidRPr="00E22C5A">
              <w:rPr>
                <w:lang w:val="en-US"/>
              </w:rPr>
              <w:t xml:space="preserve">Lập hồ sơ </w:t>
            </w:r>
            <w:r>
              <w:rPr>
                <w:lang w:val="en-US"/>
              </w:rPr>
              <w:t xml:space="preserve">Cấp CTS </w:t>
            </w:r>
            <w:r w:rsidR="0075288E">
              <w:rPr>
                <w:szCs w:val="26"/>
              </w:rPr>
              <w:t>cá nhân</w:t>
            </w:r>
            <w:r>
              <w:rPr>
                <w:lang w:val="en-US"/>
              </w:rPr>
              <w:t>].</w:t>
            </w:r>
          </w:p>
          <w:p w14:paraId="061C63C4" w14:textId="77777777" w:rsidR="005B6E08" w:rsidRPr="001D6E5E" w:rsidRDefault="005B6E08" w:rsidP="00843B83">
            <w:pPr>
              <w:pStyle w:val="ListParagraph"/>
              <w:numPr>
                <w:ilvl w:val="0"/>
                <w:numId w:val="128"/>
              </w:numPr>
              <w:spacing w:before="120" w:after="120"/>
            </w:pPr>
            <w:r>
              <w:rPr>
                <w:lang w:val="en-US"/>
              </w:rPr>
              <w:t>Hệ thống hiển thị khung nội dung biểu mẫu trực tuyến với danh sách chứng thư số được chọn.</w:t>
            </w:r>
          </w:p>
          <w:p w14:paraId="0A2C1466" w14:textId="77777777" w:rsidR="005B6E08" w:rsidRPr="00801DFF" w:rsidRDefault="005B6E08" w:rsidP="00843B83">
            <w:pPr>
              <w:pStyle w:val="ListParagraph"/>
              <w:numPr>
                <w:ilvl w:val="0"/>
                <w:numId w:val="128"/>
              </w:numPr>
              <w:spacing w:before="120" w:after="120"/>
            </w:pPr>
            <w:r>
              <w:rPr>
                <w:lang w:val="en-US"/>
              </w:rPr>
              <w:t>Cơ quan, tổ chức bổ sung thông tin đầy đủ để nộp hồ sơ.</w:t>
            </w:r>
          </w:p>
          <w:p w14:paraId="58173763" w14:textId="61FAB053" w:rsidR="005B6E08" w:rsidRDefault="005B6E08" w:rsidP="005B6E08">
            <w:pPr>
              <w:spacing w:before="120" w:after="120" w:line="276" w:lineRule="auto"/>
            </w:pPr>
            <w:r>
              <w:lastRenderedPageBreak/>
              <w:t>6. Không nhập đầy đủ thông tin theo biểu mẫu trực tuyến yêu cầu</w:t>
            </w:r>
          </w:p>
          <w:p w14:paraId="79BEBEFE" w14:textId="77777777" w:rsidR="005B6E08" w:rsidRPr="008665FA" w:rsidRDefault="005B6E08" w:rsidP="00843B83">
            <w:pPr>
              <w:pStyle w:val="ListParagraph"/>
              <w:numPr>
                <w:ilvl w:val="0"/>
                <w:numId w:val="128"/>
              </w:numPr>
            </w:pPr>
            <w:r>
              <w:t xml:space="preserve">Nếu cơ quan, tổ chức không nhập đầy đủ thông tin theo </w:t>
            </w:r>
            <w:r>
              <w:rPr>
                <w:lang w:val="en-US"/>
              </w:rPr>
              <w:t>biểu mẫu trực tuyến</w:t>
            </w:r>
            <w:r>
              <w:t xml:space="preserve"> yêu cầu thì </w:t>
            </w:r>
            <w:r>
              <w:rPr>
                <w:lang w:val="en-US"/>
              </w:rPr>
              <w:t xml:space="preserve">khi </w:t>
            </w:r>
            <w:r>
              <w:t>nhấn chọn [Thực hiện bước tiếp theo] sẽ không thực hiện được, và hệ thống yêu cầu nhập đầy đủ</w:t>
            </w:r>
            <w:r>
              <w:rPr>
                <w:lang w:val="en-US"/>
              </w:rPr>
              <w:t>.</w:t>
            </w:r>
          </w:p>
          <w:p w14:paraId="4EA1CC48" w14:textId="77777777" w:rsidR="008665FA" w:rsidRDefault="008665FA" w:rsidP="008665FA">
            <w:r>
              <w:t>7. Nhấn nút [Lưu lại và nộp sau]:</w:t>
            </w:r>
          </w:p>
          <w:p w14:paraId="7B3F8585" w14:textId="77777777" w:rsidR="008665FA" w:rsidRPr="008665FA" w:rsidRDefault="008665FA" w:rsidP="00843B83">
            <w:pPr>
              <w:pStyle w:val="ListParagraph"/>
              <w:numPr>
                <w:ilvl w:val="0"/>
                <w:numId w:val="212"/>
              </w:numPr>
            </w:pPr>
            <w:r>
              <w:rPr>
                <w:lang w:val="en-US"/>
              </w:rPr>
              <w:t>Nếu Cơ quan, tổ chức nhấn vào nút [Lưu lại và nộp sau], hồ sơ sẽ được lưu lại ở trạng thái [Dự thảo] và không gửi cho Cục CTSBMTT.</w:t>
            </w:r>
          </w:p>
          <w:p w14:paraId="7870090C" w14:textId="23067D38" w:rsidR="008665FA" w:rsidRPr="00512B7B" w:rsidRDefault="008665FA" w:rsidP="00843B83">
            <w:pPr>
              <w:pStyle w:val="ListParagraph"/>
              <w:numPr>
                <w:ilvl w:val="0"/>
                <w:numId w:val="212"/>
              </w:numPr>
            </w:pPr>
            <w:r>
              <w:rPr>
                <w:lang w:val="en-US"/>
              </w:rPr>
              <w:t>Cơ quan, tổ chức có thể nhấn vào nút [Chỉnh sửa] hồ sơ ở trạng thái [Dự thảo] để chỉnh sửa hồ sơ hoàn chỉnh.</w:t>
            </w:r>
          </w:p>
        </w:tc>
      </w:tr>
      <w:tr w:rsidR="00F97101" w:rsidRPr="003545C7" w14:paraId="22E9606E"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33E2A4C" w14:textId="6341C59B" w:rsidR="00F97101" w:rsidRPr="003545C7" w:rsidRDefault="00F97101" w:rsidP="004974DD">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sidR="00512B7B" w:rsidRPr="0087719A">
              <w:t xml:space="preserve">Hệ thống chuyển tới trang </w:t>
            </w:r>
            <w:r w:rsidR="00512B7B">
              <w:t>[</w:t>
            </w:r>
            <w:r w:rsidR="00512B7B" w:rsidRPr="0087719A">
              <w:t>Quản lý hồ sơ</w:t>
            </w:r>
            <w:r w:rsidR="00512B7B">
              <w:t>].</w:t>
            </w:r>
          </w:p>
        </w:tc>
      </w:tr>
      <w:tr w:rsidR="00F97101" w:rsidRPr="003545C7" w14:paraId="222F466F"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E2525FD" w14:textId="77777777" w:rsidR="00F97101" w:rsidRPr="003545C7" w:rsidRDefault="00F97101" w:rsidP="004974DD">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39DEE2E1" w14:textId="77777777" w:rsidR="00F97101" w:rsidRDefault="00F97101" w:rsidP="00E45365"/>
    <w:p w14:paraId="2AB4BEE6" w14:textId="77777777" w:rsidR="001C1BD7" w:rsidRDefault="001C1BD7" w:rsidP="001C1BD7"/>
    <w:p w14:paraId="50BAA08E" w14:textId="04D736AA" w:rsidR="00D37E78" w:rsidRDefault="00D37E78" w:rsidP="00D37E78">
      <w:pPr>
        <w:pStyle w:val="Heading4"/>
      </w:pPr>
      <w:r>
        <w:t>Nộp hồ sơ Cấp chứng thư số tổ chức</w:t>
      </w:r>
    </w:p>
    <w:p w14:paraId="3CA2D26C" w14:textId="77777777" w:rsidR="005649CF" w:rsidRDefault="005649CF" w:rsidP="005649CF">
      <w:pPr>
        <w:keepNext/>
      </w:pPr>
      <w:r>
        <w:rPr>
          <w:noProof/>
        </w:rPr>
        <w:drawing>
          <wp:inline distT="0" distB="0" distL="0" distR="0" wp14:anchorId="220C11CC" wp14:editId="0B6C4701">
            <wp:extent cx="5591175" cy="4235793"/>
            <wp:effectExtent l="19050" t="19050" r="952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5644" cy="4239178"/>
                    </a:xfrm>
                    <a:prstGeom prst="rect">
                      <a:avLst/>
                    </a:prstGeom>
                    <a:ln>
                      <a:solidFill>
                        <a:schemeClr val="accent1"/>
                      </a:solidFill>
                    </a:ln>
                  </pic:spPr>
                </pic:pic>
              </a:graphicData>
            </a:graphic>
          </wp:inline>
        </w:drawing>
      </w:r>
    </w:p>
    <w:p w14:paraId="1D60956A" w14:textId="0B11C0B6" w:rsidR="005649CF" w:rsidRPr="005649CF" w:rsidRDefault="005649CF"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8</w:t>
        </w:r>
      </w:fldSimple>
      <w:r>
        <w:t>: Giao diện eForm nộp hồ sơ Cấp chứng thư số cho tổ chức (khi chưa chọn tổ chức)</w:t>
      </w:r>
    </w:p>
    <w:p w14:paraId="79342C65" w14:textId="77777777" w:rsidR="0075434F" w:rsidRDefault="0075434F" w:rsidP="0075434F">
      <w:pPr>
        <w:keepNext/>
      </w:pPr>
      <w:r>
        <w:rPr>
          <w:noProof/>
        </w:rPr>
        <w:lastRenderedPageBreak/>
        <w:drawing>
          <wp:inline distT="0" distB="0" distL="0" distR="0" wp14:anchorId="13FC8358" wp14:editId="7B05C8DD">
            <wp:extent cx="5629275" cy="4703091"/>
            <wp:effectExtent l="19050" t="19050" r="9525"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1606" cy="4705038"/>
                    </a:xfrm>
                    <a:prstGeom prst="rect">
                      <a:avLst/>
                    </a:prstGeom>
                    <a:ln>
                      <a:solidFill>
                        <a:schemeClr val="accent1"/>
                      </a:solidFill>
                    </a:ln>
                  </pic:spPr>
                </pic:pic>
              </a:graphicData>
            </a:graphic>
          </wp:inline>
        </w:drawing>
      </w:r>
    </w:p>
    <w:p w14:paraId="729EE990" w14:textId="13F11073" w:rsidR="0075434F" w:rsidRDefault="0075434F"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9</w:t>
        </w:r>
      </w:fldSimple>
      <w:r>
        <w:t>: Giao diện eForm nộp hồ sơ Cấp chứng thư số cho tổ chức</w:t>
      </w:r>
      <w:r w:rsidR="005649CF">
        <w:t xml:space="preserve"> (sau khi đã chọn tổ chức)</w:t>
      </w:r>
    </w:p>
    <w:p w14:paraId="22DEE729" w14:textId="77777777" w:rsidR="005649CF" w:rsidRDefault="005649CF" w:rsidP="005649CF">
      <w:pPr>
        <w:keepNext/>
      </w:pPr>
      <w:r>
        <w:rPr>
          <w:noProof/>
        </w:rPr>
        <w:drawing>
          <wp:inline distT="0" distB="0" distL="0" distR="0" wp14:anchorId="5B414A52" wp14:editId="7A658206">
            <wp:extent cx="5600700" cy="1871089"/>
            <wp:effectExtent l="19050" t="19050" r="1905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A87592.tmp"/>
                    <pic:cNvPicPr/>
                  </pic:nvPicPr>
                  <pic:blipFill>
                    <a:blip r:embed="rId75">
                      <a:extLst>
                        <a:ext uri="{28A0092B-C50C-407E-A947-70E740481C1C}">
                          <a14:useLocalDpi xmlns:a14="http://schemas.microsoft.com/office/drawing/2010/main" val="0"/>
                        </a:ext>
                      </a:extLst>
                    </a:blip>
                    <a:stretch>
                      <a:fillRect/>
                    </a:stretch>
                  </pic:blipFill>
                  <pic:spPr>
                    <a:xfrm>
                      <a:off x="0" y="0"/>
                      <a:ext cx="5626992" cy="1879873"/>
                    </a:xfrm>
                    <a:prstGeom prst="rect">
                      <a:avLst/>
                    </a:prstGeom>
                    <a:ln>
                      <a:solidFill>
                        <a:schemeClr val="accent1"/>
                      </a:solidFill>
                    </a:ln>
                  </pic:spPr>
                </pic:pic>
              </a:graphicData>
            </a:graphic>
          </wp:inline>
        </w:drawing>
      </w:r>
    </w:p>
    <w:p w14:paraId="3D0F1FEC" w14:textId="68D885D2" w:rsidR="005649CF" w:rsidRDefault="005649CF"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10</w:t>
        </w:r>
      </w:fldSimple>
      <w:r>
        <w:t>: Giao diện hiển thị danh sách các tổ chức để nộp hồ sơ cấp chứng thư số</w:t>
      </w:r>
    </w:p>
    <w:p w14:paraId="57F5FAA7" w14:textId="77777777" w:rsidR="001805B0" w:rsidRPr="001805B0" w:rsidRDefault="001805B0" w:rsidP="001805B0"/>
    <w:p w14:paraId="22AE5B47" w14:textId="77777777" w:rsidR="00D37E78" w:rsidRDefault="00D37E78" w:rsidP="00941B88">
      <w:pPr>
        <w:pStyle w:val="UCName"/>
      </w:pPr>
      <w:bookmarkStart w:id="65" w:name="_Ref21019471"/>
      <w:bookmarkStart w:id="66" w:name="_Ref21019474"/>
      <w:bookmarkStart w:id="67" w:name="_Toc22744080"/>
      <w:r>
        <w:t>Nộp hồ sơ cấp chứng thư số tổ chức</w:t>
      </w:r>
      <w:bookmarkEnd w:id="65"/>
      <w:bookmarkEnd w:id="66"/>
      <w:bookmarkEnd w:id="67"/>
    </w:p>
    <w:tbl>
      <w:tblPr>
        <w:tblW w:w="5000" w:type="pct"/>
        <w:tblLook w:val="0000" w:firstRow="0" w:lastRow="0" w:firstColumn="0" w:lastColumn="0" w:noHBand="0" w:noVBand="0"/>
      </w:tblPr>
      <w:tblGrid>
        <w:gridCol w:w="5664"/>
        <w:gridCol w:w="3353"/>
      </w:tblGrid>
      <w:tr w:rsidR="004974DD" w:rsidRPr="003545C7" w14:paraId="4CFD996A" w14:textId="77777777" w:rsidTr="004974DD">
        <w:tc>
          <w:tcPr>
            <w:tcW w:w="3141" w:type="pct"/>
            <w:tcBorders>
              <w:top w:val="single" w:sz="4" w:space="0" w:color="000000"/>
              <w:left w:val="single" w:sz="4" w:space="0" w:color="000000"/>
              <w:bottom w:val="single" w:sz="4" w:space="0" w:color="000000"/>
            </w:tcBorders>
            <w:shd w:val="clear" w:color="auto" w:fill="auto"/>
          </w:tcPr>
          <w:p w14:paraId="0B967C65" w14:textId="79C91132" w:rsidR="004974DD" w:rsidRPr="003545C7" w:rsidRDefault="004974DD" w:rsidP="004974DD">
            <w:pPr>
              <w:spacing w:before="60" w:line="276" w:lineRule="auto"/>
              <w:rPr>
                <w:szCs w:val="26"/>
              </w:rPr>
            </w:pPr>
            <w:r w:rsidRPr="003545C7">
              <w:rPr>
                <w:b/>
                <w:szCs w:val="26"/>
              </w:rPr>
              <w:t>Tên Usecase:</w:t>
            </w:r>
            <w:r w:rsidRPr="003545C7">
              <w:rPr>
                <w:szCs w:val="26"/>
              </w:rPr>
              <w:t xml:space="preserve"> </w:t>
            </w:r>
            <w:r>
              <w:t>Nộp hồ sơ cấp chứng thư số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272EE46B" w14:textId="77777777" w:rsidR="004974DD" w:rsidRPr="003545C7" w:rsidRDefault="004974DD" w:rsidP="004974DD">
            <w:pPr>
              <w:snapToGrid w:val="0"/>
              <w:spacing w:before="60" w:line="276" w:lineRule="auto"/>
              <w:rPr>
                <w:szCs w:val="26"/>
              </w:rPr>
            </w:pPr>
            <w:r w:rsidRPr="003545C7">
              <w:rPr>
                <w:b/>
                <w:szCs w:val="26"/>
              </w:rPr>
              <w:t>Mức độ BMT:</w:t>
            </w:r>
            <w:r w:rsidRPr="003545C7">
              <w:rPr>
                <w:szCs w:val="26"/>
              </w:rPr>
              <w:t xml:space="preserve"> B</w:t>
            </w:r>
          </w:p>
        </w:tc>
      </w:tr>
      <w:tr w:rsidR="004974DD" w:rsidRPr="003545C7" w14:paraId="24537DE0" w14:textId="77777777" w:rsidTr="004974DD">
        <w:tc>
          <w:tcPr>
            <w:tcW w:w="3141" w:type="pct"/>
            <w:tcBorders>
              <w:top w:val="single" w:sz="4" w:space="0" w:color="000000"/>
              <w:left w:val="single" w:sz="4" w:space="0" w:color="000000"/>
              <w:bottom w:val="single" w:sz="4" w:space="0" w:color="000000"/>
            </w:tcBorders>
            <w:shd w:val="clear" w:color="auto" w:fill="auto"/>
          </w:tcPr>
          <w:p w14:paraId="37F3485B" w14:textId="39550500" w:rsidR="004974DD" w:rsidRPr="004726BD" w:rsidRDefault="004974DD" w:rsidP="004974DD">
            <w:pPr>
              <w:snapToGrid w:val="0"/>
              <w:spacing w:before="60" w:line="276" w:lineRule="auto"/>
              <w:rPr>
                <w:szCs w:val="26"/>
              </w:rPr>
            </w:pPr>
            <w:r w:rsidRPr="003545C7">
              <w:rPr>
                <w:b/>
                <w:szCs w:val="26"/>
              </w:rPr>
              <w:t>Tác nhân chính:</w:t>
            </w:r>
            <w:r w:rsidRPr="004726BD">
              <w:rPr>
                <w:szCs w:val="26"/>
              </w:rPr>
              <w:t xml:space="preserve"> </w:t>
            </w:r>
            <w:r>
              <w:t>Cơ quan,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0B2BA487" w14:textId="77777777" w:rsidR="004974DD" w:rsidRPr="003545C7" w:rsidRDefault="004974DD" w:rsidP="004974DD">
            <w:pPr>
              <w:snapToGrid w:val="0"/>
              <w:spacing w:before="60" w:line="276" w:lineRule="auto"/>
              <w:rPr>
                <w:szCs w:val="26"/>
              </w:rPr>
            </w:pPr>
            <w:r w:rsidRPr="003545C7">
              <w:rPr>
                <w:b/>
                <w:szCs w:val="26"/>
              </w:rPr>
              <w:t xml:space="preserve">Tác nhân phụ: </w:t>
            </w:r>
            <w:r w:rsidRPr="003545C7">
              <w:rPr>
                <w:szCs w:val="26"/>
              </w:rPr>
              <w:t>Hệ thống</w:t>
            </w:r>
          </w:p>
        </w:tc>
      </w:tr>
      <w:tr w:rsidR="004974DD" w:rsidRPr="003545C7" w14:paraId="47EF9314"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210C202" w14:textId="2FC23515" w:rsidR="004974DD" w:rsidRPr="004726BD" w:rsidRDefault="004974DD" w:rsidP="004974DD">
            <w:pPr>
              <w:spacing w:before="60" w:line="276" w:lineRule="auto"/>
              <w:rPr>
                <w:szCs w:val="26"/>
              </w:rPr>
            </w:pPr>
            <w:r w:rsidRPr="003545C7">
              <w:rPr>
                <w:b/>
                <w:szCs w:val="26"/>
              </w:rPr>
              <w:lastRenderedPageBreak/>
              <w:t>Mô tả Usecase:</w:t>
            </w:r>
            <w:r w:rsidRPr="004726BD">
              <w:rPr>
                <w:szCs w:val="26"/>
              </w:rPr>
              <w:t xml:space="preserve"> </w:t>
            </w:r>
            <w:r>
              <w:t>Cơ quan, tổ chức nộp hồ sơ cấp chứng thư số tổ chức</w:t>
            </w:r>
          </w:p>
        </w:tc>
      </w:tr>
      <w:tr w:rsidR="007133B6" w:rsidRPr="003545C7" w14:paraId="52313767"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CEA43A0" w14:textId="62177C4E" w:rsidR="007133B6" w:rsidRPr="004726BD" w:rsidRDefault="007133B6" w:rsidP="007133B6">
            <w:pPr>
              <w:snapToGrid w:val="0"/>
              <w:spacing w:before="60" w:line="276" w:lineRule="auto"/>
              <w:rPr>
                <w:szCs w:val="26"/>
              </w:rPr>
            </w:pPr>
            <w:r w:rsidRPr="003545C7">
              <w:rPr>
                <w:b/>
                <w:szCs w:val="26"/>
              </w:rPr>
              <w:t>Điều kiện để bắt đầu Usecase:</w:t>
            </w:r>
            <w:r w:rsidRPr="004726BD">
              <w:rPr>
                <w:szCs w:val="26"/>
              </w:rPr>
              <w:t xml:space="preserve"> </w:t>
            </w:r>
            <w:r>
              <w:t>Cơ quan, tổ chức đăng nhập thành công vào hệ thống</w:t>
            </w:r>
          </w:p>
        </w:tc>
      </w:tr>
      <w:tr w:rsidR="007133B6" w:rsidRPr="003545C7" w14:paraId="0E194DA9"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52741EF" w14:textId="7BA05287" w:rsidR="007133B6" w:rsidRPr="004726BD" w:rsidRDefault="007133B6" w:rsidP="007133B6">
            <w:pPr>
              <w:snapToGrid w:val="0"/>
              <w:spacing w:before="60" w:line="276" w:lineRule="auto"/>
              <w:rPr>
                <w:szCs w:val="26"/>
              </w:rPr>
            </w:pPr>
            <w:r w:rsidRPr="003545C7">
              <w:rPr>
                <w:b/>
                <w:szCs w:val="26"/>
              </w:rPr>
              <w:t>Điều kiện để kết thúc Usecase:</w:t>
            </w:r>
            <w:r w:rsidRPr="004726BD">
              <w:rPr>
                <w:szCs w:val="26"/>
              </w:rPr>
              <w:t xml:space="preserve"> </w:t>
            </w:r>
            <w:r>
              <w:t>Cơ quan, tổ chức nộp hồ sơ thành công</w:t>
            </w:r>
          </w:p>
        </w:tc>
      </w:tr>
      <w:tr w:rsidR="004974DD" w:rsidRPr="003545C7" w14:paraId="6D9F8237"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BC50C15" w14:textId="77777777" w:rsidR="004974DD" w:rsidRPr="003545C7" w:rsidRDefault="004974DD" w:rsidP="004974DD">
            <w:pPr>
              <w:snapToGrid w:val="0"/>
              <w:spacing w:before="60" w:line="276" w:lineRule="auto"/>
              <w:rPr>
                <w:b/>
                <w:szCs w:val="26"/>
              </w:rPr>
            </w:pPr>
            <w:r w:rsidRPr="003545C7">
              <w:rPr>
                <w:b/>
                <w:szCs w:val="26"/>
              </w:rPr>
              <w:t>Trình tự các sự kiện trong quá trình hoạt động của Usecase:</w:t>
            </w:r>
          </w:p>
          <w:p w14:paraId="17BD71E4" w14:textId="7651FA85" w:rsidR="004974DD" w:rsidRPr="0087719A" w:rsidRDefault="004974DD" w:rsidP="00843B83">
            <w:pPr>
              <w:pStyle w:val="ListParagraph"/>
              <w:numPr>
                <w:ilvl w:val="0"/>
                <w:numId w:val="127"/>
              </w:numPr>
              <w:spacing w:line="360" w:lineRule="auto"/>
            </w:pPr>
            <w:r>
              <w:t>Cơ quan, tổ chức</w:t>
            </w:r>
            <w:r w:rsidRPr="0087719A">
              <w:t xml:space="preserve"> chọn thủ tục Cấp chứng thư số cho </w:t>
            </w:r>
            <w:r>
              <w:rPr>
                <w:lang w:val="en-US"/>
              </w:rPr>
              <w:t>tổ chức</w:t>
            </w:r>
            <w:r w:rsidRPr="0087719A">
              <w:rPr>
                <w:lang w:val="en-US"/>
              </w:rPr>
              <w:t xml:space="preserve">, </w:t>
            </w:r>
            <w:r>
              <w:rPr>
                <w:lang w:val="en-US"/>
              </w:rPr>
              <w:t>h</w:t>
            </w:r>
            <w:r w:rsidRPr="0087719A">
              <w:t>ệ thống hiển thị biểu mẫu trực tuyến để nhập thông tin</w:t>
            </w:r>
            <w:r>
              <w:rPr>
                <w:lang w:val="en-US"/>
              </w:rPr>
              <w:t>.</w:t>
            </w:r>
          </w:p>
          <w:p w14:paraId="59C70767" w14:textId="4204AE89" w:rsidR="004974DD" w:rsidRPr="0087719A" w:rsidRDefault="004974DD" w:rsidP="00843B83">
            <w:pPr>
              <w:pStyle w:val="ListParagraph"/>
              <w:numPr>
                <w:ilvl w:val="0"/>
                <w:numId w:val="127"/>
              </w:numPr>
              <w:spacing w:line="360" w:lineRule="auto"/>
            </w:pPr>
            <w:r>
              <w:t>Cơ quan, tổ chức</w:t>
            </w:r>
            <w:r w:rsidRPr="0087719A">
              <w:t xml:space="preserve"> nhập các thông tin theo yêu cầu</w:t>
            </w:r>
            <w:r w:rsidRPr="0087719A">
              <w:rPr>
                <w:lang w:val="en-US"/>
              </w:rPr>
              <w:t xml:space="preserve"> và </w:t>
            </w:r>
            <w:r>
              <w:rPr>
                <w:lang w:val="en-US"/>
              </w:rPr>
              <w:t xml:space="preserve">nhấn </w:t>
            </w:r>
            <w:r w:rsidRPr="0087719A">
              <w:rPr>
                <w:lang w:val="en-US"/>
              </w:rPr>
              <w:t xml:space="preserve">chọn [Chọn </w:t>
            </w:r>
            <w:r>
              <w:rPr>
                <w:lang w:val="en-US"/>
              </w:rPr>
              <w:t>tổ chức</w:t>
            </w:r>
            <w:r w:rsidRPr="0087719A">
              <w:rPr>
                <w:lang w:val="en-US"/>
              </w:rPr>
              <w:t xml:space="preserve">] để </w:t>
            </w:r>
            <w:r w:rsidRPr="0087719A">
              <w:t>chọn danh sách các</w:t>
            </w:r>
            <w:r>
              <w:rPr>
                <w:lang w:val="en-US"/>
              </w:rPr>
              <w:t xml:space="preserve"> tổ chức cần xin</w:t>
            </w:r>
            <w:r w:rsidRPr="0087719A">
              <w:t xml:space="preserve"> cấp</w:t>
            </w:r>
            <w:r>
              <w:rPr>
                <w:lang w:val="en-US"/>
              </w:rPr>
              <w:t xml:space="preserve"> chứng thư số.</w:t>
            </w:r>
          </w:p>
          <w:p w14:paraId="4373D083" w14:textId="77777777" w:rsidR="004974DD" w:rsidRPr="0087719A" w:rsidRDefault="004974DD" w:rsidP="00843B83">
            <w:pPr>
              <w:pStyle w:val="ListParagraph"/>
              <w:numPr>
                <w:ilvl w:val="0"/>
                <w:numId w:val="127"/>
              </w:numPr>
              <w:spacing w:line="360" w:lineRule="auto"/>
            </w:pPr>
            <w:r>
              <w:rPr>
                <w:lang w:val="en-US"/>
              </w:rPr>
              <w:t>Hệ thống sẽ hiển thị danh sách các tổ chức hiện có. Hệ thống chỉ hiển thị thông tin tổ chức hiện đang đăng nhập và các tổ chức cấp dưới, các tổ chức thuộc quyền hạn đăng ký hồ sơ.</w:t>
            </w:r>
          </w:p>
          <w:p w14:paraId="4D13001D" w14:textId="17071F6D" w:rsidR="004974DD" w:rsidRPr="0087719A" w:rsidRDefault="004974DD" w:rsidP="00843B83">
            <w:pPr>
              <w:pStyle w:val="ListParagraph"/>
              <w:numPr>
                <w:ilvl w:val="0"/>
                <w:numId w:val="127"/>
              </w:numPr>
              <w:spacing w:line="360" w:lineRule="auto"/>
            </w:pPr>
            <w:r>
              <w:t>Cơ quan, tổ chức</w:t>
            </w:r>
            <w:r>
              <w:rPr>
                <w:lang w:val="en-US"/>
              </w:rPr>
              <w:t xml:space="preserve"> chọn các tổ chức và</w:t>
            </w:r>
            <w:r w:rsidRPr="0087719A">
              <w:t xml:space="preserve"> nhấn nút </w:t>
            </w:r>
            <w:r>
              <w:rPr>
                <w:lang w:val="en-US"/>
              </w:rPr>
              <w:t>[</w:t>
            </w:r>
            <w:r w:rsidRPr="0087719A">
              <w:t>L</w:t>
            </w:r>
            <w:r>
              <w:rPr>
                <w:lang w:val="en-US"/>
              </w:rPr>
              <w:t>ựa chọn</w:t>
            </w:r>
            <w:r w:rsidRPr="0087719A">
              <w:t xml:space="preserve"> </w:t>
            </w:r>
            <w:r>
              <w:rPr>
                <w:lang w:val="en-US"/>
              </w:rPr>
              <w:t xml:space="preserve">tổ chức cấp CTS], hệ thống sẽ cập nhật danh sách tổ chức đã chọn vào </w:t>
            </w:r>
            <w:r w:rsidRPr="0087719A">
              <w:t>biểu mẫu trực tuyến</w:t>
            </w:r>
            <w:r>
              <w:rPr>
                <w:lang w:val="en-US"/>
              </w:rPr>
              <w:t>.</w:t>
            </w:r>
          </w:p>
          <w:p w14:paraId="6CF84029" w14:textId="7D838150" w:rsidR="004974DD" w:rsidRPr="0087719A" w:rsidRDefault="004974DD" w:rsidP="00843B83">
            <w:pPr>
              <w:pStyle w:val="ListParagraph"/>
              <w:numPr>
                <w:ilvl w:val="0"/>
                <w:numId w:val="127"/>
              </w:numPr>
              <w:spacing w:line="360" w:lineRule="auto"/>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0AC246C1" w14:textId="77777777" w:rsidR="004974DD" w:rsidRPr="0087719A" w:rsidRDefault="004974DD" w:rsidP="00843B83">
            <w:pPr>
              <w:pStyle w:val="ListParagraph"/>
              <w:numPr>
                <w:ilvl w:val="0"/>
                <w:numId w:val="127"/>
              </w:numPr>
              <w:spacing w:line="360" w:lineRule="auto"/>
            </w:pPr>
            <w:r w:rsidRPr="0087719A">
              <w:t xml:space="preserve">Hệ thống hiển thị danh sách các giấy tờ đính kèm theo yêu cầu của </w:t>
            </w:r>
            <w:r>
              <w:rPr>
                <w:lang w:val="en-US"/>
              </w:rPr>
              <w:t>dịch vụ đang chọn.</w:t>
            </w:r>
          </w:p>
          <w:p w14:paraId="5A211648" w14:textId="58F5A252" w:rsidR="004974DD" w:rsidRPr="0087719A" w:rsidRDefault="004974DD" w:rsidP="00843B83">
            <w:pPr>
              <w:pStyle w:val="ListParagraph"/>
              <w:numPr>
                <w:ilvl w:val="0"/>
                <w:numId w:val="127"/>
              </w:numPr>
              <w:spacing w:line="360" w:lineRule="auto"/>
            </w:pPr>
            <w:r>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42609C87" w14:textId="6260FBD4" w:rsidR="004974DD" w:rsidRPr="0087719A" w:rsidRDefault="004974DD" w:rsidP="00843B83">
            <w:pPr>
              <w:pStyle w:val="ListParagraph"/>
              <w:numPr>
                <w:ilvl w:val="0"/>
                <w:numId w:val="127"/>
              </w:numPr>
              <w:spacing w:line="360" w:lineRule="auto"/>
            </w:pPr>
            <w:r>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0F61AEC1" w14:textId="77777777" w:rsidR="004974DD" w:rsidRPr="0087719A" w:rsidRDefault="004974DD" w:rsidP="00843B83">
            <w:pPr>
              <w:pStyle w:val="ListParagraph"/>
              <w:numPr>
                <w:ilvl w:val="0"/>
                <w:numId w:val="127"/>
              </w:numPr>
              <w:spacing w:line="360" w:lineRule="auto"/>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516D6A9A" w14:textId="7EB81030" w:rsidR="004974DD" w:rsidRPr="004974DD" w:rsidRDefault="004974DD" w:rsidP="00843B83">
            <w:pPr>
              <w:pStyle w:val="ListParagraph"/>
              <w:numPr>
                <w:ilvl w:val="0"/>
                <w:numId w:val="127"/>
              </w:numPr>
              <w:spacing w:line="360" w:lineRule="auto"/>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4974DD" w:rsidRPr="003545C7" w14:paraId="692B77CB"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B5363E1" w14:textId="6BDDC710" w:rsidR="004974DD" w:rsidRPr="004726BD" w:rsidRDefault="004974DD" w:rsidP="004974DD">
            <w:pPr>
              <w:snapToGrid w:val="0"/>
              <w:spacing w:before="60" w:line="276" w:lineRule="auto"/>
              <w:rPr>
                <w:szCs w:val="26"/>
              </w:rPr>
            </w:pPr>
            <w:r w:rsidRPr="003545C7">
              <w:rPr>
                <w:b/>
                <w:szCs w:val="26"/>
              </w:rPr>
              <w:t>Hoàn cảnh sử dụng thành công cơ bản:</w:t>
            </w:r>
            <w:r w:rsidRPr="004726BD">
              <w:rPr>
                <w:szCs w:val="26"/>
              </w:rPr>
              <w:t xml:space="preserve"> </w:t>
            </w:r>
            <w:r>
              <w:rPr>
                <w:szCs w:val="26"/>
              </w:rPr>
              <w:t>Hệ thống hiển thị có hồ sơ Cấp chứng thư số vừa nộp.</w:t>
            </w:r>
          </w:p>
        </w:tc>
      </w:tr>
      <w:tr w:rsidR="004974DD" w:rsidRPr="003545C7" w14:paraId="59A7659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BB69C28" w14:textId="4329AD6A" w:rsidR="004974DD" w:rsidRDefault="004974DD" w:rsidP="004974DD">
            <w:pPr>
              <w:snapToGrid w:val="0"/>
              <w:spacing w:before="60" w:line="276" w:lineRule="auto"/>
              <w:rPr>
                <w:szCs w:val="26"/>
              </w:rPr>
            </w:pPr>
            <w:r w:rsidRPr="003545C7">
              <w:rPr>
                <w:b/>
                <w:szCs w:val="26"/>
              </w:rPr>
              <w:t>Hoàn cảnh sử dụng phụ (thay thế) trong trường hợ</w:t>
            </w:r>
            <w:r>
              <w:rPr>
                <w:b/>
                <w:szCs w:val="26"/>
              </w:rPr>
              <w:t>p không thành công:</w:t>
            </w:r>
            <w:r w:rsidRPr="005B3632">
              <w:rPr>
                <w:szCs w:val="26"/>
              </w:rPr>
              <w:t xml:space="preserve"> </w:t>
            </w:r>
          </w:p>
          <w:p w14:paraId="354D6867" w14:textId="5FDB0FCB" w:rsidR="00F971BE" w:rsidRPr="00512B7B" w:rsidRDefault="00F971BE" w:rsidP="00F971BE">
            <w:pPr>
              <w:spacing w:line="276" w:lineRule="auto"/>
            </w:pPr>
            <w:r w:rsidRPr="00512B7B">
              <w:t xml:space="preserve">1. </w:t>
            </w:r>
            <w:r>
              <w:t>Thêm mới</w:t>
            </w:r>
            <w:r w:rsidRPr="00512B7B">
              <w:t xml:space="preserve"> </w:t>
            </w:r>
            <w:r>
              <w:t>cơ quan, tổ chức</w:t>
            </w:r>
            <w:r w:rsidRPr="00512B7B">
              <w:t xml:space="preserve"> cần cấp CTS để chọn:</w:t>
            </w:r>
          </w:p>
          <w:p w14:paraId="75AB124E" w14:textId="3EA59A95" w:rsidR="00F971BE" w:rsidRPr="00A510A4" w:rsidRDefault="00F971BE" w:rsidP="00843B83">
            <w:pPr>
              <w:pStyle w:val="ListParagraph"/>
              <w:numPr>
                <w:ilvl w:val="0"/>
                <w:numId w:val="128"/>
              </w:numPr>
            </w:pPr>
            <w:r>
              <w:t xml:space="preserve">Nếu cơ quan, tổ chức </w:t>
            </w:r>
            <w:r>
              <w:rPr>
                <w:lang w:val="en-US"/>
              </w:rPr>
              <w:t xml:space="preserve">cần đăng ký CTS </w:t>
            </w:r>
            <w:r>
              <w:t>chưa có thông tin trong cây danh mục tổ chức</w:t>
            </w:r>
            <w:r>
              <w:rPr>
                <w:lang w:val="en-US"/>
              </w:rPr>
              <w:t>, cơ quan, tại màn hình chọn cơ quan, tổ chức để cập nhật vào danh sách trong biểu mẫu trực tuyến, đơn vị</w:t>
            </w:r>
            <w:r w:rsidRPr="0087719A">
              <w:t xml:space="preserve"> </w:t>
            </w:r>
            <w:r>
              <w:rPr>
                <w:lang w:val="en-US"/>
              </w:rPr>
              <w:t xml:space="preserve">chọn [Thêm mới] để </w:t>
            </w:r>
            <w:r w:rsidRPr="0087719A">
              <w:t xml:space="preserve">thêm mới </w:t>
            </w:r>
            <w:r>
              <w:rPr>
                <w:lang w:val="en-US"/>
              </w:rPr>
              <w:t>thông tin</w:t>
            </w:r>
            <w:r w:rsidRPr="0087719A">
              <w:t xml:space="preserve"> </w:t>
            </w:r>
            <w:r>
              <w:t>cơ quan, tổ chức</w:t>
            </w:r>
            <w:r>
              <w:rPr>
                <w:lang w:val="en-US"/>
              </w:rPr>
              <w:t>.</w:t>
            </w:r>
          </w:p>
          <w:p w14:paraId="3EEA20D7" w14:textId="1DE9021F" w:rsidR="00F971BE" w:rsidRPr="00A510A4" w:rsidRDefault="00F971BE" w:rsidP="00843B83">
            <w:pPr>
              <w:pStyle w:val="ListParagraph"/>
              <w:numPr>
                <w:ilvl w:val="0"/>
                <w:numId w:val="128"/>
              </w:numPr>
            </w:pPr>
            <w:r>
              <w:rPr>
                <w:lang w:val="en-US"/>
              </w:rPr>
              <w:t>Nhập các thông tin cơ quan, tổ chức theo form hiển thị và nhấn nút [Thêm mới].</w:t>
            </w:r>
          </w:p>
          <w:p w14:paraId="36FA9E2A" w14:textId="35F0A81A" w:rsidR="00F971BE" w:rsidRPr="00A510A4" w:rsidRDefault="00F971BE" w:rsidP="00843B83">
            <w:pPr>
              <w:pStyle w:val="ListParagraph"/>
              <w:numPr>
                <w:ilvl w:val="0"/>
                <w:numId w:val="128"/>
              </w:numPr>
            </w:pPr>
            <w:r>
              <w:rPr>
                <w:lang w:val="en-US"/>
              </w:rPr>
              <w:lastRenderedPageBreak/>
              <w:t>Nhấn chọn vào cơ quan, tổ chức mới được thêm và nhấn nút [Lựa chọn tổ chức cấp CTS].</w:t>
            </w:r>
          </w:p>
          <w:p w14:paraId="6CC3299A" w14:textId="5A07E4D9" w:rsidR="004974DD" w:rsidRDefault="00F971BE" w:rsidP="004974DD">
            <w:pPr>
              <w:spacing w:line="276" w:lineRule="auto"/>
            </w:pPr>
            <w:r>
              <w:t>2</w:t>
            </w:r>
            <w:r w:rsidR="004974DD" w:rsidRPr="00512B7B">
              <w:t xml:space="preserve">. </w:t>
            </w:r>
            <w:r w:rsidR="004974DD">
              <w:t>Chỉnh sửa lại thông tin của tổ chức:</w:t>
            </w:r>
          </w:p>
          <w:p w14:paraId="161FE645" w14:textId="15973FBC" w:rsidR="004974DD" w:rsidRDefault="004974DD" w:rsidP="00843B83">
            <w:pPr>
              <w:pStyle w:val="ListParagraph"/>
              <w:numPr>
                <w:ilvl w:val="0"/>
                <w:numId w:val="130"/>
              </w:numPr>
            </w:pPr>
            <w:r>
              <w:rPr>
                <w:lang w:val="en-US"/>
              </w:rPr>
              <w:t xml:space="preserve">Tại màn hình chọn </w:t>
            </w:r>
            <w:r w:rsidR="00EA1A3B">
              <w:t>tổ chức</w:t>
            </w:r>
            <w:r w:rsidR="00EA1A3B">
              <w:rPr>
                <w:lang w:val="en-US"/>
              </w:rPr>
              <w:t xml:space="preserve"> </w:t>
            </w:r>
            <w:r>
              <w:rPr>
                <w:lang w:val="en-US"/>
              </w:rPr>
              <w:t xml:space="preserve">để cập nhật vào danh sách trong biểu mẫu trực tuyến, </w:t>
            </w:r>
            <w:r>
              <w:t xml:space="preserve">Cơ quan, tổ chức nhấn nút [Sửa] tại </w:t>
            </w:r>
            <w:r w:rsidR="00EA1A3B">
              <w:t xml:space="preserve">tổ chức </w:t>
            </w:r>
            <w:r>
              <w:t xml:space="preserve">cần chỉnh sửa thông tin. Hệ thống hiển thị form chứa các thông tin của </w:t>
            </w:r>
            <w:r w:rsidR="00EA1A3B">
              <w:t>tổ chức</w:t>
            </w:r>
            <w:r>
              <w:t>.</w:t>
            </w:r>
          </w:p>
          <w:p w14:paraId="60D19924" w14:textId="77777777" w:rsidR="004974DD" w:rsidRDefault="004974DD" w:rsidP="00843B83">
            <w:pPr>
              <w:pStyle w:val="ListParagraph"/>
              <w:numPr>
                <w:ilvl w:val="0"/>
                <w:numId w:val="130"/>
              </w:numPr>
            </w:pPr>
            <w:r>
              <w:t>Cơ quan, tổ chức cập nhật thông tin cần chỉnh sửa và nhấn nút [Lưu lại]. Hệ thống cập nhật lại thông tin tại danh sách hiển thị.</w:t>
            </w:r>
          </w:p>
          <w:p w14:paraId="63ECDD22" w14:textId="26EE82D9" w:rsidR="004974DD" w:rsidRDefault="00F971BE" w:rsidP="004974DD">
            <w:r>
              <w:t>3</w:t>
            </w:r>
            <w:r w:rsidR="004974DD">
              <w:t xml:space="preserve">. Xóa </w:t>
            </w:r>
            <w:r w:rsidR="00EA1A3B">
              <w:t xml:space="preserve">tổ chức </w:t>
            </w:r>
            <w:r w:rsidR="004974DD">
              <w:t>khỏi danh sách trong biểu mẫu trực tuyến:</w:t>
            </w:r>
          </w:p>
          <w:p w14:paraId="10EC4024" w14:textId="1B8485B7" w:rsidR="004974DD" w:rsidRDefault="004974DD" w:rsidP="00843B83">
            <w:pPr>
              <w:pStyle w:val="ListParagraph"/>
              <w:numPr>
                <w:ilvl w:val="0"/>
                <w:numId w:val="130"/>
              </w:numPr>
            </w:pPr>
            <w:r>
              <w:t xml:space="preserve">Tại màn hình hiển thị biểu mẫu trực tuyến, cơ quan, tổ chức nhấn xào nút [X] tại </w:t>
            </w:r>
            <w:r w:rsidR="00EA1A3B">
              <w:t xml:space="preserve">tổ chức </w:t>
            </w:r>
            <w:r>
              <w:t>cần xóa.</w:t>
            </w:r>
          </w:p>
          <w:p w14:paraId="52654FF0" w14:textId="199D25B0" w:rsidR="004974DD" w:rsidRDefault="004974DD" w:rsidP="00843B83">
            <w:pPr>
              <w:pStyle w:val="ListParagraph"/>
              <w:numPr>
                <w:ilvl w:val="0"/>
                <w:numId w:val="130"/>
              </w:numPr>
            </w:pPr>
            <w:r>
              <w:t>Hệ thống sẽ</w:t>
            </w:r>
            <w:r w:rsidR="00EA1A3B">
              <w:rPr>
                <w:lang w:val="en-US"/>
              </w:rPr>
              <w:t xml:space="preserve"> xóa</w:t>
            </w:r>
            <w:r>
              <w:t xml:space="preserve"> </w:t>
            </w:r>
            <w:r w:rsidR="00EA1A3B">
              <w:t xml:space="preserve">tổ chức </w:t>
            </w:r>
            <w:r>
              <w:t>này khỏi danh sách để lập hồ sơ.</w:t>
            </w:r>
          </w:p>
          <w:p w14:paraId="13B88022" w14:textId="545F0B61" w:rsidR="004974DD" w:rsidRDefault="00F971BE" w:rsidP="004974DD">
            <w:r>
              <w:t>4</w:t>
            </w:r>
            <w:r w:rsidR="004974DD">
              <w:t>. Hủy hồ sơ đang nhập:</w:t>
            </w:r>
          </w:p>
          <w:p w14:paraId="24130069" w14:textId="77777777" w:rsidR="004974DD" w:rsidRPr="005B6E08" w:rsidRDefault="004974DD" w:rsidP="00843B83">
            <w:pPr>
              <w:pStyle w:val="ListParagraph"/>
              <w:numPr>
                <w:ilvl w:val="0"/>
                <w:numId w:val="130"/>
              </w:numPr>
              <w:snapToGrid w:val="0"/>
              <w:spacing w:before="60"/>
              <w:rPr>
                <w:szCs w:val="26"/>
              </w:rPr>
            </w:pPr>
            <w:r>
              <w:t>Cơ quan nhấn nút [Quay lại] tại biểu mẫu trực tuyến để hủy bỏ hồ sơ đang nhập.</w:t>
            </w:r>
          </w:p>
          <w:p w14:paraId="08C0E940" w14:textId="6902AABC" w:rsidR="005B6E08" w:rsidRDefault="00F971BE" w:rsidP="005B6E08">
            <w:pPr>
              <w:snapToGrid w:val="0"/>
              <w:spacing w:before="60" w:line="276" w:lineRule="auto"/>
              <w:rPr>
                <w:szCs w:val="26"/>
              </w:rPr>
            </w:pPr>
            <w:r>
              <w:rPr>
                <w:szCs w:val="26"/>
              </w:rPr>
              <w:t>5</w:t>
            </w:r>
            <w:r w:rsidR="005B6E08">
              <w:rPr>
                <w:szCs w:val="26"/>
              </w:rPr>
              <w:t xml:space="preserve">. Cơ quan, tổ chức chọn nộp hồ sơ ở trang [Danh sách </w:t>
            </w:r>
            <w:r w:rsidR="0075288E">
              <w:rPr>
                <w:szCs w:val="26"/>
              </w:rPr>
              <w:t>tổ chức</w:t>
            </w:r>
            <w:r w:rsidR="005B6E08">
              <w:rPr>
                <w:szCs w:val="26"/>
              </w:rPr>
              <w:t>]:</w:t>
            </w:r>
          </w:p>
          <w:p w14:paraId="6BC0E6F5" w14:textId="1120CBC1" w:rsidR="005B6E08" w:rsidRPr="001D6E5E" w:rsidRDefault="005B6E08" w:rsidP="00843B83">
            <w:pPr>
              <w:pStyle w:val="ListParagraph"/>
              <w:numPr>
                <w:ilvl w:val="0"/>
                <w:numId w:val="130"/>
              </w:numPr>
              <w:spacing w:before="120" w:after="120"/>
            </w:pPr>
            <w:r>
              <w:rPr>
                <w:lang w:val="en-US"/>
              </w:rPr>
              <w:t xml:space="preserve">Cơ quan, tổ chức truy cập vào chức năng [Danh sách </w:t>
            </w:r>
            <w:r w:rsidR="0075288E">
              <w:rPr>
                <w:szCs w:val="26"/>
              </w:rPr>
              <w:t>tổ chức</w:t>
            </w:r>
            <w:r>
              <w:rPr>
                <w:lang w:val="en-US"/>
              </w:rPr>
              <w:t>]</w:t>
            </w:r>
          </w:p>
          <w:p w14:paraId="6269335F" w14:textId="4488F7E1" w:rsidR="005B6E08" w:rsidRPr="00B90FE0" w:rsidRDefault="005B6E08" w:rsidP="00843B83">
            <w:pPr>
              <w:pStyle w:val="ListParagraph"/>
              <w:numPr>
                <w:ilvl w:val="0"/>
                <w:numId w:val="130"/>
              </w:numPr>
              <w:spacing w:before="120" w:after="120"/>
            </w:pPr>
            <w:r>
              <w:rPr>
                <w:lang w:val="en-US"/>
              </w:rPr>
              <w:t>Cơ quan, tổ chức nhấn chọn vào các chứng thư số cần lập hồ sơ và nhấn nút chức năng [</w:t>
            </w:r>
            <w:r w:rsidRPr="00E22C5A">
              <w:rPr>
                <w:lang w:val="en-US"/>
              </w:rPr>
              <w:t xml:space="preserve">Lập hồ sơ </w:t>
            </w:r>
            <w:r>
              <w:rPr>
                <w:lang w:val="en-US"/>
              </w:rPr>
              <w:t xml:space="preserve">Cấp CTS </w:t>
            </w:r>
            <w:r w:rsidR="0075288E">
              <w:rPr>
                <w:szCs w:val="26"/>
              </w:rPr>
              <w:t>tổ chức</w:t>
            </w:r>
            <w:r>
              <w:rPr>
                <w:lang w:val="en-US"/>
              </w:rPr>
              <w:t>].</w:t>
            </w:r>
          </w:p>
          <w:p w14:paraId="78E4B2C7" w14:textId="77777777" w:rsidR="005B6E08" w:rsidRPr="001D6E5E" w:rsidRDefault="005B6E08" w:rsidP="00843B83">
            <w:pPr>
              <w:pStyle w:val="ListParagraph"/>
              <w:numPr>
                <w:ilvl w:val="0"/>
                <w:numId w:val="130"/>
              </w:numPr>
              <w:spacing w:before="120" w:after="120"/>
            </w:pPr>
            <w:r>
              <w:rPr>
                <w:lang w:val="en-US"/>
              </w:rPr>
              <w:t>Hệ thống hiển thị khung nội dung biểu mẫu trực tuyến với danh sách chứng thư số được chọn.</w:t>
            </w:r>
          </w:p>
          <w:p w14:paraId="78AB7260" w14:textId="77777777" w:rsidR="005B6E08" w:rsidRPr="00F971BE" w:rsidRDefault="005B6E08" w:rsidP="00843B83">
            <w:pPr>
              <w:pStyle w:val="ListParagraph"/>
              <w:numPr>
                <w:ilvl w:val="0"/>
                <w:numId w:val="130"/>
              </w:numPr>
              <w:spacing w:before="120" w:after="120"/>
            </w:pPr>
            <w:r>
              <w:rPr>
                <w:lang w:val="en-US"/>
              </w:rPr>
              <w:t>Cơ quan, tổ chức bổ sung thông tin đầy đủ để nộp hồ sơ.</w:t>
            </w:r>
          </w:p>
          <w:p w14:paraId="644FD744" w14:textId="0C45E04E" w:rsidR="005B6E08" w:rsidRDefault="00F971BE" w:rsidP="00F971BE">
            <w:pPr>
              <w:spacing w:before="120" w:after="120"/>
            </w:pPr>
            <w:r>
              <w:t>6</w:t>
            </w:r>
            <w:r w:rsidR="005B6E08">
              <w:t>. Không nhập đầy đủ thông tin theo biểu mẫu trực tuyến yêu cầu</w:t>
            </w:r>
          </w:p>
          <w:p w14:paraId="24087EBF" w14:textId="77777777" w:rsidR="005B6E08" w:rsidRPr="008665FA" w:rsidRDefault="005B6E08" w:rsidP="00843B83">
            <w:pPr>
              <w:pStyle w:val="ListParagraph"/>
              <w:numPr>
                <w:ilvl w:val="0"/>
                <w:numId w:val="130"/>
              </w:numPr>
              <w:snapToGrid w:val="0"/>
              <w:spacing w:before="60"/>
              <w:rPr>
                <w:szCs w:val="26"/>
              </w:rPr>
            </w:pPr>
            <w:r>
              <w:t xml:space="preserve">Nếu cơ quan, tổ chức không nhập đầy đủ thông tin theo </w:t>
            </w:r>
            <w:r>
              <w:rPr>
                <w:lang w:val="en-US"/>
              </w:rPr>
              <w:t>biểu mẫu trực tuyến</w:t>
            </w:r>
            <w:r>
              <w:t xml:space="preserve"> yêu cầu thì </w:t>
            </w:r>
            <w:r>
              <w:rPr>
                <w:lang w:val="en-US"/>
              </w:rPr>
              <w:t xml:space="preserve">khi </w:t>
            </w:r>
            <w:r>
              <w:t>nhấn chọn [Thực hiện bước tiếp theo] sẽ không thực hiện được, và hệ thống yêu cầu nhập đầy đủ</w:t>
            </w:r>
            <w:r>
              <w:rPr>
                <w:lang w:val="en-US"/>
              </w:rPr>
              <w:t>.</w:t>
            </w:r>
          </w:p>
          <w:p w14:paraId="74F325BF" w14:textId="59F2F558" w:rsidR="008665FA" w:rsidRDefault="00F971BE" w:rsidP="008665FA">
            <w:r>
              <w:t>7</w:t>
            </w:r>
            <w:r w:rsidR="008665FA">
              <w:t>. Nhấn nút [Lưu lại và nộp sau]:</w:t>
            </w:r>
          </w:p>
          <w:p w14:paraId="2EFC11B7" w14:textId="77777777" w:rsidR="008665FA" w:rsidRPr="008665FA" w:rsidRDefault="008665FA" w:rsidP="00843B83">
            <w:pPr>
              <w:pStyle w:val="ListParagraph"/>
              <w:numPr>
                <w:ilvl w:val="0"/>
                <w:numId w:val="130"/>
              </w:numPr>
            </w:pPr>
            <w:r>
              <w:rPr>
                <w:lang w:val="en-US"/>
              </w:rPr>
              <w:t>Nếu Cơ quan, tổ chức nhấn vào nút [Lưu lại và nộp sau], hồ sơ sẽ được lưu lại ở trạng thái [Dự thảo] và không gửi cho Cục CTSBMTT.</w:t>
            </w:r>
          </w:p>
          <w:p w14:paraId="439F8468" w14:textId="174060BD" w:rsidR="008665FA" w:rsidRPr="005B6E08" w:rsidRDefault="008665FA" w:rsidP="00843B83">
            <w:pPr>
              <w:pStyle w:val="ListParagraph"/>
              <w:numPr>
                <w:ilvl w:val="0"/>
                <w:numId w:val="130"/>
              </w:numPr>
              <w:snapToGrid w:val="0"/>
              <w:spacing w:before="60"/>
              <w:rPr>
                <w:szCs w:val="26"/>
              </w:rPr>
            </w:pPr>
            <w:r>
              <w:rPr>
                <w:lang w:val="en-US"/>
              </w:rPr>
              <w:t>Cơ quan, tổ chức có thể nhấn vào nút [Chỉnh sửa] hồ sơ ở trạng thái [Dự thảo] để chỉnh sửa hồ sơ hoàn chỉnh.</w:t>
            </w:r>
          </w:p>
        </w:tc>
      </w:tr>
      <w:tr w:rsidR="004974DD" w:rsidRPr="003545C7" w14:paraId="7095E8DE"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5F05913" w14:textId="5A31FD31" w:rsidR="004974DD" w:rsidRPr="003545C7" w:rsidRDefault="004974DD" w:rsidP="004974DD">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sidRPr="0087719A">
              <w:t xml:space="preserve">Hệ thống chuyển tới trang </w:t>
            </w:r>
            <w:r>
              <w:t>[</w:t>
            </w:r>
            <w:r w:rsidRPr="0087719A">
              <w:t>Quản lý hồ sơ</w:t>
            </w:r>
            <w:r>
              <w:t>].</w:t>
            </w:r>
          </w:p>
        </w:tc>
      </w:tr>
      <w:tr w:rsidR="004974DD" w:rsidRPr="003545C7" w14:paraId="02C77C4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2138AFA" w14:textId="6F1FBC59" w:rsidR="004974DD" w:rsidRPr="003545C7" w:rsidRDefault="004974DD" w:rsidP="004974DD">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31BF1BB3" w14:textId="77777777" w:rsidR="004974DD" w:rsidRDefault="004974DD" w:rsidP="00D37E78"/>
    <w:p w14:paraId="21DD12A3" w14:textId="77777777" w:rsidR="00D37E78" w:rsidRDefault="00D37E78" w:rsidP="00D37E78">
      <w:pPr>
        <w:pStyle w:val="Heading4"/>
      </w:pPr>
      <w:r>
        <w:lastRenderedPageBreak/>
        <w:t>Nộp hồ sơ Cấp chứng thư số cho thiết bị, dịch vụ, phần mềm</w:t>
      </w:r>
    </w:p>
    <w:p w14:paraId="55D37DC6" w14:textId="77777777" w:rsidR="000267DF" w:rsidRDefault="000267DF" w:rsidP="000267DF">
      <w:pPr>
        <w:keepNext/>
      </w:pPr>
      <w:r>
        <w:rPr>
          <w:noProof/>
        </w:rPr>
        <w:drawing>
          <wp:inline distT="0" distB="0" distL="0" distR="0" wp14:anchorId="40D5123E" wp14:editId="5831539F">
            <wp:extent cx="5677200" cy="4170558"/>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7200" cy="4170558"/>
                    </a:xfrm>
                    <a:prstGeom prst="rect">
                      <a:avLst/>
                    </a:prstGeom>
                    <a:ln>
                      <a:solidFill>
                        <a:schemeClr val="accent1"/>
                      </a:solidFill>
                    </a:ln>
                  </pic:spPr>
                </pic:pic>
              </a:graphicData>
            </a:graphic>
          </wp:inline>
        </w:drawing>
      </w:r>
    </w:p>
    <w:p w14:paraId="4C156A3E" w14:textId="5D2986AA" w:rsidR="000267DF" w:rsidRDefault="000267DF"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11</w:t>
        </w:r>
      </w:fldSimple>
      <w:r>
        <w:t>: Giao diện eForm để nộp hồ sơ</w:t>
      </w:r>
      <w:r w:rsidR="000F46DA">
        <w:t xml:space="preserve"> Cấp CTS cho thiết bị, dịch vụ, phần mềm</w:t>
      </w:r>
      <w:r w:rsidR="0077479C">
        <w:t xml:space="preserve"> (khi chưa chọn thiết bị, dịch vụ, phần mềm)</w:t>
      </w:r>
    </w:p>
    <w:p w14:paraId="4DB04F7B" w14:textId="77777777" w:rsidR="0077479C" w:rsidRDefault="0077479C" w:rsidP="0077479C">
      <w:pPr>
        <w:keepNext/>
      </w:pPr>
      <w:r>
        <w:rPr>
          <w:noProof/>
        </w:rPr>
        <w:lastRenderedPageBreak/>
        <w:drawing>
          <wp:inline distT="0" distB="0" distL="0" distR="0" wp14:anchorId="57680A2C" wp14:editId="42A6240E">
            <wp:extent cx="5677200" cy="4675805"/>
            <wp:effectExtent l="19050" t="19050" r="1905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7200" cy="4675805"/>
                    </a:xfrm>
                    <a:prstGeom prst="rect">
                      <a:avLst/>
                    </a:prstGeom>
                    <a:ln>
                      <a:solidFill>
                        <a:schemeClr val="accent1"/>
                      </a:solidFill>
                    </a:ln>
                  </pic:spPr>
                </pic:pic>
              </a:graphicData>
            </a:graphic>
          </wp:inline>
        </w:drawing>
      </w:r>
    </w:p>
    <w:p w14:paraId="6EB02868" w14:textId="06267C94" w:rsidR="0077479C" w:rsidRPr="0077479C" w:rsidRDefault="0077479C"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12</w:t>
        </w:r>
      </w:fldSimple>
      <w:r>
        <w:t>: Giao diện eForm để nộp hồ sơ Cấp CTS cho thiết bị, dịch vụ, phần mềm (khi đã chọn thiết bị, dịch vụ, phần mềm)</w:t>
      </w:r>
    </w:p>
    <w:p w14:paraId="0196E810" w14:textId="77777777" w:rsidR="0077479C" w:rsidRDefault="0077479C" w:rsidP="0077479C">
      <w:pPr>
        <w:keepNext/>
      </w:pPr>
      <w:r>
        <w:rPr>
          <w:noProof/>
        </w:rPr>
        <w:drawing>
          <wp:inline distT="0" distB="0" distL="0" distR="0" wp14:anchorId="5BC69CD4" wp14:editId="1716581F">
            <wp:extent cx="5677200" cy="1890580"/>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A83BDE.tmp"/>
                    <pic:cNvPicPr/>
                  </pic:nvPicPr>
                  <pic:blipFill>
                    <a:blip r:embed="rId78">
                      <a:extLst>
                        <a:ext uri="{28A0092B-C50C-407E-A947-70E740481C1C}">
                          <a14:useLocalDpi xmlns:a14="http://schemas.microsoft.com/office/drawing/2010/main" val="0"/>
                        </a:ext>
                      </a:extLst>
                    </a:blip>
                    <a:stretch>
                      <a:fillRect/>
                    </a:stretch>
                  </pic:blipFill>
                  <pic:spPr>
                    <a:xfrm>
                      <a:off x="0" y="0"/>
                      <a:ext cx="5677200" cy="1890580"/>
                    </a:xfrm>
                    <a:prstGeom prst="rect">
                      <a:avLst/>
                    </a:prstGeom>
                    <a:ln>
                      <a:solidFill>
                        <a:schemeClr val="accent1"/>
                      </a:solidFill>
                    </a:ln>
                  </pic:spPr>
                </pic:pic>
              </a:graphicData>
            </a:graphic>
          </wp:inline>
        </w:drawing>
      </w:r>
    </w:p>
    <w:p w14:paraId="13DB3F18" w14:textId="1CAACCD7" w:rsidR="0077479C" w:rsidRDefault="0077479C"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13</w:t>
        </w:r>
      </w:fldSimple>
      <w:r>
        <w:t>: Giao diện hiển thị danh sách thiết bị, dich vụ, phần mềm để lập hồ sơ cấp CTS</w:t>
      </w:r>
    </w:p>
    <w:p w14:paraId="6CA6C3E3" w14:textId="77777777" w:rsidR="0059670A" w:rsidRDefault="0059670A" w:rsidP="0059670A">
      <w:pPr>
        <w:keepNext/>
      </w:pPr>
      <w:r>
        <w:rPr>
          <w:noProof/>
        </w:rPr>
        <w:lastRenderedPageBreak/>
        <w:drawing>
          <wp:inline distT="0" distB="0" distL="0" distR="0" wp14:anchorId="50184556" wp14:editId="3CD42B9C">
            <wp:extent cx="5677200" cy="3211015"/>
            <wp:effectExtent l="19050" t="19050" r="1905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A88B27.tmp"/>
                    <pic:cNvPicPr/>
                  </pic:nvPicPr>
                  <pic:blipFill>
                    <a:blip r:embed="rId79">
                      <a:extLst>
                        <a:ext uri="{28A0092B-C50C-407E-A947-70E740481C1C}">
                          <a14:useLocalDpi xmlns:a14="http://schemas.microsoft.com/office/drawing/2010/main" val="0"/>
                        </a:ext>
                      </a:extLst>
                    </a:blip>
                    <a:stretch>
                      <a:fillRect/>
                    </a:stretch>
                  </pic:blipFill>
                  <pic:spPr>
                    <a:xfrm>
                      <a:off x="0" y="0"/>
                      <a:ext cx="5677200" cy="3211015"/>
                    </a:xfrm>
                    <a:prstGeom prst="rect">
                      <a:avLst/>
                    </a:prstGeom>
                    <a:ln>
                      <a:solidFill>
                        <a:schemeClr val="accent1"/>
                      </a:solidFill>
                    </a:ln>
                  </pic:spPr>
                </pic:pic>
              </a:graphicData>
            </a:graphic>
          </wp:inline>
        </w:drawing>
      </w:r>
    </w:p>
    <w:p w14:paraId="38BCC153" w14:textId="76499CA2" w:rsidR="0059670A" w:rsidRPr="0059670A" w:rsidRDefault="0059670A"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14</w:t>
        </w:r>
      </w:fldSimple>
      <w:r>
        <w:t>: Giao diện khung thêm mới thiết bị, dịch vụ, phần mềm</w:t>
      </w:r>
    </w:p>
    <w:p w14:paraId="3820F8DE" w14:textId="77777777" w:rsidR="00D37E78" w:rsidRDefault="00D37E78" w:rsidP="00941B88">
      <w:pPr>
        <w:pStyle w:val="UCName"/>
      </w:pPr>
      <w:bookmarkStart w:id="68" w:name="_Ref21019484"/>
      <w:bookmarkStart w:id="69" w:name="_Ref21019486"/>
      <w:bookmarkStart w:id="70" w:name="_Toc22744081"/>
      <w:r>
        <w:t>Nộp hồ sơ cấp chứng thư số cho thiết bị, dịch vụ, phần mềm</w:t>
      </w:r>
      <w:bookmarkEnd w:id="68"/>
      <w:bookmarkEnd w:id="69"/>
      <w:bookmarkEnd w:id="70"/>
    </w:p>
    <w:tbl>
      <w:tblPr>
        <w:tblW w:w="5000" w:type="pct"/>
        <w:tblLook w:val="0000" w:firstRow="0" w:lastRow="0" w:firstColumn="0" w:lastColumn="0" w:noHBand="0" w:noVBand="0"/>
      </w:tblPr>
      <w:tblGrid>
        <w:gridCol w:w="5664"/>
        <w:gridCol w:w="3353"/>
      </w:tblGrid>
      <w:tr w:rsidR="00EA1A3B" w:rsidRPr="003545C7" w14:paraId="5C0C6AA0" w14:textId="77777777" w:rsidTr="00C11CD8">
        <w:tc>
          <w:tcPr>
            <w:tcW w:w="3141" w:type="pct"/>
            <w:tcBorders>
              <w:top w:val="single" w:sz="4" w:space="0" w:color="000000"/>
              <w:left w:val="single" w:sz="4" w:space="0" w:color="000000"/>
              <w:bottom w:val="single" w:sz="4" w:space="0" w:color="000000"/>
            </w:tcBorders>
            <w:shd w:val="clear" w:color="auto" w:fill="auto"/>
          </w:tcPr>
          <w:p w14:paraId="76631FA7" w14:textId="6A5EFA12" w:rsidR="00EA1A3B" w:rsidRPr="003545C7" w:rsidRDefault="00EA1A3B" w:rsidP="00C11CD8">
            <w:pPr>
              <w:spacing w:before="60" w:line="276" w:lineRule="auto"/>
              <w:rPr>
                <w:szCs w:val="26"/>
              </w:rPr>
            </w:pPr>
            <w:r w:rsidRPr="003545C7">
              <w:rPr>
                <w:b/>
                <w:szCs w:val="26"/>
              </w:rPr>
              <w:t>Tên Usecase:</w:t>
            </w:r>
            <w:r w:rsidRPr="003545C7">
              <w:rPr>
                <w:szCs w:val="26"/>
              </w:rPr>
              <w:t xml:space="preserve"> </w:t>
            </w:r>
            <w:r>
              <w:t>Nộp hồ sơ cấp chứng thư số cho thiết bị, dịch vụ, phần mềm</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53C23231" w14:textId="77777777" w:rsidR="00EA1A3B" w:rsidRPr="003545C7" w:rsidRDefault="00EA1A3B" w:rsidP="00C11CD8">
            <w:pPr>
              <w:snapToGrid w:val="0"/>
              <w:spacing w:before="60" w:line="276" w:lineRule="auto"/>
              <w:rPr>
                <w:szCs w:val="26"/>
              </w:rPr>
            </w:pPr>
            <w:r w:rsidRPr="003545C7">
              <w:rPr>
                <w:b/>
                <w:szCs w:val="26"/>
              </w:rPr>
              <w:t>Mức độ BMT:</w:t>
            </w:r>
            <w:r w:rsidRPr="003545C7">
              <w:rPr>
                <w:szCs w:val="26"/>
              </w:rPr>
              <w:t xml:space="preserve"> B</w:t>
            </w:r>
          </w:p>
        </w:tc>
      </w:tr>
      <w:tr w:rsidR="00EA1A3B" w:rsidRPr="003545C7" w14:paraId="15CDCE5C" w14:textId="77777777" w:rsidTr="00C11CD8">
        <w:tc>
          <w:tcPr>
            <w:tcW w:w="3141" w:type="pct"/>
            <w:tcBorders>
              <w:top w:val="single" w:sz="4" w:space="0" w:color="000000"/>
              <w:left w:val="single" w:sz="4" w:space="0" w:color="000000"/>
              <w:bottom w:val="single" w:sz="4" w:space="0" w:color="000000"/>
            </w:tcBorders>
            <w:shd w:val="clear" w:color="auto" w:fill="auto"/>
          </w:tcPr>
          <w:p w14:paraId="63635A62" w14:textId="77777777" w:rsidR="00EA1A3B" w:rsidRPr="004726BD" w:rsidRDefault="00EA1A3B" w:rsidP="00C11CD8">
            <w:pPr>
              <w:snapToGrid w:val="0"/>
              <w:spacing w:before="60" w:line="276" w:lineRule="auto"/>
              <w:rPr>
                <w:szCs w:val="26"/>
              </w:rPr>
            </w:pPr>
            <w:r w:rsidRPr="003545C7">
              <w:rPr>
                <w:b/>
                <w:szCs w:val="26"/>
              </w:rPr>
              <w:t>Tác nhân chính:</w:t>
            </w:r>
            <w:r w:rsidRPr="004726BD">
              <w:rPr>
                <w:szCs w:val="26"/>
              </w:rPr>
              <w:t xml:space="preserve"> </w:t>
            </w:r>
            <w:r>
              <w:t>Cơ quan,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758F4EC5" w14:textId="77777777" w:rsidR="00EA1A3B" w:rsidRPr="003545C7" w:rsidRDefault="00EA1A3B" w:rsidP="00C11CD8">
            <w:pPr>
              <w:snapToGrid w:val="0"/>
              <w:spacing w:before="60" w:line="276" w:lineRule="auto"/>
              <w:rPr>
                <w:szCs w:val="26"/>
              </w:rPr>
            </w:pPr>
            <w:r w:rsidRPr="003545C7">
              <w:rPr>
                <w:b/>
                <w:szCs w:val="26"/>
              </w:rPr>
              <w:t xml:space="preserve">Tác nhân phụ: </w:t>
            </w:r>
            <w:r w:rsidRPr="003545C7">
              <w:rPr>
                <w:szCs w:val="26"/>
              </w:rPr>
              <w:t>Hệ thống</w:t>
            </w:r>
          </w:p>
        </w:tc>
      </w:tr>
      <w:tr w:rsidR="00EA1A3B" w:rsidRPr="003545C7" w14:paraId="2575811F"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3725D64" w14:textId="159B62DA" w:rsidR="00EA1A3B" w:rsidRPr="004726BD" w:rsidRDefault="00EA1A3B" w:rsidP="00C11CD8">
            <w:pPr>
              <w:spacing w:before="60" w:line="276" w:lineRule="auto"/>
              <w:rPr>
                <w:szCs w:val="26"/>
              </w:rPr>
            </w:pPr>
            <w:r w:rsidRPr="003545C7">
              <w:rPr>
                <w:b/>
                <w:szCs w:val="26"/>
              </w:rPr>
              <w:t>Mô tả Usecase:</w:t>
            </w:r>
            <w:r w:rsidRPr="004726BD">
              <w:rPr>
                <w:szCs w:val="26"/>
              </w:rPr>
              <w:t xml:space="preserve"> </w:t>
            </w:r>
            <w:r>
              <w:t>Cơ quan, tổ chức nộp hồ sơ cấp chứng thư số thiết bị, dịch vụ, phần mềm</w:t>
            </w:r>
          </w:p>
        </w:tc>
      </w:tr>
      <w:tr w:rsidR="00EA1A3B" w:rsidRPr="003545C7" w14:paraId="717A667A"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7E75A28" w14:textId="77777777" w:rsidR="00EA1A3B" w:rsidRPr="004726BD" w:rsidRDefault="00EA1A3B" w:rsidP="00C11CD8">
            <w:pPr>
              <w:snapToGrid w:val="0"/>
              <w:spacing w:before="60" w:line="276" w:lineRule="auto"/>
              <w:rPr>
                <w:szCs w:val="26"/>
              </w:rPr>
            </w:pPr>
            <w:r w:rsidRPr="003545C7">
              <w:rPr>
                <w:b/>
                <w:szCs w:val="26"/>
              </w:rPr>
              <w:t>Điều kiện để bắt đầu Usecase:</w:t>
            </w:r>
            <w:r w:rsidRPr="004726BD">
              <w:rPr>
                <w:szCs w:val="26"/>
              </w:rPr>
              <w:t xml:space="preserve"> </w:t>
            </w:r>
            <w:r>
              <w:t>Cơ quan, tổ chức đăng nhập thành công vào hệ thống</w:t>
            </w:r>
          </w:p>
        </w:tc>
      </w:tr>
      <w:tr w:rsidR="00EA1A3B" w:rsidRPr="003545C7" w14:paraId="295432EA"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FBA4E21" w14:textId="77777777" w:rsidR="00EA1A3B" w:rsidRPr="004726BD" w:rsidRDefault="00EA1A3B" w:rsidP="00C11CD8">
            <w:pPr>
              <w:snapToGrid w:val="0"/>
              <w:spacing w:before="60" w:line="276" w:lineRule="auto"/>
              <w:rPr>
                <w:szCs w:val="26"/>
              </w:rPr>
            </w:pPr>
            <w:r w:rsidRPr="003545C7">
              <w:rPr>
                <w:b/>
                <w:szCs w:val="26"/>
              </w:rPr>
              <w:t>Điều kiện để kết thúc Usecase:</w:t>
            </w:r>
            <w:r w:rsidRPr="004726BD">
              <w:rPr>
                <w:szCs w:val="26"/>
              </w:rPr>
              <w:t xml:space="preserve"> </w:t>
            </w:r>
            <w:r>
              <w:t>Cơ quan, tổ chức nộp hồ sơ thành công</w:t>
            </w:r>
          </w:p>
        </w:tc>
      </w:tr>
      <w:tr w:rsidR="00EA1A3B" w:rsidRPr="003545C7" w14:paraId="7F15AE10"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E31F647" w14:textId="77777777" w:rsidR="00EA1A3B" w:rsidRPr="003545C7" w:rsidRDefault="00EA1A3B" w:rsidP="00C11CD8">
            <w:pPr>
              <w:snapToGrid w:val="0"/>
              <w:spacing w:before="60" w:line="276" w:lineRule="auto"/>
              <w:rPr>
                <w:b/>
                <w:szCs w:val="26"/>
              </w:rPr>
            </w:pPr>
            <w:r w:rsidRPr="003545C7">
              <w:rPr>
                <w:b/>
                <w:szCs w:val="26"/>
              </w:rPr>
              <w:t>Trình tự các sự kiện trong quá trình hoạt động của Usecase:</w:t>
            </w:r>
          </w:p>
          <w:p w14:paraId="7DC1CF44" w14:textId="0639EA45" w:rsidR="00EA1A3B" w:rsidRPr="0087719A" w:rsidRDefault="00EA1A3B" w:rsidP="00843B83">
            <w:pPr>
              <w:pStyle w:val="ListParagraph"/>
              <w:numPr>
                <w:ilvl w:val="0"/>
                <w:numId w:val="129"/>
              </w:numPr>
            </w:pPr>
            <w:r>
              <w:t>Cơ quan, tổ chức</w:t>
            </w:r>
            <w:r w:rsidRPr="0087719A">
              <w:t xml:space="preserve"> chọn thủ tục Cấp chứng thư số cho </w:t>
            </w:r>
            <w:r>
              <w:t>thiết bị, dịch vụ, phần mềm</w:t>
            </w:r>
            <w:r w:rsidRPr="0087719A">
              <w:rPr>
                <w:lang w:val="en-US"/>
              </w:rPr>
              <w:t xml:space="preserve">, </w:t>
            </w:r>
            <w:r>
              <w:rPr>
                <w:lang w:val="en-US"/>
              </w:rPr>
              <w:t>h</w:t>
            </w:r>
            <w:r w:rsidRPr="0087719A">
              <w:t>ệ thống hiển thị biểu mẫu trực tuyến để nhập thông tin</w:t>
            </w:r>
            <w:r>
              <w:rPr>
                <w:lang w:val="en-US"/>
              </w:rPr>
              <w:t>.</w:t>
            </w:r>
          </w:p>
          <w:p w14:paraId="0F395CDE" w14:textId="1D43E695" w:rsidR="00EA1A3B" w:rsidRPr="0087719A" w:rsidRDefault="00EA1A3B" w:rsidP="00843B83">
            <w:pPr>
              <w:pStyle w:val="ListParagraph"/>
              <w:numPr>
                <w:ilvl w:val="0"/>
                <w:numId w:val="129"/>
              </w:numPr>
            </w:pPr>
            <w:r>
              <w:t>Cơ quan, tổ chức</w:t>
            </w:r>
            <w:r w:rsidRPr="0087719A">
              <w:t xml:space="preserve"> nhập các thông tin theo yêu cầu</w:t>
            </w:r>
            <w:r w:rsidRPr="0087719A">
              <w:rPr>
                <w:lang w:val="en-US"/>
              </w:rPr>
              <w:t xml:space="preserve"> và </w:t>
            </w:r>
            <w:r>
              <w:rPr>
                <w:lang w:val="en-US"/>
              </w:rPr>
              <w:t xml:space="preserve">nhấn </w:t>
            </w:r>
            <w:r w:rsidRPr="0087719A">
              <w:rPr>
                <w:lang w:val="en-US"/>
              </w:rPr>
              <w:t xml:space="preserve">chọn [Chọn </w:t>
            </w:r>
            <w:r>
              <w:t>thiết bị, dịch vụ, phần mềm</w:t>
            </w:r>
            <w:r w:rsidRPr="0087719A">
              <w:rPr>
                <w:lang w:val="en-US"/>
              </w:rPr>
              <w:t xml:space="preserve">] để </w:t>
            </w:r>
            <w:r w:rsidRPr="0087719A">
              <w:t>chọn danh sách các</w:t>
            </w:r>
            <w:r>
              <w:rPr>
                <w:lang w:val="en-US"/>
              </w:rPr>
              <w:t xml:space="preserve"> </w:t>
            </w:r>
            <w:r>
              <w:t>thiết bị, dịch vụ, phần mềm</w:t>
            </w:r>
            <w:r>
              <w:rPr>
                <w:lang w:val="en-US"/>
              </w:rPr>
              <w:t xml:space="preserve"> cần xin</w:t>
            </w:r>
            <w:r w:rsidRPr="0087719A">
              <w:t xml:space="preserve"> cấp</w:t>
            </w:r>
            <w:r>
              <w:rPr>
                <w:lang w:val="en-US"/>
              </w:rPr>
              <w:t xml:space="preserve"> chứng thư số.</w:t>
            </w:r>
          </w:p>
          <w:p w14:paraId="26AC5930" w14:textId="5D76AB7A" w:rsidR="00EA1A3B" w:rsidRPr="0087719A" w:rsidRDefault="00EA1A3B" w:rsidP="00843B83">
            <w:pPr>
              <w:pStyle w:val="ListParagraph"/>
              <w:numPr>
                <w:ilvl w:val="0"/>
                <w:numId w:val="129"/>
              </w:numPr>
            </w:pPr>
            <w:r>
              <w:rPr>
                <w:lang w:val="en-US"/>
              </w:rPr>
              <w:t xml:space="preserve">Hệ thống sẽ hiển thị danh sách các </w:t>
            </w:r>
            <w:r>
              <w:t>thiết bị, dịch vụ, phần mềm</w:t>
            </w:r>
            <w:r>
              <w:rPr>
                <w:lang w:val="en-US"/>
              </w:rPr>
              <w:t xml:space="preserve"> hiện có. Hệ thống chỉ hiển thị thông tin </w:t>
            </w:r>
            <w:r>
              <w:t>thiết bị, dịch vụ, phần mềm</w:t>
            </w:r>
            <w:r>
              <w:rPr>
                <w:lang w:val="en-US"/>
              </w:rPr>
              <w:t xml:space="preserve"> chưa được cấp CTS.</w:t>
            </w:r>
          </w:p>
          <w:p w14:paraId="3CE6442E" w14:textId="278E74CB" w:rsidR="00EA1A3B" w:rsidRPr="0087719A" w:rsidRDefault="00EA1A3B" w:rsidP="00843B83">
            <w:pPr>
              <w:pStyle w:val="ListParagraph"/>
              <w:numPr>
                <w:ilvl w:val="0"/>
                <w:numId w:val="129"/>
              </w:numPr>
            </w:pPr>
            <w:r>
              <w:t>Cơ quan, tổ chức</w:t>
            </w:r>
            <w:r>
              <w:rPr>
                <w:lang w:val="en-US"/>
              </w:rPr>
              <w:t xml:space="preserve"> chọn các tổ chức và</w:t>
            </w:r>
            <w:r w:rsidRPr="0087719A">
              <w:t xml:space="preserve"> nhấn nút </w:t>
            </w:r>
            <w:r>
              <w:rPr>
                <w:lang w:val="en-US"/>
              </w:rPr>
              <w:t>[</w:t>
            </w:r>
            <w:r w:rsidRPr="0087719A">
              <w:t>L</w:t>
            </w:r>
            <w:r>
              <w:rPr>
                <w:lang w:val="en-US"/>
              </w:rPr>
              <w:t>ựa chọn</w:t>
            </w:r>
            <w:r w:rsidRPr="0087719A">
              <w:t xml:space="preserve"> </w:t>
            </w:r>
            <w:r>
              <w:t>thiết bị, dịch vụ, phần mềm</w:t>
            </w:r>
            <w:r>
              <w:rPr>
                <w:lang w:val="en-US"/>
              </w:rPr>
              <w:t xml:space="preserve"> cấp CTS], hệ thống sẽ cập nhật danh sách </w:t>
            </w:r>
            <w:r>
              <w:t>thiết bị, dịch vụ, phần mềm</w:t>
            </w:r>
            <w:r>
              <w:rPr>
                <w:lang w:val="en-US"/>
              </w:rPr>
              <w:t xml:space="preserve"> đã chọn vào </w:t>
            </w:r>
            <w:r w:rsidRPr="0087719A">
              <w:t>biểu mẫu trực tuyến</w:t>
            </w:r>
            <w:r>
              <w:rPr>
                <w:lang w:val="en-US"/>
              </w:rPr>
              <w:t>.</w:t>
            </w:r>
          </w:p>
          <w:p w14:paraId="68D265F6" w14:textId="77777777" w:rsidR="00EA1A3B" w:rsidRPr="0087719A" w:rsidRDefault="00EA1A3B" w:rsidP="00843B83">
            <w:pPr>
              <w:pStyle w:val="ListParagraph"/>
              <w:numPr>
                <w:ilvl w:val="0"/>
                <w:numId w:val="129"/>
              </w:numPr>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6A9E729E" w14:textId="77777777" w:rsidR="00EA1A3B" w:rsidRPr="0087719A" w:rsidRDefault="00EA1A3B" w:rsidP="00843B83">
            <w:pPr>
              <w:pStyle w:val="ListParagraph"/>
              <w:numPr>
                <w:ilvl w:val="0"/>
                <w:numId w:val="129"/>
              </w:numPr>
            </w:pPr>
            <w:r w:rsidRPr="0087719A">
              <w:t xml:space="preserve">Hệ thống hiển thị danh sách các giấy tờ đính kèm theo yêu cầu của </w:t>
            </w:r>
            <w:r>
              <w:rPr>
                <w:lang w:val="en-US"/>
              </w:rPr>
              <w:t>dịch vụ đang chọn.</w:t>
            </w:r>
          </w:p>
          <w:p w14:paraId="5BA018F3" w14:textId="77777777" w:rsidR="00EA1A3B" w:rsidRPr="0087719A" w:rsidRDefault="00EA1A3B" w:rsidP="00843B83">
            <w:pPr>
              <w:pStyle w:val="ListParagraph"/>
              <w:numPr>
                <w:ilvl w:val="0"/>
                <w:numId w:val="129"/>
              </w:numPr>
            </w:pPr>
            <w:r>
              <w:lastRenderedPageBreak/>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27E9FE4B" w14:textId="77777777" w:rsidR="00EA1A3B" w:rsidRPr="0087719A" w:rsidRDefault="00EA1A3B" w:rsidP="00843B83">
            <w:pPr>
              <w:pStyle w:val="ListParagraph"/>
              <w:numPr>
                <w:ilvl w:val="0"/>
                <w:numId w:val="129"/>
              </w:numPr>
            </w:pPr>
            <w:r>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56CD38D2" w14:textId="77777777" w:rsidR="00EA1A3B" w:rsidRPr="0087719A" w:rsidRDefault="00EA1A3B" w:rsidP="00843B83">
            <w:pPr>
              <w:pStyle w:val="ListParagraph"/>
              <w:numPr>
                <w:ilvl w:val="0"/>
                <w:numId w:val="129"/>
              </w:numPr>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1A09A543" w14:textId="77777777" w:rsidR="00EA1A3B" w:rsidRPr="004974DD" w:rsidRDefault="00EA1A3B" w:rsidP="00843B83">
            <w:pPr>
              <w:pStyle w:val="ListParagraph"/>
              <w:numPr>
                <w:ilvl w:val="0"/>
                <w:numId w:val="129"/>
              </w:numPr>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EA1A3B" w:rsidRPr="003545C7" w14:paraId="5419F910"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DC39AE3" w14:textId="77777777" w:rsidR="00EA1A3B" w:rsidRPr="004726BD" w:rsidRDefault="00EA1A3B" w:rsidP="00C11CD8">
            <w:pPr>
              <w:snapToGrid w:val="0"/>
              <w:spacing w:before="60" w:line="276" w:lineRule="auto"/>
              <w:rPr>
                <w:szCs w:val="26"/>
              </w:rPr>
            </w:pPr>
            <w:r w:rsidRPr="003545C7">
              <w:rPr>
                <w:b/>
                <w:szCs w:val="26"/>
              </w:rPr>
              <w:t>Hoàn cảnh sử dụng thành công cơ bản:</w:t>
            </w:r>
            <w:r w:rsidRPr="004726BD">
              <w:rPr>
                <w:szCs w:val="26"/>
              </w:rPr>
              <w:t xml:space="preserve"> </w:t>
            </w:r>
            <w:r>
              <w:rPr>
                <w:szCs w:val="26"/>
              </w:rPr>
              <w:t>Hệ thống hiển thị có hồ sơ Cấp chứng thư số vừa nộp.</w:t>
            </w:r>
          </w:p>
        </w:tc>
      </w:tr>
      <w:tr w:rsidR="00EA1A3B" w:rsidRPr="003545C7" w14:paraId="43D5550D"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374CBBC" w14:textId="77777777" w:rsidR="00EA1A3B" w:rsidRDefault="00EA1A3B" w:rsidP="00C11CD8">
            <w:pPr>
              <w:snapToGrid w:val="0"/>
              <w:spacing w:before="60" w:line="276" w:lineRule="auto"/>
              <w:rPr>
                <w:szCs w:val="26"/>
              </w:rPr>
            </w:pPr>
            <w:r w:rsidRPr="003545C7">
              <w:rPr>
                <w:b/>
                <w:szCs w:val="26"/>
              </w:rPr>
              <w:t>Hoàn cảnh sử dụng phụ (thay thế) trong trường hợ</w:t>
            </w:r>
            <w:r>
              <w:rPr>
                <w:b/>
                <w:szCs w:val="26"/>
              </w:rPr>
              <w:t>p không thành công:</w:t>
            </w:r>
            <w:r w:rsidRPr="005B3632">
              <w:rPr>
                <w:szCs w:val="26"/>
              </w:rPr>
              <w:t xml:space="preserve"> </w:t>
            </w:r>
          </w:p>
          <w:p w14:paraId="7B005E06" w14:textId="578AC0D5" w:rsidR="000B4CA6" w:rsidRPr="00512B7B" w:rsidRDefault="000B4CA6" w:rsidP="000B4CA6">
            <w:pPr>
              <w:spacing w:line="276" w:lineRule="auto"/>
            </w:pPr>
            <w:r w:rsidRPr="00512B7B">
              <w:t xml:space="preserve">1. </w:t>
            </w:r>
            <w:r>
              <w:t>Thêm mới</w:t>
            </w:r>
            <w:r w:rsidRPr="00512B7B">
              <w:t xml:space="preserve"> </w:t>
            </w:r>
            <w:r>
              <w:t>thiết bị, dịch vụ, phần mềm</w:t>
            </w:r>
            <w:r w:rsidRPr="00512B7B">
              <w:t xml:space="preserve"> cần cấp CTS để chọn:</w:t>
            </w:r>
          </w:p>
          <w:p w14:paraId="5824002B" w14:textId="3DF9FB23" w:rsidR="000B4CA6" w:rsidRPr="00A510A4" w:rsidRDefault="000B4CA6" w:rsidP="00843B83">
            <w:pPr>
              <w:pStyle w:val="ListParagraph"/>
              <w:numPr>
                <w:ilvl w:val="0"/>
                <w:numId w:val="128"/>
              </w:numPr>
            </w:pPr>
            <w:r>
              <w:t>Nếu thiết bị, dịch vụ, phần mềm</w:t>
            </w:r>
            <w:r>
              <w:rPr>
                <w:lang w:val="en-US"/>
              </w:rPr>
              <w:t xml:space="preserve"> cần đăng ký CTS </w:t>
            </w:r>
            <w:r>
              <w:t xml:space="preserve">chưa có thông tin trong </w:t>
            </w:r>
            <w:r>
              <w:rPr>
                <w:lang w:val="en-US"/>
              </w:rPr>
              <w:t>danh sách, tại màn hình chọn cơ quan, tổ chức để cập nhật vào danh sách trong biểu mẫu trực tuyến, đơn vị</w:t>
            </w:r>
            <w:r w:rsidRPr="0087719A">
              <w:t xml:space="preserve"> </w:t>
            </w:r>
            <w:r>
              <w:rPr>
                <w:lang w:val="en-US"/>
              </w:rPr>
              <w:t xml:space="preserve">chọn [Thêm mới] để </w:t>
            </w:r>
            <w:r w:rsidRPr="0087719A">
              <w:t xml:space="preserve">thêm mới </w:t>
            </w:r>
            <w:r>
              <w:rPr>
                <w:lang w:val="en-US"/>
              </w:rPr>
              <w:t>thông tin</w:t>
            </w:r>
            <w:r w:rsidRPr="0087719A">
              <w:t xml:space="preserve"> </w:t>
            </w:r>
            <w:r>
              <w:t>thiết bị, dịch vụ, phần mềm</w:t>
            </w:r>
            <w:r>
              <w:rPr>
                <w:lang w:val="en-US"/>
              </w:rPr>
              <w:t>.</w:t>
            </w:r>
          </w:p>
          <w:p w14:paraId="7827525A" w14:textId="3011DCC0" w:rsidR="000B4CA6" w:rsidRPr="00A510A4" w:rsidRDefault="000B4CA6" w:rsidP="00843B83">
            <w:pPr>
              <w:pStyle w:val="ListParagraph"/>
              <w:numPr>
                <w:ilvl w:val="0"/>
                <w:numId w:val="128"/>
              </w:numPr>
            </w:pPr>
            <w:r>
              <w:rPr>
                <w:lang w:val="en-US"/>
              </w:rPr>
              <w:t xml:space="preserve">Nhập các thông tin </w:t>
            </w:r>
            <w:r>
              <w:t>thiết bị, dịch vụ, phần mềm</w:t>
            </w:r>
            <w:r>
              <w:rPr>
                <w:lang w:val="en-US"/>
              </w:rPr>
              <w:t xml:space="preserve"> theo form hiển thị và nhấn nút [Thêm mới].</w:t>
            </w:r>
          </w:p>
          <w:p w14:paraId="178F33A5" w14:textId="0696C371" w:rsidR="000B4CA6" w:rsidRPr="00A510A4" w:rsidRDefault="000B4CA6" w:rsidP="00843B83">
            <w:pPr>
              <w:pStyle w:val="ListParagraph"/>
              <w:numPr>
                <w:ilvl w:val="0"/>
                <w:numId w:val="128"/>
              </w:numPr>
            </w:pPr>
            <w:r>
              <w:rPr>
                <w:lang w:val="en-US"/>
              </w:rPr>
              <w:t xml:space="preserve">Nhấn chọn vào </w:t>
            </w:r>
            <w:r>
              <w:t>thiết bị, dịch vụ, phần mềm</w:t>
            </w:r>
            <w:r>
              <w:rPr>
                <w:lang w:val="en-US"/>
              </w:rPr>
              <w:t xml:space="preserve"> mới được thêm và nhấn nút [Lựa chọn </w:t>
            </w:r>
            <w:r>
              <w:t>thiết bị, dịch vụ, phần mềm</w:t>
            </w:r>
            <w:r>
              <w:rPr>
                <w:lang w:val="en-US"/>
              </w:rPr>
              <w:t xml:space="preserve"> cấp CTS].</w:t>
            </w:r>
          </w:p>
          <w:p w14:paraId="32B89482" w14:textId="4B9A774D" w:rsidR="00EA1A3B" w:rsidRDefault="000B4CA6" w:rsidP="00C11CD8">
            <w:pPr>
              <w:spacing w:line="276" w:lineRule="auto"/>
            </w:pPr>
            <w:r>
              <w:t>2</w:t>
            </w:r>
            <w:r w:rsidR="00EA1A3B" w:rsidRPr="00512B7B">
              <w:t xml:space="preserve">. </w:t>
            </w:r>
            <w:r w:rsidR="00EA1A3B">
              <w:t>Chỉnh sửa lại thông tin thiết bị, dịch vụ, phần mềm:</w:t>
            </w:r>
          </w:p>
          <w:p w14:paraId="6E261551" w14:textId="18DB51DC" w:rsidR="00EA1A3B" w:rsidRDefault="00EA1A3B" w:rsidP="008665FA">
            <w:pPr>
              <w:pStyle w:val="ListParagraph"/>
              <w:numPr>
                <w:ilvl w:val="0"/>
                <w:numId w:val="26"/>
              </w:numPr>
            </w:pPr>
            <w:r>
              <w:rPr>
                <w:lang w:val="en-US"/>
              </w:rPr>
              <w:t xml:space="preserve">Tại màn hình chọn </w:t>
            </w:r>
            <w:r>
              <w:t>thiết bị, dịch vụ, phần mềm</w:t>
            </w:r>
            <w:r>
              <w:rPr>
                <w:lang w:val="en-US"/>
              </w:rPr>
              <w:t xml:space="preserve"> để cập nhật vào danh sách trong biểu mẫu trực tuyến, </w:t>
            </w:r>
            <w:r>
              <w:t>Cơ quan, tổ chức nhấn nút [Sửa] tại thiết bị, dịch vụ, phần mềm cần chỉnh sửa thông tin. Hệ thống hiển thị form chứa các thông tin của thiết bị, dịch vụ, phần mềm.</w:t>
            </w:r>
          </w:p>
          <w:p w14:paraId="460CB950" w14:textId="77777777" w:rsidR="00EA1A3B" w:rsidRDefault="00EA1A3B" w:rsidP="008665FA">
            <w:pPr>
              <w:pStyle w:val="ListParagraph"/>
              <w:numPr>
                <w:ilvl w:val="0"/>
                <w:numId w:val="26"/>
              </w:numPr>
            </w:pPr>
            <w:r>
              <w:t>Cơ quan, tổ chức cập nhật thông tin cần chỉnh sửa và nhấn nút [Lưu lại]. Hệ thống cập nhật lại thông tin tại danh sách hiển thị.</w:t>
            </w:r>
          </w:p>
          <w:p w14:paraId="712E19B0" w14:textId="40B9E4C9" w:rsidR="00EA1A3B" w:rsidRDefault="000B4CA6" w:rsidP="00C11CD8">
            <w:r>
              <w:t>3</w:t>
            </w:r>
            <w:r w:rsidR="00EA1A3B">
              <w:t>. Xóa thiết bị, dịch vụ, phần mềm khỏi danh sách trong biểu mẫu trực tuyến:</w:t>
            </w:r>
          </w:p>
          <w:p w14:paraId="109C56CC" w14:textId="01E7DB5F" w:rsidR="00EA1A3B" w:rsidRDefault="00EA1A3B" w:rsidP="008665FA">
            <w:pPr>
              <w:pStyle w:val="ListParagraph"/>
              <w:numPr>
                <w:ilvl w:val="0"/>
                <w:numId w:val="26"/>
              </w:numPr>
            </w:pPr>
            <w:r>
              <w:t>Tại màn hình hiển thị biểu mẫu trực tuyến, cơ quan, tổ chức nhấn xào nút [X] tại thiết bị, dịch vụ, phần mềm cần xóa.</w:t>
            </w:r>
          </w:p>
          <w:p w14:paraId="58BA8C47" w14:textId="16B07DD3" w:rsidR="00EA1A3B" w:rsidRDefault="00EA1A3B" w:rsidP="008665FA">
            <w:pPr>
              <w:pStyle w:val="ListParagraph"/>
              <w:numPr>
                <w:ilvl w:val="0"/>
                <w:numId w:val="26"/>
              </w:numPr>
            </w:pPr>
            <w:r>
              <w:t>Hệ thống sẽ xóa thiết bị, dịch vụ, phần mềm này khỏi danh sách để lập hồ sơ. Thông tin thiết bị, dịch vụ, phần mềm đã nhập vẫn được lưu lại trên hệ thống.</w:t>
            </w:r>
          </w:p>
          <w:p w14:paraId="07A4542A" w14:textId="077FD2F9" w:rsidR="00EA1A3B" w:rsidRDefault="000B4CA6" w:rsidP="00C11CD8">
            <w:r>
              <w:t>4</w:t>
            </w:r>
            <w:r w:rsidR="00EA1A3B">
              <w:t>. Hủy hồ sơ đang nhập:</w:t>
            </w:r>
          </w:p>
          <w:p w14:paraId="3B666E2D" w14:textId="77777777" w:rsidR="00EA1A3B" w:rsidRPr="005B6E08" w:rsidRDefault="00EA1A3B" w:rsidP="008665FA">
            <w:pPr>
              <w:pStyle w:val="ListParagraph"/>
              <w:numPr>
                <w:ilvl w:val="0"/>
                <w:numId w:val="26"/>
              </w:numPr>
              <w:snapToGrid w:val="0"/>
              <w:spacing w:before="60"/>
              <w:rPr>
                <w:szCs w:val="26"/>
              </w:rPr>
            </w:pPr>
            <w:r>
              <w:t>Cơ quan nhấn nút [Quay lại] tại biểu mẫu trực tuyến để hủy bỏ hồ sơ đang nhập.</w:t>
            </w:r>
          </w:p>
          <w:p w14:paraId="639D94A1" w14:textId="5B303918" w:rsidR="005B6E08" w:rsidRDefault="000B4CA6" w:rsidP="005B6E08">
            <w:pPr>
              <w:snapToGrid w:val="0"/>
              <w:spacing w:before="60" w:line="276" w:lineRule="auto"/>
              <w:rPr>
                <w:szCs w:val="26"/>
              </w:rPr>
            </w:pPr>
            <w:r>
              <w:rPr>
                <w:szCs w:val="26"/>
              </w:rPr>
              <w:t>5</w:t>
            </w:r>
            <w:r w:rsidR="005B6E08">
              <w:rPr>
                <w:szCs w:val="26"/>
              </w:rPr>
              <w:t>. Cơ quan, tổ chức chọn nộp hồ sơ ở trang [Danh sách thiết bị, dịch vụ, phần mềm]:</w:t>
            </w:r>
          </w:p>
          <w:p w14:paraId="2F5BCDFD" w14:textId="33D8F990" w:rsidR="005B6E08" w:rsidRPr="001D6E5E" w:rsidRDefault="005B6E08" w:rsidP="008665FA">
            <w:pPr>
              <w:pStyle w:val="ListParagraph"/>
              <w:numPr>
                <w:ilvl w:val="0"/>
                <w:numId w:val="26"/>
              </w:numPr>
              <w:spacing w:before="120" w:after="120"/>
            </w:pPr>
            <w:r>
              <w:rPr>
                <w:lang w:val="en-US"/>
              </w:rPr>
              <w:t xml:space="preserve">Cơ quan, tổ chức truy cập vào chức năng [Danh sách </w:t>
            </w:r>
            <w:r>
              <w:rPr>
                <w:szCs w:val="26"/>
              </w:rPr>
              <w:t>thiết bị, dịch vụ, phần mềm</w:t>
            </w:r>
            <w:r>
              <w:rPr>
                <w:lang w:val="en-US"/>
              </w:rPr>
              <w:t>]</w:t>
            </w:r>
          </w:p>
          <w:p w14:paraId="6FFA3328" w14:textId="602988D7" w:rsidR="005B6E08" w:rsidRPr="00B90FE0" w:rsidRDefault="005B6E08" w:rsidP="008665FA">
            <w:pPr>
              <w:pStyle w:val="ListParagraph"/>
              <w:numPr>
                <w:ilvl w:val="0"/>
                <w:numId w:val="26"/>
              </w:numPr>
              <w:spacing w:before="120" w:after="120"/>
            </w:pPr>
            <w:r>
              <w:rPr>
                <w:lang w:val="en-US"/>
              </w:rPr>
              <w:lastRenderedPageBreak/>
              <w:t>Cơ quan, tổ chức nhấn chọn vào các chứng thư số cần lập hồ sơ và nhấn nút chức năng [</w:t>
            </w:r>
            <w:r w:rsidRPr="00E22C5A">
              <w:rPr>
                <w:lang w:val="en-US"/>
              </w:rPr>
              <w:t xml:space="preserve">Lập hồ sơ </w:t>
            </w:r>
            <w:r>
              <w:rPr>
                <w:lang w:val="en-US"/>
              </w:rPr>
              <w:t xml:space="preserve">Cấp CTS </w:t>
            </w:r>
            <w:r>
              <w:rPr>
                <w:szCs w:val="26"/>
              </w:rPr>
              <w:t>thiết bị, dịch vụ, phần mềm</w:t>
            </w:r>
            <w:r>
              <w:rPr>
                <w:lang w:val="en-US"/>
              </w:rPr>
              <w:t>].</w:t>
            </w:r>
          </w:p>
          <w:p w14:paraId="6C8973F9" w14:textId="5720D30F" w:rsidR="005B6E08" w:rsidRPr="001D6E5E" w:rsidRDefault="005B6E08" w:rsidP="008665FA">
            <w:pPr>
              <w:pStyle w:val="ListParagraph"/>
              <w:numPr>
                <w:ilvl w:val="0"/>
                <w:numId w:val="26"/>
              </w:numPr>
              <w:spacing w:before="120" w:after="120"/>
            </w:pPr>
            <w:r>
              <w:rPr>
                <w:lang w:val="en-US"/>
              </w:rPr>
              <w:t>Hệ thống hiển thị khung nội dung biểu mẫu trực tuyến với danh sách chứng thư số được chọn.</w:t>
            </w:r>
          </w:p>
          <w:p w14:paraId="70330DC4" w14:textId="77777777" w:rsidR="005B6E08" w:rsidRPr="00801DFF" w:rsidRDefault="005B6E08" w:rsidP="008665FA">
            <w:pPr>
              <w:pStyle w:val="ListParagraph"/>
              <w:numPr>
                <w:ilvl w:val="0"/>
                <w:numId w:val="26"/>
              </w:numPr>
              <w:spacing w:before="120" w:after="120"/>
            </w:pPr>
            <w:r>
              <w:rPr>
                <w:lang w:val="en-US"/>
              </w:rPr>
              <w:t>Cơ quan, tổ chức bổ sung thông tin đầy đủ để nộp hồ sơ.</w:t>
            </w:r>
          </w:p>
          <w:p w14:paraId="71A41136" w14:textId="1D5ACF35" w:rsidR="005B6E08" w:rsidRDefault="000B4CA6" w:rsidP="005B6E08">
            <w:pPr>
              <w:spacing w:before="120" w:after="120" w:line="276" w:lineRule="auto"/>
            </w:pPr>
            <w:r>
              <w:t>6</w:t>
            </w:r>
            <w:r w:rsidR="005B6E08">
              <w:t>. Không nhập đầy đủ thông tin theo biểu mẫu trực tuyến yêu cầu</w:t>
            </w:r>
          </w:p>
          <w:p w14:paraId="572FD9EA" w14:textId="77777777" w:rsidR="005B6E08" w:rsidRPr="008665FA" w:rsidRDefault="005B6E08" w:rsidP="008665FA">
            <w:pPr>
              <w:pStyle w:val="ListParagraph"/>
              <w:numPr>
                <w:ilvl w:val="0"/>
                <w:numId w:val="26"/>
              </w:numPr>
              <w:spacing w:before="120" w:after="120"/>
            </w:pPr>
            <w:r>
              <w:t xml:space="preserve">Nếu cơ quan, tổ chức không nhập đầy đủ thông tin theo </w:t>
            </w:r>
            <w:r>
              <w:rPr>
                <w:lang w:val="en-US"/>
              </w:rPr>
              <w:t>biểu mẫu trực tuyến</w:t>
            </w:r>
            <w:r>
              <w:t xml:space="preserve"> yêu cầu thì </w:t>
            </w:r>
            <w:r>
              <w:rPr>
                <w:lang w:val="en-US"/>
              </w:rPr>
              <w:t xml:space="preserve">khi </w:t>
            </w:r>
            <w:r>
              <w:t>nhấn chọn [Thực hiện bước tiếp theo] sẽ không thực hiện được, và hệ thống yêu cầu nhập đầy đủ</w:t>
            </w:r>
            <w:r>
              <w:rPr>
                <w:lang w:val="en-US"/>
              </w:rPr>
              <w:t>.</w:t>
            </w:r>
          </w:p>
          <w:p w14:paraId="61C7CF21" w14:textId="0B5C2462" w:rsidR="008665FA" w:rsidRDefault="000B4CA6" w:rsidP="008665FA">
            <w:r>
              <w:t>7</w:t>
            </w:r>
            <w:r w:rsidR="008665FA">
              <w:t>. Nhấn nút [Lưu lại và nộp sau]:</w:t>
            </w:r>
          </w:p>
          <w:p w14:paraId="49621F1F" w14:textId="77777777" w:rsidR="008665FA" w:rsidRPr="008665FA" w:rsidRDefault="008665FA" w:rsidP="008665FA">
            <w:pPr>
              <w:pStyle w:val="ListParagraph"/>
              <w:numPr>
                <w:ilvl w:val="0"/>
                <w:numId w:val="26"/>
              </w:numPr>
            </w:pPr>
            <w:r>
              <w:rPr>
                <w:lang w:val="en-US"/>
              </w:rPr>
              <w:t>Nếu Cơ quan, tổ chức nhấn vào nút [Lưu lại và nộp sau], hồ sơ sẽ được lưu lại ở trạng thái [Dự thảo] và không gửi cho Cục CTSBMTT.</w:t>
            </w:r>
          </w:p>
          <w:p w14:paraId="463D96F7" w14:textId="5450C4F2" w:rsidR="008665FA" w:rsidRPr="005B6E08" w:rsidRDefault="008665FA" w:rsidP="008665FA">
            <w:pPr>
              <w:pStyle w:val="ListParagraph"/>
              <w:numPr>
                <w:ilvl w:val="0"/>
                <w:numId w:val="26"/>
              </w:numPr>
              <w:spacing w:before="120" w:after="120"/>
            </w:pPr>
            <w:r>
              <w:rPr>
                <w:lang w:val="en-US"/>
              </w:rPr>
              <w:t>Cơ quan, tổ chức có thể nhấn vào nút [Chỉnh sửa] hồ sơ ở trạng thái [Dự thảo] để chỉnh sửa hồ sơ hoàn chỉnh.</w:t>
            </w:r>
          </w:p>
        </w:tc>
      </w:tr>
      <w:tr w:rsidR="00EA1A3B" w:rsidRPr="003545C7" w14:paraId="4EF44005"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A2CACF6" w14:textId="77777777" w:rsidR="00EA1A3B" w:rsidRPr="003545C7" w:rsidRDefault="00EA1A3B" w:rsidP="00C11CD8">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sidRPr="0087719A">
              <w:t xml:space="preserve">Hệ thống chuyển tới trang </w:t>
            </w:r>
            <w:r>
              <w:t>[</w:t>
            </w:r>
            <w:r w:rsidRPr="0087719A">
              <w:t>Quản lý hồ sơ</w:t>
            </w:r>
            <w:r>
              <w:t>].</w:t>
            </w:r>
          </w:p>
        </w:tc>
      </w:tr>
      <w:tr w:rsidR="00EA1A3B" w:rsidRPr="003545C7" w14:paraId="03F29DCB"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B48D3D1" w14:textId="77777777" w:rsidR="00EA1A3B" w:rsidRPr="003545C7" w:rsidRDefault="00EA1A3B" w:rsidP="00C11CD8">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149D6CC9" w14:textId="77777777" w:rsidR="00EA1A3B" w:rsidRDefault="00EA1A3B" w:rsidP="00D37E78"/>
    <w:p w14:paraId="691DAFEC" w14:textId="3770F027" w:rsidR="00566427" w:rsidRDefault="00566427" w:rsidP="00566427">
      <w:pPr>
        <w:pStyle w:val="Heading4"/>
      </w:pPr>
      <w:r>
        <w:lastRenderedPageBreak/>
        <w:t>Nộp hồ sơ Gia hạn, thay đổi thông tin chứng thư số</w:t>
      </w:r>
    </w:p>
    <w:p w14:paraId="6B0D3B63" w14:textId="77777777" w:rsidR="005076AD" w:rsidRDefault="005076AD" w:rsidP="005076AD">
      <w:pPr>
        <w:keepNext/>
      </w:pPr>
      <w:r>
        <w:rPr>
          <w:noProof/>
        </w:rPr>
        <w:drawing>
          <wp:inline distT="0" distB="0" distL="0" distR="0" wp14:anchorId="00A84A8F" wp14:editId="7A4460B5">
            <wp:extent cx="5677200" cy="4406502"/>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7200" cy="4406502"/>
                    </a:xfrm>
                    <a:prstGeom prst="rect">
                      <a:avLst/>
                    </a:prstGeom>
                    <a:ln>
                      <a:solidFill>
                        <a:schemeClr val="accent1"/>
                      </a:solidFill>
                    </a:ln>
                  </pic:spPr>
                </pic:pic>
              </a:graphicData>
            </a:graphic>
          </wp:inline>
        </w:drawing>
      </w:r>
    </w:p>
    <w:p w14:paraId="49CB7359" w14:textId="0607987A" w:rsidR="0059670A" w:rsidRDefault="005076AD"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15</w:t>
        </w:r>
      </w:fldSimple>
      <w:r>
        <w:t>: Giao diện eForm hồ sơ Gia hạn, thay đổi thông tin chứng thư số (khi chưa chọn chứng thư số)</w:t>
      </w:r>
    </w:p>
    <w:p w14:paraId="599118E8" w14:textId="77777777" w:rsidR="00F764AA" w:rsidRDefault="005076AD" w:rsidP="00F764AA">
      <w:pPr>
        <w:keepNext/>
      </w:pPr>
      <w:r>
        <w:rPr>
          <w:noProof/>
        </w:rPr>
        <w:lastRenderedPageBreak/>
        <w:drawing>
          <wp:inline distT="0" distB="0" distL="0" distR="0" wp14:anchorId="12350FB9" wp14:editId="0CD998F9">
            <wp:extent cx="5677200" cy="4680051"/>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77200" cy="4680051"/>
                    </a:xfrm>
                    <a:prstGeom prst="rect">
                      <a:avLst/>
                    </a:prstGeom>
                    <a:ln>
                      <a:solidFill>
                        <a:schemeClr val="accent1"/>
                      </a:solidFill>
                    </a:ln>
                  </pic:spPr>
                </pic:pic>
              </a:graphicData>
            </a:graphic>
          </wp:inline>
        </w:drawing>
      </w:r>
    </w:p>
    <w:p w14:paraId="64A9CC05" w14:textId="7D7F8291" w:rsidR="005076AD" w:rsidRDefault="00F764AA"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16</w:t>
        </w:r>
      </w:fldSimple>
      <w:r>
        <w:t>: Giao diện eForm hồ sơ Gia hạn, thay đổi thông tin chứng thư số (khi đã chọn chứng thư số)</w:t>
      </w:r>
    </w:p>
    <w:p w14:paraId="106E644F" w14:textId="77777777" w:rsidR="00F764AA" w:rsidRDefault="005076AD" w:rsidP="00F764AA">
      <w:pPr>
        <w:keepNext/>
      </w:pPr>
      <w:r>
        <w:rPr>
          <w:noProof/>
        </w:rPr>
        <w:drawing>
          <wp:inline distT="0" distB="0" distL="0" distR="0" wp14:anchorId="06F7BC56" wp14:editId="08C7F4E2">
            <wp:extent cx="5677200" cy="2012495"/>
            <wp:effectExtent l="19050" t="19050" r="19050" b="260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A8C663.tmp"/>
                    <pic:cNvPicPr/>
                  </pic:nvPicPr>
                  <pic:blipFill>
                    <a:blip r:embed="rId82">
                      <a:extLst>
                        <a:ext uri="{28A0092B-C50C-407E-A947-70E740481C1C}">
                          <a14:useLocalDpi xmlns:a14="http://schemas.microsoft.com/office/drawing/2010/main" val="0"/>
                        </a:ext>
                      </a:extLst>
                    </a:blip>
                    <a:stretch>
                      <a:fillRect/>
                    </a:stretch>
                  </pic:blipFill>
                  <pic:spPr>
                    <a:xfrm>
                      <a:off x="0" y="0"/>
                      <a:ext cx="5677200" cy="2012495"/>
                    </a:xfrm>
                    <a:prstGeom prst="rect">
                      <a:avLst/>
                    </a:prstGeom>
                    <a:ln>
                      <a:solidFill>
                        <a:schemeClr val="accent1"/>
                      </a:solidFill>
                    </a:ln>
                  </pic:spPr>
                </pic:pic>
              </a:graphicData>
            </a:graphic>
          </wp:inline>
        </w:drawing>
      </w:r>
    </w:p>
    <w:p w14:paraId="5F73A20C" w14:textId="12F78974" w:rsidR="005076AD" w:rsidRDefault="00F764AA"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17</w:t>
        </w:r>
      </w:fldSimple>
      <w:r>
        <w:t>: Giao diện hiển thị danh sách chứng thư số để chọn lập hồ sơ</w:t>
      </w:r>
    </w:p>
    <w:p w14:paraId="5401C401" w14:textId="77777777" w:rsidR="00F764AA" w:rsidRDefault="005076AD" w:rsidP="00F764AA">
      <w:pPr>
        <w:keepNext/>
      </w:pPr>
      <w:r>
        <w:rPr>
          <w:noProof/>
        </w:rPr>
        <w:lastRenderedPageBreak/>
        <w:drawing>
          <wp:inline distT="0" distB="0" distL="0" distR="0" wp14:anchorId="4570C89F" wp14:editId="24D6B4D2">
            <wp:extent cx="5677200" cy="2873779"/>
            <wp:effectExtent l="19050" t="19050" r="1905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A8873.tmp"/>
                    <pic:cNvPicPr/>
                  </pic:nvPicPr>
                  <pic:blipFill>
                    <a:blip r:embed="rId83">
                      <a:extLst>
                        <a:ext uri="{28A0092B-C50C-407E-A947-70E740481C1C}">
                          <a14:useLocalDpi xmlns:a14="http://schemas.microsoft.com/office/drawing/2010/main" val="0"/>
                        </a:ext>
                      </a:extLst>
                    </a:blip>
                    <a:stretch>
                      <a:fillRect/>
                    </a:stretch>
                  </pic:blipFill>
                  <pic:spPr>
                    <a:xfrm>
                      <a:off x="0" y="0"/>
                      <a:ext cx="5677200" cy="2873779"/>
                    </a:xfrm>
                    <a:prstGeom prst="rect">
                      <a:avLst/>
                    </a:prstGeom>
                    <a:ln>
                      <a:solidFill>
                        <a:schemeClr val="accent1"/>
                      </a:solidFill>
                    </a:ln>
                  </pic:spPr>
                </pic:pic>
              </a:graphicData>
            </a:graphic>
          </wp:inline>
        </w:drawing>
      </w:r>
    </w:p>
    <w:p w14:paraId="276A6F76" w14:textId="67C39681" w:rsidR="005076AD" w:rsidRPr="0059670A" w:rsidRDefault="00F764AA"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18</w:t>
        </w:r>
      </w:fldSimple>
      <w:r>
        <w:t>: Giao diện form để nhập nội dung gia hạn, thay đổi thông tin chứng thư số</w:t>
      </w:r>
    </w:p>
    <w:p w14:paraId="32F2E58C" w14:textId="77777777" w:rsidR="00566427" w:rsidRDefault="00566427" w:rsidP="00941B88">
      <w:pPr>
        <w:pStyle w:val="UCName"/>
      </w:pPr>
      <w:bookmarkStart w:id="71" w:name="_Ref21019572"/>
      <w:bookmarkStart w:id="72" w:name="_Ref21019574"/>
      <w:bookmarkStart w:id="73" w:name="_Toc22744082"/>
      <w:r>
        <w:t>Nộp hồ sơ gia hạn, thay đổi thông tin chứng thư số</w:t>
      </w:r>
      <w:bookmarkEnd w:id="71"/>
      <w:bookmarkEnd w:id="72"/>
      <w:bookmarkEnd w:id="73"/>
    </w:p>
    <w:tbl>
      <w:tblPr>
        <w:tblW w:w="5000" w:type="pct"/>
        <w:tblLook w:val="04A0" w:firstRow="1" w:lastRow="0" w:firstColumn="1" w:lastColumn="0" w:noHBand="0" w:noVBand="1"/>
      </w:tblPr>
      <w:tblGrid>
        <w:gridCol w:w="5664"/>
        <w:gridCol w:w="3353"/>
      </w:tblGrid>
      <w:tr w:rsidR="00566427" w14:paraId="01A7D179" w14:textId="77777777" w:rsidTr="004E1081">
        <w:tc>
          <w:tcPr>
            <w:tcW w:w="3141" w:type="pct"/>
            <w:tcBorders>
              <w:top w:val="single" w:sz="4" w:space="0" w:color="000000"/>
              <w:left w:val="single" w:sz="4" w:space="0" w:color="000000"/>
              <w:bottom w:val="single" w:sz="4" w:space="0" w:color="000000"/>
              <w:right w:val="nil"/>
            </w:tcBorders>
            <w:hideMark/>
          </w:tcPr>
          <w:p w14:paraId="2B5D0C85" w14:textId="77777777" w:rsidR="00566427" w:rsidRDefault="00566427" w:rsidP="004E1081">
            <w:pPr>
              <w:spacing w:before="60" w:line="276" w:lineRule="auto"/>
              <w:rPr>
                <w:rFonts w:eastAsiaTheme="minorHAnsi"/>
                <w:sz w:val="28"/>
                <w:szCs w:val="26"/>
              </w:rPr>
            </w:pPr>
            <w:r>
              <w:rPr>
                <w:b/>
                <w:szCs w:val="26"/>
              </w:rPr>
              <w:t>Tên Usecase:</w:t>
            </w:r>
            <w:r>
              <w:rPr>
                <w:szCs w:val="26"/>
              </w:rPr>
              <w:t xml:space="preserve"> </w:t>
            </w:r>
            <w:r>
              <w:t>Nộp hồ sơ gia hạn, thay đổi thông tin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2BB609EF" w14:textId="77777777" w:rsidR="00566427" w:rsidRDefault="00566427" w:rsidP="004E1081">
            <w:pPr>
              <w:snapToGrid w:val="0"/>
              <w:spacing w:before="60" w:line="276" w:lineRule="auto"/>
              <w:rPr>
                <w:szCs w:val="26"/>
              </w:rPr>
            </w:pPr>
            <w:r>
              <w:rPr>
                <w:b/>
                <w:szCs w:val="26"/>
              </w:rPr>
              <w:t>Mức độ BMT:</w:t>
            </w:r>
            <w:r>
              <w:rPr>
                <w:szCs w:val="26"/>
              </w:rPr>
              <w:t xml:space="preserve"> B</w:t>
            </w:r>
          </w:p>
        </w:tc>
      </w:tr>
      <w:tr w:rsidR="00566427" w14:paraId="61AD83B5" w14:textId="77777777" w:rsidTr="004E1081">
        <w:tc>
          <w:tcPr>
            <w:tcW w:w="3141" w:type="pct"/>
            <w:tcBorders>
              <w:top w:val="single" w:sz="4" w:space="0" w:color="000000"/>
              <w:left w:val="single" w:sz="4" w:space="0" w:color="000000"/>
              <w:bottom w:val="single" w:sz="4" w:space="0" w:color="000000"/>
              <w:right w:val="nil"/>
            </w:tcBorders>
            <w:hideMark/>
          </w:tcPr>
          <w:p w14:paraId="1E1BB28D" w14:textId="77777777" w:rsidR="00566427" w:rsidRDefault="00566427" w:rsidP="004E1081">
            <w:pPr>
              <w:snapToGrid w:val="0"/>
              <w:spacing w:before="60" w:line="276" w:lineRule="auto"/>
              <w:rPr>
                <w:szCs w:val="26"/>
              </w:rPr>
            </w:pPr>
            <w:r>
              <w:rPr>
                <w:b/>
                <w:szCs w:val="26"/>
              </w:rPr>
              <w:t xml:space="preserve">Tác nhân chính: </w:t>
            </w:r>
            <w:r>
              <w:t>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279D896B" w14:textId="77777777" w:rsidR="00566427" w:rsidRDefault="00566427" w:rsidP="004E1081">
            <w:pPr>
              <w:snapToGrid w:val="0"/>
              <w:spacing w:before="60" w:line="276" w:lineRule="auto"/>
              <w:rPr>
                <w:szCs w:val="26"/>
              </w:rPr>
            </w:pPr>
            <w:r>
              <w:rPr>
                <w:b/>
                <w:szCs w:val="26"/>
              </w:rPr>
              <w:t xml:space="preserve">Tác nhân phụ: </w:t>
            </w:r>
            <w:r>
              <w:rPr>
                <w:szCs w:val="26"/>
              </w:rPr>
              <w:t>Hệ thống</w:t>
            </w:r>
          </w:p>
        </w:tc>
      </w:tr>
      <w:tr w:rsidR="00566427" w14:paraId="6F9ED845"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8A290EE" w14:textId="77777777" w:rsidR="00566427" w:rsidRDefault="00566427" w:rsidP="004E1081">
            <w:pPr>
              <w:spacing w:before="60" w:line="276" w:lineRule="auto"/>
              <w:rPr>
                <w:szCs w:val="26"/>
              </w:rPr>
            </w:pPr>
            <w:r>
              <w:rPr>
                <w:b/>
                <w:szCs w:val="26"/>
              </w:rPr>
              <w:t xml:space="preserve">Mô tả Usecase: </w:t>
            </w:r>
            <w:r>
              <w:t>Cơ quan, tổ chức nộp hồ sơ gia hạn, thay đổi thông tin chứng thư số</w:t>
            </w:r>
          </w:p>
        </w:tc>
      </w:tr>
      <w:tr w:rsidR="00566427" w14:paraId="5E1D9D2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BDBB8CA" w14:textId="77777777" w:rsidR="00566427" w:rsidRDefault="00566427" w:rsidP="004E1081">
            <w:pPr>
              <w:snapToGrid w:val="0"/>
              <w:spacing w:before="60" w:line="276" w:lineRule="auto"/>
              <w:rPr>
                <w:b/>
                <w:szCs w:val="26"/>
              </w:rPr>
            </w:pPr>
            <w:r>
              <w:rPr>
                <w:b/>
                <w:szCs w:val="26"/>
              </w:rPr>
              <w:t>Điều kiện để bắt đầu Usecase:</w:t>
            </w:r>
          </w:p>
          <w:p w14:paraId="774D029C" w14:textId="77777777" w:rsidR="00566427" w:rsidRPr="001D6E5E" w:rsidRDefault="00566427" w:rsidP="00A8287A">
            <w:pPr>
              <w:pStyle w:val="ListParagraph"/>
              <w:numPr>
                <w:ilvl w:val="0"/>
                <w:numId w:val="9"/>
              </w:numPr>
              <w:snapToGrid w:val="0"/>
              <w:spacing w:before="60"/>
              <w:rPr>
                <w:szCs w:val="26"/>
              </w:rPr>
            </w:pPr>
            <w:r>
              <w:rPr>
                <w:szCs w:val="26"/>
                <w:lang w:val="en-US"/>
              </w:rPr>
              <w:t>Cơ quan, tổ chức đăng nhập thành công vào hệ thống</w:t>
            </w:r>
          </w:p>
          <w:p w14:paraId="606A03B8" w14:textId="77777777" w:rsidR="00566427" w:rsidRPr="001D6E5E" w:rsidRDefault="00566427" w:rsidP="00A8287A">
            <w:pPr>
              <w:pStyle w:val="ListParagraph"/>
              <w:numPr>
                <w:ilvl w:val="0"/>
                <w:numId w:val="9"/>
              </w:numPr>
              <w:snapToGrid w:val="0"/>
              <w:spacing w:before="60"/>
              <w:rPr>
                <w:szCs w:val="26"/>
              </w:rPr>
            </w:pPr>
            <w:r>
              <w:rPr>
                <w:szCs w:val="26"/>
                <w:lang w:val="en-US"/>
              </w:rPr>
              <w:t>Cơ quan, tổ chức có chứng thư số trong dữ liệu hệ thống</w:t>
            </w:r>
          </w:p>
        </w:tc>
      </w:tr>
      <w:tr w:rsidR="00566427" w14:paraId="254EC71B"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122F647" w14:textId="77777777" w:rsidR="00566427" w:rsidRPr="001D6E5E" w:rsidRDefault="00566427" w:rsidP="004E1081">
            <w:pPr>
              <w:snapToGrid w:val="0"/>
              <w:spacing w:before="60" w:line="276" w:lineRule="auto"/>
              <w:rPr>
                <w:szCs w:val="26"/>
              </w:rPr>
            </w:pPr>
            <w:r>
              <w:rPr>
                <w:b/>
                <w:szCs w:val="26"/>
              </w:rPr>
              <w:t xml:space="preserve">Điều kiện để kết thúc Usecase: </w:t>
            </w:r>
            <w:r>
              <w:rPr>
                <w:szCs w:val="26"/>
              </w:rPr>
              <w:t>Nộp hồ sơ thành công</w:t>
            </w:r>
          </w:p>
        </w:tc>
      </w:tr>
      <w:tr w:rsidR="00566427" w14:paraId="62FB5119"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5A390AF5" w14:textId="77777777" w:rsidR="00566427" w:rsidRDefault="00566427" w:rsidP="004E1081">
            <w:pPr>
              <w:snapToGrid w:val="0"/>
              <w:spacing w:before="60" w:line="276" w:lineRule="auto"/>
              <w:rPr>
                <w:szCs w:val="26"/>
              </w:rPr>
            </w:pPr>
            <w:r>
              <w:rPr>
                <w:b/>
                <w:szCs w:val="26"/>
              </w:rPr>
              <w:t>Trình tự các sự kiện trong quá trình hoạt động của Usecase:</w:t>
            </w:r>
          </w:p>
          <w:p w14:paraId="59664307" w14:textId="77777777" w:rsidR="00566427" w:rsidRPr="0087719A" w:rsidRDefault="00566427" w:rsidP="00A8287A">
            <w:pPr>
              <w:pStyle w:val="ListParagraph"/>
              <w:numPr>
                <w:ilvl w:val="0"/>
                <w:numId w:val="25"/>
              </w:numPr>
            </w:pPr>
            <w:r>
              <w:t>Cơ quan, tổ chức</w:t>
            </w:r>
            <w:r w:rsidRPr="0087719A">
              <w:t xml:space="preserve"> chọn thủ tục </w:t>
            </w:r>
            <w:r>
              <w:t>Gia hạn, thay đổi thông tin chứng thư số</w:t>
            </w:r>
            <w:r w:rsidRPr="0087719A">
              <w:rPr>
                <w:lang w:val="en-US"/>
              </w:rPr>
              <w:t xml:space="preserve">, </w:t>
            </w:r>
            <w:r>
              <w:rPr>
                <w:lang w:val="en-US"/>
              </w:rPr>
              <w:t>h</w:t>
            </w:r>
            <w:r w:rsidRPr="0087719A">
              <w:t>ệ thống hiển thị biểu mẫu trực tuyến để nhập thông tin</w:t>
            </w:r>
            <w:r>
              <w:rPr>
                <w:lang w:val="en-US"/>
              </w:rPr>
              <w:t>.</w:t>
            </w:r>
          </w:p>
          <w:p w14:paraId="43263E35" w14:textId="77777777" w:rsidR="00566427" w:rsidRPr="0087719A" w:rsidRDefault="00566427" w:rsidP="00A8287A">
            <w:pPr>
              <w:pStyle w:val="ListParagraph"/>
              <w:numPr>
                <w:ilvl w:val="0"/>
                <w:numId w:val="25"/>
              </w:numPr>
            </w:pPr>
            <w:r>
              <w:t>Cơ quan, tổ chức</w:t>
            </w:r>
            <w:r w:rsidRPr="0087719A">
              <w:t xml:space="preserve"> nhập các thông tin theo yêu cầu</w:t>
            </w:r>
            <w:r w:rsidRPr="0087719A">
              <w:rPr>
                <w:lang w:val="en-US"/>
              </w:rPr>
              <w:t xml:space="preserve"> và chọn [Chọn </w:t>
            </w:r>
            <w:r>
              <w:rPr>
                <w:lang w:val="en-US"/>
              </w:rPr>
              <w:t>chứng thư số</w:t>
            </w:r>
            <w:r w:rsidRPr="0087719A">
              <w:rPr>
                <w:lang w:val="en-US"/>
              </w:rPr>
              <w:t>] để</w:t>
            </w:r>
            <w:r w:rsidRPr="0087719A">
              <w:t xml:space="preserve"> chọn danh sách các</w:t>
            </w:r>
            <w:r>
              <w:rPr>
                <w:lang w:val="en-US"/>
              </w:rPr>
              <w:t xml:space="preserve"> chứng thư số.</w:t>
            </w:r>
          </w:p>
          <w:p w14:paraId="2D2D48DA" w14:textId="77777777" w:rsidR="00566427" w:rsidRPr="0087719A" w:rsidRDefault="00566427" w:rsidP="00A8287A">
            <w:pPr>
              <w:pStyle w:val="ListParagraph"/>
              <w:numPr>
                <w:ilvl w:val="0"/>
                <w:numId w:val="25"/>
              </w:numPr>
            </w:pPr>
            <w:r>
              <w:rPr>
                <w:lang w:val="en-US"/>
              </w:rPr>
              <w:t>Hệ thống sẽ hiển thị danh sách các</w:t>
            </w:r>
            <w:r>
              <w:t xml:space="preserve"> </w:t>
            </w:r>
            <w:r>
              <w:rPr>
                <w:lang w:val="en-US"/>
              </w:rPr>
              <w:t>chứng thư số hiện có.</w:t>
            </w:r>
          </w:p>
          <w:p w14:paraId="3D50A59E" w14:textId="77777777" w:rsidR="00566427" w:rsidRPr="00CE7111" w:rsidRDefault="00566427" w:rsidP="00A8287A">
            <w:pPr>
              <w:pStyle w:val="ListParagraph"/>
              <w:numPr>
                <w:ilvl w:val="0"/>
                <w:numId w:val="25"/>
              </w:numPr>
            </w:pPr>
            <w:r>
              <w:t>Cơ quan, tổ chức</w:t>
            </w:r>
            <w:r>
              <w:rPr>
                <w:lang w:val="en-US"/>
              </w:rPr>
              <w:t xml:space="preserve"> chọn các chứng thư số và</w:t>
            </w:r>
            <w:r w:rsidRPr="0087719A">
              <w:t xml:space="preserve"> nhấn nút </w:t>
            </w:r>
            <w:r>
              <w:rPr>
                <w:lang w:val="en-US"/>
              </w:rPr>
              <w:t>[</w:t>
            </w:r>
            <w:r w:rsidRPr="0087719A">
              <w:t>L</w:t>
            </w:r>
            <w:r>
              <w:rPr>
                <w:lang w:val="en-US"/>
              </w:rPr>
              <w:t>ựa chọn</w:t>
            </w:r>
            <w:r w:rsidRPr="0087719A">
              <w:t xml:space="preserve"> </w:t>
            </w:r>
            <w:r>
              <w:rPr>
                <w:lang w:val="en-US"/>
              </w:rPr>
              <w:t>chứng thư số], hệ thống sẽ cập nhật danh sách chứng thư số đã chọn vào eform.</w:t>
            </w:r>
          </w:p>
          <w:p w14:paraId="59EE70BE" w14:textId="77777777" w:rsidR="00566427" w:rsidRPr="0087719A" w:rsidRDefault="00566427" w:rsidP="00A8287A">
            <w:pPr>
              <w:pStyle w:val="ListParagraph"/>
              <w:numPr>
                <w:ilvl w:val="0"/>
                <w:numId w:val="25"/>
              </w:numPr>
            </w:pPr>
            <w:r>
              <w:rPr>
                <w:lang w:val="en-US"/>
              </w:rPr>
              <w:t>Cơ quan, tổ chức nhập thông tin cần chỉnh sửa cho từng chứng thư số.</w:t>
            </w:r>
          </w:p>
          <w:p w14:paraId="6CBFDCE5" w14:textId="77777777" w:rsidR="005B6E08" w:rsidRPr="0087719A" w:rsidRDefault="005B6E08" w:rsidP="00A8287A">
            <w:pPr>
              <w:pStyle w:val="ListParagraph"/>
              <w:numPr>
                <w:ilvl w:val="0"/>
                <w:numId w:val="25"/>
              </w:numPr>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178A31DC" w14:textId="77777777" w:rsidR="005B6E08" w:rsidRPr="0087719A" w:rsidRDefault="005B6E08" w:rsidP="00A8287A">
            <w:pPr>
              <w:pStyle w:val="ListParagraph"/>
              <w:numPr>
                <w:ilvl w:val="0"/>
                <w:numId w:val="25"/>
              </w:numPr>
            </w:pPr>
            <w:r w:rsidRPr="0087719A">
              <w:t xml:space="preserve">Hệ thống hiển thị danh sách các giấy tờ đính kèm theo yêu cầu của </w:t>
            </w:r>
            <w:r>
              <w:rPr>
                <w:lang w:val="en-US"/>
              </w:rPr>
              <w:t>dịch vụ đang chọn.</w:t>
            </w:r>
          </w:p>
          <w:p w14:paraId="2BA7715B" w14:textId="77777777" w:rsidR="005B6E08" w:rsidRPr="0087719A" w:rsidRDefault="005B6E08" w:rsidP="00A8287A">
            <w:pPr>
              <w:pStyle w:val="ListParagraph"/>
              <w:numPr>
                <w:ilvl w:val="0"/>
                <w:numId w:val="25"/>
              </w:numPr>
            </w:pPr>
            <w:r>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51B47EE2" w14:textId="77777777" w:rsidR="005B6E08" w:rsidRPr="0087719A" w:rsidRDefault="005B6E08" w:rsidP="00A8287A">
            <w:pPr>
              <w:pStyle w:val="ListParagraph"/>
              <w:numPr>
                <w:ilvl w:val="0"/>
                <w:numId w:val="25"/>
              </w:numPr>
            </w:pPr>
            <w:r>
              <w:lastRenderedPageBreak/>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1474813E" w14:textId="77777777" w:rsidR="005B6E08" w:rsidRPr="0087719A" w:rsidRDefault="005B6E08" w:rsidP="00A8287A">
            <w:pPr>
              <w:pStyle w:val="ListParagraph"/>
              <w:numPr>
                <w:ilvl w:val="0"/>
                <w:numId w:val="25"/>
              </w:numPr>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356446C2" w14:textId="548ED288" w:rsidR="00566427" w:rsidRPr="001D6E5E" w:rsidRDefault="005B6E08" w:rsidP="00A8287A">
            <w:pPr>
              <w:pStyle w:val="ListParagraph"/>
              <w:numPr>
                <w:ilvl w:val="0"/>
                <w:numId w:val="25"/>
              </w:numPr>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566427" w14:paraId="1A7662EC"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E631701" w14:textId="77777777" w:rsidR="00566427" w:rsidRDefault="00566427" w:rsidP="004E1081">
            <w:pPr>
              <w:snapToGrid w:val="0"/>
              <w:spacing w:before="60" w:line="276" w:lineRule="auto"/>
              <w:rPr>
                <w:szCs w:val="26"/>
              </w:rPr>
            </w:pPr>
            <w:r>
              <w:rPr>
                <w:b/>
                <w:szCs w:val="26"/>
              </w:rPr>
              <w:t xml:space="preserve">Hoàn cảnh sử dụng thành công cơ bản: </w:t>
            </w:r>
            <w:r>
              <w:rPr>
                <w:szCs w:val="26"/>
              </w:rPr>
              <w:t xml:space="preserve">Nộp hồ sơ thành công và hồ sơ ở </w:t>
            </w:r>
            <w:r>
              <w:t>trạng thái [Chờ tiếp nhận hồ sơ].</w:t>
            </w:r>
          </w:p>
        </w:tc>
      </w:tr>
      <w:tr w:rsidR="00566427" w14:paraId="51A82869"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ABDBE3E" w14:textId="77777777" w:rsidR="00566427" w:rsidRDefault="00566427" w:rsidP="004E1081">
            <w:pPr>
              <w:snapToGrid w:val="0"/>
              <w:spacing w:before="60" w:line="276" w:lineRule="auto"/>
              <w:rPr>
                <w:b/>
                <w:szCs w:val="26"/>
              </w:rPr>
            </w:pPr>
            <w:r>
              <w:rPr>
                <w:b/>
                <w:szCs w:val="26"/>
              </w:rPr>
              <w:t xml:space="preserve">Hoàn cảnh sử dụng phụ (thay thế) trong trường hợp không thành công: </w:t>
            </w:r>
          </w:p>
          <w:p w14:paraId="6C382770" w14:textId="77777777" w:rsidR="00566427" w:rsidRDefault="00566427" w:rsidP="004E1081">
            <w:pPr>
              <w:snapToGrid w:val="0"/>
              <w:spacing w:before="60" w:line="276" w:lineRule="auto"/>
              <w:rPr>
                <w:szCs w:val="26"/>
              </w:rPr>
            </w:pPr>
            <w:r>
              <w:rPr>
                <w:szCs w:val="26"/>
              </w:rPr>
              <w:t>1. Cơ quan, tổ chức chọn nộp hồ sơ ở trang Danh sách chứng thư số:</w:t>
            </w:r>
          </w:p>
          <w:p w14:paraId="414DE880" w14:textId="77777777" w:rsidR="00566427" w:rsidRPr="001D6E5E" w:rsidRDefault="00566427" w:rsidP="008665FA">
            <w:pPr>
              <w:pStyle w:val="ListParagraph"/>
              <w:numPr>
                <w:ilvl w:val="0"/>
                <w:numId w:val="27"/>
              </w:numPr>
              <w:spacing w:before="120" w:after="120"/>
            </w:pPr>
            <w:r>
              <w:rPr>
                <w:lang w:val="en-US"/>
              </w:rPr>
              <w:t>Cơ quan, tổ chức truy cập vào chức năng [Danh sách Chứng thư số]</w:t>
            </w:r>
          </w:p>
          <w:p w14:paraId="64DD573B" w14:textId="77777777" w:rsidR="00566427" w:rsidRPr="00B90FE0" w:rsidRDefault="00566427" w:rsidP="008665FA">
            <w:pPr>
              <w:pStyle w:val="ListParagraph"/>
              <w:numPr>
                <w:ilvl w:val="0"/>
                <w:numId w:val="27"/>
              </w:numPr>
              <w:spacing w:before="120" w:after="120"/>
            </w:pPr>
            <w:r>
              <w:rPr>
                <w:lang w:val="en-US"/>
              </w:rPr>
              <w:t>Cơ quan, tổ chức nhấn chọn vào các chứng thư số cần lập hồ sơ và nhấn nút chức năng [</w:t>
            </w:r>
            <w:r w:rsidRPr="00E22C5A">
              <w:rPr>
                <w:lang w:val="en-US"/>
              </w:rPr>
              <w:t>Lập hồ sơ Gia hạn/Thay đổi thông tin CTS</w:t>
            </w:r>
            <w:r>
              <w:rPr>
                <w:lang w:val="en-US"/>
              </w:rPr>
              <w:t>].</w:t>
            </w:r>
          </w:p>
          <w:p w14:paraId="1A685F62" w14:textId="77777777" w:rsidR="00566427" w:rsidRPr="001D6E5E" w:rsidRDefault="00566427" w:rsidP="008665FA">
            <w:pPr>
              <w:pStyle w:val="ListParagraph"/>
              <w:numPr>
                <w:ilvl w:val="0"/>
                <w:numId w:val="27"/>
              </w:numPr>
              <w:spacing w:before="120" w:after="120"/>
            </w:pPr>
            <w:r>
              <w:rPr>
                <w:lang w:val="en-US"/>
              </w:rPr>
              <w:t>Hệ thống hiển thị khung nội dung biểu mẫu trực tuyến (eform) với danh sách chứng thư số được chọn.</w:t>
            </w:r>
          </w:p>
          <w:p w14:paraId="311FEA20" w14:textId="77777777" w:rsidR="00566427" w:rsidRPr="00801DFF" w:rsidRDefault="00566427" w:rsidP="008665FA">
            <w:pPr>
              <w:pStyle w:val="ListParagraph"/>
              <w:numPr>
                <w:ilvl w:val="0"/>
                <w:numId w:val="27"/>
              </w:numPr>
              <w:spacing w:before="120" w:after="120"/>
            </w:pPr>
            <w:r>
              <w:rPr>
                <w:lang w:val="en-US"/>
              </w:rPr>
              <w:t>Cơ quan, tổ chức bổ sung thông tin đầy đủ để nộp hồ sơ.</w:t>
            </w:r>
          </w:p>
          <w:p w14:paraId="306597F5" w14:textId="7B4E57D8" w:rsidR="00566427" w:rsidRDefault="00566427" w:rsidP="004E1081">
            <w:pPr>
              <w:spacing w:before="120" w:after="120" w:line="276" w:lineRule="auto"/>
            </w:pPr>
            <w:r>
              <w:t>2. Không nhập đầy đủ thông tin theo eform yêu cầ</w:t>
            </w:r>
            <w:r w:rsidR="00631691">
              <w:t>u</w:t>
            </w:r>
          </w:p>
          <w:p w14:paraId="44834CAC" w14:textId="52DEBC45" w:rsidR="00566427" w:rsidRDefault="00566427" w:rsidP="008665FA">
            <w:pPr>
              <w:pStyle w:val="ListParagraph"/>
              <w:numPr>
                <w:ilvl w:val="0"/>
                <w:numId w:val="27"/>
              </w:numPr>
              <w:spacing w:before="120" w:after="120"/>
            </w:pPr>
            <w:r>
              <w:t xml:space="preserve">Nếu cơ quan, tổ chức không nhập đầy đủ thông tin theo eform yêu cầu thì </w:t>
            </w:r>
            <w:r w:rsidR="00631691">
              <w:rPr>
                <w:lang w:val="en-US"/>
              </w:rPr>
              <w:t xml:space="preserve">khi </w:t>
            </w:r>
            <w:r>
              <w:t>nhấn chọn [Thực hiện bước tiếp theo] sẽ không thực hiện được, và hệ thống yêu cầu nhập đầy đủ.</w:t>
            </w:r>
          </w:p>
          <w:p w14:paraId="235E9EF4" w14:textId="77777777" w:rsidR="00566427" w:rsidRDefault="00566427" w:rsidP="004E1081">
            <w:pPr>
              <w:spacing w:before="120" w:after="120" w:line="276" w:lineRule="auto"/>
            </w:pPr>
            <w:r>
              <w:t>3. Cơ quan, tổ chức không có chứng thư số để gia hạn, thay đổi thông tin:</w:t>
            </w:r>
          </w:p>
          <w:p w14:paraId="3E0A8926" w14:textId="77777777" w:rsidR="00566427" w:rsidRDefault="00566427" w:rsidP="008665FA">
            <w:pPr>
              <w:pStyle w:val="ListParagraph"/>
              <w:numPr>
                <w:ilvl w:val="0"/>
                <w:numId w:val="27"/>
              </w:numPr>
              <w:spacing w:before="120" w:after="120"/>
            </w:pPr>
            <w:r>
              <w:t>Nếu cơ quan, tổ chức không có chứng thư số trong dữ liệu hệ thống, hệ thống sẽ hiển thị thông báo [Không có chứng thư số để lập hồ sơ].</w:t>
            </w:r>
          </w:p>
          <w:p w14:paraId="63EC12C3" w14:textId="13017B55" w:rsidR="00D820C1" w:rsidRPr="00D820C1" w:rsidRDefault="00D820C1" w:rsidP="00D820C1">
            <w:r>
              <w:t>4. Chứng thư số đã gia hạn:</w:t>
            </w:r>
          </w:p>
          <w:p w14:paraId="44273DD0" w14:textId="77777777" w:rsidR="00D820C1" w:rsidRPr="008665FA" w:rsidRDefault="00D820C1" w:rsidP="008665FA">
            <w:pPr>
              <w:pStyle w:val="ListParagraph"/>
              <w:numPr>
                <w:ilvl w:val="0"/>
                <w:numId w:val="27"/>
              </w:numPr>
              <w:spacing w:before="120" w:after="120"/>
            </w:pPr>
            <w:r>
              <w:rPr>
                <w:lang w:val="en-US"/>
              </w:rPr>
              <w:t>Nếu chứng thư số đã được gia hạn 1 lần thì sẽ không thể chọn chứng thư số để lập hồ sơ</w:t>
            </w:r>
          </w:p>
          <w:p w14:paraId="307B33F3" w14:textId="576EEE8E" w:rsidR="008665FA" w:rsidRDefault="008665FA" w:rsidP="008665FA">
            <w:r>
              <w:t>5. Nhấn nút [Lưu lại và nộp sau]:</w:t>
            </w:r>
          </w:p>
          <w:p w14:paraId="0184AD86" w14:textId="77777777" w:rsidR="008665FA" w:rsidRPr="008665FA" w:rsidRDefault="008665FA" w:rsidP="008665FA">
            <w:pPr>
              <w:pStyle w:val="ListParagraph"/>
              <w:numPr>
                <w:ilvl w:val="0"/>
                <w:numId w:val="27"/>
              </w:numPr>
            </w:pPr>
            <w:r>
              <w:rPr>
                <w:lang w:val="en-US"/>
              </w:rPr>
              <w:t>Nếu Cơ quan, tổ chức nhấn vào nút [Lưu lại và nộp sau], hồ sơ sẽ được lưu lại ở trạng thái [Dự thảo] và không gửi cho Cục CTSBMTT.</w:t>
            </w:r>
          </w:p>
          <w:p w14:paraId="0004C28C" w14:textId="5A01A2A7" w:rsidR="008665FA" w:rsidRPr="001D6E5E" w:rsidRDefault="008665FA" w:rsidP="008665FA">
            <w:pPr>
              <w:pStyle w:val="ListParagraph"/>
              <w:numPr>
                <w:ilvl w:val="0"/>
                <w:numId w:val="27"/>
              </w:numPr>
              <w:spacing w:before="120" w:after="120"/>
            </w:pPr>
            <w:r>
              <w:rPr>
                <w:lang w:val="en-US"/>
              </w:rPr>
              <w:t>Cơ quan, tổ chức có thể nhấn vào nút [Chỉnh sửa] hồ sơ ở trạng thái [Dự thảo] để chỉnh sửa hồ sơ hoàn chỉnh.</w:t>
            </w:r>
          </w:p>
        </w:tc>
      </w:tr>
      <w:tr w:rsidR="00566427" w14:paraId="4D142E2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B231CC9" w14:textId="77777777" w:rsidR="00566427" w:rsidRDefault="00566427" w:rsidP="004E1081">
            <w:pPr>
              <w:snapToGrid w:val="0"/>
              <w:spacing w:before="60" w:line="276" w:lineRule="auto"/>
              <w:rPr>
                <w:szCs w:val="26"/>
              </w:rPr>
            </w:pPr>
            <w:r>
              <w:rPr>
                <w:b/>
                <w:szCs w:val="26"/>
              </w:rPr>
              <w:t>Hành động liên quan sẽ xảy ra khi Usecase kết thúc:</w:t>
            </w:r>
            <w:r>
              <w:rPr>
                <w:szCs w:val="26"/>
              </w:rPr>
              <w:t xml:space="preserve"> </w:t>
            </w:r>
            <w:r w:rsidRPr="0087719A">
              <w:t>Hệ thống chuyển tới trang Quản lý hồ sơ</w:t>
            </w:r>
            <w:r>
              <w:t>.</w:t>
            </w:r>
          </w:p>
        </w:tc>
      </w:tr>
      <w:tr w:rsidR="00566427" w14:paraId="701B340C"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1A3B4D8F" w14:textId="77777777" w:rsidR="00566427" w:rsidRDefault="00566427" w:rsidP="004E1081">
            <w:pPr>
              <w:snapToGrid w:val="0"/>
              <w:spacing w:before="60" w:line="276" w:lineRule="auto"/>
              <w:rPr>
                <w:szCs w:val="26"/>
              </w:rPr>
            </w:pPr>
            <w:r>
              <w:rPr>
                <w:b/>
                <w:szCs w:val="26"/>
              </w:rPr>
              <w:t>Các yêu cầu phi chức năng:</w:t>
            </w:r>
            <w:r>
              <w:rPr>
                <w:szCs w:val="26"/>
              </w:rPr>
              <w:t xml:space="preserve"> Không có</w:t>
            </w:r>
          </w:p>
        </w:tc>
      </w:tr>
    </w:tbl>
    <w:p w14:paraId="5EA8AD0A" w14:textId="77777777" w:rsidR="00566427" w:rsidRDefault="00566427" w:rsidP="00566427"/>
    <w:p w14:paraId="03AA96FD" w14:textId="7F30876A" w:rsidR="00566427" w:rsidRDefault="00566427" w:rsidP="00566427">
      <w:pPr>
        <w:pStyle w:val="Heading4"/>
      </w:pPr>
      <w:r>
        <w:lastRenderedPageBreak/>
        <w:t>Nộp hồ sơ Thu hồi chứng thư số</w:t>
      </w:r>
    </w:p>
    <w:p w14:paraId="34D7E418" w14:textId="77777777" w:rsidR="00F36F56" w:rsidRDefault="00F36F56" w:rsidP="00F36F56">
      <w:pPr>
        <w:keepNext/>
      </w:pPr>
      <w:r>
        <w:rPr>
          <w:noProof/>
        </w:rPr>
        <w:drawing>
          <wp:inline distT="0" distB="0" distL="0" distR="0" wp14:anchorId="5DFEA4C1" wp14:editId="54D393CC">
            <wp:extent cx="5677200" cy="4393765"/>
            <wp:effectExtent l="19050" t="19050" r="19050"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77200" cy="4393765"/>
                    </a:xfrm>
                    <a:prstGeom prst="rect">
                      <a:avLst/>
                    </a:prstGeom>
                    <a:ln>
                      <a:solidFill>
                        <a:schemeClr val="accent1"/>
                      </a:solidFill>
                    </a:ln>
                  </pic:spPr>
                </pic:pic>
              </a:graphicData>
            </a:graphic>
          </wp:inline>
        </w:drawing>
      </w:r>
    </w:p>
    <w:p w14:paraId="78BCDAFF" w14:textId="78FA7CE8" w:rsidR="004E5ECD" w:rsidRDefault="00F36F56"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19</w:t>
        </w:r>
      </w:fldSimple>
      <w:r>
        <w:t>: Giao diện hiển thị eForm hồ sơ Thu hồi chứng thư số (khi chưa chọn chứng thư số)</w:t>
      </w:r>
    </w:p>
    <w:p w14:paraId="5A2660CB" w14:textId="77777777" w:rsidR="00F36F56" w:rsidRDefault="00F36F56" w:rsidP="00F36F56">
      <w:pPr>
        <w:keepNext/>
      </w:pPr>
      <w:r>
        <w:rPr>
          <w:noProof/>
        </w:rPr>
        <w:lastRenderedPageBreak/>
        <w:drawing>
          <wp:inline distT="0" distB="0" distL="0" distR="0" wp14:anchorId="4BF77826" wp14:editId="1F04B1C7">
            <wp:extent cx="5677200" cy="4398010"/>
            <wp:effectExtent l="19050" t="19050" r="19050"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77200" cy="4398010"/>
                    </a:xfrm>
                    <a:prstGeom prst="rect">
                      <a:avLst/>
                    </a:prstGeom>
                    <a:ln>
                      <a:solidFill>
                        <a:schemeClr val="accent1"/>
                      </a:solidFill>
                    </a:ln>
                  </pic:spPr>
                </pic:pic>
              </a:graphicData>
            </a:graphic>
          </wp:inline>
        </w:drawing>
      </w:r>
    </w:p>
    <w:p w14:paraId="5A1B772B" w14:textId="48A19CCA" w:rsidR="00F36F56" w:rsidRDefault="00F36F56"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20</w:t>
        </w:r>
      </w:fldSimple>
      <w:r>
        <w:t>: Giao diện hiển thị eForm hồ sơ Thu hồi chứng thư số (khi đã chọn chứng thư số)</w:t>
      </w:r>
    </w:p>
    <w:p w14:paraId="5802BDDF" w14:textId="77777777" w:rsidR="00F36F56" w:rsidRDefault="00F36F56" w:rsidP="00F36F56">
      <w:pPr>
        <w:keepNext/>
      </w:pPr>
      <w:r>
        <w:rPr>
          <w:noProof/>
        </w:rPr>
        <w:drawing>
          <wp:inline distT="0" distB="0" distL="0" distR="0" wp14:anchorId="138D62EE" wp14:editId="2721B70D">
            <wp:extent cx="5677200" cy="1819009"/>
            <wp:effectExtent l="19050" t="19050" r="1905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A8DD40.tmp"/>
                    <pic:cNvPicPr/>
                  </pic:nvPicPr>
                  <pic:blipFill>
                    <a:blip r:embed="rId86">
                      <a:extLst>
                        <a:ext uri="{28A0092B-C50C-407E-A947-70E740481C1C}">
                          <a14:useLocalDpi xmlns:a14="http://schemas.microsoft.com/office/drawing/2010/main" val="0"/>
                        </a:ext>
                      </a:extLst>
                    </a:blip>
                    <a:stretch>
                      <a:fillRect/>
                    </a:stretch>
                  </pic:blipFill>
                  <pic:spPr>
                    <a:xfrm>
                      <a:off x="0" y="0"/>
                      <a:ext cx="5677200" cy="1819009"/>
                    </a:xfrm>
                    <a:prstGeom prst="rect">
                      <a:avLst/>
                    </a:prstGeom>
                    <a:ln>
                      <a:solidFill>
                        <a:schemeClr val="accent1"/>
                      </a:solidFill>
                    </a:ln>
                  </pic:spPr>
                </pic:pic>
              </a:graphicData>
            </a:graphic>
          </wp:inline>
        </w:drawing>
      </w:r>
    </w:p>
    <w:p w14:paraId="2AB9366D" w14:textId="1DE18FB0" w:rsidR="00F36F56" w:rsidRDefault="00F36F56"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21</w:t>
        </w:r>
      </w:fldSimple>
      <w:r>
        <w:t>: Giao diện hiển thị danh sách các chứng thư số cần lập hồ sơ</w:t>
      </w:r>
    </w:p>
    <w:p w14:paraId="209ECCBE" w14:textId="77777777" w:rsidR="00F36F56" w:rsidRPr="004E5ECD" w:rsidRDefault="00F36F56" w:rsidP="004E5ECD"/>
    <w:p w14:paraId="426F0EE0" w14:textId="77777777" w:rsidR="00566427" w:rsidRDefault="00566427" w:rsidP="00941B88">
      <w:pPr>
        <w:pStyle w:val="UCName"/>
      </w:pPr>
      <w:bookmarkStart w:id="74" w:name="_Ref21020157"/>
      <w:bookmarkStart w:id="75" w:name="_Ref21020159"/>
      <w:bookmarkStart w:id="76" w:name="_Toc22744083"/>
      <w:r>
        <w:t>Nộp hồ sơ Thu hồi chứng thư số</w:t>
      </w:r>
      <w:bookmarkEnd w:id="74"/>
      <w:bookmarkEnd w:id="75"/>
      <w:bookmarkEnd w:id="76"/>
    </w:p>
    <w:tbl>
      <w:tblPr>
        <w:tblW w:w="5000" w:type="pct"/>
        <w:tblLook w:val="04A0" w:firstRow="1" w:lastRow="0" w:firstColumn="1" w:lastColumn="0" w:noHBand="0" w:noVBand="1"/>
      </w:tblPr>
      <w:tblGrid>
        <w:gridCol w:w="5807"/>
        <w:gridCol w:w="3210"/>
      </w:tblGrid>
      <w:tr w:rsidR="00566427" w14:paraId="7F8ECAAB" w14:textId="77777777" w:rsidTr="004E1081">
        <w:tc>
          <w:tcPr>
            <w:tcW w:w="3220" w:type="pct"/>
            <w:tcBorders>
              <w:top w:val="single" w:sz="4" w:space="0" w:color="000000"/>
              <w:left w:val="single" w:sz="4" w:space="0" w:color="000000"/>
              <w:bottom w:val="single" w:sz="4" w:space="0" w:color="000000"/>
              <w:right w:val="nil"/>
            </w:tcBorders>
            <w:hideMark/>
          </w:tcPr>
          <w:p w14:paraId="399A6C3C" w14:textId="77777777" w:rsidR="00566427" w:rsidRDefault="00566427" w:rsidP="004E1081">
            <w:pPr>
              <w:spacing w:before="60" w:line="276" w:lineRule="auto"/>
              <w:rPr>
                <w:rFonts w:eastAsiaTheme="minorHAnsi"/>
                <w:sz w:val="28"/>
                <w:szCs w:val="26"/>
              </w:rPr>
            </w:pPr>
            <w:r>
              <w:rPr>
                <w:b/>
                <w:szCs w:val="26"/>
              </w:rPr>
              <w:t>Tên Usecase:</w:t>
            </w:r>
            <w:r>
              <w:rPr>
                <w:szCs w:val="26"/>
              </w:rPr>
              <w:t xml:space="preserve"> </w:t>
            </w:r>
            <w:r>
              <w:t>Nộp hồ sơ Thu hồi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743710DC" w14:textId="77777777" w:rsidR="00566427" w:rsidRDefault="00566427" w:rsidP="004E1081">
            <w:pPr>
              <w:snapToGrid w:val="0"/>
              <w:spacing w:before="60" w:line="276" w:lineRule="auto"/>
              <w:rPr>
                <w:szCs w:val="26"/>
              </w:rPr>
            </w:pPr>
            <w:r>
              <w:rPr>
                <w:b/>
                <w:szCs w:val="26"/>
              </w:rPr>
              <w:t>Mức độ BMT:</w:t>
            </w:r>
            <w:r>
              <w:rPr>
                <w:szCs w:val="26"/>
              </w:rPr>
              <w:t xml:space="preserve"> B</w:t>
            </w:r>
          </w:p>
        </w:tc>
      </w:tr>
      <w:tr w:rsidR="00566427" w14:paraId="311C14E2" w14:textId="77777777" w:rsidTr="004E1081">
        <w:tc>
          <w:tcPr>
            <w:tcW w:w="3220" w:type="pct"/>
            <w:tcBorders>
              <w:top w:val="single" w:sz="4" w:space="0" w:color="000000"/>
              <w:left w:val="single" w:sz="4" w:space="0" w:color="000000"/>
              <w:bottom w:val="single" w:sz="4" w:space="0" w:color="000000"/>
              <w:right w:val="nil"/>
            </w:tcBorders>
            <w:hideMark/>
          </w:tcPr>
          <w:p w14:paraId="240200FA" w14:textId="77777777" w:rsidR="00566427" w:rsidRDefault="00566427" w:rsidP="004E1081">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7BEC3E39" w14:textId="77777777" w:rsidR="00566427" w:rsidRDefault="00566427" w:rsidP="004E1081">
            <w:pPr>
              <w:snapToGrid w:val="0"/>
              <w:spacing w:before="60" w:line="276" w:lineRule="auto"/>
              <w:rPr>
                <w:szCs w:val="26"/>
              </w:rPr>
            </w:pPr>
            <w:r>
              <w:rPr>
                <w:b/>
                <w:szCs w:val="26"/>
              </w:rPr>
              <w:t xml:space="preserve">Tác nhân phụ: </w:t>
            </w:r>
            <w:r>
              <w:rPr>
                <w:szCs w:val="26"/>
              </w:rPr>
              <w:t>Hệ thống</w:t>
            </w:r>
          </w:p>
        </w:tc>
      </w:tr>
      <w:tr w:rsidR="00566427" w14:paraId="1CC4C50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1D59E577" w14:textId="77777777" w:rsidR="00566427" w:rsidRDefault="00566427" w:rsidP="004E1081">
            <w:pPr>
              <w:spacing w:before="60" w:line="276" w:lineRule="auto"/>
              <w:rPr>
                <w:szCs w:val="26"/>
              </w:rPr>
            </w:pPr>
            <w:r>
              <w:rPr>
                <w:b/>
                <w:szCs w:val="26"/>
              </w:rPr>
              <w:t xml:space="preserve">Mô tả Usecase: </w:t>
            </w:r>
            <w:r>
              <w:t>Cơ quan, tổ chức nộp hồ sơ Thu hồi chứng thư số</w:t>
            </w:r>
          </w:p>
        </w:tc>
      </w:tr>
      <w:tr w:rsidR="00566427" w14:paraId="35A6C730"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3C732E6" w14:textId="77777777" w:rsidR="00566427" w:rsidRDefault="00566427" w:rsidP="004E1081">
            <w:pPr>
              <w:snapToGrid w:val="0"/>
              <w:spacing w:before="60" w:line="276" w:lineRule="auto"/>
              <w:rPr>
                <w:b/>
                <w:szCs w:val="26"/>
              </w:rPr>
            </w:pPr>
            <w:r>
              <w:rPr>
                <w:b/>
                <w:szCs w:val="26"/>
              </w:rPr>
              <w:t xml:space="preserve">Điều kiện để bắt đầu Usecase: </w:t>
            </w:r>
          </w:p>
          <w:p w14:paraId="4BF8727A" w14:textId="77777777" w:rsidR="00566427" w:rsidRPr="00D6338B" w:rsidRDefault="00566427" w:rsidP="00A8287A">
            <w:pPr>
              <w:pStyle w:val="ListParagraph"/>
              <w:numPr>
                <w:ilvl w:val="0"/>
                <w:numId w:val="9"/>
              </w:numPr>
              <w:snapToGrid w:val="0"/>
              <w:spacing w:before="60"/>
              <w:rPr>
                <w:szCs w:val="26"/>
              </w:rPr>
            </w:pPr>
            <w:r>
              <w:rPr>
                <w:szCs w:val="26"/>
                <w:lang w:val="en-US"/>
              </w:rPr>
              <w:lastRenderedPageBreak/>
              <w:t>Cơ quan, tổ chức đăng nhập thành công vào hệ thống</w:t>
            </w:r>
          </w:p>
          <w:p w14:paraId="154C92C2" w14:textId="77777777" w:rsidR="00566427" w:rsidRPr="00D6338B" w:rsidRDefault="00566427" w:rsidP="00A8287A">
            <w:pPr>
              <w:pStyle w:val="ListParagraph"/>
              <w:numPr>
                <w:ilvl w:val="0"/>
                <w:numId w:val="9"/>
              </w:numPr>
              <w:snapToGrid w:val="0"/>
              <w:spacing w:before="60"/>
              <w:rPr>
                <w:szCs w:val="26"/>
              </w:rPr>
            </w:pPr>
            <w:r w:rsidRPr="00D6338B">
              <w:rPr>
                <w:szCs w:val="26"/>
                <w:lang w:val="en-US"/>
              </w:rPr>
              <w:t>Cơ quan, tổ chức có chứng thư số trong dữ liệu hệ thống</w:t>
            </w:r>
          </w:p>
        </w:tc>
      </w:tr>
      <w:tr w:rsidR="00566427" w14:paraId="2232923F"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A344471" w14:textId="77777777" w:rsidR="00566427" w:rsidRDefault="00566427" w:rsidP="004E1081">
            <w:pPr>
              <w:snapToGrid w:val="0"/>
              <w:spacing w:before="60" w:line="276" w:lineRule="auto"/>
              <w:rPr>
                <w:szCs w:val="26"/>
              </w:rPr>
            </w:pPr>
            <w:r>
              <w:rPr>
                <w:b/>
                <w:szCs w:val="26"/>
              </w:rPr>
              <w:t xml:space="preserve">Điều kiện để kết thúc Usecase: </w:t>
            </w:r>
            <w:r>
              <w:rPr>
                <w:szCs w:val="26"/>
              </w:rPr>
              <w:t>Nộp hồ sơ thành công</w:t>
            </w:r>
          </w:p>
        </w:tc>
      </w:tr>
      <w:tr w:rsidR="00566427" w14:paraId="161559B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092143A5" w14:textId="77777777" w:rsidR="00566427" w:rsidRDefault="00566427" w:rsidP="004E1081">
            <w:pPr>
              <w:snapToGrid w:val="0"/>
              <w:spacing w:before="60" w:line="276" w:lineRule="auto"/>
              <w:rPr>
                <w:szCs w:val="26"/>
              </w:rPr>
            </w:pPr>
            <w:r>
              <w:rPr>
                <w:b/>
                <w:szCs w:val="26"/>
              </w:rPr>
              <w:t>Trình tự các sự kiện trong quá trình hoạt động của Usecase:</w:t>
            </w:r>
          </w:p>
          <w:p w14:paraId="5C2CD2BA" w14:textId="77777777" w:rsidR="00566427" w:rsidRPr="0087719A" w:rsidRDefault="00566427" w:rsidP="00A8287A">
            <w:pPr>
              <w:pStyle w:val="ListParagraph"/>
              <w:numPr>
                <w:ilvl w:val="0"/>
                <w:numId w:val="28"/>
              </w:numPr>
            </w:pPr>
            <w:r>
              <w:t>Cơ quan, tổ chức</w:t>
            </w:r>
            <w:r w:rsidRPr="0087719A">
              <w:t xml:space="preserve"> chọn thủ tục </w:t>
            </w:r>
            <w:r>
              <w:rPr>
                <w:lang w:val="en-US"/>
              </w:rPr>
              <w:t>Thu hồi</w:t>
            </w:r>
            <w:r>
              <w:t xml:space="preserve"> chứng thư số</w:t>
            </w:r>
            <w:r w:rsidRPr="0087719A">
              <w:rPr>
                <w:lang w:val="en-US"/>
              </w:rPr>
              <w:t xml:space="preserve">, </w:t>
            </w:r>
            <w:r>
              <w:rPr>
                <w:lang w:val="en-US"/>
              </w:rPr>
              <w:t>h</w:t>
            </w:r>
            <w:r w:rsidRPr="0087719A">
              <w:t>ệ thống hiển thị biểu mẫu trực tuyến để nhập thông tin</w:t>
            </w:r>
            <w:r>
              <w:rPr>
                <w:lang w:val="en-US"/>
              </w:rPr>
              <w:t>.</w:t>
            </w:r>
          </w:p>
          <w:p w14:paraId="3E9D15D8" w14:textId="77777777" w:rsidR="00566427" w:rsidRPr="0087719A" w:rsidRDefault="00566427" w:rsidP="00A8287A">
            <w:pPr>
              <w:pStyle w:val="ListParagraph"/>
              <w:numPr>
                <w:ilvl w:val="0"/>
                <w:numId w:val="28"/>
              </w:numPr>
            </w:pPr>
            <w:r>
              <w:t>Cơ quan, tổ chức</w:t>
            </w:r>
            <w:r w:rsidRPr="0087719A">
              <w:t xml:space="preserve"> nhập các thông tin theo yêu cầu</w:t>
            </w:r>
            <w:r w:rsidRPr="0087719A">
              <w:rPr>
                <w:lang w:val="en-US"/>
              </w:rPr>
              <w:t xml:space="preserve"> và chọn [Chọn </w:t>
            </w:r>
            <w:r>
              <w:rPr>
                <w:lang w:val="en-US"/>
              </w:rPr>
              <w:t>chứng thư số</w:t>
            </w:r>
            <w:r w:rsidRPr="0087719A">
              <w:rPr>
                <w:lang w:val="en-US"/>
              </w:rPr>
              <w:t>] để</w:t>
            </w:r>
            <w:r w:rsidRPr="0087719A">
              <w:t xml:space="preserve"> chọn danh sách các</w:t>
            </w:r>
            <w:r>
              <w:rPr>
                <w:lang w:val="en-US"/>
              </w:rPr>
              <w:t xml:space="preserve"> chứng thư số.</w:t>
            </w:r>
          </w:p>
          <w:p w14:paraId="2B5BC501" w14:textId="77777777" w:rsidR="00566427" w:rsidRPr="0087719A" w:rsidRDefault="00566427" w:rsidP="00A8287A">
            <w:pPr>
              <w:pStyle w:val="ListParagraph"/>
              <w:numPr>
                <w:ilvl w:val="0"/>
                <w:numId w:val="28"/>
              </w:numPr>
            </w:pPr>
            <w:r>
              <w:rPr>
                <w:lang w:val="en-US"/>
              </w:rPr>
              <w:t>Hệ thống sẽ hiển thị danh sách các</w:t>
            </w:r>
            <w:r>
              <w:t xml:space="preserve"> </w:t>
            </w:r>
            <w:r>
              <w:rPr>
                <w:lang w:val="en-US"/>
              </w:rPr>
              <w:t>chứng thư số hiện có.</w:t>
            </w:r>
          </w:p>
          <w:p w14:paraId="7AA1806A" w14:textId="40B71E23" w:rsidR="00566427" w:rsidRPr="00CE7111" w:rsidRDefault="00566427" w:rsidP="00A8287A">
            <w:pPr>
              <w:pStyle w:val="ListParagraph"/>
              <w:numPr>
                <w:ilvl w:val="0"/>
                <w:numId w:val="28"/>
              </w:numPr>
            </w:pPr>
            <w:r>
              <w:t>Cơ quan, tổ chức</w:t>
            </w:r>
            <w:r>
              <w:rPr>
                <w:lang w:val="en-US"/>
              </w:rPr>
              <w:t xml:space="preserve"> chọn các chứng thư số và</w:t>
            </w:r>
            <w:r w:rsidRPr="0087719A">
              <w:t xml:space="preserve"> nhấn nút </w:t>
            </w:r>
            <w:r>
              <w:rPr>
                <w:lang w:val="en-US"/>
              </w:rPr>
              <w:t>[</w:t>
            </w:r>
            <w:r w:rsidRPr="0087719A">
              <w:t>L</w:t>
            </w:r>
            <w:r>
              <w:rPr>
                <w:lang w:val="en-US"/>
              </w:rPr>
              <w:t>ựa chọn</w:t>
            </w:r>
            <w:r w:rsidRPr="0087719A">
              <w:t xml:space="preserve"> </w:t>
            </w:r>
            <w:r>
              <w:rPr>
                <w:lang w:val="en-US"/>
              </w:rPr>
              <w:t xml:space="preserve">chứng thư số], hệ thống sẽ cập nhật danh sách chứng thư số đã chọn vào </w:t>
            </w:r>
            <w:r w:rsidR="004F4F46">
              <w:rPr>
                <w:lang w:val="en-US"/>
              </w:rPr>
              <w:t>biểu mẫu trực tuyến</w:t>
            </w:r>
            <w:r>
              <w:rPr>
                <w:lang w:val="en-US"/>
              </w:rPr>
              <w:t>.</w:t>
            </w:r>
          </w:p>
          <w:p w14:paraId="394F6361" w14:textId="77777777" w:rsidR="007C1B16" w:rsidRPr="0087719A" w:rsidRDefault="007C1B16" w:rsidP="00A8287A">
            <w:pPr>
              <w:pStyle w:val="ListParagraph"/>
              <w:numPr>
                <w:ilvl w:val="0"/>
                <w:numId w:val="28"/>
              </w:numPr>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35A446D2" w14:textId="77777777" w:rsidR="007C1B16" w:rsidRPr="0087719A" w:rsidRDefault="007C1B16" w:rsidP="00A8287A">
            <w:pPr>
              <w:pStyle w:val="ListParagraph"/>
              <w:numPr>
                <w:ilvl w:val="0"/>
                <w:numId w:val="28"/>
              </w:numPr>
            </w:pPr>
            <w:r w:rsidRPr="0087719A">
              <w:t xml:space="preserve">Hệ thống hiển thị danh sách các giấy tờ đính kèm theo yêu cầu của </w:t>
            </w:r>
            <w:r>
              <w:rPr>
                <w:lang w:val="en-US"/>
              </w:rPr>
              <w:t>dịch vụ đang chọn.</w:t>
            </w:r>
          </w:p>
          <w:p w14:paraId="7A3DC42C" w14:textId="77777777" w:rsidR="007C1B16" w:rsidRPr="0087719A" w:rsidRDefault="007C1B16" w:rsidP="00A8287A">
            <w:pPr>
              <w:pStyle w:val="ListParagraph"/>
              <w:numPr>
                <w:ilvl w:val="0"/>
                <w:numId w:val="28"/>
              </w:numPr>
            </w:pPr>
            <w:r>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2E9BBCAE" w14:textId="77777777" w:rsidR="007C1B16" w:rsidRPr="0087719A" w:rsidRDefault="007C1B16" w:rsidP="00A8287A">
            <w:pPr>
              <w:pStyle w:val="ListParagraph"/>
              <w:numPr>
                <w:ilvl w:val="0"/>
                <w:numId w:val="28"/>
              </w:numPr>
            </w:pPr>
            <w:r>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27A219E2" w14:textId="77777777" w:rsidR="007C1B16" w:rsidRPr="0087719A" w:rsidRDefault="007C1B16" w:rsidP="00A8287A">
            <w:pPr>
              <w:pStyle w:val="ListParagraph"/>
              <w:numPr>
                <w:ilvl w:val="0"/>
                <w:numId w:val="28"/>
              </w:numPr>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26B20277" w14:textId="10C7AF32" w:rsidR="00566427" w:rsidRDefault="007C1B16" w:rsidP="00A8287A">
            <w:pPr>
              <w:pStyle w:val="ListParagraph"/>
              <w:numPr>
                <w:ilvl w:val="0"/>
                <w:numId w:val="28"/>
              </w:numPr>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566427" w14:paraId="6B418A6B"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C1F63B9" w14:textId="77777777" w:rsidR="00566427" w:rsidRDefault="00566427" w:rsidP="004E1081">
            <w:pPr>
              <w:snapToGrid w:val="0"/>
              <w:spacing w:before="60" w:line="276" w:lineRule="auto"/>
              <w:rPr>
                <w:szCs w:val="26"/>
              </w:rPr>
            </w:pPr>
            <w:r>
              <w:rPr>
                <w:b/>
                <w:szCs w:val="26"/>
              </w:rPr>
              <w:t xml:space="preserve">Hoàn cảnh sử dụng thành công cơ bản: </w:t>
            </w:r>
            <w:r>
              <w:rPr>
                <w:szCs w:val="26"/>
              </w:rPr>
              <w:t xml:space="preserve">Nộp hồ sơ thành công và hồ sơ ở </w:t>
            </w:r>
            <w:r>
              <w:t>trạng thái [Chờ tiếp nhận hồ sơ].</w:t>
            </w:r>
          </w:p>
        </w:tc>
      </w:tr>
      <w:tr w:rsidR="00566427" w14:paraId="586F11C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C681F62" w14:textId="77777777" w:rsidR="00566427" w:rsidRDefault="00566427" w:rsidP="004E1081">
            <w:pPr>
              <w:snapToGrid w:val="0"/>
              <w:spacing w:before="60" w:line="276" w:lineRule="auto"/>
              <w:rPr>
                <w:b/>
                <w:szCs w:val="26"/>
              </w:rPr>
            </w:pPr>
            <w:r>
              <w:rPr>
                <w:b/>
                <w:szCs w:val="26"/>
              </w:rPr>
              <w:t xml:space="preserve">Hoàn cảnh sử dụng phụ (thay thế) trong trường hợp không thành công: </w:t>
            </w:r>
          </w:p>
          <w:p w14:paraId="5188DDD3" w14:textId="77777777" w:rsidR="00566427" w:rsidRDefault="00566427" w:rsidP="004E1081">
            <w:pPr>
              <w:snapToGrid w:val="0"/>
              <w:spacing w:before="60" w:line="276" w:lineRule="auto"/>
              <w:rPr>
                <w:szCs w:val="26"/>
              </w:rPr>
            </w:pPr>
            <w:r>
              <w:rPr>
                <w:szCs w:val="26"/>
              </w:rPr>
              <w:t>1. Cơ quan, tổ chức chọn nộp hồ sơ ở trang Danh sách chứng thư số:</w:t>
            </w:r>
          </w:p>
          <w:p w14:paraId="0AB2BEB9" w14:textId="77777777" w:rsidR="00566427" w:rsidRPr="001D6E5E" w:rsidRDefault="00566427" w:rsidP="008665FA">
            <w:pPr>
              <w:pStyle w:val="ListParagraph"/>
              <w:numPr>
                <w:ilvl w:val="0"/>
                <w:numId w:val="29"/>
              </w:numPr>
              <w:spacing w:before="120" w:after="120"/>
            </w:pPr>
            <w:r>
              <w:rPr>
                <w:lang w:val="en-US"/>
              </w:rPr>
              <w:t>Cơ quan, tổ chức truy cập vào chức năng [Danh sách Chứng thư số]</w:t>
            </w:r>
          </w:p>
          <w:p w14:paraId="064B753C" w14:textId="77777777" w:rsidR="00566427" w:rsidRPr="00B90FE0" w:rsidRDefault="00566427" w:rsidP="008665FA">
            <w:pPr>
              <w:pStyle w:val="ListParagraph"/>
              <w:numPr>
                <w:ilvl w:val="0"/>
                <w:numId w:val="29"/>
              </w:numPr>
              <w:spacing w:before="120" w:after="120"/>
            </w:pPr>
            <w:r>
              <w:rPr>
                <w:lang w:val="en-US"/>
              </w:rPr>
              <w:t>Cơ quan, tổ chức nhấn chọn vào các chứng thư số cần lập hồ sơ và nhấn nút chức năng [</w:t>
            </w:r>
            <w:r w:rsidRPr="00E22C5A">
              <w:rPr>
                <w:lang w:val="en-US"/>
              </w:rPr>
              <w:t xml:space="preserve">Lập hồ sơ </w:t>
            </w:r>
            <w:r>
              <w:rPr>
                <w:lang w:val="en-US"/>
              </w:rPr>
              <w:t>Thu hồi</w:t>
            </w:r>
            <w:r w:rsidRPr="00E22C5A">
              <w:rPr>
                <w:lang w:val="en-US"/>
              </w:rPr>
              <w:t xml:space="preserve"> CTS</w:t>
            </w:r>
            <w:r>
              <w:rPr>
                <w:lang w:val="en-US"/>
              </w:rPr>
              <w:t>].</w:t>
            </w:r>
          </w:p>
          <w:p w14:paraId="17DD30DA" w14:textId="5BBAB6F8" w:rsidR="00566427" w:rsidRPr="001D6E5E" w:rsidRDefault="00566427" w:rsidP="008665FA">
            <w:pPr>
              <w:pStyle w:val="ListParagraph"/>
              <w:numPr>
                <w:ilvl w:val="0"/>
                <w:numId w:val="29"/>
              </w:numPr>
              <w:spacing w:before="120" w:after="120"/>
            </w:pPr>
            <w:r>
              <w:rPr>
                <w:lang w:val="en-US"/>
              </w:rPr>
              <w:t>Hệ thống hiển thị khung nội dung biểu mẫu trực tuyế</w:t>
            </w:r>
            <w:r w:rsidR="004F4F46">
              <w:rPr>
                <w:lang w:val="en-US"/>
              </w:rPr>
              <w:t xml:space="preserve">n </w:t>
            </w:r>
            <w:r>
              <w:rPr>
                <w:lang w:val="en-US"/>
              </w:rPr>
              <w:t>với danh sách chứng thư số được chọn.</w:t>
            </w:r>
          </w:p>
          <w:p w14:paraId="1BA7DB90" w14:textId="77777777" w:rsidR="00566427" w:rsidRPr="00801DFF" w:rsidRDefault="00566427" w:rsidP="008665FA">
            <w:pPr>
              <w:pStyle w:val="ListParagraph"/>
              <w:numPr>
                <w:ilvl w:val="0"/>
                <w:numId w:val="29"/>
              </w:numPr>
              <w:spacing w:before="120" w:after="120"/>
            </w:pPr>
            <w:r>
              <w:rPr>
                <w:lang w:val="en-US"/>
              </w:rPr>
              <w:t>Cơ quan, tổ chức bổ sung thông tin đầy đủ để nộp hồ sơ.</w:t>
            </w:r>
          </w:p>
          <w:p w14:paraId="119ED7EA" w14:textId="005FDFB9" w:rsidR="00566427" w:rsidRDefault="00566427" w:rsidP="004E1081">
            <w:pPr>
              <w:spacing w:before="120" w:after="120" w:line="276" w:lineRule="auto"/>
            </w:pPr>
            <w:r>
              <w:t xml:space="preserve">2. Không nhập đầy đủ thông tin theo </w:t>
            </w:r>
            <w:r w:rsidR="004F4F46">
              <w:t>biểu mẫu trực tuyến</w:t>
            </w:r>
            <w:r>
              <w:t xml:space="preserve"> yêu cầ</w:t>
            </w:r>
            <w:r w:rsidR="007C1B16">
              <w:t>u</w:t>
            </w:r>
          </w:p>
          <w:p w14:paraId="3C1CAE1A" w14:textId="6C7F817A" w:rsidR="007C1B16" w:rsidRDefault="00566427" w:rsidP="008665FA">
            <w:pPr>
              <w:pStyle w:val="ListParagraph"/>
              <w:numPr>
                <w:ilvl w:val="0"/>
                <w:numId w:val="29"/>
              </w:numPr>
              <w:spacing w:before="120" w:after="120"/>
            </w:pPr>
            <w:r>
              <w:t xml:space="preserve">Nếu cơ quan, tổ chức không nhập đầy đủ thông tin theo </w:t>
            </w:r>
            <w:r w:rsidR="004F4F46">
              <w:t>biểu mẫu trực tuyến</w:t>
            </w:r>
            <w:r>
              <w:t xml:space="preserve"> yêu cầu thì </w:t>
            </w:r>
            <w:r w:rsidR="007C1B16">
              <w:rPr>
                <w:lang w:val="en-US"/>
              </w:rPr>
              <w:t xml:space="preserve">khi </w:t>
            </w:r>
            <w:r>
              <w:t>nhấn chọn [Thực hiện bước tiếp theo] sẽ không thực hiện được, và hệ thống yêu cầu nhập đầy đủ.</w:t>
            </w:r>
          </w:p>
          <w:p w14:paraId="780BF095" w14:textId="334FE22E" w:rsidR="00566427" w:rsidRDefault="00566427" w:rsidP="007C1B16">
            <w:pPr>
              <w:spacing w:before="120" w:after="120"/>
            </w:pPr>
            <w:r>
              <w:t>3. Cơ quan, tổ chức không có chứng thư số để thu hồi:</w:t>
            </w:r>
          </w:p>
          <w:p w14:paraId="55C2B1A6" w14:textId="77777777" w:rsidR="00566427" w:rsidRPr="008665FA" w:rsidRDefault="00566427" w:rsidP="008665FA">
            <w:pPr>
              <w:pStyle w:val="ListParagraph"/>
              <w:numPr>
                <w:ilvl w:val="0"/>
                <w:numId w:val="29"/>
              </w:numPr>
              <w:snapToGrid w:val="0"/>
              <w:spacing w:before="60"/>
              <w:rPr>
                <w:szCs w:val="26"/>
              </w:rPr>
            </w:pPr>
            <w:r>
              <w:lastRenderedPageBreak/>
              <w:t>Nếu cơ quan, tổ chức không có chứng thư số trong dữ liệu hệ thống, hệ thống sẽ hiển thị thông báo [Không có chứng thư số để lập hồ sơ].</w:t>
            </w:r>
          </w:p>
          <w:p w14:paraId="29261502" w14:textId="3E9BAA3F" w:rsidR="008665FA" w:rsidRDefault="008665FA" w:rsidP="008665FA">
            <w:r>
              <w:t>4. Nhấn nút [Lưu lại và nộp sau]:</w:t>
            </w:r>
          </w:p>
          <w:p w14:paraId="3500B030" w14:textId="77777777" w:rsidR="008665FA" w:rsidRPr="008665FA" w:rsidRDefault="008665FA" w:rsidP="008665FA">
            <w:pPr>
              <w:pStyle w:val="ListParagraph"/>
              <w:numPr>
                <w:ilvl w:val="0"/>
                <w:numId w:val="29"/>
              </w:numPr>
            </w:pPr>
            <w:r>
              <w:rPr>
                <w:lang w:val="en-US"/>
              </w:rPr>
              <w:t>Nếu Cơ quan, tổ chức nhấn vào nút [Lưu lại và nộp sau], hồ sơ sẽ được lưu lại ở trạng thái [Dự thảo] và không gửi cho Cục CTSBMTT.</w:t>
            </w:r>
          </w:p>
          <w:p w14:paraId="7D198E25" w14:textId="7673FFB2" w:rsidR="008665FA" w:rsidRPr="00E208FD" w:rsidRDefault="008665FA" w:rsidP="008665FA">
            <w:pPr>
              <w:pStyle w:val="ListParagraph"/>
              <w:numPr>
                <w:ilvl w:val="0"/>
                <w:numId w:val="29"/>
              </w:numPr>
              <w:snapToGrid w:val="0"/>
              <w:spacing w:before="60"/>
              <w:rPr>
                <w:szCs w:val="26"/>
              </w:rPr>
            </w:pPr>
            <w:r>
              <w:rPr>
                <w:lang w:val="en-US"/>
              </w:rPr>
              <w:t>Cơ quan, tổ chức có thể nhấn vào nút [Chỉnh sửa] hồ sơ ở trạng thái [Dự thảo] để chỉnh sửa hồ sơ hoàn chỉnh.</w:t>
            </w:r>
          </w:p>
        </w:tc>
      </w:tr>
      <w:tr w:rsidR="00566427" w14:paraId="51BAF779"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809241B" w14:textId="77777777" w:rsidR="00566427" w:rsidRDefault="00566427" w:rsidP="004E1081">
            <w:pPr>
              <w:snapToGrid w:val="0"/>
              <w:spacing w:before="60" w:line="276" w:lineRule="auto"/>
              <w:rPr>
                <w:szCs w:val="26"/>
              </w:rPr>
            </w:pPr>
            <w:r>
              <w:rPr>
                <w:b/>
                <w:szCs w:val="26"/>
              </w:rPr>
              <w:t>Hành động liên quan sẽ xảy ra khi Usecase kết thúc:</w:t>
            </w:r>
            <w:r>
              <w:rPr>
                <w:szCs w:val="26"/>
              </w:rPr>
              <w:t xml:space="preserve"> </w:t>
            </w:r>
            <w:r w:rsidRPr="00D6338B">
              <w:t>Hệ thống chuyển tới trang Quản lý hồ sơ</w:t>
            </w:r>
          </w:p>
        </w:tc>
      </w:tr>
      <w:tr w:rsidR="00566427" w14:paraId="0ED21F6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0CB4CABB" w14:textId="77777777" w:rsidR="00566427" w:rsidRDefault="00566427" w:rsidP="004E1081">
            <w:pPr>
              <w:snapToGrid w:val="0"/>
              <w:spacing w:before="60" w:line="276" w:lineRule="auto"/>
              <w:rPr>
                <w:szCs w:val="26"/>
              </w:rPr>
            </w:pPr>
            <w:r>
              <w:rPr>
                <w:b/>
                <w:szCs w:val="26"/>
              </w:rPr>
              <w:t>Các yêu cầu phi chức năng:</w:t>
            </w:r>
            <w:r>
              <w:rPr>
                <w:szCs w:val="26"/>
              </w:rPr>
              <w:t xml:space="preserve"> Không có</w:t>
            </w:r>
          </w:p>
        </w:tc>
      </w:tr>
    </w:tbl>
    <w:p w14:paraId="2E0AB5F7" w14:textId="77777777" w:rsidR="00566427" w:rsidRDefault="00566427" w:rsidP="00566427"/>
    <w:p w14:paraId="48772A82" w14:textId="05C58455" w:rsidR="008C425B" w:rsidRDefault="008C425B" w:rsidP="008C425B">
      <w:pPr>
        <w:pStyle w:val="Heading4"/>
      </w:pPr>
      <w:r>
        <w:t>Nộp hồ sơ Khôi phục thiết bị lưu khóa bí mật</w:t>
      </w:r>
    </w:p>
    <w:p w14:paraId="3FCFCA68" w14:textId="77777777" w:rsidR="002404D1" w:rsidRDefault="00B11BAD" w:rsidP="002404D1">
      <w:pPr>
        <w:keepNext/>
      </w:pPr>
      <w:r>
        <w:rPr>
          <w:noProof/>
        </w:rPr>
        <w:drawing>
          <wp:inline distT="0" distB="0" distL="0" distR="0" wp14:anchorId="40F26481" wp14:editId="07EA1E65">
            <wp:extent cx="5677200" cy="3568872"/>
            <wp:effectExtent l="19050" t="19050" r="1905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77200" cy="3568872"/>
                    </a:xfrm>
                    <a:prstGeom prst="rect">
                      <a:avLst/>
                    </a:prstGeom>
                    <a:ln>
                      <a:solidFill>
                        <a:schemeClr val="accent1"/>
                      </a:solidFill>
                    </a:ln>
                  </pic:spPr>
                </pic:pic>
              </a:graphicData>
            </a:graphic>
          </wp:inline>
        </w:drawing>
      </w:r>
    </w:p>
    <w:p w14:paraId="6499394D" w14:textId="451E4810" w:rsidR="00084F56" w:rsidRDefault="002404D1"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22</w:t>
        </w:r>
      </w:fldSimple>
      <w:r>
        <w:t>: Giao diện hiển thị eForm hồ sơ Khôi phục thiết bị lưu khóa bí mật (Khi chưa chọn thiết bị)</w:t>
      </w:r>
    </w:p>
    <w:p w14:paraId="1867F557" w14:textId="77777777" w:rsidR="002404D1" w:rsidRDefault="002404D1" w:rsidP="002404D1">
      <w:pPr>
        <w:keepNext/>
      </w:pPr>
      <w:r>
        <w:rPr>
          <w:noProof/>
        </w:rPr>
        <w:lastRenderedPageBreak/>
        <w:drawing>
          <wp:inline distT="0" distB="0" distL="0" distR="0" wp14:anchorId="7AB7F2B6" wp14:editId="162343DA">
            <wp:extent cx="5677200" cy="3564627"/>
            <wp:effectExtent l="19050" t="19050" r="19050" b="171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77200" cy="3564627"/>
                    </a:xfrm>
                    <a:prstGeom prst="rect">
                      <a:avLst/>
                    </a:prstGeom>
                    <a:ln>
                      <a:solidFill>
                        <a:schemeClr val="accent1"/>
                      </a:solidFill>
                    </a:ln>
                  </pic:spPr>
                </pic:pic>
              </a:graphicData>
            </a:graphic>
          </wp:inline>
        </w:drawing>
      </w:r>
    </w:p>
    <w:p w14:paraId="6D0FAA42" w14:textId="08E7EFAC" w:rsidR="002404D1" w:rsidRDefault="002404D1"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23</w:t>
        </w:r>
      </w:fldSimple>
      <w:r>
        <w:t>: Giao diện hiển thị eForm hồ sơ Khôi phục thiết bị lưu khóa bí mật (Khi đã chọn thiết bị lưu khóa bí mật)</w:t>
      </w:r>
    </w:p>
    <w:p w14:paraId="4E7A181C" w14:textId="77777777" w:rsidR="002404D1" w:rsidRDefault="002404D1" w:rsidP="002404D1">
      <w:pPr>
        <w:keepNext/>
      </w:pPr>
      <w:r>
        <w:rPr>
          <w:noProof/>
        </w:rPr>
        <w:drawing>
          <wp:inline distT="0" distB="0" distL="0" distR="0" wp14:anchorId="246BE741" wp14:editId="33F1C2FA">
            <wp:extent cx="5677200" cy="1843270"/>
            <wp:effectExtent l="19050" t="19050" r="19050" b="241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A8EA4C.tmp"/>
                    <pic:cNvPicPr/>
                  </pic:nvPicPr>
                  <pic:blipFill>
                    <a:blip r:embed="rId89">
                      <a:extLst>
                        <a:ext uri="{28A0092B-C50C-407E-A947-70E740481C1C}">
                          <a14:useLocalDpi xmlns:a14="http://schemas.microsoft.com/office/drawing/2010/main" val="0"/>
                        </a:ext>
                      </a:extLst>
                    </a:blip>
                    <a:stretch>
                      <a:fillRect/>
                    </a:stretch>
                  </pic:blipFill>
                  <pic:spPr>
                    <a:xfrm>
                      <a:off x="0" y="0"/>
                      <a:ext cx="5677200" cy="1843270"/>
                    </a:xfrm>
                    <a:prstGeom prst="rect">
                      <a:avLst/>
                    </a:prstGeom>
                    <a:ln>
                      <a:solidFill>
                        <a:schemeClr val="accent1"/>
                      </a:solidFill>
                    </a:ln>
                  </pic:spPr>
                </pic:pic>
              </a:graphicData>
            </a:graphic>
          </wp:inline>
        </w:drawing>
      </w:r>
    </w:p>
    <w:p w14:paraId="6A8BAB06" w14:textId="31EA31B3" w:rsidR="00B11BAD" w:rsidRPr="00084F56" w:rsidRDefault="002404D1"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24</w:t>
        </w:r>
      </w:fldSimple>
      <w:r>
        <w:t>: Giao diện hiển thị danh sách thiết bị lưu khóa bí mật để chọn lập hồ sơ</w:t>
      </w:r>
    </w:p>
    <w:p w14:paraId="1EA6A800" w14:textId="705DD790" w:rsidR="008C425B" w:rsidRDefault="008C425B" w:rsidP="00941B88">
      <w:pPr>
        <w:pStyle w:val="UCName"/>
      </w:pPr>
      <w:bookmarkStart w:id="77" w:name="_Ref21442761"/>
      <w:bookmarkStart w:id="78" w:name="_Ref21442764"/>
      <w:bookmarkStart w:id="79" w:name="_Toc22744084"/>
      <w:r>
        <w:t>Nộp hồ sơ Khôi phục thiết bị lưu khóa bí mật</w:t>
      </w:r>
      <w:bookmarkEnd w:id="77"/>
      <w:bookmarkEnd w:id="78"/>
      <w:bookmarkEnd w:id="79"/>
    </w:p>
    <w:tbl>
      <w:tblPr>
        <w:tblW w:w="5000" w:type="pct"/>
        <w:tblLook w:val="04A0" w:firstRow="1" w:lastRow="0" w:firstColumn="1" w:lastColumn="0" w:noHBand="0" w:noVBand="1"/>
      </w:tblPr>
      <w:tblGrid>
        <w:gridCol w:w="5807"/>
        <w:gridCol w:w="3210"/>
      </w:tblGrid>
      <w:tr w:rsidR="008C425B" w14:paraId="4DD544D5" w14:textId="77777777" w:rsidTr="004E1081">
        <w:tc>
          <w:tcPr>
            <w:tcW w:w="3220" w:type="pct"/>
            <w:tcBorders>
              <w:top w:val="single" w:sz="4" w:space="0" w:color="000000"/>
              <w:left w:val="single" w:sz="4" w:space="0" w:color="000000"/>
              <w:bottom w:val="single" w:sz="4" w:space="0" w:color="000000"/>
              <w:right w:val="nil"/>
            </w:tcBorders>
            <w:hideMark/>
          </w:tcPr>
          <w:p w14:paraId="7A87DB9E" w14:textId="01004480" w:rsidR="008C425B" w:rsidRDefault="008C425B" w:rsidP="004E1081">
            <w:pPr>
              <w:spacing w:before="60" w:line="276" w:lineRule="auto"/>
              <w:rPr>
                <w:rFonts w:eastAsiaTheme="minorHAnsi"/>
                <w:sz w:val="28"/>
                <w:szCs w:val="26"/>
              </w:rPr>
            </w:pPr>
            <w:r>
              <w:rPr>
                <w:b/>
                <w:szCs w:val="26"/>
              </w:rPr>
              <w:t>Tên Usecase:</w:t>
            </w:r>
            <w:r>
              <w:rPr>
                <w:szCs w:val="26"/>
              </w:rPr>
              <w:t xml:space="preserve"> </w:t>
            </w:r>
            <w:r>
              <w:t>Nộp hồ sơ Khôi phục thiết bị lưu khóa bí mật</w:t>
            </w:r>
          </w:p>
        </w:tc>
        <w:tc>
          <w:tcPr>
            <w:tcW w:w="1780" w:type="pct"/>
            <w:tcBorders>
              <w:top w:val="single" w:sz="4" w:space="0" w:color="000000"/>
              <w:left w:val="single" w:sz="4" w:space="0" w:color="000000"/>
              <w:bottom w:val="single" w:sz="4" w:space="0" w:color="000000"/>
              <w:right w:val="single" w:sz="4" w:space="0" w:color="000000"/>
            </w:tcBorders>
            <w:hideMark/>
          </w:tcPr>
          <w:p w14:paraId="49013183" w14:textId="77777777" w:rsidR="008C425B" w:rsidRDefault="008C425B" w:rsidP="004E1081">
            <w:pPr>
              <w:snapToGrid w:val="0"/>
              <w:spacing w:before="60" w:line="276" w:lineRule="auto"/>
              <w:rPr>
                <w:szCs w:val="26"/>
              </w:rPr>
            </w:pPr>
            <w:r>
              <w:rPr>
                <w:b/>
                <w:szCs w:val="26"/>
              </w:rPr>
              <w:t>Mức độ BMT:</w:t>
            </w:r>
            <w:r>
              <w:rPr>
                <w:szCs w:val="26"/>
              </w:rPr>
              <w:t xml:space="preserve"> B</w:t>
            </w:r>
          </w:p>
        </w:tc>
      </w:tr>
      <w:tr w:rsidR="008C425B" w14:paraId="38488C04" w14:textId="77777777" w:rsidTr="004E1081">
        <w:tc>
          <w:tcPr>
            <w:tcW w:w="3220" w:type="pct"/>
            <w:tcBorders>
              <w:top w:val="single" w:sz="4" w:space="0" w:color="000000"/>
              <w:left w:val="single" w:sz="4" w:space="0" w:color="000000"/>
              <w:bottom w:val="single" w:sz="4" w:space="0" w:color="000000"/>
              <w:right w:val="nil"/>
            </w:tcBorders>
            <w:hideMark/>
          </w:tcPr>
          <w:p w14:paraId="09BE7BD8" w14:textId="77777777" w:rsidR="008C425B" w:rsidRDefault="008C425B" w:rsidP="004E1081">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6BA1C67D" w14:textId="77777777" w:rsidR="008C425B" w:rsidRDefault="008C425B" w:rsidP="004E1081">
            <w:pPr>
              <w:snapToGrid w:val="0"/>
              <w:spacing w:before="60" w:line="276" w:lineRule="auto"/>
              <w:rPr>
                <w:szCs w:val="26"/>
              </w:rPr>
            </w:pPr>
            <w:r>
              <w:rPr>
                <w:b/>
                <w:szCs w:val="26"/>
              </w:rPr>
              <w:t xml:space="preserve">Tác nhân phụ: </w:t>
            </w:r>
            <w:r>
              <w:rPr>
                <w:szCs w:val="26"/>
              </w:rPr>
              <w:t>Hệ thống</w:t>
            </w:r>
          </w:p>
        </w:tc>
      </w:tr>
      <w:tr w:rsidR="008C425B" w14:paraId="22983F55"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23050CA" w14:textId="68378DC2" w:rsidR="008C425B" w:rsidRDefault="008C425B" w:rsidP="004E1081">
            <w:pPr>
              <w:spacing w:before="60" w:line="276" w:lineRule="auto"/>
              <w:rPr>
                <w:szCs w:val="26"/>
              </w:rPr>
            </w:pPr>
            <w:r>
              <w:rPr>
                <w:b/>
                <w:szCs w:val="26"/>
              </w:rPr>
              <w:t xml:space="preserve">Mô tả Usecase: </w:t>
            </w:r>
            <w:r>
              <w:t>Cơ quan, tổ chức nộp hồ sơ Khôi phục thiết bị lưu khóa bí mật</w:t>
            </w:r>
          </w:p>
        </w:tc>
      </w:tr>
      <w:tr w:rsidR="008C425B" w14:paraId="0647AB9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5C27393" w14:textId="77777777" w:rsidR="008C425B" w:rsidRDefault="008C425B" w:rsidP="004E1081">
            <w:pPr>
              <w:snapToGrid w:val="0"/>
              <w:spacing w:before="60" w:line="276" w:lineRule="auto"/>
              <w:rPr>
                <w:b/>
                <w:szCs w:val="26"/>
              </w:rPr>
            </w:pPr>
            <w:r>
              <w:rPr>
                <w:b/>
                <w:szCs w:val="26"/>
              </w:rPr>
              <w:t xml:space="preserve">Điều kiện để bắt đầu Usecase: </w:t>
            </w:r>
          </w:p>
          <w:p w14:paraId="4FD8A41F" w14:textId="77777777" w:rsidR="008C425B" w:rsidRPr="00D6338B" w:rsidRDefault="008C425B" w:rsidP="00A8287A">
            <w:pPr>
              <w:pStyle w:val="ListParagraph"/>
              <w:numPr>
                <w:ilvl w:val="0"/>
                <w:numId w:val="9"/>
              </w:numPr>
              <w:snapToGrid w:val="0"/>
              <w:spacing w:before="60"/>
              <w:rPr>
                <w:szCs w:val="26"/>
              </w:rPr>
            </w:pPr>
            <w:r>
              <w:rPr>
                <w:szCs w:val="26"/>
                <w:lang w:val="en-US"/>
              </w:rPr>
              <w:t>Cơ quan, tổ chức đăng nhập thành công vào hệ thống</w:t>
            </w:r>
          </w:p>
          <w:p w14:paraId="451D0B4F" w14:textId="77777777" w:rsidR="008C425B" w:rsidRPr="00D6338B" w:rsidRDefault="008C425B" w:rsidP="00A8287A">
            <w:pPr>
              <w:pStyle w:val="ListParagraph"/>
              <w:numPr>
                <w:ilvl w:val="0"/>
                <w:numId w:val="9"/>
              </w:numPr>
              <w:snapToGrid w:val="0"/>
              <w:spacing w:before="60"/>
              <w:rPr>
                <w:szCs w:val="26"/>
              </w:rPr>
            </w:pPr>
            <w:r w:rsidRPr="00D6338B">
              <w:rPr>
                <w:szCs w:val="26"/>
                <w:lang w:val="en-US"/>
              </w:rPr>
              <w:t>Cơ quan, tổ chức có chứng thư số trong dữ liệu hệ thống</w:t>
            </w:r>
          </w:p>
        </w:tc>
      </w:tr>
      <w:tr w:rsidR="008C425B" w14:paraId="0618560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068DB9AA" w14:textId="77777777" w:rsidR="008C425B" w:rsidRDefault="008C425B" w:rsidP="004E1081">
            <w:pPr>
              <w:snapToGrid w:val="0"/>
              <w:spacing w:before="60" w:line="276" w:lineRule="auto"/>
              <w:rPr>
                <w:szCs w:val="26"/>
              </w:rPr>
            </w:pPr>
            <w:r>
              <w:rPr>
                <w:b/>
                <w:szCs w:val="26"/>
              </w:rPr>
              <w:t xml:space="preserve">Điều kiện để kết thúc Usecase: </w:t>
            </w:r>
            <w:r>
              <w:rPr>
                <w:szCs w:val="26"/>
              </w:rPr>
              <w:t>Nộp hồ sơ thành công</w:t>
            </w:r>
          </w:p>
        </w:tc>
      </w:tr>
      <w:tr w:rsidR="008C425B" w14:paraId="0290C8C7"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6EA8DE8C" w14:textId="77777777" w:rsidR="008C425B" w:rsidRDefault="008C425B" w:rsidP="004E1081">
            <w:pPr>
              <w:snapToGrid w:val="0"/>
              <w:spacing w:before="60" w:line="276" w:lineRule="auto"/>
              <w:rPr>
                <w:szCs w:val="26"/>
              </w:rPr>
            </w:pPr>
            <w:r>
              <w:rPr>
                <w:b/>
                <w:szCs w:val="26"/>
              </w:rPr>
              <w:lastRenderedPageBreak/>
              <w:t>Trình tự các sự kiện trong quá trình hoạt động của Usecase:</w:t>
            </w:r>
          </w:p>
          <w:p w14:paraId="5F6E8DCE" w14:textId="40DC47FA" w:rsidR="008C425B" w:rsidRPr="0087719A" w:rsidRDefault="008C425B" w:rsidP="00843B83">
            <w:pPr>
              <w:pStyle w:val="ListParagraph"/>
              <w:numPr>
                <w:ilvl w:val="0"/>
                <w:numId w:val="131"/>
              </w:numPr>
            </w:pPr>
            <w:r>
              <w:t>Cơ quan, tổ chức</w:t>
            </w:r>
            <w:r w:rsidRPr="0087719A">
              <w:t xml:space="preserve"> chọn thủ tục </w:t>
            </w:r>
            <w:r>
              <w:t>Khôi phục thiết bị lưu khóa bí mật</w:t>
            </w:r>
            <w:r w:rsidRPr="0087719A">
              <w:rPr>
                <w:lang w:val="en-US"/>
              </w:rPr>
              <w:t xml:space="preserve">, </w:t>
            </w:r>
            <w:r>
              <w:rPr>
                <w:lang w:val="en-US"/>
              </w:rPr>
              <w:t>h</w:t>
            </w:r>
            <w:r w:rsidRPr="0087719A">
              <w:t>ệ thống hiển thị biểu mẫu trực tuyến để nhập thông tin</w:t>
            </w:r>
            <w:r>
              <w:rPr>
                <w:lang w:val="en-US"/>
              </w:rPr>
              <w:t>.</w:t>
            </w:r>
          </w:p>
          <w:p w14:paraId="2F42F5DF" w14:textId="71E09E4D" w:rsidR="008C425B" w:rsidRPr="0087719A" w:rsidRDefault="008C425B" w:rsidP="00843B83">
            <w:pPr>
              <w:pStyle w:val="ListParagraph"/>
              <w:numPr>
                <w:ilvl w:val="0"/>
                <w:numId w:val="131"/>
              </w:numPr>
            </w:pPr>
            <w:r>
              <w:t>Cơ quan, tổ chức</w:t>
            </w:r>
            <w:r w:rsidRPr="0087719A">
              <w:t xml:space="preserve"> nhập các thông tin theo yêu cầu</w:t>
            </w:r>
            <w:r w:rsidRPr="0087719A">
              <w:rPr>
                <w:lang w:val="en-US"/>
              </w:rPr>
              <w:t xml:space="preserve"> và chọn [Chọn </w:t>
            </w:r>
            <w:r>
              <w:t>thiết bị lưu khóa bí mật</w:t>
            </w:r>
            <w:r w:rsidRPr="0087719A">
              <w:rPr>
                <w:lang w:val="en-US"/>
              </w:rPr>
              <w:t>] để</w:t>
            </w:r>
            <w:r w:rsidRPr="0087719A">
              <w:t xml:space="preserve"> chọn danh sách các</w:t>
            </w:r>
            <w:r>
              <w:rPr>
                <w:lang w:val="en-US"/>
              </w:rPr>
              <w:t xml:space="preserve"> </w:t>
            </w:r>
            <w:r>
              <w:t>thiết bị lưu khóa bí mật</w:t>
            </w:r>
            <w:r>
              <w:rPr>
                <w:lang w:val="en-US"/>
              </w:rPr>
              <w:t xml:space="preserve"> cần mở khóa.</w:t>
            </w:r>
          </w:p>
          <w:p w14:paraId="36DF4447" w14:textId="513833C0" w:rsidR="008C425B" w:rsidRPr="0087719A" w:rsidRDefault="008C425B" w:rsidP="00843B83">
            <w:pPr>
              <w:pStyle w:val="ListParagraph"/>
              <w:numPr>
                <w:ilvl w:val="0"/>
                <w:numId w:val="131"/>
              </w:numPr>
            </w:pPr>
            <w:r>
              <w:rPr>
                <w:lang w:val="en-US"/>
              </w:rPr>
              <w:t>Hệ thống sẽ hiển thị danh sách các</w:t>
            </w:r>
            <w:r>
              <w:t xml:space="preserve"> thiết bị lưu khóa bí mật</w:t>
            </w:r>
            <w:r>
              <w:rPr>
                <w:lang w:val="en-US"/>
              </w:rPr>
              <w:t xml:space="preserve"> hiện có.</w:t>
            </w:r>
          </w:p>
          <w:p w14:paraId="2E4B3096" w14:textId="4AE80397" w:rsidR="008C425B" w:rsidRPr="00CE7111" w:rsidRDefault="008C425B" w:rsidP="00843B83">
            <w:pPr>
              <w:pStyle w:val="ListParagraph"/>
              <w:numPr>
                <w:ilvl w:val="0"/>
                <w:numId w:val="131"/>
              </w:numPr>
            </w:pPr>
            <w:r>
              <w:t>Cơ quan, tổ chức</w:t>
            </w:r>
            <w:r>
              <w:rPr>
                <w:lang w:val="en-US"/>
              </w:rPr>
              <w:t xml:space="preserve"> chọn các </w:t>
            </w:r>
            <w:r>
              <w:t>thiết bị lưu khóa bí mật</w:t>
            </w:r>
            <w:r>
              <w:rPr>
                <w:lang w:val="en-US"/>
              </w:rPr>
              <w:t xml:space="preserve"> và</w:t>
            </w:r>
            <w:r w:rsidRPr="0087719A">
              <w:t xml:space="preserve"> nhấn nút </w:t>
            </w:r>
            <w:r>
              <w:rPr>
                <w:lang w:val="en-US"/>
              </w:rPr>
              <w:t>[</w:t>
            </w:r>
            <w:r w:rsidRPr="0087719A">
              <w:t>L</w:t>
            </w:r>
            <w:r>
              <w:rPr>
                <w:lang w:val="en-US"/>
              </w:rPr>
              <w:t>ựa chọn</w:t>
            </w:r>
            <w:r w:rsidRPr="0087719A">
              <w:t xml:space="preserve"> </w:t>
            </w:r>
            <w:r>
              <w:t>thiết bị lưu khóa bí mật</w:t>
            </w:r>
            <w:r>
              <w:rPr>
                <w:lang w:val="en-US"/>
              </w:rPr>
              <w:t xml:space="preserve">], hệ thống sẽ cập nhật danh sách </w:t>
            </w:r>
            <w:r>
              <w:t>thiết bị lưu khóa bí mật</w:t>
            </w:r>
            <w:r>
              <w:rPr>
                <w:lang w:val="en-US"/>
              </w:rPr>
              <w:t xml:space="preserve"> đã chọn vào eform.</w:t>
            </w:r>
          </w:p>
          <w:p w14:paraId="2C6AFB94" w14:textId="77777777" w:rsidR="00006BA5" w:rsidRPr="0087719A" w:rsidRDefault="00006BA5" w:rsidP="00843B83">
            <w:pPr>
              <w:pStyle w:val="ListParagraph"/>
              <w:numPr>
                <w:ilvl w:val="0"/>
                <w:numId w:val="131"/>
              </w:numPr>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1F4218C9" w14:textId="77777777" w:rsidR="00006BA5" w:rsidRPr="0087719A" w:rsidRDefault="00006BA5" w:rsidP="00843B83">
            <w:pPr>
              <w:pStyle w:val="ListParagraph"/>
              <w:numPr>
                <w:ilvl w:val="0"/>
                <w:numId w:val="131"/>
              </w:numPr>
            </w:pPr>
            <w:r w:rsidRPr="0087719A">
              <w:t xml:space="preserve">Hệ thống hiển thị danh sách các giấy tờ đính kèm theo yêu cầu của </w:t>
            </w:r>
            <w:r>
              <w:rPr>
                <w:lang w:val="en-US"/>
              </w:rPr>
              <w:t>dịch vụ đang chọn.</w:t>
            </w:r>
          </w:p>
          <w:p w14:paraId="45BD9D74" w14:textId="77777777" w:rsidR="00006BA5" w:rsidRPr="0087719A" w:rsidRDefault="00006BA5" w:rsidP="00843B83">
            <w:pPr>
              <w:pStyle w:val="ListParagraph"/>
              <w:numPr>
                <w:ilvl w:val="0"/>
                <w:numId w:val="131"/>
              </w:numPr>
            </w:pPr>
            <w:r>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164E3B18" w14:textId="77777777" w:rsidR="00006BA5" w:rsidRPr="0087719A" w:rsidRDefault="00006BA5" w:rsidP="00843B83">
            <w:pPr>
              <w:pStyle w:val="ListParagraph"/>
              <w:numPr>
                <w:ilvl w:val="0"/>
                <w:numId w:val="131"/>
              </w:numPr>
            </w:pPr>
            <w:r>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523DB3ED" w14:textId="77777777" w:rsidR="00006BA5" w:rsidRPr="0087719A" w:rsidRDefault="00006BA5" w:rsidP="00843B83">
            <w:pPr>
              <w:pStyle w:val="ListParagraph"/>
              <w:numPr>
                <w:ilvl w:val="0"/>
                <w:numId w:val="131"/>
              </w:numPr>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6F85FEE7" w14:textId="242C6B62" w:rsidR="008C425B" w:rsidRDefault="00006BA5" w:rsidP="00843B83">
            <w:pPr>
              <w:pStyle w:val="ListParagraph"/>
              <w:numPr>
                <w:ilvl w:val="0"/>
                <w:numId w:val="131"/>
              </w:numPr>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8C425B" w14:paraId="65C451DD"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07731A4B" w14:textId="77777777" w:rsidR="008C425B" w:rsidRDefault="008C425B" w:rsidP="004E1081">
            <w:pPr>
              <w:snapToGrid w:val="0"/>
              <w:spacing w:before="60" w:line="276" w:lineRule="auto"/>
              <w:rPr>
                <w:szCs w:val="26"/>
              </w:rPr>
            </w:pPr>
            <w:r>
              <w:rPr>
                <w:b/>
                <w:szCs w:val="26"/>
              </w:rPr>
              <w:t xml:space="preserve">Hoàn cảnh sử dụng thành công cơ bản: </w:t>
            </w:r>
            <w:r>
              <w:rPr>
                <w:szCs w:val="26"/>
              </w:rPr>
              <w:t xml:space="preserve">Nộp hồ sơ thành công và hồ sơ ở </w:t>
            </w:r>
            <w:r>
              <w:t>trạng thái [Chờ tiếp nhận hồ sơ].</w:t>
            </w:r>
          </w:p>
        </w:tc>
      </w:tr>
      <w:tr w:rsidR="008C425B" w14:paraId="3D3E4A83"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78578F9" w14:textId="77777777" w:rsidR="008C425B" w:rsidRDefault="008C425B" w:rsidP="004E1081">
            <w:pPr>
              <w:snapToGrid w:val="0"/>
              <w:spacing w:before="60" w:line="276" w:lineRule="auto"/>
              <w:rPr>
                <w:b/>
                <w:szCs w:val="26"/>
              </w:rPr>
            </w:pPr>
            <w:r>
              <w:rPr>
                <w:b/>
                <w:szCs w:val="26"/>
              </w:rPr>
              <w:t xml:space="preserve">Hoàn cảnh sử dụng phụ (thay thế) trong trường hợp không thành công: </w:t>
            </w:r>
          </w:p>
          <w:p w14:paraId="167EB004" w14:textId="77777777" w:rsidR="008C425B" w:rsidRDefault="008C425B" w:rsidP="004E1081">
            <w:pPr>
              <w:snapToGrid w:val="0"/>
              <w:spacing w:before="60" w:line="276" w:lineRule="auto"/>
              <w:rPr>
                <w:szCs w:val="26"/>
              </w:rPr>
            </w:pPr>
            <w:r>
              <w:rPr>
                <w:szCs w:val="26"/>
              </w:rPr>
              <w:t>1. Cơ quan, tổ chức chọn nộp hồ sơ ở trang Danh sách chứng thư số:</w:t>
            </w:r>
          </w:p>
          <w:p w14:paraId="15334ED7" w14:textId="77777777" w:rsidR="008C425B" w:rsidRPr="001D6E5E" w:rsidRDefault="008C425B" w:rsidP="008665FA">
            <w:pPr>
              <w:pStyle w:val="ListParagraph"/>
              <w:numPr>
                <w:ilvl w:val="0"/>
                <w:numId w:val="29"/>
              </w:numPr>
              <w:spacing w:before="120" w:after="120"/>
            </w:pPr>
            <w:r>
              <w:rPr>
                <w:lang w:val="en-US"/>
              </w:rPr>
              <w:t>Cơ quan, tổ chức truy cập vào chức năng [Danh sách Chứng thư số]</w:t>
            </w:r>
          </w:p>
          <w:p w14:paraId="6C644939" w14:textId="6FDA94A5" w:rsidR="008C425B" w:rsidRPr="00B90FE0" w:rsidRDefault="008C425B" w:rsidP="008665FA">
            <w:pPr>
              <w:pStyle w:val="ListParagraph"/>
              <w:numPr>
                <w:ilvl w:val="0"/>
                <w:numId w:val="29"/>
              </w:numPr>
              <w:spacing w:before="120" w:after="120"/>
            </w:pPr>
            <w:r>
              <w:rPr>
                <w:lang w:val="en-US"/>
              </w:rPr>
              <w:t>Cơ quan, tổ chức nhấn chọn vào các chứng thư số cần lập hồ sơ và nhấn nút chức năng [</w:t>
            </w:r>
            <w:r w:rsidRPr="00E22C5A">
              <w:rPr>
                <w:lang w:val="en-US"/>
              </w:rPr>
              <w:t xml:space="preserve">Lập hồ sơ </w:t>
            </w:r>
            <w:r>
              <w:rPr>
                <w:lang w:val="en-US"/>
              </w:rPr>
              <w:t xml:space="preserve">Khôi phục </w:t>
            </w:r>
            <w:r>
              <w:t>thiết bị lưu khóa bí mật</w:t>
            </w:r>
            <w:r>
              <w:rPr>
                <w:lang w:val="en-US"/>
              </w:rPr>
              <w:t>] ứng với chứng thư số.</w:t>
            </w:r>
          </w:p>
          <w:p w14:paraId="5E59F59C" w14:textId="32747FF0" w:rsidR="008C425B" w:rsidRPr="001D6E5E" w:rsidRDefault="008C425B" w:rsidP="008665FA">
            <w:pPr>
              <w:pStyle w:val="ListParagraph"/>
              <w:numPr>
                <w:ilvl w:val="0"/>
                <w:numId w:val="29"/>
              </w:numPr>
              <w:spacing w:before="120" w:after="120"/>
            </w:pPr>
            <w:r>
              <w:rPr>
                <w:lang w:val="en-US"/>
              </w:rPr>
              <w:t>Hệ thống hiển thị khung nội dung biểu mẫu trực tuyế</w:t>
            </w:r>
            <w:r w:rsidR="00006BA5">
              <w:rPr>
                <w:lang w:val="en-US"/>
              </w:rPr>
              <w:t>n</w:t>
            </w:r>
            <w:r>
              <w:rPr>
                <w:lang w:val="en-US"/>
              </w:rPr>
              <w:t xml:space="preserve"> với danh sách chứng thư số được chọn.</w:t>
            </w:r>
          </w:p>
          <w:p w14:paraId="3C303CB6" w14:textId="77777777" w:rsidR="008C425B" w:rsidRPr="00801DFF" w:rsidRDefault="008C425B" w:rsidP="008665FA">
            <w:pPr>
              <w:pStyle w:val="ListParagraph"/>
              <w:numPr>
                <w:ilvl w:val="0"/>
                <w:numId w:val="29"/>
              </w:numPr>
              <w:spacing w:before="120" w:after="120"/>
            </w:pPr>
            <w:r>
              <w:rPr>
                <w:lang w:val="en-US"/>
              </w:rPr>
              <w:t>Cơ quan, tổ chức bổ sung thông tin đầy đủ để nộp hồ sơ.</w:t>
            </w:r>
          </w:p>
          <w:p w14:paraId="2195E032" w14:textId="6498BBE0" w:rsidR="008C425B" w:rsidRDefault="008C425B" w:rsidP="004E1081">
            <w:pPr>
              <w:spacing w:before="120" w:after="120" w:line="276" w:lineRule="auto"/>
            </w:pPr>
            <w:r>
              <w:t xml:space="preserve">2. Không nhập đầy đủ thông tin theo </w:t>
            </w:r>
            <w:r w:rsidR="00006BA5">
              <w:t>biểu mẫu trực tuyến</w:t>
            </w:r>
            <w:r>
              <w:t xml:space="preserve"> yêu cầ</w:t>
            </w:r>
            <w:r w:rsidR="00006BA5">
              <w:t>u:</w:t>
            </w:r>
          </w:p>
          <w:p w14:paraId="14B0E8A1" w14:textId="1E381217" w:rsidR="00006BA5" w:rsidRDefault="008C425B" w:rsidP="008665FA">
            <w:pPr>
              <w:pStyle w:val="ListParagraph"/>
              <w:numPr>
                <w:ilvl w:val="0"/>
                <w:numId w:val="29"/>
              </w:numPr>
              <w:spacing w:before="120" w:after="120"/>
            </w:pPr>
            <w:r>
              <w:t xml:space="preserve">Nếu cơ quan, tổ chức không nhập đầy đủ thông tin theo </w:t>
            </w:r>
            <w:r w:rsidR="00006BA5">
              <w:rPr>
                <w:lang w:val="en-US"/>
              </w:rPr>
              <w:t>biểu mẫu trực tuyến</w:t>
            </w:r>
            <w:r>
              <w:t xml:space="preserve"> yêu cầu thì </w:t>
            </w:r>
            <w:r w:rsidR="00006BA5">
              <w:rPr>
                <w:lang w:val="en-US"/>
              </w:rPr>
              <w:t xml:space="preserve">khi </w:t>
            </w:r>
            <w:r>
              <w:t>nhấn chọn [Thực hiện bước tiếp theo] sẽ không thực hiện được, và hệ thống yêu cầu nhập đầy đủ.</w:t>
            </w:r>
          </w:p>
          <w:p w14:paraId="0F940F8E" w14:textId="61D92B3F" w:rsidR="008C425B" w:rsidRDefault="008C425B" w:rsidP="00006BA5">
            <w:pPr>
              <w:spacing w:before="120" w:after="120"/>
            </w:pPr>
            <w:r>
              <w:t>3. Cơ quan, tổ chức không có chứng thư số để mở khóa thiết bị:</w:t>
            </w:r>
          </w:p>
          <w:p w14:paraId="74DEF7D1" w14:textId="77777777" w:rsidR="008C425B" w:rsidRPr="008665FA" w:rsidRDefault="008C425B" w:rsidP="008665FA">
            <w:pPr>
              <w:pStyle w:val="ListParagraph"/>
              <w:numPr>
                <w:ilvl w:val="0"/>
                <w:numId w:val="29"/>
              </w:numPr>
              <w:snapToGrid w:val="0"/>
              <w:spacing w:before="60"/>
              <w:rPr>
                <w:szCs w:val="26"/>
              </w:rPr>
            </w:pPr>
            <w:r>
              <w:t>Nếu cơ quan, tổ chức không có chứng thư số trong dữ liệu hệ thống, hệ thống sẽ hiển thị thông báo [Không có chứng thư số để lập hồ sơ].</w:t>
            </w:r>
          </w:p>
          <w:p w14:paraId="28D61153" w14:textId="54C0D5EA" w:rsidR="008665FA" w:rsidRDefault="008665FA" w:rsidP="008665FA">
            <w:r>
              <w:lastRenderedPageBreak/>
              <w:t>4. Nhấn nút [Lưu lại và nộp sau]:</w:t>
            </w:r>
          </w:p>
          <w:p w14:paraId="3763757E" w14:textId="77777777" w:rsidR="008665FA" w:rsidRPr="008665FA" w:rsidRDefault="008665FA" w:rsidP="008665FA">
            <w:pPr>
              <w:pStyle w:val="ListParagraph"/>
              <w:numPr>
                <w:ilvl w:val="0"/>
                <w:numId w:val="29"/>
              </w:numPr>
            </w:pPr>
            <w:r>
              <w:rPr>
                <w:lang w:val="en-US"/>
              </w:rPr>
              <w:t>Nếu Cơ quan, tổ chức nhấn vào nút [Lưu lại và nộp sau], hồ sơ sẽ được lưu lại ở trạng thái [Dự thảo] và không gửi cho Cục CTSBMTT.</w:t>
            </w:r>
          </w:p>
          <w:p w14:paraId="3E256FC9" w14:textId="7D9F4287" w:rsidR="008665FA" w:rsidRPr="00E208FD" w:rsidRDefault="008665FA" w:rsidP="008665FA">
            <w:pPr>
              <w:pStyle w:val="ListParagraph"/>
              <w:numPr>
                <w:ilvl w:val="0"/>
                <w:numId w:val="29"/>
              </w:numPr>
              <w:snapToGrid w:val="0"/>
              <w:spacing w:before="60"/>
              <w:rPr>
                <w:szCs w:val="26"/>
              </w:rPr>
            </w:pPr>
            <w:r>
              <w:rPr>
                <w:lang w:val="en-US"/>
              </w:rPr>
              <w:t>Cơ quan, tổ chức có thể nhấn vào nút [Chỉnh sửa] hồ sơ ở trạng thái [Dự thảo] để chỉnh sửa hồ sơ hoàn chỉnh.</w:t>
            </w:r>
          </w:p>
        </w:tc>
      </w:tr>
      <w:tr w:rsidR="008C425B" w14:paraId="0DF01694"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19BD4AED" w14:textId="77777777" w:rsidR="008C425B" w:rsidRDefault="008C425B" w:rsidP="004E1081">
            <w:pPr>
              <w:snapToGrid w:val="0"/>
              <w:spacing w:before="60" w:line="276" w:lineRule="auto"/>
              <w:rPr>
                <w:szCs w:val="26"/>
              </w:rPr>
            </w:pPr>
            <w:r>
              <w:rPr>
                <w:b/>
                <w:szCs w:val="26"/>
              </w:rPr>
              <w:t>Hành động liên quan sẽ xảy ra khi Usecase kết thúc:</w:t>
            </w:r>
            <w:r>
              <w:rPr>
                <w:szCs w:val="26"/>
              </w:rPr>
              <w:t xml:space="preserve"> </w:t>
            </w:r>
            <w:r w:rsidRPr="00D6338B">
              <w:t>Hệ thống chuyển tới trang Quản lý hồ sơ</w:t>
            </w:r>
          </w:p>
        </w:tc>
      </w:tr>
      <w:tr w:rsidR="008C425B" w14:paraId="42E69CAA"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E9EF33F" w14:textId="77777777" w:rsidR="008C425B" w:rsidRDefault="008C425B" w:rsidP="004E1081">
            <w:pPr>
              <w:snapToGrid w:val="0"/>
              <w:spacing w:before="60" w:line="276" w:lineRule="auto"/>
              <w:rPr>
                <w:szCs w:val="26"/>
              </w:rPr>
            </w:pPr>
            <w:r>
              <w:rPr>
                <w:b/>
                <w:szCs w:val="26"/>
              </w:rPr>
              <w:t>Các yêu cầu phi chức năng:</w:t>
            </w:r>
            <w:r>
              <w:rPr>
                <w:szCs w:val="26"/>
              </w:rPr>
              <w:t xml:space="preserve"> Không có</w:t>
            </w:r>
          </w:p>
        </w:tc>
      </w:tr>
    </w:tbl>
    <w:p w14:paraId="19901B61" w14:textId="77777777" w:rsidR="008C425B" w:rsidRDefault="008C425B" w:rsidP="00566427"/>
    <w:p w14:paraId="1E7FCC6A" w14:textId="77777777" w:rsidR="00463474" w:rsidRDefault="00463474" w:rsidP="00463474">
      <w:pPr>
        <w:pStyle w:val="Heading4"/>
      </w:pPr>
      <w:r>
        <w:t>Bổ sung hồ sơ</w:t>
      </w:r>
    </w:p>
    <w:p w14:paraId="7C1781ED" w14:textId="40887640" w:rsidR="000747FE" w:rsidRDefault="000747FE" w:rsidP="00941B88">
      <w:pPr>
        <w:pStyle w:val="UCName"/>
      </w:pPr>
      <w:bookmarkStart w:id="80" w:name="_Ref19807330"/>
      <w:bookmarkStart w:id="81" w:name="_Ref19807333"/>
      <w:bookmarkStart w:id="82" w:name="_Toc22744085"/>
      <w:r>
        <w:t>Bổ sung hồ sơ khi có yêu cầu</w:t>
      </w:r>
      <w:bookmarkEnd w:id="80"/>
      <w:bookmarkEnd w:id="81"/>
      <w:bookmarkEnd w:id="82"/>
    </w:p>
    <w:tbl>
      <w:tblPr>
        <w:tblW w:w="5000" w:type="pct"/>
        <w:tblLook w:val="04A0" w:firstRow="1" w:lastRow="0" w:firstColumn="1" w:lastColumn="0" w:noHBand="0" w:noVBand="1"/>
      </w:tblPr>
      <w:tblGrid>
        <w:gridCol w:w="5807"/>
        <w:gridCol w:w="3210"/>
      </w:tblGrid>
      <w:tr w:rsidR="00F63C9F" w14:paraId="4F04C610" w14:textId="77777777" w:rsidTr="00C11CD8">
        <w:tc>
          <w:tcPr>
            <w:tcW w:w="3220" w:type="pct"/>
            <w:tcBorders>
              <w:top w:val="single" w:sz="4" w:space="0" w:color="000000"/>
              <w:left w:val="single" w:sz="4" w:space="0" w:color="000000"/>
              <w:bottom w:val="single" w:sz="4" w:space="0" w:color="000000"/>
              <w:right w:val="nil"/>
            </w:tcBorders>
            <w:hideMark/>
          </w:tcPr>
          <w:p w14:paraId="3EF0BDEC" w14:textId="37AF6CCC" w:rsidR="00F63C9F" w:rsidRDefault="00F63C9F" w:rsidP="00C11CD8">
            <w:pPr>
              <w:spacing w:before="60" w:line="276" w:lineRule="auto"/>
              <w:rPr>
                <w:rFonts w:eastAsiaTheme="minorHAnsi"/>
                <w:sz w:val="28"/>
                <w:szCs w:val="26"/>
              </w:rPr>
            </w:pPr>
            <w:r>
              <w:rPr>
                <w:b/>
                <w:szCs w:val="26"/>
              </w:rPr>
              <w:t>Tên Usecase:</w:t>
            </w:r>
            <w:r>
              <w:rPr>
                <w:szCs w:val="26"/>
              </w:rPr>
              <w:t xml:space="preserve"> </w:t>
            </w:r>
            <w:r>
              <w:t>Bổ sung hồ sơ khi có yêu cầu</w:t>
            </w:r>
          </w:p>
        </w:tc>
        <w:tc>
          <w:tcPr>
            <w:tcW w:w="1780" w:type="pct"/>
            <w:tcBorders>
              <w:top w:val="single" w:sz="4" w:space="0" w:color="000000"/>
              <w:left w:val="single" w:sz="4" w:space="0" w:color="000000"/>
              <w:bottom w:val="single" w:sz="4" w:space="0" w:color="000000"/>
              <w:right w:val="single" w:sz="4" w:space="0" w:color="000000"/>
            </w:tcBorders>
            <w:hideMark/>
          </w:tcPr>
          <w:p w14:paraId="34B2EB97" w14:textId="77777777" w:rsidR="00F63C9F" w:rsidRDefault="00F63C9F" w:rsidP="00C11CD8">
            <w:pPr>
              <w:snapToGrid w:val="0"/>
              <w:spacing w:before="60" w:line="276" w:lineRule="auto"/>
              <w:rPr>
                <w:szCs w:val="26"/>
              </w:rPr>
            </w:pPr>
            <w:r>
              <w:rPr>
                <w:b/>
                <w:szCs w:val="26"/>
              </w:rPr>
              <w:t>Mức độ BMT:</w:t>
            </w:r>
            <w:r>
              <w:rPr>
                <w:szCs w:val="26"/>
              </w:rPr>
              <w:t xml:space="preserve"> B</w:t>
            </w:r>
          </w:p>
        </w:tc>
      </w:tr>
      <w:tr w:rsidR="00F63C9F" w14:paraId="10F476F5" w14:textId="77777777" w:rsidTr="00C11CD8">
        <w:tc>
          <w:tcPr>
            <w:tcW w:w="3220" w:type="pct"/>
            <w:tcBorders>
              <w:top w:val="single" w:sz="4" w:space="0" w:color="000000"/>
              <w:left w:val="single" w:sz="4" w:space="0" w:color="000000"/>
              <w:bottom w:val="single" w:sz="4" w:space="0" w:color="000000"/>
              <w:right w:val="nil"/>
            </w:tcBorders>
            <w:hideMark/>
          </w:tcPr>
          <w:p w14:paraId="052F3539" w14:textId="77777777" w:rsidR="00F63C9F" w:rsidRDefault="00F63C9F" w:rsidP="00C11CD8">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7F198446" w14:textId="77777777" w:rsidR="00F63C9F" w:rsidRDefault="00F63C9F" w:rsidP="00C11CD8">
            <w:pPr>
              <w:snapToGrid w:val="0"/>
              <w:spacing w:before="60" w:line="276" w:lineRule="auto"/>
              <w:rPr>
                <w:szCs w:val="26"/>
              </w:rPr>
            </w:pPr>
            <w:r>
              <w:rPr>
                <w:b/>
                <w:szCs w:val="26"/>
              </w:rPr>
              <w:t xml:space="preserve">Tác nhân phụ: </w:t>
            </w:r>
            <w:r>
              <w:rPr>
                <w:szCs w:val="26"/>
              </w:rPr>
              <w:t>Hệ thống</w:t>
            </w:r>
          </w:p>
        </w:tc>
      </w:tr>
      <w:tr w:rsidR="00F63C9F" w14:paraId="25117D0D"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0D843C7F" w14:textId="7C6C0F42" w:rsidR="00F63C9F" w:rsidRDefault="00F63C9F" w:rsidP="00F94C34">
            <w:pPr>
              <w:spacing w:before="60" w:line="276" w:lineRule="auto"/>
              <w:rPr>
                <w:szCs w:val="26"/>
              </w:rPr>
            </w:pPr>
            <w:r>
              <w:rPr>
                <w:b/>
                <w:szCs w:val="26"/>
              </w:rPr>
              <w:t xml:space="preserve">Mô tả Usecase: </w:t>
            </w:r>
            <w:r>
              <w:t>Cơ quan, tổ chức bổ sung hồ sơ khi có yêu cầu</w:t>
            </w:r>
          </w:p>
        </w:tc>
      </w:tr>
      <w:tr w:rsidR="00F63C9F" w14:paraId="44BD91D8"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2AF715F2" w14:textId="77777777" w:rsidR="00F63C9F" w:rsidRDefault="00F63C9F" w:rsidP="00C11CD8">
            <w:pPr>
              <w:snapToGrid w:val="0"/>
              <w:spacing w:before="60" w:line="276" w:lineRule="auto"/>
              <w:rPr>
                <w:b/>
                <w:szCs w:val="26"/>
              </w:rPr>
            </w:pPr>
            <w:r>
              <w:rPr>
                <w:b/>
                <w:szCs w:val="26"/>
              </w:rPr>
              <w:t xml:space="preserve">Điều kiện để bắt đầu Usecase: </w:t>
            </w:r>
          </w:p>
          <w:p w14:paraId="12D65D14" w14:textId="2BB9A0E8" w:rsidR="00F63C9F" w:rsidRPr="00F63C9F" w:rsidRDefault="00F63C9F" w:rsidP="00A8287A">
            <w:pPr>
              <w:pStyle w:val="ListParagraph"/>
              <w:numPr>
                <w:ilvl w:val="0"/>
                <w:numId w:val="9"/>
              </w:numPr>
              <w:snapToGrid w:val="0"/>
              <w:spacing w:before="60"/>
              <w:rPr>
                <w:szCs w:val="26"/>
              </w:rPr>
            </w:pPr>
            <w:r>
              <w:rPr>
                <w:szCs w:val="26"/>
                <w:lang w:val="en-US"/>
              </w:rPr>
              <w:t>Cơ quan, tổ chức đăng nhập thành công vào hệ thống</w:t>
            </w:r>
          </w:p>
        </w:tc>
      </w:tr>
      <w:tr w:rsidR="00F63C9F" w14:paraId="4EDC00CC"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3790F38C" w14:textId="77777777" w:rsidR="00F63C9F" w:rsidRDefault="00F63C9F" w:rsidP="00C11CD8">
            <w:pPr>
              <w:snapToGrid w:val="0"/>
              <w:spacing w:before="60" w:line="276" w:lineRule="auto"/>
              <w:rPr>
                <w:szCs w:val="26"/>
              </w:rPr>
            </w:pPr>
            <w:r>
              <w:rPr>
                <w:b/>
                <w:szCs w:val="26"/>
              </w:rPr>
              <w:t xml:space="preserve">Điều kiện để kết thúc Usecase: </w:t>
            </w:r>
            <w:r>
              <w:rPr>
                <w:szCs w:val="26"/>
              </w:rPr>
              <w:t>Nộp hồ sơ thành công</w:t>
            </w:r>
          </w:p>
        </w:tc>
      </w:tr>
      <w:tr w:rsidR="00F63C9F" w14:paraId="1D56947D" w14:textId="77777777" w:rsidTr="00C11CD8">
        <w:tc>
          <w:tcPr>
            <w:tcW w:w="5000" w:type="pct"/>
            <w:gridSpan w:val="2"/>
            <w:tcBorders>
              <w:top w:val="single" w:sz="4" w:space="0" w:color="000000"/>
              <w:left w:val="single" w:sz="4" w:space="0" w:color="000000"/>
              <w:bottom w:val="single" w:sz="4" w:space="0" w:color="000000"/>
              <w:right w:val="single" w:sz="4" w:space="0" w:color="000000"/>
            </w:tcBorders>
          </w:tcPr>
          <w:p w14:paraId="69178220" w14:textId="77777777" w:rsidR="00F63C9F" w:rsidRDefault="00F63C9F" w:rsidP="00C11CD8">
            <w:pPr>
              <w:snapToGrid w:val="0"/>
              <w:spacing w:before="60" w:line="276" w:lineRule="auto"/>
              <w:rPr>
                <w:szCs w:val="26"/>
              </w:rPr>
            </w:pPr>
            <w:r>
              <w:rPr>
                <w:b/>
                <w:szCs w:val="26"/>
              </w:rPr>
              <w:t>Trình tự các sự kiện trong quá trình hoạt động của Usecase:</w:t>
            </w:r>
          </w:p>
          <w:p w14:paraId="2C1DA229" w14:textId="77777777" w:rsidR="00F63C9F" w:rsidRPr="009F3075" w:rsidRDefault="00F63C9F" w:rsidP="00843B83">
            <w:pPr>
              <w:pStyle w:val="ListParagraph"/>
              <w:numPr>
                <w:ilvl w:val="0"/>
                <w:numId w:val="132"/>
              </w:numPr>
            </w:pPr>
            <w:r>
              <w:t>Cơ quan, tổ chức</w:t>
            </w:r>
            <w:r w:rsidRPr="009F3075">
              <w:t xml:space="preserve"> chọn chứ</w:t>
            </w:r>
            <w:r>
              <w:t>c năng [</w:t>
            </w:r>
            <w:r>
              <w:rPr>
                <w:lang w:val="en-US"/>
              </w:rPr>
              <w:t>Quản lý hồ sơ</w:t>
            </w:r>
            <w:r w:rsidRPr="009F3075">
              <w:t xml:space="preserve">], hệ thống hiển thị danh sách </w:t>
            </w:r>
            <w:r>
              <w:rPr>
                <w:lang w:val="en-US"/>
              </w:rPr>
              <w:t>hồ sơ của đơn vị.</w:t>
            </w:r>
          </w:p>
          <w:p w14:paraId="07E2BB37" w14:textId="77777777" w:rsidR="00F63C9F" w:rsidRPr="0046758A" w:rsidRDefault="00F63C9F" w:rsidP="00843B83">
            <w:pPr>
              <w:pStyle w:val="ListParagraph"/>
              <w:numPr>
                <w:ilvl w:val="0"/>
                <w:numId w:val="132"/>
              </w:numPr>
            </w:pPr>
            <w:r>
              <w:t xml:space="preserve">Cơ quan, tổ chức </w:t>
            </w:r>
            <w:r w:rsidRPr="009F3075">
              <w:t>chọ</w:t>
            </w:r>
            <w:r>
              <w:t>n</w:t>
            </w:r>
            <w:r w:rsidRPr="0046758A">
              <w:rPr>
                <w:lang w:val="en-US"/>
              </w:rPr>
              <w:t xml:space="preserve"> </w:t>
            </w:r>
            <w:r>
              <w:rPr>
                <w:lang w:val="en-US"/>
              </w:rPr>
              <w:t xml:space="preserve">xem chi tiết </w:t>
            </w:r>
            <w:r w:rsidRPr="0046758A">
              <w:rPr>
                <w:lang w:val="en-US"/>
              </w:rPr>
              <w:t>hồ sơ ở trạng thái [</w:t>
            </w:r>
            <w:r>
              <w:rPr>
                <w:lang w:val="en-US"/>
              </w:rPr>
              <w:t>Yêu cầu bổ sung hồ sơ</w:t>
            </w:r>
            <w:r w:rsidRPr="0046758A">
              <w:rPr>
                <w:lang w:val="en-US"/>
              </w:rPr>
              <w:t xml:space="preserve">] và nhấn nút </w:t>
            </w:r>
            <w:r>
              <w:rPr>
                <w:lang w:val="en-US"/>
              </w:rPr>
              <w:t>[Bổ sung hồ sơ].</w:t>
            </w:r>
          </w:p>
          <w:p w14:paraId="2034E8ED" w14:textId="77777777" w:rsidR="00F63C9F" w:rsidRPr="00BB3165" w:rsidRDefault="00F63C9F" w:rsidP="00843B83">
            <w:pPr>
              <w:pStyle w:val="ListParagraph"/>
              <w:numPr>
                <w:ilvl w:val="0"/>
                <w:numId w:val="132"/>
              </w:numPr>
            </w:pPr>
            <w:r>
              <w:rPr>
                <w:lang w:val="en-US"/>
              </w:rPr>
              <w:t>Hệ thống hiển thị khung nhập thông tin hồ sơ để bổ sung hồ sơ cho đầy đủ.</w:t>
            </w:r>
          </w:p>
          <w:p w14:paraId="23B8B547" w14:textId="77777777" w:rsidR="00F63C9F" w:rsidRPr="0087719A" w:rsidRDefault="00F63C9F" w:rsidP="00843B83">
            <w:pPr>
              <w:pStyle w:val="ListParagraph"/>
              <w:numPr>
                <w:ilvl w:val="0"/>
                <w:numId w:val="132"/>
              </w:numPr>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000F30B3" w14:textId="77777777" w:rsidR="00F63C9F" w:rsidRPr="0087719A" w:rsidRDefault="00F63C9F" w:rsidP="00843B83">
            <w:pPr>
              <w:pStyle w:val="ListParagraph"/>
              <w:numPr>
                <w:ilvl w:val="0"/>
                <w:numId w:val="132"/>
              </w:numPr>
            </w:pPr>
            <w:r w:rsidRPr="0087719A">
              <w:t xml:space="preserve">Hệ thống hiển thị danh sách các giấy tờ đính kèm theo yêu cầu của </w:t>
            </w:r>
            <w:r>
              <w:rPr>
                <w:lang w:val="en-US"/>
              </w:rPr>
              <w:t>dịch vụ đang chọn.</w:t>
            </w:r>
          </w:p>
          <w:p w14:paraId="61CBF694" w14:textId="77777777" w:rsidR="00F63C9F" w:rsidRPr="0087719A" w:rsidRDefault="00F63C9F" w:rsidP="00843B83">
            <w:pPr>
              <w:pStyle w:val="ListParagraph"/>
              <w:numPr>
                <w:ilvl w:val="0"/>
                <w:numId w:val="132"/>
              </w:numPr>
            </w:pPr>
            <w:r>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68BF6468" w14:textId="77777777" w:rsidR="00F63C9F" w:rsidRPr="0087719A" w:rsidRDefault="00F63C9F" w:rsidP="00843B83">
            <w:pPr>
              <w:pStyle w:val="ListParagraph"/>
              <w:numPr>
                <w:ilvl w:val="0"/>
                <w:numId w:val="132"/>
              </w:numPr>
            </w:pPr>
            <w:r>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117BCCB1" w14:textId="77777777" w:rsidR="00F63C9F" w:rsidRPr="0087719A" w:rsidRDefault="00F63C9F" w:rsidP="00843B83">
            <w:pPr>
              <w:pStyle w:val="ListParagraph"/>
              <w:numPr>
                <w:ilvl w:val="0"/>
                <w:numId w:val="132"/>
              </w:numPr>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55684CC9" w14:textId="77777777" w:rsidR="00F63C9F" w:rsidRDefault="00F63C9F" w:rsidP="00843B83">
            <w:pPr>
              <w:pStyle w:val="ListParagraph"/>
              <w:numPr>
                <w:ilvl w:val="0"/>
                <w:numId w:val="132"/>
              </w:numPr>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F63C9F" w14:paraId="7F79C827"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1D8B2E3E" w14:textId="77777777" w:rsidR="00F63C9F" w:rsidRDefault="00F63C9F" w:rsidP="00C11CD8">
            <w:pPr>
              <w:snapToGrid w:val="0"/>
              <w:spacing w:before="60" w:line="276" w:lineRule="auto"/>
              <w:rPr>
                <w:szCs w:val="26"/>
              </w:rPr>
            </w:pPr>
            <w:r>
              <w:rPr>
                <w:b/>
                <w:szCs w:val="26"/>
              </w:rPr>
              <w:t xml:space="preserve">Hoàn cảnh sử dụng thành công cơ bản: </w:t>
            </w:r>
            <w:r>
              <w:rPr>
                <w:szCs w:val="26"/>
              </w:rPr>
              <w:t xml:space="preserve">Nộp hồ sơ thành công và hồ sơ ở </w:t>
            </w:r>
            <w:r>
              <w:t>trạng thái [Chờ tiếp nhận hồ sơ].</w:t>
            </w:r>
          </w:p>
        </w:tc>
      </w:tr>
      <w:tr w:rsidR="00F63C9F" w14:paraId="1D47E8E5"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7E0072E1" w14:textId="77777777" w:rsidR="00F63C9F" w:rsidRDefault="00F63C9F" w:rsidP="00C11CD8">
            <w:pPr>
              <w:snapToGrid w:val="0"/>
              <w:spacing w:before="60" w:line="276" w:lineRule="auto"/>
              <w:rPr>
                <w:b/>
                <w:szCs w:val="26"/>
              </w:rPr>
            </w:pPr>
            <w:r>
              <w:rPr>
                <w:b/>
                <w:szCs w:val="26"/>
              </w:rPr>
              <w:t xml:space="preserve">Hoàn cảnh sử dụng phụ (thay thế) trong trường hợp không thành công: </w:t>
            </w:r>
          </w:p>
          <w:p w14:paraId="0F441034" w14:textId="7B5549FB" w:rsidR="00F63C9F" w:rsidRDefault="00897B93" w:rsidP="00C11CD8">
            <w:pPr>
              <w:spacing w:before="120" w:after="120" w:line="276" w:lineRule="auto"/>
            </w:pPr>
            <w:r>
              <w:lastRenderedPageBreak/>
              <w:t>1</w:t>
            </w:r>
            <w:r w:rsidR="00F63C9F">
              <w:t>. Không nhập đầy đủ thông tin theo biểu mẫu trực tuyến yêu cầu:</w:t>
            </w:r>
          </w:p>
          <w:p w14:paraId="1ADFF85E" w14:textId="7E28ABB8" w:rsidR="00F63C9F" w:rsidRPr="00897B93" w:rsidRDefault="00F63C9F" w:rsidP="00A8287A">
            <w:pPr>
              <w:pStyle w:val="ListParagraph"/>
              <w:numPr>
                <w:ilvl w:val="0"/>
                <w:numId w:val="26"/>
              </w:numPr>
              <w:spacing w:before="120" w:after="120"/>
            </w:pPr>
            <w:r>
              <w:t xml:space="preserve">Nếu cơ quan, tổ chức không nhập đầy đủ thông tin theo </w:t>
            </w:r>
            <w:r>
              <w:rPr>
                <w:lang w:val="en-US"/>
              </w:rPr>
              <w:t>biểu mẫu trực tuyến</w:t>
            </w:r>
            <w:r>
              <w:t xml:space="preserve"> yêu cầu thì </w:t>
            </w:r>
            <w:r>
              <w:rPr>
                <w:lang w:val="en-US"/>
              </w:rPr>
              <w:t xml:space="preserve">khi </w:t>
            </w:r>
            <w:r>
              <w:t>nhấn chọn [Thực hiện bước tiếp theo] sẽ không thực hiện được, và hệ thống yêu cầu nhập đầy đủ.</w:t>
            </w:r>
          </w:p>
        </w:tc>
      </w:tr>
      <w:tr w:rsidR="00F63C9F" w14:paraId="23E5F2E5"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6ABE5C40" w14:textId="77777777" w:rsidR="00F63C9F" w:rsidRDefault="00F63C9F" w:rsidP="00C11CD8">
            <w:pPr>
              <w:snapToGrid w:val="0"/>
              <w:spacing w:before="60" w:line="276" w:lineRule="auto"/>
              <w:rPr>
                <w:szCs w:val="26"/>
              </w:rPr>
            </w:pPr>
            <w:r>
              <w:rPr>
                <w:b/>
                <w:szCs w:val="26"/>
              </w:rPr>
              <w:t>Hành động liên quan sẽ xảy ra khi Usecase kết thúc:</w:t>
            </w:r>
            <w:r>
              <w:rPr>
                <w:szCs w:val="26"/>
              </w:rPr>
              <w:t xml:space="preserve"> </w:t>
            </w:r>
            <w:r w:rsidRPr="00D6338B">
              <w:t>Hệ thống chuyển tới trang Quản lý hồ sơ</w:t>
            </w:r>
          </w:p>
        </w:tc>
      </w:tr>
      <w:tr w:rsidR="00F63C9F" w14:paraId="7ABC7D1D"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47A40765" w14:textId="77777777" w:rsidR="00F63C9F" w:rsidRDefault="00F63C9F" w:rsidP="00C11CD8">
            <w:pPr>
              <w:snapToGrid w:val="0"/>
              <w:spacing w:before="60" w:line="276" w:lineRule="auto"/>
              <w:rPr>
                <w:szCs w:val="26"/>
              </w:rPr>
            </w:pPr>
            <w:r>
              <w:rPr>
                <w:b/>
                <w:szCs w:val="26"/>
              </w:rPr>
              <w:t>Các yêu cầu phi chức năng:</w:t>
            </w:r>
            <w:r>
              <w:rPr>
                <w:szCs w:val="26"/>
              </w:rPr>
              <w:t xml:space="preserve"> Không có</w:t>
            </w:r>
          </w:p>
        </w:tc>
      </w:tr>
    </w:tbl>
    <w:p w14:paraId="3CFE1102" w14:textId="77777777" w:rsidR="00F63C9F" w:rsidRDefault="00F63C9F" w:rsidP="000747FE"/>
    <w:p w14:paraId="6315A6D0" w14:textId="0B92D2B0" w:rsidR="00D01B1D" w:rsidRDefault="00D01B1D" w:rsidP="00D01B1D">
      <w:pPr>
        <w:pStyle w:val="Heading4"/>
      </w:pPr>
      <w:r>
        <w:t>Hoàn trả thiết bị sau khi thu hồi chứng thư số</w:t>
      </w:r>
    </w:p>
    <w:p w14:paraId="50AD6D7A" w14:textId="77777777" w:rsidR="00D01B1D" w:rsidRDefault="00D01B1D" w:rsidP="00941B88">
      <w:pPr>
        <w:pStyle w:val="UCName"/>
      </w:pPr>
      <w:bookmarkStart w:id="83" w:name="_Ref19809315"/>
      <w:bookmarkStart w:id="84" w:name="_Ref19809318"/>
      <w:bookmarkStart w:id="85" w:name="_Toc22744086"/>
      <w:r>
        <w:t>Hoàn trả thiết bị cho Cục Chứng thực số và Bảo mật thông tin</w:t>
      </w:r>
      <w:bookmarkEnd w:id="83"/>
      <w:bookmarkEnd w:id="84"/>
      <w:bookmarkEnd w:id="85"/>
    </w:p>
    <w:tbl>
      <w:tblPr>
        <w:tblW w:w="5000" w:type="pct"/>
        <w:tblLook w:val="04A0" w:firstRow="1" w:lastRow="0" w:firstColumn="1" w:lastColumn="0" w:noHBand="0" w:noVBand="1"/>
      </w:tblPr>
      <w:tblGrid>
        <w:gridCol w:w="5807"/>
        <w:gridCol w:w="3210"/>
      </w:tblGrid>
      <w:tr w:rsidR="00F94C34" w14:paraId="02363520" w14:textId="77777777" w:rsidTr="00C11CD8">
        <w:tc>
          <w:tcPr>
            <w:tcW w:w="3220" w:type="pct"/>
            <w:tcBorders>
              <w:top w:val="single" w:sz="4" w:space="0" w:color="000000"/>
              <w:left w:val="single" w:sz="4" w:space="0" w:color="000000"/>
              <w:bottom w:val="single" w:sz="4" w:space="0" w:color="000000"/>
              <w:right w:val="nil"/>
            </w:tcBorders>
            <w:hideMark/>
          </w:tcPr>
          <w:p w14:paraId="56994B5B" w14:textId="4547E671" w:rsidR="00F94C34" w:rsidRDefault="00F94C34" w:rsidP="00C11CD8">
            <w:pPr>
              <w:spacing w:before="60" w:line="276" w:lineRule="auto"/>
              <w:rPr>
                <w:rFonts w:eastAsiaTheme="minorHAnsi"/>
                <w:sz w:val="28"/>
                <w:szCs w:val="26"/>
              </w:rPr>
            </w:pPr>
            <w:r>
              <w:rPr>
                <w:b/>
                <w:szCs w:val="26"/>
              </w:rPr>
              <w:t>Tên Usecase:</w:t>
            </w:r>
            <w:r>
              <w:rPr>
                <w:szCs w:val="26"/>
              </w:rPr>
              <w:t xml:space="preserve"> </w:t>
            </w:r>
            <w:r>
              <w:t>Hoàn trả thiết bị cho Cục Chứng thực số và Bảo mật thông tin</w:t>
            </w:r>
          </w:p>
        </w:tc>
        <w:tc>
          <w:tcPr>
            <w:tcW w:w="1780" w:type="pct"/>
            <w:tcBorders>
              <w:top w:val="single" w:sz="4" w:space="0" w:color="000000"/>
              <w:left w:val="single" w:sz="4" w:space="0" w:color="000000"/>
              <w:bottom w:val="single" w:sz="4" w:space="0" w:color="000000"/>
              <w:right w:val="single" w:sz="4" w:space="0" w:color="000000"/>
            </w:tcBorders>
            <w:hideMark/>
          </w:tcPr>
          <w:p w14:paraId="51ECBDB2" w14:textId="77777777" w:rsidR="00F94C34" w:rsidRDefault="00F94C34" w:rsidP="00C11CD8">
            <w:pPr>
              <w:snapToGrid w:val="0"/>
              <w:spacing w:before="60" w:line="276" w:lineRule="auto"/>
              <w:rPr>
                <w:szCs w:val="26"/>
              </w:rPr>
            </w:pPr>
            <w:r>
              <w:rPr>
                <w:b/>
                <w:szCs w:val="26"/>
              </w:rPr>
              <w:t>Mức độ BMT:</w:t>
            </w:r>
            <w:r>
              <w:rPr>
                <w:szCs w:val="26"/>
              </w:rPr>
              <w:t xml:space="preserve"> B</w:t>
            </w:r>
          </w:p>
        </w:tc>
      </w:tr>
      <w:tr w:rsidR="00F94C34" w14:paraId="61078767" w14:textId="77777777" w:rsidTr="00C11CD8">
        <w:tc>
          <w:tcPr>
            <w:tcW w:w="3220" w:type="pct"/>
            <w:tcBorders>
              <w:top w:val="single" w:sz="4" w:space="0" w:color="000000"/>
              <w:left w:val="single" w:sz="4" w:space="0" w:color="000000"/>
              <w:bottom w:val="single" w:sz="4" w:space="0" w:color="000000"/>
              <w:right w:val="nil"/>
            </w:tcBorders>
            <w:hideMark/>
          </w:tcPr>
          <w:p w14:paraId="74A0CFD5" w14:textId="77777777" w:rsidR="00F94C34" w:rsidRDefault="00F94C34" w:rsidP="00C11CD8">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58521BF6" w14:textId="77777777" w:rsidR="00F94C34" w:rsidRDefault="00F94C34" w:rsidP="00C11CD8">
            <w:pPr>
              <w:snapToGrid w:val="0"/>
              <w:spacing w:before="60" w:line="276" w:lineRule="auto"/>
              <w:rPr>
                <w:szCs w:val="26"/>
              </w:rPr>
            </w:pPr>
            <w:r>
              <w:rPr>
                <w:b/>
                <w:szCs w:val="26"/>
              </w:rPr>
              <w:t xml:space="preserve">Tác nhân phụ: </w:t>
            </w:r>
            <w:r>
              <w:rPr>
                <w:szCs w:val="26"/>
              </w:rPr>
              <w:t>Hệ thống</w:t>
            </w:r>
          </w:p>
        </w:tc>
      </w:tr>
      <w:tr w:rsidR="00F94C34" w14:paraId="21C3ABBD"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78E26EDA" w14:textId="73D2E36F" w:rsidR="00F94C34" w:rsidRDefault="00F94C34" w:rsidP="00F94C34">
            <w:pPr>
              <w:spacing w:before="60" w:line="276" w:lineRule="auto"/>
              <w:rPr>
                <w:szCs w:val="26"/>
              </w:rPr>
            </w:pPr>
            <w:r>
              <w:rPr>
                <w:b/>
                <w:szCs w:val="26"/>
              </w:rPr>
              <w:t xml:space="preserve">Mô tả Usecase: </w:t>
            </w:r>
            <w:r>
              <w:t>Cơ quan, tổ chức hoàn trả thiết bị cho Cục Chứng thực số và Bảo mật thông tin</w:t>
            </w:r>
          </w:p>
        </w:tc>
      </w:tr>
      <w:tr w:rsidR="00F94C34" w14:paraId="5992B877"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6AA045F4" w14:textId="77777777" w:rsidR="00F94C34" w:rsidRDefault="00F94C34" w:rsidP="00C11CD8">
            <w:pPr>
              <w:snapToGrid w:val="0"/>
              <w:spacing w:before="60" w:line="276" w:lineRule="auto"/>
              <w:rPr>
                <w:b/>
                <w:szCs w:val="26"/>
              </w:rPr>
            </w:pPr>
            <w:r>
              <w:rPr>
                <w:b/>
                <w:szCs w:val="26"/>
              </w:rPr>
              <w:t xml:space="preserve">Điều kiện để bắt đầu Usecase: </w:t>
            </w:r>
          </w:p>
          <w:p w14:paraId="21A888BE" w14:textId="77777777" w:rsidR="00F94C34" w:rsidRPr="00F63C9F" w:rsidRDefault="00F94C34" w:rsidP="00A8287A">
            <w:pPr>
              <w:pStyle w:val="ListParagraph"/>
              <w:numPr>
                <w:ilvl w:val="0"/>
                <w:numId w:val="9"/>
              </w:numPr>
              <w:snapToGrid w:val="0"/>
              <w:spacing w:before="60"/>
              <w:rPr>
                <w:szCs w:val="26"/>
              </w:rPr>
            </w:pPr>
            <w:r>
              <w:rPr>
                <w:szCs w:val="26"/>
                <w:lang w:val="en-US"/>
              </w:rPr>
              <w:t>Cơ quan, tổ chức đăng nhập thành công vào hệ thống</w:t>
            </w:r>
          </w:p>
        </w:tc>
      </w:tr>
      <w:tr w:rsidR="00F94C34" w14:paraId="711430E4"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6CBB8618" w14:textId="77777777" w:rsidR="00F94C34" w:rsidRDefault="00F94C34" w:rsidP="00C11CD8">
            <w:pPr>
              <w:snapToGrid w:val="0"/>
              <w:spacing w:before="60" w:line="276" w:lineRule="auto"/>
              <w:rPr>
                <w:szCs w:val="26"/>
              </w:rPr>
            </w:pPr>
            <w:r>
              <w:rPr>
                <w:b/>
                <w:szCs w:val="26"/>
              </w:rPr>
              <w:t xml:space="preserve">Điều kiện để kết thúc Usecase: </w:t>
            </w:r>
            <w:r>
              <w:rPr>
                <w:szCs w:val="26"/>
              </w:rPr>
              <w:t>Nộp hồ sơ thành công</w:t>
            </w:r>
          </w:p>
        </w:tc>
      </w:tr>
      <w:tr w:rsidR="00F94C34" w14:paraId="1790F109" w14:textId="77777777" w:rsidTr="00C11CD8">
        <w:tc>
          <w:tcPr>
            <w:tcW w:w="5000" w:type="pct"/>
            <w:gridSpan w:val="2"/>
            <w:tcBorders>
              <w:top w:val="single" w:sz="4" w:space="0" w:color="000000"/>
              <w:left w:val="single" w:sz="4" w:space="0" w:color="000000"/>
              <w:bottom w:val="single" w:sz="4" w:space="0" w:color="000000"/>
              <w:right w:val="single" w:sz="4" w:space="0" w:color="000000"/>
            </w:tcBorders>
          </w:tcPr>
          <w:p w14:paraId="2EA48381" w14:textId="77777777" w:rsidR="00F94C34" w:rsidRDefault="00F94C34" w:rsidP="00C11CD8">
            <w:pPr>
              <w:snapToGrid w:val="0"/>
              <w:spacing w:before="60" w:line="276" w:lineRule="auto"/>
              <w:rPr>
                <w:szCs w:val="26"/>
              </w:rPr>
            </w:pPr>
            <w:r>
              <w:rPr>
                <w:b/>
                <w:szCs w:val="26"/>
              </w:rPr>
              <w:t>Trình tự các sự kiện trong quá trình hoạt động của Usecase:</w:t>
            </w:r>
          </w:p>
          <w:p w14:paraId="2904FA38" w14:textId="77777777" w:rsidR="00F94C34" w:rsidRPr="00162FD9" w:rsidRDefault="00F94C34" w:rsidP="00843B83">
            <w:pPr>
              <w:pStyle w:val="ListParagraph"/>
              <w:numPr>
                <w:ilvl w:val="0"/>
                <w:numId w:val="133"/>
              </w:numPr>
            </w:pPr>
            <w:r>
              <w:t>Cơ quan, tổ chức</w:t>
            </w:r>
            <w:r w:rsidRPr="009F3075">
              <w:t xml:space="preserve"> chọn chức năng [</w:t>
            </w:r>
            <w:r>
              <w:rPr>
                <w:lang w:val="en-US"/>
              </w:rPr>
              <w:t>Quản lý hồ sơ</w:t>
            </w:r>
            <w:r w:rsidRPr="009F3075">
              <w:t>]</w:t>
            </w:r>
            <w:r>
              <w:rPr>
                <w:lang w:val="en-US"/>
              </w:rPr>
              <w:t xml:space="preserve"> và chọn xem chi tiết hồ sơ ở trạng thái [Yêu cầu hoàn trả thiết bị].</w:t>
            </w:r>
          </w:p>
          <w:p w14:paraId="3F001115" w14:textId="77777777" w:rsidR="00F94C34" w:rsidRPr="00162FD9" w:rsidRDefault="00F94C34" w:rsidP="00843B83">
            <w:pPr>
              <w:pStyle w:val="ListParagraph"/>
              <w:numPr>
                <w:ilvl w:val="0"/>
                <w:numId w:val="133"/>
              </w:numPr>
            </w:pPr>
            <w:r>
              <w:rPr>
                <w:lang w:val="en-US"/>
              </w:rPr>
              <w:t>Cơ quan, tổ chức nhấn chọn chức năng [Hoàn trả thiết bị], hệ thống hiển thị màn hình nhập thông tin số lượng thiết bị hoàn trả.</w:t>
            </w:r>
          </w:p>
          <w:p w14:paraId="009C2B33" w14:textId="77777777" w:rsidR="00F94C34" w:rsidRPr="00162FD9" w:rsidRDefault="00F94C34" w:rsidP="00843B83">
            <w:pPr>
              <w:pStyle w:val="ListParagraph"/>
              <w:numPr>
                <w:ilvl w:val="0"/>
                <w:numId w:val="133"/>
              </w:numPr>
            </w:pPr>
            <w:r>
              <w:rPr>
                <w:lang w:val="en-US"/>
              </w:rPr>
              <w:t>Cơ quan, tổ chức nhập số lượng thiết bị hoàn trả và xuất file danh sách ra. Hệ thống xuất file theo biểu mẫu được cung cấp ban đầu.</w:t>
            </w:r>
          </w:p>
          <w:p w14:paraId="07F3304F" w14:textId="0231EB78" w:rsidR="00F94C34" w:rsidRDefault="00F94C34" w:rsidP="00843B83">
            <w:pPr>
              <w:pStyle w:val="ListParagraph"/>
              <w:numPr>
                <w:ilvl w:val="0"/>
                <w:numId w:val="133"/>
              </w:numPr>
            </w:pPr>
            <w:r>
              <w:rPr>
                <w:lang w:val="en-US"/>
              </w:rPr>
              <w:t>Cơ quan tổ chức nhấn chọn chức năng [Hoàn trả thiết bị], hồ sơ sẽ ở trạng thái [Đang hoàn trả thiết bị]</w:t>
            </w:r>
          </w:p>
        </w:tc>
      </w:tr>
      <w:tr w:rsidR="00F94C34" w14:paraId="5A60BC8B"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2E7BB1CC" w14:textId="77777777" w:rsidR="00F94C34" w:rsidRDefault="00F94C34" w:rsidP="00C11CD8">
            <w:pPr>
              <w:snapToGrid w:val="0"/>
              <w:spacing w:before="60" w:line="276" w:lineRule="auto"/>
              <w:rPr>
                <w:szCs w:val="26"/>
              </w:rPr>
            </w:pPr>
            <w:r>
              <w:rPr>
                <w:b/>
                <w:szCs w:val="26"/>
              </w:rPr>
              <w:t xml:space="preserve">Hoàn cảnh sử dụng thành công cơ bản: </w:t>
            </w:r>
            <w:r>
              <w:rPr>
                <w:szCs w:val="26"/>
              </w:rPr>
              <w:t xml:space="preserve">Nộp hồ sơ thành công và hồ sơ ở </w:t>
            </w:r>
            <w:r>
              <w:t>trạng thái [Chờ tiếp nhận hồ sơ].</w:t>
            </w:r>
          </w:p>
        </w:tc>
      </w:tr>
      <w:tr w:rsidR="00F94C34" w14:paraId="71BD73CB"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1D26BA15" w14:textId="271BBC35" w:rsidR="00F94C34" w:rsidRPr="00F94C34" w:rsidRDefault="00F94C34" w:rsidP="00F94C34">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F94C34" w14:paraId="63AD8F8A"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0C102D7B" w14:textId="77777777" w:rsidR="00F94C34" w:rsidRDefault="00F94C34" w:rsidP="00C11CD8">
            <w:pPr>
              <w:snapToGrid w:val="0"/>
              <w:spacing w:before="60" w:line="276" w:lineRule="auto"/>
              <w:rPr>
                <w:szCs w:val="26"/>
              </w:rPr>
            </w:pPr>
            <w:r>
              <w:rPr>
                <w:b/>
                <w:szCs w:val="26"/>
              </w:rPr>
              <w:t>Hành động liên quan sẽ xảy ra khi Usecase kết thúc:</w:t>
            </w:r>
            <w:r>
              <w:rPr>
                <w:szCs w:val="26"/>
              </w:rPr>
              <w:t xml:space="preserve"> </w:t>
            </w:r>
            <w:r w:rsidRPr="00D6338B">
              <w:t>Hệ thống chuyển tới trang Quản lý hồ sơ</w:t>
            </w:r>
          </w:p>
        </w:tc>
      </w:tr>
      <w:tr w:rsidR="00F94C34" w14:paraId="085F0754"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14688265" w14:textId="77777777" w:rsidR="00F94C34" w:rsidRDefault="00F94C34" w:rsidP="00C11CD8">
            <w:pPr>
              <w:snapToGrid w:val="0"/>
              <w:spacing w:before="60" w:line="276" w:lineRule="auto"/>
              <w:rPr>
                <w:szCs w:val="26"/>
              </w:rPr>
            </w:pPr>
            <w:r>
              <w:rPr>
                <w:b/>
                <w:szCs w:val="26"/>
              </w:rPr>
              <w:t>Các yêu cầu phi chức năng:</w:t>
            </w:r>
            <w:r>
              <w:rPr>
                <w:szCs w:val="26"/>
              </w:rPr>
              <w:t xml:space="preserve"> Không có</w:t>
            </w:r>
          </w:p>
        </w:tc>
      </w:tr>
    </w:tbl>
    <w:p w14:paraId="1135C37D" w14:textId="662B56C2" w:rsidR="00F94C34" w:rsidRDefault="00B87B60" w:rsidP="00236A8C">
      <w:pPr>
        <w:pStyle w:val="Heading4"/>
      </w:pPr>
      <w:r>
        <w:lastRenderedPageBreak/>
        <w:t>Gửi Activation Code, s</w:t>
      </w:r>
      <w:r w:rsidR="00236A8C">
        <w:t>inh CTS từ Activation code được cấp</w:t>
      </w:r>
    </w:p>
    <w:p w14:paraId="791D7983" w14:textId="4C00759C" w:rsidR="00236A8C" w:rsidRDefault="00236A8C" w:rsidP="00941B88">
      <w:pPr>
        <w:pStyle w:val="UCName"/>
      </w:pPr>
      <w:bookmarkStart w:id="86" w:name="_Ref21363932"/>
      <w:bookmarkStart w:id="87" w:name="_Ref21434358"/>
      <w:bookmarkStart w:id="88" w:name="_Ref21434359"/>
      <w:bookmarkStart w:id="89" w:name="_Toc22744087"/>
      <w:r>
        <w:t>Sinh CTS từ Activation code được cấp</w:t>
      </w:r>
      <w:bookmarkEnd w:id="86"/>
      <w:bookmarkEnd w:id="87"/>
      <w:bookmarkEnd w:id="88"/>
      <w:bookmarkEnd w:id="89"/>
    </w:p>
    <w:tbl>
      <w:tblPr>
        <w:tblW w:w="5000" w:type="pct"/>
        <w:tblLook w:val="04A0" w:firstRow="1" w:lastRow="0" w:firstColumn="1" w:lastColumn="0" w:noHBand="0" w:noVBand="1"/>
      </w:tblPr>
      <w:tblGrid>
        <w:gridCol w:w="5807"/>
        <w:gridCol w:w="3210"/>
      </w:tblGrid>
      <w:tr w:rsidR="00D06D66" w14:paraId="278F9E02" w14:textId="77777777" w:rsidTr="004E2BFF">
        <w:tc>
          <w:tcPr>
            <w:tcW w:w="3220" w:type="pct"/>
            <w:tcBorders>
              <w:top w:val="single" w:sz="4" w:space="0" w:color="000000"/>
              <w:left w:val="single" w:sz="4" w:space="0" w:color="000000"/>
              <w:bottom w:val="single" w:sz="4" w:space="0" w:color="000000"/>
              <w:right w:val="nil"/>
            </w:tcBorders>
            <w:hideMark/>
          </w:tcPr>
          <w:p w14:paraId="468E1310" w14:textId="3EA3FA0E" w:rsidR="00D06D66" w:rsidRDefault="00D06D66" w:rsidP="004E2BFF">
            <w:pPr>
              <w:spacing w:before="60" w:line="276" w:lineRule="auto"/>
              <w:rPr>
                <w:rFonts w:eastAsiaTheme="minorHAnsi"/>
                <w:sz w:val="28"/>
                <w:szCs w:val="26"/>
              </w:rPr>
            </w:pPr>
            <w:r>
              <w:rPr>
                <w:b/>
                <w:szCs w:val="26"/>
              </w:rPr>
              <w:t>Tên Usecase:</w:t>
            </w:r>
            <w:r>
              <w:rPr>
                <w:szCs w:val="26"/>
              </w:rPr>
              <w:t xml:space="preserve"> </w:t>
            </w:r>
            <w:r w:rsidR="00CA04EE">
              <w:t>Sinh CTS từ Activation code được cấp</w:t>
            </w:r>
          </w:p>
        </w:tc>
        <w:tc>
          <w:tcPr>
            <w:tcW w:w="1780" w:type="pct"/>
            <w:tcBorders>
              <w:top w:val="single" w:sz="4" w:space="0" w:color="000000"/>
              <w:left w:val="single" w:sz="4" w:space="0" w:color="000000"/>
              <w:bottom w:val="single" w:sz="4" w:space="0" w:color="000000"/>
              <w:right w:val="single" w:sz="4" w:space="0" w:color="000000"/>
            </w:tcBorders>
            <w:hideMark/>
          </w:tcPr>
          <w:p w14:paraId="537E18F0" w14:textId="77777777" w:rsidR="00D06D66" w:rsidRDefault="00D06D66" w:rsidP="004E2BFF">
            <w:pPr>
              <w:snapToGrid w:val="0"/>
              <w:spacing w:before="60" w:line="276" w:lineRule="auto"/>
              <w:rPr>
                <w:szCs w:val="26"/>
              </w:rPr>
            </w:pPr>
            <w:r>
              <w:rPr>
                <w:b/>
                <w:szCs w:val="26"/>
              </w:rPr>
              <w:t>Mức độ BMT:</w:t>
            </w:r>
            <w:r>
              <w:rPr>
                <w:szCs w:val="26"/>
              </w:rPr>
              <w:t xml:space="preserve"> B</w:t>
            </w:r>
          </w:p>
        </w:tc>
      </w:tr>
      <w:tr w:rsidR="00D06D66" w14:paraId="1F451984" w14:textId="77777777" w:rsidTr="004E2BFF">
        <w:tc>
          <w:tcPr>
            <w:tcW w:w="3220" w:type="pct"/>
            <w:tcBorders>
              <w:top w:val="single" w:sz="4" w:space="0" w:color="000000"/>
              <w:left w:val="single" w:sz="4" w:space="0" w:color="000000"/>
              <w:bottom w:val="single" w:sz="4" w:space="0" w:color="000000"/>
              <w:right w:val="nil"/>
            </w:tcBorders>
            <w:hideMark/>
          </w:tcPr>
          <w:p w14:paraId="4BAD7F01" w14:textId="77777777" w:rsidR="00D06D66" w:rsidRDefault="00D06D66" w:rsidP="004E2BFF">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59EE1FC1" w14:textId="77777777" w:rsidR="00D06D66" w:rsidRDefault="00D06D66" w:rsidP="004E2BFF">
            <w:pPr>
              <w:snapToGrid w:val="0"/>
              <w:spacing w:before="60" w:line="276" w:lineRule="auto"/>
              <w:rPr>
                <w:szCs w:val="26"/>
              </w:rPr>
            </w:pPr>
            <w:r>
              <w:rPr>
                <w:b/>
                <w:szCs w:val="26"/>
              </w:rPr>
              <w:t xml:space="preserve">Tác nhân phụ: </w:t>
            </w:r>
            <w:r>
              <w:rPr>
                <w:szCs w:val="26"/>
              </w:rPr>
              <w:t>Hệ thống</w:t>
            </w:r>
          </w:p>
        </w:tc>
      </w:tr>
      <w:tr w:rsidR="00D06D66" w14:paraId="7F7A224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38F08DBB" w14:textId="0F40A17C" w:rsidR="00D06D66" w:rsidRDefault="00D06D66" w:rsidP="00CA04EE">
            <w:pPr>
              <w:spacing w:before="60" w:line="276" w:lineRule="auto"/>
              <w:rPr>
                <w:szCs w:val="26"/>
              </w:rPr>
            </w:pPr>
            <w:r>
              <w:rPr>
                <w:b/>
                <w:szCs w:val="26"/>
              </w:rPr>
              <w:t xml:space="preserve">Mô tả Usecase: </w:t>
            </w:r>
            <w:r>
              <w:t xml:space="preserve">Cơ quan, tổ chức </w:t>
            </w:r>
            <w:r w:rsidR="00CA04EE">
              <w:t>sinh CTS từ Activation code được cấp</w:t>
            </w:r>
          </w:p>
        </w:tc>
      </w:tr>
      <w:tr w:rsidR="00D06D66" w14:paraId="0CFB1118"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0B82452E" w14:textId="77777777" w:rsidR="00D06D66" w:rsidRDefault="00D06D66" w:rsidP="004E2BFF">
            <w:pPr>
              <w:snapToGrid w:val="0"/>
              <w:spacing w:before="60" w:line="276" w:lineRule="auto"/>
              <w:rPr>
                <w:b/>
                <w:szCs w:val="26"/>
              </w:rPr>
            </w:pPr>
            <w:r>
              <w:rPr>
                <w:b/>
                <w:szCs w:val="26"/>
              </w:rPr>
              <w:t xml:space="preserve">Điều kiện để bắt đầu Usecase: </w:t>
            </w:r>
          </w:p>
          <w:p w14:paraId="3D7FD8A1" w14:textId="77777777" w:rsidR="00D06D66" w:rsidRPr="00CA04EE" w:rsidRDefault="00D06D66" w:rsidP="004E2BFF">
            <w:pPr>
              <w:pStyle w:val="ListParagraph"/>
              <w:numPr>
                <w:ilvl w:val="0"/>
                <w:numId w:val="9"/>
              </w:numPr>
              <w:snapToGrid w:val="0"/>
              <w:spacing w:before="60"/>
              <w:rPr>
                <w:szCs w:val="26"/>
              </w:rPr>
            </w:pPr>
            <w:r>
              <w:rPr>
                <w:szCs w:val="26"/>
                <w:lang w:val="en-US"/>
              </w:rPr>
              <w:t>Cơ quan, tổ chức đăng nhập thành công vào hệ thống</w:t>
            </w:r>
          </w:p>
          <w:p w14:paraId="1FA4B687" w14:textId="06A4DF35" w:rsidR="00CA04EE" w:rsidRPr="00F63C9F" w:rsidRDefault="00CA04EE" w:rsidP="004E2BFF">
            <w:pPr>
              <w:pStyle w:val="ListParagraph"/>
              <w:numPr>
                <w:ilvl w:val="0"/>
                <w:numId w:val="9"/>
              </w:numPr>
              <w:snapToGrid w:val="0"/>
              <w:spacing w:before="60"/>
              <w:rPr>
                <w:szCs w:val="26"/>
              </w:rPr>
            </w:pPr>
            <w:r>
              <w:rPr>
                <w:szCs w:val="26"/>
                <w:lang w:val="en-US"/>
              </w:rPr>
              <w:t>Cơ quan, tổ chức có hồ sơ ở trạng thái [</w:t>
            </w:r>
            <w:r>
              <w:rPr>
                <w:lang w:val="en-US"/>
              </w:rPr>
              <w:t>Đã gửi Activation code, chờ cơ quan, tổ chức sinh CTS]</w:t>
            </w:r>
          </w:p>
        </w:tc>
      </w:tr>
      <w:tr w:rsidR="00D06D66" w14:paraId="1631CDA2"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16CB741A" w14:textId="319EA503" w:rsidR="00D06D66" w:rsidRDefault="00D06D66" w:rsidP="00905A30">
            <w:pPr>
              <w:snapToGrid w:val="0"/>
              <w:spacing w:before="60" w:line="276" w:lineRule="auto"/>
              <w:rPr>
                <w:szCs w:val="26"/>
              </w:rPr>
            </w:pPr>
            <w:r>
              <w:rPr>
                <w:b/>
                <w:szCs w:val="26"/>
              </w:rPr>
              <w:t xml:space="preserve">Điều kiện để kết thúc Usecase: </w:t>
            </w:r>
            <w:r w:rsidR="00905A30">
              <w:rPr>
                <w:szCs w:val="26"/>
              </w:rPr>
              <w:t>Sinh CTS thành công</w:t>
            </w:r>
          </w:p>
        </w:tc>
      </w:tr>
      <w:tr w:rsidR="00D06D66" w14:paraId="2DDD9DBD"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0FAA7E92" w14:textId="246B460A" w:rsidR="00D06D66" w:rsidRDefault="00D06D66" w:rsidP="004E2BFF">
            <w:pPr>
              <w:snapToGrid w:val="0"/>
              <w:spacing w:before="60" w:line="276" w:lineRule="auto"/>
              <w:rPr>
                <w:szCs w:val="26"/>
              </w:rPr>
            </w:pPr>
            <w:r>
              <w:rPr>
                <w:b/>
                <w:szCs w:val="26"/>
              </w:rPr>
              <w:t>Trình tự các sự kiện trong quá trình hoạt động của Usecase:</w:t>
            </w:r>
          </w:p>
          <w:p w14:paraId="1AC65BCB" w14:textId="4DF391D6" w:rsidR="00D06D66" w:rsidRPr="00162FD9" w:rsidRDefault="00D06D66" w:rsidP="00843B83">
            <w:pPr>
              <w:pStyle w:val="ListParagraph"/>
              <w:numPr>
                <w:ilvl w:val="0"/>
                <w:numId w:val="140"/>
              </w:numPr>
            </w:pPr>
            <w:r>
              <w:t>Cơ quan, tổ chức</w:t>
            </w:r>
            <w:r w:rsidRPr="009F3075">
              <w:t xml:space="preserve"> chọn chức năng [</w:t>
            </w:r>
            <w:r>
              <w:rPr>
                <w:lang w:val="en-US"/>
              </w:rPr>
              <w:t>Quản lý hồ sơ</w:t>
            </w:r>
            <w:r w:rsidRPr="009F3075">
              <w:t>]</w:t>
            </w:r>
            <w:r>
              <w:rPr>
                <w:lang w:val="en-US"/>
              </w:rPr>
              <w:t xml:space="preserve"> và chọn xem chi tiết hồ sơ ở trạng thái [</w:t>
            </w:r>
            <w:r w:rsidR="00905A30">
              <w:rPr>
                <w:lang w:val="en-US"/>
              </w:rPr>
              <w:t>Đã gửi Activation code, chờ cơ quan, tổ chức sinh CTS</w:t>
            </w:r>
            <w:r>
              <w:rPr>
                <w:lang w:val="en-US"/>
              </w:rPr>
              <w:t>].</w:t>
            </w:r>
          </w:p>
          <w:p w14:paraId="21F4D375" w14:textId="77777777" w:rsidR="00905A30" w:rsidRPr="00905A30" w:rsidRDefault="00905A30" w:rsidP="00843B83">
            <w:pPr>
              <w:pStyle w:val="ListParagraph"/>
              <w:numPr>
                <w:ilvl w:val="0"/>
                <w:numId w:val="140"/>
              </w:numPr>
            </w:pPr>
            <w:r>
              <w:rPr>
                <w:lang w:val="en-US"/>
              </w:rPr>
              <w:t>Hệ thống hiển thị danh sách Activation code tương ứng với từng thông tin đăng ký.</w:t>
            </w:r>
          </w:p>
          <w:p w14:paraId="4860FAF5" w14:textId="77777777" w:rsidR="00905A30" w:rsidRPr="00905A30" w:rsidRDefault="00905A30" w:rsidP="00843B83">
            <w:pPr>
              <w:pStyle w:val="ListParagraph"/>
              <w:numPr>
                <w:ilvl w:val="0"/>
                <w:numId w:val="140"/>
              </w:numPr>
            </w:pPr>
            <w:r>
              <w:rPr>
                <w:lang w:val="en-US"/>
              </w:rPr>
              <w:t>Cơ quan, tổ chức gắn Token trắng vừa được chuyển phát tới và nhấn chọn [Sinh CTS] tại từng thông tin đăng ký. Hệ thống gửi thông tin token, thông tin CTS đăng ký, thông tin activation code tới hệ thống TMS.</w:t>
            </w:r>
          </w:p>
          <w:p w14:paraId="44A3D3F7" w14:textId="77777777" w:rsidR="00905A30" w:rsidRPr="004B631D" w:rsidRDefault="00905A30" w:rsidP="00843B83">
            <w:pPr>
              <w:pStyle w:val="ListParagraph"/>
              <w:numPr>
                <w:ilvl w:val="0"/>
                <w:numId w:val="140"/>
              </w:numPr>
            </w:pPr>
            <w:r>
              <w:rPr>
                <w:lang w:val="en-US"/>
              </w:rPr>
              <w:t>Hệ thống TMS sinh CTS theo thông tin yêu cầu và gửi lại file chứng thư số (file cert).</w:t>
            </w:r>
          </w:p>
          <w:p w14:paraId="065C77C4" w14:textId="1131CFA6" w:rsidR="004B631D" w:rsidRPr="004B631D" w:rsidRDefault="004B631D" w:rsidP="00843B83">
            <w:pPr>
              <w:pStyle w:val="ListParagraph"/>
              <w:numPr>
                <w:ilvl w:val="0"/>
                <w:numId w:val="140"/>
              </w:numPr>
            </w:pPr>
            <w:r>
              <w:rPr>
                <w:lang w:val="en-GB"/>
              </w:rPr>
              <w:t>Hệ thống cập nhật chứng thư số lên hồ sơ đăng ký.</w:t>
            </w:r>
          </w:p>
          <w:p w14:paraId="55A173A0" w14:textId="426AAB13" w:rsidR="004B631D" w:rsidRDefault="004B631D" w:rsidP="00843B83">
            <w:pPr>
              <w:pStyle w:val="ListParagraph"/>
              <w:numPr>
                <w:ilvl w:val="0"/>
                <w:numId w:val="140"/>
              </w:numPr>
            </w:pPr>
            <w:r>
              <w:rPr>
                <w:lang w:val="en-GB"/>
              </w:rPr>
              <w:t>Cơ quan, tổ chức bấm [Nhập CTS vào thiết bị]. Hệ thống thực hiện nhập CTS vào trong thiết bị Token.</w:t>
            </w:r>
          </w:p>
        </w:tc>
      </w:tr>
      <w:tr w:rsidR="00D06D66" w14:paraId="55B1E1C3"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9F9229E" w14:textId="3EFAC95E" w:rsidR="00D06D66" w:rsidRDefault="00D06D66" w:rsidP="00905A30">
            <w:pPr>
              <w:snapToGrid w:val="0"/>
              <w:spacing w:before="60" w:line="276" w:lineRule="auto"/>
              <w:rPr>
                <w:szCs w:val="26"/>
              </w:rPr>
            </w:pPr>
            <w:r>
              <w:rPr>
                <w:b/>
                <w:szCs w:val="26"/>
              </w:rPr>
              <w:t xml:space="preserve">Hoàn cảnh sử dụng thành công cơ bản: </w:t>
            </w:r>
            <w:r w:rsidR="00905A30">
              <w:rPr>
                <w:szCs w:val="26"/>
              </w:rPr>
              <w:t>Hệ thống sinh CTS thành công</w:t>
            </w:r>
          </w:p>
        </w:tc>
      </w:tr>
      <w:tr w:rsidR="00D06D66" w14:paraId="33385401"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42ED1EE" w14:textId="77777777" w:rsidR="00D06D66" w:rsidRPr="00F94C34" w:rsidRDefault="00D06D66" w:rsidP="004E2BFF">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D06D66" w14:paraId="54B2A015"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323EF81" w14:textId="77777777" w:rsidR="00A050C5" w:rsidRDefault="00D06D66" w:rsidP="00905A30">
            <w:pPr>
              <w:snapToGrid w:val="0"/>
              <w:spacing w:before="60" w:line="276" w:lineRule="auto"/>
              <w:rPr>
                <w:szCs w:val="26"/>
              </w:rPr>
            </w:pPr>
            <w:r>
              <w:rPr>
                <w:b/>
                <w:szCs w:val="26"/>
              </w:rPr>
              <w:t>Hành động liên quan sẽ xảy ra khi Usecase kết thúc:</w:t>
            </w:r>
            <w:r>
              <w:rPr>
                <w:szCs w:val="26"/>
              </w:rPr>
              <w:t xml:space="preserve"> </w:t>
            </w:r>
          </w:p>
          <w:p w14:paraId="5C2DE9DF" w14:textId="09DAE964" w:rsidR="00A050C5" w:rsidRDefault="00A050C5" w:rsidP="00843B83">
            <w:pPr>
              <w:pStyle w:val="ListParagraph"/>
              <w:numPr>
                <w:ilvl w:val="0"/>
                <w:numId w:val="190"/>
              </w:numPr>
              <w:snapToGrid w:val="0"/>
              <w:spacing w:before="60"/>
            </w:pPr>
            <w:r>
              <w:t>Sau khi hoàn thành sinh CTS cá nhân, hệ thống sẽ tự động tạo các tài khoản cá nhân tương ứng với email và họ tên đã đăng ký. Thông tin tài khoản đăng nhập (tên tài khoản, mật khẩu) sẽ được gửi tới địa chỉ email của cá nhân được cấp chứng thư số.</w:t>
            </w:r>
          </w:p>
          <w:p w14:paraId="12FB7B37" w14:textId="24A800A8" w:rsidR="00D06D66" w:rsidRPr="00A050C5" w:rsidRDefault="00905A30" w:rsidP="00843B83">
            <w:pPr>
              <w:pStyle w:val="ListParagraph"/>
              <w:numPr>
                <w:ilvl w:val="0"/>
                <w:numId w:val="190"/>
              </w:numPr>
              <w:snapToGrid w:val="0"/>
              <w:spacing w:before="60"/>
              <w:rPr>
                <w:szCs w:val="26"/>
              </w:rPr>
            </w:pPr>
            <w:r>
              <w:t>Hệ thống cập nhật thông tin CTS mới vào thông tin tài khoản, thông tin CTS của dữ liệu hệ thống.</w:t>
            </w:r>
          </w:p>
        </w:tc>
      </w:tr>
      <w:tr w:rsidR="00D06D66" w14:paraId="0F75D84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3B41AD2" w14:textId="77777777" w:rsidR="00D06D66" w:rsidRDefault="00D06D66" w:rsidP="004E2BFF">
            <w:pPr>
              <w:snapToGrid w:val="0"/>
              <w:spacing w:before="60" w:line="276" w:lineRule="auto"/>
              <w:rPr>
                <w:szCs w:val="26"/>
              </w:rPr>
            </w:pPr>
            <w:r>
              <w:rPr>
                <w:b/>
                <w:szCs w:val="26"/>
              </w:rPr>
              <w:t>Các yêu cầu phi chức năng:</w:t>
            </w:r>
            <w:r>
              <w:rPr>
                <w:szCs w:val="26"/>
              </w:rPr>
              <w:t xml:space="preserve"> Không có</w:t>
            </w:r>
          </w:p>
        </w:tc>
      </w:tr>
    </w:tbl>
    <w:p w14:paraId="702B127E" w14:textId="77777777" w:rsidR="00236A8C" w:rsidRDefault="00236A8C" w:rsidP="00236A8C"/>
    <w:p w14:paraId="508B083A" w14:textId="4C0D5B4A" w:rsidR="009B68C0" w:rsidRDefault="009B68C0" w:rsidP="009B68C0">
      <w:pPr>
        <w:pStyle w:val="Heading4"/>
      </w:pPr>
      <w:r>
        <w:lastRenderedPageBreak/>
        <w:t>Import CTS vào thiết bị lưu khóa bí mật</w:t>
      </w:r>
    </w:p>
    <w:p w14:paraId="60AF1D67" w14:textId="26294B0A" w:rsidR="009B68C0" w:rsidRPr="009B68C0" w:rsidRDefault="009B68C0" w:rsidP="00941B88">
      <w:pPr>
        <w:pStyle w:val="UCName"/>
      </w:pPr>
      <w:bookmarkStart w:id="90" w:name="_Ref21440307"/>
      <w:bookmarkStart w:id="91" w:name="_Toc22744088"/>
      <w:r>
        <w:t xml:space="preserve">Nhập </w:t>
      </w:r>
      <w:r w:rsidRPr="009B68C0">
        <w:t>CTS vào thiết bị lưu khóa bí mật</w:t>
      </w:r>
      <w:bookmarkEnd w:id="90"/>
      <w:bookmarkEnd w:id="91"/>
    </w:p>
    <w:tbl>
      <w:tblPr>
        <w:tblW w:w="5000" w:type="pct"/>
        <w:tblLook w:val="04A0" w:firstRow="1" w:lastRow="0" w:firstColumn="1" w:lastColumn="0" w:noHBand="0" w:noVBand="1"/>
      </w:tblPr>
      <w:tblGrid>
        <w:gridCol w:w="5807"/>
        <w:gridCol w:w="3210"/>
      </w:tblGrid>
      <w:tr w:rsidR="009B68C0" w14:paraId="24CA1734" w14:textId="77777777" w:rsidTr="004E2BFF">
        <w:tc>
          <w:tcPr>
            <w:tcW w:w="3220" w:type="pct"/>
            <w:tcBorders>
              <w:top w:val="single" w:sz="4" w:space="0" w:color="000000"/>
              <w:left w:val="single" w:sz="4" w:space="0" w:color="000000"/>
              <w:bottom w:val="single" w:sz="4" w:space="0" w:color="000000"/>
              <w:right w:val="nil"/>
            </w:tcBorders>
            <w:hideMark/>
          </w:tcPr>
          <w:p w14:paraId="0B5508E7" w14:textId="736284A9" w:rsidR="009B68C0" w:rsidRDefault="009B68C0" w:rsidP="009B68C0">
            <w:pPr>
              <w:spacing w:before="60" w:line="276" w:lineRule="auto"/>
              <w:rPr>
                <w:rFonts w:eastAsiaTheme="minorHAnsi"/>
                <w:sz w:val="28"/>
                <w:szCs w:val="26"/>
              </w:rPr>
            </w:pPr>
            <w:r>
              <w:rPr>
                <w:b/>
                <w:szCs w:val="26"/>
              </w:rPr>
              <w:t>Tên Usecase:</w:t>
            </w:r>
            <w:r>
              <w:rPr>
                <w:szCs w:val="26"/>
              </w:rPr>
              <w:t xml:space="preserve"> Nhập</w:t>
            </w:r>
            <w:r w:rsidRPr="009B68C0">
              <w:t xml:space="preserve"> CTS vào thiết bị lưu khóa bí mật</w:t>
            </w:r>
          </w:p>
        </w:tc>
        <w:tc>
          <w:tcPr>
            <w:tcW w:w="1780" w:type="pct"/>
            <w:tcBorders>
              <w:top w:val="single" w:sz="4" w:space="0" w:color="000000"/>
              <w:left w:val="single" w:sz="4" w:space="0" w:color="000000"/>
              <w:bottom w:val="single" w:sz="4" w:space="0" w:color="000000"/>
              <w:right w:val="single" w:sz="4" w:space="0" w:color="000000"/>
            </w:tcBorders>
            <w:hideMark/>
          </w:tcPr>
          <w:p w14:paraId="58433160" w14:textId="77777777" w:rsidR="009B68C0" w:rsidRDefault="009B68C0" w:rsidP="004E2BFF">
            <w:pPr>
              <w:snapToGrid w:val="0"/>
              <w:spacing w:before="60" w:line="276" w:lineRule="auto"/>
              <w:rPr>
                <w:szCs w:val="26"/>
              </w:rPr>
            </w:pPr>
            <w:r>
              <w:rPr>
                <w:b/>
                <w:szCs w:val="26"/>
              </w:rPr>
              <w:t>Mức độ BMT:</w:t>
            </w:r>
            <w:r>
              <w:rPr>
                <w:szCs w:val="26"/>
              </w:rPr>
              <w:t xml:space="preserve"> B</w:t>
            </w:r>
          </w:p>
        </w:tc>
      </w:tr>
      <w:tr w:rsidR="009B68C0" w14:paraId="4D33C8BF" w14:textId="77777777" w:rsidTr="004E2BFF">
        <w:tc>
          <w:tcPr>
            <w:tcW w:w="3220" w:type="pct"/>
            <w:tcBorders>
              <w:top w:val="single" w:sz="4" w:space="0" w:color="000000"/>
              <w:left w:val="single" w:sz="4" w:space="0" w:color="000000"/>
              <w:bottom w:val="single" w:sz="4" w:space="0" w:color="000000"/>
              <w:right w:val="nil"/>
            </w:tcBorders>
            <w:hideMark/>
          </w:tcPr>
          <w:p w14:paraId="77E8EBDF" w14:textId="77777777" w:rsidR="009B68C0" w:rsidRDefault="009B68C0" w:rsidP="004E2BFF">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DADBCE1" w14:textId="77777777" w:rsidR="009B68C0" w:rsidRDefault="009B68C0" w:rsidP="004E2BFF">
            <w:pPr>
              <w:snapToGrid w:val="0"/>
              <w:spacing w:before="60" w:line="276" w:lineRule="auto"/>
              <w:rPr>
                <w:szCs w:val="26"/>
              </w:rPr>
            </w:pPr>
            <w:r>
              <w:rPr>
                <w:b/>
                <w:szCs w:val="26"/>
              </w:rPr>
              <w:t xml:space="preserve">Tác nhân phụ: </w:t>
            </w:r>
            <w:r>
              <w:rPr>
                <w:szCs w:val="26"/>
              </w:rPr>
              <w:t>Hệ thống</w:t>
            </w:r>
          </w:p>
        </w:tc>
      </w:tr>
      <w:tr w:rsidR="009B68C0" w14:paraId="3318CC7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6A92C64" w14:textId="3FC39CF1" w:rsidR="009B68C0" w:rsidRDefault="009B68C0" w:rsidP="009B68C0">
            <w:pPr>
              <w:spacing w:before="60" w:line="276" w:lineRule="auto"/>
              <w:rPr>
                <w:szCs w:val="26"/>
              </w:rPr>
            </w:pPr>
            <w:r>
              <w:rPr>
                <w:b/>
                <w:szCs w:val="26"/>
              </w:rPr>
              <w:t xml:space="preserve">Mô tả Usecase: </w:t>
            </w:r>
            <w:r>
              <w:t>Cơ quan, tổ chức nhập</w:t>
            </w:r>
            <w:r w:rsidRPr="009B68C0">
              <w:t xml:space="preserve"> CTS vào thiết bị lưu khóa bí mật</w:t>
            </w:r>
          </w:p>
        </w:tc>
      </w:tr>
      <w:tr w:rsidR="009B68C0" w14:paraId="3F4740C3"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969171F" w14:textId="77777777" w:rsidR="009B68C0" w:rsidRDefault="009B68C0" w:rsidP="004E2BFF">
            <w:pPr>
              <w:snapToGrid w:val="0"/>
              <w:spacing w:before="60" w:line="276" w:lineRule="auto"/>
              <w:rPr>
                <w:b/>
                <w:szCs w:val="26"/>
              </w:rPr>
            </w:pPr>
            <w:r>
              <w:rPr>
                <w:b/>
                <w:szCs w:val="26"/>
              </w:rPr>
              <w:t xml:space="preserve">Điều kiện để bắt đầu Usecase: </w:t>
            </w:r>
          </w:p>
          <w:p w14:paraId="2FA8DFF2" w14:textId="77777777" w:rsidR="009B68C0" w:rsidRPr="00CA04EE" w:rsidRDefault="009B68C0" w:rsidP="004E2BFF">
            <w:pPr>
              <w:pStyle w:val="ListParagraph"/>
              <w:numPr>
                <w:ilvl w:val="0"/>
                <w:numId w:val="9"/>
              </w:numPr>
              <w:snapToGrid w:val="0"/>
              <w:spacing w:before="60"/>
              <w:rPr>
                <w:szCs w:val="26"/>
              </w:rPr>
            </w:pPr>
            <w:r>
              <w:rPr>
                <w:szCs w:val="26"/>
                <w:lang w:val="en-US"/>
              </w:rPr>
              <w:t>Cơ quan, tổ chức đăng nhập thành công vào hệ thống</w:t>
            </w:r>
          </w:p>
          <w:p w14:paraId="7CA41F07" w14:textId="5EBD071F" w:rsidR="009B68C0" w:rsidRPr="00F63C9F" w:rsidRDefault="009B68C0" w:rsidP="00015F31">
            <w:pPr>
              <w:pStyle w:val="ListParagraph"/>
              <w:numPr>
                <w:ilvl w:val="0"/>
                <w:numId w:val="9"/>
              </w:numPr>
              <w:snapToGrid w:val="0"/>
              <w:spacing w:before="60"/>
              <w:rPr>
                <w:szCs w:val="26"/>
              </w:rPr>
            </w:pPr>
            <w:r>
              <w:rPr>
                <w:szCs w:val="26"/>
                <w:lang w:val="en-US"/>
              </w:rPr>
              <w:t>Cơ quan, tổ chức có hồ sơ ở trạng thái [</w:t>
            </w:r>
            <w:r w:rsidR="00015F31">
              <w:rPr>
                <w:lang w:val="en-US"/>
              </w:rPr>
              <w:t>Đã gia hạn, thay đổi thông tin CTS</w:t>
            </w:r>
            <w:r>
              <w:rPr>
                <w:lang w:val="en-US"/>
              </w:rPr>
              <w:t>]</w:t>
            </w:r>
          </w:p>
        </w:tc>
      </w:tr>
      <w:tr w:rsidR="009B68C0" w14:paraId="3E33529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B8C3E00" w14:textId="331D7625" w:rsidR="009B68C0" w:rsidRDefault="009B68C0" w:rsidP="00015F31">
            <w:pPr>
              <w:snapToGrid w:val="0"/>
              <w:spacing w:before="60" w:line="276" w:lineRule="auto"/>
              <w:rPr>
                <w:szCs w:val="26"/>
              </w:rPr>
            </w:pPr>
            <w:r>
              <w:rPr>
                <w:b/>
                <w:szCs w:val="26"/>
              </w:rPr>
              <w:t xml:space="preserve">Điều kiện để kết thúc Usecase: </w:t>
            </w:r>
            <w:r w:rsidR="00015F31">
              <w:rPr>
                <w:szCs w:val="26"/>
              </w:rPr>
              <w:t>Nhập CTS vào thiết bị lưu khóa bí mật thành công</w:t>
            </w:r>
          </w:p>
        </w:tc>
      </w:tr>
      <w:tr w:rsidR="009B68C0" w14:paraId="0215F8A6"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51F3C3AB" w14:textId="77777777" w:rsidR="009B68C0" w:rsidRDefault="009B68C0" w:rsidP="004E2BFF">
            <w:pPr>
              <w:snapToGrid w:val="0"/>
              <w:spacing w:before="60" w:line="276" w:lineRule="auto"/>
              <w:rPr>
                <w:szCs w:val="26"/>
              </w:rPr>
            </w:pPr>
            <w:r>
              <w:rPr>
                <w:b/>
                <w:szCs w:val="26"/>
              </w:rPr>
              <w:t>Trình tự các sự kiện trong quá trình hoạt động của Usecase:</w:t>
            </w:r>
          </w:p>
          <w:p w14:paraId="0FA6510A" w14:textId="6FCA90C4" w:rsidR="009B68C0" w:rsidRPr="00162FD9" w:rsidRDefault="009B68C0" w:rsidP="00843B83">
            <w:pPr>
              <w:pStyle w:val="ListParagraph"/>
              <w:numPr>
                <w:ilvl w:val="0"/>
                <w:numId w:val="141"/>
              </w:numPr>
            </w:pPr>
            <w:r>
              <w:t>Cơ quan, tổ chức</w:t>
            </w:r>
            <w:r w:rsidRPr="009F3075">
              <w:t xml:space="preserve"> chọn chức năng [</w:t>
            </w:r>
            <w:r>
              <w:rPr>
                <w:lang w:val="en-US"/>
              </w:rPr>
              <w:t>Quản lý hồ sơ</w:t>
            </w:r>
            <w:r w:rsidRPr="009F3075">
              <w:t>]</w:t>
            </w:r>
            <w:r>
              <w:rPr>
                <w:lang w:val="en-US"/>
              </w:rPr>
              <w:t xml:space="preserve"> và chọn xem chi tiết hồ sơ ở trạng thái [</w:t>
            </w:r>
            <w:r w:rsidR="00015F31">
              <w:rPr>
                <w:lang w:val="en-US"/>
              </w:rPr>
              <w:t>Đã gia hạn, thay đổi thông tin CTS</w:t>
            </w:r>
            <w:r>
              <w:rPr>
                <w:lang w:val="en-US"/>
              </w:rPr>
              <w:t>].</w:t>
            </w:r>
          </w:p>
          <w:p w14:paraId="7A7F9EE8" w14:textId="566C05F7" w:rsidR="009B68C0" w:rsidRPr="00905A30" w:rsidRDefault="009B68C0" w:rsidP="00843B83">
            <w:pPr>
              <w:pStyle w:val="ListParagraph"/>
              <w:numPr>
                <w:ilvl w:val="0"/>
                <w:numId w:val="141"/>
              </w:numPr>
            </w:pPr>
            <w:r>
              <w:rPr>
                <w:lang w:val="en-US"/>
              </w:rPr>
              <w:t xml:space="preserve">Hệ thống hiển thị danh sách </w:t>
            </w:r>
            <w:r w:rsidR="00EC6544">
              <w:rPr>
                <w:lang w:val="en-US"/>
              </w:rPr>
              <w:t>các chứng thư số mới tương ứng với thông tin đăng ký</w:t>
            </w:r>
            <w:r>
              <w:rPr>
                <w:lang w:val="en-US"/>
              </w:rPr>
              <w:t>.</w:t>
            </w:r>
          </w:p>
          <w:p w14:paraId="59BB50C2" w14:textId="3A95133A" w:rsidR="009B68C0" w:rsidRDefault="009B68C0" w:rsidP="00843B83">
            <w:pPr>
              <w:pStyle w:val="ListParagraph"/>
              <w:numPr>
                <w:ilvl w:val="0"/>
                <w:numId w:val="141"/>
              </w:numPr>
            </w:pPr>
            <w:r>
              <w:rPr>
                <w:lang w:val="en-US"/>
              </w:rPr>
              <w:t>Cơ quan, tổ chứ</w:t>
            </w:r>
            <w:r w:rsidR="00EC6544">
              <w:rPr>
                <w:lang w:val="en-US"/>
              </w:rPr>
              <w:t xml:space="preserve">c kết nối thiết bị lưu khóa bí mật </w:t>
            </w:r>
            <w:r>
              <w:rPr>
                <w:lang w:val="en-US"/>
              </w:rPr>
              <w:t>và nhấn chọn [</w:t>
            </w:r>
            <w:r w:rsidR="00EC6544">
              <w:rPr>
                <w:lang w:val="en-US"/>
              </w:rPr>
              <w:t>Nhập CTS vào thiết bị</w:t>
            </w:r>
            <w:r>
              <w:rPr>
                <w:lang w:val="en-US"/>
              </w:rPr>
              <w:t>] tại từng thông tin đăng ký. Hệ thống gửi thông tin t</w:t>
            </w:r>
            <w:r w:rsidR="00EC6544">
              <w:rPr>
                <w:lang w:val="en-US"/>
              </w:rPr>
              <w:t xml:space="preserve">hiết bị, thông tin CTS đăng ký </w:t>
            </w:r>
            <w:r>
              <w:rPr>
                <w:lang w:val="en-US"/>
              </w:rPr>
              <w:t>tới hệ thống TMS</w:t>
            </w:r>
            <w:r w:rsidR="00EC6544">
              <w:rPr>
                <w:lang w:val="en-US"/>
              </w:rPr>
              <w:t xml:space="preserve"> </w:t>
            </w:r>
            <w:r w:rsidR="00E404FE">
              <w:rPr>
                <w:lang w:val="en-US"/>
              </w:rPr>
              <w:t>để nhập CTS vào thiết bị lưu khóa bí mật</w:t>
            </w:r>
            <w:r>
              <w:rPr>
                <w:lang w:val="en-US"/>
              </w:rPr>
              <w:t>.</w:t>
            </w:r>
          </w:p>
        </w:tc>
      </w:tr>
      <w:tr w:rsidR="009B68C0" w14:paraId="6E5430D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1FF0A770" w14:textId="63A58EF5" w:rsidR="009B68C0" w:rsidRDefault="009B68C0" w:rsidP="004E2BFF">
            <w:pPr>
              <w:snapToGrid w:val="0"/>
              <w:spacing w:before="60" w:line="276" w:lineRule="auto"/>
              <w:rPr>
                <w:szCs w:val="26"/>
              </w:rPr>
            </w:pPr>
            <w:r>
              <w:rPr>
                <w:b/>
                <w:szCs w:val="26"/>
              </w:rPr>
              <w:t xml:space="preserve">Hoàn cảnh sử dụng thành công cơ bản: </w:t>
            </w:r>
            <w:r w:rsidR="00E404FE">
              <w:rPr>
                <w:szCs w:val="26"/>
              </w:rPr>
              <w:t>Nhập CTS vào thiết bị lưu khóa bí mật thành công</w:t>
            </w:r>
          </w:p>
        </w:tc>
      </w:tr>
      <w:tr w:rsidR="009B68C0" w14:paraId="36152332"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EE22E40" w14:textId="77777777" w:rsidR="009B68C0" w:rsidRPr="00F94C34" w:rsidRDefault="009B68C0" w:rsidP="004E2BFF">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9B68C0" w14:paraId="2127B69F"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3F3F5C0" w14:textId="77777777" w:rsidR="009B68C0" w:rsidRDefault="009B68C0" w:rsidP="004E2BFF">
            <w:pPr>
              <w:snapToGrid w:val="0"/>
              <w:spacing w:before="60" w:line="276" w:lineRule="auto"/>
              <w:rPr>
                <w:szCs w:val="26"/>
              </w:rPr>
            </w:pPr>
            <w:r>
              <w:rPr>
                <w:b/>
                <w:szCs w:val="26"/>
              </w:rPr>
              <w:t>Hành động liên quan sẽ xảy ra khi Usecase kết thúc:</w:t>
            </w:r>
            <w:r>
              <w:rPr>
                <w:szCs w:val="26"/>
              </w:rPr>
              <w:t xml:space="preserve"> </w:t>
            </w:r>
            <w:r>
              <w:t>Hệ thống cập nhật thông tin CTS mới vào thông tin tài khoản, thông tin CTS của dữ liệu hệ thống.</w:t>
            </w:r>
          </w:p>
        </w:tc>
      </w:tr>
      <w:tr w:rsidR="009B68C0" w14:paraId="0807BA4B"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0B95AC82" w14:textId="77777777" w:rsidR="009B68C0" w:rsidRDefault="009B68C0" w:rsidP="004E2BFF">
            <w:pPr>
              <w:snapToGrid w:val="0"/>
              <w:spacing w:before="60" w:line="276" w:lineRule="auto"/>
              <w:rPr>
                <w:szCs w:val="26"/>
              </w:rPr>
            </w:pPr>
            <w:r>
              <w:rPr>
                <w:b/>
                <w:szCs w:val="26"/>
              </w:rPr>
              <w:t>Các yêu cầu phi chức năng:</w:t>
            </w:r>
            <w:r>
              <w:rPr>
                <w:szCs w:val="26"/>
              </w:rPr>
              <w:t xml:space="preserve"> Không có</w:t>
            </w:r>
          </w:p>
        </w:tc>
      </w:tr>
    </w:tbl>
    <w:p w14:paraId="6C5DD029" w14:textId="77777777" w:rsidR="009B68C0" w:rsidRDefault="009B68C0" w:rsidP="009B68C0"/>
    <w:p w14:paraId="1FE378BC" w14:textId="29C97392" w:rsidR="00794B83" w:rsidRDefault="00794B83" w:rsidP="00794B83">
      <w:pPr>
        <w:pStyle w:val="Heading4"/>
      </w:pPr>
      <w:r>
        <w:t>Khôi phục thiết bị lưu khóa bí mật</w:t>
      </w:r>
    </w:p>
    <w:p w14:paraId="749B7DB0" w14:textId="724F9F5E" w:rsidR="00794B83" w:rsidRPr="009B68C0" w:rsidRDefault="00794B83" w:rsidP="00941B88">
      <w:pPr>
        <w:pStyle w:val="UCName"/>
      </w:pPr>
      <w:bookmarkStart w:id="92" w:name="_Ref21444234"/>
      <w:bookmarkStart w:id="93" w:name="_Toc22744089"/>
      <w:r>
        <w:t>Khôi phục</w:t>
      </w:r>
      <w:r w:rsidRPr="009B68C0">
        <w:t xml:space="preserve"> thiết bị lưu khóa bí mật</w:t>
      </w:r>
      <w:bookmarkEnd w:id="92"/>
      <w:bookmarkEnd w:id="93"/>
    </w:p>
    <w:tbl>
      <w:tblPr>
        <w:tblW w:w="5000" w:type="pct"/>
        <w:tblLook w:val="04A0" w:firstRow="1" w:lastRow="0" w:firstColumn="1" w:lastColumn="0" w:noHBand="0" w:noVBand="1"/>
      </w:tblPr>
      <w:tblGrid>
        <w:gridCol w:w="5807"/>
        <w:gridCol w:w="3210"/>
      </w:tblGrid>
      <w:tr w:rsidR="00794B83" w14:paraId="178AE25C" w14:textId="77777777" w:rsidTr="004E2BFF">
        <w:tc>
          <w:tcPr>
            <w:tcW w:w="3220" w:type="pct"/>
            <w:tcBorders>
              <w:top w:val="single" w:sz="4" w:space="0" w:color="000000"/>
              <w:left w:val="single" w:sz="4" w:space="0" w:color="000000"/>
              <w:bottom w:val="single" w:sz="4" w:space="0" w:color="000000"/>
              <w:right w:val="nil"/>
            </w:tcBorders>
            <w:hideMark/>
          </w:tcPr>
          <w:p w14:paraId="0C31CE63" w14:textId="218115DD" w:rsidR="00794B83" w:rsidRDefault="00794B83" w:rsidP="004E2BFF">
            <w:pPr>
              <w:spacing w:before="60" w:line="276" w:lineRule="auto"/>
              <w:rPr>
                <w:rFonts w:eastAsiaTheme="minorHAnsi"/>
                <w:sz w:val="28"/>
                <w:szCs w:val="26"/>
              </w:rPr>
            </w:pPr>
            <w:r>
              <w:rPr>
                <w:b/>
                <w:szCs w:val="26"/>
              </w:rPr>
              <w:t>Tên Usecase:</w:t>
            </w:r>
            <w:r>
              <w:rPr>
                <w:szCs w:val="26"/>
              </w:rPr>
              <w:t xml:space="preserve"> Khôi phục</w:t>
            </w:r>
            <w:r w:rsidRPr="009B68C0">
              <w:t xml:space="preserve"> thiết bị lưu khóa bí mật</w:t>
            </w:r>
          </w:p>
        </w:tc>
        <w:tc>
          <w:tcPr>
            <w:tcW w:w="1780" w:type="pct"/>
            <w:tcBorders>
              <w:top w:val="single" w:sz="4" w:space="0" w:color="000000"/>
              <w:left w:val="single" w:sz="4" w:space="0" w:color="000000"/>
              <w:bottom w:val="single" w:sz="4" w:space="0" w:color="000000"/>
              <w:right w:val="single" w:sz="4" w:space="0" w:color="000000"/>
            </w:tcBorders>
            <w:hideMark/>
          </w:tcPr>
          <w:p w14:paraId="6DC772C5" w14:textId="77777777" w:rsidR="00794B83" w:rsidRDefault="00794B83" w:rsidP="004E2BFF">
            <w:pPr>
              <w:snapToGrid w:val="0"/>
              <w:spacing w:before="60" w:line="276" w:lineRule="auto"/>
              <w:rPr>
                <w:szCs w:val="26"/>
              </w:rPr>
            </w:pPr>
            <w:r>
              <w:rPr>
                <w:b/>
                <w:szCs w:val="26"/>
              </w:rPr>
              <w:t>Mức độ BMT:</w:t>
            </w:r>
            <w:r>
              <w:rPr>
                <w:szCs w:val="26"/>
              </w:rPr>
              <w:t xml:space="preserve"> B</w:t>
            </w:r>
          </w:p>
        </w:tc>
      </w:tr>
      <w:tr w:rsidR="00794B83" w14:paraId="6438BE27" w14:textId="77777777" w:rsidTr="004E2BFF">
        <w:tc>
          <w:tcPr>
            <w:tcW w:w="3220" w:type="pct"/>
            <w:tcBorders>
              <w:top w:val="single" w:sz="4" w:space="0" w:color="000000"/>
              <w:left w:val="single" w:sz="4" w:space="0" w:color="000000"/>
              <w:bottom w:val="single" w:sz="4" w:space="0" w:color="000000"/>
              <w:right w:val="nil"/>
            </w:tcBorders>
            <w:hideMark/>
          </w:tcPr>
          <w:p w14:paraId="461AA163" w14:textId="77777777" w:rsidR="00794B83" w:rsidRDefault="00794B83" w:rsidP="004E2BFF">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06AE3520" w14:textId="77777777" w:rsidR="00794B83" w:rsidRDefault="00794B83" w:rsidP="004E2BFF">
            <w:pPr>
              <w:snapToGrid w:val="0"/>
              <w:spacing w:before="60" w:line="276" w:lineRule="auto"/>
              <w:rPr>
                <w:szCs w:val="26"/>
              </w:rPr>
            </w:pPr>
            <w:r>
              <w:rPr>
                <w:b/>
                <w:szCs w:val="26"/>
              </w:rPr>
              <w:t xml:space="preserve">Tác nhân phụ: </w:t>
            </w:r>
            <w:r>
              <w:rPr>
                <w:szCs w:val="26"/>
              </w:rPr>
              <w:t>Hệ thống</w:t>
            </w:r>
          </w:p>
        </w:tc>
      </w:tr>
      <w:tr w:rsidR="00794B83" w14:paraId="0E75D222"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FE3BA7A" w14:textId="0FB4DD3C" w:rsidR="00794B83" w:rsidRDefault="00794B83" w:rsidP="004E2BFF">
            <w:pPr>
              <w:spacing w:before="60" w:line="276" w:lineRule="auto"/>
              <w:rPr>
                <w:szCs w:val="26"/>
              </w:rPr>
            </w:pPr>
            <w:r>
              <w:rPr>
                <w:b/>
                <w:szCs w:val="26"/>
              </w:rPr>
              <w:t xml:space="preserve">Mô tả Usecase: </w:t>
            </w:r>
            <w:r>
              <w:t>Cơ quan, tổ chức khôi phục</w:t>
            </w:r>
            <w:r w:rsidRPr="009B68C0">
              <w:t xml:space="preserve"> thiết bị lưu khóa bí mật</w:t>
            </w:r>
          </w:p>
        </w:tc>
      </w:tr>
      <w:tr w:rsidR="00794B83" w14:paraId="1A25B6F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90B26E9" w14:textId="77777777" w:rsidR="00794B83" w:rsidRDefault="00794B83" w:rsidP="004E2BFF">
            <w:pPr>
              <w:snapToGrid w:val="0"/>
              <w:spacing w:before="60" w:line="276" w:lineRule="auto"/>
              <w:rPr>
                <w:b/>
                <w:szCs w:val="26"/>
              </w:rPr>
            </w:pPr>
            <w:r>
              <w:rPr>
                <w:b/>
                <w:szCs w:val="26"/>
              </w:rPr>
              <w:t xml:space="preserve">Điều kiện để bắt đầu Usecase: </w:t>
            </w:r>
          </w:p>
          <w:p w14:paraId="1BE09A34" w14:textId="77777777" w:rsidR="00794B83" w:rsidRPr="00CA04EE" w:rsidRDefault="00794B83" w:rsidP="004E2BFF">
            <w:pPr>
              <w:pStyle w:val="ListParagraph"/>
              <w:numPr>
                <w:ilvl w:val="0"/>
                <w:numId w:val="9"/>
              </w:numPr>
              <w:snapToGrid w:val="0"/>
              <w:spacing w:before="60"/>
              <w:rPr>
                <w:szCs w:val="26"/>
              </w:rPr>
            </w:pPr>
            <w:r>
              <w:rPr>
                <w:szCs w:val="26"/>
                <w:lang w:val="en-US"/>
              </w:rPr>
              <w:t>Cơ quan, tổ chức đăng nhập thành công vào hệ thống</w:t>
            </w:r>
          </w:p>
          <w:p w14:paraId="12888367" w14:textId="540318B1" w:rsidR="00794B83" w:rsidRPr="00F63C9F" w:rsidRDefault="00794B83" w:rsidP="00794B83">
            <w:pPr>
              <w:pStyle w:val="ListParagraph"/>
              <w:numPr>
                <w:ilvl w:val="0"/>
                <w:numId w:val="9"/>
              </w:numPr>
              <w:snapToGrid w:val="0"/>
              <w:spacing w:before="60"/>
              <w:rPr>
                <w:szCs w:val="26"/>
              </w:rPr>
            </w:pPr>
            <w:r>
              <w:rPr>
                <w:szCs w:val="26"/>
                <w:lang w:val="en-US"/>
              </w:rPr>
              <w:t>Cơ quan, tổ chức có hồ sơ ở trạng thái [</w:t>
            </w:r>
            <w:r>
              <w:rPr>
                <w:lang w:val="en-US"/>
              </w:rPr>
              <w:t>Đã duyệt hồ sơ, chờ đơn vị khôi phục thiết bị]</w:t>
            </w:r>
          </w:p>
        </w:tc>
      </w:tr>
      <w:tr w:rsidR="00794B83" w14:paraId="15D270F1"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33E93CE8" w14:textId="6D2EF5A5" w:rsidR="00794B83" w:rsidRDefault="00794B83" w:rsidP="004E2BFF">
            <w:pPr>
              <w:snapToGrid w:val="0"/>
              <w:spacing w:before="60" w:line="276" w:lineRule="auto"/>
              <w:rPr>
                <w:szCs w:val="26"/>
              </w:rPr>
            </w:pPr>
            <w:r>
              <w:rPr>
                <w:b/>
                <w:szCs w:val="26"/>
              </w:rPr>
              <w:lastRenderedPageBreak/>
              <w:t xml:space="preserve">Điều kiện để kết thúc Usecase: </w:t>
            </w:r>
            <w:r>
              <w:rPr>
                <w:szCs w:val="26"/>
              </w:rPr>
              <w:t>Khôi phục thiết bị lưu khóa bí mật thành công</w:t>
            </w:r>
          </w:p>
        </w:tc>
      </w:tr>
      <w:tr w:rsidR="00794B83" w14:paraId="5382C030"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45438D2A" w14:textId="77777777" w:rsidR="00794B83" w:rsidRDefault="00794B83" w:rsidP="004E2BFF">
            <w:pPr>
              <w:snapToGrid w:val="0"/>
              <w:spacing w:before="60" w:line="276" w:lineRule="auto"/>
              <w:rPr>
                <w:szCs w:val="26"/>
              </w:rPr>
            </w:pPr>
            <w:r>
              <w:rPr>
                <w:b/>
                <w:szCs w:val="26"/>
              </w:rPr>
              <w:t>Trình tự các sự kiện trong quá trình hoạt động của Usecase:</w:t>
            </w:r>
          </w:p>
          <w:p w14:paraId="4B8B6643" w14:textId="73CB8596" w:rsidR="00794B83" w:rsidRPr="00162FD9" w:rsidRDefault="00794B83" w:rsidP="00843B83">
            <w:pPr>
              <w:pStyle w:val="ListParagraph"/>
              <w:numPr>
                <w:ilvl w:val="0"/>
                <w:numId w:val="146"/>
              </w:numPr>
            </w:pPr>
            <w:r>
              <w:t>Cơ quan, tổ chức</w:t>
            </w:r>
            <w:r w:rsidRPr="009F3075">
              <w:t xml:space="preserve"> chọn chức năng [</w:t>
            </w:r>
            <w:r>
              <w:rPr>
                <w:lang w:val="en-US"/>
              </w:rPr>
              <w:t>Quản lý hồ sơ</w:t>
            </w:r>
            <w:r w:rsidRPr="009F3075">
              <w:t>]</w:t>
            </w:r>
            <w:r>
              <w:rPr>
                <w:lang w:val="en-US"/>
              </w:rPr>
              <w:t xml:space="preserve"> và chọn xem chi tiết hồ sơ ở trạng thái [Đã duyệt hồ sơ, chờ đơn vị khôi phục thiết bị].</w:t>
            </w:r>
          </w:p>
          <w:p w14:paraId="3DDF08A8" w14:textId="434558BA" w:rsidR="00794B83" w:rsidRPr="00905A30" w:rsidRDefault="00794B83" w:rsidP="00843B83">
            <w:pPr>
              <w:pStyle w:val="ListParagraph"/>
              <w:numPr>
                <w:ilvl w:val="0"/>
                <w:numId w:val="146"/>
              </w:numPr>
            </w:pPr>
            <w:r>
              <w:rPr>
                <w:lang w:val="en-US"/>
              </w:rPr>
              <w:t>Hệ thống hiển thị danh sách thông tin các thiết bị lưu khóa bí mật đăng ký.</w:t>
            </w:r>
          </w:p>
          <w:p w14:paraId="305BF996" w14:textId="44698CCE" w:rsidR="00794B83" w:rsidRDefault="00794B83" w:rsidP="00843B83">
            <w:pPr>
              <w:pStyle w:val="ListParagraph"/>
              <w:numPr>
                <w:ilvl w:val="0"/>
                <w:numId w:val="146"/>
              </w:numPr>
            </w:pPr>
            <w:r>
              <w:rPr>
                <w:lang w:val="en-US"/>
              </w:rPr>
              <w:t>Cơ quan, tổ chức nhấn chọn [Khôi phục thiết bị] tại từng thông tin đăng ký. Hệ thống gửi thông tin thiết bị tới hệ thống TMS để khôi phục thiết bị lưu khóa bí mật.</w:t>
            </w:r>
          </w:p>
        </w:tc>
      </w:tr>
      <w:tr w:rsidR="00794B83" w14:paraId="4804EAF3"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A13E354" w14:textId="78D71CAD" w:rsidR="00794B83" w:rsidRDefault="00794B83" w:rsidP="004E2BFF">
            <w:pPr>
              <w:snapToGrid w:val="0"/>
              <w:spacing w:before="60" w:line="276" w:lineRule="auto"/>
              <w:rPr>
                <w:szCs w:val="26"/>
              </w:rPr>
            </w:pPr>
            <w:r>
              <w:rPr>
                <w:b/>
                <w:szCs w:val="26"/>
              </w:rPr>
              <w:t xml:space="preserve">Hoàn cảnh sử dụng thành công cơ bản: </w:t>
            </w:r>
            <w:r>
              <w:rPr>
                <w:szCs w:val="26"/>
              </w:rPr>
              <w:t>Khôi phục thiết bị lưu khóa bí mật thành công</w:t>
            </w:r>
          </w:p>
        </w:tc>
      </w:tr>
      <w:tr w:rsidR="00794B83" w14:paraId="11953D1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7FB65985" w14:textId="77777777" w:rsidR="00794B83" w:rsidRPr="00F94C34" w:rsidRDefault="00794B83" w:rsidP="004E2BFF">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794B83" w14:paraId="44760E93"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554E230" w14:textId="0EAA817D" w:rsidR="00794B83" w:rsidRDefault="00794B83" w:rsidP="00794B83">
            <w:pPr>
              <w:snapToGrid w:val="0"/>
              <w:spacing w:before="60" w:line="276" w:lineRule="auto"/>
              <w:rPr>
                <w:szCs w:val="26"/>
              </w:rPr>
            </w:pPr>
            <w:r>
              <w:rPr>
                <w:b/>
                <w:szCs w:val="26"/>
              </w:rPr>
              <w:t>Hành động liên quan sẽ xảy ra khi Usecase kết thúc:</w:t>
            </w:r>
            <w:r>
              <w:rPr>
                <w:szCs w:val="26"/>
              </w:rPr>
              <w:t xml:space="preserve"> </w:t>
            </w:r>
            <w:r>
              <w:t>Hệ thống cập nhật trạng thái thiết bị lưu khóa bí mật vào dữ liệu hệ thống.</w:t>
            </w:r>
          </w:p>
        </w:tc>
      </w:tr>
      <w:tr w:rsidR="00794B83" w14:paraId="7DBEE7BF"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0019EDA8" w14:textId="77777777" w:rsidR="00794B83" w:rsidRDefault="00794B83" w:rsidP="004E2BFF">
            <w:pPr>
              <w:snapToGrid w:val="0"/>
              <w:spacing w:before="60" w:line="276" w:lineRule="auto"/>
              <w:rPr>
                <w:szCs w:val="26"/>
              </w:rPr>
            </w:pPr>
            <w:r>
              <w:rPr>
                <w:b/>
                <w:szCs w:val="26"/>
              </w:rPr>
              <w:t>Các yêu cầu phi chức năng:</w:t>
            </w:r>
            <w:r>
              <w:rPr>
                <w:szCs w:val="26"/>
              </w:rPr>
              <w:t xml:space="preserve"> Không có</w:t>
            </w:r>
          </w:p>
        </w:tc>
      </w:tr>
    </w:tbl>
    <w:p w14:paraId="4DC1D3B4" w14:textId="77777777" w:rsidR="00794B83" w:rsidRDefault="00794B83" w:rsidP="009B68C0"/>
    <w:p w14:paraId="057D9D81" w14:textId="12F8287C" w:rsidR="00247A14" w:rsidRDefault="00247A14" w:rsidP="00BC0773">
      <w:pPr>
        <w:pStyle w:val="Heading3"/>
      </w:pPr>
      <w:r>
        <w:t>Chức năng “Quản lý thông tin”</w:t>
      </w:r>
    </w:p>
    <w:p w14:paraId="3F10245F" w14:textId="77777777" w:rsidR="00247A14" w:rsidRDefault="00247A14" w:rsidP="00247A14">
      <w:pPr>
        <w:pStyle w:val="Heading4"/>
      </w:pPr>
      <w:r>
        <w:t>Danh sách hồ sơ</w:t>
      </w:r>
    </w:p>
    <w:p w14:paraId="6950276D" w14:textId="77777777" w:rsidR="00247A14" w:rsidRDefault="00247A14" w:rsidP="00247A14">
      <w:pPr>
        <w:keepNext/>
      </w:pPr>
      <w:r>
        <w:rPr>
          <w:noProof/>
        </w:rPr>
        <w:drawing>
          <wp:inline distT="0" distB="0" distL="0" distR="0" wp14:anchorId="37F55EDA" wp14:editId="6B27B1BF">
            <wp:extent cx="5677200" cy="2240553"/>
            <wp:effectExtent l="19050" t="19050" r="19050"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4C9799.tmp"/>
                    <pic:cNvPicPr/>
                  </pic:nvPicPr>
                  <pic:blipFill>
                    <a:blip r:embed="rId90">
                      <a:extLst>
                        <a:ext uri="{28A0092B-C50C-407E-A947-70E740481C1C}">
                          <a14:useLocalDpi xmlns:a14="http://schemas.microsoft.com/office/drawing/2010/main" val="0"/>
                        </a:ext>
                      </a:extLst>
                    </a:blip>
                    <a:stretch>
                      <a:fillRect/>
                    </a:stretch>
                  </pic:blipFill>
                  <pic:spPr>
                    <a:xfrm>
                      <a:off x="0" y="0"/>
                      <a:ext cx="5677200" cy="2240553"/>
                    </a:xfrm>
                    <a:prstGeom prst="rect">
                      <a:avLst/>
                    </a:prstGeom>
                    <a:ln>
                      <a:solidFill>
                        <a:schemeClr val="accent1"/>
                      </a:solidFill>
                    </a:ln>
                  </pic:spPr>
                </pic:pic>
              </a:graphicData>
            </a:graphic>
          </wp:inline>
        </w:drawing>
      </w:r>
    </w:p>
    <w:p w14:paraId="43057569" w14:textId="1C59EBB7" w:rsidR="00247A14" w:rsidRPr="00B90FE0" w:rsidRDefault="00247A14"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25</w:t>
        </w:r>
      </w:fldSimple>
      <w:r>
        <w:t>: Danh sách hồ sơ của cơ quan tổ chức</w:t>
      </w:r>
    </w:p>
    <w:p w14:paraId="43761DCD" w14:textId="77777777" w:rsidR="00247A14" w:rsidRDefault="00247A14" w:rsidP="00941B88">
      <w:pPr>
        <w:pStyle w:val="UCName"/>
      </w:pPr>
      <w:bookmarkStart w:id="94" w:name="_Ref21900317"/>
      <w:bookmarkStart w:id="95" w:name="_Ref21900319"/>
      <w:bookmarkStart w:id="96" w:name="_Toc22744090"/>
      <w:r>
        <w:t>Xem danh sách hồ sơ của cơ quan, tổ chức</w:t>
      </w:r>
      <w:bookmarkEnd w:id="94"/>
      <w:bookmarkEnd w:id="95"/>
      <w:bookmarkEnd w:id="96"/>
    </w:p>
    <w:tbl>
      <w:tblPr>
        <w:tblW w:w="5000" w:type="pct"/>
        <w:tblLook w:val="04A0" w:firstRow="1" w:lastRow="0" w:firstColumn="1" w:lastColumn="0" w:noHBand="0" w:noVBand="1"/>
      </w:tblPr>
      <w:tblGrid>
        <w:gridCol w:w="5807"/>
        <w:gridCol w:w="3210"/>
      </w:tblGrid>
      <w:tr w:rsidR="00767CD2" w14:paraId="3241E808" w14:textId="77777777" w:rsidTr="00CC6C66">
        <w:tc>
          <w:tcPr>
            <w:tcW w:w="3220" w:type="pct"/>
            <w:tcBorders>
              <w:top w:val="single" w:sz="4" w:space="0" w:color="000000"/>
              <w:left w:val="single" w:sz="4" w:space="0" w:color="000000"/>
              <w:bottom w:val="single" w:sz="4" w:space="0" w:color="000000"/>
              <w:right w:val="nil"/>
            </w:tcBorders>
            <w:hideMark/>
          </w:tcPr>
          <w:p w14:paraId="5F57627F" w14:textId="58A39A9E" w:rsidR="00767CD2" w:rsidRDefault="00767CD2" w:rsidP="00CC6C66">
            <w:pPr>
              <w:spacing w:before="60" w:line="276" w:lineRule="auto"/>
              <w:rPr>
                <w:rFonts w:eastAsiaTheme="minorHAnsi"/>
                <w:sz w:val="28"/>
                <w:szCs w:val="26"/>
              </w:rPr>
            </w:pPr>
            <w:r>
              <w:rPr>
                <w:b/>
                <w:szCs w:val="26"/>
              </w:rPr>
              <w:t>Tên Usecase:</w:t>
            </w:r>
            <w:r>
              <w:rPr>
                <w:szCs w:val="26"/>
              </w:rPr>
              <w:t xml:space="preserve"> </w:t>
            </w:r>
            <w:r>
              <w:t>Xem danh sách hồ sơ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66A977A" w14:textId="77777777" w:rsidR="00767CD2" w:rsidRDefault="00767CD2" w:rsidP="00CC6C66">
            <w:pPr>
              <w:snapToGrid w:val="0"/>
              <w:spacing w:before="60" w:line="276" w:lineRule="auto"/>
              <w:rPr>
                <w:szCs w:val="26"/>
              </w:rPr>
            </w:pPr>
            <w:r>
              <w:rPr>
                <w:b/>
                <w:szCs w:val="26"/>
              </w:rPr>
              <w:t>Mức độ BMT:</w:t>
            </w:r>
            <w:r>
              <w:rPr>
                <w:szCs w:val="26"/>
              </w:rPr>
              <w:t xml:space="preserve"> B</w:t>
            </w:r>
          </w:p>
        </w:tc>
      </w:tr>
      <w:tr w:rsidR="00767CD2" w14:paraId="51F9DC38" w14:textId="77777777" w:rsidTr="00CC6C66">
        <w:tc>
          <w:tcPr>
            <w:tcW w:w="3220" w:type="pct"/>
            <w:tcBorders>
              <w:top w:val="single" w:sz="4" w:space="0" w:color="000000"/>
              <w:left w:val="single" w:sz="4" w:space="0" w:color="000000"/>
              <w:bottom w:val="single" w:sz="4" w:space="0" w:color="000000"/>
              <w:right w:val="nil"/>
            </w:tcBorders>
            <w:hideMark/>
          </w:tcPr>
          <w:p w14:paraId="256F440A" w14:textId="789C3B15" w:rsidR="00767CD2" w:rsidRPr="00AF0F3A" w:rsidRDefault="00767CD2"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891F1E6" w14:textId="77777777" w:rsidR="00767CD2" w:rsidRDefault="00767CD2" w:rsidP="00CC6C66">
            <w:pPr>
              <w:snapToGrid w:val="0"/>
              <w:spacing w:before="60" w:line="276" w:lineRule="auto"/>
              <w:rPr>
                <w:szCs w:val="26"/>
              </w:rPr>
            </w:pPr>
            <w:r>
              <w:rPr>
                <w:b/>
                <w:szCs w:val="26"/>
              </w:rPr>
              <w:t xml:space="preserve">Tác nhân phụ: </w:t>
            </w:r>
            <w:r>
              <w:rPr>
                <w:szCs w:val="26"/>
              </w:rPr>
              <w:t>Hệ thống</w:t>
            </w:r>
          </w:p>
        </w:tc>
      </w:tr>
      <w:tr w:rsidR="00767CD2" w14:paraId="1495BC59"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79823E1C" w14:textId="1BBC9A88" w:rsidR="00767CD2" w:rsidRDefault="00767CD2" w:rsidP="00767CD2">
            <w:pPr>
              <w:spacing w:before="60" w:line="276" w:lineRule="auto"/>
              <w:rPr>
                <w:szCs w:val="26"/>
              </w:rPr>
            </w:pPr>
            <w:r>
              <w:rPr>
                <w:b/>
                <w:szCs w:val="26"/>
              </w:rPr>
              <w:t>Mô tả Usecase:</w:t>
            </w:r>
            <w:r w:rsidRPr="00AF0F3A">
              <w:rPr>
                <w:szCs w:val="26"/>
              </w:rPr>
              <w:t xml:space="preserve"> </w:t>
            </w:r>
            <w:r>
              <w:t>Cơ quan, tổ chức xem danh sách hồ sơ của cơ quan, tổ chức</w:t>
            </w:r>
          </w:p>
        </w:tc>
      </w:tr>
      <w:tr w:rsidR="00767CD2" w14:paraId="5B117038"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CB51C74" w14:textId="0E70E4AB" w:rsidR="00767CD2" w:rsidRPr="00F63C9F" w:rsidRDefault="00767CD2" w:rsidP="00F37645">
            <w:pPr>
              <w:snapToGrid w:val="0"/>
              <w:spacing w:before="60" w:line="276" w:lineRule="auto"/>
              <w:rPr>
                <w:szCs w:val="26"/>
              </w:rPr>
            </w:pPr>
            <w:r>
              <w:rPr>
                <w:b/>
                <w:szCs w:val="26"/>
              </w:rPr>
              <w:lastRenderedPageBreak/>
              <w:t xml:space="preserve">Điều kiện để bắt đầu Usecase: </w:t>
            </w:r>
            <w:r>
              <w:t>Cơ quan, tổ chức đăng nhập thành công vào Cổng DV CTCKS</w:t>
            </w:r>
          </w:p>
        </w:tc>
      </w:tr>
      <w:tr w:rsidR="00767CD2" w14:paraId="0DC9FFED"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470B0BA1" w14:textId="66CD2D61" w:rsidR="00767CD2" w:rsidRDefault="00767CD2" w:rsidP="00CC6C66">
            <w:pPr>
              <w:snapToGrid w:val="0"/>
              <w:spacing w:before="60" w:line="276" w:lineRule="auto"/>
              <w:rPr>
                <w:szCs w:val="26"/>
              </w:rPr>
            </w:pPr>
            <w:r>
              <w:rPr>
                <w:b/>
                <w:szCs w:val="26"/>
              </w:rPr>
              <w:t>Điều kiện để kết thúc Usecase:</w:t>
            </w:r>
            <w:r w:rsidRPr="00AF0F3A">
              <w:rPr>
                <w:szCs w:val="26"/>
              </w:rPr>
              <w:t xml:space="preserve"> </w:t>
            </w:r>
            <w:r>
              <w:rPr>
                <w:szCs w:val="26"/>
              </w:rPr>
              <w:t>Hệ thống hiển thị danh sách các hồ sơ của cơ quan, tổ chức</w:t>
            </w:r>
          </w:p>
        </w:tc>
      </w:tr>
      <w:tr w:rsidR="00767CD2" w14:paraId="78604C1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196BD1CF" w14:textId="77777777" w:rsidR="00767CD2" w:rsidRDefault="00767CD2" w:rsidP="00CC6C66">
            <w:pPr>
              <w:snapToGrid w:val="0"/>
              <w:spacing w:before="60" w:line="276" w:lineRule="auto"/>
              <w:rPr>
                <w:szCs w:val="26"/>
              </w:rPr>
            </w:pPr>
            <w:r>
              <w:rPr>
                <w:b/>
                <w:szCs w:val="26"/>
              </w:rPr>
              <w:t>Trình tự các sự kiện trong quá trình hoạt động của Usecase:</w:t>
            </w:r>
          </w:p>
          <w:p w14:paraId="04A28753" w14:textId="77777777" w:rsidR="00767CD2" w:rsidRPr="00B90FE0" w:rsidRDefault="00767CD2" w:rsidP="00843B83">
            <w:pPr>
              <w:pStyle w:val="ListParagraph"/>
              <w:numPr>
                <w:ilvl w:val="0"/>
                <w:numId w:val="178"/>
              </w:numPr>
              <w:spacing w:before="120" w:after="120" w:line="360" w:lineRule="auto"/>
            </w:pPr>
            <w:r>
              <w:rPr>
                <w:lang w:val="en-US"/>
              </w:rPr>
              <w:t>Cơ quan, tổ chức nhấn chọn chức năng [Danh sách hồ sơ] để xem các hồ sơ đã nộp của đơn vị.</w:t>
            </w:r>
          </w:p>
          <w:p w14:paraId="6A2E203D" w14:textId="77777777" w:rsidR="00767CD2" w:rsidRPr="00B90FE0" w:rsidRDefault="00767CD2" w:rsidP="00843B83">
            <w:pPr>
              <w:pStyle w:val="ListParagraph"/>
              <w:numPr>
                <w:ilvl w:val="0"/>
                <w:numId w:val="178"/>
              </w:numPr>
              <w:spacing w:before="120" w:after="120" w:line="360" w:lineRule="auto"/>
            </w:pPr>
            <w:r>
              <w:rPr>
                <w:lang w:val="en-US"/>
              </w:rPr>
              <w:t>Hệ thống hiển thị bảng danh sách hồ sơ, gồm: Mã số biên nhận, Số công văn, Loại dịch vụ đăng ký, Ngày gửi, Ngày tiếp nhận, Số lượng yêu cầu trong hồ sơ, Trạng thái hồ sơ và Thao tác thực hiện.</w:t>
            </w:r>
          </w:p>
          <w:p w14:paraId="295B5296" w14:textId="77777777" w:rsidR="00767CD2" w:rsidRPr="00F37645" w:rsidRDefault="00767CD2" w:rsidP="00843B83">
            <w:pPr>
              <w:pStyle w:val="ListParagraph"/>
              <w:numPr>
                <w:ilvl w:val="0"/>
                <w:numId w:val="178"/>
              </w:numPr>
            </w:pPr>
            <w:r>
              <w:rPr>
                <w:lang w:val="en-US"/>
              </w:rPr>
              <w:t>Cơ quan tổ chức xem thông tin hồ sơ và thực hiện các thao tác đối với từng hồ sơ.</w:t>
            </w:r>
          </w:p>
          <w:p w14:paraId="585CBA34" w14:textId="2F7C15B7" w:rsidR="00F37645" w:rsidRDefault="00F37645" w:rsidP="00843B83">
            <w:pPr>
              <w:pStyle w:val="ListParagraph"/>
              <w:numPr>
                <w:ilvl w:val="0"/>
                <w:numId w:val="178"/>
              </w:numPr>
            </w:pPr>
            <w:r>
              <w:rPr>
                <w:lang w:val="en-US"/>
              </w:rPr>
              <w:t>Cơ quan, tổ chức nhấn vào từng hồ sơ để xem nội dung chi tiết của hồ sơ đã nộp.</w:t>
            </w:r>
          </w:p>
        </w:tc>
      </w:tr>
      <w:tr w:rsidR="00767CD2" w14:paraId="22B0779D"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153B0C0" w14:textId="2939CC32" w:rsidR="00767CD2" w:rsidRDefault="00767CD2" w:rsidP="00CC6C66">
            <w:pPr>
              <w:snapToGrid w:val="0"/>
              <w:spacing w:before="60" w:line="276" w:lineRule="auto"/>
              <w:rPr>
                <w:szCs w:val="26"/>
              </w:rPr>
            </w:pPr>
            <w:r>
              <w:rPr>
                <w:b/>
                <w:szCs w:val="26"/>
              </w:rPr>
              <w:t>Hoàn cảnh sử dụng thành công cơ bản:</w:t>
            </w:r>
            <w:r w:rsidRPr="00AF0F3A">
              <w:rPr>
                <w:szCs w:val="26"/>
              </w:rPr>
              <w:t xml:space="preserve"> </w:t>
            </w:r>
            <w:r w:rsidR="00F37645">
              <w:rPr>
                <w:szCs w:val="26"/>
              </w:rPr>
              <w:t>Hệ thống hiển thị danh sách các hồ sơ của cơ quan, tổ chức</w:t>
            </w:r>
          </w:p>
        </w:tc>
      </w:tr>
      <w:tr w:rsidR="00767CD2" w14:paraId="291C686C"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15798BA" w14:textId="688AC545" w:rsidR="00767CD2" w:rsidRDefault="00767CD2" w:rsidP="00CC6C66">
            <w:pPr>
              <w:snapToGrid w:val="0"/>
              <w:spacing w:before="60" w:line="276" w:lineRule="auto"/>
              <w:rPr>
                <w:b/>
                <w:szCs w:val="26"/>
              </w:rPr>
            </w:pPr>
            <w:r>
              <w:rPr>
                <w:b/>
                <w:szCs w:val="26"/>
              </w:rPr>
              <w:t>Hoàn cảnh sử dụng phụ (thay thế) trong trường hợ</w:t>
            </w:r>
            <w:r w:rsidR="00EE5523">
              <w:rPr>
                <w:b/>
                <w:szCs w:val="26"/>
              </w:rPr>
              <w:t>p không thành công:</w:t>
            </w:r>
          </w:p>
          <w:p w14:paraId="66E98EE9" w14:textId="68DE86F5" w:rsidR="00EE5523" w:rsidRPr="00F94C34" w:rsidRDefault="00EE5523" w:rsidP="00EE5523">
            <w:pPr>
              <w:snapToGrid w:val="0"/>
              <w:spacing w:before="60" w:line="276" w:lineRule="auto"/>
              <w:rPr>
                <w:szCs w:val="26"/>
              </w:rPr>
            </w:pPr>
            <w:r>
              <w:rPr>
                <w:szCs w:val="26"/>
              </w:rPr>
              <w:t>Nếu cơ quan, tổ chức không có hồ sơ thì hệ thống hiển thị [Không có dữ liệu].</w:t>
            </w:r>
          </w:p>
        </w:tc>
      </w:tr>
      <w:tr w:rsidR="00767CD2" w14:paraId="199213E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1DEC0AA" w14:textId="4659E36C" w:rsidR="00767CD2" w:rsidRDefault="00767CD2" w:rsidP="00CC6C66">
            <w:pPr>
              <w:snapToGrid w:val="0"/>
              <w:spacing w:before="60" w:line="276" w:lineRule="auto"/>
              <w:rPr>
                <w:szCs w:val="26"/>
              </w:rPr>
            </w:pPr>
            <w:r>
              <w:rPr>
                <w:b/>
                <w:szCs w:val="26"/>
              </w:rPr>
              <w:t>Hành động liên quan sẽ xảy ra khi Usecase kết thúc:</w:t>
            </w:r>
            <w:r w:rsidRPr="00AF0F3A">
              <w:rPr>
                <w:szCs w:val="26"/>
              </w:rPr>
              <w:t xml:space="preserve"> </w:t>
            </w:r>
            <w:r w:rsidR="00F37645">
              <w:rPr>
                <w:szCs w:val="26"/>
              </w:rPr>
              <w:t>Không có</w:t>
            </w:r>
          </w:p>
        </w:tc>
      </w:tr>
      <w:tr w:rsidR="00767CD2" w14:paraId="173E8C91"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41225BD" w14:textId="77777777" w:rsidR="00767CD2" w:rsidRDefault="00767CD2" w:rsidP="00CC6C66">
            <w:pPr>
              <w:snapToGrid w:val="0"/>
              <w:spacing w:before="60" w:line="276" w:lineRule="auto"/>
              <w:rPr>
                <w:szCs w:val="26"/>
              </w:rPr>
            </w:pPr>
            <w:r>
              <w:rPr>
                <w:b/>
                <w:szCs w:val="26"/>
              </w:rPr>
              <w:t>Các yêu cầu phi chức năng:</w:t>
            </w:r>
            <w:r>
              <w:rPr>
                <w:szCs w:val="26"/>
              </w:rPr>
              <w:t xml:space="preserve"> Không có</w:t>
            </w:r>
          </w:p>
        </w:tc>
      </w:tr>
    </w:tbl>
    <w:p w14:paraId="6D3754E0" w14:textId="77777777" w:rsidR="00767CD2" w:rsidRDefault="00767CD2" w:rsidP="00247A14"/>
    <w:p w14:paraId="58C48FC1" w14:textId="77777777" w:rsidR="00247A14" w:rsidRDefault="00247A14" w:rsidP="00941B88">
      <w:pPr>
        <w:pStyle w:val="UCName"/>
      </w:pPr>
      <w:bookmarkStart w:id="97" w:name="_Ref21900334"/>
      <w:bookmarkStart w:id="98" w:name="_Ref21900336"/>
      <w:bookmarkStart w:id="99" w:name="_Toc22744091"/>
      <w:r>
        <w:t>Tìm kiếm hồ sơ của cơ quan, tổ chức</w:t>
      </w:r>
      <w:bookmarkEnd w:id="97"/>
      <w:bookmarkEnd w:id="98"/>
      <w:bookmarkEnd w:id="99"/>
    </w:p>
    <w:tbl>
      <w:tblPr>
        <w:tblW w:w="5000" w:type="pct"/>
        <w:tblLook w:val="04A0" w:firstRow="1" w:lastRow="0" w:firstColumn="1" w:lastColumn="0" w:noHBand="0" w:noVBand="1"/>
      </w:tblPr>
      <w:tblGrid>
        <w:gridCol w:w="5807"/>
        <w:gridCol w:w="3210"/>
      </w:tblGrid>
      <w:tr w:rsidR="00EE5523" w14:paraId="6D654860" w14:textId="77777777" w:rsidTr="00CC6C66">
        <w:tc>
          <w:tcPr>
            <w:tcW w:w="3220" w:type="pct"/>
            <w:tcBorders>
              <w:top w:val="single" w:sz="4" w:space="0" w:color="000000"/>
              <w:left w:val="single" w:sz="4" w:space="0" w:color="000000"/>
              <w:bottom w:val="single" w:sz="4" w:space="0" w:color="000000"/>
              <w:right w:val="nil"/>
            </w:tcBorders>
            <w:hideMark/>
          </w:tcPr>
          <w:p w14:paraId="3F07C006" w14:textId="5DBB3828" w:rsidR="00EE5523" w:rsidRDefault="00EE5523" w:rsidP="00EE5523">
            <w:pPr>
              <w:spacing w:before="60" w:line="276" w:lineRule="auto"/>
              <w:rPr>
                <w:rFonts w:eastAsiaTheme="minorHAnsi"/>
                <w:sz w:val="28"/>
                <w:szCs w:val="26"/>
              </w:rPr>
            </w:pPr>
            <w:r>
              <w:rPr>
                <w:b/>
                <w:szCs w:val="26"/>
              </w:rPr>
              <w:t>Tên Usecase:</w:t>
            </w:r>
            <w:r>
              <w:rPr>
                <w:szCs w:val="26"/>
              </w:rPr>
              <w:t xml:space="preserve"> </w:t>
            </w:r>
            <w:r>
              <w:t>Tìm kiếm hồ sơ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75E72C2" w14:textId="77777777" w:rsidR="00EE5523" w:rsidRDefault="00EE5523" w:rsidP="00EE5523">
            <w:pPr>
              <w:snapToGrid w:val="0"/>
              <w:spacing w:before="60" w:line="276" w:lineRule="auto"/>
              <w:rPr>
                <w:szCs w:val="26"/>
              </w:rPr>
            </w:pPr>
            <w:r>
              <w:rPr>
                <w:b/>
                <w:szCs w:val="26"/>
              </w:rPr>
              <w:t>Mức độ BMT:</w:t>
            </w:r>
            <w:r>
              <w:rPr>
                <w:szCs w:val="26"/>
              </w:rPr>
              <w:t xml:space="preserve"> B</w:t>
            </w:r>
          </w:p>
        </w:tc>
      </w:tr>
      <w:tr w:rsidR="00EE5523" w14:paraId="2FE7ED78" w14:textId="77777777" w:rsidTr="00CC6C66">
        <w:tc>
          <w:tcPr>
            <w:tcW w:w="3220" w:type="pct"/>
            <w:tcBorders>
              <w:top w:val="single" w:sz="4" w:space="0" w:color="000000"/>
              <w:left w:val="single" w:sz="4" w:space="0" w:color="000000"/>
              <w:bottom w:val="single" w:sz="4" w:space="0" w:color="000000"/>
              <w:right w:val="nil"/>
            </w:tcBorders>
            <w:hideMark/>
          </w:tcPr>
          <w:p w14:paraId="61968B27" w14:textId="6A99E1AC" w:rsidR="00EE5523" w:rsidRPr="00AF0F3A" w:rsidRDefault="00EE5523" w:rsidP="00EE5523">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67652FCE" w14:textId="77777777" w:rsidR="00EE5523" w:rsidRDefault="00EE5523" w:rsidP="00EE5523">
            <w:pPr>
              <w:snapToGrid w:val="0"/>
              <w:spacing w:before="60" w:line="276" w:lineRule="auto"/>
              <w:rPr>
                <w:szCs w:val="26"/>
              </w:rPr>
            </w:pPr>
            <w:r>
              <w:rPr>
                <w:b/>
                <w:szCs w:val="26"/>
              </w:rPr>
              <w:t xml:space="preserve">Tác nhân phụ: </w:t>
            </w:r>
            <w:r>
              <w:rPr>
                <w:szCs w:val="26"/>
              </w:rPr>
              <w:t>Hệ thống</w:t>
            </w:r>
          </w:p>
        </w:tc>
      </w:tr>
      <w:tr w:rsidR="00EE5523" w14:paraId="3151BD6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F8DE331" w14:textId="2C4993F2" w:rsidR="00EE5523" w:rsidRDefault="00EE5523" w:rsidP="00EE5523">
            <w:pPr>
              <w:spacing w:before="60" w:line="276" w:lineRule="auto"/>
              <w:rPr>
                <w:szCs w:val="26"/>
              </w:rPr>
            </w:pPr>
            <w:r>
              <w:rPr>
                <w:b/>
                <w:szCs w:val="26"/>
              </w:rPr>
              <w:t>Mô tả Usecase:</w:t>
            </w:r>
            <w:r w:rsidRPr="00AF0F3A">
              <w:rPr>
                <w:szCs w:val="26"/>
              </w:rPr>
              <w:t xml:space="preserve"> </w:t>
            </w:r>
            <w:r>
              <w:t>Cơ quan, tổ chức tìm kiếm hồ sơ của cơ quan, tổ chức</w:t>
            </w:r>
          </w:p>
        </w:tc>
      </w:tr>
      <w:tr w:rsidR="00EE5523" w14:paraId="59446EF8"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0FF9D5B" w14:textId="2B371F9D" w:rsidR="00EE5523" w:rsidRPr="00EE5523" w:rsidRDefault="00EE5523" w:rsidP="00EE5523">
            <w:pPr>
              <w:snapToGrid w:val="0"/>
              <w:spacing w:before="60" w:line="276" w:lineRule="auto"/>
              <w:rPr>
                <w:szCs w:val="26"/>
              </w:rPr>
            </w:pPr>
            <w:r w:rsidRPr="00EE5523">
              <w:rPr>
                <w:b/>
                <w:szCs w:val="26"/>
              </w:rPr>
              <w:t xml:space="preserve">Điều kiện để bắt đầu Usecase: </w:t>
            </w:r>
            <w:r>
              <w:t>Cơ quan, tổ chức</w:t>
            </w:r>
            <w:r w:rsidRPr="00EE5523">
              <w:t xml:space="preserve"> đăng nhập thành công vào Cổng DV CTCKS</w:t>
            </w:r>
          </w:p>
        </w:tc>
      </w:tr>
      <w:tr w:rsidR="00EE5523" w14:paraId="17EBE9EB"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316201CD" w14:textId="259E9BA0" w:rsidR="00EE5523" w:rsidRDefault="00EE5523" w:rsidP="00EE5523">
            <w:pPr>
              <w:snapToGrid w:val="0"/>
              <w:spacing w:before="60" w:line="276" w:lineRule="auto"/>
              <w:rPr>
                <w:szCs w:val="26"/>
              </w:rPr>
            </w:pPr>
            <w:r>
              <w:rPr>
                <w:b/>
                <w:szCs w:val="26"/>
              </w:rPr>
              <w:t>Điều kiện để kết thúc Usecase:</w:t>
            </w:r>
            <w:r w:rsidRPr="00AF0F3A">
              <w:rPr>
                <w:szCs w:val="26"/>
              </w:rPr>
              <w:t xml:space="preserve"> </w:t>
            </w:r>
            <w:r>
              <w:rPr>
                <w:szCs w:val="26"/>
              </w:rPr>
              <w:t>Hệ thống hiển thị danh sách các hồ sơ của cơ quan, tổ chức phù hợp với điều kiện tìm kiếm</w:t>
            </w:r>
          </w:p>
        </w:tc>
      </w:tr>
      <w:tr w:rsidR="00EE5523" w14:paraId="3238D991"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5079AB0C" w14:textId="77777777" w:rsidR="00EE5523" w:rsidRDefault="00EE5523" w:rsidP="00EE5523">
            <w:pPr>
              <w:snapToGrid w:val="0"/>
              <w:spacing w:before="60" w:line="276" w:lineRule="auto"/>
              <w:rPr>
                <w:szCs w:val="26"/>
              </w:rPr>
            </w:pPr>
            <w:r>
              <w:rPr>
                <w:b/>
                <w:szCs w:val="26"/>
              </w:rPr>
              <w:t>Trình tự các sự kiện trong quá trình hoạt động của Usecase:</w:t>
            </w:r>
          </w:p>
          <w:p w14:paraId="2AC6A3C6" w14:textId="77777777" w:rsidR="00EE5523" w:rsidRPr="00B90FE0" w:rsidRDefault="00EE5523" w:rsidP="00843B83">
            <w:pPr>
              <w:pStyle w:val="ListParagraph"/>
              <w:numPr>
                <w:ilvl w:val="0"/>
                <w:numId w:val="179"/>
              </w:numPr>
              <w:spacing w:before="120" w:after="120"/>
            </w:pPr>
            <w:r>
              <w:rPr>
                <w:lang w:val="en-US"/>
              </w:rPr>
              <w:t>Cơ quan, tổ chức nhấn chọn chức năng [Danh sách hồ sơ] để xem các hồ sơ đã nộp của đơn vị.</w:t>
            </w:r>
          </w:p>
          <w:p w14:paraId="2185B487" w14:textId="77777777" w:rsidR="00EE5523" w:rsidRPr="00B90FE0" w:rsidRDefault="00EE5523" w:rsidP="00843B83">
            <w:pPr>
              <w:pStyle w:val="ListParagraph"/>
              <w:numPr>
                <w:ilvl w:val="0"/>
                <w:numId w:val="179"/>
              </w:numPr>
              <w:spacing w:before="120" w:after="120"/>
            </w:pPr>
            <w:r>
              <w:rPr>
                <w:lang w:val="en-US"/>
              </w:rPr>
              <w:t>Hệ thống hiển thị khung tìm kiếm cơ bản: mã số hồ sơ. Nếu cơ quan, tổ chức chọn [Tìm kiếm nâng cao], hệ thống sẽ hiển thị khung tìm kiếm nâng cao.</w:t>
            </w:r>
          </w:p>
          <w:p w14:paraId="06E663A9" w14:textId="77777777" w:rsidR="00EE5523" w:rsidRPr="00EE5523" w:rsidRDefault="00EE5523" w:rsidP="00843B83">
            <w:pPr>
              <w:pStyle w:val="ListParagraph"/>
              <w:numPr>
                <w:ilvl w:val="0"/>
                <w:numId w:val="179"/>
              </w:numPr>
            </w:pPr>
            <w:r>
              <w:rPr>
                <w:lang w:val="en-US"/>
              </w:rPr>
              <w:lastRenderedPageBreak/>
              <w:t>Cơ quan tổ chức nhập hoặc chọn các tiêu chí để tìm kiếm và nhấn nút [Tìm kiếm]. Hệ thống sẽ tìm kiếm theo các tiêu chí đã nhập</w:t>
            </w:r>
          </w:p>
          <w:p w14:paraId="66A3BA8E" w14:textId="6A3B79B5" w:rsidR="00EE5523" w:rsidRDefault="00EE5523" w:rsidP="00843B83">
            <w:pPr>
              <w:pStyle w:val="ListParagraph"/>
              <w:numPr>
                <w:ilvl w:val="0"/>
                <w:numId w:val="179"/>
              </w:numPr>
            </w:pPr>
            <w:r>
              <w:rPr>
                <w:lang w:val="en-US"/>
              </w:rPr>
              <w:t>Hệ thống hiển thị ra danh sách các hồ sơ phù hợp với tiêu chí tìm kiếm đã nhập.</w:t>
            </w:r>
          </w:p>
        </w:tc>
      </w:tr>
      <w:tr w:rsidR="00EE5523" w14:paraId="622470CD"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9FF4C71" w14:textId="123E9BA9" w:rsidR="00EE5523" w:rsidRDefault="00EE5523" w:rsidP="00EE5523">
            <w:pPr>
              <w:snapToGrid w:val="0"/>
              <w:spacing w:before="60" w:line="276" w:lineRule="auto"/>
              <w:rPr>
                <w:szCs w:val="26"/>
              </w:rPr>
            </w:pPr>
            <w:r>
              <w:rPr>
                <w:b/>
                <w:szCs w:val="26"/>
              </w:rPr>
              <w:t>Hoàn cảnh sử dụng thành công cơ bản:</w:t>
            </w:r>
            <w:r w:rsidRPr="00AF0F3A">
              <w:rPr>
                <w:szCs w:val="26"/>
              </w:rPr>
              <w:t xml:space="preserve"> </w:t>
            </w:r>
            <w:r>
              <w:rPr>
                <w:szCs w:val="26"/>
              </w:rPr>
              <w:t>Hệ thống hiển thị danh sách các hồ sơ của cơ quan, tổ chức phù hợp với điều kiện tìm kiếm</w:t>
            </w:r>
          </w:p>
        </w:tc>
      </w:tr>
      <w:tr w:rsidR="00EE5523" w14:paraId="7ABBDC80"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639DA27" w14:textId="4472CC55" w:rsidR="00EE5523" w:rsidRDefault="00EE5523" w:rsidP="00EE5523">
            <w:pPr>
              <w:snapToGrid w:val="0"/>
              <w:spacing w:before="60" w:line="276" w:lineRule="auto"/>
              <w:rPr>
                <w:b/>
                <w:szCs w:val="26"/>
              </w:rPr>
            </w:pPr>
            <w:r>
              <w:rPr>
                <w:b/>
                <w:szCs w:val="26"/>
              </w:rPr>
              <w:t>Hoàn cảnh sử dụng phụ (thay thế) trong trường hợp không thành công:</w:t>
            </w:r>
          </w:p>
          <w:p w14:paraId="2B085BF0" w14:textId="08D4E3DC" w:rsidR="00EE5523" w:rsidRPr="00EE5523" w:rsidRDefault="00EE5523" w:rsidP="00EE5523">
            <w:pPr>
              <w:pStyle w:val="ListParagraph"/>
              <w:numPr>
                <w:ilvl w:val="0"/>
                <w:numId w:val="9"/>
              </w:numPr>
              <w:snapToGrid w:val="0"/>
              <w:spacing w:before="60"/>
              <w:rPr>
                <w:szCs w:val="26"/>
              </w:rPr>
            </w:pPr>
            <w:r>
              <w:rPr>
                <w:szCs w:val="26"/>
                <w:lang w:val="en-US"/>
              </w:rPr>
              <w:t>Nếu không có hồ sơ phù hợp với tiêu chí tìm kiếm hoặc cơ quan, tổ chức không có hồ sơ thì hệ thống hiển thị [Không có dữ liệu].</w:t>
            </w:r>
          </w:p>
        </w:tc>
      </w:tr>
      <w:tr w:rsidR="00EE5523" w14:paraId="71082C9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407244C" w14:textId="2EC6207D" w:rsidR="00EE5523" w:rsidRDefault="00EE5523" w:rsidP="00EE5523">
            <w:pPr>
              <w:snapToGrid w:val="0"/>
              <w:spacing w:before="60" w:line="276" w:lineRule="auto"/>
              <w:rPr>
                <w:szCs w:val="26"/>
              </w:rPr>
            </w:pPr>
            <w:r>
              <w:rPr>
                <w:b/>
                <w:szCs w:val="26"/>
              </w:rPr>
              <w:t>Hành động liên quan sẽ xảy ra khi Usecase kết thúc:</w:t>
            </w:r>
            <w:r w:rsidRPr="00AF0F3A">
              <w:rPr>
                <w:szCs w:val="26"/>
              </w:rPr>
              <w:t xml:space="preserve"> </w:t>
            </w:r>
            <w:r>
              <w:rPr>
                <w:szCs w:val="26"/>
              </w:rPr>
              <w:t>Các giá trị trong khung tìm kiếm đã nhập vẫn được giữ lại sau khi tìm kiếm.</w:t>
            </w:r>
          </w:p>
        </w:tc>
      </w:tr>
      <w:tr w:rsidR="00EE5523" w14:paraId="4DF7E51C"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1A33A13" w14:textId="77777777" w:rsidR="00EE5523" w:rsidRDefault="00EE5523" w:rsidP="00EE5523">
            <w:pPr>
              <w:snapToGrid w:val="0"/>
              <w:spacing w:before="60" w:line="276" w:lineRule="auto"/>
              <w:rPr>
                <w:szCs w:val="26"/>
              </w:rPr>
            </w:pPr>
            <w:r>
              <w:rPr>
                <w:b/>
                <w:szCs w:val="26"/>
              </w:rPr>
              <w:t>Các yêu cầu phi chức năng:</w:t>
            </w:r>
            <w:r>
              <w:rPr>
                <w:szCs w:val="26"/>
              </w:rPr>
              <w:t xml:space="preserve"> Không có</w:t>
            </w:r>
          </w:p>
        </w:tc>
      </w:tr>
    </w:tbl>
    <w:p w14:paraId="3CFFDE81" w14:textId="77777777" w:rsidR="00EE5523" w:rsidRDefault="00EE5523" w:rsidP="00247A14"/>
    <w:p w14:paraId="3615CB72" w14:textId="77777777" w:rsidR="00247A14" w:rsidRDefault="00247A14" w:rsidP="00247A14">
      <w:pPr>
        <w:pStyle w:val="Heading4"/>
      </w:pPr>
      <w:r>
        <w:t>Danh sách chứng thư số</w:t>
      </w:r>
    </w:p>
    <w:p w14:paraId="7D2AA64F" w14:textId="56EBC22B" w:rsidR="00247A14" w:rsidRDefault="0084329F" w:rsidP="00247A14">
      <w:pPr>
        <w:keepNext/>
      </w:pPr>
      <w:r>
        <w:rPr>
          <w:noProof/>
        </w:rPr>
        <w:drawing>
          <wp:inline distT="0" distB="0" distL="0" distR="0" wp14:anchorId="2D84E0F6" wp14:editId="0F4D6933">
            <wp:extent cx="5732145" cy="3624580"/>
            <wp:effectExtent l="19050" t="19050" r="20955" b="139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3624580"/>
                    </a:xfrm>
                    <a:prstGeom prst="rect">
                      <a:avLst/>
                    </a:prstGeom>
                    <a:ln>
                      <a:solidFill>
                        <a:schemeClr val="accent1"/>
                      </a:solidFill>
                    </a:ln>
                  </pic:spPr>
                </pic:pic>
              </a:graphicData>
            </a:graphic>
          </wp:inline>
        </w:drawing>
      </w:r>
    </w:p>
    <w:p w14:paraId="683B12FE" w14:textId="019F4BDB" w:rsidR="00247A14" w:rsidRDefault="00247A14"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26</w:t>
        </w:r>
      </w:fldSimple>
      <w:r>
        <w:t>: Danh sách các chứng thư số của cơ quan, tổ chức</w:t>
      </w:r>
    </w:p>
    <w:p w14:paraId="00839B2E" w14:textId="3FC2B91B" w:rsidR="00C423A6" w:rsidRDefault="0084329F" w:rsidP="00C423A6">
      <w:pPr>
        <w:keepNext/>
      </w:pPr>
      <w:r>
        <w:rPr>
          <w:noProof/>
        </w:rPr>
        <w:lastRenderedPageBreak/>
        <w:drawing>
          <wp:inline distT="0" distB="0" distL="0" distR="0" wp14:anchorId="2C440718" wp14:editId="78369A24">
            <wp:extent cx="5732145" cy="1140460"/>
            <wp:effectExtent l="19050" t="19050" r="20955" b="215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F4F81B.tmp"/>
                    <pic:cNvPicPr/>
                  </pic:nvPicPr>
                  <pic:blipFill>
                    <a:blip r:embed="rId92">
                      <a:extLst>
                        <a:ext uri="{28A0092B-C50C-407E-A947-70E740481C1C}">
                          <a14:useLocalDpi xmlns:a14="http://schemas.microsoft.com/office/drawing/2010/main" val="0"/>
                        </a:ext>
                      </a:extLst>
                    </a:blip>
                    <a:stretch>
                      <a:fillRect/>
                    </a:stretch>
                  </pic:blipFill>
                  <pic:spPr>
                    <a:xfrm>
                      <a:off x="0" y="0"/>
                      <a:ext cx="5732145" cy="1140460"/>
                    </a:xfrm>
                    <a:prstGeom prst="rect">
                      <a:avLst/>
                    </a:prstGeom>
                    <a:ln>
                      <a:solidFill>
                        <a:schemeClr val="accent1"/>
                      </a:solidFill>
                    </a:ln>
                  </pic:spPr>
                </pic:pic>
              </a:graphicData>
            </a:graphic>
          </wp:inline>
        </w:drawing>
      </w:r>
    </w:p>
    <w:p w14:paraId="2F286525" w14:textId="23B5C3EC" w:rsidR="00C423A6" w:rsidRDefault="00C423A6"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27</w:t>
        </w:r>
      </w:fldSimple>
      <w:r>
        <w:t>: Giao diện khung tìm kiếm nâng cao</w:t>
      </w:r>
    </w:p>
    <w:p w14:paraId="325D8E65" w14:textId="77777777" w:rsidR="00C423A6" w:rsidRDefault="00C423A6" w:rsidP="00C423A6">
      <w:pPr>
        <w:keepNext/>
      </w:pPr>
      <w:r>
        <w:rPr>
          <w:noProof/>
        </w:rPr>
        <w:drawing>
          <wp:inline distT="0" distB="0" distL="0" distR="0" wp14:anchorId="2DF13FE3" wp14:editId="33501A0E">
            <wp:extent cx="5732145" cy="2313305"/>
            <wp:effectExtent l="19050" t="19050" r="20955"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7CBC4F.tmp"/>
                    <pic:cNvPicPr/>
                  </pic:nvPicPr>
                  <pic:blipFill>
                    <a:blip r:embed="rId93">
                      <a:extLst>
                        <a:ext uri="{28A0092B-C50C-407E-A947-70E740481C1C}">
                          <a14:useLocalDpi xmlns:a14="http://schemas.microsoft.com/office/drawing/2010/main" val="0"/>
                        </a:ext>
                      </a:extLst>
                    </a:blip>
                    <a:stretch>
                      <a:fillRect/>
                    </a:stretch>
                  </pic:blipFill>
                  <pic:spPr>
                    <a:xfrm>
                      <a:off x="0" y="0"/>
                      <a:ext cx="5732145" cy="2313305"/>
                    </a:xfrm>
                    <a:prstGeom prst="rect">
                      <a:avLst/>
                    </a:prstGeom>
                    <a:ln>
                      <a:solidFill>
                        <a:schemeClr val="accent1"/>
                      </a:solidFill>
                    </a:ln>
                  </pic:spPr>
                </pic:pic>
              </a:graphicData>
            </a:graphic>
          </wp:inline>
        </w:drawing>
      </w:r>
    </w:p>
    <w:p w14:paraId="6826FD98" w14:textId="649A1197" w:rsidR="00C423A6" w:rsidRPr="00C423A6" w:rsidRDefault="00C423A6"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28</w:t>
        </w:r>
      </w:fldSimple>
      <w:r>
        <w:t>: Giao diện xem chi tiết chứng thư số</w:t>
      </w:r>
    </w:p>
    <w:p w14:paraId="3D548280" w14:textId="77777777" w:rsidR="00247A14" w:rsidRDefault="00247A14" w:rsidP="00941B88">
      <w:pPr>
        <w:pStyle w:val="UCName"/>
      </w:pPr>
      <w:bookmarkStart w:id="100" w:name="_Ref21901022"/>
      <w:bookmarkStart w:id="101" w:name="_Ref21901027"/>
      <w:bookmarkStart w:id="102" w:name="_Toc22744092"/>
      <w:r>
        <w:t>Xem danh sách chứng thư số của cơ quan, tổ chức</w:t>
      </w:r>
      <w:bookmarkEnd w:id="100"/>
      <w:bookmarkEnd w:id="101"/>
      <w:bookmarkEnd w:id="102"/>
    </w:p>
    <w:tbl>
      <w:tblPr>
        <w:tblW w:w="5000" w:type="pct"/>
        <w:tblLook w:val="04A0" w:firstRow="1" w:lastRow="0" w:firstColumn="1" w:lastColumn="0" w:noHBand="0" w:noVBand="1"/>
      </w:tblPr>
      <w:tblGrid>
        <w:gridCol w:w="5807"/>
        <w:gridCol w:w="3210"/>
      </w:tblGrid>
      <w:tr w:rsidR="00E12A05" w14:paraId="4475613A" w14:textId="77777777" w:rsidTr="00CC6C66">
        <w:tc>
          <w:tcPr>
            <w:tcW w:w="3220" w:type="pct"/>
            <w:tcBorders>
              <w:top w:val="single" w:sz="4" w:space="0" w:color="000000"/>
              <w:left w:val="single" w:sz="4" w:space="0" w:color="000000"/>
              <w:bottom w:val="single" w:sz="4" w:space="0" w:color="000000"/>
              <w:right w:val="nil"/>
            </w:tcBorders>
            <w:hideMark/>
          </w:tcPr>
          <w:p w14:paraId="39C092C8" w14:textId="6A5D7AD6" w:rsidR="00E12A05" w:rsidRDefault="00E12A05" w:rsidP="00E12A05">
            <w:pPr>
              <w:spacing w:before="60" w:line="276" w:lineRule="auto"/>
              <w:rPr>
                <w:rFonts w:eastAsiaTheme="minorHAnsi"/>
                <w:sz w:val="28"/>
                <w:szCs w:val="26"/>
              </w:rPr>
            </w:pPr>
            <w:r>
              <w:rPr>
                <w:b/>
                <w:szCs w:val="26"/>
              </w:rPr>
              <w:t>Tên Usecase:</w:t>
            </w:r>
            <w:r>
              <w:rPr>
                <w:szCs w:val="26"/>
              </w:rPr>
              <w:t xml:space="preserve"> </w:t>
            </w:r>
            <w:r>
              <w:t>Xem danh sách chứng thư số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BCBCC9D" w14:textId="77777777" w:rsidR="00E12A05" w:rsidRDefault="00E12A05" w:rsidP="00E12A05">
            <w:pPr>
              <w:snapToGrid w:val="0"/>
              <w:spacing w:before="60" w:line="276" w:lineRule="auto"/>
              <w:rPr>
                <w:szCs w:val="26"/>
              </w:rPr>
            </w:pPr>
            <w:r>
              <w:rPr>
                <w:b/>
                <w:szCs w:val="26"/>
              </w:rPr>
              <w:t>Mức độ BMT:</w:t>
            </w:r>
            <w:r>
              <w:rPr>
                <w:szCs w:val="26"/>
              </w:rPr>
              <w:t xml:space="preserve"> B</w:t>
            </w:r>
          </w:p>
        </w:tc>
      </w:tr>
      <w:tr w:rsidR="00E12A05" w14:paraId="21A81128" w14:textId="77777777" w:rsidTr="00CC6C66">
        <w:tc>
          <w:tcPr>
            <w:tcW w:w="3220" w:type="pct"/>
            <w:tcBorders>
              <w:top w:val="single" w:sz="4" w:space="0" w:color="000000"/>
              <w:left w:val="single" w:sz="4" w:space="0" w:color="000000"/>
              <w:bottom w:val="single" w:sz="4" w:space="0" w:color="000000"/>
              <w:right w:val="nil"/>
            </w:tcBorders>
            <w:hideMark/>
          </w:tcPr>
          <w:p w14:paraId="661FBEC4" w14:textId="37E62894" w:rsidR="00E12A05" w:rsidRPr="00AF0F3A" w:rsidRDefault="00E12A05" w:rsidP="00E12A05">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6AE65718" w14:textId="77777777" w:rsidR="00E12A05" w:rsidRDefault="00E12A05" w:rsidP="00E12A05">
            <w:pPr>
              <w:snapToGrid w:val="0"/>
              <w:spacing w:before="60" w:line="276" w:lineRule="auto"/>
              <w:rPr>
                <w:szCs w:val="26"/>
              </w:rPr>
            </w:pPr>
            <w:r>
              <w:rPr>
                <w:b/>
                <w:szCs w:val="26"/>
              </w:rPr>
              <w:t xml:space="preserve">Tác nhân phụ: </w:t>
            </w:r>
            <w:r>
              <w:rPr>
                <w:szCs w:val="26"/>
              </w:rPr>
              <w:t>Hệ thống</w:t>
            </w:r>
          </w:p>
        </w:tc>
      </w:tr>
      <w:tr w:rsidR="00E12A05" w14:paraId="6AB17FC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7A6F27D" w14:textId="7B068606" w:rsidR="00E12A05" w:rsidRDefault="00E12A05" w:rsidP="00E12A05">
            <w:pPr>
              <w:spacing w:before="60" w:line="276" w:lineRule="auto"/>
              <w:rPr>
                <w:szCs w:val="26"/>
              </w:rPr>
            </w:pPr>
            <w:r>
              <w:rPr>
                <w:b/>
                <w:szCs w:val="26"/>
              </w:rPr>
              <w:t>Mô tả Usecase:</w:t>
            </w:r>
            <w:r w:rsidRPr="00AF0F3A">
              <w:rPr>
                <w:szCs w:val="26"/>
              </w:rPr>
              <w:t xml:space="preserve"> </w:t>
            </w:r>
            <w:r>
              <w:t>Cơ quan, tổ chức xem danh sách chứng thư số của cơ quan, tổ chức</w:t>
            </w:r>
          </w:p>
        </w:tc>
      </w:tr>
      <w:tr w:rsidR="00E12A05" w14:paraId="0FE4E94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5AD09B5B" w14:textId="31395579" w:rsidR="00E12A05" w:rsidRPr="008B16D6" w:rsidRDefault="00E12A05" w:rsidP="008B16D6">
            <w:pPr>
              <w:snapToGrid w:val="0"/>
              <w:spacing w:before="60" w:line="276" w:lineRule="auto"/>
              <w:rPr>
                <w:szCs w:val="26"/>
              </w:rPr>
            </w:pPr>
            <w:r>
              <w:rPr>
                <w:b/>
                <w:szCs w:val="26"/>
              </w:rPr>
              <w:t xml:space="preserve">Điều kiện để bắt đầu Usecase: </w:t>
            </w:r>
            <w:r w:rsidR="008B16D6">
              <w:rPr>
                <w:szCs w:val="26"/>
              </w:rPr>
              <w:t>Cơ quan, tổ chức đăng nhập thành công vào cổng DV CTCKS</w:t>
            </w:r>
          </w:p>
        </w:tc>
      </w:tr>
      <w:tr w:rsidR="00E12A05" w14:paraId="356D979A"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5BD5D588" w14:textId="3A9DD84F" w:rsidR="00E12A05" w:rsidRDefault="00E12A05" w:rsidP="00CC6C66">
            <w:pPr>
              <w:snapToGrid w:val="0"/>
              <w:spacing w:before="60" w:line="276" w:lineRule="auto"/>
              <w:rPr>
                <w:szCs w:val="26"/>
              </w:rPr>
            </w:pPr>
            <w:r>
              <w:rPr>
                <w:b/>
                <w:szCs w:val="26"/>
              </w:rPr>
              <w:t>Điều kiện để kết thúc Usecase:</w:t>
            </w:r>
            <w:r w:rsidRPr="00AF0F3A">
              <w:rPr>
                <w:szCs w:val="26"/>
              </w:rPr>
              <w:t xml:space="preserve"> </w:t>
            </w:r>
            <w:r w:rsidR="000105CA">
              <w:rPr>
                <w:szCs w:val="26"/>
              </w:rPr>
              <w:t>Hệ thống hiển thị danh sách chứng thư số</w:t>
            </w:r>
          </w:p>
        </w:tc>
      </w:tr>
      <w:tr w:rsidR="00E12A05" w14:paraId="72D41442"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7D48E2E6" w14:textId="77777777" w:rsidR="00E12A05" w:rsidRDefault="00E12A05" w:rsidP="00E12A05">
            <w:pPr>
              <w:snapToGrid w:val="0"/>
              <w:spacing w:before="60" w:line="276" w:lineRule="auto"/>
              <w:rPr>
                <w:szCs w:val="26"/>
              </w:rPr>
            </w:pPr>
            <w:r>
              <w:rPr>
                <w:b/>
                <w:szCs w:val="26"/>
              </w:rPr>
              <w:t>Trình tự các sự kiện trong quá trình hoạt động của Usecase:</w:t>
            </w:r>
          </w:p>
          <w:p w14:paraId="70359FB1" w14:textId="77777777" w:rsidR="00E12A05" w:rsidRPr="00B90FE0" w:rsidRDefault="00E12A05" w:rsidP="00843B83">
            <w:pPr>
              <w:pStyle w:val="ListParagraph"/>
              <w:numPr>
                <w:ilvl w:val="0"/>
                <w:numId w:val="180"/>
              </w:numPr>
              <w:spacing w:before="120" w:after="120" w:line="360" w:lineRule="auto"/>
            </w:pPr>
            <w:r>
              <w:rPr>
                <w:lang w:val="en-US"/>
              </w:rPr>
              <w:t>Cơ quan, tổ chức nhấn chọn chức năng [Danh sách chứng thư số] để xem các chứng thư số của đơn vị.</w:t>
            </w:r>
          </w:p>
          <w:p w14:paraId="5ED072CD" w14:textId="77777777" w:rsidR="000105CA" w:rsidRPr="000105CA" w:rsidRDefault="00E12A05" w:rsidP="00843B83">
            <w:pPr>
              <w:pStyle w:val="ListParagraph"/>
              <w:numPr>
                <w:ilvl w:val="0"/>
                <w:numId w:val="180"/>
              </w:numPr>
              <w:spacing w:before="120" w:after="120" w:line="360" w:lineRule="auto"/>
            </w:pPr>
            <w:r>
              <w:rPr>
                <w:lang w:val="en-US"/>
              </w:rPr>
              <w:t>Hệ thống hiển thị bảng danh sách chứng thư số, gồm: Số hiệu CTS, Tên CTS, Email, Tỉnh/Thành phố, Cơ quan công tác, Số công văn, Số hiệu thiết bị, Thời gian hết hiệu lực, Loại CTS, Thiết bị lưu khóa, Trạng thái CTS và Thao tác thực hiện.</w:t>
            </w:r>
          </w:p>
          <w:p w14:paraId="1BE24ECF" w14:textId="77777777" w:rsidR="00E12A05" w:rsidRPr="002B349C" w:rsidRDefault="00E12A05" w:rsidP="00843B83">
            <w:pPr>
              <w:pStyle w:val="ListParagraph"/>
              <w:numPr>
                <w:ilvl w:val="0"/>
                <w:numId w:val="180"/>
              </w:numPr>
              <w:spacing w:before="120" w:after="120" w:line="360" w:lineRule="auto"/>
            </w:pPr>
            <w:r w:rsidRPr="000105CA">
              <w:rPr>
                <w:lang w:val="en-US"/>
              </w:rPr>
              <w:t>Cơ quan</w:t>
            </w:r>
            <w:r w:rsidR="000105CA">
              <w:rPr>
                <w:lang w:val="en-US"/>
              </w:rPr>
              <w:t>,</w:t>
            </w:r>
            <w:r w:rsidRPr="000105CA">
              <w:rPr>
                <w:lang w:val="en-US"/>
              </w:rPr>
              <w:t xml:space="preserve"> tổ chức xem thông tin chứng thư số và thực hiện các thao tác đối với từng chứng thư số.</w:t>
            </w:r>
          </w:p>
          <w:p w14:paraId="4E32181E" w14:textId="62951D33" w:rsidR="002B349C" w:rsidRDefault="002B349C" w:rsidP="00843B83">
            <w:pPr>
              <w:pStyle w:val="ListParagraph"/>
              <w:numPr>
                <w:ilvl w:val="0"/>
                <w:numId w:val="180"/>
              </w:numPr>
              <w:spacing w:before="120" w:after="120" w:line="360" w:lineRule="auto"/>
            </w:pPr>
            <w:r>
              <w:rPr>
                <w:lang w:val="en-US"/>
              </w:rPr>
              <w:lastRenderedPageBreak/>
              <w:t xml:space="preserve">Cơ quan, </w:t>
            </w:r>
            <w:r w:rsidR="00B567E0">
              <w:rPr>
                <w:lang w:val="en-US"/>
              </w:rPr>
              <w:t>tổ chức nhấn vào [Xem chi tiết] tại từng chứng thư số để xem nội dung chi tiết của chứng thư số.</w:t>
            </w:r>
          </w:p>
        </w:tc>
      </w:tr>
      <w:tr w:rsidR="00E12A05" w14:paraId="7BA1AB33"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D1A0E41" w14:textId="54DC3994" w:rsidR="00E12A05" w:rsidRDefault="00E12A05" w:rsidP="00CC6C66">
            <w:pPr>
              <w:snapToGrid w:val="0"/>
              <w:spacing w:before="60" w:line="276" w:lineRule="auto"/>
              <w:rPr>
                <w:szCs w:val="26"/>
              </w:rPr>
            </w:pPr>
            <w:r>
              <w:rPr>
                <w:b/>
                <w:szCs w:val="26"/>
              </w:rPr>
              <w:t>Hoàn cảnh sử dụng thành công cơ bản:</w:t>
            </w:r>
            <w:r w:rsidRPr="00AF0F3A">
              <w:rPr>
                <w:szCs w:val="26"/>
              </w:rPr>
              <w:t xml:space="preserve"> </w:t>
            </w:r>
            <w:r w:rsidR="000105CA">
              <w:rPr>
                <w:szCs w:val="26"/>
              </w:rPr>
              <w:t>Hệ thống hiển thị danh sách chứng thư số</w:t>
            </w:r>
          </w:p>
        </w:tc>
      </w:tr>
      <w:tr w:rsidR="00E12A05" w14:paraId="061FF83C"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D99C18E" w14:textId="7EA32206" w:rsidR="00E12A05" w:rsidRDefault="00E12A05" w:rsidP="000105CA">
            <w:pPr>
              <w:snapToGrid w:val="0"/>
              <w:spacing w:before="60" w:line="276" w:lineRule="auto"/>
              <w:rPr>
                <w:b/>
                <w:szCs w:val="26"/>
              </w:rPr>
            </w:pPr>
            <w:r>
              <w:rPr>
                <w:b/>
                <w:szCs w:val="26"/>
              </w:rPr>
              <w:t>Hoàn cảnh sử dụng phụ (thay thế) trong trường hợ</w:t>
            </w:r>
            <w:r w:rsidR="000105CA">
              <w:rPr>
                <w:b/>
                <w:szCs w:val="26"/>
              </w:rPr>
              <w:t>p không thành công:</w:t>
            </w:r>
          </w:p>
          <w:p w14:paraId="0431D0B2" w14:textId="1FD569A0" w:rsidR="000105CA" w:rsidRPr="000105CA" w:rsidRDefault="000105CA" w:rsidP="000105CA">
            <w:pPr>
              <w:pStyle w:val="ListParagraph"/>
              <w:numPr>
                <w:ilvl w:val="0"/>
                <w:numId w:val="9"/>
              </w:numPr>
              <w:snapToGrid w:val="0"/>
              <w:spacing w:before="60"/>
              <w:rPr>
                <w:szCs w:val="26"/>
              </w:rPr>
            </w:pPr>
            <w:r>
              <w:rPr>
                <w:szCs w:val="26"/>
                <w:lang w:val="en-US"/>
              </w:rPr>
              <w:t>Nếu không có chứng thư số, hệ thống hiển thị [Không có dữ liệu].</w:t>
            </w:r>
          </w:p>
        </w:tc>
      </w:tr>
      <w:tr w:rsidR="00E12A05" w14:paraId="1DC3595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382D8C9" w14:textId="7524FE2A" w:rsidR="00E12A05" w:rsidRDefault="00E12A05" w:rsidP="00CC6C66">
            <w:pPr>
              <w:snapToGrid w:val="0"/>
              <w:spacing w:before="60" w:line="276" w:lineRule="auto"/>
              <w:rPr>
                <w:szCs w:val="26"/>
              </w:rPr>
            </w:pPr>
            <w:r>
              <w:rPr>
                <w:b/>
                <w:szCs w:val="26"/>
              </w:rPr>
              <w:t>Hành động liên quan sẽ xảy ra khi Usecase kết thúc:</w:t>
            </w:r>
            <w:r w:rsidRPr="00AF0F3A">
              <w:rPr>
                <w:szCs w:val="26"/>
              </w:rPr>
              <w:t xml:space="preserve"> </w:t>
            </w:r>
            <w:r w:rsidR="004074E3">
              <w:rPr>
                <w:szCs w:val="26"/>
              </w:rPr>
              <w:t>Không có.</w:t>
            </w:r>
          </w:p>
        </w:tc>
      </w:tr>
      <w:tr w:rsidR="00E12A05" w14:paraId="3C60B3F1"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A46E233" w14:textId="2737785C" w:rsidR="00E12A05" w:rsidRDefault="00E12A05" w:rsidP="00CC6C66">
            <w:pPr>
              <w:snapToGrid w:val="0"/>
              <w:spacing w:before="60" w:line="276" w:lineRule="auto"/>
              <w:rPr>
                <w:szCs w:val="26"/>
              </w:rPr>
            </w:pPr>
            <w:r>
              <w:rPr>
                <w:b/>
                <w:szCs w:val="26"/>
              </w:rPr>
              <w:t>Các yêu cầu phi chức năng:</w:t>
            </w:r>
            <w:r>
              <w:rPr>
                <w:szCs w:val="26"/>
              </w:rPr>
              <w:t xml:space="preserve"> Không có</w:t>
            </w:r>
            <w:r w:rsidR="004074E3">
              <w:rPr>
                <w:szCs w:val="26"/>
              </w:rPr>
              <w:t>.</w:t>
            </w:r>
          </w:p>
        </w:tc>
      </w:tr>
    </w:tbl>
    <w:p w14:paraId="6A28D1B9" w14:textId="77777777" w:rsidR="00E12A05" w:rsidRDefault="00E12A05" w:rsidP="00E12A05"/>
    <w:p w14:paraId="12EC9713" w14:textId="77777777" w:rsidR="00247A14" w:rsidRDefault="00247A14" w:rsidP="00941B88">
      <w:pPr>
        <w:pStyle w:val="UCName"/>
      </w:pPr>
      <w:bookmarkStart w:id="103" w:name="_Ref21901035"/>
      <w:bookmarkStart w:id="104" w:name="_Ref21901038"/>
      <w:bookmarkStart w:id="105" w:name="_Toc22744093"/>
      <w:r>
        <w:t>Tìm kiếm chứng thư số của cơ quan, tổ chức</w:t>
      </w:r>
      <w:bookmarkEnd w:id="103"/>
      <w:bookmarkEnd w:id="104"/>
      <w:bookmarkEnd w:id="105"/>
    </w:p>
    <w:tbl>
      <w:tblPr>
        <w:tblW w:w="5000" w:type="pct"/>
        <w:tblLook w:val="04A0" w:firstRow="1" w:lastRow="0" w:firstColumn="1" w:lastColumn="0" w:noHBand="0" w:noVBand="1"/>
      </w:tblPr>
      <w:tblGrid>
        <w:gridCol w:w="5807"/>
        <w:gridCol w:w="3210"/>
      </w:tblGrid>
      <w:tr w:rsidR="004074E3" w14:paraId="3BCC47A1" w14:textId="77777777" w:rsidTr="00CC6C66">
        <w:tc>
          <w:tcPr>
            <w:tcW w:w="3220" w:type="pct"/>
            <w:tcBorders>
              <w:top w:val="single" w:sz="4" w:space="0" w:color="000000"/>
              <w:left w:val="single" w:sz="4" w:space="0" w:color="000000"/>
              <w:bottom w:val="single" w:sz="4" w:space="0" w:color="000000"/>
              <w:right w:val="nil"/>
            </w:tcBorders>
            <w:hideMark/>
          </w:tcPr>
          <w:p w14:paraId="2305E74C" w14:textId="27070F6E" w:rsidR="004074E3" w:rsidRDefault="004074E3" w:rsidP="00CC6C66">
            <w:pPr>
              <w:spacing w:before="60" w:line="276" w:lineRule="auto"/>
              <w:rPr>
                <w:rFonts w:eastAsiaTheme="minorHAnsi"/>
                <w:sz w:val="28"/>
                <w:szCs w:val="26"/>
              </w:rPr>
            </w:pPr>
            <w:r>
              <w:rPr>
                <w:b/>
                <w:szCs w:val="26"/>
              </w:rPr>
              <w:t>Tên Usecase:</w:t>
            </w:r>
            <w:r>
              <w:rPr>
                <w:szCs w:val="26"/>
              </w:rPr>
              <w:t xml:space="preserve"> </w:t>
            </w:r>
            <w:r>
              <w:t>Tìm kiếm chứng thư số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4870B61" w14:textId="77777777" w:rsidR="004074E3" w:rsidRDefault="004074E3" w:rsidP="00CC6C66">
            <w:pPr>
              <w:snapToGrid w:val="0"/>
              <w:spacing w:before="60" w:line="276" w:lineRule="auto"/>
              <w:rPr>
                <w:szCs w:val="26"/>
              </w:rPr>
            </w:pPr>
            <w:r>
              <w:rPr>
                <w:b/>
                <w:szCs w:val="26"/>
              </w:rPr>
              <w:t>Mức độ BMT:</w:t>
            </w:r>
            <w:r>
              <w:rPr>
                <w:szCs w:val="26"/>
              </w:rPr>
              <w:t xml:space="preserve"> B</w:t>
            </w:r>
          </w:p>
        </w:tc>
      </w:tr>
      <w:tr w:rsidR="004074E3" w14:paraId="680C2E69" w14:textId="77777777" w:rsidTr="00CC6C66">
        <w:tc>
          <w:tcPr>
            <w:tcW w:w="3220" w:type="pct"/>
            <w:tcBorders>
              <w:top w:val="single" w:sz="4" w:space="0" w:color="000000"/>
              <w:left w:val="single" w:sz="4" w:space="0" w:color="000000"/>
              <w:bottom w:val="single" w:sz="4" w:space="0" w:color="000000"/>
              <w:right w:val="nil"/>
            </w:tcBorders>
            <w:hideMark/>
          </w:tcPr>
          <w:p w14:paraId="26E4B897" w14:textId="021892BF" w:rsidR="004074E3" w:rsidRPr="00AF0F3A" w:rsidRDefault="004074E3"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F8A4F2D" w14:textId="77777777" w:rsidR="004074E3" w:rsidRDefault="004074E3" w:rsidP="00CC6C66">
            <w:pPr>
              <w:snapToGrid w:val="0"/>
              <w:spacing w:before="60" w:line="276" w:lineRule="auto"/>
              <w:rPr>
                <w:szCs w:val="26"/>
              </w:rPr>
            </w:pPr>
            <w:r>
              <w:rPr>
                <w:b/>
                <w:szCs w:val="26"/>
              </w:rPr>
              <w:t xml:space="preserve">Tác nhân phụ: </w:t>
            </w:r>
            <w:r>
              <w:rPr>
                <w:szCs w:val="26"/>
              </w:rPr>
              <w:t>Hệ thống</w:t>
            </w:r>
          </w:p>
        </w:tc>
      </w:tr>
      <w:tr w:rsidR="004074E3" w14:paraId="3A2F2F8C"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65D73C5" w14:textId="259127D8" w:rsidR="004074E3" w:rsidRDefault="004074E3" w:rsidP="004074E3">
            <w:pPr>
              <w:spacing w:before="60" w:line="276" w:lineRule="auto"/>
              <w:rPr>
                <w:szCs w:val="26"/>
              </w:rPr>
            </w:pPr>
            <w:r>
              <w:rPr>
                <w:b/>
                <w:szCs w:val="26"/>
              </w:rPr>
              <w:t>Mô tả Usecase:</w:t>
            </w:r>
            <w:r w:rsidRPr="00AF0F3A">
              <w:rPr>
                <w:szCs w:val="26"/>
              </w:rPr>
              <w:t xml:space="preserve"> </w:t>
            </w:r>
            <w:r>
              <w:t>Cơ quan, tổ chức tìm kiếm chứng thư số của cơ quan, tổ chức</w:t>
            </w:r>
          </w:p>
        </w:tc>
      </w:tr>
      <w:tr w:rsidR="004074E3" w14:paraId="6930745E"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15AF332" w14:textId="35D95F62" w:rsidR="004074E3" w:rsidRPr="007B3D5D" w:rsidRDefault="007B3D5D" w:rsidP="007B3D5D">
            <w:pPr>
              <w:snapToGrid w:val="0"/>
              <w:spacing w:before="60" w:line="276" w:lineRule="auto"/>
              <w:rPr>
                <w:b/>
                <w:szCs w:val="26"/>
              </w:rPr>
            </w:pPr>
            <w:r>
              <w:rPr>
                <w:b/>
                <w:szCs w:val="26"/>
              </w:rPr>
              <w:t xml:space="preserve">Điều kiện để bắt đầu Usecase: </w:t>
            </w:r>
            <w:r>
              <w:rPr>
                <w:szCs w:val="26"/>
              </w:rPr>
              <w:t>Cơ quan, tổ chức đăng nhập thành công vào cổng DV CTCKS</w:t>
            </w:r>
          </w:p>
        </w:tc>
      </w:tr>
      <w:tr w:rsidR="004074E3" w14:paraId="5EA2C5DF"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02ED24A0" w14:textId="2F0672E8" w:rsidR="004074E3" w:rsidRDefault="004074E3" w:rsidP="00CC6C66">
            <w:pPr>
              <w:snapToGrid w:val="0"/>
              <w:spacing w:before="60" w:line="276" w:lineRule="auto"/>
              <w:rPr>
                <w:szCs w:val="26"/>
              </w:rPr>
            </w:pPr>
            <w:r>
              <w:rPr>
                <w:b/>
                <w:szCs w:val="26"/>
              </w:rPr>
              <w:t>Điều kiện để kết thúc Usecase:</w:t>
            </w:r>
            <w:r w:rsidRPr="00AF0F3A">
              <w:rPr>
                <w:szCs w:val="26"/>
              </w:rPr>
              <w:t xml:space="preserve"> </w:t>
            </w:r>
            <w:r w:rsidR="007B3D5D">
              <w:rPr>
                <w:szCs w:val="26"/>
              </w:rPr>
              <w:t>Hệ thống hiển thị danh sách chứng thư số phù hợp với điều kiện tìm kiếm</w:t>
            </w:r>
            <w:r w:rsidR="00FD309F">
              <w:rPr>
                <w:szCs w:val="26"/>
              </w:rPr>
              <w:t>.</w:t>
            </w:r>
          </w:p>
        </w:tc>
      </w:tr>
      <w:tr w:rsidR="004074E3" w14:paraId="5FF9A77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258DDB40" w14:textId="77777777" w:rsidR="004074E3" w:rsidRDefault="004074E3" w:rsidP="00CC6C66">
            <w:pPr>
              <w:snapToGrid w:val="0"/>
              <w:spacing w:before="60" w:line="276" w:lineRule="auto"/>
              <w:rPr>
                <w:szCs w:val="26"/>
              </w:rPr>
            </w:pPr>
            <w:r>
              <w:rPr>
                <w:b/>
                <w:szCs w:val="26"/>
              </w:rPr>
              <w:t>Trình tự các sự kiện trong quá trình hoạt động của Usecase:</w:t>
            </w:r>
          </w:p>
          <w:p w14:paraId="625AE22F" w14:textId="77777777" w:rsidR="004074E3" w:rsidRPr="00B90FE0" w:rsidRDefault="004074E3" w:rsidP="00843B83">
            <w:pPr>
              <w:pStyle w:val="ListParagraph"/>
              <w:numPr>
                <w:ilvl w:val="0"/>
                <w:numId w:val="181"/>
              </w:numPr>
              <w:spacing w:before="120" w:after="120" w:line="360" w:lineRule="auto"/>
            </w:pPr>
            <w:r>
              <w:rPr>
                <w:lang w:val="en-US"/>
              </w:rPr>
              <w:t>Cơ quan, tổ chức nhấn chọn chức năng [Danh sách chứng thư số] để xem các chứng thư số của đơn vị.</w:t>
            </w:r>
          </w:p>
          <w:p w14:paraId="53A41EFB" w14:textId="7BC76A68" w:rsidR="004074E3" w:rsidRPr="00B90FE0" w:rsidRDefault="004074E3" w:rsidP="00843B83">
            <w:pPr>
              <w:pStyle w:val="ListParagraph"/>
              <w:numPr>
                <w:ilvl w:val="0"/>
                <w:numId w:val="181"/>
              </w:numPr>
              <w:spacing w:before="120" w:after="120" w:line="360" w:lineRule="auto"/>
            </w:pPr>
            <w:r>
              <w:rPr>
                <w:lang w:val="en-US"/>
              </w:rPr>
              <w:t>Hệ thống hiển thị khung tìm kiếm cơ bản. Nếu cơ quan, tổ chức chọn [Tìm kiếm nâng cao], hệ thống sẽ hiển thị khung tìm kiếm nâng cao.</w:t>
            </w:r>
          </w:p>
          <w:p w14:paraId="4E20EB8F" w14:textId="5A457154" w:rsidR="004074E3" w:rsidRDefault="004074E3" w:rsidP="00843B83">
            <w:pPr>
              <w:pStyle w:val="ListParagraph"/>
              <w:numPr>
                <w:ilvl w:val="0"/>
                <w:numId w:val="181"/>
              </w:numPr>
            </w:pPr>
            <w:r>
              <w:rPr>
                <w:lang w:val="en-US"/>
              </w:rPr>
              <w:t>Cơ quan tổ chức nhập hoặc chọn các tiêu chí để tìm kiếm và nhấn nút [Tìm kiếm]. Hệ thống sẽ tìm kiếm theo các tiêu chí đã nhập và hiển thị ra danh sách kết quả.</w:t>
            </w:r>
          </w:p>
        </w:tc>
      </w:tr>
      <w:tr w:rsidR="004074E3" w14:paraId="442B5C7E"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079A43E5" w14:textId="25730713" w:rsidR="004074E3" w:rsidRDefault="004074E3" w:rsidP="00CC6C66">
            <w:pPr>
              <w:snapToGrid w:val="0"/>
              <w:spacing w:before="60" w:line="276" w:lineRule="auto"/>
              <w:rPr>
                <w:szCs w:val="26"/>
              </w:rPr>
            </w:pPr>
            <w:r>
              <w:rPr>
                <w:b/>
                <w:szCs w:val="26"/>
              </w:rPr>
              <w:t>Hoàn cảnh sử dụng thành công cơ bản:</w:t>
            </w:r>
            <w:r w:rsidRPr="00AF0F3A">
              <w:rPr>
                <w:szCs w:val="26"/>
              </w:rPr>
              <w:t xml:space="preserve"> </w:t>
            </w:r>
            <w:r w:rsidR="00FD309F">
              <w:rPr>
                <w:szCs w:val="26"/>
              </w:rPr>
              <w:t>Hệ thống hiển thị danh sách chứng thư số phù hợp với điều kiện tìm kiếm</w:t>
            </w:r>
          </w:p>
        </w:tc>
      </w:tr>
      <w:tr w:rsidR="004074E3" w14:paraId="572851EF"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8E320BE" w14:textId="77777777" w:rsidR="00FD309F" w:rsidRDefault="004074E3" w:rsidP="00CC6C66">
            <w:pPr>
              <w:snapToGrid w:val="0"/>
              <w:spacing w:before="60" w:line="276" w:lineRule="auto"/>
              <w:rPr>
                <w:b/>
                <w:szCs w:val="26"/>
              </w:rPr>
            </w:pPr>
            <w:r>
              <w:rPr>
                <w:b/>
                <w:szCs w:val="26"/>
              </w:rPr>
              <w:t xml:space="preserve">Hoàn cảnh sử dụng phụ (thay thế) trong trường hợp không thành công: </w:t>
            </w:r>
          </w:p>
          <w:p w14:paraId="4E881F5F" w14:textId="7BA0811B" w:rsidR="004074E3" w:rsidRPr="00F94C34" w:rsidRDefault="00FD309F" w:rsidP="00FD309F">
            <w:pPr>
              <w:snapToGrid w:val="0"/>
              <w:spacing w:before="60" w:line="276" w:lineRule="auto"/>
              <w:rPr>
                <w:szCs w:val="26"/>
              </w:rPr>
            </w:pPr>
            <w:r>
              <w:rPr>
                <w:szCs w:val="26"/>
              </w:rPr>
              <w:t>Nếu k</w:t>
            </w:r>
            <w:r w:rsidR="004074E3">
              <w:rPr>
                <w:szCs w:val="26"/>
              </w:rPr>
              <w:t>hông có</w:t>
            </w:r>
            <w:r>
              <w:rPr>
                <w:szCs w:val="26"/>
              </w:rPr>
              <w:t xml:space="preserve"> chứng thư số phù hợp với điều kiện tìm kiếm hoặc cơ quan, tổ chức không có chứng thư số thì hệ thống hiển thị [Không có dữ liệu].</w:t>
            </w:r>
          </w:p>
        </w:tc>
      </w:tr>
      <w:tr w:rsidR="004074E3" w14:paraId="5565335C"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0DC102C" w14:textId="77777777" w:rsidR="004074E3" w:rsidRDefault="004074E3" w:rsidP="00CC6C66">
            <w:pPr>
              <w:snapToGrid w:val="0"/>
              <w:spacing w:before="60" w:line="276" w:lineRule="auto"/>
              <w:rPr>
                <w:szCs w:val="26"/>
              </w:rPr>
            </w:pPr>
            <w:r>
              <w:rPr>
                <w:b/>
                <w:szCs w:val="26"/>
              </w:rPr>
              <w:t>Hành động liên quan sẽ xảy ra khi Usecase kết thúc:</w:t>
            </w:r>
            <w:r w:rsidRPr="00AF0F3A">
              <w:rPr>
                <w:szCs w:val="26"/>
              </w:rPr>
              <w:t xml:space="preserve"> </w:t>
            </w:r>
          </w:p>
        </w:tc>
      </w:tr>
      <w:tr w:rsidR="004074E3" w14:paraId="3C452DA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6704649" w14:textId="77777777" w:rsidR="004074E3" w:rsidRDefault="004074E3" w:rsidP="00CC6C66">
            <w:pPr>
              <w:snapToGrid w:val="0"/>
              <w:spacing w:before="60" w:line="276" w:lineRule="auto"/>
              <w:rPr>
                <w:szCs w:val="26"/>
              </w:rPr>
            </w:pPr>
            <w:r>
              <w:rPr>
                <w:b/>
                <w:szCs w:val="26"/>
              </w:rPr>
              <w:t>Các yêu cầu phi chức năng:</w:t>
            </w:r>
            <w:r>
              <w:rPr>
                <w:szCs w:val="26"/>
              </w:rPr>
              <w:t xml:space="preserve"> Không có</w:t>
            </w:r>
          </w:p>
        </w:tc>
      </w:tr>
    </w:tbl>
    <w:p w14:paraId="6EED5C96" w14:textId="77777777" w:rsidR="004074E3" w:rsidRDefault="004074E3" w:rsidP="00247A14"/>
    <w:p w14:paraId="2298F7EE" w14:textId="0DCE60CA" w:rsidR="008F4BE4" w:rsidRDefault="008F4BE4" w:rsidP="00941B88">
      <w:pPr>
        <w:pStyle w:val="UCName"/>
      </w:pPr>
      <w:bookmarkStart w:id="106" w:name="_Ref21940775"/>
      <w:bookmarkStart w:id="107" w:name="_Toc22744094"/>
      <w:r>
        <w:lastRenderedPageBreak/>
        <w:t>Hoàn trả thiết bị đối với chứng thư số đã hết hạn</w:t>
      </w:r>
      <w:bookmarkEnd w:id="106"/>
      <w:bookmarkEnd w:id="107"/>
    </w:p>
    <w:tbl>
      <w:tblPr>
        <w:tblW w:w="5000" w:type="pct"/>
        <w:tblLook w:val="04A0" w:firstRow="1" w:lastRow="0" w:firstColumn="1" w:lastColumn="0" w:noHBand="0" w:noVBand="1"/>
      </w:tblPr>
      <w:tblGrid>
        <w:gridCol w:w="5807"/>
        <w:gridCol w:w="3210"/>
      </w:tblGrid>
      <w:tr w:rsidR="008F4BE4" w14:paraId="00516CCC" w14:textId="77777777" w:rsidTr="00634D98">
        <w:tc>
          <w:tcPr>
            <w:tcW w:w="3220" w:type="pct"/>
            <w:tcBorders>
              <w:top w:val="single" w:sz="4" w:space="0" w:color="000000"/>
              <w:left w:val="single" w:sz="4" w:space="0" w:color="000000"/>
              <w:bottom w:val="single" w:sz="4" w:space="0" w:color="000000"/>
              <w:right w:val="nil"/>
            </w:tcBorders>
            <w:hideMark/>
          </w:tcPr>
          <w:p w14:paraId="32CFA5EF" w14:textId="17274F06" w:rsidR="008F4BE4" w:rsidRDefault="008F4BE4" w:rsidP="00634D98">
            <w:pPr>
              <w:spacing w:before="60" w:line="276" w:lineRule="auto"/>
              <w:rPr>
                <w:rFonts w:eastAsiaTheme="minorHAnsi"/>
                <w:sz w:val="28"/>
                <w:szCs w:val="26"/>
              </w:rPr>
            </w:pPr>
            <w:r>
              <w:rPr>
                <w:b/>
                <w:szCs w:val="26"/>
              </w:rPr>
              <w:t>Tên Usecase:</w:t>
            </w:r>
            <w:r>
              <w:rPr>
                <w:szCs w:val="26"/>
              </w:rPr>
              <w:t xml:space="preserve"> </w:t>
            </w:r>
            <w:r>
              <w:t>Hoàn trả thiết bị đối với chứng thư số đã hết hạn</w:t>
            </w:r>
          </w:p>
        </w:tc>
        <w:tc>
          <w:tcPr>
            <w:tcW w:w="1780" w:type="pct"/>
            <w:tcBorders>
              <w:top w:val="single" w:sz="4" w:space="0" w:color="000000"/>
              <w:left w:val="single" w:sz="4" w:space="0" w:color="000000"/>
              <w:bottom w:val="single" w:sz="4" w:space="0" w:color="000000"/>
              <w:right w:val="single" w:sz="4" w:space="0" w:color="000000"/>
            </w:tcBorders>
            <w:hideMark/>
          </w:tcPr>
          <w:p w14:paraId="631D9106" w14:textId="77777777" w:rsidR="008F4BE4" w:rsidRDefault="008F4BE4" w:rsidP="00634D98">
            <w:pPr>
              <w:snapToGrid w:val="0"/>
              <w:spacing w:before="60" w:line="276" w:lineRule="auto"/>
              <w:rPr>
                <w:szCs w:val="26"/>
              </w:rPr>
            </w:pPr>
            <w:r>
              <w:rPr>
                <w:b/>
                <w:szCs w:val="26"/>
              </w:rPr>
              <w:t>Mức độ BMT:</w:t>
            </w:r>
            <w:r>
              <w:rPr>
                <w:szCs w:val="26"/>
              </w:rPr>
              <w:t xml:space="preserve"> B</w:t>
            </w:r>
          </w:p>
        </w:tc>
      </w:tr>
      <w:tr w:rsidR="008F4BE4" w14:paraId="022A627B" w14:textId="77777777" w:rsidTr="00634D98">
        <w:tc>
          <w:tcPr>
            <w:tcW w:w="3220" w:type="pct"/>
            <w:tcBorders>
              <w:top w:val="single" w:sz="4" w:space="0" w:color="000000"/>
              <w:left w:val="single" w:sz="4" w:space="0" w:color="000000"/>
              <w:bottom w:val="single" w:sz="4" w:space="0" w:color="000000"/>
              <w:right w:val="nil"/>
            </w:tcBorders>
            <w:hideMark/>
          </w:tcPr>
          <w:p w14:paraId="4EC78AE0" w14:textId="77777777" w:rsidR="008F4BE4" w:rsidRPr="00AF0F3A" w:rsidRDefault="008F4BE4" w:rsidP="00634D98">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58279921" w14:textId="77777777" w:rsidR="008F4BE4" w:rsidRDefault="008F4BE4" w:rsidP="00634D98">
            <w:pPr>
              <w:snapToGrid w:val="0"/>
              <w:spacing w:before="60" w:line="276" w:lineRule="auto"/>
              <w:rPr>
                <w:szCs w:val="26"/>
              </w:rPr>
            </w:pPr>
            <w:r>
              <w:rPr>
                <w:b/>
                <w:szCs w:val="26"/>
              </w:rPr>
              <w:t xml:space="preserve">Tác nhân phụ: </w:t>
            </w:r>
            <w:r>
              <w:rPr>
                <w:szCs w:val="26"/>
              </w:rPr>
              <w:t>Hệ thống</w:t>
            </w:r>
          </w:p>
        </w:tc>
      </w:tr>
      <w:tr w:rsidR="008F4BE4" w14:paraId="2ED030ED"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2F10B3D8" w14:textId="066AE1C3" w:rsidR="008F4BE4" w:rsidRDefault="008F4BE4" w:rsidP="008F4BE4">
            <w:pPr>
              <w:spacing w:before="60" w:line="276" w:lineRule="auto"/>
              <w:rPr>
                <w:szCs w:val="26"/>
              </w:rPr>
            </w:pPr>
            <w:r>
              <w:rPr>
                <w:b/>
                <w:szCs w:val="26"/>
              </w:rPr>
              <w:t>Mô tả Usecase:</w:t>
            </w:r>
            <w:r w:rsidRPr="00AF0F3A">
              <w:rPr>
                <w:szCs w:val="26"/>
              </w:rPr>
              <w:t xml:space="preserve"> </w:t>
            </w:r>
            <w:r>
              <w:t>Cơ quan, tổ chức hoàn trả thiết bị đối với chứng thư số đã hết hạn</w:t>
            </w:r>
          </w:p>
        </w:tc>
      </w:tr>
      <w:tr w:rsidR="008F4BE4" w14:paraId="6BA7A230"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4D63A053" w14:textId="77777777" w:rsidR="008F4BE4" w:rsidRDefault="008F4BE4" w:rsidP="00634D98">
            <w:pPr>
              <w:snapToGrid w:val="0"/>
              <w:spacing w:before="60" w:line="276" w:lineRule="auto"/>
              <w:rPr>
                <w:b/>
                <w:szCs w:val="26"/>
              </w:rPr>
            </w:pPr>
            <w:r>
              <w:rPr>
                <w:b/>
                <w:szCs w:val="26"/>
              </w:rPr>
              <w:t xml:space="preserve">Điều kiện để bắt đầu Usecase: </w:t>
            </w:r>
          </w:p>
          <w:p w14:paraId="74257C74" w14:textId="77777777" w:rsidR="008F4BE4" w:rsidRPr="008F4BE4" w:rsidRDefault="008F4BE4" w:rsidP="008F4BE4">
            <w:pPr>
              <w:pStyle w:val="ListParagraph"/>
              <w:numPr>
                <w:ilvl w:val="0"/>
                <w:numId w:val="9"/>
              </w:numPr>
              <w:snapToGrid w:val="0"/>
              <w:spacing w:before="60"/>
              <w:rPr>
                <w:b/>
                <w:szCs w:val="26"/>
              </w:rPr>
            </w:pPr>
            <w:r w:rsidRPr="008F4BE4">
              <w:rPr>
                <w:szCs w:val="26"/>
              </w:rPr>
              <w:t>Cơ quan, tổ chức đăng nhập thành công vào cổng DV CTCKS</w:t>
            </w:r>
          </w:p>
          <w:p w14:paraId="03F1BB35" w14:textId="5D2456BD" w:rsidR="008F4BE4" w:rsidRPr="008F4BE4" w:rsidRDefault="008F4BE4" w:rsidP="008F4BE4">
            <w:pPr>
              <w:pStyle w:val="ListParagraph"/>
              <w:numPr>
                <w:ilvl w:val="0"/>
                <w:numId w:val="9"/>
              </w:numPr>
              <w:snapToGrid w:val="0"/>
              <w:spacing w:before="60"/>
              <w:rPr>
                <w:b/>
                <w:szCs w:val="26"/>
              </w:rPr>
            </w:pPr>
            <w:r>
              <w:rPr>
                <w:szCs w:val="26"/>
                <w:lang w:val="en-US"/>
              </w:rPr>
              <w:t>Cơ quan, tổ chức có chứng thư số đã hết hạn nhưng chưa trả thiết bị</w:t>
            </w:r>
          </w:p>
        </w:tc>
      </w:tr>
      <w:tr w:rsidR="008F4BE4" w14:paraId="17136EAC" w14:textId="77777777" w:rsidTr="00634D98">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190605A6" w14:textId="24FDA4A7" w:rsidR="008F4BE4" w:rsidRDefault="008F4BE4" w:rsidP="00C95D16">
            <w:pPr>
              <w:snapToGrid w:val="0"/>
              <w:spacing w:before="60" w:line="276" w:lineRule="auto"/>
              <w:rPr>
                <w:szCs w:val="26"/>
              </w:rPr>
            </w:pPr>
            <w:r>
              <w:rPr>
                <w:b/>
                <w:szCs w:val="26"/>
              </w:rPr>
              <w:t>Điều kiện để kết thúc Usecase:</w:t>
            </w:r>
            <w:r w:rsidRPr="00AF0F3A">
              <w:rPr>
                <w:szCs w:val="26"/>
              </w:rPr>
              <w:t xml:space="preserve"> </w:t>
            </w:r>
            <w:r w:rsidR="00C95D16">
              <w:rPr>
                <w:szCs w:val="26"/>
              </w:rPr>
              <w:t>Hệ thống chuyển trạng thái chứng thư số thành [Đang hoàn trả thiết bị cho Cục].</w:t>
            </w:r>
          </w:p>
        </w:tc>
      </w:tr>
      <w:tr w:rsidR="008F4BE4" w14:paraId="14FDA1D0" w14:textId="77777777" w:rsidTr="00634D98">
        <w:tc>
          <w:tcPr>
            <w:tcW w:w="5000" w:type="pct"/>
            <w:gridSpan w:val="2"/>
            <w:tcBorders>
              <w:top w:val="single" w:sz="4" w:space="0" w:color="000000"/>
              <w:left w:val="single" w:sz="4" w:space="0" w:color="000000"/>
              <w:bottom w:val="single" w:sz="4" w:space="0" w:color="000000"/>
              <w:right w:val="single" w:sz="4" w:space="0" w:color="000000"/>
            </w:tcBorders>
          </w:tcPr>
          <w:p w14:paraId="5F898D41" w14:textId="77777777" w:rsidR="008F4BE4" w:rsidRDefault="008F4BE4" w:rsidP="00634D98">
            <w:pPr>
              <w:snapToGrid w:val="0"/>
              <w:spacing w:before="60" w:line="276" w:lineRule="auto"/>
              <w:rPr>
                <w:szCs w:val="26"/>
              </w:rPr>
            </w:pPr>
            <w:r>
              <w:rPr>
                <w:b/>
                <w:szCs w:val="26"/>
              </w:rPr>
              <w:t>Trình tự các sự kiện trong quá trình hoạt động của Usecase:</w:t>
            </w:r>
          </w:p>
          <w:p w14:paraId="147BCE46" w14:textId="591CE70B" w:rsidR="008F4BE4" w:rsidRPr="00845B46" w:rsidRDefault="008F4BE4" w:rsidP="00843B83">
            <w:pPr>
              <w:pStyle w:val="ListParagraph"/>
              <w:numPr>
                <w:ilvl w:val="0"/>
                <w:numId w:val="213"/>
              </w:numPr>
              <w:spacing w:before="120" w:after="120" w:line="360" w:lineRule="auto"/>
            </w:pPr>
            <w:r w:rsidRPr="00845B46">
              <w:rPr>
                <w:lang w:val="en-US"/>
              </w:rPr>
              <w:t>Cơ quan, tổ chức nhấn chọn chức năng [Danh sách chứng thư số] để xem các chứng thư số của đơn vị.</w:t>
            </w:r>
            <w:r w:rsidR="00845B46" w:rsidRPr="00845B46">
              <w:rPr>
                <w:lang w:val="en-US"/>
              </w:rPr>
              <w:t xml:space="preserve"> </w:t>
            </w:r>
            <w:r w:rsidRPr="00845B46">
              <w:rPr>
                <w:lang w:val="en-US"/>
              </w:rPr>
              <w:t xml:space="preserve">Hệ thống hiển thị danh sách </w:t>
            </w:r>
            <w:r w:rsidR="00845B46" w:rsidRPr="00845B46">
              <w:rPr>
                <w:lang w:val="en-US"/>
              </w:rPr>
              <w:t>các chứng thư số của đơn vị</w:t>
            </w:r>
            <w:r w:rsidRPr="00845B46">
              <w:rPr>
                <w:lang w:val="en-US"/>
              </w:rPr>
              <w:t>.</w:t>
            </w:r>
          </w:p>
          <w:p w14:paraId="44D86BE2" w14:textId="0013D950" w:rsidR="00845B46" w:rsidRPr="00B90FE0" w:rsidRDefault="00845B46" w:rsidP="00843B83">
            <w:pPr>
              <w:pStyle w:val="ListParagraph"/>
              <w:numPr>
                <w:ilvl w:val="0"/>
                <w:numId w:val="213"/>
              </w:numPr>
              <w:spacing w:before="120" w:after="120" w:line="360" w:lineRule="auto"/>
            </w:pPr>
            <w:r>
              <w:rPr>
                <w:lang w:val="en-US"/>
              </w:rPr>
              <w:t>Cơ quan, tổ chức xem các chứng thư số đã hết hạn, nhưng chưa trả thiết bị. Hệ thống sẽ gửi thông báo cho cơ quan, tổ chức nếu có CTS đã hết hạn mà chưa trả thiết bị lại cho Cục CTS&amp;BMTT.</w:t>
            </w:r>
          </w:p>
          <w:p w14:paraId="6CA51AAF" w14:textId="427FEB51" w:rsidR="008F4BE4" w:rsidRDefault="008F4BE4" w:rsidP="00843B83">
            <w:pPr>
              <w:pStyle w:val="ListParagraph"/>
              <w:numPr>
                <w:ilvl w:val="0"/>
                <w:numId w:val="213"/>
              </w:numPr>
            </w:pPr>
            <w:r>
              <w:rPr>
                <w:lang w:val="en-US"/>
              </w:rPr>
              <w:t xml:space="preserve">Cơ quan tổ chức </w:t>
            </w:r>
            <w:r w:rsidR="00845B46">
              <w:rPr>
                <w:lang w:val="en-US"/>
              </w:rPr>
              <w:t>nhấ</w:t>
            </w:r>
            <w:r w:rsidR="006D22BF">
              <w:rPr>
                <w:lang w:val="en-US"/>
              </w:rPr>
              <w:t>n nút [Hoàn trả thiết bị] tại chứng thư số đã hết hạn. Hệ thống chuyển trạng thái chứng thư số thành [Đang hoàn trả thiết bị cho Cục].</w:t>
            </w:r>
          </w:p>
        </w:tc>
      </w:tr>
      <w:tr w:rsidR="008F4BE4" w14:paraId="5ABC1367"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61357450" w14:textId="095D8D47" w:rsidR="008F4BE4" w:rsidRDefault="008F4BE4" w:rsidP="00634D98">
            <w:pPr>
              <w:snapToGrid w:val="0"/>
              <w:spacing w:before="60" w:line="276" w:lineRule="auto"/>
              <w:rPr>
                <w:szCs w:val="26"/>
              </w:rPr>
            </w:pPr>
            <w:r>
              <w:rPr>
                <w:b/>
                <w:szCs w:val="26"/>
              </w:rPr>
              <w:t>Hoàn cảnh sử dụng thành công cơ bản:</w:t>
            </w:r>
            <w:r w:rsidRPr="00AF0F3A">
              <w:rPr>
                <w:szCs w:val="26"/>
              </w:rPr>
              <w:t xml:space="preserve"> </w:t>
            </w:r>
            <w:r w:rsidR="00C95D16">
              <w:rPr>
                <w:szCs w:val="26"/>
              </w:rPr>
              <w:t>Hệ thống chuyển trạng thái chứng thư số thành [Đang hoàn trả thiết bị cho Cục].</w:t>
            </w:r>
          </w:p>
        </w:tc>
      </w:tr>
      <w:tr w:rsidR="008F4BE4" w14:paraId="4EBD0C6A"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7C41374C" w14:textId="5EA85763" w:rsidR="008F4BE4" w:rsidRDefault="008F4BE4" w:rsidP="00634D98">
            <w:pPr>
              <w:snapToGrid w:val="0"/>
              <w:spacing w:before="60" w:line="276" w:lineRule="auto"/>
              <w:rPr>
                <w:b/>
                <w:szCs w:val="26"/>
              </w:rPr>
            </w:pPr>
            <w:r>
              <w:rPr>
                <w:b/>
                <w:szCs w:val="26"/>
              </w:rPr>
              <w:t xml:space="preserve">Hoàn cảnh sử dụng phụ (thay thế) trong trường hợp không thành công: </w:t>
            </w:r>
          </w:p>
          <w:p w14:paraId="4401022F" w14:textId="77777777" w:rsidR="008F4BE4" w:rsidRDefault="00C95D16" w:rsidP="00634D98">
            <w:pPr>
              <w:snapToGrid w:val="0"/>
              <w:spacing w:before="60" w:line="276" w:lineRule="auto"/>
              <w:rPr>
                <w:szCs w:val="26"/>
              </w:rPr>
            </w:pPr>
            <w:r>
              <w:rPr>
                <w:szCs w:val="26"/>
              </w:rPr>
              <w:t>1. Chọn nhiều thiết bị hoàn trả:</w:t>
            </w:r>
          </w:p>
          <w:p w14:paraId="6CF3597D" w14:textId="21108186" w:rsidR="00C95D16" w:rsidRPr="00780A56" w:rsidRDefault="00C95D16" w:rsidP="00843B83">
            <w:pPr>
              <w:pStyle w:val="ListParagraph"/>
              <w:numPr>
                <w:ilvl w:val="0"/>
                <w:numId w:val="214"/>
              </w:numPr>
              <w:snapToGrid w:val="0"/>
              <w:spacing w:before="60"/>
              <w:rPr>
                <w:szCs w:val="26"/>
              </w:rPr>
            </w:pPr>
            <w:r w:rsidRPr="00780A56">
              <w:rPr>
                <w:szCs w:val="26"/>
              </w:rPr>
              <w:t>Cơ quan, tổ chức chọn nhiều chứng thư số đã hết hạn, nhưg chưa trả thiết bị và nhấn nút [Hoàn trả thiết bị]. Hệ thống chuyển trạng thái cho tất cả chứng thư số đã chọn.</w:t>
            </w:r>
          </w:p>
        </w:tc>
      </w:tr>
      <w:tr w:rsidR="008F4BE4" w14:paraId="14493724"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45923006" w14:textId="233C1AC8" w:rsidR="00C95D16" w:rsidRDefault="008F4BE4" w:rsidP="00634D98">
            <w:pPr>
              <w:snapToGrid w:val="0"/>
              <w:spacing w:before="60" w:line="276" w:lineRule="auto"/>
              <w:rPr>
                <w:szCs w:val="26"/>
              </w:rPr>
            </w:pPr>
            <w:r>
              <w:rPr>
                <w:b/>
                <w:szCs w:val="26"/>
              </w:rPr>
              <w:t>Hành động liên quan sẽ xảy ra khi Usecase kết thúc:</w:t>
            </w:r>
            <w:r w:rsidRPr="00AF0F3A">
              <w:rPr>
                <w:szCs w:val="26"/>
              </w:rPr>
              <w:t xml:space="preserve"> </w:t>
            </w:r>
            <w:r w:rsidR="00C95D16">
              <w:rPr>
                <w:szCs w:val="26"/>
              </w:rPr>
              <w:t>Không có.</w:t>
            </w:r>
          </w:p>
        </w:tc>
      </w:tr>
      <w:tr w:rsidR="008F4BE4" w14:paraId="249B3D6A"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57D51533" w14:textId="77777777" w:rsidR="008F4BE4" w:rsidRDefault="008F4BE4" w:rsidP="00634D98">
            <w:pPr>
              <w:snapToGrid w:val="0"/>
              <w:spacing w:before="60" w:line="276" w:lineRule="auto"/>
              <w:rPr>
                <w:szCs w:val="26"/>
              </w:rPr>
            </w:pPr>
            <w:r>
              <w:rPr>
                <w:b/>
                <w:szCs w:val="26"/>
              </w:rPr>
              <w:t>Các yêu cầu phi chức năng:</w:t>
            </w:r>
            <w:r>
              <w:rPr>
                <w:szCs w:val="26"/>
              </w:rPr>
              <w:t xml:space="preserve"> Không có</w:t>
            </w:r>
          </w:p>
        </w:tc>
      </w:tr>
    </w:tbl>
    <w:p w14:paraId="616C2B84" w14:textId="77777777" w:rsidR="008F4BE4" w:rsidRDefault="008F4BE4" w:rsidP="008F4BE4"/>
    <w:p w14:paraId="2116B01D" w14:textId="77777777" w:rsidR="00247A14" w:rsidRDefault="00247A14" w:rsidP="00247A14">
      <w:pPr>
        <w:pStyle w:val="Heading4"/>
      </w:pPr>
      <w:r>
        <w:lastRenderedPageBreak/>
        <w:t>Danh sách tài khoản</w:t>
      </w:r>
    </w:p>
    <w:p w14:paraId="7E6F0C44" w14:textId="07E89456" w:rsidR="00247A14" w:rsidRDefault="0084329F" w:rsidP="00247A14">
      <w:pPr>
        <w:keepNext/>
      </w:pPr>
      <w:r>
        <w:rPr>
          <w:noProof/>
        </w:rPr>
        <w:drawing>
          <wp:inline distT="0" distB="0" distL="0" distR="0" wp14:anchorId="008F68F5" wp14:editId="51A5E3BD">
            <wp:extent cx="5732145" cy="2136775"/>
            <wp:effectExtent l="19050" t="19050" r="20955"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F450A5.tmp"/>
                    <pic:cNvPicPr/>
                  </pic:nvPicPr>
                  <pic:blipFill>
                    <a:blip r:embed="rId94">
                      <a:extLst>
                        <a:ext uri="{28A0092B-C50C-407E-A947-70E740481C1C}">
                          <a14:useLocalDpi xmlns:a14="http://schemas.microsoft.com/office/drawing/2010/main" val="0"/>
                        </a:ext>
                      </a:extLst>
                    </a:blip>
                    <a:stretch>
                      <a:fillRect/>
                    </a:stretch>
                  </pic:blipFill>
                  <pic:spPr>
                    <a:xfrm>
                      <a:off x="0" y="0"/>
                      <a:ext cx="5732145" cy="2136775"/>
                    </a:xfrm>
                    <a:prstGeom prst="rect">
                      <a:avLst/>
                    </a:prstGeom>
                    <a:ln>
                      <a:solidFill>
                        <a:schemeClr val="accent1"/>
                      </a:solidFill>
                    </a:ln>
                  </pic:spPr>
                </pic:pic>
              </a:graphicData>
            </a:graphic>
          </wp:inline>
        </w:drawing>
      </w:r>
    </w:p>
    <w:p w14:paraId="053694B4" w14:textId="5EE9B4B4" w:rsidR="00247A14" w:rsidRDefault="00247A14"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29</w:t>
        </w:r>
      </w:fldSimple>
      <w:r>
        <w:t>: Danh sách cán bộ và tài khoản của tổ chức</w:t>
      </w:r>
    </w:p>
    <w:p w14:paraId="18E34346" w14:textId="77777777" w:rsidR="00516739" w:rsidRDefault="00516739" w:rsidP="00516739">
      <w:pPr>
        <w:keepNext/>
      </w:pPr>
      <w:r>
        <w:rPr>
          <w:noProof/>
        </w:rPr>
        <w:drawing>
          <wp:inline distT="0" distB="0" distL="0" distR="0" wp14:anchorId="709F76EF" wp14:editId="46812E49">
            <wp:extent cx="5732145" cy="1001395"/>
            <wp:effectExtent l="19050" t="19050" r="20955" b="273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87C634C.tmp"/>
                    <pic:cNvPicPr/>
                  </pic:nvPicPr>
                  <pic:blipFill>
                    <a:blip r:embed="rId95">
                      <a:extLst>
                        <a:ext uri="{28A0092B-C50C-407E-A947-70E740481C1C}">
                          <a14:useLocalDpi xmlns:a14="http://schemas.microsoft.com/office/drawing/2010/main" val="0"/>
                        </a:ext>
                      </a:extLst>
                    </a:blip>
                    <a:stretch>
                      <a:fillRect/>
                    </a:stretch>
                  </pic:blipFill>
                  <pic:spPr>
                    <a:xfrm>
                      <a:off x="0" y="0"/>
                      <a:ext cx="5732145" cy="1001395"/>
                    </a:xfrm>
                    <a:prstGeom prst="rect">
                      <a:avLst/>
                    </a:prstGeom>
                    <a:ln>
                      <a:solidFill>
                        <a:schemeClr val="accent1"/>
                      </a:solidFill>
                    </a:ln>
                  </pic:spPr>
                </pic:pic>
              </a:graphicData>
            </a:graphic>
          </wp:inline>
        </w:drawing>
      </w:r>
    </w:p>
    <w:p w14:paraId="564A1826" w14:textId="7DCC9121" w:rsidR="00635CEF" w:rsidRDefault="00516739"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30</w:t>
        </w:r>
      </w:fldSimple>
      <w:r>
        <w:t>: Giao diện khung tìm kiếm nâng cao</w:t>
      </w:r>
    </w:p>
    <w:p w14:paraId="5BD16387" w14:textId="231478D0" w:rsidR="00516739" w:rsidRDefault="006D28C1" w:rsidP="00516739">
      <w:pPr>
        <w:keepNext/>
      </w:pPr>
      <w:r>
        <w:rPr>
          <w:noProof/>
        </w:rPr>
        <w:drawing>
          <wp:inline distT="0" distB="0" distL="0" distR="0" wp14:anchorId="636B7C22" wp14:editId="33BED2BA">
            <wp:extent cx="5732145" cy="3524885"/>
            <wp:effectExtent l="19050" t="19050" r="20955"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87C632E.tmp"/>
                    <pic:cNvPicPr/>
                  </pic:nvPicPr>
                  <pic:blipFill>
                    <a:blip r:embed="rId96">
                      <a:extLst>
                        <a:ext uri="{28A0092B-C50C-407E-A947-70E740481C1C}">
                          <a14:useLocalDpi xmlns:a14="http://schemas.microsoft.com/office/drawing/2010/main" val="0"/>
                        </a:ext>
                      </a:extLst>
                    </a:blip>
                    <a:stretch>
                      <a:fillRect/>
                    </a:stretch>
                  </pic:blipFill>
                  <pic:spPr>
                    <a:xfrm>
                      <a:off x="0" y="0"/>
                      <a:ext cx="5732145" cy="3524885"/>
                    </a:xfrm>
                    <a:prstGeom prst="rect">
                      <a:avLst/>
                    </a:prstGeom>
                    <a:ln>
                      <a:solidFill>
                        <a:schemeClr val="accent1"/>
                      </a:solidFill>
                    </a:ln>
                  </pic:spPr>
                </pic:pic>
              </a:graphicData>
            </a:graphic>
          </wp:inline>
        </w:drawing>
      </w:r>
    </w:p>
    <w:p w14:paraId="64D98ED1" w14:textId="42F0A251" w:rsidR="00516739" w:rsidRPr="00635CEF" w:rsidRDefault="00516739"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31</w:t>
        </w:r>
      </w:fldSimple>
      <w:r>
        <w:t>: Giao diện xem chi tiết thông tin tài khoản và danh sách các chứng thư số</w:t>
      </w:r>
    </w:p>
    <w:p w14:paraId="19F36495" w14:textId="77777777" w:rsidR="00247A14" w:rsidRDefault="00247A14" w:rsidP="00941B88">
      <w:pPr>
        <w:pStyle w:val="UCName"/>
      </w:pPr>
      <w:bookmarkStart w:id="108" w:name="_Ref21901043"/>
      <w:bookmarkStart w:id="109" w:name="_Ref21901045"/>
      <w:bookmarkStart w:id="110" w:name="_Toc22744095"/>
      <w:r>
        <w:t>Xem danh sách tài khoản của cơ quan, tổ chức</w:t>
      </w:r>
      <w:bookmarkEnd w:id="108"/>
      <w:bookmarkEnd w:id="109"/>
      <w:bookmarkEnd w:id="110"/>
    </w:p>
    <w:tbl>
      <w:tblPr>
        <w:tblW w:w="5000" w:type="pct"/>
        <w:tblLook w:val="04A0" w:firstRow="1" w:lastRow="0" w:firstColumn="1" w:lastColumn="0" w:noHBand="0" w:noVBand="1"/>
      </w:tblPr>
      <w:tblGrid>
        <w:gridCol w:w="5807"/>
        <w:gridCol w:w="3210"/>
      </w:tblGrid>
      <w:tr w:rsidR="00CC6EC0" w14:paraId="4DA0D260" w14:textId="77777777" w:rsidTr="00CC6C66">
        <w:tc>
          <w:tcPr>
            <w:tcW w:w="3220" w:type="pct"/>
            <w:tcBorders>
              <w:top w:val="single" w:sz="4" w:space="0" w:color="000000"/>
              <w:left w:val="single" w:sz="4" w:space="0" w:color="000000"/>
              <w:bottom w:val="single" w:sz="4" w:space="0" w:color="000000"/>
              <w:right w:val="nil"/>
            </w:tcBorders>
            <w:hideMark/>
          </w:tcPr>
          <w:p w14:paraId="0C655DE0" w14:textId="6FC61B3E" w:rsidR="00CC6EC0" w:rsidRDefault="00CC6EC0" w:rsidP="00CC6C66">
            <w:pPr>
              <w:spacing w:before="60" w:line="276" w:lineRule="auto"/>
              <w:rPr>
                <w:rFonts w:eastAsiaTheme="minorHAnsi"/>
                <w:sz w:val="28"/>
                <w:szCs w:val="26"/>
              </w:rPr>
            </w:pPr>
            <w:r>
              <w:rPr>
                <w:b/>
                <w:szCs w:val="26"/>
              </w:rPr>
              <w:lastRenderedPageBreak/>
              <w:t>Tên Usecase:</w:t>
            </w:r>
            <w:r>
              <w:rPr>
                <w:szCs w:val="26"/>
              </w:rPr>
              <w:t xml:space="preserve"> </w:t>
            </w:r>
            <w:r>
              <w:t>Xem danh sách tài khoản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7CF0FE0" w14:textId="77777777" w:rsidR="00CC6EC0" w:rsidRDefault="00CC6EC0" w:rsidP="00CC6C66">
            <w:pPr>
              <w:snapToGrid w:val="0"/>
              <w:spacing w:before="60" w:line="276" w:lineRule="auto"/>
              <w:rPr>
                <w:szCs w:val="26"/>
              </w:rPr>
            </w:pPr>
            <w:r>
              <w:rPr>
                <w:b/>
                <w:szCs w:val="26"/>
              </w:rPr>
              <w:t>Mức độ BMT:</w:t>
            </w:r>
            <w:r>
              <w:rPr>
                <w:szCs w:val="26"/>
              </w:rPr>
              <w:t xml:space="preserve"> B</w:t>
            </w:r>
          </w:p>
        </w:tc>
      </w:tr>
      <w:tr w:rsidR="00CC6EC0" w14:paraId="3A280AA3" w14:textId="77777777" w:rsidTr="00CC6C66">
        <w:tc>
          <w:tcPr>
            <w:tcW w:w="3220" w:type="pct"/>
            <w:tcBorders>
              <w:top w:val="single" w:sz="4" w:space="0" w:color="000000"/>
              <w:left w:val="single" w:sz="4" w:space="0" w:color="000000"/>
              <w:bottom w:val="single" w:sz="4" w:space="0" w:color="000000"/>
              <w:right w:val="nil"/>
            </w:tcBorders>
            <w:hideMark/>
          </w:tcPr>
          <w:p w14:paraId="2DB38A16" w14:textId="22B45188" w:rsidR="00CC6EC0" w:rsidRPr="00AF0F3A" w:rsidRDefault="00CC6EC0"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5BC54655" w14:textId="77777777" w:rsidR="00CC6EC0" w:rsidRDefault="00CC6EC0" w:rsidP="00CC6C66">
            <w:pPr>
              <w:snapToGrid w:val="0"/>
              <w:spacing w:before="60" w:line="276" w:lineRule="auto"/>
              <w:rPr>
                <w:szCs w:val="26"/>
              </w:rPr>
            </w:pPr>
            <w:r>
              <w:rPr>
                <w:b/>
                <w:szCs w:val="26"/>
              </w:rPr>
              <w:t xml:space="preserve">Tác nhân phụ: </w:t>
            </w:r>
            <w:r>
              <w:rPr>
                <w:szCs w:val="26"/>
              </w:rPr>
              <w:t>Hệ thống</w:t>
            </w:r>
          </w:p>
        </w:tc>
      </w:tr>
      <w:tr w:rsidR="00CC6EC0" w14:paraId="2FBEC6B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D2CEE4D" w14:textId="6DE0202F" w:rsidR="00CC6EC0" w:rsidRDefault="00CC6EC0" w:rsidP="00CC6EC0">
            <w:pPr>
              <w:spacing w:before="60" w:line="276" w:lineRule="auto"/>
              <w:rPr>
                <w:szCs w:val="26"/>
              </w:rPr>
            </w:pPr>
            <w:r>
              <w:rPr>
                <w:b/>
                <w:szCs w:val="26"/>
              </w:rPr>
              <w:t>Mô tả Usecase:</w:t>
            </w:r>
            <w:r w:rsidRPr="00AF0F3A">
              <w:rPr>
                <w:szCs w:val="26"/>
              </w:rPr>
              <w:t xml:space="preserve"> </w:t>
            </w:r>
            <w:r>
              <w:t>Cơ quan, tổ chức xem danh sách tài khoản của cơ quan, tổ chức</w:t>
            </w:r>
          </w:p>
        </w:tc>
      </w:tr>
      <w:tr w:rsidR="00CC6EC0" w14:paraId="5C7E18F5" w14:textId="77777777" w:rsidTr="00CC6EC0">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hideMark/>
          </w:tcPr>
          <w:p w14:paraId="7388A710" w14:textId="11D845C3" w:rsidR="00CC6EC0" w:rsidRPr="00CC6EC0" w:rsidRDefault="00CC6EC0" w:rsidP="00CC6EC0">
            <w:pPr>
              <w:snapToGrid w:val="0"/>
              <w:spacing w:before="60" w:line="276" w:lineRule="auto"/>
              <w:rPr>
                <w:szCs w:val="26"/>
              </w:rPr>
            </w:pPr>
            <w:r w:rsidRPr="00CC6EC0">
              <w:rPr>
                <w:b/>
                <w:szCs w:val="26"/>
              </w:rPr>
              <w:t xml:space="preserve">Điều kiện để bắt đầu Usecase: </w:t>
            </w:r>
            <w:r w:rsidRPr="00CC6EC0">
              <w:rPr>
                <w:szCs w:val="26"/>
              </w:rPr>
              <w:t>Cơ quan, tổ chức đăng nhập thành công vào cổng DV CTCKS</w:t>
            </w:r>
          </w:p>
        </w:tc>
      </w:tr>
      <w:tr w:rsidR="00CC6EC0" w14:paraId="7686954B"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6C904A7D" w14:textId="1DB9DDD3" w:rsidR="00CC6EC0" w:rsidRDefault="00CC6EC0" w:rsidP="00CC6C66">
            <w:pPr>
              <w:snapToGrid w:val="0"/>
              <w:spacing w:before="60" w:line="276" w:lineRule="auto"/>
              <w:rPr>
                <w:szCs w:val="26"/>
              </w:rPr>
            </w:pPr>
            <w:r>
              <w:rPr>
                <w:b/>
                <w:szCs w:val="26"/>
              </w:rPr>
              <w:t>Điều kiện để kết thúc Usecase:</w:t>
            </w:r>
            <w:r w:rsidRPr="00AF0F3A">
              <w:rPr>
                <w:szCs w:val="26"/>
              </w:rPr>
              <w:t xml:space="preserve"> </w:t>
            </w:r>
            <w:r>
              <w:rPr>
                <w:szCs w:val="26"/>
              </w:rPr>
              <w:t>Hệ thống hiển thị danh sách tài khoản cơ quan, tổ chức</w:t>
            </w:r>
          </w:p>
        </w:tc>
      </w:tr>
      <w:tr w:rsidR="00CC6EC0" w14:paraId="28441108"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241A5010" w14:textId="77777777" w:rsidR="00CC6EC0" w:rsidRDefault="00CC6EC0" w:rsidP="00CC6C66">
            <w:pPr>
              <w:snapToGrid w:val="0"/>
              <w:spacing w:before="60" w:line="276" w:lineRule="auto"/>
              <w:rPr>
                <w:szCs w:val="26"/>
              </w:rPr>
            </w:pPr>
            <w:r>
              <w:rPr>
                <w:b/>
                <w:szCs w:val="26"/>
              </w:rPr>
              <w:t>Trình tự các sự kiện trong quá trình hoạt động của Usecase:</w:t>
            </w:r>
          </w:p>
          <w:p w14:paraId="3939D21A" w14:textId="77777777" w:rsidR="00CC6EC0" w:rsidRPr="00B90FE0" w:rsidRDefault="00CC6EC0" w:rsidP="00843B83">
            <w:pPr>
              <w:pStyle w:val="ListParagraph"/>
              <w:numPr>
                <w:ilvl w:val="0"/>
                <w:numId w:val="182"/>
              </w:numPr>
              <w:spacing w:before="120" w:after="120" w:line="360" w:lineRule="auto"/>
            </w:pPr>
            <w:r>
              <w:rPr>
                <w:lang w:val="en-US"/>
              </w:rPr>
              <w:t xml:space="preserve">Cơ quan, tổ chức nhấn chọn chức năng [Danh sách </w:t>
            </w:r>
            <w:r>
              <w:t>tài khoản</w:t>
            </w:r>
            <w:r>
              <w:rPr>
                <w:lang w:val="en-US"/>
              </w:rPr>
              <w:t xml:space="preserve">] để xem các </w:t>
            </w:r>
            <w:r>
              <w:t xml:space="preserve">tài khoản </w:t>
            </w:r>
            <w:r>
              <w:rPr>
                <w:lang w:val="en-US"/>
              </w:rPr>
              <w:t>của đơn vị.</w:t>
            </w:r>
          </w:p>
          <w:p w14:paraId="7A3E1379" w14:textId="77777777" w:rsidR="00CC6EC0" w:rsidRPr="00B90FE0" w:rsidRDefault="00CC6EC0" w:rsidP="00843B83">
            <w:pPr>
              <w:pStyle w:val="ListParagraph"/>
              <w:numPr>
                <w:ilvl w:val="0"/>
                <w:numId w:val="182"/>
              </w:numPr>
              <w:spacing w:before="120" w:after="120" w:line="360" w:lineRule="auto"/>
            </w:pPr>
            <w:r>
              <w:rPr>
                <w:lang w:val="en-US"/>
              </w:rPr>
              <w:t xml:space="preserve">Hệ thống hiển thị bảng danh sách </w:t>
            </w:r>
            <w:r>
              <w:t>tài khoản</w:t>
            </w:r>
            <w:r>
              <w:rPr>
                <w:lang w:val="en-US"/>
              </w:rPr>
              <w:t>, gồm: Họ tên, Chức vụ, Email, Cơ quan công tác, Trạng thái CTS cá nhân và Thao tác thực hiện.</w:t>
            </w:r>
          </w:p>
          <w:p w14:paraId="0ADFD781" w14:textId="77777777" w:rsidR="00CC6EC0" w:rsidRPr="00CC6EC0" w:rsidRDefault="00CC6EC0" w:rsidP="00843B83">
            <w:pPr>
              <w:pStyle w:val="ListParagraph"/>
              <w:numPr>
                <w:ilvl w:val="0"/>
                <w:numId w:val="182"/>
              </w:numPr>
            </w:pPr>
            <w:r>
              <w:rPr>
                <w:lang w:val="en-US"/>
              </w:rPr>
              <w:t>Cơ quan tổ chức xem thông tin tài khoản và thực hiện các thao tác đối với từng tài khoản.</w:t>
            </w:r>
          </w:p>
          <w:p w14:paraId="207E4C5B" w14:textId="69D25003" w:rsidR="00CC6EC0" w:rsidRDefault="00CC6EC0" w:rsidP="00843B83">
            <w:pPr>
              <w:pStyle w:val="ListParagraph"/>
              <w:numPr>
                <w:ilvl w:val="0"/>
                <w:numId w:val="182"/>
              </w:numPr>
            </w:pPr>
            <w:r>
              <w:rPr>
                <w:lang w:val="en-US"/>
              </w:rPr>
              <w:t>Cơ quan, tổ chức nhấn vào nút [Xem chi tiết] để xem các thông tin chi tiết của tài khoản và danh sách các chứng thư số của tài khoản quản lý.</w:t>
            </w:r>
          </w:p>
        </w:tc>
      </w:tr>
      <w:tr w:rsidR="00CC6EC0" w14:paraId="106678F2"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564E2ECE" w14:textId="445470C9" w:rsidR="00CC6EC0" w:rsidRDefault="00CC6EC0" w:rsidP="00CC6C66">
            <w:pPr>
              <w:snapToGrid w:val="0"/>
              <w:spacing w:before="60" w:line="276" w:lineRule="auto"/>
              <w:rPr>
                <w:szCs w:val="26"/>
              </w:rPr>
            </w:pPr>
            <w:r>
              <w:rPr>
                <w:b/>
                <w:szCs w:val="26"/>
              </w:rPr>
              <w:t>Hoàn cảnh sử dụng thành công cơ bản:</w:t>
            </w:r>
            <w:r w:rsidRPr="00AF0F3A">
              <w:rPr>
                <w:szCs w:val="26"/>
              </w:rPr>
              <w:t xml:space="preserve"> </w:t>
            </w:r>
            <w:r>
              <w:rPr>
                <w:szCs w:val="26"/>
              </w:rPr>
              <w:t>Hệ thống hiển thị thông tin chi tiết của tài khoản và danh sách các CTS của tài khoản quản lý.</w:t>
            </w:r>
          </w:p>
        </w:tc>
      </w:tr>
      <w:tr w:rsidR="00CC6EC0" w14:paraId="4DB8D6BA"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BDC9F88" w14:textId="79E0DB53" w:rsidR="00CC6EC0" w:rsidRDefault="00CC6EC0" w:rsidP="00CC6EC0">
            <w:pPr>
              <w:snapToGrid w:val="0"/>
              <w:spacing w:before="60" w:line="276" w:lineRule="auto"/>
              <w:rPr>
                <w:b/>
                <w:szCs w:val="26"/>
              </w:rPr>
            </w:pPr>
            <w:r>
              <w:rPr>
                <w:b/>
                <w:szCs w:val="26"/>
              </w:rPr>
              <w:t>Hoàn cảnh sử dụng phụ (thay thế) trong trường hợp không thành công:</w:t>
            </w:r>
          </w:p>
          <w:p w14:paraId="463A82CD" w14:textId="7F366C57" w:rsidR="00CC6EC0" w:rsidRPr="00CC6EC0" w:rsidRDefault="00CC6EC0" w:rsidP="00CC6EC0">
            <w:pPr>
              <w:snapToGrid w:val="0"/>
              <w:spacing w:before="60" w:line="276" w:lineRule="auto"/>
              <w:rPr>
                <w:szCs w:val="26"/>
              </w:rPr>
            </w:pPr>
            <w:r>
              <w:rPr>
                <w:szCs w:val="26"/>
              </w:rPr>
              <w:t>Nếu cơ quan, tổ chức không có danh sách CTS thì hệ thống hiển thị [Không có dữ liệu].</w:t>
            </w:r>
          </w:p>
        </w:tc>
      </w:tr>
      <w:tr w:rsidR="00CC6EC0" w14:paraId="2AAF867D"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71278C2" w14:textId="7677A5DC" w:rsidR="00CC6EC0" w:rsidRDefault="00CC6EC0" w:rsidP="00CC6C66">
            <w:pPr>
              <w:snapToGrid w:val="0"/>
              <w:spacing w:before="60" w:line="276" w:lineRule="auto"/>
              <w:rPr>
                <w:szCs w:val="26"/>
              </w:rPr>
            </w:pPr>
            <w:r>
              <w:rPr>
                <w:b/>
                <w:szCs w:val="26"/>
              </w:rPr>
              <w:t>Hành động liên quan sẽ xảy ra khi Usecase kết thúc:</w:t>
            </w:r>
            <w:r w:rsidRPr="00AF0F3A">
              <w:rPr>
                <w:szCs w:val="26"/>
              </w:rPr>
              <w:t xml:space="preserve"> </w:t>
            </w:r>
            <w:r>
              <w:rPr>
                <w:szCs w:val="26"/>
              </w:rPr>
              <w:t>Không có.</w:t>
            </w:r>
          </w:p>
        </w:tc>
      </w:tr>
      <w:tr w:rsidR="00CC6EC0" w14:paraId="39BC3C4D"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AC74559" w14:textId="77777777" w:rsidR="00CC6EC0" w:rsidRDefault="00CC6EC0" w:rsidP="00CC6C66">
            <w:pPr>
              <w:snapToGrid w:val="0"/>
              <w:spacing w:before="60" w:line="276" w:lineRule="auto"/>
              <w:rPr>
                <w:szCs w:val="26"/>
              </w:rPr>
            </w:pPr>
            <w:r>
              <w:rPr>
                <w:b/>
                <w:szCs w:val="26"/>
              </w:rPr>
              <w:t>Các yêu cầu phi chức năng:</w:t>
            </w:r>
            <w:r>
              <w:rPr>
                <w:szCs w:val="26"/>
              </w:rPr>
              <w:t xml:space="preserve"> Không có</w:t>
            </w:r>
          </w:p>
        </w:tc>
      </w:tr>
    </w:tbl>
    <w:p w14:paraId="3501429D" w14:textId="77777777" w:rsidR="00CC6EC0" w:rsidRDefault="00CC6EC0" w:rsidP="00247A14"/>
    <w:p w14:paraId="2E8A61E3" w14:textId="77777777" w:rsidR="00247A14" w:rsidRDefault="00247A14" w:rsidP="00941B88">
      <w:pPr>
        <w:pStyle w:val="UCName"/>
      </w:pPr>
      <w:bookmarkStart w:id="111" w:name="_Ref21901051"/>
      <w:bookmarkStart w:id="112" w:name="_Ref21901055"/>
      <w:bookmarkStart w:id="113" w:name="_Toc22744096"/>
      <w:r>
        <w:t>Tìm kiếm tài khoản của cơ quan, tổ chức</w:t>
      </w:r>
      <w:bookmarkEnd w:id="111"/>
      <w:bookmarkEnd w:id="112"/>
      <w:bookmarkEnd w:id="113"/>
    </w:p>
    <w:tbl>
      <w:tblPr>
        <w:tblW w:w="5000" w:type="pct"/>
        <w:tblLook w:val="04A0" w:firstRow="1" w:lastRow="0" w:firstColumn="1" w:lastColumn="0" w:noHBand="0" w:noVBand="1"/>
      </w:tblPr>
      <w:tblGrid>
        <w:gridCol w:w="5807"/>
        <w:gridCol w:w="3210"/>
      </w:tblGrid>
      <w:tr w:rsidR="00CC6EC0" w14:paraId="2606CCA6" w14:textId="77777777" w:rsidTr="00CC6C66">
        <w:tc>
          <w:tcPr>
            <w:tcW w:w="3220" w:type="pct"/>
            <w:tcBorders>
              <w:top w:val="single" w:sz="4" w:space="0" w:color="000000"/>
              <w:left w:val="single" w:sz="4" w:space="0" w:color="000000"/>
              <w:bottom w:val="single" w:sz="4" w:space="0" w:color="000000"/>
              <w:right w:val="nil"/>
            </w:tcBorders>
            <w:hideMark/>
          </w:tcPr>
          <w:p w14:paraId="55FBD44C" w14:textId="64D57AD6" w:rsidR="00CC6EC0" w:rsidRDefault="00CC6EC0" w:rsidP="00CC6C66">
            <w:pPr>
              <w:spacing w:before="60" w:line="276" w:lineRule="auto"/>
              <w:rPr>
                <w:rFonts w:eastAsiaTheme="minorHAnsi"/>
                <w:sz w:val="28"/>
                <w:szCs w:val="26"/>
              </w:rPr>
            </w:pPr>
            <w:r>
              <w:rPr>
                <w:b/>
                <w:szCs w:val="26"/>
              </w:rPr>
              <w:t>Tên Usecase:</w:t>
            </w:r>
            <w:r>
              <w:rPr>
                <w:szCs w:val="26"/>
              </w:rPr>
              <w:t xml:space="preserve"> </w:t>
            </w:r>
            <w:r>
              <w:t>Tìm kiếm tài khoản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90C402D" w14:textId="77777777" w:rsidR="00CC6EC0" w:rsidRDefault="00CC6EC0" w:rsidP="00CC6C66">
            <w:pPr>
              <w:snapToGrid w:val="0"/>
              <w:spacing w:before="60" w:line="276" w:lineRule="auto"/>
              <w:rPr>
                <w:szCs w:val="26"/>
              </w:rPr>
            </w:pPr>
            <w:r>
              <w:rPr>
                <w:b/>
                <w:szCs w:val="26"/>
              </w:rPr>
              <w:t>Mức độ BMT:</w:t>
            </w:r>
            <w:r>
              <w:rPr>
                <w:szCs w:val="26"/>
              </w:rPr>
              <w:t xml:space="preserve"> B</w:t>
            </w:r>
          </w:p>
        </w:tc>
      </w:tr>
      <w:tr w:rsidR="00CC6EC0" w14:paraId="60DCB563" w14:textId="77777777" w:rsidTr="00CC6C66">
        <w:tc>
          <w:tcPr>
            <w:tcW w:w="3220" w:type="pct"/>
            <w:tcBorders>
              <w:top w:val="single" w:sz="4" w:space="0" w:color="000000"/>
              <w:left w:val="single" w:sz="4" w:space="0" w:color="000000"/>
              <w:bottom w:val="single" w:sz="4" w:space="0" w:color="000000"/>
              <w:right w:val="nil"/>
            </w:tcBorders>
            <w:hideMark/>
          </w:tcPr>
          <w:p w14:paraId="6DE5CF06" w14:textId="2606583F" w:rsidR="00CC6EC0" w:rsidRPr="00AF0F3A" w:rsidRDefault="00CC6EC0"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4440767" w14:textId="77777777" w:rsidR="00CC6EC0" w:rsidRDefault="00CC6EC0" w:rsidP="00CC6C66">
            <w:pPr>
              <w:snapToGrid w:val="0"/>
              <w:spacing w:before="60" w:line="276" w:lineRule="auto"/>
              <w:rPr>
                <w:szCs w:val="26"/>
              </w:rPr>
            </w:pPr>
            <w:r>
              <w:rPr>
                <w:b/>
                <w:szCs w:val="26"/>
              </w:rPr>
              <w:t xml:space="preserve">Tác nhân phụ: </w:t>
            </w:r>
            <w:r>
              <w:rPr>
                <w:szCs w:val="26"/>
              </w:rPr>
              <w:t>Hệ thống</w:t>
            </w:r>
          </w:p>
        </w:tc>
      </w:tr>
      <w:tr w:rsidR="00CC6EC0" w14:paraId="19D783BE"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0E276EEF" w14:textId="2BA7CF96" w:rsidR="00CC6EC0" w:rsidRDefault="00CC6EC0" w:rsidP="00CC6EC0">
            <w:pPr>
              <w:spacing w:before="60" w:line="276" w:lineRule="auto"/>
              <w:rPr>
                <w:szCs w:val="26"/>
              </w:rPr>
            </w:pPr>
            <w:r>
              <w:rPr>
                <w:b/>
                <w:szCs w:val="26"/>
              </w:rPr>
              <w:t>Mô tả Usecase:</w:t>
            </w:r>
            <w:r w:rsidRPr="00AF0F3A">
              <w:rPr>
                <w:szCs w:val="26"/>
              </w:rPr>
              <w:t xml:space="preserve"> </w:t>
            </w:r>
            <w:r>
              <w:t>Cơ quan, tổ chức tìm kiếm tài khoản của cơ quan, tổ chức</w:t>
            </w:r>
          </w:p>
        </w:tc>
      </w:tr>
      <w:tr w:rsidR="00CC6EC0" w14:paraId="37F540BA"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C698A8E" w14:textId="0A5A2708" w:rsidR="00CC6EC0" w:rsidRPr="00CC6EC0" w:rsidRDefault="00CC6EC0" w:rsidP="00CC6EC0">
            <w:pPr>
              <w:snapToGrid w:val="0"/>
              <w:spacing w:before="60" w:line="276" w:lineRule="auto"/>
              <w:rPr>
                <w:szCs w:val="26"/>
              </w:rPr>
            </w:pPr>
            <w:r w:rsidRPr="00CC6EC0">
              <w:rPr>
                <w:b/>
                <w:szCs w:val="26"/>
              </w:rPr>
              <w:t xml:space="preserve">Điều kiện để bắt đầu Usecase: </w:t>
            </w:r>
            <w:r w:rsidRPr="00CC6EC0">
              <w:rPr>
                <w:szCs w:val="26"/>
              </w:rPr>
              <w:t>Cơ quan, tổ chức đăng nhập thành công vào cổng DV CTCKS</w:t>
            </w:r>
          </w:p>
        </w:tc>
      </w:tr>
      <w:tr w:rsidR="00CC6EC0" w14:paraId="459A1264"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56C102ED" w14:textId="6CC44954" w:rsidR="00CC6EC0" w:rsidRDefault="00CC6EC0" w:rsidP="00CC6EC0">
            <w:pPr>
              <w:snapToGrid w:val="0"/>
              <w:spacing w:before="60" w:line="276" w:lineRule="auto"/>
              <w:rPr>
                <w:szCs w:val="26"/>
              </w:rPr>
            </w:pPr>
            <w:r>
              <w:rPr>
                <w:b/>
                <w:szCs w:val="26"/>
              </w:rPr>
              <w:t>Điều kiện để kết thúc Usecase:</w:t>
            </w:r>
            <w:r w:rsidRPr="00AF0F3A">
              <w:rPr>
                <w:szCs w:val="26"/>
              </w:rPr>
              <w:t xml:space="preserve"> </w:t>
            </w:r>
            <w:r>
              <w:rPr>
                <w:szCs w:val="26"/>
              </w:rPr>
              <w:t>Hệ thống hiển thị danh sách tài khoản cơ quan, tổ chức phù hợp với các điều kiện tìm kiếm</w:t>
            </w:r>
          </w:p>
        </w:tc>
      </w:tr>
      <w:tr w:rsidR="00CC6EC0" w14:paraId="1BA40449"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42C06D6E" w14:textId="76FFA56E" w:rsidR="00CC6EC0" w:rsidRDefault="00CC6EC0" w:rsidP="00CC6C66">
            <w:pPr>
              <w:snapToGrid w:val="0"/>
              <w:spacing w:before="60" w:line="276" w:lineRule="auto"/>
              <w:rPr>
                <w:szCs w:val="26"/>
              </w:rPr>
            </w:pPr>
            <w:r>
              <w:rPr>
                <w:b/>
                <w:szCs w:val="26"/>
              </w:rPr>
              <w:t>Trình tự các sự kiện trong quá trình hoạt động của Usecase:</w:t>
            </w:r>
          </w:p>
          <w:p w14:paraId="2E6E0E4C" w14:textId="77777777" w:rsidR="00CC6EC0" w:rsidRPr="00B90FE0" w:rsidRDefault="00CC6EC0" w:rsidP="00843B83">
            <w:pPr>
              <w:pStyle w:val="ListParagraph"/>
              <w:numPr>
                <w:ilvl w:val="0"/>
                <w:numId w:val="183"/>
              </w:numPr>
              <w:spacing w:before="120" w:after="120" w:line="360" w:lineRule="auto"/>
            </w:pPr>
            <w:r>
              <w:rPr>
                <w:lang w:val="en-US"/>
              </w:rPr>
              <w:lastRenderedPageBreak/>
              <w:t>Cơ quan, tổ chức nhấn chọn chức năng [Danh sách tài khoản] để xem các tài khoản của đơn vị.</w:t>
            </w:r>
          </w:p>
          <w:p w14:paraId="4F2744E9" w14:textId="77777777" w:rsidR="00CC6EC0" w:rsidRPr="00B90FE0" w:rsidRDefault="00CC6EC0" w:rsidP="00843B83">
            <w:pPr>
              <w:pStyle w:val="ListParagraph"/>
              <w:numPr>
                <w:ilvl w:val="0"/>
                <w:numId w:val="183"/>
              </w:numPr>
              <w:spacing w:before="120" w:after="120" w:line="360" w:lineRule="auto"/>
            </w:pPr>
            <w:r>
              <w:rPr>
                <w:lang w:val="en-US"/>
              </w:rPr>
              <w:t>Hệ thống hiển thị khung tìm kiếm cơ bản cơ bản. Nếu cơ quan, tổ chức chọn [Tìm kiếm nâng cao], hệ thống sẽ hiển thị khung tìm kiếm nâng cao.</w:t>
            </w:r>
          </w:p>
          <w:p w14:paraId="3C8FE2E1" w14:textId="77777777" w:rsidR="007B46A7" w:rsidRPr="007B46A7" w:rsidRDefault="00CC6EC0" w:rsidP="00843B83">
            <w:pPr>
              <w:pStyle w:val="ListParagraph"/>
              <w:numPr>
                <w:ilvl w:val="0"/>
                <w:numId w:val="183"/>
              </w:numPr>
            </w:pPr>
            <w:r>
              <w:rPr>
                <w:lang w:val="en-US"/>
              </w:rPr>
              <w:t>Cơ quan tổ chức nhập hoặc chọn các tiêu chí để tìm kiếm và nhấn nút [Tìm kiếm]. Hệ thống sẽ tìm kiếm theo các tiêu chí đã nhập</w:t>
            </w:r>
            <w:r w:rsidR="007B46A7">
              <w:rPr>
                <w:lang w:val="en-US"/>
              </w:rPr>
              <w:t>.</w:t>
            </w:r>
          </w:p>
          <w:p w14:paraId="6B32EC66" w14:textId="1F91553B" w:rsidR="00CC6EC0" w:rsidRDefault="007B46A7" w:rsidP="00843B83">
            <w:pPr>
              <w:pStyle w:val="ListParagraph"/>
              <w:numPr>
                <w:ilvl w:val="0"/>
                <w:numId w:val="183"/>
              </w:numPr>
            </w:pPr>
            <w:r>
              <w:rPr>
                <w:lang w:val="en-US"/>
              </w:rPr>
              <w:t xml:space="preserve">Hệ thống </w:t>
            </w:r>
            <w:r w:rsidR="00CC6EC0">
              <w:rPr>
                <w:lang w:val="en-US"/>
              </w:rPr>
              <w:t>hiển thị</w:t>
            </w:r>
            <w:r w:rsidR="00700B52">
              <w:rPr>
                <w:lang w:val="en-US"/>
              </w:rPr>
              <w:t xml:space="preserve"> </w:t>
            </w:r>
            <w:r w:rsidR="00CC6EC0">
              <w:rPr>
                <w:lang w:val="en-US"/>
              </w:rPr>
              <w:t>danh sách kết quả</w:t>
            </w:r>
            <w:r w:rsidR="00700B52">
              <w:rPr>
                <w:lang w:val="en-US"/>
              </w:rPr>
              <w:t xml:space="preserve"> phù hợp với điều kiện tìm kiếm.</w:t>
            </w:r>
          </w:p>
        </w:tc>
      </w:tr>
      <w:tr w:rsidR="007B46A7" w14:paraId="3E2EC6DB"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7E45287A" w14:textId="7DC46ACA" w:rsidR="007B46A7" w:rsidRDefault="007B46A7" w:rsidP="007B46A7">
            <w:pPr>
              <w:snapToGrid w:val="0"/>
              <w:spacing w:before="60" w:line="276" w:lineRule="auto"/>
              <w:rPr>
                <w:szCs w:val="26"/>
              </w:rPr>
            </w:pPr>
            <w:r>
              <w:rPr>
                <w:b/>
                <w:szCs w:val="26"/>
              </w:rPr>
              <w:t>Hoàn cảnh sử dụng thành công cơ bản:</w:t>
            </w:r>
            <w:r w:rsidRPr="00AF0F3A">
              <w:rPr>
                <w:szCs w:val="26"/>
              </w:rPr>
              <w:t xml:space="preserve"> </w:t>
            </w:r>
            <w:r>
              <w:rPr>
                <w:szCs w:val="26"/>
              </w:rPr>
              <w:t>Hệ thống hiển thị danh sách các tài khoản phù hợp với điều kiện tìm kiếm.</w:t>
            </w:r>
          </w:p>
        </w:tc>
      </w:tr>
      <w:tr w:rsidR="007B46A7" w14:paraId="590D97EE"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930AE8B" w14:textId="77777777" w:rsidR="007B46A7" w:rsidRDefault="007B46A7" w:rsidP="007B46A7">
            <w:pPr>
              <w:snapToGrid w:val="0"/>
              <w:spacing w:before="60" w:line="276" w:lineRule="auto"/>
              <w:rPr>
                <w:b/>
                <w:szCs w:val="26"/>
              </w:rPr>
            </w:pPr>
            <w:r>
              <w:rPr>
                <w:b/>
                <w:szCs w:val="26"/>
              </w:rPr>
              <w:t>Hoàn cảnh sử dụng phụ (thay thế) trong trường hợp không thành công:</w:t>
            </w:r>
          </w:p>
          <w:p w14:paraId="238FA730" w14:textId="7341C0D7" w:rsidR="007B46A7" w:rsidRPr="00F94C34" w:rsidRDefault="007B46A7" w:rsidP="007B46A7">
            <w:pPr>
              <w:snapToGrid w:val="0"/>
              <w:spacing w:before="60" w:line="276" w:lineRule="auto"/>
              <w:rPr>
                <w:szCs w:val="26"/>
              </w:rPr>
            </w:pPr>
            <w:r>
              <w:rPr>
                <w:szCs w:val="26"/>
              </w:rPr>
              <w:t>Nếu không tìm kiếm thấy tài khoản phù hợp với điều kiện tìm kiếm hoặc cơ quan, tổ chức không có danh sách CTS thì hệ thống hiển thị [Không có dữ liệu].</w:t>
            </w:r>
          </w:p>
        </w:tc>
      </w:tr>
      <w:tr w:rsidR="007B46A7" w14:paraId="4DBE8FE7"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798A67D7" w14:textId="40324210" w:rsidR="007B46A7" w:rsidRDefault="007B46A7" w:rsidP="007B46A7">
            <w:pPr>
              <w:snapToGrid w:val="0"/>
              <w:spacing w:before="60" w:line="276" w:lineRule="auto"/>
              <w:rPr>
                <w:szCs w:val="26"/>
              </w:rPr>
            </w:pPr>
            <w:r>
              <w:rPr>
                <w:b/>
                <w:szCs w:val="26"/>
              </w:rPr>
              <w:t>Hành động liên quan sẽ xảy ra khi Usecase kết thúc:</w:t>
            </w:r>
            <w:r w:rsidRPr="00AF0F3A">
              <w:rPr>
                <w:szCs w:val="26"/>
              </w:rPr>
              <w:t xml:space="preserve"> </w:t>
            </w:r>
            <w:r>
              <w:rPr>
                <w:szCs w:val="26"/>
              </w:rPr>
              <w:t>Không có.</w:t>
            </w:r>
          </w:p>
        </w:tc>
      </w:tr>
      <w:tr w:rsidR="007B46A7" w14:paraId="70C7F737"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2A360DE" w14:textId="706DCD8A" w:rsidR="007B46A7" w:rsidRDefault="007B46A7" w:rsidP="007B46A7">
            <w:pPr>
              <w:snapToGrid w:val="0"/>
              <w:spacing w:before="60" w:line="276" w:lineRule="auto"/>
              <w:rPr>
                <w:szCs w:val="26"/>
              </w:rPr>
            </w:pPr>
            <w:r>
              <w:rPr>
                <w:b/>
                <w:szCs w:val="26"/>
              </w:rPr>
              <w:t>Các yêu cầu phi chức năng:</w:t>
            </w:r>
            <w:r>
              <w:rPr>
                <w:szCs w:val="26"/>
              </w:rPr>
              <w:t xml:space="preserve"> Không có</w:t>
            </w:r>
          </w:p>
        </w:tc>
      </w:tr>
    </w:tbl>
    <w:p w14:paraId="4FB71860" w14:textId="77777777" w:rsidR="00247A14" w:rsidRDefault="00247A14" w:rsidP="00247A14"/>
    <w:p w14:paraId="3E2EF610" w14:textId="77777777" w:rsidR="00247A14" w:rsidRDefault="00247A14" w:rsidP="00941B88">
      <w:pPr>
        <w:pStyle w:val="UCName"/>
      </w:pPr>
      <w:bookmarkStart w:id="114" w:name="_Ref21901062"/>
      <w:bookmarkStart w:id="115" w:name="_Ref21901065"/>
      <w:bookmarkStart w:id="116" w:name="_Toc22744097"/>
      <w:r>
        <w:t>Khóa tài khoản</w:t>
      </w:r>
      <w:bookmarkEnd w:id="114"/>
      <w:bookmarkEnd w:id="115"/>
      <w:bookmarkEnd w:id="116"/>
    </w:p>
    <w:tbl>
      <w:tblPr>
        <w:tblW w:w="5000" w:type="pct"/>
        <w:tblLook w:val="04A0" w:firstRow="1" w:lastRow="0" w:firstColumn="1" w:lastColumn="0" w:noHBand="0" w:noVBand="1"/>
      </w:tblPr>
      <w:tblGrid>
        <w:gridCol w:w="5807"/>
        <w:gridCol w:w="3210"/>
      </w:tblGrid>
      <w:tr w:rsidR="00D52E33" w14:paraId="71B626A4" w14:textId="77777777" w:rsidTr="00CC6C66">
        <w:tc>
          <w:tcPr>
            <w:tcW w:w="3220" w:type="pct"/>
            <w:tcBorders>
              <w:top w:val="single" w:sz="4" w:space="0" w:color="000000"/>
              <w:left w:val="single" w:sz="4" w:space="0" w:color="000000"/>
              <w:bottom w:val="single" w:sz="4" w:space="0" w:color="000000"/>
              <w:right w:val="nil"/>
            </w:tcBorders>
            <w:hideMark/>
          </w:tcPr>
          <w:p w14:paraId="082BE9DD" w14:textId="711FCD4D" w:rsidR="00D52E33" w:rsidRDefault="00D52E33" w:rsidP="00CC6C66">
            <w:pPr>
              <w:spacing w:before="60" w:line="276" w:lineRule="auto"/>
              <w:rPr>
                <w:rFonts w:eastAsiaTheme="minorHAnsi"/>
                <w:sz w:val="28"/>
                <w:szCs w:val="26"/>
              </w:rPr>
            </w:pPr>
            <w:r>
              <w:rPr>
                <w:b/>
                <w:szCs w:val="26"/>
              </w:rPr>
              <w:t>Tên Usecase:</w:t>
            </w:r>
            <w:r>
              <w:rPr>
                <w:szCs w:val="26"/>
              </w:rPr>
              <w:t xml:space="preserve"> </w:t>
            </w:r>
            <w:r>
              <w:t>Khóa tài khoản</w:t>
            </w:r>
          </w:p>
        </w:tc>
        <w:tc>
          <w:tcPr>
            <w:tcW w:w="1780" w:type="pct"/>
            <w:tcBorders>
              <w:top w:val="single" w:sz="4" w:space="0" w:color="000000"/>
              <w:left w:val="single" w:sz="4" w:space="0" w:color="000000"/>
              <w:bottom w:val="single" w:sz="4" w:space="0" w:color="000000"/>
              <w:right w:val="single" w:sz="4" w:space="0" w:color="000000"/>
            </w:tcBorders>
            <w:hideMark/>
          </w:tcPr>
          <w:p w14:paraId="17B7654E" w14:textId="77777777" w:rsidR="00D52E33" w:rsidRDefault="00D52E33" w:rsidP="00CC6C66">
            <w:pPr>
              <w:snapToGrid w:val="0"/>
              <w:spacing w:before="60" w:line="276" w:lineRule="auto"/>
              <w:rPr>
                <w:szCs w:val="26"/>
              </w:rPr>
            </w:pPr>
            <w:r>
              <w:rPr>
                <w:b/>
                <w:szCs w:val="26"/>
              </w:rPr>
              <w:t>Mức độ BMT:</w:t>
            </w:r>
            <w:r>
              <w:rPr>
                <w:szCs w:val="26"/>
              </w:rPr>
              <w:t xml:space="preserve"> B</w:t>
            </w:r>
          </w:p>
        </w:tc>
      </w:tr>
      <w:tr w:rsidR="00D52E33" w14:paraId="4760B3FF" w14:textId="77777777" w:rsidTr="00CC6C66">
        <w:tc>
          <w:tcPr>
            <w:tcW w:w="3220" w:type="pct"/>
            <w:tcBorders>
              <w:top w:val="single" w:sz="4" w:space="0" w:color="000000"/>
              <w:left w:val="single" w:sz="4" w:space="0" w:color="000000"/>
              <w:bottom w:val="single" w:sz="4" w:space="0" w:color="000000"/>
              <w:right w:val="nil"/>
            </w:tcBorders>
            <w:hideMark/>
          </w:tcPr>
          <w:p w14:paraId="73F56274" w14:textId="39AB6DCB" w:rsidR="00D52E33" w:rsidRPr="00AF0F3A" w:rsidRDefault="00D52E33"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7CEE62A" w14:textId="77777777" w:rsidR="00D52E33" w:rsidRDefault="00D52E33" w:rsidP="00CC6C66">
            <w:pPr>
              <w:snapToGrid w:val="0"/>
              <w:spacing w:before="60" w:line="276" w:lineRule="auto"/>
              <w:rPr>
                <w:szCs w:val="26"/>
              </w:rPr>
            </w:pPr>
            <w:r>
              <w:rPr>
                <w:b/>
                <w:szCs w:val="26"/>
              </w:rPr>
              <w:t xml:space="preserve">Tác nhân phụ: </w:t>
            </w:r>
            <w:r>
              <w:rPr>
                <w:szCs w:val="26"/>
              </w:rPr>
              <w:t>Hệ thống</w:t>
            </w:r>
          </w:p>
        </w:tc>
      </w:tr>
      <w:tr w:rsidR="00D52E33" w14:paraId="0CEE9732"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3E61633" w14:textId="573651A7" w:rsidR="00D52E33" w:rsidRDefault="00D52E33" w:rsidP="00D52E33">
            <w:pPr>
              <w:spacing w:before="60" w:line="276" w:lineRule="auto"/>
              <w:rPr>
                <w:szCs w:val="26"/>
              </w:rPr>
            </w:pPr>
            <w:r>
              <w:rPr>
                <w:b/>
                <w:szCs w:val="26"/>
              </w:rPr>
              <w:t>Mô tả Usecase:</w:t>
            </w:r>
            <w:r w:rsidRPr="00AF0F3A">
              <w:rPr>
                <w:szCs w:val="26"/>
              </w:rPr>
              <w:t xml:space="preserve"> </w:t>
            </w:r>
            <w:r>
              <w:t>Cơ quan, tổ chức khóa tài khoản</w:t>
            </w:r>
          </w:p>
        </w:tc>
      </w:tr>
      <w:tr w:rsidR="00D52E33" w14:paraId="6E31420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82B0586" w14:textId="77777777" w:rsidR="00D52E33" w:rsidRDefault="00D52E33" w:rsidP="00CC6C66">
            <w:pPr>
              <w:snapToGrid w:val="0"/>
              <w:spacing w:before="60" w:line="276" w:lineRule="auto"/>
              <w:rPr>
                <w:b/>
                <w:szCs w:val="26"/>
              </w:rPr>
            </w:pPr>
            <w:r>
              <w:rPr>
                <w:b/>
                <w:szCs w:val="26"/>
              </w:rPr>
              <w:t xml:space="preserve">Điều kiện để bắt đầu Usecase: </w:t>
            </w:r>
          </w:p>
          <w:p w14:paraId="5D3DE556" w14:textId="77777777" w:rsidR="00D52E33" w:rsidRDefault="00D52E33" w:rsidP="00D52E33">
            <w:pPr>
              <w:pStyle w:val="ListParagraph"/>
              <w:numPr>
                <w:ilvl w:val="0"/>
                <w:numId w:val="9"/>
              </w:numPr>
              <w:snapToGrid w:val="0"/>
              <w:spacing w:before="60"/>
              <w:rPr>
                <w:szCs w:val="26"/>
              </w:rPr>
            </w:pPr>
            <w:r w:rsidRPr="00CC6EC0">
              <w:rPr>
                <w:szCs w:val="26"/>
              </w:rPr>
              <w:t>Cơ quan, tổ chức đăng nhập thành công vào cổng DV CTCKS</w:t>
            </w:r>
          </w:p>
          <w:p w14:paraId="657FAD89" w14:textId="2396DA74" w:rsidR="00D52E33" w:rsidRPr="00F63C9F" w:rsidRDefault="00D52E33" w:rsidP="00D52E33">
            <w:pPr>
              <w:pStyle w:val="ListParagraph"/>
              <w:numPr>
                <w:ilvl w:val="0"/>
                <w:numId w:val="9"/>
              </w:numPr>
              <w:snapToGrid w:val="0"/>
              <w:spacing w:before="60"/>
              <w:rPr>
                <w:szCs w:val="26"/>
              </w:rPr>
            </w:pPr>
            <w:r>
              <w:rPr>
                <w:szCs w:val="26"/>
                <w:lang w:val="en-US"/>
              </w:rPr>
              <w:t>Cơ quan, tổ chức có tài khoản đang hoạt động</w:t>
            </w:r>
          </w:p>
        </w:tc>
      </w:tr>
      <w:tr w:rsidR="00D52E33" w14:paraId="1E5FB09C"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72BED78A" w14:textId="67A49173" w:rsidR="00D52E33" w:rsidRDefault="00D52E33" w:rsidP="00CC6C66">
            <w:pPr>
              <w:snapToGrid w:val="0"/>
              <w:spacing w:before="60" w:line="276" w:lineRule="auto"/>
              <w:rPr>
                <w:szCs w:val="26"/>
              </w:rPr>
            </w:pPr>
            <w:r>
              <w:rPr>
                <w:b/>
                <w:szCs w:val="26"/>
              </w:rPr>
              <w:t>Điều kiện để kết thúc Usecase:</w:t>
            </w:r>
            <w:r w:rsidRPr="00AF0F3A">
              <w:rPr>
                <w:szCs w:val="26"/>
              </w:rPr>
              <w:t xml:space="preserve"> </w:t>
            </w:r>
            <w:r w:rsidR="00EF2932">
              <w:rPr>
                <w:szCs w:val="26"/>
              </w:rPr>
              <w:t>Tài khoản bị khóa.</w:t>
            </w:r>
          </w:p>
        </w:tc>
      </w:tr>
      <w:tr w:rsidR="00D52E33" w14:paraId="6B206141"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580724AA" w14:textId="77777777" w:rsidR="00D52E33" w:rsidRDefault="00D52E33" w:rsidP="00CC6C66">
            <w:pPr>
              <w:snapToGrid w:val="0"/>
              <w:spacing w:before="60" w:line="276" w:lineRule="auto"/>
              <w:rPr>
                <w:szCs w:val="26"/>
              </w:rPr>
            </w:pPr>
            <w:r>
              <w:rPr>
                <w:b/>
                <w:szCs w:val="26"/>
              </w:rPr>
              <w:t>Trình tự các sự kiện trong quá trình hoạt động của Usecase:</w:t>
            </w:r>
          </w:p>
          <w:p w14:paraId="136DC3EB" w14:textId="7501D5DA" w:rsidR="00D52E33" w:rsidRPr="00D52E33" w:rsidRDefault="00D52E33" w:rsidP="00843B83">
            <w:pPr>
              <w:pStyle w:val="ListParagraph"/>
              <w:numPr>
                <w:ilvl w:val="0"/>
                <w:numId w:val="184"/>
              </w:numPr>
              <w:spacing w:before="120" w:after="120" w:line="360" w:lineRule="auto"/>
            </w:pPr>
            <w:r>
              <w:rPr>
                <w:lang w:val="en-US"/>
              </w:rPr>
              <w:t>Cơ quan, tổ chức truy cập chức năng [Danh sách tài khoản]. Hệ thống hiển thị danh sách tài khoản của cơ quan, tổ chức.</w:t>
            </w:r>
          </w:p>
          <w:p w14:paraId="6B723198" w14:textId="6275F0F9" w:rsidR="00D52E33" w:rsidRPr="00B90FE0" w:rsidRDefault="00D52E33" w:rsidP="00843B83">
            <w:pPr>
              <w:pStyle w:val="ListParagraph"/>
              <w:numPr>
                <w:ilvl w:val="0"/>
                <w:numId w:val="184"/>
              </w:numPr>
              <w:spacing w:before="120" w:after="120" w:line="360" w:lineRule="auto"/>
            </w:pPr>
            <w:r>
              <w:rPr>
                <w:lang w:val="en-US"/>
              </w:rPr>
              <w:t xml:space="preserve">Cơ quan, tổ chức nhấn chọn [Khóa tài khoản] tại một </w:t>
            </w:r>
            <w:r>
              <w:t>tài khoản</w:t>
            </w:r>
            <w:r>
              <w:rPr>
                <w:lang w:val="en-US"/>
              </w:rPr>
              <w:t xml:space="preserve"> đang hoat động.</w:t>
            </w:r>
          </w:p>
          <w:p w14:paraId="25167F5A" w14:textId="0C2D0077" w:rsidR="00D52E33" w:rsidRDefault="00D52E33" w:rsidP="00843B83">
            <w:pPr>
              <w:pStyle w:val="ListParagraph"/>
              <w:numPr>
                <w:ilvl w:val="0"/>
                <w:numId w:val="184"/>
              </w:numPr>
            </w:pPr>
            <w:r>
              <w:rPr>
                <w:lang w:val="en-US"/>
              </w:rPr>
              <w:t>Hệ thống hiển thị thông báo xác nhận. Nếu cơ quan, tổ chức xác nhận, tài khoản sẽ bị</w:t>
            </w:r>
            <w:r w:rsidR="00EF2932">
              <w:rPr>
                <w:lang w:val="en-US"/>
              </w:rPr>
              <w:t xml:space="preserve"> khóa</w:t>
            </w:r>
            <w:r>
              <w:rPr>
                <w:lang w:val="en-US"/>
              </w:rPr>
              <w:t>.</w:t>
            </w:r>
          </w:p>
        </w:tc>
      </w:tr>
      <w:tr w:rsidR="00D52E33" w14:paraId="35271A04"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543FF858" w14:textId="3336E2A4" w:rsidR="00D52E33" w:rsidRDefault="00D52E33" w:rsidP="00CC6C66">
            <w:pPr>
              <w:snapToGrid w:val="0"/>
              <w:spacing w:before="60" w:line="276" w:lineRule="auto"/>
              <w:rPr>
                <w:szCs w:val="26"/>
              </w:rPr>
            </w:pPr>
            <w:r>
              <w:rPr>
                <w:b/>
                <w:szCs w:val="26"/>
              </w:rPr>
              <w:t>Hoàn cảnh sử dụng thành công cơ bản:</w:t>
            </w:r>
            <w:r w:rsidRPr="00AF0F3A">
              <w:rPr>
                <w:szCs w:val="26"/>
              </w:rPr>
              <w:t xml:space="preserve"> </w:t>
            </w:r>
            <w:r w:rsidR="00EF2932">
              <w:rPr>
                <w:szCs w:val="26"/>
              </w:rPr>
              <w:t>Tài khoản bị khóa.</w:t>
            </w:r>
          </w:p>
        </w:tc>
      </w:tr>
      <w:tr w:rsidR="00D52E33" w14:paraId="6D59E6C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81DE152" w14:textId="77777777" w:rsidR="00D52E33" w:rsidRPr="00F94C34" w:rsidRDefault="00D52E33" w:rsidP="00CC6C66">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D52E33" w14:paraId="1BE9B352"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CF7078F" w14:textId="02849438" w:rsidR="00D52E33" w:rsidRDefault="00D52E33" w:rsidP="00CC6C66">
            <w:pPr>
              <w:snapToGrid w:val="0"/>
              <w:spacing w:before="60" w:line="276" w:lineRule="auto"/>
              <w:rPr>
                <w:szCs w:val="26"/>
              </w:rPr>
            </w:pPr>
            <w:r>
              <w:rPr>
                <w:b/>
                <w:szCs w:val="26"/>
              </w:rPr>
              <w:lastRenderedPageBreak/>
              <w:t>Hành động liên quan sẽ xảy ra khi Usecase kết thúc:</w:t>
            </w:r>
            <w:r w:rsidRPr="00AF0F3A">
              <w:rPr>
                <w:szCs w:val="26"/>
              </w:rPr>
              <w:t xml:space="preserve"> </w:t>
            </w:r>
            <w:r w:rsidR="00EF2932">
              <w:rPr>
                <w:szCs w:val="26"/>
              </w:rPr>
              <w:t xml:space="preserve">Tài khoản bị khóa </w:t>
            </w:r>
            <w:r w:rsidR="00EF2932">
              <w:t>không thể đăng nhập trong hệ thống</w:t>
            </w:r>
          </w:p>
        </w:tc>
      </w:tr>
      <w:tr w:rsidR="00D52E33" w14:paraId="2C3A756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F91175E" w14:textId="77777777" w:rsidR="00D52E33" w:rsidRDefault="00D52E33" w:rsidP="00CC6C66">
            <w:pPr>
              <w:snapToGrid w:val="0"/>
              <w:spacing w:before="60" w:line="276" w:lineRule="auto"/>
              <w:rPr>
                <w:szCs w:val="26"/>
              </w:rPr>
            </w:pPr>
            <w:r>
              <w:rPr>
                <w:b/>
                <w:szCs w:val="26"/>
              </w:rPr>
              <w:t>Các yêu cầu phi chức năng:</w:t>
            </w:r>
            <w:r>
              <w:rPr>
                <w:szCs w:val="26"/>
              </w:rPr>
              <w:t xml:space="preserve"> Không có</w:t>
            </w:r>
          </w:p>
        </w:tc>
      </w:tr>
    </w:tbl>
    <w:p w14:paraId="6AA2F207" w14:textId="77777777" w:rsidR="00D52E33" w:rsidRDefault="00D52E33" w:rsidP="00247A14"/>
    <w:p w14:paraId="3DE9DA97" w14:textId="77777777" w:rsidR="00247A14" w:rsidRDefault="00247A14" w:rsidP="00941B88">
      <w:pPr>
        <w:pStyle w:val="UCName"/>
      </w:pPr>
      <w:bookmarkStart w:id="117" w:name="_Ref21901069"/>
      <w:bookmarkStart w:id="118" w:name="_Ref21901077"/>
      <w:bookmarkStart w:id="119" w:name="_Toc22744098"/>
      <w:r>
        <w:t>Hủy khóa tài khoản</w:t>
      </w:r>
      <w:bookmarkEnd w:id="117"/>
      <w:bookmarkEnd w:id="118"/>
      <w:bookmarkEnd w:id="119"/>
    </w:p>
    <w:tbl>
      <w:tblPr>
        <w:tblW w:w="5000" w:type="pct"/>
        <w:tblLook w:val="04A0" w:firstRow="1" w:lastRow="0" w:firstColumn="1" w:lastColumn="0" w:noHBand="0" w:noVBand="1"/>
      </w:tblPr>
      <w:tblGrid>
        <w:gridCol w:w="5807"/>
        <w:gridCol w:w="3210"/>
      </w:tblGrid>
      <w:tr w:rsidR="00EF2932" w14:paraId="771A4FF1" w14:textId="77777777" w:rsidTr="00D268B1">
        <w:trPr>
          <w:trHeight w:val="350"/>
        </w:trPr>
        <w:tc>
          <w:tcPr>
            <w:tcW w:w="3220" w:type="pct"/>
            <w:tcBorders>
              <w:top w:val="single" w:sz="4" w:space="0" w:color="000000"/>
              <w:left w:val="single" w:sz="4" w:space="0" w:color="000000"/>
              <w:bottom w:val="single" w:sz="4" w:space="0" w:color="000000"/>
              <w:right w:val="nil"/>
            </w:tcBorders>
            <w:hideMark/>
          </w:tcPr>
          <w:p w14:paraId="78E91BDC" w14:textId="7D61AEF3" w:rsidR="00EF2932" w:rsidRDefault="00EF2932" w:rsidP="00CC6C66">
            <w:pPr>
              <w:spacing w:before="60" w:line="276" w:lineRule="auto"/>
              <w:rPr>
                <w:rFonts w:eastAsiaTheme="minorHAnsi"/>
                <w:sz w:val="28"/>
                <w:szCs w:val="26"/>
              </w:rPr>
            </w:pPr>
            <w:r>
              <w:rPr>
                <w:b/>
                <w:szCs w:val="26"/>
              </w:rPr>
              <w:t>Tên Usecase:</w:t>
            </w:r>
            <w:r>
              <w:rPr>
                <w:szCs w:val="26"/>
              </w:rPr>
              <w:t xml:space="preserve"> </w:t>
            </w:r>
            <w:r>
              <w:t>Hủy khóa tài khoản</w:t>
            </w:r>
          </w:p>
        </w:tc>
        <w:tc>
          <w:tcPr>
            <w:tcW w:w="1780" w:type="pct"/>
            <w:tcBorders>
              <w:top w:val="single" w:sz="4" w:space="0" w:color="000000"/>
              <w:left w:val="single" w:sz="4" w:space="0" w:color="000000"/>
              <w:bottom w:val="single" w:sz="4" w:space="0" w:color="000000"/>
              <w:right w:val="single" w:sz="4" w:space="0" w:color="000000"/>
            </w:tcBorders>
            <w:hideMark/>
          </w:tcPr>
          <w:p w14:paraId="21DEB033" w14:textId="77777777" w:rsidR="00EF2932" w:rsidRDefault="00EF2932" w:rsidP="00CC6C66">
            <w:pPr>
              <w:snapToGrid w:val="0"/>
              <w:spacing w:before="60" w:line="276" w:lineRule="auto"/>
              <w:rPr>
                <w:szCs w:val="26"/>
              </w:rPr>
            </w:pPr>
            <w:r>
              <w:rPr>
                <w:b/>
                <w:szCs w:val="26"/>
              </w:rPr>
              <w:t>Mức độ BMT:</w:t>
            </w:r>
            <w:r>
              <w:rPr>
                <w:szCs w:val="26"/>
              </w:rPr>
              <w:t xml:space="preserve"> B</w:t>
            </w:r>
          </w:p>
        </w:tc>
      </w:tr>
      <w:tr w:rsidR="00EF2932" w14:paraId="745DA11C" w14:textId="77777777" w:rsidTr="00CC6C66">
        <w:tc>
          <w:tcPr>
            <w:tcW w:w="3220" w:type="pct"/>
            <w:tcBorders>
              <w:top w:val="single" w:sz="4" w:space="0" w:color="000000"/>
              <w:left w:val="single" w:sz="4" w:space="0" w:color="000000"/>
              <w:bottom w:val="single" w:sz="4" w:space="0" w:color="000000"/>
              <w:right w:val="nil"/>
            </w:tcBorders>
            <w:hideMark/>
          </w:tcPr>
          <w:p w14:paraId="4779D254" w14:textId="77777777" w:rsidR="00EF2932" w:rsidRPr="00AF0F3A" w:rsidRDefault="00EF2932"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786AB12" w14:textId="77777777" w:rsidR="00EF2932" w:rsidRDefault="00EF2932" w:rsidP="00CC6C66">
            <w:pPr>
              <w:snapToGrid w:val="0"/>
              <w:spacing w:before="60" w:line="276" w:lineRule="auto"/>
              <w:rPr>
                <w:szCs w:val="26"/>
              </w:rPr>
            </w:pPr>
            <w:r>
              <w:rPr>
                <w:b/>
                <w:szCs w:val="26"/>
              </w:rPr>
              <w:t xml:space="preserve">Tác nhân phụ: </w:t>
            </w:r>
            <w:r>
              <w:rPr>
                <w:szCs w:val="26"/>
              </w:rPr>
              <w:t>Hệ thống</w:t>
            </w:r>
          </w:p>
        </w:tc>
      </w:tr>
      <w:tr w:rsidR="00EF2932" w14:paraId="19970E17"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6FAABA1" w14:textId="30AEDA9C" w:rsidR="00EF2932" w:rsidRDefault="00EF2932" w:rsidP="00CC6C66">
            <w:pPr>
              <w:spacing w:before="60" w:line="276" w:lineRule="auto"/>
              <w:rPr>
                <w:szCs w:val="26"/>
              </w:rPr>
            </w:pPr>
            <w:r>
              <w:rPr>
                <w:b/>
                <w:szCs w:val="26"/>
              </w:rPr>
              <w:t>Mô tả Usecase:</w:t>
            </w:r>
            <w:r w:rsidRPr="00AF0F3A">
              <w:rPr>
                <w:szCs w:val="26"/>
              </w:rPr>
              <w:t xml:space="preserve"> </w:t>
            </w:r>
            <w:r>
              <w:t>Cơ quan, tổ chức hủy khóa tài khoản</w:t>
            </w:r>
          </w:p>
        </w:tc>
      </w:tr>
      <w:tr w:rsidR="00EF2932" w14:paraId="222296EE"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53045096" w14:textId="77777777" w:rsidR="00EF2932" w:rsidRDefault="00EF2932" w:rsidP="00CC6C66">
            <w:pPr>
              <w:snapToGrid w:val="0"/>
              <w:spacing w:before="60" w:line="276" w:lineRule="auto"/>
              <w:rPr>
                <w:b/>
                <w:szCs w:val="26"/>
              </w:rPr>
            </w:pPr>
            <w:r>
              <w:rPr>
                <w:b/>
                <w:szCs w:val="26"/>
              </w:rPr>
              <w:t xml:space="preserve">Điều kiện để bắt đầu Usecase: </w:t>
            </w:r>
          </w:p>
          <w:p w14:paraId="6794683A" w14:textId="77777777" w:rsidR="00EF2932" w:rsidRDefault="00EF2932" w:rsidP="00CC6C66">
            <w:pPr>
              <w:pStyle w:val="ListParagraph"/>
              <w:numPr>
                <w:ilvl w:val="0"/>
                <w:numId w:val="9"/>
              </w:numPr>
              <w:snapToGrid w:val="0"/>
              <w:spacing w:before="60"/>
              <w:rPr>
                <w:szCs w:val="26"/>
              </w:rPr>
            </w:pPr>
            <w:r w:rsidRPr="00CC6EC0">
              <w:rPr>
                <w:szCs w:val="26"/>
              </w:rPr>
              <w:t>Cơ quan, tổ chức đăng nhập thành công vào cổng DV CTCKS</w:t>
            </w:r>
          </w:p>
          <w:p w14:paraId="436F5BD3" w14:textId="50156794" w:rsidR="00EF2932" w:rsidRPr="00F63C9F" w:rsidRDefault="00EF2932" w:rsidP="00EF2932">
            <w:pPr>
              <w:pStyle w:val="ListParagraph"/>
              <w:numPr>
                <w:ilvl w:val="0"/>
                <w:numId w:val="9"/>
              </w:numPr>
              <w:snapToGrid w:val="0"/>
              <w:spacing w:before="60"/>
              <w:rPr>
                <w:szCs w:val="26"/>
              </w:rPr>
            </w:pPr>
            <w:r>
              <w:rPr>
                <w:szCs w:val="26"/>
                <w:lang w:val="en-US"/>
              </w:rPr>
              <w:t>Cơ quan, tổ chức có tài khoản đang bị khóa.</w:t>
            </w:r>
          </w:p>
        </w:tc>
      </w:tr>
      <w:tr w:rsidR="00EF2932" w14:paraId="6AA42A47"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2404E3CE" w14:textId="780255CF" w:rsidR="00EF2932" w:rsidRDefault="00EF2932" w:rsidP="00CC6C66">
            <w:pPr>
              <w:snapToGrid w:val="0"/>
              <w:spacing w:before="60" w:line="276" w:lineRule="auto"/>
              <w:rPr>
                <w:szCs w:val="26"/>
              </w:rPr>
            </w:pPr>
            <w:r>
              <w:rPr>
                <w:b/>
                <w:szCs w:val="26"/>
              </w:rPr>
              <w:t>Điều kiện để kết thúc Usecase:</w:t>
            </w:r>
            <w:r w:rsidRPr="00AF0F3A">
              <w:rPr>
                <w:szCs w:val="26"/>
              </w:rPr>
              <w:t xml:space="preserve"> </w:t>
            </w:r>
            <w:r>
              <w:rPr>
                <w:szCs w:val="26"/>
              </w:rPr>
              <w:t>Tài khoản được hủy khóa.</w:t>
            </w:r>
          </w:p>
        </w:tc>
      </w:tr>
      <w:tr w:rsidR="00EF2932" w14:paraId="223252E7"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36F6DAD5" w14:textId="77777777" w:rsidR="00EF2932" w:rsidRDefault="00EF2932" w:rsidP="00CC6C66">
            <w:pPr>
              <w:snapToGrid w:val="0"/>
              <w:spacing w:before="60" w:line="276" w:lineRule="auto"/>
              <w:rPr>
                <w:szCs w:val="26"/>
              </w:rPr>
            </w:pPr>
            <w:r>
              <w:rPr>
                <w:b/>
                <w:szCs w:val="26"/>
              </w:rPr>
              <w:t>Trình tự các sự kiện trong quá trình hoạt động của Usecase:</w:t>
            </w:r>
          </w:p>
          <w:p w14:paraId="3735EC94" w14:textId="77777777" w:rsidR="00EF2932" w:rsidRPr="00D52E33" w:rsidRDefault="00EF2932" w:rsidP="00843B83">
            <w:pPr>
              <w:pStyle w:val="ListParagraph"/>
              <w:numPr>
                <w:ilvl w:val="0"/>
                <w:numId w:val="185"/>
              </w:numPr>
              <w:spacing w:before="120" w:after="120" w:line="360" w:lineRule="auto"/>
            </w:pPr>
            <w:r>
              <w:rPr>
                <w:lang w:val="en-US"/>
              </w:rPr>
              <w:t>Cơ quan, tổ chức truy cập chức năng [Danh sách tài khoản]. Hệ thống hiển thị danh sách tài khoản của cơ quan, tổ chức.</w:t>
            </w:r>
          </w:p>
          <w:p w14:paraId="2AC1C362" w14:textId="7D85DE3C" w:rsidR="00EF2932" w:rsidRPr="00B90FE0" w:rsidRDefault="00EF2932" w:rsidP="00843B83">
            <w:pPr>
              <w:pStyle w:val="ListParagraph"/>
              <w:numPr>
                <w:ilvl w:val="0"/>
                <w:numId w:val="185"/>
              </w:numPr>
              <w:spacing w:before="120" w:after="120" w:line="360" w:lineRule="auto"/>
            </w:pPr>
            <w:r>
              <w:rPr>
                <w:lang w:val="en-US"/>
              </w:rPr>
              <w:t xml:space="preserve">Cơ quan, tổ chức nhấn chọn [Hủy khóa tài khoản] tại một </w:t>
            </w:r>
            <w:r>
              <w:t>tài khoản</w:t>
            </w:r>
            <w:r>
              <w:rPr>
                <w:lang w:val="en-US"/>
              </w:rPr>
              <w:t xml:space="preserve"> đang bị khóa.</w:t>
            </w:r>
          </w:p>
          <w:p w14:paraId="6671435E" w14:textId="518E4B05" w:rsidR="00EF2932" w:rsidRDefault="00EF2932" w:rsidP="00843B83">
            <w:pPr>
              <w:pStyle w:val="ListParagraph"/>
              <w:numPr>
                <w:ilvl w:val="0"/>
                <w:numId w:val="185"/>
              </w:numPr>
            </w:pPr>
            <w:r>
              <w:rPr>
                <w:lang w:val="en-US"/>
              </w:rPr>
              <w:t>Hệ thống hiển thị thông báo xác nhận. Nếu cơ quan, tổ chức xác nhận, tài khoản sẽ được hủy khóa.</w:t>
            </w:r>
          </w:p>
        </w:tc>
      </w:tr>
      <w:tr w:rsidR="00EF2932" w14:paraId="3335D723"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7FA33504" w14:textId="7F8B2F33" w:rsidR="00EF2932" w:rsidRDefault="00EF2932" w:rsidP="00EF2932">
            <w:pPr>
              <w:snapToGrid w:val="0"/>
              <w:spacing w:before="60" w:line="276" w:lineRule="auto"/>
              <w:rPr>
                <w:szCs w:val="26"/>
              </w:rPr>
            </w:pPr>
            <w:r>
              <w:rPr>
                <w:b/>
                <w:szCs w:val="26"/>
              </w:rPr>
              <w:t>Hoàn cảnh sử dụng thành công cơ bản:</w:t>
            </w:r>
            <w:r w:rsidRPr="00AF0F3A">
              <w:rPr>
                <w:szCs w:val="26"/>
              </w:rPr>
              <w:t xml:space="preserve"> </w:t>
            </w:r>
            <w:r>
              <w:rPr>
                <w:szCs w:val="26"/>
              </w:rPr>
              <w:t>Tài khoản được hủy khóa.</w:t>
            </w:r>
          </w:p>
        </w:tc>
      </w:tr>
      <w:tr w:rsidR="00EF2932" w14:paraId="79F5D1EA"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38B16C8" w14:textId="77777777" w:rsidR="00EF2932" w:rsidRPr="00F94C34" w:rsidRDefault="00EF2932" w:rsidP="00CC6C66">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EF2932" w14:paraId="4BBDDF9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6830759" w14:textId="6F32F160" w:rsidR="00EF2932" w:rsidRDefault="00EF2932" w:rsidP="00EF2932">
            <w:pPr>
              <w:snapToGrid w:val="0"/>
              <w:spacing w:before="60" w:line="276" w:lineRule="auto"/>
              <w:rPr>
                <w:szCs w:val="26"/>
              </w:rPr>
            </w:pPr>
            <w:r>
              <w:rPr>
                <w:b/>
                <w:szCs w:val="26"/>
              </w:rPr>
              <w:t>Hành động liên quan sẽ xảy ra khi Usecase kết thúc:</w:t>
            </w:r>
            <w:r w:rsidRPr="00AF0F3A">
              <w:rPr>
                <w:szCs w:val="26"/>
              </w:rPr>
              <w:t xml:space="preserve"> </w:t>
            </w:r>
            <w:r>
              <w:rPr>
                <w:szCs w:val="26"/>
              </w:rPr>
              <w:t xml:space="preserve">Tài khoản được mở khóa </w:t>
            </w:r>
            <w:r>
              <w:t>có thể đăng nhập trong hệ thống</w:t>
            </w:r>
          </w:p>
        </w:tc>
      </w:tr>
      <w:tr w:rsidR="00EF2932" w14:paraId="3C7D0549"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E3759CE" w14:textId="77777777" w:rsidR="00EF2932" w:rsidRDefault="00EF2932" w:rsidP="00CC6C66">
            <w:pPr>
              <w:snapToGrid w:val="0"/>
              <w:spacing w:before="60" w:line="276" w:lineRule="auto"/>
              <w:rPr>
                <w:szCs w:val="26"/>
              </w:rPr>
            </w:pPr>
            <w:r>
              <w:rPr>
                <w:b/>
                <w:szCs w:val="26"/>
              </w:rPr>
              <w:t>Các yêu cầu phi chức năng:</w:t>
            </w:r>
            <w:r>
              <w:rPr>
                <w:szCs w:val="26"/>
              </w:rPr>
              <w:t xml:space="preserve"> Không có</w:t>
            </w:r>
          </w:p>
        </w:tc>
      </w:tr>
    </w:tbl>
    <w:p w14:paraId="62C9F5D7" w14:textId="77777777" w:rsidR="00EF2932" w:rsidRDefault="00EF2932" w:rsidP="00247A14"/>
    <w:p w14:paraId="4212D830" w14:textId="77777777" w:rsidR="00247A14" w:rsidRDefault="00247A14" w:rsidP="00247A14">
      <w:pPr>
        <w:pStyle w:val="Heading4"/>
      </w:pPr>
      <w:r>
        <w:lastRenderedPageBreak/>
        <w:t>Danh sách tổ chức</w:t>
      </w:r>
    </w:p>
    <w:p w14:paraId="67FC74AA" w14:textId="77777777" w:rsidR="00247A14" w:rsidRDefault="00247A14" w:rsidP="00247A14">
      <w:pPr>
        <w:keepNext/>
      </w:pPr>
      <w:r>
        <w:rPr>
          <w:noProof/>
        </w:rPr>
        <w:drawing>
          <wp:inline distT="0" distB="0" distL="0" distR="0" wp14:anchorId="1B501DF2" wp14:editId="610990EE">
            <wp:extent cx="5677200" cy="2917450"/>
            <wp:effectExtent l="19050" t="19050" r="1905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4C4FF4.tmp"/>
                    <pic:cNvPicPr/>
                  </pic:nvPicPr>
                  <pic:blipFill>
                    <a:blip r:embed="rId97">
                      <a:extLst>
                        <a:ext uri="{28A0092B-C50C-407E-A947-70E740481C1C}">
                          <a14:useLocalDpi xmlns:a14="http://schemas.microsoft.com/office/drawing/2010/main" val="0"/>
                        </a:ext>
                      </a:extLst>
                    </a:blip>
                    <a:stretch>
                      <a:fillRect/>
                    </a:stretch>
                  </pic:blipFill>
                  <pic:spPr>
                    <a:xfrm>
                      <a:off x="0" y="0"/>
                      <a:ext cx="5677200" cy="2917450"/>
                    </a:xfrm>
                    <a:prstGeom prst="rect">
                      <a:avLst/>
                    </a:prstGeom>
                    <a:ln>
                      <a:solidFill>
                        <a:schemeClr val="accent1"/>
                      </a:solidFill>
                    </a:ln>
                  </pic:spPr>
                </pic:pic>
              </a:graphicData>
            </a:graphic>
          </wp:inline>
        </w:drawing>
      </w:r>
    </w:p>
    <w:p w14:paraId="5B1485AF" w14:textId="6BA79211" w:rsidR="00247A14" w:rsidRDefault="00247A14"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32</w:t>
        </w:r>
      </w:fldSimple>
      <w:r>
        <w:t>: Danh sách cây tổ chức</w:t>
      </w:r>
    </w:p>
    <w:p w14:paraId="2D959EA5" w14:textId="77777777" w:rsidR="00CA06F5" w:rsidRDefault="00CA06F5" w:rsidP="00CA06F5">
      <w:pPr>
        <w:keepNext/>
      </w:pPr>
      <w:r>
        <w:rPr>
          <w:noProof/>
        </w:rPr>
        <w:drawing>
          <wp:inline distT="0" distB="0" distL="0" distR="0" wp14:anchorId="4078D7B3" wp14:editId="69C93D11">
            <wp:extent cx="5732145" cy="2497455"/>
            <wp:effectExtent l="19050" t="19050" r="20955" b="171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87C54E0.tmp"/>
                    <pic:cNvPicPr/>
                  </pic:nvPicPr>
                  <pic:blipFill>
                    <a:blip r:embed="rId98">
                      <a:extLst>
                        <a:ext uri="{28A0092B-C50C-407E-A947-70E740481C1C}">
                          <a14:useLocalDpi xmlns:a14="http://schemas.microsoft.com/office/drawing/2010/main" val="0"/>
                        </a:ext>
                      </a:extLst>
                    </a:blip>
                    <a:stretch>
                      <a:fillRect/>
                    </a:stretch>
                  </pic:blipFill>
                  <pic:spPr>
                    <a:xfrm>
                      <a:off x="0" y="0"/>
                      <a:ext cx="5732145" cy="2497455"/>
                    </a:xfrm>
                    <a:prstGeom prst="rect">
                      <a:avLst/>
                    </a:prstGeom>
                    <a:ln>
                      <a:solidFill>
                        <a:schemeClr val="accent1"/>
                      </a:solidFill>
                    </a:ln>
                  </pic:spPr>
                </pic:pic>
              </a:graphicData>
            </a:graphic>
          </wp:inline>
        </w:drawing>
      </w:r>
    </w:p>
    <w:p w14:paraId="195549ED" w14:textId="0D211C5B" w:rsidR="00CA06F5" w:rsidRDefault="00CA06F5"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33</w:t>
        </w:r>
      </w:fldSimple>
      <w:r>
        <w:t>: Giao diện xem danh sách chứng thư số của từng cơ quan, tổ chức</w:t>
      </w:r>
    </w:p>
    <w:p w14:paraId="623F3155" w14:textId="18BE2949" w:rsidR="00CA06F5" w:rsidRDefault="0052663A" w:rsidP="00CA06F5">
      <w:pPr>
        <w:keepNext/>
      </w:pPr>
      <w:r>
        <w:rPr>
          <w:noProof/>
        </w:rPr>
        <w:drawing>
          <wp:inline distT="0" distB="0" distL="0" distR="0" wp14:anchorId="5242A6E4" wp14:editId="7979D684">
            <wp:extent cx="5732145" cy="1572895"/>
            <wp:effectExtent l="19050" t="19050" r="20955" b="273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7CA082.tmp"/>
                    <pic:cNvPicPr/>
                  </pic:nvPicPr>
                  <pic:blipFill>
                    <a:blip r:embed="rId99">
                      <a:extLst>
                        <a:ext uri="{28A0092B-C50C-407E-A947-70E740481C1C}">
                          <a14:useLocalDpi xmlns:a14="http://schemas.microsoft.com/office/drawing/2010/main" val="0"/>
                        </a:ext>
                      </a:extLst>
                    </a:blip>
                    <a:stretch>
                      <a:fillRect/>
                    </a:stretch>
                  </pic:blipFill>
                  <pic:spPr>
                    <a:xfrm>
                      <a:off x="0" y="0"/>
                      <a:ext cx="5732145" cy="1572895"/>
                    </a:xfrm>
                    <a:prstGeom prst="rect">
                      <a:avLst/>
                    </a:prstGeom>
                    <a:ln>
                      <a:solidFill>
                        <a:schemeClr val="accent1"/>
                      </a:solidFill>
                    </a:ln>
                  </pic:spPr>
                </pic:pic>
              </a:graphicData>
            </a:graphic>
          </wp:inline>
        </w:drawing>
      </w:r>
    </w:p>
    <w:p w14:paraId="45FBF472" w14:textId="651E3D41" w:rsidR="00CA06F5" w:rsidRPr="00CA06F5" w:rsidRDefault="00CA06F5"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34</w:t>
        </w:r>
      </w:fldSimple>
      <w:r>
        <w:t>: Giao diện danh sách tài khoản của từng cơ quan, tổ chức</w:t>
      </w:r>
    </w:p>
    <w:p w14:paraId="3D5961F1" w14:textId="77777777" w:rsidR="00247A14" w:rsidRDefault="00247A14" w:rsidP="00941B88">
      <w:pPr>
        <w:pStyle w:val="UCName"/>
      </w:pPr>
      <w:bookmarkStart w:id="120" w:name="_Ref21901086"/>
      <w:bookmarkStart w:id="121" w:name="_Ref21901088"/>
      <w:bookmarkStart w:id="122" w:name="_Toc22744099"/>
      <w:r>
        <w:t>Xem danh sách cây tổ chức của cơ quan, tổ chức</w:t>
      </w:r>
      <w:bookmarkEnd w:id="120"/>
      <w:bookmarkEnd w:id="121"/>
      <w:bookmarkEnd w:id="122"/>
    </w:p>
    <w:tbl>
      <w:tblPr>
        <w:tblStyle w:val="TableGrid"/>
        <w:tblW w:w="0" w:type="auto"/>
        <w:tblLook w:val="04A0" w:firstRow="1" w:lastRow="0" w:firstColumn="1" w:lastColumn="0" w:noHBand="0" w:noVBand="1"/>
      </w:tblPr>
      <w:tblGrid>
        <w:gridCol w:w="2197"/>
        <w:gridCol w:w="6820"/>
      </w:tblGrid>
      <w:tr w:rsidR="00247A14" w:rsidRPr="009F3075" w14:paraId="2DE6AAFB" w14:textId="77777777" w:rsidTr="00773595">
        <w:tc>
          <w:tcPr>
            <w:tcW w:w="2263" w:type="dxa"/>
          </w:tcPr>
          <w:p w14:paraId="290F2C73" w14:textId="77777777" w:rsidR="00247A14" w:rsidRPr="009F3075" w:rsidRDefault="00247A14" w:rsidP="00773595">
            <w:pPr>
              <w:spacing w:before="120" w:after="120" w:line="240" w:lineRule="auto"/>
              <w:rPr>
                <w:b/>
              </w:rPr>
            </w:pPr>
            <w:r w:rsidRPr="009F3075">
              <w:rPr>
                <w:b/>
              </w:rPr>
              <w:lastRenderedPageBreak/>
              <w:t>Tác nhân chính:</w:t>
            </w:r>
          </w:p>
        </w:tc>
        <w:tc>
          <w:tcPr>
            <w:tcW w:w="7087" w:type="dxa"/>
          </w:tcPr>
          <w:p w14:paraId="4628FFB5" w14:textId="77777777" w:rsidR="00247A14" w:rsidRPr="009F3075" w:rsidRDefault="00247A14" w:rsidP="00773595">
            <w:pPr>
              <w:spacing w:before="120" w:after="120" w:line="240" w:lineRule="auto"/>
            </w:pPr>
            <w:r>
              <w:t>Cơ quan, tổ chức</w:t>
            </w:r>
          </w:p>
        </w:tc>
      </w:tr>
      <w:tr w:rsidR="00247A14" w:rsidRPr="009F3075" w14:paraId="0ADCBBC3" w14:textId="77777777" w:rsidTr="00773595">
        <w:tc>
          <w:tcPr>
            <w:tcW w:w="2263" w:type="dxa"/>
          </w:tcPr>
          <w:p w14:paraId="053A2C10" w14:textId="77777777" w:rsidR="00247A14" w:rsidRPr="009F3075" w:rsidRDefault="00247A14" w:rsidP="00773595">
            <w:pPr>
              <w:spacing w:before="120" w:after="120" w:line="240" w:lineRule="auto"/>
              <w:rPr>
                <w:b/>
              </w:rPr>
            </w:pPr>
            <w:r w:rsidRPr="009F3075">
              <w:rPr>
                <w:b/>
              </w:rPr>
              <w:t>Các chức năng:</w:t>
            </w:r>
          </w:p>
        </w:tc>
        <w:tc>
          <w:tcPr>
            <w:tcW w:w="7087" w:type="dxa"/>
          </w:tcPr>
          <w:p w14:paraId="23B9233A" w14:textId="77777777" w:rsidR="00247A14" w:rsidRPr="00B90FE0" w:rsidRDefault="00247A14" w:rsidP="00A8287A">
            <w:pPr>
              <w:pStyle w:val="ListParagraph"/>
              <w:numPr>
                <w:ilvl w:val="0"/>
                <w:numId w:val="9"/>
              </w:numPr>
              <w:spacing w:before="120" w:after="120" w:line="360" w:lineRule="auto"/>
            </w:pPr>
            <w:r>
              <w:rPr>
                <w:lang w:val="en-US"/>
              </w:rPr>
              <w:t>Cơ quan, tổ chức nhấn chọn chức năng [Danh sách cây tổ chức] để xem cây tổ chức của đơn vị.</w:t>
            </w:r>
          </w:p>
          <w:p w14:paraId="10893181" w14:textId="77777777" w:rsidR="00247A14" w:rsidRPr="00DB2FFB" w:rsidRDefault="00247A14" w:rsidP="00A8287A">
            <w:pPr>
              <w:pStyle w:val="ListParagraph"/>
              <w:numPr>
                <w:ilvl w:val="0"/>
                <w:numId w:val="9"/>
              </w:numPr>
              <w:spacing w:before="120" w:after="120" w:line="360" w:lineRule="auto"/>
            </w:pPr>
            <w:r>
              <w:rPr>
                <w:lang w:val="en-US"/>
              </w:rPr>
              <w:t>Hệ thống hiển thị bảng danh sách các tổ chức là cấp dưới của cơ quan, tổ chức đang đăng nhập.</w:t>
            </w:r>
          </w:p>
          <w:p w14:paraId="7A3CD5A3" w14:textId="77777777" w:rsidR="00247A14" w:rsidRPr="009F3075" w:rsidRDefault="00247A14" w:rsidP="00A8287A">
            <w:pPr>
              <w:pStyle w:val="ListParagraph"/>
              <w:numPr>
                <w:ilvl w:val="0"/>
                <w:numId w:val="9"/>
              </w:numPr>
              <w:spacing w:before="120" w:after="120" w:line="360" w:lineRule="auto"/>
            </w:pPr>
            <w:r>
              <w:rPr>
                <w:lang w:val="en-US"/>
              </w:rPr>
              <w:t>Cơ quan tổ chức xem thông tin cây tổ chức và thực hiện các thao tác đối với từng tài khoản.</w:t>
            </w:r>
          </w:p>
        </w:tc>
      </w:tr>
    </w:tbl>
    <w:p w14:paraId="511BF0E5" w14:textId="77777777" w:rsidR="00247A14" w:rsidRDefault="00247A14" w:rsidP="00247A14"/>
    <w:p w14:paraId="4C9EE243" w14:textId="77777777" w:rsidR="00BC7C84" w:rsidRDefault="00BC7C84" w:rsidP="00BC7C84">
      <w:pPr>
        <w:keepNext/>
      </w:pPr>
      <w:r>
        <w:rPr>
          <w:noProof/>
        </w:rPr>
        <w:drawing>
          <wp:inline distT="0" distB="0" distL="0" distR="0" wp14:anchorId="68654FAB" wp14:editId="09B2F65F">
            <wp:extent cx="5732145" cy="2573655"/>
            <wp:effectExtent l="19050" t="19050" r="20955" b="171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87CCF1D.tmp"/>
                    <pic:cNvPicPr/>
                  </pic:nvPicPr>
                  <pic:blipFill>
                    <a:blip r:embed="rId100">
                      <a:extLst>
                        <a:ext uri="{28A0092B-C50C-407E-A947-70E740481C1C}">
                          <a14:useLocalDpi xmlns:a14="http://schemas.microsoft.com/office/drawing/2010/main" val="0"/>
                        </a:ext>
                      </a:extLst>
                    </a:blip>
                    <a:stretch>
                      <a:fillRect/>
                    </a:stretch>
                  </pic:blipFill>
                  <pic:spPr>
                    <a:xfrm>
                      <a:off x="0" y="0"/>
                      <a:ext cx="5732145" cy="2573655"/>
                    </a:xfrm>
                    <a:prstGeom prst="rect">
                      <a:avLst/>
                    </a:prstGeom>
                    <a:ln>
                      <a:solidFill>
                        <a:schemeClr val="accent1"/>
                      </a:solidFill>
                    </a:ln>
                  </pic:spPr>
                </pic:pic>
              </a:graphicData>
            </a:graphic>
          </wp:inline>
        </w:drawing>
      </w:r>
    </w:p>
    <w:p w14:paraId="28122CD3" w14:textId="1D93120F" w:rsidR="00BC7C84" w:rsidRDefault="00BC7C84"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35</w:t>
        </w:r>
      </w:fldSimple>
      <w:r>
        <w:t>: Giao diện form thêm mới thông tin cơ quan, tổ chức</w:t>
      </w:r>
    </w:p>
    <w:p w14:paraId="28437BD0" w14:textId="2F32FFE7" w:rsidR="00F742B4" w:rsidRDefault="00F742B4" w:rsidP="00941B88">
      <w:pPr>
        <w:pStyle w:val="UCName"/>
      </w:pPr>
      <w:bookmarkStart w:id="123" w:name="_Ref21909929"/>
      <w:bookmarkStart w:id="124" w:name="_Ref21909930"/>
      <w:bookmarkStart w:id="125" w:name="_Toc22744100"/>
      <w:r>
        <w:t>Thêm mới cơ quan, tổ chức</w:t>
      </w:r>
      <w:bookmarkEnd w:id="123"/>
      <w:bookmarkEnd w:id="124"/>
      <w:bookmarkEnd w:id="125"/>
    </w:p>
    <w:tbl>
      <w:tblPr>
        <w:tblStyle w:val="TableGrid"/>
        <w:tblW w:w="0" w:type="auto"/>
        <w:tblLook w:val="04A0" w:firstRow="1" w:lastRow="0" w:firstColumn="1" w:lastColumn="0" w:noHBand="0" w:noVBand="1"/>
      </w:tblPr>
      <w:tblGrid>
        <w:gridCol w:w="2197"/>
        <w:gridCol w:w="6820"/>
      </w:tblGrid>
      <w:tr w:rsidR="00F742B4" w:rsidRPr="009F3075" w14:paraId="6DB8DEA4" w14:textId="77777777" w:rsidTr="004B631D">
        <w:tc>
          <w:tcPr>
            <w:tcW w:w="2263" w:type="dxa"/>
          </w:tcPr>
          <w:p w14:paraId="4B4D9DE0" w14:textId="77777777" w:rsidR="00F742B4" w:rsidRPr="009F3075" w:rsidRDefault="00F742B4" w:rsidP="004B631D">
            <w:pPr>
              <w:spacing w:before="120" w:after="120" w:line="240" w:lineRule="auto"/>
              <w:rPr>
                <w:b/>
              </w:rPr>
            </w:pPr>
            <w:r w:rsidRPr="009F3075">
              <w:rPr>
                <w:b/>
              </w:rPr>
              <w:t>Tác nhân chính:</w:t>
            </w:r>
          </w:p>
        </w:tc>
        <w:tc>
          <w:tcPr>
            <w:tcW w:w="7087" w:type="dxa"/>
          </w:tcPr>
          <w:p w14:paraId="7BAE6DD8" w14:textId="77777777" w:rsidR="00F742B4" w:rsidRPr="009F3075" w:rsidRDefault="00F742B4" w:rsidP="004B631D">
            <w:pPr>
              <w:spacing w:before="120" w:after="120" w:line="240" w:lineRule="auto"/>
            </w:pPr>
            <w:r>
              <w:t>Cơ quan, tổ chức</w:t>
            </w:r>
          </w:p>
        </w:tc>
      </w:tr>
      <w:tr w:rsidR="00F742B4" w:rsidRPr="009F3075" w14:paraId="226F5EBB" w14:textId="77777777" w:rsidTr="004B631D">
        <w:tc>
          <w:tcPr>
            <w:tcW w:w="2263" w:type="dxa"/>
          </w:tcPr>
          <w:p w14:paraId="68423E6D" w14:textId="77777777" w:rsidR="00F742B4" w:rsidRPr="009F3075" w:rsidRDefault="00F742B4" w:rsidP="004B631D">
            <w:pPr>
              <w:spacing w:before="120" w:after="120" w:line="240" w:lineRule="auto"/>
              <w:rPr>
                <w:b/>
              </w:rPr>
            </w:pPr>
            <w:r w:rsidRPr="009F3075">
              <w:rPr>
                <w:b/>
              </w:rPr>
              <w:t>Các chức năng:</w:t>
            </w:r>
          </w:p>
        </w:tc>
        <w:tc>
          <w:tcPr>
            <w:tcW w:w="7087" w:type="dxa"/>
          </w:tcPr>
          <w:p w14:paraId="5061B762" w14:textId="77777777" w:rsidR="00F742B4" w:rsidRPr="00B90FE0" w:rsidRDefault="00F742B4" w:rsidP="004B631D">
            <w:pPr>
              <w:pStyle w:val="ListParagraph"/>
              <w:numPr>
                <w:ilvl w:val="0"/>
                <w:numId w:val="9"/>
              </w:numPr>
              <w:spacing w:before="120" w:after="120" w:line="360" w:lineRule="auto"/>
            </w:pPr>
            <w:r>
              <w:rPr>
                <w:lang w:val="en-US"/>
              </w:rPr>
              <w:t>Cơ quan, tổ chức nhấn chọn chức năng [Thêm tổ chức cấp dưới] để thêm mới tổ chức cấp dưới.</w:t>
            </w:r>
          </w:p>
          <w:p w14:paraId="4FC517FF" w14:textId="77777777" w:rsidR="00F742B4" w:rsidRPr="00DB2FFB" w:rsidRDefault="00F742B4" w:rsidP="004B631D">
            <w:pPr>
              <w:pStyle w:val="ListParagraph"/>
              <w:numPr>
                <w:ilvl w:val="0"/>
                <w:numId w:val="9"/>
              </w:numPr>
              <w:spacing w:before="120" w:after="120" w:line="360" w:lineRule="auto"/>
            </w:pPr>
            <w:r>
              <w:rPr>
                <w:lang w:val="en-US"/>
              </w:rPr>
              <w:t>Hệ thống hiển thị form thêm mới cơ quan, tổ chức.</w:t>
            </w:r>
          </w:p>
          <w:p w14:paraId="573672F8" w14:textId="77777777" w:rsidR="00F742B4" w:rsidRPr="00F742B4" w:rsidRDefault="00F742B4" w:rsidP="004B631D">
            <w:pPr>
              <w:pStyle w:val="ListParagraph"/>
              <w:numPr>
                <w:ilvl w:val="0"/>
                <w:numId w:val="9"/>
              </w:numPr>
              <w:spacing w:before="120" w:after="120" w:line="360" w:lineRule="auto"/>
            </w:pPr>
            <w:r>
              <w:rPr>
                <w:lang w:val="en-US"/>
              </w:rPr>
              <w:t>Cơ quan tổ chức nhập thông tin cơ quan, tổ chức cấp dưới và nhấn nút [Thêm mới].</w:t>
            </w:r>
          </w:p>
          <w:p w14:paraId="5EE56C0F" w14:textId="77777777" w:rsidR="00F742B4" w:rsidRPr="009F3075" w:rsidRDefault="00F742B4" w:rsidP="004B631D">
            <w:pPr>
              <w:pStyle w:val="ListParagraph"/>
              <w:numPr>
                <w:ilvl w:val="0"/>
                <w:numId w:val="9"/>
              </w:numPr>
              <w:spacing w:before="120" w:after="120" w:line="360" w:lineRule="auto"/>
            </w:pPr>
            <w:r>
              <w:rPr>
                <w:lang w:val="en-US"/>
              </w:rPr>
              <w:t>Hệ thống lưu lại thông tin cơ quan, tổ chức cấp dưới.</w:t>
            </w:r>
          </w:p>
        </w:tc>
      </w:tr>
    </w:tbl>
    <w:p w14:paraId="56F5F50A" w14:textId="77777777" w:rsidR="00F742B4" w:rsidRDefault="00F742B4" w:rsidP="00F742B4"/>
    <w:p w14:paraId="32633F8E" w14:textId="4DDD69C4" w:rsidR="0077014A" w:rsidRDefault="00BC7C84" w:rsidP="0077014A">
      <w:pPr>
        <w:keepNext/>
      </w:pPr>
      <w:r>
        <w:rPr>
          <w:noProof/>
        </w:rPr>
        <w:lastRenderedPageBreak/>
        <w:drawing>
          <wp:inline distT="0" distB="0" distL="0" distR="0" wp14:anchorId="422F59B2" wp14:editId="5BDF9E5C">
            <wp:extent cx="5732145" cy="4758690"/>
            <wp:effectExtent l="19050" t="19050" r="20955" b="228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2145" cy="4758690"/>
                    </a:xfrm>
                    <a:prstGeom prst="rect">
                      <a:avLst/>
                    </a:prstGeom>
                    <a:ln>
                      <a:solidFill>
                        <a:schemeClr val="accent1"/>
                      </a:solidFill>
                    </a:ln>
                  </pic:spPr>
                </pic:pic>
              </a:graphicData>
            </a:graphic>
          </wp:inline>
        </w:drawing>
      </w:r>
    </w:p>
    <w:p w14:paraId="1D1EA68F" w14:textId="275EA405" w:rsidR="0077014A" w:rsidRDefault="0077014A"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36</w:t>
        </w:r>
      </w:fldSimple>
      <w:r>
        <w:t>: Giao diện xem chi tiết và chỉnh sửa thông tin</w:t>
      </w:r>
    </w:p>
    <w:p w14:paraId="65775CE1" w14:textId="6F8185C6" w:rsidR="00F742B4" w:rsidRDefault="00F742B4" w:rsidP="00941B88">
      <w:pPr>
        <w:pStyle w:val="UCName"/>
      </w:pPr>
      <w:bookmarkStart w:id="126" w:name="_Ref21909931"/>
      <w:bookmarkStart w:id="127" w:name="_Ref21909932"/>
      <w:bookmarkStart w:id="128" w:name="_Toc22744101"/>
      <w:r>
        <w:t>Chỉnh sửa cơ quan, tổ chức</w:t>
      </w:r>
      <w:bookmarkEnd w:id="126"/>
      <w:bookmarkEnd w:id="127"/>
      <w:bookmarkEnd w:id="128"/>
    </w:p>
    <w:tbl>
      <w:tblPr>
        <w:tblStyle w:val="TableGrid"/>
        <w:tblW w:w="0" w:type="auto"/>
        <w:tblLook w:val="04A0" w:firstRow="1" w:lastRow="0" w:firstColumn="1" w:lastColumn="0" w:noHBand="0" w:noVBand="1"/>
      </w:tblPr>
      <w:tblGrid>
        <w:gridCol w:w="2198"/>
        <w:gridCol w:w="6819"/>
      </w:tblGrid>
      <w:tr w:rsidR="00F742B4" w:rsidRPr="009F3075" w14:paraId="2AD50A9A" w14:textId="77777777" w:rsidTr="004B631D">
        <w:tc>
          <w:tcPr>
            <w:tcW w:w="2263" w:type="dxa"/>
          </w:tcPr>
          <w:p w14:paraId="75A4B323" w14:textId="77777777" w:rsidR="00F742B4" w:rsidRPr="009F3075" w:rsidRDefault="00F742B4" w:rsidP="004B631D">
            <w:pPr>
              <w:spacing w:before="120" w:after="120" w:line="240" w:lineRule="auto"/>
              <w:rPr>
                <w:b/>
              </w:rPr>
            </w:pPr>
            <w:r w:rsidRPr="009F3075">
              <w:rPr>
                <w:b/>
              </w:rPr>
              <w:t>Tác nhân chính:</w:t>
            </w:r>
          </w:p>
        </w:tc>
        <w:tc>
          <w:tcPr>
            <w:tcW w:w="7087" w:type="dxa"/>
          </w:tcPr>
          <w:p w14:paraId="4A794EE9" w14:textId="77777777" w:rsidR="00F742B4" w:rsidRPr="009F3075" w:rsidRDefault="00F742B4" w:rsidP="004B631D">
            <w:pPr>
              <w:spacing w:before="120" w:after="120" w:line="240" w:lineRule="auto"/>
            </w:pPr>
            <w:r>
              <w:t>Cơ quan, tổ chức</w:t>
            </w:r>
          </w:p>
        </w:tc>
      </w:tr>
      <w:tr w:rsidR="00F742B4" w:rsidRPr="009F3075" w14:paraId="25643D9D" w14:textId="77777777" w:rsidTr="004B631D">
        <w:tc>
          <w:tcPr>
            <w:tcW w:w="2263" w:type="dxa"/>
          </w:tcPr>
          <w:p w14:paraId="4A047423" w14:textId="77777777" w:rsidR="00F742B4" w:rsidRPr="009F3075" w:rsidRDefault="00F742B4" w:rsidP="004B631D">
            <w:pPr>
              <w:spacing w:before="120" w:after="120" w:line="240" w:lineRule="auto"/>
              <w:rPr>
                <w:b/>
              </w:rPr>
            </w:pPr>
            <w:r w:rsidRPr="009F3075">
              <w:rPr>
                <w:b/>
              </w:rPr>
              <w:t>Các chức năng:</w:t>
            </w:r>
          </w:p>
        </w:tc>
        <w:tc>
          <w:tcPr>
            <w:tcW w:w="7087" w:type="dxa"/>
          </w:tcPr>
          <w:p w14:paraId="27E8336A" w14:textId="77777777" w:rsidR="00F742B4" w:rsidRPr="00B90FE0" w:rsidRDefault="00F742B4" w:rsidP="004B631D">
            <w:pPr>
              <w:pStyle w:val="ListParagraph"/>
              <w:numPr>
                <w:ilvl w:val="0"/>
                <w:numId w:val="9"/>
              </w:numPr>
              <w:spacing w:before="120" w:after="120" w:line="360" w:lineRule="auto"/>
            </w:pPr>
            <w:r>
              <w:rPr>
                <w:lang w:val="en-US"/>
              </w:rPr>
              <w:t>Cơ quan, tổ chức nhấn chọn chức năng [Sửa] tại cơ quan, tổ chức cần chỉnh sửa.</w:t>
            </w:r>
          </w:p>
          <w:p w14:paraId="1209350A" w14:textId="77777777" w:rsidR="00F742B4" w:rsidRPr="00DB2FFB" w:rsidRDefault="00F742B4" w:rsidP="004B631D">
            <w:pPr>
              <w:pStyle w:val="ListParagraph"/>
              <w:numPr>
                <w:ilvl w:val="0"/>
                <w:numId w:val="9"/>
              </w:numPr>
              <w:spacing w:before="120" w:after="120" w:line="360" w:lineRule="auto"/>
            </w:pPr>
            <w:r>
              <w:rPr>
                <w:lang w:val="en-US"/>
              </w:rPr>
              <w:t>Hệ thống hiển thị form chỉnh sửa cơ quan, tổ chức.</w:t>
            </w:r>
          </w:p>
          <w:p w14:paraId="064477B5" w14:textId="77777777" w:rsidR="00F742B4" w:rsidRPr="00F742B4" w:rsidRDefault="00F742B4" w:rsidP="004B631D">
            <w:pPr>
              <w:pStyle w:val="ListParagraph"/>
              <w:numPr>
                <w:ilvl w:val="0"/>
                <w:numId w:val="9"/>
              </w:numPr>
              <w:spacing w:before="120" w:after="120" w:line="360" w:lineRule="auto"/>
            </w:pPr>
            <w:r>
              <w:rPr>
                <w:lang w:val="en-US"/>
              </w:rPr>
              <w:t>Cơ quan tổ chức chỉnh sửa thông tin cơ quan, tổ chức cấp dưới và nhấn nút [Lưu lại].</w:t>
            </w:r>
          </w:p>
          <w:p w14:paraId="0BB121A4" w14:textId="77777777" w:rsidR="00F742B4" w:rsidRPr="009F3075" w:rsidRDefault="00F742B4" w:rsidP="004B631D">
            <w:pPr>
              <w:pStyle w:val="ListParagraph"/>
              <w:numPr>
                <w:ilvl w:val="0"/>
                <w:numId w:val="9"/>
              </w:numPr>
              <w:spacing w:before="120" w:after="120" w:line="360" w:lineRule="auto"/>
            </w:pPr>
            <w:r>
              <w:rPr>
                <w:lang w:val="en-US"/>
              </w:rPr>
              <w:t>Hệ thống lưu lại thông tin cơ quan, tổ chức cấp dưới.</w:t>
            </w:r>
          </w:p>
        </w:tc>
      </w:tr>
    </w:tbl>
    <w:p w14:paraId="35D251F3" w14:textId="77777777" w:rsidR="00F742B4" w:rsidRDefault="00F742B4" w:rsidP="00F742B4"/>
    <w:p w14:paraId="2FEE0C0A" w14:textId="2730E5D0" w:rsidR="004E7DA0" w:rsidRDefault="004E7DA0" w:rsidP="004E7DA0">
      <w:pPr>
        <w:pStyle w:val="Heading4"/>
      </w:pPr>
      <w:r>
        <w:lastRenderedPageBreak/>
        <w:t>Danh sách thiết bị, dịch vụ, phần mềm</w:t>
      </w:r>
    </w:p>
    <w:p w14:paraId="0D21365A" w14:textId="17F9F4B3" w:rsidR="001C4B74" w:rsidRDefault="00FF5F8C" w:rsidP="001C4B74">
      <w:pPr>
        <w:keepNext/>
      </w:pPr>
      <w:r>
        <w:rPr>
          <w:noProof/>
        </w:rPr>
        <w:drawing>
          <wp:inline distT="0" distB="0" distL="0" distR="0" wp14:anchorId="6B2D275B" wp14:editId="61EF4C23">
            <wp:extent cx="5732145" cy="2539365"/>
            <wp:effectExtent l="19050" t="19050" r="20955"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3878E3.tmp"/>
                    <pic:cNvPicPr/>
                  </pic:nvPicPr>
                  <pic:blipFill>
                    <a:blip r:embed="rId102">
                      <a:extLst>
                        <a:ext uri="{28A0092B-C50C-407E-A947-70E740481C1C}">
                          <a14:useLocalDpi xmlns:a14="http://schemas.microsoft.com/office/drawing/2010/main" val="0"/>
                        </a:ext>
                      </a:extLst>
                    </a:blip>
                    <a:stretch>
                      <a:fillRect/>
                    </a:stretch>
                  </pic:blipFill>
                  <pic:spPr>
                    <a:xfrm>
                      <a:off x="0" y="0"/>
                      <a:ext cx="5732145" cy="2539365"/>
                    </a:xfrm>
                    <a:prstGeom prst="rect">
                      <a:avLst/>
                    </a:prstGeom>
                    <a:ln>
                      <a:solidFill>
                        <a:schemeClr val="accent1"/>
                      </a:solidFill>
                    </a:ln>
                  </pic:spPr>
                </pic:pic>
              </a:graphicData>
            </a:graphic>
          </wp:inline>
        </w:drawing>
      </w:r>
    </w:p>
    <w:p w14:paraId="765BDD3A" w14:textId="0B656A21" w:rsidR="001C4B74" w:rsidRDefault="001C4B74"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37</w:t>
        </w:r>
      </w:fldSimple>
      <w:r>
        <w:t>: Giao diện hiển thị danh sách thiết bị, dịch vụ, phần mềm của cơ quan, tổ chức</w:t>
      </w:r>
    </w:p>
    <w:p w14:paraId="522C9607" w14:textId="07CF3F2A" w:rsidR="00FF5F8C" w:rsidRDefault="003043B7" w:rsidP="00FF5F8C">
      <w:pPr>
        <w:keepNext/>
      </w:pPr>
      <w:r>
        <w:rPr>
          <w:noProof/>
        </w:rPr>
        <w:drawing>
          <wp:inline distT="0" distB="0" distL="0" distR="0" wp14:anchorId="34B6DB37" wp14:editId="2BB6862B">
            <wp:extent cx="5732145" cy="993140"/>
            <wp:effectExtent l="19050" t="19050" r="20955" b="165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87C8FF3.tmp"/>
                    <pic:cNvPicPr/>
                  </pic:nvPicPr>
                  <pic:blipFill>
                    <a:blip r:embed="rId103">
                      <a:extLst>
                        <a:ext uri="{28A0092B-C50C-407E-A947-70E740481C1C}">
                          <a14:useLocalDpi xmlns:a14="http://schemas.microsoft.com/office/drawing/2010/main" val="0"/>
                        </a:ext>
                      </a:extLst>
                    </a:blip>
                    <a:stretch>
                      <a:fillRect/>
                    </a:stretch>
                  </pic:blipFill>
                  <pic:spPr>
                    <a:xfrm>
                      <a:off x="0" y="0"/>
                      <a:ext cx="5732145" cy="993140"/>
                    </a:xfrm>
                    <a:prstGeom prst="rect">
                      <a:avLst/>
                    </a:prstGeom>
                    <a:ln>
                      <a:solidFill>
                        <a:schemeClr val="accent1"/>
                      </a:solidFill>
                    </a:ln>
                  </pic:spPr>
                </pic:pic>
              </a:graphicData>
            </a:graphic>
          </wp:inline>
        </w:drawing>
      </w:r>
    </w:p>
    <w:p w14:paraId="2CD712CD" w14:textId="34E62E20" w:rsidR="00FF5F8C" w:rsidRDefault="00FF5F8C"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38</w:t>
        </w:r>
      </w:fldSimple>
      <w:r>
        <w:t>: Giao diện hiển thị khung tìm kiếm nâng cao</w:t>
      </w:r>
    </w:p>
    <w:p w14:paraId="29D0F5E6" w14:textId="38639F60" w:rsidR="00136351" w:rsidRDefault="00136351" w:rsidP="00941B88">
      <w:pPr>
        <w:pStyle w:val="UCName"/>
      </w:pPr>
      <w:bookmarkStart w:id="129" w:name="_Ref21909933"/>
      <w:bookmarkStart w:id="130" w:name="_Ref21909934"/>
      <w:bookmarkStart w:id="131" w:name="_Toc22744102"/>
      <w:r>
        <w:t>Xem danh sách thiết bị, dịch vụ, phần mềm</w:t>
      </w:r>
      <w:bookmarkEnd w:id="129"/>
      <w:bookmarkEnd w:id="130"/>
      <w:bookmarkEnd w:id="131"/>
    </w:p>
    <w:tbl>
      <w:tblPr>
        <w:tblStyle w:val="TableGrid"/>
        <w:tblW w:w="0" w:type="auto"/>
        <w:tblLook w:val="04A0" w:firstRow="1" w:lastRow="0" w:firstColumn="1" w:lastColumn="0" w:noHBand="0" w:noVBand="1"/>
      </w:tblPr>
      <w:tblGrid>
        <w:gridCol w:w="2197"/>
        <w:gridCol w:w="6820"/>
      </w:tblGrid>
      <w:tr w:rsidR="00136351" w:rsidRPr="009F3075" w14:paraId="36768BB4" w14:textId="77777777" w:rsidTr="004B631D">
        <w:tc>
          <w:tcPr>
            <w:tcW w:w="2263" w:type="dxa"/>
          </w:tcPr>
          <w:p w14:paraId="50764C8C" w14:textId="77777777" w:rsidR="00136351" w:rsidRPr="009F3075" w:rsidRDefault="00136351" w:rsidP="004B631D">
            <w:pPr>
              <w:spacing w:before="120" w:after="120" w:line="240" w:lineRule="auto"/>
              <w:rPr>
                <w:b/>
              </w:rPr>
            </w:pPr>
            <w:r w:rsidRPr="009F3075">
              <w:rPr>
                <w:b/>
              </w:rPr>
              <w:t>Tác nhân chính:</w:t>
            </w:r>
          </w:p>
        </w:tc>
        <w:tc>
          <w:tcPr>
            <w:tcW w:w="7087" w:type="dxa"/>
          </w:tcPr>
          <w:p w14:paraId="65638873" w14:textId="77777777" w:rsidR="00136351" w:rsidRPr="009F3075" w:rsidRDefault="00136351" w:rsidP="004B631D">
            <w:pPr>
              <w:spacing w:before="120" w:after="120" w:line="240" w:lineRule="auto"/>
            </w:pPr>
            <w:r>
              <w:t>Cơ quan, tổ chức</w:t>
            </w:r>
          </w:p>
        </w:tc>
      </w:tr>
      <w:tr w:rsidR="00136351" w:rsidRPr="009F3075" w14:paraId="6611D494" w14:textId="77777777" w:rsidTr="004B631D">
        <w:tc>
          <w:tcPr>
            <w:tcW w:w="2263" w:type="dxa"/>
          </w:tcPr>
          <w:p w14:paraId="7CDA4FC1" w14:textId="77777777" w:rsidR="00136351" w:rsidRPr="009F3075" w:rsidRDefault="00136351" w:rsidP="004B631D">
            <w:pPr>
              <w:spacing w:before="120" w:after="120" w:line="240" w:lineRule="auto"/>
              <w:rPr>
                <w:b/>
              </w:rPr>
            </w:pPr>
            <w:r w:rsidRPr="009F3075">
              <w:rPr>
                <w:b/>
              </w:rPr>
              <w:t>Các chức năng:</w:t>
            </w:r>
          </w:p>
        </w:tc>
        <w:tc>
          <w:tcPr>
            <w:tcW w:w="7087" w:type="dxa"/>
          </w:tcPr>
          <w:p w14:paraId="55E605E1" w14:textId="50E1C966" w:rsidR="00136351" w:rsidRPr="00DB2FFB" w:rsidRDefault="00136351" w:rsidP="004B631D">
            <w:pPr>
              <w:pStyle w:val="ListParagraph"/>
              <w:numPr>
                <w:ilvl w:val="0"/>
                <w:numId w:val="9"/>
              </w:numPr>
              <w:spacing w:before="120" w:after="120" w:line="360" w:lineRule="auto"/>
            </w:pPr>
            <w:r w:rsidRPr="00136351">
              <w:rPr>
                <w:lang w:val="en-US"/>
              </w:rPr>
              <w:t xml:space="preserve">Cơ quan, tổ chức nhấn chọn chức năng [Danh sách </w:t>
            </w:r>
            <w:r>
              <w:t>thiết bị, dịch vụ, phần mềm</w:t>
            </w:r>
            <w:r w:rsidRPr="00136351">
              <w:rPr>
                <w:lang w:val="en-US"/>
              </w:rPr>
              <w:t xml:space="preserve">] để xem danh sách </w:t>
            </w:r>
            <w:r>
              <w:t>thiết bị, dịch vụ, phần mềm</w:t>
            </w:r>
            <w:r w:rsidRPr="00136351">
              <w:rPr>
                <w:lang w:val="en-US"/>
              </w:rPr>
              <w:t xml:space="preserve"> của đơn vị. Hệ thống hiển thị bảng danh sách các </w:t>
            </w:r>
            <w:r>
              <w:t>thiết bị, dịch vụ, phần mềm</w:t>
            </w:r>
            <w:r w:rsidRPr="00136351">
              <w:rPr>
                <w:lang w:val="en-US"/>
              </w:rPr>
              <w:t>.</w:t>
            </w:r>
          </w:p>
          <w:p w14:paraId="747C77EE" w14:textId="77777777" w:rsidR="00136351" w:rsidRPr="009F3075" w:rsidRDefault="00136351" w:rsidP="004B631D">
            <w:pPr>
              <w:pStyle w:val="ListParagraph"/>
              <w:numPr>
                <w:ilvl w:val="0"/>
                <w:numId w:val="9"/>
              </w:numPr>
              <w:spacing w:before="120" w:after="120" w:line="360" w:lineRule="auto"/>
            </w:pPr>
            <w:r>
              <w:rPr>
                <w:lang w:val="en-US"/>
              </w:rPr>
              <w:t>Cơ quan tổ chức xem thông tin cây tổ chức và thực hiện các thao tác đối với từng tài khoản.</w:t>
            </w:r>
          </w:p>
        </w:tc>
      </w:tr>
    </w:tbl>
    <w:p w14:paraId="4D2CBA74" w14:textId="77777777" w:rsidR="00B258C4" w:rsidRDefault="00B258C4" w:rsidP="00B258C4">
      <w:pPr>
        <w:keepNext/>
      </w:pPr>
      <w:r>
        <w:rPr>
          <w:noProof/>
        </w:rPr>
        <w:lastRenderedPageBreak/>
        <w:drawing>
          <wp:inline distT="0" distB="0" distL="0" distR="0" wp14:anchorId="4DF4A48C" wp14:editId="58AEA540">
            <wp:extent cx="5732145" cy="2794000"/>
            <wp:effectExtent l="19050" t="19050" r="20955" b="2540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7CB01F.tmp"/>
                    <pic:cNvPicPr/>
                  </pic:nvPicPr>
                  <pic:blipFill>
                    <a:blip r:embed="rId104">
                      <a:extLst>
                        <a:ext uri="{28A0092B-C50C-407E-A947-70E740481C1C}">
                          <a14:useLocalDpi xmlns:a14="http://schemas.microsoft.com/office/drawing/2010/main" val="0"/>
                        </a:ext>
                      </a:extLst>
                    </a:blip>
                    <a:stretch>
                      <a:fillRect/>
                    </a:stretch>
                  </pic:blipFill>
                  <pic:spPr>
                    <a:xfrm>
                      <a:off x="0" y="0"/>
                      <a:ext cx="5732145" cy="2794000"/>
                    </a:xfrm>
                    <a:prstGeom prst="rect">
                      <a:avLst/>
                    </a:prstGeom>
                    <a:ln>
                      <a:solidFill>
                        <a:schemeClr val="accent1"/>
                      </a:solidFill>
                    </a:ln>
                  </pic:spPr>
                </pic:pic>
              </a:graphicData>
            </a:graphic>
          </wp:inline>
        </w:drawing>
      </w:r>
    </w:p>
    <w:p w14:paraId="551519FD" w14:textId="3D6FDEDA" w:rsidR="00136351" w:rsidRDefault="00B258C4"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39</w:t>
        </w:r>
      </w:fldSimple>
      <w:r>
        <w:t>: Giao diện form thêm mới thiết bị, dịch vụ, phần mềm</w:t>
      </w:r>
    </w:p>
    <w:p w14:paraId="2592F227" w14:textId="4A367857" w:rsidR="00136351" w:rsidRDefault="00136351" w:rsidP="00941B88">
      <w:pPr>
        <w:pStyle w:val="UCName"/>
      </w:pPr>
      <w:bookmarkStart w:id="132" w:name="_Ref21909935"/>
      <w:bookmarkStart w:id="133" w:name="_Ref21909936"/>
      <w:bookmarkStart w:id="134" w:name="_Toc22744103"/>
      <w:r>
        <w:t>Thêm mới thiết bị, dịch vụ, phần mềm</w:t>
      </w:r>
      <w:bookmarkEnd w:id="132"/>
      <w:bookmarkEnd w:id="133"/>
      <w:bookmarkEnd w:id="134"/>
    </w:p>
    <w:tbl>
      <w:tblPr>
        <w:tblStyle w:val="TableGrid"/>
        <w:tblW w:w="0" w:type="auto"/>
        <w:tblLook w:val="04A0" w:firstRow="1" w:lastRow="0" w:firstColumn="1" w:lastColumn="0" w:noHBand="0" w:noVBand="1"/>
      </w:tblPr>
      <w:tblGrid>
        <w:gridCol w:w="2197"/>
        <w:gridCol w:w="6820"/>
      </w:tblGrid>
      <w:tr w:rsidR="00136351" w:rsidRPr="009F3075" w14:paraId="4FAFAC16" w14:textId="77777777" w:rsidTr="004B631D">
        <w:tc>
          <w:tcPr>
            <w:tcW w:w="2263" w:type="dxa"/>
          </w:tcPr>
          <w:p w14:paraId="11608395" w14:textId="77777777" w:rsidR="00136351" w:rsidRPr="009F3075" w:rsidRDefault="00136351" w:rsidP="004B631D">
            <w:pPr>
              <w:spacing w:before="120" w:after="120" w:line="240" w:lineRule="auto"/>
              <w:rPr>
                <w:b/>
              </w:rPr>
            </w:pPr>
            <w:r w:rsidRPr="009F3075">
              <w:rPr>
                <w:b/>
              </w:rPr>
              <w:t>Tác nhân chính:</w:t>
            </w:r>
          </w:p>
        </w:tc>
        <w:tc>
          <w:tcPr>
            <w:tcW w:w="7087" w:type="dxa"/>
          </w:tcPr>
          <w:p w14:paraId="3EA4B48F" w14:textId="77777777" w:rsidR="00136351" w:rsidRPr="009F3075" w:rsidRDefault="00136351" w:rsidP="004B631D">
            <w:pPr>
              <w:spacing w:before="120" w:after="120" w:line="240" w:lineRule="auto"/>
            </w:pPr>
            <w:r>
              <w:t>Cơ quan, tổ chức</w:t>
            </w:r>
          </w:p>
        </w:tc>
      </w:tr>
      <w:tr w:rsidR="00136351" w:rsidRPr="009F3075" w14:paraId="53D3EF97" w14:textId="77777777" w:rsidTr="004B631D">
        <w:tc>
          <w:tcPr>
            <w:tcW w:w="2263" w:type="dxa"/>
          </w:tcPr>
          <w:p w14:paraId="2169B58A" w14:textId="77777777" w:rsidR="00136351" w:rsidRPr="009F3075" w:rsidRDefault="00136351" w:rsidP="004B631D">
            <w:pPr>
              <w:spacing w:before="120" w:after="120" w:line="240" w:lineRule="auto"/>
              <w:rPr>
                <w:b/>
              </w:rPr>
            </w:pPr>
            <w:r w:rsidRPr="009F3075">
              <w:rPr>
                <w:b/>
              </w:rPr>
              <w:t>Các chức năng:</w:t>
            </w:r>
          </w:p>
        </w:tc>
        <w:tc>
          <w:tcPr>
            <w:tcW w:w="7087" w:type="dxa"/>
          </w:tcPr>
          <w:p w14:paraId="3F80A75B" w14:textId="3F5A4FE3" w:rsidR="00136351" w:rsidRPr="00DB2FFB" w:rsidRDefault="00136351" w:rsidP="004B631D">
            <w:pPr>
              <w:pStyle w:val="ListParagraph"/>
              <w:numPr>
                <w:ilvl w:val="0"/>
                <w:numId w:val="9"/>
              </w:numPr>
              <w:spacing w:before="120" w:after="120" w:line="360" w:lineRule="auto"/>
            </w:pPr>
            <w:r w:rsidRPr="00136351">
              <w:rPr>
                <w:lang w:val="en-US"/>
              </w:rPr>
              <w:t xml:space="preserve">Cơ quan, tổ chức nhấn chọn chức năng [Thêm mới] để thêm mới </w:t>
            </w:r>
            <w:r>
              <w:t>thiết bị, dịch vụ, phần mềm</w:t>
            </w:r>
            <w:r w:rsidRPr="00136351">
              <w:rPr>
                <w:lang w:val="en-US"/>
              </w:rPr>
              <w:t xml:space="preserve">. Hệ thống hiển thị form thêm mới </w:t>
            </w:r>
            <w:r>
              <w:t>thiết bị, dịch vụ, phần mềm</w:t>
            </w:r>
            <w:r w:rsidRPr="00136351">
              <w:rPr>
                <w:lang w:val="en-US"/>
              </w:rPr>
              <w:t>.</w:t>
            </w:r>
          </w:p>
          <w:p w14:paraId="540B62A3" w14:textId="29B88C81" w:rsidR="00136351" w:rsidRPr="009F3075" w:rsidRDefault="00136351" w:rsidP="00136351">
            <w:pPr>
              <w:pStyle w:val="ListParagraph"/>
              <w:numPr>
                <w:ilvl w:val="0"/>
                <w:numId w:val="9"/>
              </w:numPr>
              <w:spacing w:before="120" w:after="120" w:line="360" w:lineRule="auto"/>
            </w:pPr>
            <w:r>
              <w:rPr>
                <w:lang w:val="en-US"/>
              </w:rPr>
              <w:t xml:space="preserve">Cơ quan tổ chức nhập thông tin </w:t>
            </w:r>
            <w:r>
              <w:t>thiết bị, dịch vụ, phần mềm</w:t>
            </w:r>
            <w:r>
              <w:rPr>
                <w:lang w:val="en-US"/>
              </w:rPr>
              <w:t xml:space="preserve"> và nhấn nút [Thêm mới]. Hệ thống lưu lại thông tin </w:t>
            </w:r>
            <w:r>
              <w:t>thiết bị, dịch vụ, phần mềm</w:t>
            </w:r>
            <w:r>
              <w:rPr>
                <w:lang w:val="en-US"/>
              </w:rPr>
              <w:t>.</w:t>
            </w:r>
          </w:p>
        </w:tc>
      </w:tr>
    </w:tbl>
    <w:p w14:paraId="049B4EAC" w14:textId="77777777" w:rsidR="00136351" w:rsidRDefault="00136351" w:rsidP="00136351"/>
    <w:p w14:paraId="7BC97E95" w14:textId="77777777" w:rsidR="0052663A" w:rsidRDefault="0052663A" w:rsidP="0052663A">
      <w:pPr>
        <w:keepNext/>
      </w:pPr>
      <w:r>
        <w:rPr>
          <w:noProof/>
        </w:rPr>
        <w:drawing>
          <wp:inline distT="0" distB="0" distL="0" distR="0" wp14:anchorId="7A7A3194" wp14:editId="2DC65BC3">
            <wp:extent cx="5732145" cy="1974850"/>
            <wp:effectExtent l="19050" t="19050" r="2095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7CA2E.tmp"/>
                    <pic:cNvPicPr/>
                  </pic:nvPicPr>
                  <pic:blipFill>
                    <a:blip r:embed="rId105">
                      <a:extLst>
                        <a:ext uri="{28A0092B-C50C-407E-A947-70E740481C1C}">
                          <a14:useLocalDpi xmlns:a14="http://schemas.microsoft.com/office/drawing/2010/main" val="0"/>
                        </a:ext>
                      </a:extLst>
                    </a:blip>
                    <a:stretch>
                      <a:fillRect/>
                    </a:stretch>
                  </pic:blipFill>
                  <pic:spPr>
                    <a:xfrm>
                      <a:off x="0" y="0"/>
                      <a:ext cx="5732145" cy="1974850"/>
                    </a:xfrm>
                    <a:prstGeom prst="rect">
                      <a:avLst/>
                    </a:prstGeom>
                    <a:ln>
                      <a:solidFill>
                        <a:schemeClr val="accent1"/>
                      </a:solidFill>
                    </a:ln>
                  </pic:spPr>
                </pic:pic>
              </a:graphicData>
            </a:graphic>
          </wp:inline>
        </w:drawing>
      </w:r>
    </w:p>
    <w:p w14:paraId="492C8662" w14:textId="02DC1D6B" w:rsidR="00B266E2" w:rsidRDefault="0052663A"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40</w:t>
        </w:r>
      </w:fldSimple>
      <w:r>
        <w:t xml:space="preserve">: Giao diện xem chi tiết và chỉnh sửa </w:t>
      </w:r>
      <w:proofErr w:type="gramStart"/>
      <w:r w:rsidR="00865DD3">
        <w:t>TB,DV</w:t>
      </w:r>
      <w:proofErr w:type="gramEnd"/>
      <w:r w:rsidR="00865DD3">
        <w:t>, PM</w:t>
      </w:r>
      <w:r>
        <w:t xml:space="preserve"> chưa được cấp CTS</w:t>
      </w:r>
    </w:p>
    <w:p w14:paraId="2DBB19E3" w14:textId="6C13313F" w:rsidR="0052663A" w:rsidRDefault="0052663A" w:rsidP="00B266E2">
      <w:pPr>
        <w:keepNext/>
      </w:pPr>
      <w:r>
        <w:rPr>
          <w:noProof/>
        </w:rPr>
        <w:lastRenderedPageBreak/>
        <w:drawing>
          <wp:inline distT="0" distB="0" distL="0" distR="0" wp14:anchorId="375526B7" wp14:editId="402C1AE0">
            <wp:extent cx="5732145" cy="996315"/>
            <wp:effectExtent l="19050" t="19050" r="20955" b="133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87C658.tmp"/>
                    <pic:cNvPicPr/>
                  </pic:nvPicPr>
                  <pic:blipFill>
                    <a:blip r:embed="rId106">
                      <a:extLst>
                        <a:ext uri="{28A0092B-C50C-407E-A947-70E740481C1C}">
                          <a14:useLocalDpi xmlns:a14="http://schemas.microsoft.com/office/drawing/2010/main" val="0"/>
                        </a:ext>
                      </a:extLst>
                    </a:blip>
                    <a:stretch>
                      <a:fillRect/>
                    </a:stretch>
                  </pic:blipFill>
                  <pic:spPr>
                    <a:xfrm>
                      <a:off x="0" y="0"/>
                      <a:ext cx="5732145" cy="996315"/>
                    </a:xfrm>
                    <a:prstGeom prst="rect">
                      <a:avLst/>
                    </a:prstGeom>
                    <a:ln>
                      <a:solidFill>
                        <a:schemeClr val="accent1"/>
                      </a:solidFill>
                    </a:ln>
                  </pic:spPr>
                </pic:pic>
              </a:graphicData>
            </a:graphic>
          </wp:inline>
        </w:drawing>
      </w:r>
    </w:p>
    <w:p w14:paraId="43B82FBB" w14:textId="05E8A541" w:rsidR="00B266E2" w:rsidRDefault="00B266E2"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41</w:t>
        </w:r>
      </w:fldSimple>
      <w:r>
        <w:t>: Giao diện xem chi tiết thiết bị, dịch vụ, phần mềm</w:t>
      </w:r>
      <w:r w:rsidR="0052663A">
        <w:t xml:space="preserve"> đã được cấp CTS</w:t>
      </w:r>
    </w:p>
    <w:p w14:paraId="5525D5A7" w14:textId="31F42CCE" w:rsidR="00136351" w:rsidRDefault="00136351" w:rsidP="00941B88">
      <w:pPr>
        <w:pStyle w:val="UCName"/>
      </w:pPr>
      <w:bookmarkStart w:id="135" w:name="_Ref21909937"/>
      <w:bookmarkStart w:id="136" w:name="_Ref21909938"/>
      <w:bookmarkStart w:id="137" w:name="_Toc22744104"/>
      <w:r>
        <w:t>Chỉnh sửa thiết bị, dịch vụ, phần mềm</w:t>
      </w:r>
      <w:bookmarkEnd w:id="135"/>
      <w:bookmarkEnd w:id="136"/>
      <w:bookmarkEnd w:id="137"/>
    </w:p>
    <w:tbl>
      <w:tblPr>
        <w:tblStyle w:val="TableGrid"/>
        <w:tblW w:w="0" w:type="auto"/>
        <w:tblLook w:val="04A0" w:firstRow="1" w:lastRow="0" w:firstColumn="1" w:lastColumn="0" w:noHBand="0" w:noVBand="1"/>
      </w:tblPr>
      <w:tblGrid>
        <w:gridCol w:w="2202"/>
        <w:gridCol w:w="6815"/>
      </w:tblGrid>
      <w:tr w:rsidR="00136351" w:rsidRPr="009F3075" w14:paraId="74CC4AD0" w14:textId="77777777" w:rsidTr="004B631D">
        <w:tc>
          <w:tcPr>
            <w:tcW w:w="2263" w:type="dxa"/>
          </w:tcPr>
          <w:p w14:paraId="27825836" w14:textId="77777777" w:rsidR="00136351" w:rsidRPr="009F3075" w:rsidRDefault="00136351" w:rsidP="004B631D">
            <w:pPr>
              <w:spacing w:before="120" w:after="120" w:line="240" w:lineRule="auto"/>
              <w:rPr>
                <w:b/>
              </w:rPr>
            </w:pPr>
            <w:r w:rsidRPr="009F3075">
              <w:rPr>
                <w:b/>
              </w:rPr>
              <w:t>Tác nhân chính:</w:t>
            </w:r>
          </w:p>
        </w:tc>
        <w:tc>
          <w:tcPr>
            <w:tcW w:w="7087" w:type="dxa"/>
          </w:tcPr>
          <w:p w14:paraId="4E7EE2B6" w14:textId="77777777" w:rsidR="00136351" w:rsidRPr="009F3075" w:rsidRDefault="00136351" w:rsidP="004B631D">
            <w:pPr>
              <w:spacing w:before="120" w:after="120" w:line="240" w:lineRule="auto"/>
            </w:pPr>
            <w:r>
              <w:t>Cơ quan, tổ chức</w:t>
            </w:r>
          </w:p>
        </w:tc>
      </w:tr>
      <w:tr w:rsidR="00136351" w:rsidRPr="009F3075" w14:paraId="0F027B4C" w14:textId="77777777" w:rsidTr="004B631D">
        <w:tc>
          <w:tcPr>
            <w:tcW w:w="2263" w:type="dxa"/>
          </w:tcPr>
          <w:p w14:paraId="5C5F0093" w14:textId="77777777" w:rsidR="00136351" w:rsidRPr="009F3075" w:rsidRDefault="00136351" w:rsidP="004B631D">
            <w:pPr>
              <w:spacing w:before="120" w:after="120" w:line="240" w:lineRule="auto"/>
              <w:rPr>
                <w:b/>
              </w:rPr>
            </w:pPr>
            <w:r w:rsidRPr="009F3075">
              <w:rPr>
                <w:b/>
              </w:rPr>
              <w:t>Các chức năng:</w:t>
            </w:r>
          </w:p>
        </w:tc>
        <w:tc>
          <w:tcPr>
            <w:tcW w:w="7087" w:type="dxa"/>
          </w:tcPr>
          <w:p w14:paraId="527622E1" w14:textId="11E4B551" w:rsidR="00136351" w:rsidRPr="00DB2FFB" w:rsidRDefault="00136351" w:rsidP="0041659C">
            <w:pPr>
              <w:spacing w:before="120" w:after="120"/>
              <w:ind w:left="360"/>
            </w:pPr>
            <w:r w:rsidRPr="0041659C">
              <w:t xml:space="preserve">Cơ quan, tổ chức nhấn chọn chức năng [Sửa] tại </w:t>
            </w:r>
            <w:r>
              <w:t>thiết bị, dịch vụ, phần mềm</w:t>
            </w:r>
            <w:r w:rsidRPr="0041659C">
              <w:t xml:space="preserve"> cần chỉnh sửa. Hệ thống hiển thị form chỉnh sửa </w:t>
            </w:r>
            <w:r>
              <w:t>thiết bị, dịch vụ, phần mềm</w:t>
            </w:r>
            <w:r w:rsidRPr="0041659C">
              <w:t>.</w:t>
            </w:r>
          </w:p>
          <w:p w14:paraId="37B0A6F9" w14:textId="67658D67" w:rsidR="00136351" w:rsidRPr="009F3075" w:rsidRDefault="00136351" w:rsidP="0041659C">
            <w:pPr>
              <w:spacing w:before="120" w:after="120"/>
              <w:ind w:left="360"/>
            </w:pPr>
            <w:r w:rsidRPr="0041659C">
              <w:t xml:space="preserve">Cơ quan tổ chức chỉnh sửa thông tin </w:t>
            </w:r>
            <w:r>
              <w:t>thiết bị, dịch vụ, phần mềm</w:t>
            </w:r>
            <w:r w:rsidRPr="0041659C">
              <w:t xml:space="preserve"> và nhấn nút [Lưu lại]. Hệ thống lưu lại thông tin cơ quan, tổ chức cấp dưới.</w:t>
            </w:r>
          </w:p>
        </w:tc>
      </w:tr>
    </w:tbl>
    <w:p w14:paraId="362AFA4C" w14:textId="77777777" w:rsidR="00136351" w:rsidRPr="00136351" w:rsidRDefault="00136351" w:rsidP="00136351"/>
    <w:p w14:paraId="68AA60C3" w14:textId="0B87AE06" w:rsidR="00247A14" w:rsidRDefault="00247A14" w:rsidP="00BC0773">
      <w:pPr>
        <w:pStyle w:val="Heading3"/>
      </w:pPr>
      <w:r>
        <w:t>Chức năng “Thông báo, tin nhắn”</w:t>
      </w:r>
    </w:p>
    <w:p w14:paraId="6E9E73A5" w14:textId="171921C3" w:rsidR="0063597C" w:rsidRDefault="00C978F7" w:rsidP="0063597C">
      <w:pPr>
        <w:keepNext/>
      </w:pPr>
      <w:r>
        <w:rPr>
          <w:noProof/>
        </w:rPr>
        <w:drawing>
          <wp:inline distT="0" distB="0" distL="0" distR="0" wp14:anchorId="3A310317" wp14:editId="3F22D64A">
            <wp:extent cx="5732145" cy="1329055"/>
            <wp:effectExtent l="19050" t="19050" r="20955"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F4F771.tmp"/>
                    <pic:cNvPicPr/>
                  </pic:nvPicPr>
                  <pic:blipFill>
                    <a:blip r:embed="rId107">
                      <a:extLst>
                        <a:ext uri="{28A0092B-C50C-407E-A947-70E740481C1C}">
                          <a14:useLocalDpi xmlns:a14="http://schemas.microsoft.com/office/drawing/2010/main" val="0"/>
                        </a:ext>
                      </a:extLst>
                    </a:blip>
                    <a:stretch>
                      <a:fillRect/>
                    </a:stretch>
                  </pic:blipFill>
                  <pic:spPr>
                    <a:xfrm>
                      <a:off x="0" y="0"/>
                      <a:ext cx="5732145" cy="1329055"/>
                    </a:xfrm>
                    <a:prstGeom prst="rect">
                      <a:avLst/>
                    </a:prstGeom>
                    <a:ln>
                      <a:solidFill>
                        <a:schemeClr val="accent1"/>
                      </a:solidFill>
                    </a:ln>
                  </pic:spPr>
                </pic:pic>
              </a:graphicData>
            </a:graphic>
          </wp:inline>
        </w:drawing>
      </w:r>
    </w:p>
    <w:p w14:paraId="6B4F0269" w14:textId="431F33AF" w:rsidR="00247A14" w:rsidRDefault="0063597C"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42</w:t>
        </w:r>
      </w:fldSimple>
      <w:r>
        <w:t>: Giao diện hiển thị danh sách thông báo, tin nhắn</w:t>
      </w:r>
    </w:p>
    <w:p w14:paraId="4D34B2D3" w14:textId="77777777" w:rsidR="0063597C" w:rsidRDefault="0063597C" w:rsidP="0063597C">
      <w:pPr>
        <w:keepNext/>
      </w:pPr>
      <w:r>
        <w:rPr>
          <w:noProof/>
        </w:rPr>
        <w:drawing>
          <wp:inline distT="0" distB="0" distL="0" distR="0" wp14:anchorId="7136715D" wp14:editId="3B1DAEB3">
            <wp:extent cx="5732145" cy="745490"/>
            <wp:effectExtent l="19050" t="19050" r="20955" b="165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87C15C.tmp"/>
                    <pic:cNvPicPr/>
                  </pic:nvPicPr>
                  <pic:blipFill>
                    <a:blip r:embed="rId108">
                      <a:extLst>
                        <a:ext uri="{28A0092B-C50C-407E-A947-70E740481C1C}">
                          <a14:useLocalDpi xmlns:a14="http://schemas.microsoft.com/office/drawing/2010/main" val="0"/>
                        </a:ext>
                      </a:extLst>
                    </a:blip>
                    <a:stretch>
                      <a:fillRect/>
                    </a:stretch>
                  </pic:blipFill>
                  <pic:spPr>
                    <a:xfrm>
                      <a:off x="0" y="0"/>
                      <a:ext cx="5732145" cy="745490"/>
                    </a:xfrm>
                    <a:prstGeom prst="rect">
                      <a:avLst/>
                    </a:prstGeom>
                    <a:ln>
                      <a:solidFill>
                        <a:schemeClr val="accent1"/>
                      </a:solidFill>
                    </a:ln>
                  </pic:spPr>
                </pic:pic>
              </a:graphicData>
            </a:graphic>
          </wp:inline>
        </w:drawing>
      </w:r>
    </w:p>
    <w:p w14:paraId="5EF1DB4B" w14:textId="1DE0A09E" w:rsidR="0063597C" w:rsidRDefault="0063597C"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43</w:t>
        </w:r>
      </w:fldSimple>
      <w:r>
        <w:t>: Giao diện hiển thị form tìm kiếm nâng cao</w:t>
      </w:r>
    </w:p>
    <w:p w14:paraId="4A14EAC2" w14:textId="77777777" w:rsidR="00ED46ED" w:rsidRDefault="00ED46ED" w:rsidP="00ED46ED">
      <w:pPr>
        <w:keepNext/>
      </w:pPr>
      <w:r>
        <w:rPr>
          <w:noProof/>
        </w:rPr>
        <w:lastRenderedPageBreak/>
        <w:drawing>
          <wp:inline distT="0" distB="0" distL="0" distR="0" wp14:anchorId="78266D7D" wp14:editId="2EDBEA75">
            <wp:extent cx="5732145" cy="2380615"/>
            <wp:effectExtent l="19050" t="19050" r="20955" b="196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87C1AE5.tmp"/>
                    <pic:cNvPicPr/>
                  </pic:nvPicPr>
                  <pic:blipFill>
                    <a:blip r:embed="rId109">
                      <a:extLst>
                        <a:ext uri="{28A0092B-C50C-407E-A947-70E740481C1C}">
                          <a14:useLocalDpi xmlns:a14="http://schemas.microsoft.com/office/drawing/2010/main" val="0"/>
                        </a:ext>
                      </a:extLst>
                    </a:blip>
                    <a:stretch>
                      <a:fillRect/>
                    </a:stretch>
                  </pic:blipFill>
                  <pic:spPr>
                    <a:xfrm>
                      <a:off x="0" y="0"/>
                      <a:ext cx="5732145" cy="2380615"/>
                    </a:xfrm>
                    <a:prstGeom prst="rect">
                      <a:avLst/>
                    </a:prstGeom>
                    <a:ln>
                      <a:solidFill>
                        <a:schemeClr val="accent1"/>
                      </a:solidFill>
                    </a:ln>
                  </pic:spPr>
                </pic:pic>
              </a:graphicData>
            </a:graphic>
          </wp:inline>
        </w:drawing>
      </w:r>
    </w:p>
    <w:p w14:paraId="0386FFA6" w14:textId="744512DB" w:rsidR="00ED46ED" w:rsidRPr="00ED46ED" w:rsidRDefault="00ED46ED"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44</w:t>
        </w:r>
      </w:fldSimple>
      <w:r>
        <w:t>: Xem chi tiết thông báo, tin nhắn</w:t>
      </w:r>
    </w:p>
    <w:p w14:paraId="511C73B9" w14:textId="77777777" w:rsidR="00247A14" w:rsidRDefault="00247A14" w:rsidP="00941B88">
      <w:pPr>
        <w:pStyle w:val="UCName"/>
      </w:pPr>
      <w:bookmarkStart w:id="138" w:name="_Ref21901096"/>
      <w:bookmarkStart w:id="139" w:name="_Ref21901102"/>
      <w:bookmarkStart w:id="140" w:name="_Toc22744105"/>
      <w:r>
        <w:t>Xem danh sách thông báo, tin nhắn của cơ quan, tổ chức</w:t>
      </w:r>
      <w:bookmarkEnd w:id="138"/>
      <w:bookmarkEnd w:id="139"/>
      <w:bookmarkEnd w:id="140"/>
    </w:p>
    <w:tbl>
      <w:tblPr>
        <w:tblStyle w:val="TableGrid"/>
        <w:tblW w:w="0" w:type="auto"/>
        <w:tblLook w:val="04A0" w:firstRow="1" w:lastRow="0" w:firstColumn="1" w:lastColumn="0" w:noHBand="0" w:noVBand="1"/>
      </w:tblPr>
      <w:tblGrid>
        <w:gridCol w:w="2197"/>
        <w:gridCol w:w="6820"/>
      </w:tblGrid>
      <w:tr w:rsidR="00247A14" w:rsidRPr="009F3075" w14:paraId="6C1D1C3D" w14:textId="77777777" w:rsidTr="00773595">
        <w:tc>
          <w:tcPr>
            <w:tcW w:w="2263" w:type="dxa"/>
          </w:tcPr>
          <w:p w14:paraId="4B906A88" w14:textId="77777777" w:rsidR="00247A14" w:rsidRPr="009F3075" w:rsidRDefault="00247A14" w:rsidP="00773595">
            <w:pPr>
              <w:spacing w:before="120" w:after="120" w:line="240" w:lineRule="auto"/>
              <w:rPr>
                <w:b/>
              </w:rPr>
            </w:pPr>
            <w:r w:rsidRPr="009F3075">
              <w:rPr>
                <w:b/>
              </w:rPr>
              <w:t>Tác nhân chính:</w:t>
            </w:r>
          </w:p>
        </w:tc>
        <w:tc>
          <w:tcPr>
            <w:tcW w:w="7087" w:type="dxa"/>
          </w:tcPr>
          <w:p w14:paraId="7E53B393" w14:textId="77777777" w:rsidR="00247A14" w:rsidRPr="009F3075" w:rsidRDefault="00247A14" w:rsidP="00773595">
            <w:pPr>
              <w:spacing w:before="120" w:after="120" w:line="240" w:lineRule="auto"/>
            </w:pPr>
            <w:r>
              <w:t>Cơ quan, tổ chức</w:t>
            </w:r>
          </w:p>
        </w:tc>
      </w:tr>
      <w:tr w:rsidR="00247A14" w:rsidRPr="009F3075" w14:paraId="15F7070C" w14:textId="77777777" w:rsidTr="00773595">
        <w:tc>
          <w:tcPr>
            <w:tcW w:w="2263" w:type="dxa"/>
          </w:tcPr>
          <w:p w14:paraId="33D14A85" w14:textId="77777777" w:rsidR="00247A14" w:rsidRPr="009F3075" w:rsidRDefault="00247A14" w:rsidP="00773595">
            <w:pPr>
              <w:spacing w:before="120" w:after="120" w:line="240" w:lineRule="auto"/>
              <w:rPr>
                <w:b/>
              </w:rPr>
            </w:pPr>
            <w:r w:rsidRPr="009F3075">
              <w:rPr>
                <w:b/>
              </w:rPr>
              <w:t>Các chức năng:</w:t>
            </w:r>
          </w:p>
        </w:tc>
        <w:tc>
          <w:tcPr>
            <w:tcW w:w="7087" w:type="dxa"/>
          </w:tcPr>
          <w:p w14:paraId="7F249B9E" w14:textId="77777777" w:rsidR="00247A14" w:rsidRPr="00B90FE0" w:rsidRDefault="00247A14" w:rsidP="00A8287A">
            <w:pPr>
              <w:pStyle w:val="ListParagraph"/>
              <w:numPr>
                <w:ilvl w:val="0"/>
                <w:numId w:val="9"/>
              </w:numPr>
              <w:spacing w:before="120" w:after="120" w:line="360" w:lineRule="auto"/>
            </w:pPr>
            <w:r>
              <w:rPr>
                <w:lang w:val="en-US"/>
              </w:rPr>
              <w:t>Cơ quan, tổ chức nhấn chọn chức năng [</w:t>
            </w:r>
            <w:r>
              <w:t>Thông báo, tin nhắn</w:t>
            </w:r>
            <w:r>
              <w:rPr>
                <w:lang w:val="en-US"/>
              </w:rPr>
              <w:t>].</w:t>
            </w:r>
          </w:p>
          <w:p w14:paraId="3A72EB4B" w14:textId="77777777" w:rsidR="00247A14" w:rsidRPr="00DB2FFB" w:rsidRDefault="00247A14" w:rsidP="00A8287A">
            <w:pPr>
              <w:pStyle w:val="ListParagraph"/>
              <w:numPr>
                <w:ilvl w:val="0"/>
                <w:numId w:val="9"/>
              </w:numPr>
              <w:spacing w:before="120" w:after="120" w:line="360" w:lineRule="auto"/>
            </w:pPr>
            <w:r>
              <w:rPr>
                <w:lang w:val="en-US"/>
              </w:rPr>
              <w:t xml:space="preserve">Hệ thống hiển thị bảng danh sách các </w:t>
            </w:r>
            <w:r>
              <w:t>thông báo, tin nhắn</w:t>
            </w:r>
            <w:r>
              <w:rPr>
                <w:lang w:val="en-US"/>
              </w:rPr>
              <w:t xml:space="preserve"> của cơ quan, tổ chức.</w:t>
            </w:r>
          </w:p>
          <w:p w14:paraId="65B96F7D" w14:textId="77777777" w:rsidR="00247A14" w:rsidRPr="009F3075" w:rsidRDefault="00247A14" w:rsidP="00A8287A">
            <w:pPr>
              <w:pStyle w:val="ListParagraph"/>
              <w:numPr>
                <w:ilvl w:val="0"/>
                <w:numId w:val="9"/>
              </w:numPr>
              <w:spacing w:before="120" w:after="120" w:line="360" w:lineRule="auto"/>
            </w:pPr>
            <w:r>
              <w:rPr>
                <w:lang w:val="en-US"/>
              </w:rPr>
              <w:t xml:space="preserve">Cơ quan tổ chức xem chi tiết </w:t>
            </w:r>
            <w:r>
              <w:t>thông báo, tin nhắn</w:t>
            </w:r>
            <w:r>
              <w:rPr>
                <w:lang w:val="en-US"/>
              </w:rPr>
              <w:t>.</w:t>
            </w:r>
          </w:p>
        </w:tc>
      </w:tr>
    </w:tbl>
    <w:p w14:paraId="40D61BC5" w14:textId="77777777" w:rsidR="00247A14" w:rsidRDefault="00247A14" w:rsidP="00247A14"/>
    <w:p w14:paraId="1443B8DA" w14:textId="1B627194" w:rsidR="00247A14" w:rsidRDefault="00247A14" w:rsidP="00BC0773">
      <w:pPr>
        <w:pStyle w:val="Heading3"/>
      </w:pPr>
      <w:r>
        <w:lastRenderedPageBreak/>
        <w:t>Chức năng “Thống kê, báo cáo”</w:t>
      </w:r>
    </w:p>
    <w:p w14:paraId="05174B0E" w14:textId="77777777" w:rsidR="00247A14" w:rsidRDefault="00247A14" w:rsidP="00247A14">
      <w:pPr>
        <w:pStyle w:val="Heading4"/>
      </w:pPr>
      <w:r>
        <w:t>Thống kê hồ sơ</w:t>
      </w:r>
    </w:p>
    <w:p w14:paraId="5E305343" w14:textId="0F9EBD54" w:rsidR="00E20B30" w:rsidRDefault="00C91C64" w:rsidP="00E20B30">
      <w:pPr>
        <w:keepNext/>
      </w:pPr>
      <w:r>
        <w:rPr>
          <w:noProof/>
        </w:rPr>
        <w:drawing>
          <wp:inline distT="0" distB="0" distL="0" distR="0" wp14:anchorId="57D1EEDF" wp14:editId="0942DA8F">
            <wp:extent cx="5732145" cy="5086350"/>
            <wp:effectExtent l="19050" t="19050" r="20955"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5086350"/>
                    </a:xfrm>
                    <a:prstGeom prst="rect">
                      <a:avLst/>
                    </a:prstGeom>
                    <a:ln>
                      <a:solidFill>
                        <a:schemeClr val="accent1"/>
                      </a:solidFill>
                    </a:ln>
                  </pic:spPr>
                </pic:pic>
              </a:graphicData>
            </a:graphic>
          </wp:inline>
        </w:drawing>
      </w:r>
    </w:p>
    <w:p w14:paraId="65FE7547" w14:textId="210BF280" w:rsidR="00E20B30" w:rsidRDefault="00E20B30"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45</w:t>
        </w:r>
      </w:fldSimple>
      <w:r>
        <w:t xml:space="preserve">: Giao diện </w:t>
      </w:r>
      <w:r w:rsidR="0051292D">
        <w:t>thống kê số lượng hồ sơ của tất cả đơn vị</w:t>
      </w:r>
    </w:p>
    <w:p w14:paraId="38CF50D1" w14:textId="1DA6B056" w:rsidR="0051292D" w:rsidRDefault="00C91C64" w:rsidP="0051292D">
      <w:pPr>
        <w:keepNext/>
      </w:pPr>
      <w:r>
        <w:rPr>
          <w:noProof/>
        </w:rPr>
        <w:drawing>
          <wp:inline distT="0" distB="0" distL="0" distR="0" wp14:anchorId="1EC79016" wp14:editId="6D8871E3">
            <wp:extent cx="5732145" cy="1937385"/>
            <wp:effectExtent l="19050" t="19050" r="20955"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4F42FB1.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1937385"/>
                    </a:xfrm>
                    <a:prstGeom prst="rect">
                      <a:avLst/>
                    </a:prstGeom>
                    <a:ln>
                      <a:solidFill>
                        <a:schemeClr val="accent1"/>
                      </a:solidFill>
                    </a:ln>
                  </pic:spPr>
                </pic:pic>
              </a:graphicData>
            </a:graphic>
          </wp:inline>
        </w:drawing>
      </w:r>
    </w:p>
    <w:p w14:paraId="7028CB07" w14:textId="786C921E" w:rsidR="0051292D" w:rsidRDefault="0051292D"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46</w:t>
        </w:r>
      </w:fldSimple>
      <w:r>
        <w:t>: Giao diện xem chi tiết danh sách hồ sơ đã thống kê</w:t>
      </w:r>
    </w:p>
    <w:p w14:paraId="315ADE1F" w14:textId="0C675629" w:rsidR="0051292D" w:rsidRDefault="00C91C64" w:rsidP="0051292D">
      <w:pPr>
        <w:keepNext/>
      </w:pPr>
      <w:r>
        <w:rPr>
          <w:noProof/>
        </w:rPr>
        <w:lastRenderedPageBreak/>
        <w:drawing>
          <wp:inline distT="0" distB="0" distL="0" distR="0" wp14:anchorId="73611BC3" wp14:editId="543A71A9">
            <wp:extent cx="5732145" cy="2262505"/>
            <wp:effectExtent l="19050" t="19050" r="20955" b="234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F49631.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2262505"/>
                    </a:xfrm>
                    <a:prstGeom prst="rect">
                      <a:avLst/>
                    </a:prstGeom>
                    <a:ln>
                      <a:solidFill>
                        <a:schemeClr val="accent1"/>
                      </a:solidFill>
                    </a:ln>
                  </pic:spPr>
                </pic:pic>
              </a:graphicData>
            </a:graphic>
          </wp:inline>
        </w:drawing>
      </w:r>
    </w:p>
    <w:p w14:paraId="17347747" w14:textId="07BC2D0D" w:rsidR="0051292D" w:rsidRDefault="0051292D"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47</w:t>
        </w:r>
      </w:fldSimple>
      <w:r>
        <w:t>: Giao diện hiển thị số lượng hồ sơ đã thống kê của 1 đơn vị</w:t>
      </w:r>
    </w:p>
    <w:p w14:paraId="10FB844B" w14:textId="1C0EF6C8" w:rsidR="00983D73" w:rsidRPr="00983D73" w:rsidRDefault="00983D73" w:rsidP="00941B88">
      <w:pPr>
        <w:pStyle w:val="UCName"/>
      </w:pPr>
      <w:bookmarkStart w:id="141" w:name="_Ref21901132"/>
      <w:bookmarkStart w:id="142" w:name="_Ref21901141"/>
      <w:bookmarkStart w:id="143" w:name="_Toc22744106"/>
      <w:r>
        <w:t>Thống kê số lượng hồ sơ của cơ quan, tổ chức</w:t>
      </w:r>
      <w:bookmarkEnd w:id="141"/>
      <w:bookmarkEnd w:id="142"/>
      <w:bookmarkEnd w:id="143"/>
    </w:p>
    <w:tbl>
      <w:tblPr>
        <w:tblW w:w="5000" w:type="pct"/>
        <w:tblLook w:val="04A0" w:firstRow="1" w:lastRow="0" w:firstColumn="1" w:lastColumn="0" w:noHBand="0" w:noVBand="1"/>
      </w:tblPr>
      <w:tblGrid>
        <w:gridCol w:w="5524"/>
        <w:gridCol w:w="3493"/>
      </w:tblGrid>
      <w:tr w:rsidR="00E20B30" w14:paraId="54953DF0" w14:textId="77777777" w:rsidTr="004E1081">
        <w:tc>
          <w:tcPr>
            <w:tcW w:w="3063" w:type="pct"/>
            <w:tcBorders>
              <w:top w:val="single" w:sz="4" w:space="0" w:color="000000"/>
              <w:left w:val="single" w:sz="4" w:space="0" w:color="000000"/>
              <w:bottom w:val="single" w:sz="4" w:space="0" w:color="000000"/>
              <w:right w:val="nil"/>
            </w:tcBorders>
            <w:hideMark/>
          </w:tcPr>
          <w:p w14:paraId="18C05DBA" w14:textId="08CC17DB" w:rsidR="00E20B30" w:rsidRDefault="00E20B30" w:rsidP="004E1081">
            <w:pPr>
              <w:spacing w:before="60" w:line="276" w:lineRule="auto"/>
              <w:rPr>
                <w:rFonts w:eastAsiaTheme="minorHAnsi"/>
                <w:sz w:val="28"/>
                <w:szCs w:val="26"/>
              </w:rPr>
            </w:pPr>
            <w:r>
              <w:rPr>
                <w:b/>
                <w:szCs w:val="26"/>
              </w:rPr>
              <w:t>Tên Usecase:</w:t>
            </w:r>
            <w:r>
              <w:rPr>
                <w:szCs w:val="26"/>
              </w:rPr>
              <w:t xml:space="preserve"> </w:t>
            </w:r>
            <w:r>
              <w:t>Thống kê</w:t>
            </w:r>
            <w:r w:rsidR="007D7891">
              <w:t xml:space="preserve"> số lượng hồ sơ </w:t>
            </w:r>
            <w:r>
              <w:t xml:space="preserve">của </w:t>
            </w:r>
            <w:r w:rsidR="00F83719">
              <w:t>cơ quan, tổ chức</w:t>
            </w:r>
          </w:p>
        </w:tc>
        <w:tc>
          <w:tcPr>
            <w:tcW w:w="1937" w:type="pct"/>
            <w:tcBorders>
              <w:top w:val="single" w:sz="4" w:space="0" w:color="000000"/>
              <w:left w:val="single" w:sz="4" w:space="0" w:color="000000"/>
              <w:bottom w:val="single" w:sz="4" w:space="0" w:color="000000"/>
              <w:right w:val="single" w:sz="4" w:space="0" w:color="000000"/>
            </w:tcBorders>
            <w:hideMark/>
          </w:tcPr>
          <w:p w14:paraId="26D8572E" w14:textId="77777777" w:rsidR="00E20B30" w:rsidRDefault="00E20B30" w:rsidP="004E1081">
            <w:pPr>
              <w:snapToGrid w:val="0"/>
              <w:spacing w:before="60" w:line="276" w:lineRule="auto"/>
              <w:rPr>
                <w:szCs w:val="26"/>
              </w:rPr>
            </w:pPr>
            <w:r>
              <w:rPr>
                <w:b/>
                <w:szCs w:val="26"/>
              </w:rPr>
              <w:t>Mức độ BMT:</w:t>
            </w:r>
            <w:r>
              <w:rPr>
                <w:szCs w:val="26"/>
              </w:rPr>
              <w:t xml:space="preserve"> B</w:t>
            </w:r>
          </w:p>
        </w:tc>
      </w:tr>
      <w:tr w:rsidR="00E20B30" w14:paraId="16EA40B4" w14:textId="77777777" w:rsidTr="004E1081">
        <w:tc>
          <w:tcPr>
            <w:tcW w:w="3063" w:type="pct"/>
            <w:tcBorders>
              <w:top w:val="single" w:sz="4" w:space="0" w:color="000000"/>
              <w:left w:val="single" w:sz="4" w:space="0" w:color="000000"/>
              <w:bottom w:val="single" w:sz="4" w:space="0" w:color="000000"/>
              <w:right w:val="nil"/>
            </w:tcBorders>
            <w:hideMark/>
          </w:tcPr>
          <w:p w14:paraId="7C76078C" w14:textId="1C7A03E3" w:rsidR="00E20B30" w:rsidRPr="0034406E" w:rsidRDefault="00E20B30" w:rsidP="004E1081">
            <w:pPr>
              <w:snapToGrid w:val="0"/>
              <w:spacing w:before="60" w:line="276" w:lineRule="auto"/>
              <w:rPr>
                <w:szCs w:val="26"/>
              </w:rPr>
            </w:pPr>
            <w:r>
              <w:rPr>
                <w:b/>
                <w:szCs w:val="26"/>
              </w:rPr>
              <w:t xml:space="preserve">Tác nhân chính: </w:t>
            </w:r>
            <w:r w:rsidR="00F83719">
              <w:t>Cơ quan, tổ chức</w:t>
            </w:r>
          </w:p>
        </w:tc>
        <w:tc>
          <w:tcPr>
            <w:tcW w:w="1937" w:type="pct"/>
            <w:tcBorders>
              <w:top w:val="single" w:sz="4" w:space="0" w:color="000000"/>
              <w:left w:val="single" w:sz="4" w:space="0" w:color="000000"/>
              <w:bottom w:val="single" w:sz="4" w:space="0" w:color="000000"/>
              <w:right w:val="single" w:sz="4" w:space="0" w:color="000000"/>
            </w:tcBorders>
            <w:hideMark/>
          </w:tcPr>
          <w:p w14:paraId="570C88D5" w14:textId="77777777" w:rsidR="00E20B30" w:rsidRDefault="00E20B30" w:rsidP="004E1081">
            <w:pPr>
              <w:snapToGrid w:val="0"/>
              <w:spacing w:before="60" w:line="276" w:lineRule="auto"/>
              <w:rPr>
                <w:szCs w:val="26"/>
              </w:rPr>
            </w:pPr>
            <w:r>
              <w:rPr>
                <w:b/>
                <w:szCs w:val="26"/>
              </w:rPr>
              <w:t xml:space="preserve">Tác nhân phụ: </w:t>
            </w:r>
            <w:r>
              <w:rPr>
                <w:szCs w:val="26"/>
              </w:rPr>
              <w:t>Hệ thống</w:t>
            </w:r>
          </w:p>
        </w:tc>
      </w:tr>
      <w:tr w:rsidR="00E20B30" w14:paraId="0B5FF16B"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33C0ED64" w14:textId="19DDE5B3" w:rsidR="00E20B30" w:rsidRDefault="00E20B30" w:rsidP="004E1081">
            <w:pPr>
              <w:spacing w:before="60" w:line="276" w:lineRule="auto"/>
              <w:rPr>
                <w:szCs w:val="26"/>
              </w:rPr>
            </w:pPr>
            <w:r>
              <w:rPr>
                <w:b/>
                <w:szCs w:val="26"/>
              </w:rPr>
              <w:t xml:space="preserve">Mô tả Usecase: </w:t>
            </w:r>
            <w:r w:rsidR="00F83719">
              <w:t>Cơ quan, tổ chức</w:t>
            </w:r>
            <w:r>
              <w:t xml:space="preserve"> thống kê</w:t>
            </w:r>
            <w:r w:rsidR="007D7891">
              <w:t xml:space="preserve"> số lượng hồ sơ </w:t>
            </w:r>
            <w:r>
              <w:t xml:space="preserve">của </w:t>
            </w:r>
            <w:r w:rsidR="00F83719">
              <w:t>cơ quan, tổ chức</w:t>
            </w:r>
          </w:p>
        </w:tc>
      </w:tr>
      <w:tr w:rsidR="00E20B30" w14:paraId="3D4C34E6"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7ABD5269" w14:textId="77777777" w:rsidR="00E20B30" w:rsidRDefault="00E20B30" w:rsidP="004E1081">
            <w:pPr>
              <w:snapToGrid w:val="0"/>
              <w:spacing w:before="60" w:line="276" w:lineRule="auto"/>
              <w:rPr>
                <w:b/>
                <w:szCs w:val="26"/>
              </w:rPr>
            </w:pPr>
            <w:r>
              <w:rPr>
                <w:b/>
                <w:szCs w:val="26"/>
              </w:rPr>
              <w:t xml:space="preserve">Điều kiện để bắt đầu Usecase: </w:t>
            </w:r>
          </w:p>
          <w:p w14:paraId="4C0F7D5B" w14:textId="62B47C05" w:rsidR="00E20B30" w:rsidRPr="0034406E" w:rsidRDefault="00F83719" w:rsidP="00A8287A">
            <w:pPr>
              <w:pStyle w:val="ListParagraph"/>
              <w:numPr>
                <w:ilvl w:val="0"/>
                <w:numId w:val="37"/>
              </w:numPr>
              <w:snapToGrid w:val="0"/>
              <w:spacing w:before="60"/>
              <w:rPr>
                <w:szCs w:val="26"/>
              </w:rPr>
            </w:pPr>
            <w:r>
              <w:t>Cơ quan, tổ chức</w:t>
            </w:r>
            <w:r w:rsidRPr="0034406E">
              <w:rPr>
                <w:szCs w:val="26"/>
              </w:rPr>
              <w:t xml:space="preserve"> </w:t>
            </w:r>
            <w:r w:rsidR="00E20B30" w:rsidRPr="0034406E">
              <w:rPr>
                <w:szCs w:val="26"/>
              </w:rPr>
              <w:t>đăng nhập thành công vào hệ thống.</w:t>
            </w:r>
          </w:p>
          <w:p w14:paraId="4C9CFABE" w14:textId="50EC318C" w:rsidR="00E20B30" w:rsidRPr="0034406E" w:rsidRDefault="00F83719" w:rsidP="00A8287A">
            <w:pPr>
              <w:pStyle w:val="ListParagraph"/>
              <w:numPr>
                <w:ilvl w:val="0"/>
                <w:numId w:val="37"/>
              </w:numPr>
              <w:snapToGrid w:val="0"/>
              <w:spacing w:before="60"/>
              <w:rPr>
                <w:szCs w:val="26"/>
              </w:rPr>
            </w:pPr>
            <w:r>
              <w:t>Cơ quan, tổ chức</w:t>
            </w:r>
            <w:r w:rsidR="00E20B30" w:rsidRPr="0034406E">
              <w:rPr>
                <w:szCs w:val="26"/>
              </w:rPr>
              <w:t xml:space="preserve"> có hồ sơ </w:t>
            </w:r>
            <w:r>
              <w:rPr>
                <w:szCs w:val="26"/>
                <w:lang w:val="en-US"/>
              </w:rPr>
              <w:t>đã nộp</w:t>
            </w:r>
            <w:r w:rsidR="00E20B30" w:rsidRPr="0034406E">
              <w:rPr>
                <w:szCs w:val="26"/>
              </w:rPr>
              <w:t>.</w:t>
            </w:r>
          </w:p>
        </w:tc>
      </w:tr>
      <w:tr w:rsidR="00E20B30" w14:paraId="2E942BFF"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2F962848" w14:textId="77777777" w:rsidR="00E20B30" w:rsidRPr="0034406E" w:rsidRDefault="00E20B30" w:rsidP="004E1081">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E20B30" w14:paraId="3C2B7A66" w14:textId="77777777" w:rsidTr="00AF667B">
        <w:tc>
          <w:tcPr>
            <w:tcW w:w="5000" w:type="pct"/>
            <w:gridSpan w:val="2"/>
            <w:tcBorders>
              <w:top w:val="single" w:sz="4" w:space="0" w:color="000000"/>
              <w:left w:val="single" w:sz="4" w:space="0" w:color="000000"/>
              <w:bottom w:val="single" w:sz="4" w:space="0" w:color="000000"/>
              <w:right w:val="single" w:sz="4" w:space="0" w:color="000000"/>
            </w:tcBorders>
          </w:tcPr>
          <w:p w14:paraId="0568A750" w14:textId="77777777" w:rsidR="00E20B30" w:rsidRDefault="00E20B30" w:rsidP="004E1081">
            <w:pPr>
              <w:snapToGrid w:val="0"/>
              <w:spacing w:before="60" w:line="276" w:lineRule="auto"/>
              <w:rPr>
                <w:szCs w:val="26"/>
              </w:rPr>
            </w:pPr>
            <w:r>
              <w:rPr>
                <w:b/>
                <w:szCs w:val="26"/>
              </w:rPr>
              <w:t>Trình tự các sự kiện trong quá trình hoạt động của Usecase:</w:t>
            </w:r>
          </w:p>
          <w:p w14:paraId="1AE75B17" w14:textId="7C86350E" w:rsidR="00E20B30" w:rsidRPr="00354022" w:rsidRDefault="00F83719" w:rsidP="00A8287A">
            <w:pPr>
              <w:pStyle w:val="ListParagraph"/>
              <w:numPr>
                <w:ilvl w:val="0"/>
                <w:numId w:val="38"/>
              </w:numPr>
              <w:rPr>
                <w:szCs w:val="26"/>
              </w:rPr>
            </w:pPr>
            <w:r>
              <w:rPr>
                <w:szCs w:val="26"/>
              </w:rPr>
              <w:t>Cơ quan, tổ chức</w:t>
            </w:r>
            <w:r w:rsidR="00E20B30" w:rsidRPr="00354022">
              <w:rPr>
                <w:szCs w:val="26"/>
              </w:rPr>
              <w:t xml:space="preserve"> chọn chức năng [Thống kê, báo cáo]</w:t>
            </w:r>
            <w:r w:rsidR="007D7891">
              <w:rPr>
                <w:szCs w:val="26"/>
                <w:lang w:val="en-US"/>
              </w:rPr>
              <w:t xml:space="preserve"> </w:t>
            </w:r>
            <w:r w:rsidR="007D7891" w:rsidRPr="007D7891">
              <w:rPr>
                <w:szCs w:val="26"/>
                <w:lang w:val="en-US"/>
              </w:rPr>
              <w:sym w:font="Wingdings" w:char="F0E0"/>
            </w:r>
            <w:r w:rsidR="007D7891">
              <w:rPr>
                <w:szCs w:val="26"/>
                <w:lang w:val="en-US"/>
              </w:rPr>
              <w:t xml:space="preserve"> [Thống kê hồ sơ]</w:t>
            </w:r>
            <w:r w:rsidR="00E20B30" w:rsidRPr="00354022">
              <w:rPr>
                <w:szCs w:val="26"/>
              </w:rPr>
              <w:t>, hệ thống hiển thị khung chọn/nhập các tiêu chí để thống kê.</w:t>
            </w:r>
          </w:p>
          <w:p w14:paraId="389E4F95" w14:textId="54C55DC4" w:rsidR="00E20B30" w:rsidRPr="00354022" w:rsidRDefault="00F83719" w:rsidP="00A8287A">
            <w:pPr>
              <w:pStyle w:val="ListParagraph"/>
              <w:numPr>
                <w:ilvl w:val="0"/>
                <w:numId w:val="38"/>
              </w:numPr>
              <w:rPr>
                <w:szCs w:val="26"/>
              </w:rPr>
            </w:pPr>
            <w:r>
              <w:rPr>
                <w:szCs w:val="26"/>
              </w:rPr>
              <w:t>Cơ quan, tổ chức</w:t>
            </w:r>
            <w:r w:rsidR="00E20B30" w:rsidRPr="00354022">
              <w:rPr>
                <w:szCs w:val="26"/>
              </w:rPr>
              <w:t xml:space="preserve"> chọn/nhập các tiêu chí để thống kê: </w:t>
            </w:r>
            <w:r w:rsidR="00983D73">
              <w:rPr>
                <w:szCs w:val="26"/>
                <w:lang w:val="en-US"/>
              </w:rPr>
              <w:t xml:space="preserve">Cơ quan, tổ chức; </w:t>
            </w:r>
            <w:r w:rsidR="00983D73" w:rsidRPr="00354022">
              <w:rPr>
                <w:szCs w:val="26"/>
              </w:rPr>
              <w:t xml:space="preserve">Dịch </w:t>
            </w:r>
            <w:r w:rsidR="00E20B30" w:rsidRPr="00354022">
              <w:rPr>
                <w:szCs w:val="26"/>
              </w:rPr>
              <w:t>vụ</w:t>
            </w:r>
            <w:r w:rsidR="00983D73">
              <w:rPr>
                <w:szCs w:val="26"/>
                <w:lang w:val="en-US"/>
              </w:rPr>
              <w:t xml:space="preserve"> cung cấp</w:t>
            </w:r>
            <w:r w:rsidR="00E20B30" w:rsidRPr="00354022">
              <w:rPr>
                <w:szCs w:val="26"/>
              </w:rPr>
              <w:t>; Thời gian gửi hồ sơ (</w:t>
            </w:r>
            <w:r w:rsidR="00983D73">
              <w:rPr>
                <w:szCs w:val="26"/>
                <w:lang w:val="en-US"/>
              </w:rPr>
              <w:t>Từ ngày – Đến ngày</w:t>
            </w:r>
            <w:r w:rsidR="00E20B30" w:rsidRPr="00354022">
              <w:rPr>
                <w:szCs w:val="26"/>
              </w:rPr>
              <w:t>) và nhấn nút [Thống kê].</w:t>
            </w:r>
          </w:p>
          <w:p w14:paraId="2C5FD2E2" w14:textId="77777777" w:rsidR="00E20B30" w:rsidRPr="00354022" w:rsidRDefault="00E20B30" w:rsidP="00A8287A">
            <w:pPr>
              <w:pStyle w:val="ListParagraph"/>
              <w:numPr>
                <w:ilvl w:val="0"/>
                <w:numId w:val="38"/>
              </w:numPr>
              <w:rPr>
                <w:szCs w:val="26"/>
              </w:rPr>
            </w:pPr>
            <w:r w:rsidRPr="00354022">
              <w:rPr>
                <w:szCs w:val="26"/>
              </w:rPr>
              <w:t>Hệ thống dựa vào các tiêu chí đã nhập để thống kê số lượng hồ sơ phù hợp và hiển thị bảng kết quả.</w:t>
            </w:r>
          </w:p>
          <w:p w14:paraId="7329F413" w14:textId="01FA784C" w:rsidR="00E20B30" w:rsidRPr="00354022" w:rsidRDefault="00E20B30" w:rsidP="00A8287A">
            <w:pPr>
              <w:pStyle w:val="ListParagraph"/>
              <w:numPr>
                <w:ilvl w:val="0"/>
                <w:numId w:val="38"/>
              </w:numPr>
              <w:rPr>
                <w:szCs w:val="26"/>
              </w:rPr>
            </w:pPr>
            <w:r w:rsidRPr="00354022">
              <w:rPr>
                <w:szCs w:val="26"/>
              </w:rPr>
              <w:t>Hệ thống hiển thị số lượng hồ sơ của từng dịch vụ và số lượng hồ sơ theo từng trạ</w:t>
            </w:r>
            <w:r w:rsidR="00983D73">
              <w:rPr>
                <w:szCs w:val="26"/>
              </w:rPr>
              <w:t>ng thái của hồ sơ: Đợi tiếp nhận, Đang xử lý, Đã trả kết quả, Yêu cầu bổ sung.</w:t>
            </w:r>
          </w:p>
          <w:p w14:paraId="2B858426" w14:textId="14A4CCC2" w:rsidR="00E20B30" w:rsidRPr="00354022" w:rsidRDefault="00F83719" w:rsidP="00A8287A">
            <w:pPr>
              <w:pStyle w:val="ListParagraph"/>
              <w:numPr>
                <w:ilvl w:val="0"/>
                <w:numId w:val="38"/>
              </w:numPr>
              <w:rPr>
                <w:szCs w:val="26"/>
              </w:rPr>
            </w:pPr>
            <w:r>
              <w:rPr>
                <w:szCs w:val="26"/>
              </w:rPr>
              <w:t>Cơ quan, tổ chức</w:t>
            </w:r>
            <w:r w:rsidR="00E20B30" w:rsidRPr="00354022">
              <w:rPr>
                <w:szCs w:val="26"/>
              </w:rPr>
              <w:t xml:space="preserve"> nhấn nút chức năng [Xuất file Excel] để xuất bảng dữ liệu hiển thị ra file Excel.</w:t>
            </w:r>
          </w:p>
        </w:tc>
      </w:tr>
      <w:tr w:rsidR="00E20B30" w14:paraId="7F12A213"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6B0377AA" w14:textId="77777777" w:rsidR="00E20B30" w:rsidRDefault="00E20B30" w:rsidP="004E1081">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E20B30" w14:paraId="1FB93B1C"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08E0B3B5" w14:textId="39264E8E" w:rsidR="00E20B30" w:rsidRDefault="00E20B30" w:rsidP="004E1081">
            <w:pPr>
              <w:snapToGrid w:val="0"/>
              <w:spacing w:before="60" w:line="276" w:lineRule="auto"/>
              <w:rPr>
                <w:b/>
                <w:szCs w:val="26"/>
              </w:rPr>
            </w:pPr>
            <w:r>
              <w:rPr>
                <w:b/>
                <w:szCs w:val="26"/>
              </w:rPr>
              <w:t xml:space="preserve">Hoàn cảnh sử dụng phụ (thay thế) trong trường hợp không thành công: </w:t>
            </w:r>
          </w:p>
          <w:p w14:paraId="2F5AE386" w14:textId="77777777" w:rsidR="00E20B30" w:rsidRDefault="00E20B30" w:rsidP="004E1081">
            <w:pPr>
              <w:snapToGrid w:val="0"/>
              <w:spacing w:before="60" w:line="276" w:lineRule="auto"/>
              <w:rPr>
                <w:szCs w:val="26"/>
              </w:rPr>
            </w:pPr>
            <w:r>
              <w:rPr>
                <w:szCs w:val="26"/>
              </w:rPr>
              <w:lastRenderedPageBreak/>
              <w:t>1. Nhấn vào con số thống kê tại bảng dữ liệu đã thống kê</w:t>
            </w:r>
          </w:p>
          <w:p w14:paraId="4CD74B12" w14:textId="14491503" w:rsidR="00E20B30" w:rsidRPr="00354022" w:rsidRDefault="00983D73" w:rsidP="00A8287A">
            <w:pPr>
              <w:pStyle w:val="ListParagraph"/>
              <w:numPr>
                <w:ilvl w:val="0"/>
                <w:numId w:val="39"/>
              </w:numPr>
              <w:snapToGrid w:val="0"/>
              <w:spacing w:before="60"/>
              <w:rPr>
                <w:szCs w:val="26"/>
              </w:rPr>
            </w:pPr>
            <w:r>
              <w:rPr>
                <w:szCs w:val="26"/>
              </w:rPr>
              <w:t>Cơ quan, tổ chức</w:t>
            </w:r>
            <w:r w:rsidR="00E20B30" w:rsidRPr="00354022">
              <w:rPr>
                <w:szCs w:val="26"/>
              </w:rPr>
              <w:t xml:space="preserve"> nhấn vào số lượng hồ sơ được hiển thị trong bảng dữ liệu, hệ thống sẽ hiển thị chi tiết danh sách các hồ sơ theo điều kiện đó.</w:t>
            </w:r>
          </w:p>
          <w:p w14:paraId="7A67BEA3" w14:textId="77777777" w:rsidR="00E20B30" w:rsidRDefault="00E20B30" w:rsidP="004E1081">
            <w:pPr>
              <w:snapToGrid w:val="0"/>
              <w:spacing w:before="60" w:line="276" w:lineRule="auto"/>
              <w:rPr>
                <w:szCs w:val="26"/>
              </w:rPr>
            </w:pPr>
            <w:r>
              <w:rPr>
                <w:szCs w:val="26"/>
              </w:rPr>
              <w:t>2. Nhấn vào nút chức năng [Xem danh sách chi tiết]</w:t>
            </w:r>
          </w:p>
          <w:p w14:paraId="79096FE4" w14:textId="705B8CBE" w:rsidR="00E20B30" w:rsidRPr="00354022" w:rsidRDefault="00983D73" w:rsidP="00A8287A">
            <w:pPr>
              <w:pStyle w:val="ListParagraph"/>
              <w:numPr>
                <w:ilvl w:val="0"/>
                <w:numId w:val="40"/>
              </w:numPr>
              <w:snapToGrid w:val="0"/>
              <w:spacing w:before="60"/>
              <w:rPr>
                <w:szCs w:val="26"/>
              </w:rPr>
            </w:pPr>
            <w:r>
              <w:rPr>
                <w:szCs w:val="26"/>
              </w:rPr>
              <w:t>Cơ quan, tổ chức</w:t>
            </w:r>
            <w:r w:rsidR="00E20B30" w:rsidRPr="00354022">
              <w:rPr>
                <w:szCs w:val="26"/>
              </w:rPr>
              <w:t xml:space="preserve"> nhấn vào nút chức năng [Xem danh sách chi tiết], hệ thống hiển thị toàn bộ danh sách các hồ sơ đã được thống kê.</w:t>
            </w:r>
          </w:p>
          <w:p w14:paraId="7A16879E" w14:textId="5EA21A22" w:rsidR="00E20B30" w:rsidRDefault="00983D73" w:rsidP="00A8287A">
            <w:pPr>
              <w:pStyle w:val="ListParagraph"/>
              <w:numPr>
                <w:ilvl w:val="0"/>
                <w:numId w:val="40"/>
              </w:numPr>
              <w:snapToGrid w:val="0"/>
              <w:spacing w:before="60"/>
              <w:rPr>
                <w:szCs w:val="26"/>
              </w:rPr>
            </w:pPr>
            <w:r>
              <w:rPr>
                <w:szCs w:val="26"/>
              </w:rPr>
              <w:t>Cơ quan, tổ chức</w:t>
            </w:r>
            <w:r w:rsidR="00E20B30" w:rsidRPr="00354022">
              <w:rPr>
                <w:szCs w:val="26"/>
              </w:rPr>
              <w:t xml:space="preserve"> nhấn nút chức năng [Xuất file Excel] để xuất bảng dữ liệu hiển thị ra file Excel.</w:t>
            </w:r>
          </w:p>
          <w:p w14:paraId="4A41C7BE" w14:textId="77777777" w:rsidR="00E20B30" w:rsidRPr="00D4672C" w:rsidRDefault="00983D73" w:rsidP="00A8287A">
            <w:pPr>
              <w:pStyle w:val="ListParagraph"/>
              <w:numPr>
                <w:ilvl w:val="0"/>
                <w:numId w:val="40"/>
              </w:numPr>
              <w:snapToGrid w:val="0"/>
              <w:spacing w:before="60"/>
              <w:rPr>
                <w:szCs w:val="26"/>
              </w:rPr>
            </w:pPr>
            <w:r>
              <w:rPr>
                <w:szCs w:val="26"/>
                <w:lang w:val="en-US"/>
              </w:rPr>
              <w:t>Cơ quan, tổ chức</w:t>
            </w:r>
            <w:r w:rsidR="00E20B30">
              <w:rPr>
                <w:szCs w:val="26"/>
                <w:lang w:val="en-US"/>
              </w:rPr>
              <w:t xml:space="preserve"> nhấn nút chức năng [Xem danh sách tổ</w:t>
            </w:r>
            <w:r>
              <w:rPr>
                <w:szCs w:val="26"/>
                <w:lang w:val="en-US"/>
              </w:rPr>
              <w:t>ng quát</w:t>
            </w:r>
            <w:r w:rsidR="00E20B30">
              <w:rPr>
                <w:szCs w:val="26"/>
                <w:lang w:val="en-US"/>
              </w:rPr>
              <w:t>]. Hệ thống hiển thị lại danh sách số lượng hồ sơ đã được thống kê.</w:t>
            </w:r>
          </w:p>
          <w:p w14:paraId="12AC7D9F" w14:textId="77777777" w:rsidR="00D4672C" w:rsidRDefault="00D4672C" w:rsidP="004E1081">
            <w:pPr>
              <w:snapToGrid w:val="0"/>
              <w:spacing w:before="60" w:line="276" w:lineRule="auto"/>
              <w:rPr>
                <w:szCs w:val="26"/>
              </w:rPr>
            </w:pPr>
            <w:r>
              <w:rPr>
                <w:szCs w:val="26"/>
              </w:rPr>
              <w:t>3. Nhấn vào nút chức năng [Xem chi tiết] tại từng hồ sơ trong giao diện Xem danh sách chi tiết</w:t>
            </w:r>
          </w:p>
          <w:p w14:paraId="12A35029" w14:textId="77777777" w:rsidR="00D4672C" w:rsidRPr="00046770" w:rsidRDefault="00D4672C" w:rsidP="00A8287A">
            <w:pPr>
              <w:pStyle w:val="ListParagraph"/>
              <w:numPr>
                <w:ilvl w:val="0"/>
                <w:numId w:val="41"/>
              </w:numPr>
              <w:snapToGrid w:val="0"/>
              <w:spacing w:before="60"/>
              <w:rPr>
                <w:szCs w:val="26"/>
              </w:rPr>
            </w:pPr>
            <w:r w:rsidRPr="00046770">
              <w:rPr>
                <w:szCs w:val="26"/>
              </w:rPr>
              <w:t>Cơ quan, tổ chức nhấn vào nút chức năng [Xem chi tiết] tại từng hồ sơ trong giao diện Xem danh sách chi tiết</w:t>
            </w:r>
          </w:p>
          <w:p w14:paraId="4D5DBA19" w14:textId="22A086ED" w:rsidR="00D4672C" w:rsidRPr="00046770" w:rsidRDefault="00D4672C" w:rsidP="00A8287A">
            <w:pPr>
              <w:pStyle w:val="ListParagraph"/>
              <w:numPr>
                <w:ilvl w:val="0"/>
                <w:numId w:val="41"/>
              </w:numPr>
              <w:snapToGrid w:val="0"/>
              <w:spacing w:before="60"/>
              <w:rPr>
                <w:szCs w:val="26"/>
              </w:rPr>
            </w:pPr>
            <w:r w:rsidRPr="00046770">
              <w:rPr>
                <w:szCs w:val="26"/>
              </w:rPr>
              <w:t>Hệ thống hiển thị thông tin chi tiết của hồ sơ.</w:t>
            </w:r>
          </w:p>
        </w:tc>
      </w:tr>
      <w:tr w:rsidR="00E20B30" w14:paraId="2064D48E"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201D5579" w14:textId="77777777" w:rsidR="00E20B30" w:rsidRDefault="00E20B30" w:rsidP="004E1081">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E20B30" w14:paraId="11FB0513"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573B1E02" w14:textId="77777777" w:rsidR="00E20B30" w:rsidRDefault="00E20B30" w:rsidP="004E1081">
            <w:pPr>
              <w:snapToGrid w:val="0"/>
              <w:spacing w:before="60" w:line="276" w:lineRule="auto"/>
              <w:rPr>
                <w:szCs w:val="26"/>
              </w:rPr>
            </w:pPr>
            <w:r>
              <w:rPr>
                <w:b/>
                <w:szCs w:val="26"/>
              </w:rPr>
              <w:t>Các yêu cầu phi chức năng:</w:t>
            </w:r>
            <w:r>
              <w:rPr>
                <w:szCs w:val="26"/>
              </w:rPr>
              <w:t xml:space="preserve"> Không có</w:t>
            </w:r>
          </w:p>
        </w:tc>
      </w:tr>
    </w:tbl>
    <w:p w14:paraId="007EBA5E" w14:textId="77777777" w:rsidR="00E20B30" w:rsidRPr="00E20B30" w:rsidRDefault="00E20B30" w:rsidP="00E20B30"/>
    <w:p w14:paraId="69A712FA" w14:textId="77777777" w:rsidR="00247A14" w:rsidRDefault="00247A14" w:rsidP="00247A14">
      <w:pPr>
        <w:pStyle w:val="Heading4"/>
      </w:pPr>
      <w:r>
        <w:lastRenderedPageBreak/>
        <w:t>Thống kê chứng thư số</w:t>
      </w:r>
    </w:p>
    <w:p w14:paraId="62A2730D" w14:textId="26712133" w:rsidR="00882BFA" w:rsidRDefault="00C91C64" w:rsidP="00882BFA">
      <w:pPr>
        <w:keepNext/>
      </w:pPr>
      <w:r>
        <w:rPr>
          <w:noProof/>
        </w:rPr>
        <w:drawing>
          <wp:inline distT="0" distB="0" distL="0" distR="0" wp14:anchorId="5D135AB2" wp14:editId="77753114">
            <wp:extent cx="5732145" cy="4415155"/>
            <wp:effectExtent l="19050" t="19050" r="20955" b="234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4415155"/>
                    </a:xfrm>
                    <a:prstGeom prst="rect">
                      <a:avLst/>
                    </a:prstGeom>
                    <a:ln>
                      <a:solidFill>
                        <a:schemeClr val="accent1"/>
                      </a:solidFill>
                    </a:ln>
                  </pic:spPr>
                </pic:pic>
              </a:graphicData>
            </a:graphic>
          </wp:inline>
        </w:drawing>
      </w:r>
    </w:p>
    <w:p w14:paraId="45617941" w14:textId="7D29B129" w:rsidR="00246B7C" w:rsidRDefault="00882BFA"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48</w:t>
        </w:r>
      </w:fldSimple>
      <w:r>
        <w:t>: Thống kê số lượng chứng thư số của cơ quan tổ chức</w:t>
      </w:r>
    </w:p>
    <w:p w14:paraId="10C15A9F" w14:textId="0527D021" w:rsidR="00465DCA" w:rsidRDefault="00C91C64" w:rsidP="00465DCA">
      <w:pPr>
        <w:keepNext/>
      </w:pPr>
      <w:r>
        <w:rPr>
          <w:noProof/>
        </w:rPr>
        <w:drawing>
          <wp:inline distT="0" distB="0" distL="0" distR="0" wp14:anchorId="6368438C" wp14:editId="0A810DE8">
            <wp:extent cx="5732145" cy="2057400"/>
            <wp:effectExtent l="19050" t="19050" r="2095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F4F322.tmp"/>
                    <pic:cNvPicPr/>
                  </pic:nvPicPr>
                  <pic:blipFill>
                    <a:blip r:embed="rId114">
                      <a:extLst>
                        <a:ext uri="{28A0092B-C50C-407E-A947-70E740481C1C}">
                          <a14:useLocalDpi xmlns:a14="http://schemas.microsoft.com/office/drawing/2010/main" val="0"/>
                        </a:ext>
                      </a:extLst>
                    </a:blip>
                    <a:stretch>
                      <a:fillRect/>
                    </a:stretch>
                  </pic:blipFill>
                  <pic:spPr>
                    <a:xfrm>
                      <a:off x="0" y="0"/>
                      <a:ext cx="5732145" cy="2057400"/>
                    </a:xfrm>
                    <a:prstGeom prst="rect">
                      <a:avLst/>
                    </a:prstGeom>
                    <a:ln>
                      <a:solidFill>
                        <a:schemeClr val="accent1"/>
                      </a:solidFill>
                    </a:ln>
                  </pic:spPr>
                </pic:pic>
              </a:graphicData>
            </a:graphic>
          </wp:inline>
        </w:drawing>
      </w:r>
    </w:p>
    <w:p w14:paraId="0A14C12A" w14:textId="0D00CA5D" w:rsidR="00465DCA" w:rsidRPr="00465DCA" w:rsidRDefault="00465DCA"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49</w:t>
        </w:r>
      </w:fldSimple>
      <w:r>
        <w:t>: Thống kê số lượng hồ sơ của 1 đơn vị</w:t>
      </w:r>
    </w:p>
    <w:p w14:paraId="21F9852E" w14:textId="486B6906" w:rsidR="00882BFA" w:rsidRDefault="00784D2B" w:rsidP="00882BFA">
      <w:pPr>
        <w:keepNext/>
      </w:pPr>
      <w:r>
        <w:rPr>
          <w:noProof/>
        </w:rPr>
        <w:lastRenderedPageBreak/>
        <w:drawing>
          <wp:inline distT="0" distB="0" distL="0" distR="0" wp14:anchorId="5BA8D9C7" wp14:editId="77F3DB3F">
            <wp:extent cx="5732145" cy="4215130"/>
            <wp:effectExtent l="19050" t="19050" r="20955"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4215130"/>
                    </a:xfrm>
                    <a:prstGeom prst="rect">
                      <a:avLst/>
                    </a:prstGeom>
                    <a:ln>
                      <a:solidFill>
                        <a:schemeClr val="accent1"/>
                      </a:solidFill>
                    </a:ln>
                  </pic:spPr>
                </pic:pic>
              </a:graphicData>
            </a:graphic>
          </wp:inline>
        </w:drawing>
      </w:r>
    </w:p>
    <w:p w14:paraId="1E424AD9" w14:textId="2A66D4FD" w:rsidR="00246B7C" w:rsidRDefault="00882BFA"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50</w:t>
        </w:r>
      </w:fldSimple>
      <w:r>
        <w:t>: Danh sách chi tiết chứng thư số đã thống kê của cơ quan, tổ chức</w:t>
      </w:r>
    </w:p>
    <w:p w14:paraId="45202CC8" w14:textId="77777777" w:rsidR="005043D4" w:rsidRPr="005043D4" w:rsidRDefault="005043D4" w:rsidP="005043D4"/>
    <w:p w14:paraId="55B19DD3" w14:textId="2FE08C94" w:rsidR="005043D4" w:rsidRPr="00983D73" w:rsidRDefault="005043D4" w:rsidP="00941B88">
      <w:pPr>
        <w:pStyle w:val="UCName"/>
      </w:pPr>
      <w:bookmarkStart w:id="144" w:name="_Ref21901147"/>
      <w:bookmarkStart w:id="145" w:name="_Ref21901150"/>
      <w:bookmarkStart w:id="146" w:name="_Toc22744107"/>
      <w:r>
        <w:t>Thống kê số lượng chứng thư số của cơ quan, tổ chức</w:t>
      </w:r>
      <w:bookmarkEnd w:id="144"/>
      <w:bookmarkEnd w:id="145"/>
      <w:bookmarkEnd w:id="146"/>
    </w:p>
    <w:tbl>
      <w:tblPr>
        <w:tblW w:w="5000" w:type="pct"/>
        <w:tblLook w:val="04A0" w:firstRow="1" w:lastRow="0" w:firstColumn="1" w:lastColumn="0" w:noHBand="0" w:noVBand="1"/>
      </w:tblPr>
      <w:tblGrid>
        <w:gridCol w:w="5664"/>
        <w:gridCol w:w="3353"/>
      </w:tblGrid>
      <w:tr w:rsidR="005043D4" w14:paraId="136F14EE" w14:textId="77777777" w:rsidTr="004E1081">
        <w:tc>
          <w:tcPr>
            <w:tcW w:w="3141" w:type="pct"/>
            <w:tcBorders>
              <w:top w:val="single" w:sz="4" w:space="0" w:color="000000"/>
              <w:left w:val="single" w:sz="4" w:space="0" w:color="000000"/>
              <w:bottom w:val="single" w:sz="4" w:space="0" w:color="000000"/>
              <w:right w:val="nil"/>
            </w:tcBorders>
            <w:hideMark/>
          </w:tcPr>
          <w:p w14:paraId="1A007D4C" w14:textId="42E5BB16" w:rsidR="005043D4" w:rsidRDefault="005043D4" w:rsidP="00812ACA">
            <w:pPr>
              <w:spacing w:before="60" w:line="276" w:lineRule="auto"/>
              <w:rPr>
                <w:rFonts w:eastAsiaTheme="minorHAnsi"/>
                <w:sz w:val="28"/>
                <w:szCs w:val="26"/>
              </w:rPr>
            </w:pPr>
            <w:r>
              <w:rPr>
                <w:b/>
                <w:szCs w:val="26"/>
              </w:rPr>
              <w:t>Tên Usecase:</w:t>
            </w:r>
            <w:r>
              <w:rPr>
                <w:szCs w:val="26"/>
              </w:rPr>
              <w:t xml:space="preserve"> </w:t>
            </w:r>
            <w:r>
              <w:t>Thống kê</w:t>
            </w:r>
            <w:r w:rsidR="007D7891">
              <w:t xml:space="preserve"> số lượng chứng thư số</w:t>
            </w:r>
            <w:r w:rsidR="00812ACA">
              <w:t xml:space="preserve"> </w:t>
            </w:r>
            <w:r>
              <w:t>của 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1FD397B1" w14:textId="77777777" w:rsidR="005043D4" w:rsidRDefault="005043D4" w:rsidP="007D7891">
            <w:pPr>
              <w:snapToGrid w:val="0"/>
              <w:spacing w:before="60" w:line="276" w:lineRule="auto"/>
              <w:rPr>
                <w:szCs w:val="26"/>
              </w:rPr>
            </w:pPr>
            <w:r>
              <w:rPr>
                <w:b/>
                <w:szCs w:val="26"/>
              </w:rPr>
              <w:t>Mức độ BMT:</w:t>
            </w:r>
            <w:r>
              <w:rPr>
                <w:szCs w:val="26"/>
              </w:rPr>
              <w:t xml:space="preserve"> B</w:t>
            </w:r>
          </w:p>
        </w:tc>
      </w:tr>
      <w:tr w:rsidR="005043D4" w14:paraId="7A31BBE4" w14:textId="77777777" w:rsidTr="004E1081">
        <w:tc>
          <w:tcPr>
            <w:tcW w:w="3141" w:type="pct"/>
            <w:tcBorders>
              <w:top w:val="single" w:sz="4" w:space="0" w:color="000000"/>
              <w:left w:val="single" w:sz="4" w:space="0" w:color="000000"/>
              <w:bottom w:val="single" w:sz="4" w:space="0" w:color="000000"/>
              <w:right w:val="nil"/>
            </w:tcBorders>
            <w:hideMark/>
          </w:tcPr>
          <w:p w14:paraId="2782A7B5" w14:textId="77777777" w:rsidR="005043D4" w:rsidRPr="0034406E" w:rsidRDefault="005043D4" w:rsidP="007D7891">
            <w:pPr>
              <w:snapToGrid w:val="0"/>
              <w:spacing w:before="60" w:line="276" w:lineRule="auto"/>
              <w:rPr>
                <w:szCs w:val="26"/>
              </w:rPr>
            </w:pPr>
            <w:r>
              <w:rPr>
                <w:b/>
                <w:szCs w:val="26"/>
              </w:rPr>
              <w:t xml:space="preserve">Tác nhân chính: </w:t>
            </w:r>
            <w:r>
              <w:t>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5A689BE6" w14:textId="77777777" w:rsidR="005043D4" w:rsidRDefault="005043D4" w:rsidP="007D7891">
            <w:pPr>
              <w:snapToGrid w:val="0"/>
              <w:spacing w:before="60" w:line="276" w:lineRule="auto"/>
              <w:rPr>
                <w:szCs w:val="26"/>
              </w:rPr>
            </w:pPr>
            <w:r>
              <w:rPr>
                <w:b/>
                <w:szCs w:val="26"/>
              </w:rPr>
              <w:t xml:space="preserve">Tác nhân phụ: </w:t>
            </w:r>
            <w:r>
              <w:rPr>
                <w:szCs w:val="26"/>
              </w:rPr>
              <w:t>Hệ thống</w:t>
            </w:r>
          </w:p>
        </w:tc>
      </w:tr>
      <w:tr w:rsidR="005043D4" w14:paraId="2582DB20"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610204E6" w14:textId="0C897441" w:rsidR="005043D4" w:rsidRDefault="005043D4" w:rsidP="007D7891">
            <w:pPr>
              <w:spacing w:before="60" w:line="276" w:lineRule="auto"/>
              <w:rPr>
                <w:szCs w:val="26"/>
              </w:rPr>
            </w:pPr>
            <w:r>
              <w:rPr>
                <w:b/>
                <w:szCs w:val="26"/>
              </w:rPr>
              <w:t xml:space="preserve">Mô tả Usecase: </w:t>
            </w:r>
            <w:r>
              <w:t>Cơ quan, tổ chức thống kê</w:t>
            </w:r>
            <w:r w:rsidR="007D7891">
              <w:t xml:space="preserve"> số lượng chứng thư số </w:t>
            </w:r>
            <w:r>
              <w:t>của cơ quan, tổ chức</w:t>
            </w:r>
          </w:p>
        </w:tc>
      </w:tr>
      <w:tr w:rsidR="005043D4" w14:paraId="36D7122A"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281D1FDC" w14:textId="77777777" w:rsidR="005043D4" w:rsidRDefault="005043D4" w:rsidP="007D7891">
            <w:pPr>
              <w:snapToGrid w:val="0"/>
              <w:spacing w:before="60" w:line="276" w:lineRule="auto"/>
              <w:rPr>
                <w:b/>
                <w:szCs w:val="26"/>
              </w:rPr>
            </w:pPr>
            <w:r>
              <w:rPr>
                <w:b/>
                <w:szCs w:val="26"/>
              </w:rPr>
              <w:t xml:space="preserve">Điều kiện để bắt đầu Usecase: </w:t>
            </w:r>
          </w:p>
          <w:p w14:paraId="005C0E79" w14:textId="77777777" w:rsidR="005043D4" w:rsidRPr="0034406E" w:rsidRDefault="005043D4" w:rsidP="00A8287A">
            <w:pPr>
              <w:pStyle w:val="ListParagraph"/>
              <w:numPr>
                <w:ilvl w:val="0"/>
                <w:numId w:val="37"/>
              </w:numPr>
              <w:snapToGrid w:val="0"/>
              <w:spacing w:before="60"/>
              <w:rPr>
                <w:szCs w:val="26"/>
              </w:rPr>
            </w:pPr>
            <w:r>
              <w:t>Cơ quan, tổ chức</w:t>
            </w:r>
            <w:r w:rsidRPr="0034406E">
              <w:rPr>
                <w:szCs w:val="26"/>
              </w:rPr>
              <w:t xml:space="preserve"> đăng nhập thành công vào hệ thống.</w:t>
            </w:r>
          </w:p>
          <w:p w14:paraId="66A3D95F" w14:textId="5510C5DC" w:rsidR="005043D4" w:rsidRPr="0034406E" w:rsidRDefault="005043D4" w:rsidP="00A8287A">
            <w:pPr>
              <w:pStyle w:val="ListParagraph"/>
              <w:numPr>
                <w:ilvl w:val="0"/>
                <w:numId w:val="37"/>
              </w:numPr>
              <w:snapToGrid w:val="0"/>
              <w:spacing w:before="60"/>
              <w:rPr>
                <w:szCs w:val="26"/>
              </w:rPr>
            </w:pPr>
            <w:r>
              <w:t>Cơ quan, tổ chức</w:t>
            </w:r>
            <w:r w:rsidRPr="0034406E">
              <w:rPr>
                <w:szCs w:val="26"/>
              </w:rPr>
              <w:t xml:space="preserve"> có </w:t>
            </w:r>
            <w:r w:rsidR="007D7891">
              <w:rPr>
                <w:szCs w:val="26"/>
                <w:lang w:val="en-US"/>
              </w:rPr>
              <w:t>chứng thư số trong hệ thống</w:t>
            </w:r>
            <w:r w:rsidRPr="0034406E">
              <w:rPr>
                <w:szCs w:val="26"/>
              </w:rPr>
              <w:t>.</w:t>
            </w:r>
          </w:p>
        </w:tc>
      </w:tr>
      <w:tr w:rsidR="005043D4" w14:paraId="0F1CF313"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73E0B8C2" w14:textId="77777777" w:rsidR="005043D4" w:rsidRPr="0034406E" w:rsidRDefault="005043D4" w:rsidP="007D7891">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5043D4" w14:paraId="0AAE672C" w14:textId="77777777" w:rsidTr="005043D4">
        <w:tc>
          <w:tcPr>
            <w:tcW w:w="5000" w:type="pct"/>
            <w:gridSpan w:val="2"/>
            <w:tcBorders>
              <w:top w:val="single" w:sz="4" w:space="0" w:color="000000"/>
              <w:left w:val="single" w:sz="4" w:space="0" w:color="000000"/>
              <w:bottom w:val="single" w:sz="4" w:space="0" w:color="000000"/>
              <w:right w:val="single" w:sz="4" w:space="0" w:color="000000"/>
            </w:tcBorders>
          </w:tcPr>
          <w:p w14:paraId="64A5D879" w14:textId="77777777" w:rsidR="005043D4" w:rsidRDefault="005043D4" w:rsidP="007D7891">
            <w:pPr>
              <w:snapToGrid w:val="0"/>
              <w:spacing w:before="60" w:line="276" w:lineRule="auto"/>
              <w:rPr>
                <w:szCs w:val="26"/>
              </w:rPr>
            </w:pPr>
            <w:r>
              <w:rPr>
                <w:b/>
                <w:szCs w:val="26"/>
              </w:rPr>
              <w:t>Trình tự các sự kiện trong quá trình hoạt động của Usecase:</w:t>
            </w:r>
          </w:p>
          <w:p w14:paraId="496E791E" w14:textId="05B28FC1" w:rsidR="005043D4" w:rsidRPr="00354022" w:rsidRDefault="005043D4" w:rsidP="00A8287A">
            <w:pPr>
              <w:pStyle w:val="ListParagraph"/>
              <w:numPr>
                <w:ilvl w:val="0"/>
                <w:numId w:val="42"/>
              </w:numPr>
              <w:rPr>
                <w:szCs w:val="26"/>
              </w:rPr>
            </w:pPr>
            <w:r>
              <w:rPr>
                <w:szCs w:val="26"/>
              </w:rPr>
              <w:t>Cơ quan, tổ chức</w:t>
            </w:r>
            <w:r w:rsidRPr="00354022">
              <w:rPr>
                <w:szCs w:val="26"/>
              </w:rPr>
              <w:t xml:space="preserve"> chọn chức năng [Thống kê, báo cáo]</w:t>
            </w:r>
            <w:r w:rsidR="007D7891">
              <w:rPr>
                <w:szCs w:val="26"/>
                <w:lang w:val="en-US"/>
              </w:rPr>
              <w:t xml:space="preserve"> </w:t>
            </w:r>
            <w:r w:rsidR="007D7891" w:rsidRPr="007D7891">
              <w:rPr>
                <w:szCs w:val="26"/>
                <w:lang w:val="en-US"/>
              </w:rPr>
              <w:sym w:font="Wingdings" w:char="F0E0"/>
            </w:r>
            <w:r w:rsidR="007D7891">
              <w:rPr>
                <w:szCs w:val="26"/>
                <w:lang w:val="en-US"/>
              </w:rPr>
              <w:t xml:space="preserve"> [Thống kê chứng thư số]</w:t>
            </w:r>
            <w:r w:rsidRPr="00354022">
              <w:rPr>
                <w:szCs w:val="26"/>
              </w:rPr>
              <w:t>, hệ thống hiển thị khung chọn/nhập các tiêu chí để thống kê</w:t>
            </w:r>
            <w:r w:rsidR="007D7891">
              <w:rPr>
                <w:szCs w:val="26"/>
                <w:lang w:val="en-US"/>
              </w:rPr>
              <w:t xml:space="preserve"> chứng thư số</w:t>
            </w:r>
            <w:r w:rsidRPr="00354022">
              <w:rPr>
                <w:szCs w:val="26"/>
              </w:rPr>
              <w:t>.</w:t>
            </w:r>
          </w:p>
          <w:p w14:paraId="2E29419A" w14:textId="4A9223EF" w:rsidR="005043D4" w:rsidRPr="00354022" w:rsidRDefault="005043D4" w:rsidP="00A8287A">
            <w:pPr>
              <w:pStyle w:val="ListParagraph"/>
              <w:numPr>
                <w:ilvl w:val="0"/>
                <w:numId w:val="42"/>
              </w:numPr>
              <w:rPr>
                <w:szCs w:val="26"/>
              </w:rPr>
            </w:pPr>
            <w:r>
              <w:rPr>
                <w:szCs w:val="26"/>
              </w:rPr>
              <w:lastRenderedPageBreak/>
              <w:t>Cơ quan, tổ chức</w:t>
            </w:r>
            <w:r w:rsidRPr="00354022">
              <w:rPr>
                <w:szCs w:val="26"/>
              </w:rPr>
              <w:t xml:space="preserve"> chọn/nhập các tiêu chí để thống kê: </w:t>
            </w:r>
            <w:r>
              <w:rPr>
                <w:szCs w:val="26"/>
                <w:lang w:val="en-US"/>
              </w:rPr>
              <w:t xml:space="preserve">Cơ quan, tổ chức; </w:t>
            </w:r>
            <w:r w:rsidR="00BF3108">
              <w:rPr>
                <w:szCs w:val="26"/>
                <w:lang w:val="en-US"/>
              </w:rPr>
              <w:t>Nhóm chứng thư số</w:t>
            </w:r>
            <w:r w:rsidRPr="00354022">
              <w:rPr>
                <w:szCs w:val="26"/>
              </w:rPr>
              <w:t xml:space="preserve">; Thời gian </w:t>
            </w:r>
            <w:r w:rsidR="00BF3108">
              <w:rPr>
                <w:szCs w:val="26"/>
                <w:lang w:val="en-US"/>
              </w:rPr>
              <w:t>cấp</w:t>
            </w:r>
            <w:r w:rsidRPr="00354022">
              <w:rPr>
                <w:szCs w:val="26"/>
              </w:rPr>
              <w:t xml:space="preserve"> </w:t>
            </w:r>
            <w:r w:rsidR="00BF3108">
              <w:rPr>
                <w:szCs w:val="26"/>
                <w:lang w:val="en-US"/>
              </w:rPr>
              <w:t>CTS</w:t>
            </w:r>
            <w:r w:rsidRPr="00354022">
              <w:rPr>
                <w:szCs w:val="26"/>
              </w:rPr>
              <w:t xml:space="preserve"> (</w:t>
            </w:r>
            <w:r>
              <w:rPr>
                <w:szCs w:val="26"/>
                <w:lang w:val="en-US"/>
              </w:rPr>
              <w:t>Từ ngày – Đến ngày</w:t>
            </w:r>
            <w:r w:rsidR="00BF3108">
              <w:rPr>
                <w:szCs w:val="26"/>
              </w:rPr>
              <w:t>); Trạng thái chứng thư số</w:t>
            </w:r>
            <w:r w:rsidR="009B2258">
              <w:rPr>
                <w:szCs w:val="26"/>
                <w:lang w:val="en-US"/>
              </w:rPr>
              <w:t xml:space="preserve"> </w:t>
            </w:r>
            <w:r w:rsidRPr="00354022">
              <w:rPr>
                <w:szCs w:val="26"/>
              </w:rPr>
              <w:t>và nhấn nút [Thống kê].</w:t>
            </w:r>
          </w:p>
          <w:p w14:paraId="7FC67247" w14:textId="2345D1B2" w:rsidR="005043D4" w:rsidRPr="00354022" w:rsidRDefault="005043D4" w:rsidP="00A8287A">
            <w:pPr>
              <w:pStyle w:val="ListParagraph"/>
              <w:numPr>
                <w:ilvl w:val="0"/>
                <w:numId w:val="42"/>
              </w:numPr>
              <w:rPr>
                <w:szCs w:val="26"/>
              </w:rPr>
            </w:pPr>
            <w:r w:rsidRPr="00354022">
              <w:rPr>
                <w:szCs w:val="26"/>
              </w:rPr>
              <w:t xml:space="preserve">Hệ thống dựa vào các tiêu chí đã nhập để thống kê số lượng </w:t>
            </w:r>
            <w:r w:rsidR="00D1335D">
              <w:rPr>
                <w:szCs w:val="26"/>
                <w:lang w:val="en-US"/>
              </w:rPr>
              <w:t>chứng thư số</w:t>
            </w:r>
            <w:r w:rsidRPr="00354022">
              <w:rPr>
                <w:szCs w:val="26"/>
              </w:rPr>
              <w:t xml:space="preserve"> phù hợp và hiển thị bảng kết quả.</w:t>
            </w:r>
          </w:p>
          <w:p w14:paraId="7B1B1CFA" w14:textId="27988FCA" w:rsidR="005043D4" w:rsidRPr="00354022" w:rsidRDefault="005043D4" w:rsidP="00A8287A">
            <w:pPr>
              <w:pStyle w:val="ListParagraph"/>
              <w:numPr>
                <w:ilvl w:val="0"/>
                <w:numId w:val="42"/>
              </w:numPr>
              <w:rPr>
                <w:szCs w:val="26"/>
              </w:rPr>
            </w:pPr>
            <w:r w:rsidRPr="00354022">
              <w:rPr>
                <w:szCs w:val="26"/>
              </w:rPr>
              <w:t xml:space="preserve">Hệ thống hiển thị số lượng </w:t>
            </w:r>
            <w:r w:rsidR="00D1335D">
              <w:rPr>
                <w:szCs w:val="26"/>
                <w:lang w:val="en-US"/>
              </w:rPr>
              <w:t>chứng thư số</w:t>
            </w:r>
            <w:r w:rsidR="00D1335D" w:rsidRPr="00354022">
              <w:rPr>
                <w:szCs w:val="26"/>
              </w:rPr>
              <w:t xml:space="preserve"> </w:t>
            </w:r>
            <w:r w:rsidRPr="00354022">
              <w:rPr>
                <w:szCs w:val="26"/>
              </w:rPr>
              <w:t xml:space="preserve">của từng </w:t>
            </w:r>
            <w:r w:rsidR="00D1335D">
              <w:rPr>
                <w:szCs w:val="26"/>
                <w:lang w:val="en-US"/>
              </w:rPr>
              <w:t>đơn vị</w:t>
            </w:r>
            <w:r w:rsidRPr="00354022">
              <w:rPr>
                <w:szCs w:val="26"/>
              </w:rPr>
              <w:t xml:space="preserve"> và số lượng </w:t>
            </w:r>
            <w:r w:rsidR="00D1335D">
              <w:rPr>
                <w:szCs w:val="26"/>
                <w:lang w:val="en-US"/>
              </w:rPr>
              <w:t>chứng thư số</w:t>
            </w:r>
            <w:r w:rsidR="00D1335D" w:rsidRPr="00354022">
              <w:rPr>
                <w:szCs w:val="26"/>
              </w:rPr>
              <w:t xml:space="preserve"> </w:t>
            </w:r>
            <w:r w:rsidRPr="00354022">
              <w:rPr>
                <w:szCs w:val="26"/>
              </w:rPr>
              <w:t>theo từng trạ</w:t>
            </w:r>
            <w:r>
              <w:rPr>
                <w:szCs w:val="26"/>
              </w:rPr>
              <w:t xml:space="preserve">ng thái: </w:t>
            </w:r>
            <w:r w:rsidR="00D1335D">
              <w:rPr>
                <w:szCs w:val="26"/>
                <w:lang w:val="en-US"/>
              </w:rPr>
              <w:t>Đang hoạt động, Sắp hết hạn, Đang bị khóa, Đã thu hồi</w:t>
            </w:r>
            <w:r>
              <w:rPr>
                <w:szCs w:val="26"/>
              </w:rPr>
              <w:t>.</w:t>
            </w:r>
          </w:p>
          <w:p w14:paraId="5A33A784" w14:textId="77777777" w:rsidR="005043D4" w:rsidRPr="00354022" w:rsidRDefault="005043D4" w:rsidP="00A8287A">
            <w:pPr>
              <w:pStyle w:val="ListParagraph"/>
              <w:numPr>
                <w:ilvl w:val="0"/>
                <w:numId w:val="42"/>
              </w:numPr>
              <w:rPr>
                <w:szCs w:val="26"/>
              </w:rPr>
            </w:pPr>
            <w:r>
              <w:rPr>
                <w:szCs w:val="26"/>
              </w:rPr>
              <w:t>Cơ quan, tổ chức</w:t>
            </w:r>
            <w:r w:rsidRPr="00354022">
              <w:rPr>
                <w:szCs w:val="26"/>
              </w:rPr>
              <w:t xml:space="preserve"> nhấn nút chức năng [Xuất file Excel] để xuất bảng dữ liệu hiển thị ra file Excel.</w:t>
            </w:r>
          </w:p>
        </w:tc>
      </w:tr>
      <w:tr w:rsidR="005043D4" w14:paraId="4AA750C6"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5FB8ABE5" w14:textId="77777777" w:rsidR="005043D4" w:rsidRDefault="005043D4" w:rsidP="007D7891">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5043D4" w14:paraId="15945578"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0FD29AF1" w14:textId="77777777" w:rsidR="005043D4" w:rsidRDefault="005043D4" w:rsidP="007D7891">
            <w:pPr>
              <w:snapToGrid w:val="0"/>
              <w:spacing w:before="60" w:line="276" w:lineRule="auto"/>
              <w:rPr>
                <w:b/>
                <w:szCs w:val="26"/>
              </w:rPr>
            </w:pPr>
            <w:r>
              <w:rPr>
                <w:b/>
                <w:szCs w:val="26"/>
              </w:rPr>
              <w:t xml:space="preserve">Hoàn cảnh sử dụng phụ (thay thế) trong trường hợp không thành công: </w:t>
            </w:r>
          </w:p>
          <w:p w14:paraId="1D8ECF51" w14:textId="77777777" w:rsidR="005043D4" w:rsidRDefault="005043D4" w:rsidP="007D7891">
            <w:pPr>
              <w:snapToGrid w:val="0"/>
              <w:spacing w:before="60" w:line="276" w:lineRule="auto"/>
              <w:rPr>
                <w:szCs w:val="26"/>
              </w:rPr>
            </w:pPr>
            <w:r>
              <w:rPr>
                <w:szCs w:val="26"/>
              </w:rPr>
              <w:t>1. Nhấn vào con số thống kê tại bảng dữ liệu đã thống kê</w:t>
            </w:r>
          </w:p>
          <w:p w14:paraId="0AB42002" w14:textId="5638D395" w:rsidR="005043D4" w:rsidRPr="00354022" w:rsidRDefault="005043D4" w:rsidP="00A8287A">
            <w:pPr>
              <w:pStyle w:val="ListParagraph"/>
              <w:numPr>
                <w:ilvl w:val="0"/>
                <w:numId w:val="39"/>
              </w:numPr>
              <w:snapToGrid w:val="0"/>
              <w:spacing w:before="60"/>
              <w:rPr>
                <w:szCs w:val="26"/>
              </w:rPr>
            </w:pPr>
            <w:r>
              <w:rPr>
                <w:szCs w:val="26"/>
              </w:rPr>
              <w:t>Cơ quan, tổ chức</w:t>
            </w:r>
            <w:r w:rsidRPr="00354022">
              <w:rPr>
                <w:szCs w:val="26"/>
              </w:rPr>
              <w:t xml:space="preserve"> nhấn vào số lượng </w:t>
            </w:r>
            <w:r w:rsidR="00D1335D">
              <w:rPr>
                <w:szCs w:val="26"/>
                <w:lang w:val="en-US"/>
              </w:rPr>
              <w:t>chứng thư số</w:t>
            </w:r>
            <w:r w:rsidR="00D1335D" w:rsidRPr="00354022">
              <w:rPr>
                <w:szCs w:val="26"/>
              </w:rPr>
              <w:t xml:space="preserve"> </w:t>
            </w:r>
            <w:r w:rsidRPr="00354022">
              <w:rPr>
                <w:szCs w:val="26"/>
              </w:rPr>
              <w:t xml:space="preserve">được hiển thị trong bảng dữ liệu, hệ thống sẽ hiển thị chi tiết danh sách các </w:t>
            </w:r>
            <w:r w:rsidR="00D1335D">
              <w:rPr>
                <w:szCs w:val="26"/>
                <w:lang w:val="en-US"/>
              </w:rPr>
              <w:t>chứng thư số</w:t>
            </w:r>
            <w:r w:rsidR="00D1335D" w:rsidRPr="00354022">
              <w:rPr>
                <w:szCs w:val="26"/>
              </w:rPr>
              <w:t xml:space="preserve"> </w:t>
            </w:r>
            <w:r w:rsidRPr="00354022">
              <w:rPr>
                <w:szCs w:val="26"/>
              </w:rPr>
              <w:t>theo điều kiện đó.</w:t>
            </w:r>
          </w:p>
          <w:p w14:paraId="3B3CAE70" w14:textId="77777777" w:rsidR="005043D4" w:rsidRDefault="005043D4" w:rsidP="007D7891">
            <w:pPr>
              <w:snapToGrid w:val="0"/>
              <w:spacing w:before="60" w:line="276" w:lineRule="auto"/>
              <w:rPr>
                <w:szCs w:val="26"/>
              </w:rPr>
            </w:pPr>
            <w:r>
              <w:rPr>
                <w:szCs w:val="26"/>
              </w:rPr>
              <w:t>2. Nhấn vào nút chức năng [Xem danh sách chi tiết]</w:t>
            </w:r>
          </w:p>
          <w:p w14:paraId="21FCE3FE" w14:textId="1C571F03" w:rsidR="005043D4" w:rsidRPr="00354022" w:rsidRDefault="005043D4" w:rsidP="00A8287A">
            <w:pPr>
              <w:pStyle w:val="ListParagraph"/>
              <w:numPr>
                <w:ilvl w:val="0"/>
                <w:numId w:val="40"/>
              </w:numPr>
              <w:snapToGrid w:val="0"/>
              <w:spacing w:before="60"/>
              <w:rPr>
                <w:szCs w:val="26"/>
              </w:rPr>
            </w:pPr>
            <w:r>
              <w:rPr>
                <w:szCs w:val="26"/>
              </w:rPr>
              <w:t>Cơ quan, tổ chức</w:t>
            </w:r>
            <w:r w:rsidRPr="00354022">
              <w:rPr>
                <w:szCs w:val="26"/>
              </w:rPr>
              <w:t xml:space="preserve"> nhấn vào nút chức năng [Xem danh sách chi tiết], hệ thống hiển thị toàn bộ danh sách các </w:t>
            </w:r>
            <w:r w:rsidR="00D1335D">
              <w:rPr>
                <w:szCs w:val="26"/>
                <w:lang w:val="en-US"/>
              </w:rPr>
              <w:t>chứng thư số</w:t>
            </w:r>
            <w:r w:rsidR="00D1335D" w:rsidRPr="00354022">
              <w:rPr>
                <w:szCs w:val="26"/>
              </w:rPr>
              <w:t xml:space="preserve"> </w:t>
            </w:r>
            <w:r w:rsidRPr="00354022">
              <w:rPr>
                <w:szCs w:val="26"/>
              </w:rPr>
              <w:t>đã được thống kê.</w:t>
            </w:r>
          </w:p>
          <w:p w14:paraId="7DC350ED" w14:textId="77777777" w:rsidR="005043D4" w:rsidRDefault="005043D4" w:rsidP="00A8287A">
            <w:pPr>
              <w:pStyle w:val="ListParagraph"/>
              <w:numPr>
                <w:ilvl w:val="0"/>
                <w:numId w:val="40"/>
              </w:numPr>
              <w:snapToGrid w:val="0"/>
              <w:spacing w:before="60"/>
              <w:rPr>
                <w:szCs w:val="26"/>
              </w:rPr>
            </w:pPr>
            <w:r>
              <w:rPr>
                <w:szCs w:val="26"/>
              </w:rPr>
              <w:t>Cơ quan, tổ chức</w:t>
            </w:r>
            <w:r w:rsidRPr="00354022">
              <w:rPr>
                <w:szCs w:val="26"/>
              </w:rPr>
              <w:t xml:space="preserve"> nhấn nút chức năng [Xuất file Excel] để xuất bảng dữ liệu hiển thị ra file Excel.</w:t>
            </w:r>
          </w:p>
          <w:p w14:paraId="49048324" w14:textId="064620B9" w:rsidR="005043D4" w:rsidRPr="00D4672C" w:rsidRDefault="005043D4" w:rsidP="00A8287A">
            <w:pPr>
              <w:pStyle w:val="ListParagraph"/>
              <w:numPr>
                <w:ilvl w:val="0"/>
                <w:numId w:val="40"/>
              </w:numPr>
              <w:snapToGrid w:val="0"/>
              <w:spacing w:before="60"/>
              <w:rPr>
                <w:szCs w:val="26"/>
              </w:rPr>
            </w:pPr>
            <w:r>
              <w:rPr>
                <w:szCs w:val="26"/>
                <w:lang w:val="en-US"/>
              </w:rPr>
              <w:t xml:space="preserve">Cơ quan, tổ chức nhấn nút chức năng [Xem danh sách tổng quát]. Hệ thống hiển thị lại danh sách số lượng </w:t>
            </w:r>
            <w:r w:rsidR="00D1335D">
              <w:rPr>
                <w:szCs w:val="26"/>
                <w:lang w:val="en-US"/>
              </w:rPr>
              <w:t xml:space="preserve">chứng thư số </w:t>
            </w:r>
            <w:r>
              <w:rPr>
                <w:szCs w:val="26"/>
                <w:lang w:val="en-US"/>
              </w:rPr>
              <w:t>đã được thống kê.</w:t>
            </w:r>
          </w:p>
          <w:p w14:paraId="4D27DD69" w14:textId="4DC2712B" w:rsidR="005043D4" w:rsidRDefault="005043D4" w:rsidP="007D7891">
            <w:pPr>
              <w:snapToGrid w:val="0"/>
              <w:spacing w:before="60" w:line="276" w:lineRule="auto"/>
              <w:rPr>
                <w:szCs w:val="26"/>
              </w:rPr>
            </w:pPr>
            <w:r>
              <w:rPr>
                <w:szCs w:val="26"/>
              </w:rPr>
              <w:t xml:space="preserve">3. Nhấn vào nút chức năng [Xem chi tiết] tại từng </w:t>
            </w:r>
            <w:r w:rsidR="00477C21">
              <w:rPr>
                <w:szCs w:val="26"/>
              </w:rPr>
              <w:t>chứng thư số</w:t>
            </w:r>
            <w:r>
              <w:rPr>
                <w:szCs w:val="26"/>
              </w:rPr>
              <w:t xml:space="preserve"> trong giao diện Xem danh sách chi tiết</w:t>
            </w:r>
          </w:p>
          <w:p w14:paraId="0D65DD1D" w14:textId="63229793" w:rsidR="005043D4" w:rsidRPr="00046770" w:rsidRDefault="005043D4" w:rsidP="00A8287A">
            <w:pPr>
              <w:pStyle w:val="ListParagraph"/>
              <w:numPr>
                <w:ilvl w:val="0"/>
                <w:numId w:val="41"/>
              </w:numPr>
              <w:snapToGrid w:val="0"/>
              <w:spacing w:before="60"/>
              <w:rPr>
                <w:szCs w:val="26"/>
              </w:rPr>
            </w:pPr>
            <w:r w:rsidRPr="00046770">
              <w:rPr>
                <w:szCs w:val="26"/>
              </w:rPr>
              <w:t xml:space="preserve">Cơ quan, tổ chức nhấn vào nút chức năng [Xem chi tiết] tại từng </w:t>
            </w:r>
            <w:r w:rsidR="00F42542">
              <w:rPr>
                <w:szCs w:val="26"/>
                <w:lang w:val="en-US"/>
              </w:rPr>
              <w:t>chứng thư số</w:t>
            </w:r>
            <w:r w:rsidR="00F42542" w:rsidRPr="00046770">
              <w:rPr>
                <w:szCs w:val="26"/>
              </w:rPr>
              <w:t xml:space="preserve"> </w:t>
            </w:r>
            <w:r w:rsidRPr="00046770">
              <w:rPr>
                <w:szCs w:val="26"/>
              </w:rPr>
              <w:t>trong giao diện Xem danh sách chi tiết</w:t>
            </w:r>
          </w:p>
          <w:p w14:paraId="17E05E74" w14:textId="302121C9" w:rsidR="005043D4" w:rsidRPr="00046770" w:rsidRDefault="005043D4" w:rsidP="00A8287A">
            <w:pPr>
              <w:pStyle w:val="ListParagraph"/>
              <w:numPr>
                <w:ilvl w:val="0"/>
                <w:numId w:val="41"/>
              </w:numPr>
              <w:snapToGrid w:val="0"/>
              <w:spacing w:before="60"/>
              <w:rPr>
                <w:szCs w:val="26"/>
              </w:rPr>
            </w:pPr>
            <w:r w:rsidRPr="00046770">
              <w:rPr>
                <w:szCs w:val="26"/>
              </w:rPr>
              <w:t xml:space="preserve">Hệ thống hiển thị thông tin chi tiết của </w:t>
            </w:r>
            <w:r w:rsidR="00F42542">
              <w:rPr>
                <w:szCs w:val="26"/>
                <w:lang w:val="en-US"/>
              </w:rPr>
              <w:t>chứng thư số</w:t>
            </w:r>
            <w:r w:rsidRPr="00046770">
              <w:rPr>
                <w:szCs w:val="26"/>
              </w:rPr>
              <w:t>.</w:t>
            </w:r>
          </w:p>
        </w:tc>
      </w:tr>
      <w:tr w:rsidR="005043D4" w14:paraId="6501B635"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769FA173" w14:textId="77777777" w:rsidR="005043D4" w:rsidRDefault="005043D4" w:rsidP="007D7891">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5043D4" w14:paraId="63DD8ABC"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0DB7EBCB" w14:textId="77777777" w:rsidR="005043D4" w:rsidRDefault="005043D4" w:rsidP="007D7891">
            <w:pPr>
              <w:snapToGrid w:val="0"/>
              <w:spacing w:before="60" w:line="276" w:lineRule="auto"/>
              <w:rPr>
                <w:szCs w:val="26"/>
              </w:rPr>
            </w:pPr>
            <w:r>
              <w:rPr>
                <w:b/>
                <w:szCs w:val="26"/>
              </w:rPr>
              <w:t>Các yêu cầu phi chức năng:</w:t>
            </w:r>
            <w:r>
              <w:rPr>
                <w:szCs w:val="26"/>
              </w:rPr>
              <w:t xml:space="preserve"> Không có</w:t>
            </w:r>
          </w:p>
        </w:tc>
      </w:tr>
    </w:tbl>
    <w:p w14:paraId="75E10CB6" w14:textId="77777777" w:rsidR="005043D4" w:rsidRPr="005043D4" w:rsidRDefault="005043D4" w:rsidP="005043D4"/>
    <w:p w14:paraId="498FF82E" w14:textId="77777777" w:rsidR="00247A14" w:rsidRDefault="00247A14" w:rsidP="00247A14">
      <w:pPr>
        <w:pStyle w:val="Heading4"/>
      </w:pPr>
      <w:r>
        <w:lastRenderedPageBreak/>
        <w:t>Thống kê tài khoản</w:t>
      </w:r>
    </w:p>
    <w:p w14:paraId="11B90D0A" w14:textId="460736D1" w:rsidR="00DD1EB9" w:rsidRDefault="00C91C64" w:rsidP="00DD1EB9">
      <w:pPr>
        <w:keepNext/>
      </w:pPr>
      <w:r>
        <w:rPr>
          <w:noProof/>
        </w:rPr>
        <w:drawing>
          <wp:inline distT="0" distB="0" distL="0" distR="0" wp14:anchorId="1DCEB948" wp14:editId="57AC1697">
            <wp:extent cx="5732145" cy="2931795"/>
            <wp:effectExtent l="19050" t="19050" r="20955" b="209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2931795"/>
                    </a:xfrm>
                    <a:prstGeom prst="rect">
                      <a:avLst/>
                    </a:prstGeom>
                    <a:ln>
                      <a:solidFill>
                        <a:schemeClr val="accent1"/>
                      </a:solidFill>
                    </a:ln>
                  </pic:spPr>
                </pic:pic>
              </a:graphicData>
            </a:graphic>
          </wp:inline>
        </w:drawing>
      </w:r>
    </w:p>
    <w:p w14:paraId="581779D2" w14:textId="513B4A78" w:rsidR="00DD1EB9" w:rsidRDefault="00DD1EB9"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51</w:t>
        </w:r>
      </w:fldSimple>
      <w:r>
        <w:t>: Thống kê số lượng tài khoản của cơ quan, tổ chức</w:t>
      </w:r>
    </w:p>
    <w:p w14:paraId="0520ED1C" w14:textId="123A983F" w:rsidR="005F3E1B" w:rsidRDefault="00C91C64" w:rsidP="005F3E1B">
      <w:pPr>
        <w:keepNext/>
      </w:pPr>
      <w:r>
        <w:rPr>
          <w:noProof/>
        </w:rPr>
        <w:drawing>
          <wp:inline distT="0" distB="0" distL="0" distR="0" wp14:anchorId="6CEF6DF8" wp14:editId="653FB8DD">
            <wp:extent cx="5732145" cy="1567815"/>
            <wp:effectExtent l="19050" t="19050" r="20955" b="133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F4E1F.tmp"/>
                    <pic:cNvPicPr/>
                  </pic:nvPicPr>
                  <pic:blipFill>
                    <a:blip r:embed="rId117">
                      <a:extLst>
                        <a:ext uri="{28A0092B-C50C-407E-A947-70E740481C1C}">
                          <a14:useLocalDpi xmlns:a14="http://schemas.microsoft.com/office/drawing/2010/main" val="0"/>
                        </a:ext>
                      </a:extLst>
                    </a:blip>
                    <a:stretch>
                      <a:fillRect/>
                    </a:stretch>
                  </pic:blipFill>
                  <pic:spPr>
                    <a:xfrm>
                      <a:off x="0" y="0"/>
                      <a:ext cx="5732145" cy="1567815"/>
                    </a:xfrm>
                    <a:prstGeom prst="rect">
                      <a:avLst/>
                    </a:prstGeom>
                    <a:ln>
                      <a:solidFill>
                        <a:schemeClr val="accent1"/>
                      </a:solidFill>
                    </a:ln>
                  </pic:spPr>
                </pic:pic>
              </a:graphicData>
            </a:graphic>
          </wp:inline>
        </w:drawing>
      </w:r>
    </w:p>
    <w:p w14:paraId="79378B07" w14:textId="75D9B647" w:rsidR="005F3E1B" w:rsidRPr="005F3E1B" w:rsidRDefault="005F3E1B"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52</w:t>
        </w:r>
      </w:fldSimple>
      <w:r>
        <w:t>: Thống kê số lượng tài khoản của 1 đơn vị</w:t>
      </w:r>
    </w:p>
    <w:p w14:paraId="155E073D" w14:textId="2D09DE1A" w:rsidR="00DD1EB9" w:rsidRDefault="00C91C64" w:rsidP="00DD1EB9">
      <w:pPr>
        <w:keepNext/>
      </w:pPr>
      <w:r>
        <w:rPr>
          <w:noProof/>
        </w:rPr>
        <w:drawing>
          <wp:inline distT="0" distB="0" distL="0" distR="0" wp14:anchorId="6E9A5120" wp14:editId="67F22A31">
            <wp:extent cx="5732145" cy="1878965"/>
            <wp:effectExtent l="19050" t="19050" r="20955" b="260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F44E1C.tmp"/>
                    <pic:cNvPicPr/>
                  </pic:nvPicPr>
                  <pic:blipFill>
                    <a:blip r:embed="rId118">
                      <a:extLst>
                        <a:ext uri="{28A0092B-C50C-407E-A947-70E740481C1C}">
                          <a14:useLocalDpi xmlns:a14="http://schemas.microsoft.com/office/drawing/2010/main" val="0"/>
                        </a:ext>
                      </a:extLst>
                    </a:blip>
                    <a:stretch>
                      <a:fillRect/>
                    </a:stretch>
                  </pic:blipFill>
                  <pic:spPr>
                    <a:xfrm>
                      <a:off x="0" y="0"/>
                      <a:ext cx="5732145" cy="1878965"/>
                    </a:xfrm>
                    <a:prstGeom prst="rect">
                      <a:avLst/>
                    </a:prstGeom>
                    <a:ln>
                      <a:solidFill>
                        <a:schemeClr val="accent1"/>
                      </a:solidFill>
                    </a:ln>
                  </pic:spPr>
                </pic:pic>
              </a:graphicData>
            </a:graphic>
          </wp:inline>
        </w:drawing>
      </w:r>
    </w:p>
    <w:p w14:paraId="67525AA6" w14:textId="190F50CE" w:rsidR="00DD1EB9" w:rsidRDefault="00DD1EB9" w:rsidP="00CF6664">
      <w:pPr>
        <w:pStyle w:val="Caption"/>
      </w:pPr>
      <w:r>
        <w:t xml:space="preserve">Hình </w:t>
      </w:r>
      <w:fldSimple w:instr=" STYLEREF 2 \s ">
        <w:r w:rsidR="00473123">
          <w:rPr>
            <w:noProof/>
          </w:rPr>
          <w:t>2</w:t>
        </w:r>
      </w:fldSimple>
      <w:r w:rsidR="00473123">
        <w:noBreakHyphen/>
      </w:r>
      <w:fldSimple w:instr=" SEQ Hình \* ARABIC \s 2 ">
        <w:r w:rsidR="00473123">
          <w:rPr>
            <w:noProof/>
          </w:rPr>
          <w:t>53</w:t>
        </w:r>
      </w:fldSimple>
      <w:r>
        <w:t>: Xem chi tiết danh sách tài khoản đã thống kê</w:t>
      </w:r>
    </w:p>
    <w:p w14:paraId="17DF4FF7" w14:textId="400B6E95" w:rsidR="00812ACA" w:rsidRPr="00983D73" w:rsidRDefault="00812ACA" w:rsidP="00941B88">
      <w:pPr>
        <w:pStyle w:val="UCName"/>
      </w:pPr>
      <w:bookmarkStart w:id="147" w:name="_Ref21901158"/>
      <w:bookmarkStart w:id="148" w:name="_Ref21901162"/>
      <w:bookmarkStart w:id="149" w:name="_Toc22744108"/>
      <w:r>
        <w:t>Thống kê số lượng tài khoản của cơ quan, tổ chức</w:t>
      </w:r>
      <w:bookmarkEnd w:id="147"/>
      <w:bookmarkEnd w:id="148"/>
      <w:bookmarkEnd w:id="149"/>
    </w:p>
    <w:tbl>
      <w:tblPr>
        <w:tblW w:w="5000" w:type="pct"/>
        <w:tblLook w:val="04A0" w:firstRow="1" w:lastRow="0" w:firstColumn="1" w:lastColumn="0" w:noHBand="0" w:noVBand="1"/>
      </w:tblPr>
      <w:tblGrid>
        <w:gridCol w:w="5664"/>
        <w:gridCol w:w="3353"/>
      </w:tblGrid>
      <w:tr w:rsidR="00812ACA" w14:paraId="35F5CBB0" w14:textId="77777777" w:rsidTr="004E1081">
        <w:tc>
          <w:tcPr>
            <w:tcW w:w="3141" w:type="pct"/>
            <w:tcBorders>
              <w:top w:val="single" w:sz="4" w:space="0" w:color="000000"/>
              <w:left w:val="single" w:sz="4" w:space="0" w:color="000000"/>
              <w:bottom w:val="single" w:sz="4" w:space="0" w:color="000000"/>
              <w:right w:val="nil"/>
            </w:tcBorders>
            <w:hideMark/>
          </w:tcPr>
          <w:p w14:paraId="695B0BE8" w14:textId="73EDB962" w:rsidR="00812ACA" w:rsidRDefault="00812ACA" w:rsidP="00812ACA">
            <w:pPr>
              <w:spacing w:before="60" w:line="276" w:lineRule="auto"/>
              <w:rPr>
                <w:rFonts w:eastAsiaTheme="minorHAnsi"/>
                <w:sz w:val="28"/>
                <w:szCs w:val="26"/>
              </w:rPr>
            </w:pPr>
            <w:r>
              <w:rPr>
                <w:b/>
                <w:szCs w:val="26"/>
              </w:rPr>
              <w:t>Tên Usecase:</w:t>
            </w:r>
            <w:r>
              <w:rPr>
                <w:szCs w:val="26"/>
              </w:rPr>
              <w:t xml:space="preserve"> </w:t>
            </w:r>
            <w:r>
              <w:t>Thống kê số lượng tài khoản của 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64E4BB64" w14:textId="77777777" w:rsidR="00812ACA" w:rsidRDefault="00812ACA" w:rsidP="00812ACA">
            <w:pPr>
              <w:snapToGrid w:val="0"/>
              <w:spacing w:before="60" w:line="276" w:lineRule="auto"/>
              <w:rPr>
                <w:szCs w:val="26"/>
              </w:rPr>
            </w:pPr>
            <w:r>
              <w:rPr>
                <w:b/>
                <w:szCs w:val="26"/>
              </w:rPr>
              <w:t>Mức độ BMT:</w:t>
            </w:r>
            <w:r>
              <w:rPr>
                <w:szCs w:val="26"/>
              </w:rPr>
              <w:t xml:space="preserve"> B</w:t>
            </w:r>
          </w:p>
        </w:tc>
      </w:tr>
      <w:tr w:rsidR="00812ACA" w14:paraId="0B63EF16" w14:textId="77777777" w:rsidTr="004E1081">
        <w:tc>
          <w:tcPr>
            <w:tcW w:w="3141" w:type="pct"/>
            <w:tcBorders>
              <w:top w:val="single" w:sz="4" w:space="0" w:color="000000"/>
              <w:left w:val="single" w:sz="4" w:space="0" w:color="000000"/>
              <w:bottom w:val="single" w:sz="4" w:space="0" w:color="000000"/>
              <w:right w:val="nil"/>
            </w:tcBorders>
            <w:hideMark/>
          </w:tcPr>
          <w:p w14:paraId="3193E90B" w14:textId="77777777" w:rsidR="00812ACA" w:rsidRPr="0034406E" w:rsidRDefault="00812ACA" w:rsidP="00812ACA">
            <w:pPr>
              <w:snapToGrid w:val="0"/>
              <w:spacing w:before="60" w:line="276" w:lineRule="auto"/>
              <w:rPr>
                <w:szCs w:val="26"/>
              </w:rPr>
            </w:pPr>
            <w:r>
              <w:rPr>
                <w:b/>
                <w:szCs w:val="26"/>
              </w:rPr>
              <w:lastRenderedPageBreak/>
              <w:t xml:space="preserve">Tác nhân chính: </w:t>
            </w:r>
            <w:r>
              <w:t>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12601720" w14:textId="77777777" w:rsidR="00812ACA" w:rsidRDefault="00812ACA" w:rsidP="00812ACA">
            <w:pPr>
              <w:snapToGrid w:val="0"/>
              <w:spacing w:before="60" w:line="276" w:lineRule="auto"/>
              <w:rPr>
                <w:szCs w:val="26"/>
              </w:rPr>
            </w:pPr>
            <w:r>
              <w:rPr>
                <w:b/>
                <w:szCs w:val="26"/>
              </w:rPr>
              <w:t xml:space="preserve">Tác nhân phụ: </w:t>
            </w:r>
            <w:r>
              <w:rPr>
                <w:szCs w:val="26"/>
              </w:rPr>
              <w:t>Hệ thống</w:t>
            </w:r>
          </w:p>
        </w:tc>
      </w:tr>
      <w:tr w:rsidR="00812ACA" w14:paraId="57A9CEAC"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13D7C4E9" w14:textId="40A6BC6C" w:rsidR="00812ACA" w:rsidRDefault="00812ACA" w:rsidP="00812ACA">
            <w:pPr>
              <w:spacing w:before="60" w:line="276" w:lineRule="auto"/>
              <w:rPr>
                <w:szCs w:val="26"/>
              </w:rPr>
            </w:pPr>
            <w:r>
              <w:rPr>
                <w:b/>
                <w:szCs w:val="26"/>
              </w:rPr>
              <w:t xml:space="preserve">Mô tả Usecase: </w:t>
            </w:r>
            <w:r>
              <w:t>Cơ quan, tổ chức thống kê số lượng tài khoản của cơ quan, tổ chức</w:t>
            </w:r>
          </w:p>
        </w:tc>
      </w:tr>
      <w:tr w:rsidR="00812ACA" w14:paraId="0FFCA009"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286A86E2" w14:textId="77777777" w:rsidR="00812ACA" w:rsidRDefault="00812ACA" w:rsidP="00812ACA">
            <w:pPr>
              <w:snapToGrid w:val="0"/>
              <w:spacing w:before="60" w:line="276" w:lineRule="auto"/>
              <w:rPr>
                <w:b/>
                <w:szCs w:val="26"/>
              </w:rPr>
            </w:pPr>
            <w:r>
              <w:rPr>
                <w:b/>
                <w:szCs w:val="26"/>
              </w:rPr>
              <w:t xml:space="preserve">Điều kiện để bắt đầu Usecase: </w:t>
            </w:r>
          </w:p>
          <w:p w14:paraId="19C5633F" w14:textId="77777777" w:rsidR="00812ACA" w:rsidRPr="0034406E" w:rsidRDefault="00812ACA" w:rsidP="00A8287A">
            <w:pPr>
              <w:pStyle w:val="ListParagraph"/>
              <w:numPr>
                <w:ilvl w:val="0"/>
                <w:numId w:val="37"/>
              </w:numPr>
              <w:snapToGrid w:val="0"/>
              <w:spacing w:before="60"/>
              <w:rPr>
                <w:szCs w:val="26"/>
              </w:rPr>
            </w:pPr>
            <w:r>
              <w:t>Cơ quan, tổ chức</w:t>
            </w:r>
            <w:r w:rsidRPr="0034406E">
              <w:rPr>
                <w:szCs w:val="26"/>
              </w:rPr>
              <w:t xml:space="preserve"> đăng nhập thành công vào hệ thống.</w:t>
            </w:r>
          </w:p>
          <w:p w14:paraId="447D24E1" w14:textId="6359EF10" w:rsidR="00812ACA" w:rsidRPr="0034406E" w:rsidRDefault="00812ACA" w:rsidP="00A8287A">
            <w:pPr>
              <w:pStyle w:val="ListParagraph"/>
              <w:numPr>
                <w:ilvl w:val="0"/>
                <w:numId w:val="37"/>
              </w:numPr>
              <w:snapToGrid w:val="0"/>
              <w:spacing w:before="60"/>
              <w:rPr>
                <w:szCs w:val="26"/>
              </w:rPr>
            </w:pPr>
            <w:r>
              <w:t>Cơ quan, tổ chức</w:t>
            </w:r>
            <w:r w:rsidRPr="0034406E">
              <w:rPr>
                <w:szCs w:val="26"/>
              </w:rPr>
              <w:t xml:space="preserve"> có </w:t>
            </w:r>
            <w:r>
              <w:rPr>
                <w:szCs w:val="26"/>
                <w:lang w:val="en-US"/>
              </w:rPr>
              <w:t>tài khoản trong hệ thống</w:t>
            </w:r>
            <w:r w:rsidRPr="0034406E">
              <w:rPr>
                <w:szCs w:val="26"/>
              </w:rPr>
              <w:t>.</w:t>
            </w:r>
          </w:p>
        </w:tc>
      </w:tr>
      <w:tr w:rsidR="00812ACA" w14:paraId="7682362A"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69943A01" w14:textId="77777777" w:rsidR="00812ACA" w:rsidRPr="0034406E" w:rsidRDefault="00812ACA" w:rsidP="00812ACA">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812ACA" w14:paraId="790B4FF1" w14:textId="77777777" w:rsidTr="00812ACA">
        <w:tc>
          <w:tcPr>
            <w:tcW w:w="5000" w:type="pct"/>
            <w:gridSpan w:val="2"/>
            <w:tcBorders>
              <w:top w:val="single" w:sz="4" w:space="0" w:color="000000"/>
              <w:left w:val="single" w:sz="4" w:space="0" w:color="000000"/>
              <w:bottom w:val="single" w:sz="4" w:space="0" w:color="000000"/>
              <w:right w:val="single" w:sz="4" w:space="0" w:color="000000"/>
            </w:tcBorders>
          </w:tcPr>
          <w:p w14:paraId="7C64E87C" w14:textId="77777777" w:rsidR="00812ACA" w:rsidRDefault="00812ACA" w:rsidP="00812ACA">
            <w:pPr>
              <w:snapToGrid w:val="0"/>
              <w:spacing w:before="60" w:line="276" w:lineRule="auto"/>
              <w:rPr>
                <w:szCs w:val="26"/>
              </w:rPr>
            </w:pPr>
            <w:r>
              <w:rPr>
                <w:b/>
                <w:szCs w:val="26"/>
              </w:rPr>
              <w:t>Trình tự các sự kiện trong quá trình hoạt động của Usecase:</w:t>
            </w:r>
          </w:p>
          <w:p w14:paraId="4637C75F" w14:textId="1A109D20" w:rsidR="00812ACA" w:rsidRPr="00354022" w:rsidRDefault="00812ACA" w:rsidP="00A8287A">
            <w:pPr>
              <w:pStyle w:val="ListParagraph"/>
              <w:numPr>
                <w:ilvl w:val="0"/>
                <w:numId w:val="43"/>
              </w:numPr>
              <w:rPr>
                <w:szCs w:val="26"/>
              </w:rPr>
            </w:pPr>
            <w:r>
              <w:rPr>
                <w:szCs w:val="26"/>
              </w:rPr>
              <w:t>Cơ quan, tổ chức</w:t>
            </w:r>
            <w:r w:rsidRPr="00354022">
              <w:rPr>
                <w:szCs w:val="26"/>
              </w:rPr>
              <w:t xml:space="preserve"> chọn chức năng [Thống kê, báo cáo]</w:t>
            </w:r>
            <w:r>
              <w:rPr>
                <w:szCs w:val="26"/>
                <w:lang w:val="en-US"/>
              </w:rPr>
              <w:t xml:space="preserve"> </w:t>
            </w:r>
            <w:r w:rsidRPr="007D7891">
              <w:rPr>
                <w:szCs w:val="26"/>
                <w:lang w:val="en-US"/>
              </w:rPr>
              <w:sym w:font="Wingdings" w:char="F0E0"/>
            </w:r>
            <w:r>
              <w:rPr>
                <w:szCs w:val="26"/>
                <w:lang w:val="en-US"/>
              </w:rPr>
              <w:t xml:space="preserve"> [Thống kê tài khoản]</w:t>
            </w:r>
            <w:r w:rsidRPr="00354022">
              <w:rPr>
                <w:szCs w:val="26"/>
              </w:rPr>
              <w:t>, hệ thống hiển thị khung chọn/nhập các tiêu chí để thống kê</w:t>
            </w:r>
            <w:r>
              <w:rPr>
                <w:szCs w:val="26"/>
                <w:lang w:val="en-US"/>
              </w:rPr>
              <w:t xml:space="preserve"> tài khoản</w:t>
            </w:r>
            <w:r w:rsidRPr="00354022">
              <w:rPr>
                <w:szCs w:val="26"/>
              </w:rPr>
              <w:t>.</w:t>
            </w:r>
          </w:p>
          <w:p w14:paraId="64E857C2" w14:textId="6543BE5A" w:rsidR="00812ACA" w:rsidRPr="00354022" w:rsidRDefault="00812ACA" w:rsidP="00A8287A">
            <w:pPr>
              <w:pStyle w:val="ListParagraph"/>
              <w:numPr>
                <w:ilvl w:val="0"/>
                <w:numId w:val="43"/>
              </w:numPr>
              <w:rPr>
                <w:szCs w:val="26"/>
              </w:rPr>
            </w:pPr>
            <w:r>
              <w:rPr>
                <w:szCs w:val="26"/>
              </w:rPr>
              <w:t>Cơ quan, tổ chức</w:t>
            </w:r>
            <w:r w:rsidRPr="00354022">
              <w:rPr>
                <w:szCs w:val="26"/>
              </w:rPr>
              <w:t xml:space="preserve"> chọn/nhập các tiêu chí để thống kê: </w:t>
            </w:r>
            <w:r>
              <w:rPr>
                <w:szCs w:val="26"/>
                <w:lang w:val="en-US"/>
              </w:rPr>
              <w:t xml:space="preserve">Cơ quan, tổ chức; </w:t>
            </w:r>
            <w:r w:rsidR="00477C21">
              <w:rPr>
                <w:szCs w:val="26"/>
                <w:lang w:val="en-US"/>
              </w:rPr>
              <w:t>Loại tài khoản</w:t>
            </w:r>
            <w:r w:rsidRPr="00354022">
              <w:rPr>
                <w:szCs w:val="26"/>
              </w:rPr>
              <w:t xml:space="preserve">; </w:t>
            </w:r>
            <w:r>
              <w:rPr>
                <w:szCs w:val="26"/>
              </w:rPr>
              <w:t>Trạng thái tài khoản</w:t>
            </w:r>
            <w:r>
              <w:rPr>
                <w:szCs w:val="26"/>
                <w:lang w:val="en-US"/>
              </w:rPr>
              <w:t xml:space="preserve"> </w:t>
            </w:r>
            <w:r w:rsidRPr="00354022">
              <w:rPr>
                <w:szCs w:val="26"/>
              </w:rPr>
              <w:t>và nhấn nút [Thống kê].</w:t>
            </w:r>
          </w:p>
          <w:p w14:paraId="407B9BEC" w14:textId="5C311B88" w:rsidR="00812ACA" w:rsidRPr="00354022" w:rsidRDefault="00812ACA" w:rsidP="00A8287A">
            <w:pPr>
              <w:pStyle w:val="ListParagraph"/>
              <w:numPr>
                <w:ilvl w:val="0"/>
                <w:numId w:val="43"/>
              </w:numPr>
              <w:rPr>
                <w:szCs w:val="26"/>
              </w:rPr>
            </w:pPr>
            <w:r w:rsidRPr="00354022">
              <w:rPr>
                <w:szCs w:val="26"/>
              </w:rPr>
              <w:t xml:space="preserve">Hệ thống dựa vào các tiêu chí đã nhập để thống kê số lượng </w:t>
            </w:r>
            <w:r>
              <w:rPr>
                <w:szCs w:val="26"/>
                <w:lang w:val="en-US"/>
              </w:rPr>
              <w:t>tài khoản</w:t>
            </w:r>
            <w:r w:rsidRPr="00354022">
              <w:rPr>
                <w:szCs w:val="26"/>
              </w:rPr>
              <w:t xml:space="preserve"> phù hợp và hiển thị bảng kết quả.</w:t>
            </w:r>
          </w:p>
          <w:p w14:paraId="61197C88" w14:textId="27B7C499" w:rsidR="00812ACA" w:rsidRPr="00354022" w:rsidRDefault="00812ACA" w:rsidP="00A8287A">
            <w:pPr>
              <w:pStyle w:val="ListParagraph"/>
              <w:numPr>
                <w:ilvl w:val="0"/>
                <w:numId w:val="43"/>
              </w:numPr>
              <w:rPr>
                <w:szCs w:val="26"/>
              </w:rPr>
            </w:pPr>
            <w:r w:rsidRPr="00354022">
              <w:rPr>
                <w:szCs w:val="26"/>
              </w:rPr>
              <w:t xml:space="preserve">Hệ thống hiển thị số lượng </w:t>
            </w:r>
            <w:r>
              <w:rPr>
                <w:szCs w:val="26"/>
                <w:lang w:val="en-US"/>
              </w:rPr>
              <w:t>tài khoản</w:t>
            </w:r>
            <w:r w:rsidRPr="00354022">
              <w:rPr>
                <w:szCs w:val="26"/>
              </w:rPr>
              <w:t xml:space="preserve"> của từng </w:t>
            </w:r>
            <w:r>
              <w:rPr>
                <w:szCs w:val="26"/>
                <w:lang w:val="en-US"/>
              </w:rPr>
              <w:t>đơn vị</w:t>
            </w:r>
            <w:r w:rsidRPr="00354022">
              <w:rPr>
                <w:szCs w:val="26"/>
              </w:rPr>
              <w:t xml:space="preserve"> và số lượng </w:t>
            </w:r>
            <w:r>
              <w:rPr>
                <w:szCs w:val="26"/>
                <w:lang w:val="en-US"/>
              </w:rPr>
              <w:t>tài khoản</w:t>
            </w:r>
            <w:r w:rsidRPr="00354022">
              <w:rPr>
                <w:szCs w:val="26"/>
              </w:rPr>
              <w:t xml:space="preserve"> theo từng trạ</w:t>
            </w:r>
            <w:r>
              <w:rPr>
                <w:szCs w:val="26"/>
              </w:rPr>
              <w:t xml:space="preserve">ng thái: </w:t>
            </w:r>
            <w:r>
              <w:rPr>
                <w:szCs w:val="26"/>
                <w:lang w:val="en-US"/>
              </w:rPr>
              <w:t xml:space="preserve">Đang hoạt động, </w:t>
            </w:r>
            <w:r w:rsidR="00477C21">
              <w:rPr>
                <w:szCs w:val="26"/>
                <w:lang w:val="en-US"/>
              </w:rPr>
              <w:t>Đã</w:t>
            </w:r>
            <w:r>
              <w:rPr>
                <w:szCs w:val="26"/>
                <w:lang w:val="en-US"/>
              </w:rPr>
              <w:t xml:space="preserve"> khóa</w:t>
            </w:r>
            <w:r>
              <w:rPr>
                <w:szCs w:val="26"/>
              </w:rPr>
              <w:t>.</w:t>
            </w:r>
          </w:p>
          <w:p w14:paraId="29CB5868" w14:textId="77777777" w:rsidR="00812ACA" w:rsidRPr="00354022" w:rsidRDefault="00812ACA" w:rsidP="00A8287A">
            <w:pPr>
              <w:pStyle w:val="ListParagraph"/>
              <w:numPr>
                <w:ilvl w:val="0"/>
                <w:numId w:val="43"/>
              </w:numPr>
              <w:rPr>
                <w:szCs w:val="26"/>
              </w:rPr>
            </w:pPr>
            <w:r>
              <w:rPr>
                <w:szCs w:val="26"/>
              </w:rPr>
              <w:t>Cơ quan, tổ chức</w:t>
            </w:r>
            <w:r w:rsidRPr="00354022">
              <w:rPr>
                <w:szCs w:val="26"/>
              </w:rPr>
              <w:t xml:space="preserve"> nhấn nút chức năng [Xuất file Excel] để xuất bảng dữ liệu hiển thị ra file Excel.</w:t>
            </w:r>
          </w:p>
        </w:tc>
      </w:tr>
      <w:tr w:rsidR="00812ACA" w14:paraId="16FF966B"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4206B94D" w14:textId="77777777" w:rsidR="00812ACA" w:rsidRDefault="00812ACA" w:rsidP="00812ACA">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812ACA" w14:paraId="4A1E6039"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663A395F" w14:textId="3589C914" w:rsidR="00812ACA" w:rsidRDefault="00812ACA" w:rsidP="00812ACA">
            <w:pPr>
              <w:snapToGrid w:val="0"/>
              <w:spacing w:before="60" w:line="276" w:lineRule="auto"/>
              <w:rPr>
                <w:b/>
                <w:szCs w:val="26"/>
              </w:rPr>
            </w:pPr>
            <w:r>
              <w:rPr>
                <w:b/>
                <w:szCs w:val="26"/>
              </w:rPr>
              <w:t xml:space="preserve">Hoàn cảnh sử dụng phụ (thay thế) trong trường hợp không thành công: </w:t>
            </w:r>
          </w:p>
          <w:p w14:paraId="62B7DBAF" w14:textId="77777777" w:rsidR="00812ACA" w:rsidRDefault="00812ACA" w:rsidP="00812ACA">
            <w:pPr>
              <w:snapToGrid w:val="0"/>
              <w:spacing w:before="60" w:line="276" w:lineRule="auto"/>
              <w:rPr>
                <w:szCs w:val="26"/>
              </w:rPr>
            </w:pPr>
            <w:r>
              <w:rPr>
                <w:szCs w:val="26"/>
              </w:rPr>
              <w:t>1. Nhấn vào con số thống kê tại bảng dữ liệu đã thống kê</w:t>
            </w:r>
          </w:p>
          <w:p w14:paraId="4273B12D" w14:textId="223C7DD1" w:rsidR="00812ACA" w:rsidRPr="00354022" w:rsidRDefault="00812ACA" w:rsidP="00A8287A">
            <w:pPr>
              <w:pStyle w:val="ListParagraph"/>
              <w:numPr>
                <w:ilvl w:val="0"/>
                <w:numId w:val="39"/>
              </w:numPr>
              <w:snapToGrid w:val="0"/>
              <w:spacing w:before="60"/>
              <w:rPr>
                <w:szCs w:val="26"/>
              </w:rPr>
            </w:pPr>
            <w:r>
              <w:rPr>
                <w:szCs w:val="26"/>
              </w:rPr>
              <w:t>Cơ quan, tổ chức</w:t>
            </w:r>
            <w:r w:rsidRPr="00354022">
              <w:rPr>
                <w:szCs w:val="26"/>
              </w:rPr>
              <w:t xml:space="preserve"> nhấn vào số lượng </w:t>
            </w:r>
            <w:r>
              <w:rPr>
                <w:szCs w:val="26"/>
                <w:lang w:val="en-US"/>
              </w:rPr>
              <w:t>tài khoản</w:t>
            </w:r>
            <w:r w:rsidRPr="00354022">
              <w:rPr>
                <w:szCs w:val="26"/>
              </w:rPr>
              <w:t xml:space="preserve"> được hiển thị trong bảng dữ liệu, hệ thống sẽ hiển thị chi tiết danh sách các </w:t>
            </w:r>
            <w:r>
              <w:rPr>
                <w:szCs w:val="26"/>
                <w:lang w:val="en-US"/>
              </w:rPr>
              <w:t>tài khoản</w:t>
            </w:r>
            <w:r w:rsidRPr="00354022">
              <w:rPr>
                <w:szCs w:val="26"/>
              </w:rPr>
              <w:t xml:space="preserve"> theo điều kiện đó.</w:t>
            </w:r>
          </w:p>
          <w:p w14:paraId="6B60D4B3" w14:textId="77777777" w:rsidR="00812ACA" w:rsidRDefault="00812ACA" w:rsidP="00812ACA">
            <w:pPr>
              <w:snapToGrid w:val="0"/>
              <w:spacing w:before="60" w:line="276" w:lineRule="auto"/>
              <w:rPr>
                <w:szCs w:val="26"/>
              </w:rPr>
            </w:pPr>
            <w:r>
              <w:rPr>
                <w:szCs w:val="26"/>
              </w:rPr>
              <w:t>2. Nhấn vào nút chức năng [Xem danh sách chi tiết]</w:t>
            </w:r>
          </w:p>
          <w:p w14:paraId="7CCCD08F" w14:textId="53D52697" w:rsidR="00812ACA" w:rsidRPr="00354022" w:rsidRDefault="00812ACA" w:rsidP="00A8287A">
            <w:pPr>
              <w:pStyle w:val="ListParagraph"/>
              <w:numPr>
                <w:ilvl w:val="0"/>
                <w:numId w:val="40"/>
              </w:numPr>
              <w:snapToGrid w:val="0"/>
              <w:spacing w:before="60"/>
              <w:rPr>
                <w:szCs w:val="26"/>
              </w:rPr>
            </w:pPr>
            <w:r>
              <w:rPr>
                <w:szCs w:val="26"/>
              </w:rPr>
              <w:t>Cơ quan, tổ chức</w:t>
            </w:r>
            <w:r w:rsidRPr="00354022">
              <w:rPr>
                <w:szCs w:val="26"/>
              </w:rPr>
              <w:t xml:space="preserve"> nhấn vào nút chức năng [Xem danh sách chi tiết], hệ thống hiển thị toàn bộ danh sách các </w:t>
            </w:r>
            <w:r>
              <w:rPr>
                <w:szCs w:val="26"/>
                <w:lang w:val="en-US"/>
              </w:rPr>
              <w:t>tài khoản</w:t>
            </w:r>
            <w:r w:rsidRPr="00354022">
              <w:rPr>
                <w:szCs w:val="26"/>
              </w:rPr>
              <w:t xml:space="preserve"> đã được thống kê.</w:t>
            </w:r>
          </w:p>
          <w:p w14:paraId="5869EFC4" w14:textId="77777777" w:rsidR="00812ACA" w:rsidRDefault="00812ACA" w:rsidP="00A8287A">
            <w:pPr>
              <w:pStyle w:val="ListParagraph"/>
              <w:numPr>
                <w:ilvl w:val="0"/>
                <w:numId w:val="40"/>
              </w:numPr>
              <w:snapToGrid w:val="0"/>
              <w:spacing w:before="60"/>
              <w:rPr>
                <w:szCs w:val="26"/>
              </w:rPr>
            </w:pPr>
            <w:r>
              <w:rPr>
                <w:szCs w:val="26"/>
              </w:rPr>
              <w:t>Cơ quan, tổ chức</w:t>
            </w:r>
            <w:r w:rsidRPr="00354022">
              <w:rPr>
                <w:szCs w:val="26"/>
              </w:rPr>
              <w:t xml:space="preserve"> nhấn nút chức năng [Xuất file Excel] để xuất bảng dữ liệu hiển thị ra file Excel.</w:t>
            </w:r>
          </w:p>
          <w:p w14:paraId="732008BE" w14:textId="489D57A6" w:rsidR="00812ACA" w:rsidRPr="00D4672C" w:rsidRDefault="00812ACA" w:rsidP="00A8287A">
            <w:pPr>
              <w:pStyle w:val="ListParagraph"/>
              <w:numPr>
                <w:ilvl w:val="0"/>
                <w:numId w:val="40"/>
              </w:numPr>
              <w:snapToGrid w:val="0"/>
              <w:spacing w:before="60"/>
              <w:rPr>
                <w:szCs w:val="26"/>
              </w:rPr>
            </w:pPr>
            <w:r>
              <w:rPr>
                <w:szCs w:val="26"/>
                <w:lang w:val="en-US"/>
              </w:rPr>
              <w:t>Cơ quan, tổ chức nhấn nút chức năng [Xem danh sách tổng quát]. Hệ thống hiển thị lại danh sách số lượng tài khoản đã được thống kê.</w:t>
            </w:r>
          </w:p>
          <w:p w14:paraId="2EFC595C" w14:textId="5146F2D2" w:rsidR="00812ACA" w:rsidRDefault="00812ACA" w:rsidP="00812ACA">
            <w:pPr>
              <w:snapToGrid w:val="0"/>
              <w:spacing w:before="60" w:line="276" w:lineRule="auto"/>
              <w:rPr>
                <w:szCs w:val="26"/>
              </w:rPr>
            </w:pPr>
            <w:r>
              <w:rPr>
                <w:szCs w:val="26"/>
              </w:rPr>
              <w:t>3. Nhấn vào nút chức năng [Xem chi tiết</w:t>
            </w:r>
            <w:r w:rsidR="00F56C59">
              <w:rPr>
                <w:szCs w:val="26"/>
              </w:rPr>
              <w:t xml:space="preserve"> và Danh sách CTS quản lý</w:t>
            </w:r>
            <w:r>
              <w:rPr>
                <w:szCs w:val="26"/>
              </w:rPr>
              <w:t xml:space="preserve">] tại từng </w:t>
            </w:r>
            <w:r w:rsidR="00477C21">
              <w:rPr>
                <w:szCs w:val="26"/>
              </w:rPr>
              <w:t>tài khoản</w:t>
            </w:r>
            <w:r>
              <w:rPr>
                <w:szCs w:val="26"/>
              </w:rPr>
              <w:t xml:space="preserve"> trong giao diện Xem danh sách chi tiết</w:t>
            </w:r>
          </w:p>
          <w:p w14:paraId="21FCED79" w14:textId="285AD047" w:rsidR="00812ACA" w:rsidRPr="00046770" w:rsidRDefault="00812ACA" w:rsidP="00A8287A">
            <w:pPr>
              <w:pStyle w:val="ListParagraph"/>
              <w:numPr>
                <w:ilvl w:val="0"/>
                <w:numId w:val="41"/>
              </w:numPr>
              <w:snapToGrid w:val="0"/>
              <w:spacing w:before="60"/>
              <w:rPr>
                <w:szCs w:val="26"/>
              </w:rPr>
            </w:pPr>
            <w:r w:rsidRPr="00046770">
              <w:rPr>
                <w:szCs w:val="26"/>
              </w:rPr>
              <w:t xml:space="preserve">Cơ quan, tổ chức nhấn vào nút chức năng [Xem chi tiết] tại từng </w:t>
            </w:r>
            <w:r>
              <w:rPr>
                <w:szCs w:val="26"/>
                <w:lang w:val="en-US"/>
              </w:rPr>
              <w:t>tài khoản</w:t>
            </w:r>
            <w:r w:rsidRPr="00046770">
              <w:rPr>
                <w:szCs w:val="26"/>
              </w:rPr>
              <w:t xml:space="preserve"> trong giao diện Xem danh sách chi tiết</w:t>
            </w:r>
          </w:p>
          <w:p w14:paraId="29DE5382" w14:textId="77777777" w:rsidR="00812ACA" w:rsidRDefault="00812ACA" w:rsidP="00A8287A">
            <w:pPr>
              <w:pStyle w:val="ListParagraph"/>
              <w:numPr>
                <w:ilvl w:val="0"/>
                <w:numId w:val="41"/>
              </w:numPr>
              <w:snapToGrid w:val="0"/>
              <w:spacing w:before="60"/>
              <w:rPr>
                <w:szCs w:val="26"/>
              </w:rPr>
            </w:pPr>
            <w:r w:rsidRPr="00046770">
              <w:rPr>
                <w:szCs w:val="26"/>
              </w:rPr>
              <w:t xml:space="preserve">Hệ thống hiển thị thông tin chi tiết của </w:t>
            </w:r>
            <w:r>
              <w:rPr>
                <w:szCs w:val="26"/>
                <w:lang w:val="en-US"/>
              </w:rPr>
              <w:t>tài khoản</w:t>
            </w:r>
            <w:r w:rsidRPr="00046770">
              <w:rPr>
                <w:szCs w:val="26"/>
              </w:rPr>
              <w:t>.</w:t>
            </w:r>
          </w:p>
          <w:p w14:paraId="0E4BB4CB" w14:textId="77777777" w:rsidR="00F56C59" w:rsidRDefault="00F56C59" w:rsidP="00F56C59">
            <w:pPr>
              <w:snapToGrid w:val="0"/>
              <w:spacing w:before="60"/>
              <w:rPr>
                <w:szCs w:val="26"/>
              </w:rPr>
            </w:pPr>
            <w:r>
              <w:rPr>
                <w:szCs w:val="26"/>
              </w:rPr>
              <w:t>4. Khóa tài khoản:</w:t>
            </w:r>
          </w:p>
          <w:p w14:paraId="6BA69AB1" w14:textId="71896D56" w:rsidR="00DB135E" w:rsidRDefault="00DB135E" w:rsidP="00A8287A">
            <w:pPr>
              <w:pStyle w:val="ListParagraph"/>
              <w:numPr>
                <w:ilvl w:val="0"/>
                <w:numId w:val="41"/>
              </w:numPr>
              <w:snapToGrid w:val="0"/>
              <w:spacing w:before="60"/>
              <w:rPr>
                <w:szCs w:val="26"/>
              </w:rPr>
            </w:pPr>
            <w:r>
              <w:rPr>
                <w:szCs w:val="26"/>
                <w:lang w:val="en-US"/>
              </w:rPr>
              <w:lastRenderedPageBreak/>
              <w:t>Chỉ tài khoản đang hoạt động thì hiển thị chức năng [Khóa tài khoản].</w:t>
            </w:r>
          </w:p>
          <w:p w14:paraId="484C6349" w14:textId="77777777" w:rsidR="00F56C59" w:rsidRDefault="00F56C59" w:rsidP="00A8287A">
            <w:pPr>
              <w:pStyle w:val="ListParagraph"/>
              <w:numPr>
                <w:ilvl w:val="0"/>
                <w:numId w:val="41"/>
              </w:numPr>
              <w:snapToGrid w:val="0"/>
              <w:spacing w:before="60"/>
              <w:rPr>
                <w:szCs w:val="26"/>
              </w:rPr>
            </w:pPr>
            <w:r>
              <w:rPr>
                <w:szCs w:val="26"/>
              </w:rPr>
              <w:t>Cơ quan tổ chức nhấn vào nút chức năng [Khóa tài khoản] tại tài khoản đang hoạt động, hệ thống hiển thị thông báo [Bạn có chắc chắn muốn khóa tài khoản không?].</w:t>
            </w:r>
          </w:p>
          <w:p w14:paraId="4F872303" w14:textId="77777777" w:rsidR="00F56C59" w:rsidRDefault="00F56C59" w:rsidP="00A8287A">
            <w:pPr>
              <w:pStyle w:val="ListParagraph"/>
              <w:numPr>
                <w:ilvl w:val="0"/>
                <w:numId w:val="41"/>
              </w:numPr>
              <w:snapToGrid w:val="0"/>
              <w:spacing w:before="60"/>
              <w:rPr>
                <w:szCs w:val="26"/>
              </w:rPr>
            </w:pPr>
            <w:r>
              <w:rPr>
                <w:szCs w:val="26"/>
              </w:rPr>
              <w:t>Nếu cơ quan, tổ chức nhấn [OK] thì tài khoản sẽ bị khóa.</w:t>
            </w:r>
          </w:p>
          <w:p w14:paraId="0E56FCAA" w14:textId="529FFAB7" w:rsidR="00DB135E" w:rsidRDefault="00DB135E" w:rsidP="00DB135E">
            <w:pPr>
              <w:snapToGrid w:val="0"/>
              <w:spacing w:before="60"/>
              <w:rPr>
                <w:szCs w:val="26"/>
              </w:rPr>
            </w:pPr>
            <w:r>
              <w:rPr>
                <w:szCs w:val="26"/>
              </w:rPr>
              <w:t>5. Mở khóa tài khoản:</w:t>
            </w:r>
          </w:p>
          <w:p w14:paraId="3A27BFAE" w14:textId="5344058A" w:rsidR="00DB135E" w:rsidRDefault="00DB135E" w:rsidP="00A8287A">
            <w:pPr>
              <w:pStyle w:val="ListParagraph"/>
              <w:numPr>
                <w:ilvl w:val="0"/>
                <w:numId w:val="41"/>
              </w:numPr>
              <w:snapToGrid w:val="0"/>
              <w:spacing w:before="60"/>
              <w:rPr>
                <w:szCs w:val="26"/>
              </w:rPr>
            </w:pPr>
            <w:r>
              <w:rPr>
                <w:szCs w:val="26"/>
                <w:lang w:val="en-US"/>
              </w:rPr>
              <w:t>Chỉ tài khoản đang bị khóa thì hiển thị chức năng [Mở khóa tài khoản].</w:t>
            </w:r>
          </w:p>
          <w:p w14:paraId="21F13959" w14:textId="73956AA7" w:rsidR="00DB135E" w:rsidRDefault="00DB135E" w:rsidP="00A8287A">
            <w:pPr>
              <w:pStyle w:val="ListParagraph"/>
              <w:numPr>
                <w:ilvl w:val="0"/>
                <w:numId w:val="41"/>
              </w:numPr>
              <w:snapToGrid w:val="0"/>
              <w:spacing w:before="60"/>
              <w:rPr>
                <w:szCs w:val="26"/>
              </w:rPr>
            </w:pPr>
            <w:r>
              <w:rPr>
                <w:szCs w:val="26"/>
              </w:rPr>
              <w:t>Cơ quan tổ chức nhấn vào nút chức năng [</w:t>
            </w:r>
            <w:r>
              <w:rPr>
                <w:szCs w:val="26"/>
                <w:lang w:val="en-US"/>
              </w:rPr>
              <w:t>Mở k</w:t>
            </w:r>
            <w:r>
              <w:rPr>
                <w:szCs w:val="26"/>
              </w:rPr>
              <w:t xml:space="preserve">hóa tài khoản] tại tài khoản đang </w:t>
            </w:r>
            <w:r>
              <w:rPr>
                <w:szCs w:val="26"/>
                <w:lang w:val="en-US"/>
              </w:rPr>
              <w:t>bị khóa</w:t>
            </w:r>
            <w:r>
              <w:rPr>
                <w:szCs w:val="26"/>
              </w:rPr>
              <w:t xml:space="preserve">, hệ thống hiển thị thông báo [Bạn có chắc chắn muốn </w:t>
            </w:r>
            <w:r>
              <w:rPr>
                <w:szCs w:val="26"/>
                <w:lang w:val="en-US"/>
              </w:rPr>
              <w:t xml:space="preserve">mở </w:t>
            </w:r>
            <w:r>
              <w:rPr>
                <w:szCs w:val="26"/>
              </w:rPr>
              <w:t>khóa tài khoản không?].</w:t>
            </w:r>
          </w:p>
          <w:p w14:paraId="7F2F06A2" w14:textId="00817FDA" w:rsidR="00DB135E" w:rsidRPr="00F56C59" w:rsidRDefault="00DB135E" w:rsidP="00A8287A">
            <w:pPr>
              <w:pStyle w:val="ListParagraph"/>
              <w:numPr>
                <w:ilvl w:val="0"/>
                <w:numId w:val="41"/>
              </w:numPr>
              <w:snapToGrid w:val="0"/>
              <w:spacing w:before="60"/>
              <w:rPr>
                <w:szCs w:val="26"/>
              </w:rPr>
            </w:pPr>
            <w:r>
              <w:rPr>
                <w:szCs w:val="26"/>
              </w:rPr>
              <w:t>Nếu cơ quan, tổ chức nhấn [OK] thì tài khoản sẽ được mở khóa.</w:t>
            </w:r>
          </w:p>
        </w:tc>
      </w:tr>
      <w:tr w:rsidR="00812ACA" w14:paraId="5F27AD21"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0A5E4FCA" w14:textId="77777777" w:rsidR="00812ACA" w:rsidRDefault="00812ACA" w:rsidP="00812ACA">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812ACA" w14:paraId="2DACF0C0"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1029C666" w14:textId="77777777" w:rsidR="00812ACA" w:rsidRDefault="00812ACA" w:rsidP="00812ACA">
            <w:pPr>
              <w:snapToGrid w:val="0"/>
              <w:spacing w:before="60" w:line="276" w:lineRule="auto"/>
              <w:rPr>
                <w:szCs w:val="26"/>
              </w:rPr>
            </w:pPr>
            <w:r>
              <w:rPr>
                <w:b/>
                <w:szCs w:val="26"/>
              </w:rPr>
              <w:t>Các yêu cầu phi chức năng:</w:t>
            </w:r>
            <w:r>
              <w:rPr>
                <w:szCs w:val="26"/>
              </w:rPr>
              <w:t xml:space="preserve"> Không có</w:t>
            </w:r>
          </w:p>
        </w:tc>
      </w:tr>
    </w:tbl>
    <w:p w14:paraId="35001169" w14:textId="61B2D4C8" w:rsidR="005F3E1B" w:rsidRDefault="005F3E1B" w:rsidP="005F3E1B"/>
    <w:p w14:paraId="69087B6C" w14:textId="77777777" w:rsidR="00B4509A" w:rsidRDefault="00B4509A" w:rsidP="00B4509A">
      <w:pPr>
        <w:pStyle w:val="Heading3"/>
      </w:pPr>
      <w:r>
        <w:t>Chức năng “Hỗ trợ kỹ thuật”</w:t>
      </w:r>
    </w:p>
    <w:p w14:paraId="2735B852" w14:textId="6810E613" w:rsidR="00B4509A" w:rsidRPr="00B4509A" w:rsidRDefault="00B4509A" w:rsidP="00B4509A">
      <w:r>
        <w:rPr>
          <w:noProof/>
        </w:rPr>
        <w:drawing>
          <wp:inline distT="0" distB="0" distL="0" distR="0" wp14:anchorId="6B574370" wp14:editId="72D56F19">
            <wp:extent cx="5732145" cy="2794000"/>
            <wp:effectExtent l="19050" t="19050" r="20955" b="254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4F4E408.tmp"/>
                    <pic:cNvPicPr/>
                  </pic:nvPicPr>
                  <pic:blipFill>
                    <a:blip r:embed="rId119">
                      <a:extLst>
                        <a:ext uri="{28A0092B-C50C-407E-A947-70E740481C1C}">
                          <a14:useLocalDpi xmlns:a14="http://schemas.microsoft.com/office/drawing/2010/main" val="0"/>
                        </a:ext>
                      </a:extLst>
                    </a:blip>
                    <a:stretch>
                      <a:fillRect/>
                    </a:stretch>
                  </pic:blipFill>
                  <pic:spPr>
                    <a:xfrm>
                      <a:off x="0" y="0"/>
                      <a:ext cx="5732145" cy="2794000"/>
                    </a:xfrm>
                    <a:prstGeom prst="rect">
                      <a:avLst/>
                    </a:prstGeom>
                    <a:ln>
                      <a:solidFill>
                        <a:schemeClr val="accent1"/>
                      </a:solidFill>
                    </a:ln>
                  </pic:spPr>
                </pic:pic>
              </a:graphicData>
            </a:graphic>
          </wp:inline>
        </w:drawing>
      </w:r>
    </w:p>
    <w:p w14:paraId="0573BD06" w14:textId="1B83F7CC" w:rsidR="00B4509A" w:rsidRPr="00B4509A" w:rsidRDefault="00B4509A" w:rsidP="00653471"/>
    <w:p w14:paraId="3F0C05E0" w14:textId="11643858" w:rsidR="00D37E78" w:rsidRDefault="00247A14" w:rsidP="00B4509A">
      <w:pPr>
        <w:pStyle w:val="Heading2"/>
      </w:pPr>
      <w:bookmarkStart w:id="150" w:name="_Toc22744054"/>
      <w:r>
        <w:lastRenderedPageBreak/>
        <w:t xml:space="preserve">Nhóm </w:t>
      </w:r>
      <w:r w:rsidR="00D37E78">
        <w:t xml:space="preserve">chức năng </w:t>
      </w:r>
      <w:r>
        <w:t xml:space="preserve">Tiếp nhận và xử lý hồ sơ </w:t>
      </w:r>
      <w:r w:rsidR="00D37E78">
        <w:t>dành cho Cán bộ Cục CTS&amp;BMTT</w:t>
      </w:r>
      <w:bookmarkEnd w:id="150"/>
    </w:p>
    <w:p w14:paraId="76F93651" w14:textId="00D4474A" w:rsidR="00CF6664" w:rsidRDefault="00247A14" w:rsidP="00CF6664">
      <w:pPr>
        <w:pStyle w:val="Heading3"/>
      </w:pPr>
      <w:r>
        <w:t xml:space="preserve">Chức </w:t>
      </w:r>
      <w:r w:rsidR="00D37E78">
        <w:t>năng “</w:t>
      </w:r>
      <w:r w:rsidR="004551D2">
        <w:t>Nhập hồ sơ gửi trực tiếp</w:t>
      </w:r>
      <w:r w:rsidR="00D37E78">
        <w:t>”</w:t>
      </w:r>
    </w:p>
    <w:p w14:paraId="3DD820D1" w14:textId="6267FDC0" w:rsidR="002A1D61" w:rsidRPr="002A1D61" w:rsidRDefault="002A1D61" w:rsidP="002A1D61">
      <w:pPr>
        <w:pStyle w:val="Heading4"/>
      </w:pPr>
      <w:r>
        <w:t>Danh sách các văn bản đến để tiếp nhận hồ sơ xử lý chứng thư số</w:t>
      </w:r>
    </w:p>
    <w:p w14:paraId="779C6C3F" w14:textId="77777777" w:rsidR="00CF6664" w:rsidRDefault="00CF6664" w:rsidP="002A1D61">
      <w:pPr>
        <w:keepNext/>
        <w:jc w:val="center"/>
      </w:pPr>
      <w:r>
        <w:rPr>
          <w:noProof/>
        </w:rPr>
        <w:drawing>
          <wp:inline distT="0" distB="0" distL="0" distR="0" wp14:anchorId="47BD4E93" wp14:editId="2B712085">
            <wp:extent cx="5525587" cy="2345635"/>
            <wp:effectExtent l="19050" t="19050" r="1841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444A9.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61843" cy="2361026"/>
                    </a:xfrm>
                    <a:prstGeom prst="rect">
                      <a:avLst/>
                    </a:prstGeom>
                    <a:ln>
                      <a:solidFill>
                        <a:schemeClr val="accent1"/>
                      </a:solidFill>
                    </a:ln>
                  </pic:spPr>
                </pic:pic>
              </a:graphicData>
            </a:graphic>
          </wp:inline>
        </w:drawing>
      </w:r>
    </w:p>
    <w:p w14:paraId="6ABF99C7" w14:textId="4E3DC145" w:rsidR="00CF6664" w:rsidRDefault="00CF6664"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1</w:t>
        </w:r>
      </w:fldSimple>
      <w:r>
        <w:t>: Giao diện danh sách các văn bản được chuyển tới để tạo hồ</w:t>
      </w:r>
      <w:r w:rsidR="002A1D61">
        <w:t xml:space="preserve"> sơ off</w:t>
      </w:r>
      <w:r>
        <w:t>line</w:t>
      </w:r>
    </w:p>
    <w:p w14:paraId="3F36D042" w14:textId="77777777" w:rsidR="002A1D61" w:rsidRDefault="002A1D61" w:rsidP="002A1D61">
      <w:pPr>
        <w:keepNext/>
        <w:jc w:val="center"/>
      </w:pPr>
      <w:r>
        <w:rPr>
          <w:noProof/>
        </w:rPr>
        <w:lastRenderedPageBreak/>
        <w:drawing>
          <wp:inline distT="0" distB="0" distL="0" distR="0" wp14:anchorId="4C62CCAE" wp14:editId="553723E6">
            <wp:extent cx="5505508" cy="7052806"/>
            <wp:effectExtent l="19050" t="19050" r="1905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5837" cy="7104470"/>
                    </a:xfrm>
                    <a:prstGeom prst="rect">
                      <a:avLst/>
                    </a:prstGeom>
                    <a:ln>
                      <a:solidFill>
                        <a:schemeClr val="accent1"/>
                      </a:solidFill>
                    </a:ln>
                  </pic:spPr>
                </pic:pic>
              </a:graphicData>
            </a:graphic>
          </wp:inline>
        </w:drawing>
      </w:r>
    </w:p>
    <w:p w14:paraId="259FA4A9" w14:textId="16118055" w:rsidR="002A1D61" w:rsidRDefault="002A1D61" w:rsidP="002A1D61">
      <w:pPr>
        <w:pStyle w:val="Caption"/>
      </w:pPr>
      <w:r>
        <w:t xml:space="preserve">Hình </w:t>
      </w:r>
      <w:fldSimple w:instr=" STYLEREF 2 \s ">
        <w:r w:rsidR="00473123">
          <w:rPr>
            <w:noProof/>
          </w:rPr>
          <w:t>3</w:t>
        </w:r>
      </w:fldSimple>
      <w:r w:rsidR="00473123">
        <w:noBreakHyphen/>
      </w:r>
      <w:fldSimple w:instr=" SEQ Hình \* ARABIC \s 2 ">
        <w:r w:rsidR="00473123">
          <w:rPr>
            <w:noProof/>
          </w:rPr>
          <w:t>2</w:t>
        </w:r>
      </w:fldSimple>
      <w:r>
        <w:t>: Xem chi tiết văn bản</w:t>
      </w:r>
    </w:p>
    <w:p w14:paraId="3F69185B" w14:textId="599676F4" w:rsidR="002A1D61" w:rsidRDefault="002A1D61" w:rsidP="002A1D61">
      <w:pPr>
        <w:pStyle w:val="Heading4"/>
      </w:pPr>
      <w:r>
        <w:lastRenderedPageBreak/>
        <w:t>Tạo hồ sơ offline</w:t>
      </w:r>
    </w:p>
    <w:p w14:paraId="76F5D8B1" w14:textId="77777777" w:rsidR="002A1D61" w:rsidRDefault="002A1D61" w:rsidP="002A1D61">
      <w:pPr>
        <w:keepNext/>
      </w:pPr>
      <w:r>
        <w:rPr>
          <w:noProof/>
        </w:rPr>
        <w:drawing>
          <wp:inline distT="0" distB="0" distL="0" distR="0" wp14:anchorId="5652C3DB" wp14:editId="3E81E3BC">
            <wp:extent cx="5732145" cy="2987040"/>
            <wp:effectExtent l="19050" t="19050" r="20955"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2145" cy="2987040"/>
                    </a:xfrm>
                    <a:prstGeom prst="rect">
                      <a:avLst/>
                    </a:prstGeom>
                    <a:ln>
                      <a:solidFill>
                        <a:schemeClr val="accent1"/>
                      </a:solidFill>
                    </a:ln>
                  </pic:spPr>
                </pic:pic>
              </a:graphicData>
            </a:graphic>
          </wp:inline>
        </w:drawing>
      </w:r>
    </w:p>
    <w:p w14:paraId="4AAFE950" w14:textId="299021F9" w:rsidR="002A1D61" w:rsidRPr="002A1D61" w:rsidRDefault="002A1D61" w:rsidP="002A1D61">
      <w:pPr>
        <w:pStyle w:val="Caption"/>
      </w:pPr>
      <w:r>
        <w:t xml:space="preserve">Hình </w:t>
      </w:r>
      <w:fldSimple w:instr=" STYLEREF 2 \s ">
        <w:r w:rsidR="00473123">
          <w:rPr>
            <w:noProof/>
          </w:rPr>
          <w:t>3</w:t>
        </w:r>
      </w:fldSimple>
      <w:r w:rsidR="00473123">
        <w:noBreakHyphen/>
      </w:r>
      <w:fldSimple w:instr=" SEQ Hình \* ARABIC \s 2 ">
        <w:r w:rsidR="00473123">
          <w:rPr>
            <w:noProof/>
          </w:rPr>
          <w:t>3</w:t>
        </w:r>
      </w:fldSimple>
      <w:r>
        <w:t>: Giao diện ban đầu của form tạo hồ sơ offline</w:t>
      </w:r>
    </w:p>
    <w:p w14:paraId="50EA37C7" w14:textId="6DA60E48" w:rsidR="006E3F64" w:rsidRDefault="002A1D61" w:rsidP="006E3F64">
      <w:pPr>
        <w:keepNext/>
        <w:jc w:val="center"/>
      </w:pPr>
      <w:r>
        <w:rPr>
          <w:noProof/>
        </w:rPr>
        <w:lastRenderedPageBreak/>
        <w:drawing>
          <wp:inline distT="0" distB="0" distL="0" distR="0" wp14:anchorId="167ED1E6" wp14:editId="1A75703D">
            <wp:extent cx="5732145" cy="7223760"/>
            <wp:effectExtent l="19050" t="19050" r="20955"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2145" cy="7223760"/>
                    </a:xfrm>
                    <a:prstGeom prst="rect">
                      <a:avLst/>
                    </a:prstGeom>
                    <a:ln>
                      <a:solidFill>
                        <a:schemeClr val="accent1"/>
                      </a:solidFill>
                    </a:ln>
                  </pic:spPr>
                </pic:pic>
              </a:graphicData>
            </a:graphic>
          </wp:inline>
        </w:drawing>
      </w:r>
    </w:p>
    <w:p w14:paraId="26E10C87" w14:textId="6424D8F2" w:rsidR="006E3F64" w:rsidRPr="006E3F64" w:rsidRDefault="006E3F64"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4</w:t>
        </w:r>
      </w:fldSimple>
      <w:r>
        <w:t xml:space="preserve">: Giao diện khung </w:t>
      </w:r>
      <w:r w:rsidR="004551D2">
        <w:t>Nhập hồ sơ gửi trực tiếp của</w:t>
      </w:r>
      <w:r>
        <w:t xml:space="preserve"> dịch vụ “Cấp chứng thư số cho cá nhân”</w:t>
      </w:r>
    </w:p>
    <w:p w14:paraId="75F7BAA7" w14:textId="6806F567" w:rsidR="00BF78A3" w:rsidRDefault="004551D2" w:rsidP="00941B88">
      <w:pPr>
        <w:pStyle w:val="UCName"/>
      </w:pPr>
      <w:bookmarkStart w:id="151" w:name="_Ref19807079"/>
      <w:bookmarkStart w:id="152" w:name="_Ref19807087"/>
      <w:bookmarkStart w:id="153" w:name="_Ref19807090"/>
      <w:bookmarkStart w:id="154" w:name="_Toc22744109"/>
      <w:r>
        <w:t>Nhập hồ sơ gửi trực tiếp của</w:t>
      </w:r>
      <w:r w:rsidR="005500EB">
        <w:t xml:space="preserve"> hồ sơ cấp CTS cá nhân</w:t>
      </w:r>
      <w:bookmarkEnd w:id="151"/>
      <w:bookmarkEnd w:id="152"/>
      <w:bookmarkEnd w:id="153"/>
      <w:bookmarkEnd w:id="154"/>
    </w:p>
    <w:tbl>
      <w:tblPr>
        <w:tblW w:w="5000" w:type="pct"/>
        <w:tblLook w:val="04A0" w:firstRow="1" w:lastRow="0" w:firstColumn="1" w:lastColumn="0" w:noHBand="0" w:noVBand="1"/>
      </w:tblPr>
      <w:tblGrid>
        <w:gridCol w:w="5381"/>
        <w:gridCol w:w="3636"/>
      </w:tblGrid>
      <w:tr w:rsidR="00A0588C" w14:paraId="49C0C7EE" w14:textId="77777777" w:rsidTr="004E1081">
        <w:tc>
          <w:tcPr>
            <w:tcW w:w="2984" w:type="pct"/>
            <w:tcBorders>
              <w:top w:val="single" w:sz="4" w:space="0" w:color="000000"/>
              <w:left w:val="single" w:sz="4" w:space="0" w:color="000000"/>
              <w:bottom w:val="single" w:sz="4" w:space="0" w:color="000000"/>
              <w:right w:val="nil"/>
            </w:tcBorders>
            <w:hideMark/>
          </w:tcPr>
          <w:p w14:paraId="0DDE5022" w14:textId="3580B2E4" w:rsidR="00A0588C" w:rsidRDefault="00A0588C" w:rsidP="004E1081">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cấp CTS cá nhân</w:t>
            </w:r>
          </w:p>
        </w:tc>
        <w:tc>
          <w:tcPr>
            <w:tcW w:w="2016" w:type="pct"/>
            <w:tcBorders>
              <w:top w:val="single" w:sz="4" w:space="0" w:color="000000"/>
              <w:left w:val="single" w:sz="4" w:space="0" w:color="000000"/>
              <w:bottom w:val="single" w:sz="4" w:space="0" w:color="000000"/>
              <w:right w:val="single" w:sz="4" w:space="0" w:color="000000"/>
            </w:tcBorders>
            <w:hideMark/>
          </w:tcPr>
          <w:p w14:paraId="24B4DE4C" w14:textId="77777777" w:rsidR="00A0588C" w:rsidRDefault="00A0588C" w:rsidP="004E1081">
            <w:pPr>
              <w:snapToGrid w:val="0"/>
              <w:spacing w:before="60" w:line="276" w:lineRule="auto"/>
              <w:rPr>
                <w:szCs w:val="26"/>
              </w:rPr>
            </w:pPr>
            <w:r>
              <w:rPr>
                <w:b/>
                <w:szCs w:val="26"/>
              </w:rPr>
              <w:t>Mức độ BMT:</w:t>
            </w:r>
            <w:r>
              <w:rPr>
                <w:szCs w:val="26"/>
              </w:rPr>
              <w:t xml:space="preserve"> B</w:t>
            </w:r>
          </w:p>
        </w:tc>
      </w:tr>
      <w:tr w:rsidR="00A0588C" w14:paraId="14C410DB" w14:textId="77777777" w:rsidTr="004E1081">
        <w:tc>
          <w:tcPr>
            <w:tcW w:w="2984" w:type="pct"/>
            <w:tcBorders>
              <w:top w:val="single" w:sz="4" w:space="0" w:color="000000"/>
              <w:left w:val="single" w:sz="4" w:space="0" w:color="000000"/>
              <w:bottom w:val="single" w:sz="4" w:space="0" w:color="000000"/>
              <w:right w:val="nil"/>
            </w:tcBorders>
            <w:hideMark/>
          </w:tcPr>
          <w:p w14:paraId="03C2DBF8" w14:textId="15FC5A1D" w:rsidR="00A0588C" w:rsidRDefault="00A0588C" w:rsidP="004E1081">
            <w:pPr>
              <w:snapToGrid w:val="0"/>
              <w:spacing w:before="60" w:line="276" w:lineRule="auto"/>
              <w:rPr>
                <w:szCs w:val="26"/>
              </w:rPr>
            </w:pPr>
            <w:r>
              <w:rPr>
                <w:b/>
                <w:szCs w:val="26"/>
              </w:rPr>
              <w:t xml:space="preserve">Tác nhân chính: </w:t>
            </w:r>
            <w:r>
              <w:t>Bộ phận tiếp nhận hồ sơ</w:t>
            </w:r>
          </w:p>
        </w:tc>
        <w:tc>
          <w:tcPr>
            <w:tcW w:w="2016" w:type="pct"/>
            <w:tcBorders>
              <w:top w:val="single" w:sz="4" w:space="0" w:color="000000"/>
              <w:left w:val="single" w:sz="4" w:space="0" w:color="000000"/>
              <w:bottom w:val="single" w:sz="4" w:space="0" w:color="000000"/>
              <w:right w:val="single" w:sz="4" w:space="0" w:color="000000"/>
            </w:tcBorders>
            <w:hideMark/>
          </w:tcPr>
          <w:p w14:paraId="657D58C9" w14:textId="77777777" w:rsidR="00A0588C" w:rsidRDefault="00A0588C" w:rsidP="004E1081">
            <w:pPr>
              <w:snapToGrid w:val="0"/>
              <w:spacing w:before="60" w:line="276" w:lineRule="auto"/>
              <w:rPr>
                <w:szCs w:val="26"/>
              </w:rPr>
            </w:pPr>
            <w:r>
              <w:rPr>
                <w:b/>
                <w:szCs w:val="26"/>
              </w:rPr>
              <w:t xml:space="preserve">Tác nhân phụ: </w:t>
            </w:r>
            <w:r>
              <w:rPr>
                <w:szCs w:val="26"/>
              </w:rPr>
              <w:t>Hệ thống</w:t>
            </w:r>
          </w:p>
        </w:tc>
      </w:tr>
      <w:tr w:rsidR="00A0588C" w14:paraId="3C15B4EC"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40C7625F" w14:textId="4CCDF148" w:rsidR="00A0588C" w:rsidRDefault="00A0588C" w:rsidP="004E1081">
            <w:pPr>
              <w:spacing w:before="60" w:line="276" w:lineRule="auto"/>
              <w:rPr>
                <w:szCs w:val="26"/>
              </w:rPr>
            </w:pPr>
            <w:r>
              <w:rPr>
                <w:b/>
                <w:szCs w:val="26"/>
              </w:rPr>
              <w:lastRenderedPageBreak/>
              <w:t xml:space="preserve">Mô tả Usecase: </w:t>
            </w:r>
            <w:r w:rsidR="004551D2">
              <w:t>Bộ phận tiếp nhận hồ sơ nhập hồ sơ gửi trực tiếp của</w:t>
            </w:r>
            <w:r>
              <w:t xml:space="preserve"> hồ sơ cấp CTS cá nhân</w:t>
            </w:r>
          </w:p>
        </w:tc>
      </w:tr>
      <w:tr w:rsidR="00A0588C" w14:paraId="21FBB0DF"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7E2298CE" w14:textId="77777777" w:rsidR="00A0588C" w:rsidRDefault="00A0588C" w:rsidP="004E1081">
            <w:pPr>
              <w:snapToGrid w:val="0"/>
              <w:spacing w:before="60" w:line="276" w:lineRule="auto"/>
              <w:rPr>
                <w:b/>
                <w:szCs w:val="26"/>
              </w:rPr>
            </w:pPr>
            <w:r>
              <w:rPr>
                <w:b/>
                <w:szCs w:val="26"/>
              </w:rPr>
              <w:t xml:space="preserve">Điều kiện để bắt đầu Usecase: </w:t>
            </w:r>
          </w:p>
          <w:p w14:paraId="32669FE2" w14:textId="77777777" w:rsidR="00A0588C" w:rsidRPr="00A0588C" w:rsidRDefault="00A0588C" w:rsidP="00A8287A">
            <w:pPr>
              <w:pStyle w:val="ListParagraph"/>
              <w:numPr>
                <w:ilvl w:val="0"/>
                <w:numId w:val="7"/>
              </w:numPr>
              <w:snapToGrid w:val="0"/>
              <w:spacing w:before="60"/>
              <w:rPr>
                <w:szCs w:val="26"/>
              </w:rPr>
            </w:pPr>
            <w:r>
              <w:t>Bộ phận tiếp nhận hồ sơ</w:t>
            </w:r>
            <w:r>
              <w:rPr>
                <w:lang w:val="en-US"/>
              </w:rPr>
              <w:t xml:space="preserve"> đăng nhập thành công vào hệ thống</w:t>
            </w:r>
          </w:p>
          <w:p w14:paraId="27CA967B" w14:textId="1489347C" w:rsidR="00A0588C" w:rsidRPr="00A0588C" w:rsidRDefault="00A0588C" w:rsidP="00A8287A">
            <w:pPr>
              <w:pStyle w:val="ListParagraph"/>
              <w:numPr>
                <w:ilvl w:val="0"/>
                <w:numId w:val="7"/>
              </w:numPr>
              <w:snapToGrid w:val="0"/>
              <w:spacing w:before="60"/>
              <w:rPr>
                <w:szCs w:val="26"/>
              </w:rPr>
            </w:pPr>
            <w:r>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A0588C" w14:paraId="2490CFAF"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4FBD19BA" w14:textId="53CFC562" w:rsidR="00A0588C" w:rsidRPr="00DB242E" w:rsidRDefault="00A0588C" w:rsidP="004E1081">
            <w:pPr>
              <w:snapToGrid w:val="0"/>
              <w:spacing w:before="60" w:line="276" w:lineRule="auto"/>
              <w:rPr>
                <w:szCs w:val="26"/>
              </w:rPr>
            </w:pPr>
            <w:r>
              <w:rPr>
                <w:b/>
                <w:szCs w:val="26"/>
              </w:rPr>
              <w:t xml:space="preserve">Điều kiện để kết thúc Usecase: </w:t>
            </w:r>
            <w:r w:rsidR="004551D2">
              <w:rPr>
                <w:szCs w:val="26"/>
              </w:rPr>
              <w:t>Nhập hồ sơ gửi trực tiếp</w:t>
            </w:r>
            <w:r w:rsidR="00DB242E">
              <w:rPr>
                <w:szCs w:val="26"/>
              </w:rPr>
              <w:t xml:space="preserve"> thành công.</w:t>
            </w:r>
          </w:p>
        </w:tc>
      </w:tr>
      <w:tr w:rsidR="00A0588C" w14:paraId="72DF9F18" w14:textId="77777777" w:rsidTr="00A0588C">
        <w:tc>
          <w:tcPr>
            <w:tcW w:w="5000" w:type="pct"/>
            <w:gridSpan w:val="2"/>
            <w:tcBorders>
              <w:top w:val="single" w:sz="4" w:space="0" w:color="000000"/>
              <w:left w:val="single" w:sz="4" w:space="0" w:color="000000"/>
              <w:bottom w:val="single" w:sz="4" w:space="0" w:color="000000"/>
              <w:right w:val="single" w:sz="4" w:space="0" w:color="000000"/>
            </w:tcBorders>
          </w:tcPr>
          <w:p w14:paraId="627C419E" w14:textId="2308D7CA" w:rsidR="00A0588C" w:rsidRDefault="00A0588C" w:rsidP="004E1081">
            <w:pPr>
              <w:snapToGrid w:val="0"/>
              <w:spacing w:before="60" w:line="276" w:lineRule="auto"/>
              <w:rPr>
                <w:szCs w:val="26"/>
              </w:rPr>
            </w:pPr>
            <w:r>
              <w:rPr>
                <w:b/>
                <w:szCs w:val="26"/>
              </w:rPr>
              <w:t>Trình tự các sự kiện trong quá trình hoạt động của Usecase:</w:t>
            </w:r>
          </w:p>
          <w:p w14:paraId="055B84F8" w14:textId="77777777" w:rsidR="00634D98" w:rsidRPr="00634D98" w:rsidRDefault="008457A8" w:rsidP="00A8287A">
            <w:pPr>
              <w:pStyle w:val="ListParagraph"/>
              <w:numPr>
                <w:ilvl w:val="0"/>
                <w:numId w:val="30"/>
              </w:numPr>
            </w:pPr>
            <w:r w:rsidRPr="001771F3">
              <w:rPr>
                <w:lang w:val="en-US"/>
              </w:rPr>
              <w:t xml:space="preserve">Bộ phận tiếp nhận hồ sơ </w:t>
            </w:r>
            <w:r w:rsidR="00634D98">
              <w:rPr>
                <w:lang w:val="en-US"/>
              </w:rPr>
              <w:t xml:space="preserve">xem danh sách các văn bản Chứng thư số cần xử lý. </w:t>
            </w:r>
          </w:p>
          <w:p w14:paraId="33023A59" w14:textId="513C376E" w:rsidR="008457A8" w:rsidRPr="008457A8" w:rsidRDefault="00634D98" w:rsidP="00A8287A">
            <w:pPr>
              <w:pStyle w:val="ListParagraph"/>
              <w:numPr>
                <w:ilvl w:val="0"/>
                <w:numId w:val="30"/>
              </w:numPr>
            </w:pPr>
            <w:r>
              <w:rPr>
                <w:lang w:val="en-US"/>
              </w:rPr>
              <w:t xml:space="preserve">Bộ phận tiếp nhận hồ sơ </w:t>
            </w:r>
            <w:r w:rsidR="008457A8" w:rsidRPr="001771F3">
              <w:rPr>
                <w:lang w:val="en-US"/>
              </w:rPr>
              <w:t xml:space="preserve">nhấn </w:t>
            </w:r>
            <w:r w:rsidR="008457A8">
              <w:rPr>
                <w:lang w:val="en-US"/>
              </w:rPr>
              <w:t>ch</w:t>
            </w:r>
            <w:r w:rsidR="008457A8" w:rsidRPr="00986ED9">
              <w:t>ọn [Tiếp nhận hồ</w:t>
            </w:r>
            <w:r w:rsidR="008457A8">
              <w:t xml:space="preserve"> sơ]</w:t>
            </w:r>
            <w:r>
              <w:rPr>
                <w:lang w:val="en-US"/>
              </w:rPr>
              <w:t xml:space="preserve"> tại văn bản cần tiếp nhận</w:t>
            </w:r>
            <w:r w:rsidR="008457A8">
              <w:t>,</w:t>
            </w:r>
            <w:r w:rsidR="008457A8" w:rsidRPr="00986ED9">
              <w:t xml:space="preserve"> </w:t>
            </w:r>
            <w:r w:rsidR="008457A8">
              <w:rPr>
                <w:lang w:val="en-US"/>
              </w:rPr>
              <w:t>h</w:t>
            </w:r>
            <w:r w:rsidR="008457A8"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rsidR="008457A8">
              <w:t>.</w:t>
            </w:r>
          </w:p>
          <w:p w14:paraId="5C60A1DF" w14:textId="267D1366" w:rsidR="00DB242E" w:rsidRDefault="00DB242E" w:rsidP="00A8287A">
            <w:pPr>
              <w:pStyle w:val="ListParagraph"/>
              <w:numPr>
                <w:ilvl w:val="0"/>
                <w:numId w:val="30"/>
              </w:numPr>
            </w:pPr>
            <w:r w:rsidRPr="001771F3">
              <w:rPr>
                <w:lang w:val="en-US"/>
              </w:rPr>
              <w:t xml:space="preserve">Hệ thống hiển thị danh sách dịch vụ đang cung cấp. Bộ phận tiếp nhận hồ sơ chọn dịch vụ </w:t>
            </w:r>
            <w:r>
              <w:rPr>
                <w:lang w:val="en-US"/>
              </w:rPr>
              <w:t xml:space="preserve">“Cấp chứng thư số cho cá nhân” </w:t>
            </w:r>
            <w:r w:rsidRPr="001771F3">
              <w:rPr>
                <w:lang w:val="en-US"/>
              </w:rPr>
              <w:t>để tiếp nhận</w:t>
            </w:r>
            <w:r w:rsidR="008457A8">
              <w:t>, hệ thống hiển thị các trường thông tin tương ứng của dịch vụ đã chọn.</w:t>
            </w:r>
          </w:p>
          <w:p w14:paraId="7A9515D8" w14:textId="06E80327" w:rsidR="008457A8" w:rsidRDefault="008457A8" w:rsidP="00A8287A">
            <w:pPr>
              <w:pStyle w:val="ListParagraph"/>
              <w:numPr>
                <w:ilvl w:val="0"/>
                <w:numId w:val="30"/>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57CC8E7C" w14:textId="77777777" w:rsidR="00DB242E" w:rsidRPr="001771F3" w:rsidRDefault="00DB242E" w:rsidP="00A8287A">
            <w:pPr>
              <w:pStyle w:val="ListParagraph"/>
              <w:numPr>
                <w:ilvl w:val="0"/>
                <w:numId w:val="30"/>
              </w:numPr>
            </w:pPr>
            <w:r>
              <w:t>Bộ phận tiếp nhận hồ sơ</w:t>
            </w:r>
            <w:r w:rsidRPr="00986ED9">
              <w:t xml:space="preserve"> nhập thông tin </w:t>
            </w:r>
            <w:r>
              <w:rPr>
                <w:lang w:val="en-US"/>
              </w:rPr>
              <w:t xml:space="preserve">người </w:t>
            </w:r>
            <w:r w:rsidRPr="00986ED9">
              <w:t xml:space="preserve">tiếp nhận </w:t>
            </w:r>
            <w:r>
              <w:rPr>
                <w:lang w:val="en-US"/>
              </w:rPr>
              <w:t>chứng thư số.</w:t>
            </w:r>
          </w:p>
          <w:p w14:paraId="5D83196B" w14:textId="77777777" w:rsidR="00DB242E" w:rsidRPr="001771F3" w:rsidRDefault="00DB242E" w:rsidP="00A8287A">
            <w:pPr>
              <w:pStyle w:val="ListParagraph"/>
              <w:numPr>
                <w:ilvl w:val="0"/>
                <w:numId w:val="30"/>
              </w:numPr>
            </w:pPr>
            <w:r>
              <w:rPr>
                <w:lang w:val="en-US"/>
              </w:rPr>
              <w:t>Bộ phận tiếp nhận hồ sơ sẽ nhập/chọn danh sách yêu cầu đăng ký:</w:t>
            </w:r>
          </w:p>
          <w:p w14:paraId="0972FDB5" w14:textId="450A79F3" w:rsidR="00DB242E" w:rsidRPr="005500EB" w:rsidRDefault="00DB242E" w:rsidP="00A8287A">
            <w:pPr>
              <w:pStyle w:val="ListParagraph"/>
              <w:numPr>
                <w:ilvl w:val="1"/>
                <w:numId w:val="30"/>
              </w:numPr>
            </w:pPr>
            <w:r>
              <w:rPr>
                <w:lang w:val="en-US"/>
              </w:rPr>
              <w:t xml:space="preserve">Chọn tổ chức </w:t>
            </w:r>
            <w:r w:rsidR="00EC56C8">
              <w:rPr>
                <w:lang w:val="en-US"/>
              </w:rPr>
              <w:t xml:space="preserve">có cá nhân </w:t>
            </w:r>
            <w:r>
              <w:rPr>
                <w:lang w:val="en-US"/>
              </w:rPr>
              <w:t>đăng ký hồ sơ. Nếu tổ chức chưa có thì tạo thông tin tổ chức mớ</w:t>
            </w:r>
            <w:r w:rsidR="00EC56C8">
              <w:rPr>
                <w:lang w:val="en-US"/>
              </w:rPr>
              <w:t>i (đối với trường hợp có phép đăng ký chứng thư số cho cá nhân thuộc cơ quan, tổ chức cấp dưới; không thuộc cơ quan, tổ chức của tài khoản đang đăng nhập)</w:t>
            </w:r>
          </w:p>
          <w:p w14:paraId="1B7BC872" w14:textId="77777777" w:rsidR="00DB242E" w:rsidRPr="005500EB" w:rsidRDefault="00DB242E" w:rsidP="00A8287A">
            <w:pPr>
              <w:pStyle w:val="ListParagraph"/>
              <w:numPr>
                <w:ilvl w:val="1"/>
                <w:numId w:val="30"/>
              </w:numPr>
            </w:pPr>
            <w:r>
              <w:rPr>
                <w:lang w:val="en-US"/>
              </w:rPr>
              <w:t xml:space="preserve">Chọn danh sách cá nhân đang có trong tổ chức đã có (nếu có) theo nội dung trong hồ sơ yêu cầu. </w:t>
            </w:r>
          </w:p>
          <w:p w14:paraId="76C58006" w14:textId="77777777" w:rsidR="00DB242E" w:rsidRPr="00632958" w:rsidRDefault="00DB242E" w:rsidP="00A8287A">
            <w:pPr>
              <w:pStyle w:val="ListParagraph"/>
              <w:numPr>
                <w:ilvl w:val="1"/>
                <w:numId w:val="30"/>
              </w:numPr>
            </w:pPr>
            <w:r>
              <w:rPr>
                <w:lang w:val="en-US"/>
              </w:rPr>
              <w:t>Nếu chưa có thông tin cá nhân, tạo mới thông tin cá nhân trong cơ quan, tổ chức.</w:t>
            </w:r>
          </w:p>
          <w:p w14:paraId="11CD5261" w14:textId="77777777" w:rsidR="00DB242E" w:rsidRDefault="00DB242E" w:rsidP="00A8287A">
            <w:pPr>
              <w:pStyle w:val="ListParagraph"/>
              <w:numPr>
                <w:ilvl w:val="0"/>
                <w:numId w:val="30"/>
              </w:numPr>
            </w:pPr>
            <w:r>
              <w:t>Bộ phận tiếp nhận hồ sơ</w:t>
            </w:r>
            <w:r>
              <w:rPr>
                <w:lang w:val="en-US"/>
              </w:rPr>
              <w:t xml:space="preserve"> scan hồ sơ và đính kèm lên hồ sơ tiếp nhận (nếu cần thiết).</w:t>
            </w:r>
          </w:p>
          <w:p w14:paraId="0CDE11CF" w14:textId="7C25B675" w:rsidR="00DB242E" w:rsidRDefault="00DB242E" w:rsidP="00A8287A">
            <w:pPr>
              <w:pStyle w:val="ListParagraph"/>
              <w:numPr>
                <w:ilvl w:val="0"/>
                <w:numId w:val="30"/>
              </w:numPr>
            </w:pPr>
            <w:r>
              <w:t>Bộ phận tiếp nhận hồ sơ</w:t>
            </w:r>
            <w:r>
              <w:rPr>
                <w:lang w:val="en-US"/>
              </w:rPr>
              <w:t xml:space="preserve"> chọn [</w:t>
            </w:r>
            <w:r w:rsidR="00755BB0">
              <w:rPr>
                <w:lang w:val="en-US"/>
              </w:rPr>
              <w:t>địa điểm bàn giao kết quả</w:t>
            </w:r>
            <w:r>
              <w:rPr>
                <w:lang w:val="en-US"/>
              </w:rPr>
              <w:t>]</w:t>
            </w:r>
          </w:p>
          <w:p w14:paraId="3E5DD903" w14:textId="77777777" w:rsidR="00DB242E" w:rsidRPr="00986ED9" w:rsidRDefault="00DB242E" w:rsidP="00A8287A">
            <w:pPr>
              <w:pStyle w:val="ListParagraph"/>
              <w:numPr>
                <w:ilvl w:val="0"/>
                <w:numId w:val="30"/>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53EE2A75" w14:textId="6934588D" w:rsidR="00A0588C" w:rsidRDefault="00DB242E" w:rsidP="0043628B">
            <w:pPr>
              <w:pStyle w:val="ListParagraph"/>
              <w:numPr>
                <w:ilvl w:val="0"/>
                <w:numId w:val="30"/>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lang w:val="en-US"/>
              </w:rPr>
              <w:t>bộ phận kế tiếp theo quy trình được cấu hình</w:t>
            </w:r>
            <w:r>
              <w:t>.</w:t>
            </w:r>
          </w:p>
        </w:tc>
      </w:tr>
      <w:tr w:rsidR="00A0588C" w14:paraId="5228999F"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07E75EB2" w14:textId="05306244" w:rsidR="00A0588C" w:rsidRDefault="00A0588C" w:rsidP="0043628B">
            <w:pPr>
              <w:snapToGrid w:val="0"/>
              <w:spacing w:before="60" w:line="276" w:lineRule="auto"/>
              <w:rPr>
                <w:szCs w:val="26"/>
              </w:rPr>
            </w:pPr>
            <w:r>
              <w:rPr>
                <w:b/>
                <w:szCs w:val="26"/>
              </w:rPr>
              <w:t xml:space="preserve">Hoàn cảnh sử dụng thành công cơ bản: </w:t>
            </w:r>
            <w:r w:rsidR="004551D2">
              <w:rPr>
                <w:szCs w:val="26"/>
              </w:rPr>
              <w:t>Nhập hồ sơ gửi trực tiếp</w:t>
            </w:r>
            <w:r w:rsidR="0043628B">
              <w:rPr>
                <w:szCs w:val="26"/>
              </w:rPr>
              <w:t xml:space="preserve"> thành công, hồ sơ được chuyển sang trạng thái kế tiếp theo quy trình được cấu hình.</w:t>
            </w:r>
          </w:p>
        </w:tc>
      </w:tr>
      <w:tr w:rsidR="00A0588C" w14:paraId="0B0DFEB7"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78F959EC" w14:textId="2F74F592" w:rsidR="00A0588C" w:rsidRDefault="00A0588C" w:rsidP="004E1081">
            <w:pPr>
              <w:snapToGrid w:val="0"/>
              <w:spacing w:before="60" w:line="276" w:lineRule="auto"/>
              <w:rPr>
                <w:b/>
                <w:szCs w:val="26"/>
              </w:rPr>
            </w:pPr>
            <w:r>
              <w:rPr>
                <w:b/>
                <w:szCs w:val="26"/>
              </w:rPr>
              <w:lastRenderedPageBreak/>
              <w:t xml:space="preserve">Hoàn cảnh sử dụng phụ (thay thế) trong trường hợp không thành công: </w:t>
            </w:r>
          </w:p>
          <w:p w14:paraId="52762C99" w14:textId="5F362EFF" w:rsidR="00DB242E" w:rsidRDefault="00DB242E" w:rsidP="004E1081">
            <w:pPr>
              <w:snapToGrid w:val="0"/>
              <w:spacing w:before="60" w:line="276" w:lineRule="auto"/>
              <w:rPr>
                <w:szCs w:val="26"/>
              </w:rPr>
            </w:pPr>
            <w:r w:rsidRPr="00DB242E">
              <w:rPr>
                <w:szCs w:val="26"/>
              </w:rPr>
              <w:t xml:space="preserve">1. </w:t>
            </w:r>
            <w:r w:rsidR="00C47ACE">
              <w:rPr>
                <w:szCs w:val="26"/>
              </w:rPr>
              <w:t>Thêm mới thông tin tổ chức, thông tin cá nhân trong tổ chứ</w:t>
            </w:r>
            <w:r w:rsidR="007135E7">
              <w:rPr>
                <w:szCs w:val="26"/>
              </w:rPr>
              <w:t>c</w:t>
            </w:r>
          </w:p>
          <w:p w14:paraId="1BADCC96" w14:textId="3363B246" w:rsidR="00C47ACE" w:rsidRPr="00B45139" w:rsidRDefault="00C47ACE" w:rsidP="00A8287A">
            <w:pPr>
              <w:pStyle w:val="ListParagraph"/>
              <w:numPr>
                <w:ilvl w:val="0"/>
                <w:numId w:val="31"/>
              </w:numPr>
              <w:snapToGrid w:val="0"/>
              <w:spacing w:before="60"/>
              <w:rPr>
                <w:szCs w:val="26"/>
              </w:rPr>
            </w:pPr>
            <w:r w:rsidRPr="00B45139">
              <w:rPr>
                <w:szCs w:val="26"/>
              </w:rPr>
              <w:t xml:space="preserve">Nếu thông tin thêm mới cơ quan, tổ chức trùng với thông tin hiện có thì hệ thống cảnh báo [Dữ liệu </w:t>
            </w:r>
            <w:r w:rsidR="00B45139" w:rsidRPr="00B45139">
              <w:rPr>
                <w:szCs w:val="26"/>
              </w:rPr>
              <w:t>tổ chức</w:t>
            </w:r>
            <w:r w:rsidRPr="00B45139">
              <w:rPr>
                <w:szCs w:val="26"/>
              </w:rPr>
              <w:t xml:space="preserve"> đã có trong hệ thống.].</w:t>
            </w:r>
          </w:p>
          <w:p w14:paraId="4E1E4FB9" w14:textId="754504EE" w:rsidR="00C47ACE" w:rsidRPr="00B45139" w:rsidRDefault="00C47ACE" w:rsidP="00A8287A">
            <w:pPr>
              <w:pStyle w:val="ListParagraph"/>
              <w:numPr>
                <w:ilvl w:val="0"/>
                <w:numId w:val="31"/>
              </w:numPr>
              <w:snapToGrid w:val="0"/>
              <w:spacing w:before="60"/>
              <w:rPr>
                <w:szCs w:val="26"/>
              </w:rPr>
            </w:pPr>
            <w:r w:rsidRPr="00B45139">
              <w:rPr>
                <w:szCs w:val="26"/>
              </w:rPr>
              <w:t>Nếu thông tin thêm mới cá nhân trong cơ quan, tổ chức trùng với thông tin hiện có thì hệ thống cảnh báo [Dữ liệu cá nhân đã có trong hệ thống.]</w:t>
            </w:r>
          </w:p>
          <w:p w14:paraId="10416F3C" w14:textId="55D9741F" w:rsidR="00B45139" w:rsidRDefault="00B45139" w:rsidP="004E1081">
            <w:pPr>
              <w:snapToGrid w:val="0"/>
              <w:spacing w:before="60" w:line="276" w:lineRule="auto"/>
              <w:rPr>
                <w:szCs w:val="26"/>
              </w:rPr>
            </w:pPr>
            <w:r>
              <w:rPr>
                <w:szCs w:val="26"/>
              </w:rPr>
              <w:t>2. Chọn [thời gian hẹn trả] không phù hợ</w:t>
            </w:r>
            <w:r w:rsidR="007135E7">
              <w:rPr>
                <w:szCs w:val="26"/>
              </w:rPr>
              <w:t>p</w:t>
            </w:r>
          </w:p>
          <w:p w14:paraId="284F3687" w14:textId="77777777" w:rsidR="00B45139" w:rsidRPr="00634065" w:rsidRDefault="004C0038" w:rsidP="00A8287A">
            <w:pPr>
              <w:pStyle w:val="ListParagraph"/>
              <w:numPr>
                <w:ilvl w:val="0"/>
                <w:numId w:val="32"/>
              </w:numPr>
              <w:snapToGrid w:val="0"/>
              <w:spacing w:before="60"/>
              <w:rPr>
                <w:rFonts w:eastAsia="Calibri"/>
                <w:szCs w:val="26"/>
              </w:rPr>
            </w:pPr>
            <w:r>
              <w:rPr>
                <w:szCs w:val="26"/>
              </w:rPr>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213B0C13" w14:textId="2703C885" w:rsidR="00634065" w:rsidRDefault="00634065" w:rsidP="004E1081">
            <w:pPr>
              <w:snapToGrid w:val="0"/>
              <w:spacing w:before="60" w:line="276" w:lineRule="auto"/>
              <w:rPr>
                <w:szCs w:val="26"/>
              </w:rPr>
            </w:pPr>
            <w:r>
              <w:rPr>
                <w:szCs w:val="26"/>
              </w:rPr>
              <w:t>3. Nhấn nút [Tiếp nhận hồ sơ] khi chưa nhập đầy đủ thông tin bắt buộ</w:t>
            </w:r>
            <w:r w:rsidR="007135E7">
              <w:rPr>
                <w:szCs w:val="26"/>
              </w:rPr>
              <w:t>c</w:t>
            </w:r>
          </w:p>
          <w:p w14:paraId="0E276449" w14:textId="77777777" w:rsidR="00634065" w:rsidRPr="00634D98" w:rsidRDefault="00677112" w:rsidP="00A8287A">
            <w:pPr>
              <w:pStyle w:val="ListParagraph"/>
              <w:numPr>
                <w:ilvl w:val="0"/>
                <w:numId w:val="33"/>
              </w:numPr>
              <w:snapToGrid w:val="0"/>
              <w:spacing w:before="60"/>
              <w:rPr>
                <w:rFonts w:eastAsia="Calibri"/>
                <w:szCs w:val="26"/>
              </w:rPr>
            </w:pPr>
            <w:r w:rsidRPr="00895151">
              <w:rPr>
                <w:szCs w:val="26"/>
              </w:rPr>
              <w:t>Nếu chưa nhập đầy đủ thông tin bắt buộc, hệ thống sẽ hiển thị cả</w:t>
            </w:r>
            <w:r w:rsidR="007135E7">
              <w:rPr>
                <w:szCs w:val="26"/>
              </w:rPr>
              <w:t xml:space="preserve">nh báo </w:t>
            </w:r>
            <w:r w:rsidRPr="00895151">
              <w:rPr>
                <w:szCs w:val="26"/>
              </w:rPr>
              <w:t>yêu cầu nhập. Khi nhập đầy đủ mới được phép nhấn nút [Tiếp nhận hồ sơ].</w:t>
            </w:r>
          </w:p>
          <w:p w14:paraId="0BE9A5F2" w14:textId="77777777" w:rsidR="00634D98" w:rsidRDefault="00634D98" w:rsidP="00DF2E6E">
            <w:pPr>
              <w:snapToGrid w:val="0"/>
              <w:spacing w:before="60" w:line="276" w:lineRule="auto"/>
              <w:rPr>
                <w:szCs w:val="26"/>
              </w:rPr>
            </w:pPr>
            <w:r>
              <w:rPr>
                <w:szCs w:val="26"/>
              </w:rPr>
              <w:t>4. Một công văn chứng thư số có thể tách ra nhiều hồ sơ tương ứng với từng dịch vụ cung cấp:</w:t>
            </w:r>
          </w:p>
          <w:p w14:paraId="3CE9C409" w14:textId="035424D1" w:rsidR="00293E06" w:rsidRDefault="00634D98" w:rsidP="00634D98">
            <w:pPr>
              <w:pStyle w:val="ListParagraph"/>
              <w:numPr>
                <w:ilvl w:val="0"/>
                <w:numId w:val="33"/>
              </w:numPr>
              <w:snapToGrid w:val="0"/>
              <w:spacing w:before="60"/>
              <w:rPr>
                <w:szCs w:val="26"/>
              </w:rPr>
            </w:pPr>
            <w:r w:rsidRPr="00293E06">
              <w:rPr>
                <w:szCs w:val="26"/>
              </w:rPr>
              <w:t xml:space="preserve">Nếu cơ quan, tổ chức gửi công văn giấy thuộc nhiều dịch vụ CTCKS khác nhau, bộ phận </w:t>
            </w:r>
            <w:r w:rsidR="00293E06">
              <w:rPr>
                <w:szCs w:val="26"/>
                <w:lang w:val="en-US"/>
              </w:rPr>
              <w:t xml:space="preserve">tiếp nhận hồ sơ </w:t>
            </w:r>
            <w:r w:rsidRPr="00293E06">
              <w:rPr>
                <w:szCs w:val="26"/>
              </w:rPr>
              <w:t>nhấn chọn [Tiếp nhận hồ sơ] cho mỗi một hồ sơ được lậ</w:t>
            </w:r>
            <w:r w:rsidR="00293E06" w:rsidRPr="00293E06">
              <w:rPr>
                <w:szCs w:val="26"/>
              </w:rPr>
              <w:t>p ra.</w:t>
            </w:r>
          </w:p>
          <w:p w14:paraId="6F126336" w14:textId="77777777" w:rsidR="00293E06" w:rsidRPr="00293E06" w:rsidRDefault="00293E06" w:rsidP="00634D98">
            <w:pPr>
              <w:pStyle w:val="ListParagraph"/>
              <w:numPr>
                <w:ilvl w:val="0"/>
                <w:numId w:val="33"/>
              </w:numPr>
              <w:snapToGrid w:val="0"/>
              <w:spacing w:before="60"/>
              <w:rPr>
                <w:szCs w:val="26"/>
              </w:rPr>
            </w:pPr>
            <w:r>
              <w:rPr>
                <w:szCs w:val="26"/>
                <w:lang w:val="en-US"/>
              </w:rPr>
              <w:t>Mỗi hồ sơ được lập đều được gắn chung 1 số công văn.</w:t>
            </w:r>
          </w:p>
          <w:p w14:paraId="7A9A431F" w14:textId="4B37D526" w:rsidR="00293E06" w:rsidRPr="00293E06" w:rsidRDefault="00293E06" w:rsidP="00634D98">
            <w:pPr>
              <w:pStyle w:val="ListParagraph"/>
              <w:numPr>
                <w:ilvl w:val="0"/>
                <w:numId w:val="33"/>
              </w:numPr>
              <w:snapToGrid w:val="0"/>
              <w:spacing w:before="60"/>
              <w:rPr>
                <w:szCs w:val="26"/>
              </w:rPr>
            </w:pPr>
            <w:r>
              <w:rPr>
                <w:szCs w:val="26"/>
                <w:lang w:val="en-US"/>
              </w:rPr>
              <w:t>Sau khi lập xong các hồ sơ, bộ phận tiếp nhận hồ sơ nhấn nút [Kết thúc] để kết thúc quá trình lập hồ sơ cho công văn chứng thư số.</w:t>
            </w:r>
          </w:p>
        </w:tc>
      </w:tr>
      <w:tr w:rsidR="00A0588C" w14:paraId="733FE9E5"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31807F7C" w14:textId="77777777" w:rsidR="008B0C43" w:rsidRDefault="00A0588C" w:rsidP="00293E06">
            <w:pPr>
              <w:snapToGrid w:val="0"/>
              <w:spacing w:before="60" w:line="276" w:lineRule="auto"/>
              <w:rPr>
                <w:szCs w:val="26"/>
              </w:rPr>
            </w:pPr>
            <w:r>
              <w:rPr>
                <w:b/>
                <w:szCs w:val="26"/>
              </w:rPr>
              <w:t>Hành động liên quan sẽ xảy ra khi Usecase kết thúc:</w:t>
            </w:r>
            <w:r>
              <w:rPr>
                <w:szCs w:val="26"/>
              </w:rPr>
              <w:t xml:space="preserve"> </w:t>
            </w:r>
          </w:p>
          <w:p w14:paraId="4CE45472" w14:textId="77777777" w:rsidR="00A0588C" w:rsidRPr="008B0C43" w:rsidRDefault="00293E06"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32F16F19" w14:textId="0B6918CE"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A0588C" w14:paraId="03D8DA34"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75FCF1E5" w14:textId="77777777" w:rsidR="00A0588C" w:rsidRDefault="00A0588C" w:rsidP="004E1081">
            <w:pPr>
              <w:snapToGrid w:val="0"/>
              <w:spacing w:before="60" w:line="276" w:lineRule="auto"/>
              <w:rPr>
                <w:szCs w:val="26"/>
              </w:rPr>
            </w:pPr>
            <w:r>
              <w:rPr>
                <w:b/>
                <w:szCs w:val="26"/>
              </w:rPr>
              <w:t>Các yêu cầu phi chức năng:</w:t>
            </w:r>
            <w:r>
              <w:rPr>
                <w:szCs w:val="26"/>
              </w:rPr>
              <w:t xml:space="preserve"> Không có</w:t>
            </w:r>
          </w:p>
        </w:tc>
      </w:tr>
    </w:tbl>
    <w:p w14:paraId="0C8F9B88" w14:textId="77777777" w:rsidR="00126C55" w:rsidRDefault="00126C55" w:rsidP="00126C55"/>
    <w:p w14:paraId="2DCFF8CD" w14:textId="24736C3B" w:rsidR="00AF36CE" w:rsidRDefault="002A1D61" w:rsidP="00AF36CE">
      <w:pPr>
        <w:keepNext/>
        <w:jc w:val="center"/>
      </w:pPr>
      <w:r>
        <w:rPr>
          <w:noProof/>
        </w:rPr>
        <w:lastRenderedPageBreak/>
        <w:drawing>
          <wp:inline distT="0" distB="0" distL="0" distR="0" wp14:anchorId="7B0BCB40" wp14:editId="27574DF6">
            <wp:extent cx="5732145" cy="7066280"/>
            <wp:effectExtent l="19050" t="19050" r="20955"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7066280"/>
                    </a:xfrm>
                    <a:prstGeom prst="rect">
                      <a:avLst/>
                    </a:prstGeom>
                    <a:ln>
                      <a:solidFill>
                        <a:schemeClr val="accent1"/>
                      </a:solidFill>
                    </a:ln>
                  </pic:spPr>
                </pic:pic>
              </a:graphicData>
            </a:graphic>
          </wp:inline>
        </w:drawing>
      </w:r>
    </w:p>
    <w:p w14:paraId="3D4F4676" w14:textId="60FDBD9E" w:rsidR="00AF36CE" w:rsidRDefault="00AF36CE"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5</w:t>
        </w:r>
      </w:fldSimple>
      <w:r>
        <w:t xml:space="preserve">: </w:t>
      </w:r>
      <w:r w:rsidRPr="00991A87">
        <w:t xml:space="preserve">Giao diện khung </w:t>
      </w:r>
      <w:r w:rsidR="004551D2">
        <w:t>Nhập hồ sơ gửi trực tiếp của</w:t>
      </w:r>
      <w:r w:rsidRPr="00991A87">
        <w:t xml:space="preserve"> dịch vụ “Cấp chứng thư số</w:t>
      </w:r>
      <w:r>
        <w:t xml:space="preserve"> cho cơ quan, tổ chức</w:t>
      </w:r>
      <w:r w:rsidRPr="00991A87">
        <w:t>”</w:t>
      </w:r>
    </w:p>
    <w:p w14:paraId="72580540" w14:textId="292E492D" w:rsidR="00126C55" w:rsidRDefault="004551D2" w:rsidP="00941B88">
      <w:pPr>
        <w:pStyle w:val="UCName"/>
      </w:pPr>
      <w:bookmarkStart w:id="155" w:name="_Ref19807526"/>
      <w:bookmarkStart w:id="156" w:name="_Ref19807529"/>
      <w:bookmarkStart w:id="157" w:name="_Ref19808621"/>
      <w:bookmarkStart w:id="158" w:name="_Toc22744110"/>
      <w:r>
        <w:t>Nhập hồ sơ gửi trực tiếp của</w:t>
      </w:r>
      <w:r w:rsidR="00126C55">
        <w:t xml:space="preserve"> hồ sơ cấp CTS tổ chức</w:t>
      </w:r>
      <w:bookmarkEnd w:id="155"/>
      <w:bookmarkEnd w:id="156"/>
      <w:bookmarkEnd w:id="157"/>
      <w:bookmarkEnd w:id="158"/>
    </w:p>
    <w:tbl>
      <w:tblPr>
        <w:tblW w:w="5000" w:type="pct"/>
        <w:tblLook w:val="04A0" w:firstRow="1" w:lastRow="0" w:firstColumn="1" w:lastColumn="0" w:noHBand="0" w:noVBand="1"/>
      </w:tblPr>
      <w:tblGrid>
        <w:gridCol w:w="5664"/>
        <w:gridCol w:w="3353"/>
      </w:tblGrid>
      <w:tr w:rsidR="00126C55" w14:paraId="4C399937" w14:textId="77777777" w:rsidTr="004E1081">
        <w:tc>
          <w:tcPr>
            <w:tcW w:w="3141" w:type="pct"/>
            <w:tcBorders>
              <w:top w:val="single" w:sz="4" w:space="0" w:color="000000"/>
              <w:left w:val="single" w:sz="4" w:space="0" w:color="000000"/>
              <w:bottom w:val="single" w:sz="4" w:space="0" w:color="000000"/>
              <w:right w:val="nil"/>
            </w:tcBorders>
            <w:hideMark/>
          </w:tcPr>
          <w:p w14:paraId="35CE60BC" w14:textId="14F9646B" w:rsidR="00126C55" w:rsidRDefault="00126C55" w:rsidP="004E1081">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cấp CTS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4961E922" w14:textId="77777777" w:rsidR="00126C55" w:rsidRDefault="00126C55" w:rsidP="004E1081">
            <w:pPr>
              <w:snapToGrid w:val="0"/>
              <w:spacing w:before="60" w:line="276" w:lineRule="auto"/>
              <w:rPr>
                <w:szCs w:val="26"/>
              </w:rPr>
            </w:pPr>
            <w:r>
              <w:rPr>
                <w:b/>
                <w:szCs w:val="26"/>
              </w:rPr>
              <w:t>Mức độ BMT:</w:t>
            </w:r>
            <w:r>
              <w:rPr>
                <w:szCs w:val="26"/>
              </w:rPr>
              <w:t xml:space="preserve"> B</w:t>
            </w:r>
          </w:p>
        </w:tc>
      </w:tr>
      <w:tr w:rsidR="00126C55" w14:paraId="13DAED09" w14:textId="77777777" w:rsidTr="004E1081">
        <w:tc>
          <w:tcPr>
            <w:tcW w:w="3141" w:type="pct"/>
            <w:tcBorders>
              <w:top w:val="single" w:sz="4" w:space="0" w:color="000000"/>
              <w:left w:val="single" w:sz="4" w:space="0" w:color="000000"/>
              <w:bottom w:val="single" w:sz="4" w:space="0" w:color="000000"/>
              <w:right w:val="nil"/>
            </w:tcBorders>
            <w:hideMark/>
          </w:tcPr>
          <w:p w14:paraId="58B7A0FB" w14:textId="77777777" w:rsidR="00126C55" w:rsidRDefault="00126C55" w:rsidP="004E1081">
            <w:pPr>
              <w:snapToGrid w:val="0"/>
              <w:spacing w:before="60" w:line="276" w:lineRule="auto"/>
              <w:rPr>
                <w:szCs w:val="26"/>
              </w:rPr>
            </w:pPr>
            <w:r>
              <w:rPr>
                <w:b/>
                <w:szCs w:val="26"/>
              </w:rPr>
              <w:t xml:space="preserve">Tác nhân chính: </w:t>
            </w:r>
            <w:r>
              <w:t>Bộ phận tiếp nhận hồ sơ</w:t>
            </w:r>
          </w:p>
        </w:tc>
        <w:tc>
          <w:tcPr>
            <w:tcW w:w="1859" w:type="pct"/>
            <w:tcBorders>
              <w:top w:val="single" w:sz="4" w:space="0" w:color="000000"/>
              <w:left w:val="single" w:sz="4" w:space="0" w:color="000000"/>
              <w:bottom w:val="single" w:sz="4" w:space="0" w:color="000000"/>
              <w:right w:val="single" w:sz="4" w:space="0" w:color="000000"/>
            </w:tcBorders>
            <w:hideMark/>
          </w:tcPr>
          <w:p w14:paraId="17A79A66" w14:textId="77777777" w:rsidR="00126C55" w:rsidRDefault="00126C55" w:rsidP="004E1081">
            <w:pPr>
              <w:snapToGrid w:val="0"/>
              <w:spacing w:before="60" w:line="276" w:lineRule="auto"/>
              <w:rPr>
                <w:szCs w:val="26"/>
              </w:rPr>
            </w:pPr>
            <w:r>
              <w:rPr>
                <w:b/>
                <w:szCs w:val="26"/>
              </w:rPr>
              <w:t xml:space="preserve">Tác nhân phụ: </w:t>
            </w:r>
            <w:r>
              <w:rPr>
                <w:szCs w:val="26"/>
              </w:rPr>
              <w:t>Hệ thống</w:t>
            </w:r>
          </w:p>
        </w:tc>
      </w:tr>
      <w:tr w:rsidR="00126C55" w14:paraId="10CBF7D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0C42BAA" w14:textId="1DE50970" w:rsidR="00126C55" w:rsidRDefault="00126C55" w:rsidP="004E1081">
            <w:pPr>
              <w:spacing w:before="60" w:line="276" w:lineRule="auto"/>
              <w:rPr>
                <w:szCs w:val="26"/>
              </w:rPr>
            </w:pPr>
            <w:r>
              <w:rPr>
                <w:b/>
                <w:szCs w:val="26"/>
              </w:rPr>
              <w:lastRenderedPageBreak/>
              <w:t xml:space="preserve">Mô tả Usecase: </w:t>
            </w:r>
            <w:r w:rsidR="004551D2">
              <w:t>Bộ phận tiếp nhận hồ sơ nhập hồ sơ gửi trực tiếp của</w:t>
            </w:r>
            <w:r>
              <w:t xml:space="preserve"> hồ sơ cấp CTS tổ chức</w:t>
            </w:r>
          </w:p>
        </w:tc>
      </w:tr>
      <w:tr w:rsidR="00126C55" w14:paraId="2D0EB04F"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7BEFE033" w14:textId="77777777" w:rsidR="00126C55" w:rsidRDefault="00126C55" w:rsidP="004E1081">
            <w:pPr>
              <w:snapToGrid w:val="0"/>
              <w:spacing w:before="60" w:line="276" w:lineRule="auto"/>
              <w:rPr>
                <w:b/>
                <w:szCs w:val="26"/>
              </w:rPr>
            </w:pPr>
            <w:r>
              <w:rPr>
                <w:b/>
                <w:szCs w:val="26"/>
              </w:rPr>
              <w:t xml:space="preserve">Điều kiện để bắt đầu Usecase: </w:t>
            </w:r>
          </w:p>
          <w:p w14:paraId="3C78F05A" w14:textId="77777777" w:rsidR="00126C55" w:rsidRPr="00A0588C" w:rsidRDefault="00126C55" w:rsidP="00A8287A">
            <w:pPr>
              <w:pStyle w:val="ListParagraph"/>
              <w:numPr>
                <w:ilvl w:val="0"/>
                <w:numId w:val="7"/>
              </w:numPr>
              <w:snapToGrid w:val="0"/>
              <w:spacing w:before="60"/>
              <w:rPr>
                <w:szCs w:val="26"/>
              </w:rPr>
            </w:pPr>
            <w:r>
              <w:t>Bộ phận tiếp nhận hồ sơ</w:t>
            </w:r>
            <w:r>
              <w:rPr>
                <w:lang w:val="en-US"/>
              </w:rPr>
              <w:t xml:space="preserve"> đăng nhập thành công vào hệ thống</w:t>
            </w:r>
          </w:p>
          <w:p w14:paraId="06A96EDC" w14:textId="2361C082" w:rsidR="00126C55" w:rsidRPr="00A0588C" w:rsidRDefault="00126C55" w:rsidP="00A8287A">
            <w:pPr>
              <w:pStyle w:val="ListParagraph"/>
              <w:numPr>
                <w:ilvl w:val="0"/>
                <w:numId w:val="7"/>
              </w:numPr>
              <w:snapToGrid w:val="0"/>
              <w:spacing w:before="60"/>
              <w:rPr>
                <w:szCs w:val="26"/>
              </w:rPr>
            </w:pPr>
            <w:r>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126C55" w14:paraId="254FE434"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278E9DFE" w14:textId="749002FC" w:rsidR="00126C55" w:rsidRPr="00DB242E" w:rsidRDefault="00126C55" w:rsidP="004E1081">
            <w:pPr>
              <w:snapToGrid w:val="0"/>
              <w:spacing w:before="60" w:line="276" w:lineRule="auto"/>
              <w:rPr>
                <w:szCs w:val="26"/>
              </w:rPr>
            </w:pPr>
            <w:r>
              <w:rPr>
                <w:b/>
                <w:szCs w:val="26"/>
              </w:rPr>
              <w:t xml:space="preserve">Điều kiện để kết thúc Usecase: </w:t>
            </w:r>
            <w:r w:rsidR="004551D2">
              <w:rPr>
                <w:szCs w:val="26"/>
              </w:rPr>
              <w:t>Nhập hồ sơ gửi trực tiếp</w:t>
            </w:r>
            <w:r>
              <w:rPr>
                <w:szCs w:val="26"/>
              </w:rPr>
              <w:t xml:space="preserve"> thành công.</w:t>
            </w:r>
          </w:p>
        </w:tc>
      </w:tr>
      <w:tr w:rsidR="00126C55" w14:paraId="338E512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04F26AF2" w14:textId="77777777" w:rsidR="00126C55" w:rsidRDefault="00126C55" w:rsidP="004E1081">
            <w:pPr>
              <w:snapToGrid w:val="0"/>
              <w:spacing w:before="60" w:line="276" w:lineRule="auto"/>
              <w:rPr>
                <w:szCs w:val="26"/>
              </w:rPr>
            </w:pPr>
            <w:r>
              <w:rPr>
                <w:b/>
                <w:szCs w:val="26"/>
              </w:rPr>
              <w:t>Trình tự các sự kiện trong quá trình hoạt động của Usecase:</w:t>
            </w:r>
          </w:p>
          <w:p w14:paraId="117C4A2A" w14:textId="77777777" w:rsidR="006033DC" w:rsidRPr="00634D98" w:rsidRDefault="006033DC" w:rsidP="006033DC">
            <w:pPr>
              <w:pStyle w:val="ListParagraph"/>
              <w:numPr>
                <w:ilvl w:val="0"/>
                <w:numId w:val="34"/>
              </w:numPr>
            </w:pPr>
            <w:r w:rsidRPr="001771F3">
              <w:rPr>
                <w:lang w:val="en-US"/>
              </w:rPr>
              <w:t xml:space="preserve">Bộ phận tiếp nhận hồ sơ </w:t>
            </w:r>
            <w:r>
              <w:rPr>
                <w:lang w:val="en-US"/>
              </w:rPr>
              <w:t xml:space="preserve">xem danh sách các văn bản Chứng thư số cần xử lý. </w:t>
            </w:r>
          </w:p>
          <w:p w14:paraId="6835DF62" w14:textId="77777777" w:rsidR="006033DC" w:rsidRPr="008457A8" w:rsidRDefault="006033DC" w:rsidP="006033DC">
            <w:pPr>
              <w:pStyle w:val="ListParagraph"/>
              <w:numPr>
                <w:ilvl w:val="0"/>
                <w:numId w:val="34"/>
              </w:numPr>
            </w:pPr>
            <w:r>
              <w:rPr>
                <w:lang w:val="en-US"/>
              </w:rPr>
              <w:t xml:space="preserve">Bộ phận tiếp nhận hồ sơ </w:t>
            </w:r>
            <w:r w:rsidRPr="001771F3">
              <w:rPr>
                <w:lang w:val="en-US"/>
              </w:rPr>
              <w:t xml:space="preserve">nhấn </w:t>
            </w:r>
            <w:r>
              <w:rPr>
                <w:lang w:val="en-US"/>
              </w:rPr>
              <w:t>ch</w:t>
            </w:r>
            <w:r w:rsidRPr="00986ED9">
              <w:t>ọn [Tiếp nhận hồ</w:t>
            </w:r>
            <w:r>
              <w:t xml:space="preserve"> sơ]</w:t>
            </w:r>
            <w:r>
              <w:rPr>
                <w:lang w:val="en-US"/>
              </w:rPr>
              <w:t xml:space="preserve"> tại văn bản cần tiếp nhận</w:t>
            </w:r>
            <w:r>
              <w:t>,</w:t>
            </w:r>
            <w:r w:rsidRPr="00986ED9">
              <w:t xml:space="preserve"> </w:t>
            </w:r>
            <w:r>
              <w:rPr>
                <w:lang w:val="en-US"/>
              </w:rPr>
              <w:t>h</w:t>
            </w:r>
            <w:r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t>.</w:t>
            </w:r>
          </w:p>
          <w:p w14:paraId="1EBE7B12" w14:textId="60EAE7B4" w:rsidR="00755BB0" w:rsidRDefault="00755BB0" w:rsidP="006033DC">
            <w:pPr>
              <w:pStyle w:val="ListParagraph"/>
              <w:numPr>
                <w:ilvl w:val="0"/>
                <w:numId w:val="34"/>
              </w:numPr>
            </w:pPr>
            <w:r w:rsidRPr="001771F3">
              <w:rPr>
                <w:lang w:val="en-US"/>
              </w:rPr>
              <w:t xml:space="preserve">Hệ thống hiển thị danh sách dịch vụ đang cung cấp. Bộ phận tiếp nhận hồ sơ chọn dịch vụ </w:t>
            </w:r>
            <w:r>
              <w:rPr>
                <w:lang w:val="en-US"/>
              </w:rPr>
              <w:t xml:space="preserve">“Cấp chứng thư số cho cơ quan, tổ chức” </w:t>
            </w:r>
            <w:r w:rsidRPr="001771F3">
              <w:rPr>
                <w:lang w:val="en-US"/>
              </w:rPr>
              <w:t>để tiếp nhận</w:t>
            </w:r>
            <w:r>
              <w:t>, hệ thống hiển thị các trường thông tin tương ứng của dịch vụ đã chọn.</w:t>
            </w:r>
          </w:p>
          <w:p w14:paraId="0C842BF2" w14:textId="77777777" w:rsidR="00755BB0" w:rsidRDefault="00755BB0" w:rsidP="006033DC">
            <w:pPr>
              <w:pStyle w:val="ListParagraph"/>
              <w:numPr>
                <w:ilvl w:val="0"/>
                <w:numId w:val="34"/>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448309F2" w14:textId="77777777" w:rsidR="00126C55" w:rsidRPr="001771F3" w:rsidRDefault="00126C55" w:rsidP="006033DC">
            <w:pPr>
              <w:pStyle w:val="ListParagraph"/>
              <w:numPr>
                <w:ilvl w:val="0"/>
                <w:numId w:val="34"/>
              </w:numPr>
            </w:pPr>
            <w:r>
              <w:t>Bộ phận tiếp nhận hồ sơ</w:t>
            </w:r>
            <w:r w:rsidRPr="00986ED9">
              <w:t xml:space="preserve"> nhập thông tin </w:t>
            </w:r>
            <w:r>
              <w:rPr>
                <w:lang w:val="en-US"/>
              </w:rPr>
              <w:t xml:space="preserve">người </w:t>
            </w:r>
            <w:r w:rsidRPr="00986ED9">
              <w:t xml:space="preserve">tiếp nhận </w:t>
            </w:r>
            <w:r>
              <w:rPr>
                <w:lang w:val="en-US"/>
              </w:rPr>
              <w:t>chứng thư số.</w:t>
            </w:r>
          </w:p>
          <w:p w14:paraId="72215078" w14:textId="77777777" w:rsidR="00126C55" w:rsidRPr="005500EB" w:rsidRDefault="00126C55" w:rsidP="006033DC">
            <w:pPr>
              <w:pStyle w:val="ListParagraph"/>
              <w:numPr>
                <w:ilvl w:val="0"/>
                <w:numId w:val="34"/>
              </w:numPr>
            </w:pPr>
            <w:r>
              <w:rPr>
                <w:lang w:val="en-US"/>
              </w:rPr>
              <w:t xml:space="preserve">Bộ phận tiếp nhận hồ sơ sẽ nhập/chọn danh sách yêu cầu đăng ký: </w:t>
            </w:r>
            <w:r w:rsidRPr="00EC56C8">
              <w:rPr>
                <w:lang w:val="en-US"/>
              </w:rPr>
              <w:t>Chọn tổ chức đăng ký hồ sơ. Nếu tổ chức chưa có thì tạo thông tin tổ chức mớ</w:t>
            </w:r>
            <w:r>
              <w:rPr>
                <w:lang w:val="en-US"/>
              </w:rPr>
              <w:t>i.</w:t>
            </w:r>
          </w:p>
          <w:p w14:paraId="0318F758" w14:textId="77777777" w:rsidR="00126C55" w:rsidRDefault="00126C55" w:rsidP="006033DC">
            <w:pPr>
              <w:pStyle w:val="ListParagraph"/>
              <w:numPr>
                <w:ilvl w:val="0"/>
                <w:numId w:val="34"/>
              </w:numPr>
            </w:pPr>
            <w:r>
              <w:t>Bộ phận tiếp nhận hồ sơ</w:t>
            </w:r>
            <w:r>
              <w:rPr>
                <w:lang w:val="en-US"/>
              </w:rPr>
              <w:t xml:space="preserve"> scan hồ sơ và đính kèm lên hồ sơ tiếp nhận (nếu cần thiết).</w:t>
            </w:r>
          </w:p>
          <w:p w14:paraId="6FD5A63C" w14:textId="6B5F81E0" w:rsidR="00126C55" w:rsidRDefault="00126C55" w:rsidP="006033DC">
            <w:pPr>
              <w:pStyle w:val="ListParagraph"/>
              <w:numPr>
                <w:ilvl w:val="0"/>
                <w:numId w:val="34"/>
              </w:numPr>
            </w:pPr>
            <w:r>
              <w:t>Bộ phận tiếp nhận hồ sơ</w:t>
            </w:r>
            <w:r>
              <w:rPr>
                <w:lang w:val="en-US"/>
              </w:rPr>
              <w:t xml:space="preserve"> chọ</w:t>
            </w:r>
            <w:r w:rsidR="00755BB0">
              <w:rPr>
                <w:lang w:val="en-US"/>
              </w:rPr>
              <w:t xml:space="preserve">n </w:t>
            </w:r>
            <w:r>
              <w:rPr>
                <w:lang w:val="en-US"/>
              </w:rPr>
              <w:t>[địa điểm bàn giao kết quả]</w:t>
            </w:r>
          </w:p>
          <w:p w14:paraId="72573FA3" w14:textId="77777777" w:rsidR="00126C55" w:rsidRPr="00986ED9" w:rsidRDefault="00126C55" w:rsidP="006033DC">
            <w:pPr>
              <w:pStyle w:val="ListParagraph"/>
              <w:numPr>
                <w:ilvl w:val="0"/>
                <w:numId w:val="34"/>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18313A17" w14:textId="223B0817" w:rsidR="00126C55" w:rsidRDefault="00126C55" w:rsidP="006033DC">
            <w:pPr>
              <w:pStyle w:val="ListParagraph"/>
              <w:numPr>
                <w:ilvl w:val="0"/>
                <w:numId w:val="34"/>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szCs w:val="26"/>
                <w:lang w:val="en-US"/>
              </w:rPr>
              <w:t>bộ phận xử lý</w:t>
            </w:r>
            <w:r w:rsidR="0043628B">
              <w:rPr>
                <w:szCs w:val="26"/>
              </w:rPr>
              <w:t xml:space="preserve"> </w:t>
            </w:r>
            <w:r w:rsidR="0043628B">
              <w:rPr>
                <w:szCs w:val="26"/>
                <w:lang w:val="en-US"/>
              </w:rPr>
              <w:t xml:space="preserve">kế </w:t>
            </w:r>
            <w:r w:rsidR="0043628B">
              <w:rPr>
                <w:szCs w:val="26"/>
              </w:rPr>
              <w:t>tiếp theo quy trình được cấu hình</w:t>
            </w:r>
            <w:r>
              <w:t>.</w:t>
            </w:r>
          </w:p>
        </w:tc>
      </w:tr>
      <w:tr w:rsidR="00126C55" w14:paraId="3999732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75CC4C56" w14:textId="34701095" w:rsidR="00126C55" w:rsidRDefault="00126C55" w:rsidP="004E1081">
            <w:pPr>
              <w:snapToGrid w:val="0"/>
              <w:spacing w:before="60" w:line="276" w:lineRule="auto"/>
              <w:rPr>
                <w:szCs w:val="26"/>
              </w:rPr>
            </w:pPr>
            <w:r>
              <w:rPr>
                <w:b/>
                <w:szCs w:val="26"/>
              </w:rPr>
              <w:t xml:space="preserve">Hoàn cảnh sử dụng thành công cơ bản: </w:t>
            </w:r>
            <w:r w:rsidR="004551D2">
              <w:rPr>
                <w:szCs w:val="26"/>
              </w:rPr>
              <w:t>Nhập hồ sơ gửi trực tiếp</w:t>
            </w:r>
            <w:r>
              <w:rPr>
                <w:szCs w:val="26"/>
              </w:rPr>
              <w:t xml:space="preserve"> thành công, </w:t>
            </w:r>
            <w:r w:rsidR="0043628B">
              <w:rPr>
                <w:szCs w:val="26"/>
              </w:rPr>
              <w:t>hồ sơ được chuyển sang trạng thái kế tiếp theo quy trình được cấu hình</w:t>
            </w:r>
          </w:p>
        </w:tc>
      </w:tr>
      <w:tr w:rsidR="00126C55" w14:paraId="774A913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EE39F5F" w14:textId="77777777" w:rsidR="00126C55" w:rsidRDefault="00126C55" w:rsidP="004E1081">
            <w:pPr>
              <w:snapToGrid w:val="0"/>
              <w:spacing w:before="60" w:line="276" w:lineRule="auto"/>
              <w:rPr>
                <w:b/>
                <w:szCs w:val="26"/>
              </w:rPr>
            </w:pPr>
            <w:r>
              <w:rPr>
                <w:b/>
                <w:szCs w:val="26"/>
              </w:rPr>
              <w:t xml:space="preserve">Hoàn cảnh sử dụng phụ (thay thế) trong trường hợp không thành công: </w:t>
            </w:r>
          </w:p>
          <w:p w14:paraId="0D65D130" w14:textId="1AAA03BA" w:rsidR="00126C55" w:rsidRDefault="00126C55" w:rsidP="004E1081">
            <w:pPr>
              <w:snapToGrid w:val="0"/>
              <w:spacing w:before="60" w:line="276" w:lineRule="auto"/>
              <w:rPr>
                <w:szCs w:val="26"/>
              </w:rPr>
            </w:pPr>
            <w:r w:rsidRPr="00DB242E">
              <w:rPr>
                <w:szCs w:val="26"/>
              </w:rPr>
              <w:t xml:space="preserve">1. </w:t>
            </w:r>
            <w:r>
              <w:rPr>
                <w:szCs w:val="26"/>
              </w:rPr>
              <w:t>Thêm mới thông tin tổ chức, thông tin cá nhân trong tổ chứ</w:t>
            </w:r>
            <w:r w:rsidR="007135E7">
              <w:rPr>
                <w:szCs w:val="26"/>
              </w:rPr>
              <w:t>c</w:t>
            </w:r>
          </w:p>
          <w:p w14:paraId="1616D177" w14:textId="77777777" w:rsidR="00126C55" w:rsidRPr="00266D1D" w:rsidRDefault="00126C55" w:rsidP="00A8287A">
            <w:pPr>
              <w:pStyle w:val="ListParagraph"/>
              <w:numPr>
                <w:ilvl w:val="0"/>
                <w:numId w:val="31"/>
              </w:numPr>
              <w:snapToGrid w:val="0"/>
              <w:spacing w:before="60"/>
              <w:rPr>
                <w:szCs w:val="26"/>
              </w:rPr>
            </w:pPr>
            <w:r w:rsidRPr="00B45139">
              <w:rPr>
                <w:szCs w:val="26"/>
              </w:rPr>
              <w:t>Nếu thông tin thêm mới cơ quan, tổ chức trùng với thông tin hiện có thì hệ thống cảnh báo [Dữ liệu tổ chức đã có trong hệ thống.].</w:t>
            </w:r>
          </w:p>
          <w:p w14:paraId="046E9076" w14:textId="74C93EDD" w:rsidR="00126C55" w:rsidRPr="00266D1D" w:rsidRDefault="00126C55" w:rsidP="004E1081">
            <w:pPr>
              <w:snapToGrid w:val="0"/>
              <w:spacing w:before="60" w:line="276" w:lineRule="auto"/>
              <w:rPr>
                <w:szCs w:val="26"/>
              </w:rPr>
            </w:pPr>
            <w:r w:rsidRPr="00266D1D">
              <w:rPr>
                <w:szCs w:val="26"/>
              </w:rPr>
              <w:t>2. Chọn [thời gian hẹn trả] không phù hợ</w:t>
            </w:r>
            <w:r w:rsidR="007135E7">
              <w:rPr>
                <w:szCs w:val="26"/>
              </w:rPr>
              <w:t>p</w:t>
            </w:r>
          </w:p>
          <w:p w14:paraId="20A8A442" w14:textId="77777777" w:rsidR="00126C55" w:rsidRPr="00634065" w:rsidRDefault="00126C55" w:rsidP="00A8287A">
            <w:pPr>
              <w:pStyle w:val="ListParagraph"/>
              <w:numPr>
                <w:ilvl w:val="0"/>
                <w:numId w:val="32"/>
              </w:numPr>
              <w:snapToGrid w:val="0"/>
              <w:spacing w:before="60"/>
              <w:rPr>
                <w:rFonts w:eastAsia="Calibri"/>
                <w:szCs w:val="26"/>
              </w:rPr>
            </w:pPr>
            <w:r>
              <w:rPr>
                <w:szCs w:val="26"/>
              </w:rPr>
              <w:lastRenderedPageBreak/>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00B243F5" w14:textId="2B608D31" w:rsidR="00126C55" w:rsidRDefault="00126C55" w:rsidP="004E1081">
            <w:pPr>
              <w:snapToGrid w:val="0"/>
              <w:spacing w:before="60" w:line="276" w:lineRule="auto"/>
              <w:rPr>
                <w:szCs w:val="26"/>
              </w:rPr>
            </w:pPr>
            <w:r>
              <w:rPr>
                <w:szCs w:val="26"/>
              </w:rPr>
              <w:t>3. Nhấn nút [Tiếp nhận hồ sơ] khi chưa nhập đầy đủ thông tin bắt buộ</w:t>
            </w:r>
            <w:r w:rsidR="007135E7">
              <w:rPr>
                <w:szCs w:val="26"/>
              </w:rPr>
              <w:t>c</w:t>
            </w:r>
          </w:p>
          <w:p w14:paraId="71658DAD" w14:textId="77777777" w:rsidR="00126C55" w:rsidRPr="00DF2E6E" w:rsidRDefault="00126C55" w:rsidP="00A8287A">
            <w:pPr>
              <w:pStyle w:val="ListParagraph"/>
              <w:numPr>
                <w:ilvl w:val="0"/>
                <w:numId w:val="33"/>
              </w:numPr>
              <w:snapToGrid w:val="0"/>
              <w:spacing w:before="60"/>
              <w:rPr>
                <w:rFonts w:eastAsia="Calibri"/>
                <w:szCs w:val="26"/>
              </w:rPr>
            </w:pPr>
            <w:r w:rsidRPr="00895151">
              <w:rPr>
                <w:szCs w:val="26"/>
              </w:rPr>
              <w:t>Nếu chưa nhập đầy đủ thông tin bắt buộc, hệ thống sẽ hiển thị cảnh báo yêu cầu nhập. Khi nhập đầy đủ mới được phép nhấn nút [Tiếp nhận hồ sơ].</w:t>
            </w:r>
          </w:p>
          <w:p w14:paraId="4D6E9958" w14:textId="77777777" w:rsidR="00DF2E6E" w:rsidRDefault="00DF2E6E" w:rsidP="00DF2E6E">
            <w:pPr>
              <w:snapToGrid w:val="0"/>
              <w:spacing w:before="60" w:line="276" w:lineRule="auto"/>
              <w:rPr>
                <w:szCs w:val="26"/>
              </w:rPr>
            </w:pPr>
            <w:r>
              <w:rPr>
                <w:szCs w:val="26"/>
              </w:rPr>
              <w:t>4. Một công văn chứng thư số có thể tách ra nhiều hồ sơ tương ứng với từng dịch vụ cung cấp:</w:t>
            </w:r>
          </w:p>
          <w:p w14:paraId="26FD9D76" w14:textId="77777777" w:rsidR="00DF2E6E" w:rsidRDefault="00DF2E6E" w:rsidP="00DF2E6E">
            <w:pPr>
              <w:pStyle w:val="ListParagraph"/>
              <w:numPr>
                <w:ilvl w:val="0"/>
                <w:numId w:val="33"/>
              </w:numPr>
              <w:snapToGrid w:val="0"/>
              <w:spacing w:before="60"/>
              <w:rPr>
                <w:szCs w:val="26"/>
              </w:rPr>
            </w:pPr>
            <w:r w:rsidRPr="00293E06">
              <w:rPr>
                <w:szCs w:val="26"/>
              </w:rPr>
              <w:t xml:space="preserve">Nếu cơ quan, tổ chức gửi công văn giấy thuộc nhiều dịch vụ CTCKS khác nhau, bộ phận </w:t>
            </w:r>
            <w:r>
              <w:rPr>
                <w:szCs w:val="26"/>
                <w:lang w:val="en-US"/>
              </w:rPr>
              <w:t xml:space="preserve">tiếp nhận hồ sơ </w:t>
            </w:r>
            <w:r w:rsidRPr="00293E06">
              <w:rPr>
                <w:szCs w:val="26"/>
              </w:rPr>
              <w:t>nhấn chọn [Tiếp nhận hồ sơ] cho mỗi một hồ sơ được lập ra.</w:t>
            </w:r>
          </w:p>
          <w:p w14:paraId="6A8E7F32" w14:textId="77777777" w:rsidR="00DF2E6E" w:rsidRPr="00293E06" w:rsidRDefault="00DF2E6E" w:rsidP="00DF2E6E">
            <w:pPr>
              <w:pStyle w:val="ListParagraph"/>
              <w:numPr>
                <w:ilvl w:val="0"/>
                <w:numId w:val="33"/>
              </w:numPr>
              <w:snapToGrid w:val="0"/>
              <w:spacing w:before="60"/>
              <w:rPr>
                <w:szCs w:val="26"/>
              </w:rPr>
            </w:pPr>
            <w:r>
              <w:rPr>
                <w:szCs w:val="26"/>
                <w:lang w:val="en-US"/>
              </w:rPr>
              <w:t>Mỗi hồ sơ được lập đều được gắn chung 1 số công văn.</w:t>
            </w:r>
          </w:p>
          <w:p w14:paraId="51E5C886" w14:textId="77B29E5E" w:rsidR="00DF2E6E" w:rsidRPr="00895151" w:rsidRDefault="00DF2E6E" w:rsidP="00DF2E6E">
            <w:pPr>
              <w:pStyle w:val="ListParagraph"/>
              <w:numPr>
                <w:ilvl w:val="0"/>
                <w:numId w:val="33"/>
              </w:numPr>
              <w:snapToGrid w:val="0"/>
              <w:spacing w:before="60"/>
              <w:rPr>
                <w:rFonts w:eastAsia="Calibri"/>
                <w:szCs w:val="26"/>
              </w:rPr>
            </w:pPr>
            <w:r>
              <w:rPr>
                <w:szCs w:val="26"/>
                <w:lang w:val="en-US"/>
              </w:rPr>
              <w:t>Sau khi lập xong các hồ sơ, bộ phận tiếp nhận hồ sơ nhấn nút [Kết thúc] để kết thúc quá trình lập hồ sơ cho công văn chứng thư số.</w:t>
            </w:r>
          </w:p>
        </w:tc>
      </w:tr>
      <w:tr w:rsidR="006033DC" w14:paraId="62F05A4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66674A23" w14:textId="77777777" w:rsidR="008B0C43" w:rsidRDefault="006033DC" w:rsidP="006033DC">
            <w:pPr>
              <w:snapToGrid w:val="0"/>
              <w:spacing w:before="60" w:line="276" w:lineRule="auto"/>
              <w:rPr>
                <w:szCs w:val="26"/>
              </w:rPr>
            </w:pPr>
            <w:r>
              <w:rPr>
                <w:b/>
                <w:szCs w:val="26"/>
              </w:rPr>
              <w:t>Hành động liên quan sẽ xảy ra khi Usecase kết thúc:</w:t>
            </w:r>
            <w:r>
              <w:rPr>
                <w:szCs w:val="26"/>
              </w:rPr>
              <w:t xml:space="preserve"> </w:t>
            </w:r>
          </w:p>
          <w:p w14:paraId="4079B73F" w14:textId="77777777" w:rsidR="006033DC" w:rsidRPr="008B0C43" w:rsidRDefault="006033DC"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02B132A3" w14:textId="1877B073"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126C55" w14:paraId="33E8FF1C"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9C41F13" w14:textId="77777777" w:rsidR="00126C55" w:rsidRDefault="00126C55" w:rsidP="004E1081">
            <w:pPr>
              <w:snapToGrid w:val="0"/>
              <w:spacing w:before="60" w:line="276" w:lineRule="auto"/>
              <w:rPr>
                <w:szCs w:val="26"/>
              </w:rPr>
            </w:pPr>
            <w:r>
              <w:rPr>
                <w:b/>
                <w:szCs w:val="26"/>
              </w:rPr>
              <w:t>Các yêu cầu phi chức năng:</w:t>
            </w:r>
            <w:r>
              <w:rPr>
                <w:szCs w:val="26"/>
              </w:rPr>
              <w:t xml:space="preserve"> Không có</w:t>
            </w:r>
          </w:p>
        </w:tc>
      </w:tr>
    </w:tbl>
    <w:p w14:paraId="0C9954CA" w14:textId="77777777" w:rsidR="00126C55" w:rsidRDefault="00126C55" w:rsidP="00126C55"/>
    <w:p w14:paraId="7AF3A5FF" w14:textId="084EC685" w:rsidR="00CC4ED5" w:rsidRDefault="00552354" w:rsidP="00CC4ED5">
      <w:pPr>
        <w:keepNext/>
        <w:jc w:val="center"/>
      </w:pPr>
      <w:r>
        <w:rPr>
          <w:noProof/>
        </w:rPr>
        <w:lastRenderedPageBreak/>
        <w:drawing>
          <wp:inline distT="0" distB="0" distL="0" distR="0" wp14:anchorId="512298C8" wp14:editId="573923FD">
            <wp:extent cx="5732145" cy="6960235"/>
            <wp:effectExtent l="19050" t="19050" r="20955" b="12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2145" cy="6960235"/>
                    </a:xfrm>
                    <a:prstGeom prst="rect">
                      <a:avLst/>
                    </a:prstGeom>
                    <a:ln>
                      <a:solidFill>
                        <a:schemeClr val="accent1"/>
                      </a:solidFill>
                    </a:ln>
                  </pic:spPr>
                </pic:pic>
              </a:graphicData>
            </a:graphic>
          </wp:inline>
        </w:drawing>
      </w:r>
    </w:p>
    <w:p w14:paraId="7FD232DE" w14:textId="4B831516" w:rsidR="00FA45C3" w:rsidRDefault="00CC4ED5"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6</w:t>
        </w:r>
      </w:fldSimple>
      <w:r>
        <w:t xml:space="preserve">: </w:t>
      </w:r>
      <w:r w:rsidRPr="00991A87">
        <w:t xml:space="preserve">Giao diện khung </w:t>
      </w:r>
      <w:r w:rsidR="004551D2">
        <w:t>Nhập hồ sơ gửi trực tiếp của</w:t>
      </w:r>
      <w:r w:rsidRPr="00991A87">
        <w:t xml:space="preserve"> dịch vụ “Cấp chứng thư số</w:t>
      </w:r>
      <w:r>
        <w:t xml:space="preserve"> cho thiết bị, dịch vụ, phần mềm</w:t>
      </w:r>
      <w:r w:rsidRPr="00991A87">
        <w:t>”</w:t>
      </w:r>
    </w:p>
    <w:p w14:paraId="5D8C6912" w14:textId="2E9919EF" w:rsidR="00126C55" w:rsidRDefault="004551D2" w:rsidP="00941B88">
      <w:pPr>
        <w:pStyle w:val="UCName"/>
      </w:pPr>
      <w:bookmarkStart w:id="159" w:name="_Ref19808649"/>
      <w:bookmarkStart w:id="160" w:name="_Ref19808652"/>
      <w:bookmarkStart w:id="161" w:name="_Toc22744111"/>
      <w:r>
        <w:t>Nhập hồ sơ gửi trực tiếp của</w:t>
      </w:r>
      <w:r w:rsidR="00126C55">
        <w:t xml:space="preserve"> hồ sơ cấp CTS thiết bị, dịch vụ, phần mềm</w:t>
      </w:r>
      <w:bookmarkEnd w:id="159"/>
      <w:bookmarkEnd w:id="160"/>
      <w:bookmarkEnd w:id="161"/>
    </w:p>
    <w:tbl>
      <w:tblPr>
        <w:tblW w:w="5000" w:type="pct"/>
        <w:tblLook w:val="04A0" w:firstRow="1" w:lastRow="0" w:firstColumn="1" w:lastColumn="0" w:noHBand="0" w:noVBand="1"/>
      </w:tblPr>
      <w:tblGrid>
        <w:gridCol w:w="5664"/>
        <w:gridCol w:w="3353"/>
      </w:tblGrid>
      <w:tr w:rsidR="00126C55" w14:paraId="6ABC0D61" w14:textId="77777777" w:rsidTr="004E1081">
        <w:tc>
          <w:tcPr>
            <w:tcW w:w="3141" w:type="pct"/>
            <w:tcBorders>
              <w:top w:val="single" w:sz="4" w:space="0" w:color="000000"/>
              <w:left w:val="single" w:sz="4" w:space="0" w:color="000000"/>
              <w:bottom w:val="single" w:sz="4" w:space="0" w:color="000000"/>
              <w:right w:val="nil"/>
            </w:tcBorders>
            <w:hideMark/>
          </w:tcPr>
          <w:p w14:paraId="6EA7C30F" w14:textId="61A555E5" w:rsidR="00126C55" w:rsidRDefault="00126C55" w:rsidP="004E1081">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cấp CTS thiết bị, dịch vụ, phần mềm</w:t>
            </w:r>
          </w:p>
        </w:tc>
        <w:tc>
          <w:tcPr>
            <w:tcW w:w="1859" w:type="pct"/>
            <w:tcBorders>
              <w:top w:val="single" w:sz="4" w:space="0" w:color="000000"/>
              <w:left w:val="single" w:sz="4" w:space="0" w:color="000000"/>
              <w:bottom w:val="single" w:sz="4" w:space="0" w:color="000000"/>
              <w:right w:val="single" w:sz="4" w:space="0" w:color="000000"/>
            </w:tcBorders>
            <w:hideMark/>
          </w:tcPr>
          <w:p w14:paraId="34F30964" w14:textId="77777777" w:rsidR="00126C55" w:rsidRDefault="00126C55" w:rsidP="004E1081">
            <w:pPr>
              <w:snapToGrid w:val="0"/>
              <w:spacing w:before="60" w:line="276" w:lineRule="auto"/>
              <w:rPr>
                <w:szCs w:val="26"/>
              </w:rPr>
            </w:pPr>
            <w:r>
              <w:rPr>
                <w:b/>
                <w:szCs w:val="26"/>
              </w:rPr>
              <w:t>Mức độ BMT:</w:t>
            </w:r>
            <w:r>
              <w:rPr>
                <w:szCs w:val="26"/>
              </w:rPr>
              <w:t xml:space="preserve"> B</w:t>
            </w:r>
          </w:p>
        </w:tc>
      </w:tr>
      <w:tr w:rsidR="00126C55" w14:paraId="6AAAB621" w14:textId="77777777" w:rsidTr="004E1081">
        <w:tc>
          <w:tcPr>
            <w:tcW w:w="3141" w:type="pct"/>
            <w:tcBorders>
              <w:top w:val="single" w:sz="4" w:space="0" w:color="000000"/>
              <w:left w:val="single" w:sz="4" w:space="0" w:color="000000"/>
              <w:bottom w:val="single" w:sz="4" w:space="0" w:color="000000"/>
              <w:right w:val="nil"/>
            </w:tcBorders>
            <w:hideMark/>
          </w:tcPr>
          <w:p w14:paraId="4B5A2A17" w14:textId="77777777" w:rsidR="00126C55" w:rsidRDefault="00126C55" w:rsidP="004E1081">
            <w:pPr>
              <w:snapToGrid w:val="0"/>
              <w:spacing w:before="60" w:line="276" w:lineRule="auto"/>
              <w:rPr>
                <w:szCs w:val="26"/>
              </w:rPr>
            </w:pPr>
            <w:r>
              <w:rPr>
                <w:b/>
                <w:szCs w:val="26"/>
              </w:rPr>
              <w:t xml:space="preserve">Tác nhân chính: </w:t>
            </w:r>
            <w:r>
              <w:t>Bộ phận tiếp nhận hồ sơ</w:t>
            </w:r>
          </w:p>
        </w:tc>
        <w:tc>
          <w:tcPr>
            <w:tcW w:w="1859" w:type="pct"/>
            <w:tcBorders>
              <w:top w:val="single" w:sz="4" w:space="0" w:color="000000"/>
              <w:left w:val="single" w:sz="4" w:space="0" w:color="000000"/>
              <w:bottom w:val="single" w:sz="4" w:space="0" w:color="000000"/>
              <w:right w:val="single" w:sz="4" w:space="0" w:color="000000"/>
            </w:tcBorders>
            <w:hideMark/>
          </w:tcPr>
          <w:p w14:paraId="5D0D84C1" w14:textId="77777777" w:rsidR="00126C55" w:rsidRDefault="00126C55" w:rsidP="004E1081">
            <w:pPr>
              <w:snapToGrid w:val="0"/>
              <w:spacing w:before="60" w:line="276" w:lineRule="auto"/>
              <w:rPr>
                <w:szCs w:val="26"/>
              </w:rPr>
            </w:pPr>
            <w:r>
              <w:rPr>
                <w:b/>
                <w:szCs w:val="26"/>
              </w:rPr>
              <w:t xml:space="preserve">Tác nhân phụ: </w:t>
            </w:r>
            <w:r>
              <w:rPr>
                <w:szCs w:val="26"/>
              </w:rPr>
              <w:t>Hệ thống</w:t>
            </w:r>
          </w:p>
        </w:tc>
      </w:tr>
      <w:tr w:rsidR="00126C55" w14:paraId="2A2E990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219FDE9" w14:textId="20506FE7" w:rsidR="00126C55" w:rsidRDefault="00126C55" w:rsidP="004E1081">
            <w:pPr>
              <w:spacing w:before="60" w:line="276" w:lineRule="auto"/>
              <w:rPr>
                <w:szCs w:val="26"/>
              </w:rPr>
            </w:pPr>
            <w:r>
              <w:rPr>
                <w:b/>
                <w:szCs w:val="26"/>
              </w:rPr>
              <w:lastRenderedPageBreak/>
              <w:t xml:space="preserve">Mô tả Usecase: </w:t>
            </w:r>
            <w:r w:rsidR="004551D2">
              <w:t>Bộ phận tiếp nhận hồ sơ nhập hồ sơ gửi trực tiếp của</w:t>
            </w:r>
            <w:r>
              <w:t xml:space="preserve"> hồ sơ cấp CTS thiết bị, dịch vụ, phần mềm</w:t>
            </w:r>
          </w:p>
        </w:tc>
      </w:tr>
      <w:tr w:rsidR="00126C55" w14:paraId="5437293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8B18306" w14:textId="77777777" w:rsidR="00126C55" w:rsidRDefault="00126C55" w:rsidP="004E1081">
            <w:pPr>
              <w:snapToGrid w:val="0"/>
              <w:spacing w:before="60" w:line="276" w:lineRule="auto"/>
              <w:rPr>
                <w:b/>
                <w:szCs w:val="26"/>
              </w:rPr>
            </w:pPr>
            <w:r>
              <w:rPr>
                <w:b/>
                <w:szCs w:val="26"/>
              </w:rPr>
              <w:t xml:space="preserve">Điều kiện để bắt đầu Usecase: </w:t>
            </w:r>
          </w:p>
          <w:p w14:paraId="2CFC6315" w14:textId="77777777" w:rsidR="00126C55" w:rsidRPr="00A0588C" w:rsidRDefault="00126C55" w:rsidP="00A8287A">
            <w:pPr>
              <w:pStyle w:val="ListParagraph"/>
              <w:numPr>
                <w:ilvl w:val="0"/>
                <w:numId w:val="7"/>
              </w:numPr>
              <w:snapToGrid w:val="0"/>
              <w:spacing w:before="60"/>
              <w:rPr>
                <w:szCs w:val="26"/>
              </w:rPr>
            </w:pPr>
            <w:r>
              <w:t>Bộ phận tiếp nhận hồ sơ</w:t>
            </w:r>
            <w:r>
              <w:rPr>
                <w:lang w:val="en-US"/>
              </w:rPr>
              <w:t xml:space="preserve"> đăng nhập thành công vào hệ thống</w:t>
            </w:r>
          </w:p>
          <w:p w14:paraId="6971F7AA" w14:textId="63F39F08" w:rsidR="00126C55" w:rsidRPr="00A0588C" w:rsidRDefault="00126C55" w:rsidP="00A8287A">
            <w:pPr>
              <w:pStyle w:val="ListParagraph"/>
              <w:numPr>
                <w:ilvl w:val="0"/>
                <w:numId w:val="7"/>
              </w:numPr>
              <w:snapToGrid w:val="0"/>
              <w:spacing w:before="60"/>
              <w:rPr>
                <w:szCs w:val="26"/>
              </w:rPr>
            </w:pPr>
            <w:r>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126C55" w14:paraId="67A1CF30"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63344757" w14:textId="7F48E670" w:rsidR="00126C55" w:rsidRPr="00DB242E" w:rsidRDefault="00126C55" w:rsidP="004E1081">
            <w:pPr>
              <w:snapToGrid w:val="0"/>
              <w:spacing w:before="60" w:line="276" w:lineRule="auto"/>
              <w:rPr>
                <w:szCs w:val="26"/>
              </w:rPr>
            </w:pPr>
            <w:r>
              <w:rPr>
                <w:b/>
                <w:szCs w:val="26"/>
              </w:rPr>
              <w:t xml:space="preserve">Điều kiện để kết thúc Usecase: </w:t>
            </w:r>
            <w:r w:rsidR="004551D2">
              <w:rPr>
                <w:szCs w:val="26"/>
              </w:rPr>
              <w:t>Nhập hồ sơ gửi trực tiếp</w:t>
            </w:r>
            <w:r>
              <w:rPr>
                <w:szCs w:val="26"/>
              </w:rPr>
              <w:t xml:space="preserve"> thành công.</w:t>
            </w:r>
          </w:p>
        </w:tc>
      </w:tr>
      <w:tr w:rsidR="00126C55" w14:paraId="52E0FD47"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45964492" w14:textId="77777777" w:rsidR="00126C55" w:rsidRDefault="00126C55" w:rsidP="004E1081">
            <w:pPr>
              <w:snapToGrid w:val="0"/>
              <w:spacing w:before="60" w:line="276" w:lineRule="auto"/>
              <w:rPr>
                <w:szCs w:val="26"/>
              </w:rPr>
            </w:pPr>
            <w:r>
              <w:rPr>
                <w:b/>
                <w:szCs w:val="26"/>
              </w:rPr>
              <w:t>Trình tự các sự kiện trong quá trình hoạt động của Usecase:</w:t>
            </w:r>
          </w:p>
          <w:p w14:paraId="065D5A75" w14:textId="77777777" w:rsidR="006033DC" w:rsidRPr="00634D98" w:rsidRDefault="006033DC" w:rsidP="006033DC">
            <w:pPr>
              <w:pStyle w:val="ListParagraph"/>
              <w:numPr>
                <w:ilvl w:val="0"/>
                <w:numId w:val="35"/>
              </w:numPr>
            </w:pPr>
            <w:r w:rsidRPr="001771F3">
              <w:rPr>
                <w:lang w:val="en-US"/>
              </w:rPr>
              <w:t xml:space="preserve">Bộ phận tiếp nhận hồ sơ </w:t>
            </w:r>
            <w:r>
              <w:rPr>
                <w:lang w:val="en-US"/>
              </w:rPr>
              <w:t xml:space="preserve">xem danh sách các văn bản Chứng thư số cần xử lý. </w:t>
            </w:r>
          </w:p>
          <w:p w14:paraId="4663DBB2" w14:textId="77777777" w:rsidR="006033DC" w:rsidRPr="008457A8" w:rsidRDefault="006033DC" w:rsidP="006033DC">
            <w:pPr>
              <w:pStyle w:val="ListParagraph"/>
              <w:numPr>
                <w:ilvl w:val="0"/>
                <w:numId w:val="35"/>
              </w:numPr>
            </w:pPr>
            <w:r>
              <w:rPr>
                <w:lang w:val="en-US"/>
              </w:rPr>
              <w:t xml:space="preserve">Bộ phận tiếp nhận hồ sơ </w:t>
            </w:r>
            <w:r w:rsidRPr="001771F3">
              <w:rPr>
                <w:lang w:val="en-US"/>
              </w:rPr>
              <w:t xml:space="preserve">nhấn </w:t>
            </w:r>
            <w:r>
              <w:rPr>
                <w:lang w:val="en-US"/>
              </w:rPr>
              <w:t>ch</w:t>
            </w:r>
            <w:r w:rsidRPr="00986ED9">
              <w:t>ọn [Tiếp nhận hồ</w:t>
            </w:r>
            <w:r>
              <w:t xml:space="preserve"> sơ]</w:t>
            </w:r>
            <w:r>
              <w:rPr>
                <w:lang w:val="en-US"/>
              </w:rPr>
              <w:t xml:space="preserve"> tại văn bản cần tiếp nhận</w:t>
            </w:r>
            <w:r>
              <w:t>,</w:t>
            </w:r>
            <w:r w:rsidRPr="00986ED9">
              <w:t xml:space="preserve"> </w:t>
            </w:r>
            <w:r>
              <w:rPr>
                <w:lang w:val="en-US"/>
              </w:rPr>
              <w:t>h</w:t>
            </w:r>
            <w:r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t>.</w:t>
            </w:r>
          </w:p>
          <w:p w14:paraId="01FED535" w14:textId="451812B6" w:rsidR="00755BB0" w:rsidRDefault="00755BB0" w:rsidP="006033DC">
            <w:pPr>
              <w:pStyle w:val="ListParagraph"/>
              <w:numPr>
                <w:ilvl w:val="0"/>
                <w:numId w:val="35"/>
              </w:numPr>
            </w:pPr>
            <w:r w:rsidRPr="001771F3">
              <w:rPr>
                <w:lang w:val="en-US"/>
              </w:rPr>
              <w:t xml:space="preserve">Hệ thống hiển thị danh sách dịch vụ đang cung cấp. Bộ phận tiếp nhận hồ sơ chọn dịch vụ </w:t>
            </w:r>
            <w:r>
              <w:rPr>
                <w:lang w:val="en-US"/>
              </w:rPr>
              <w:t xml:space="preserve">“Cấp chứng thư số cho thiết bị, dịch vụ, phần mềm” </w:t>
            </w:r>
            <w:r w:rsidRPr="001771F3">
              <w:rPr>
                <w:lang w:val="en-US"/>
              </w:rPr>
              <w:t>để tiếp nhận</w:t>
            </w:r>
            <w:r>
              <w:t>, hệ thống hiển thị các trường thông tin tương ứng của dịch vụ đã chọn.</w:t>
            </w:r>
          </w:p>
          <w:p w14:paraId="28460A3A" w14:textId="77777777" w:rsidR="00755BB0" w:rsidRDefault="00755BB0" w:rsidP="006033DC">
            <w:pPr>
              <w:pStyle w:val="ListParagraph"/>
              <w:numPr>
                <w:ilvl w:val="0"/>
                <w:numId w:val="35"/>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50533C05" w14:textId="77777777" w:rsidR="00126C55" w:rsidRPr="001771F3" w:rsidRDefault="00126C55" w:rsidP="006033DC">
            <w:pPr>
              <w:pStyle w:val="ListParagraph"/>
              <w:numPr>
                <w:ilvl w:val="0"/>
                <w:numId w:val="35"/>
              </w:numPr>
            </w:pPr>
            <w:r>
              <w:t>Bộ phận tiếp nhận hồ sơ</w:t>
            </w:r>
            <w:r w:rsidRPr="00986ED9">
              <w:t xml:space="preserve"> nhập thông tin </w:t>
            </w:r>
            <w:r>
              <w:rPr>
                <w:lang w:val="en-US"/>
              </w:rPr>
              <w:t xml:space="preserve">người </w:t>
            </w:r>
            <w:r w:rsidRPr="00986ED9">
              <w:t xml:space="preserve">tiếp nhận </w:t>
            </w:r>
            <w:r>
              <w:rPr>
                <w:lang w:val="en-US"/>
              </w:rPr>
              <w:t>chứng thư số.</w:t>
            </w:r>
          </w:p>
          <w:p w14:paraId="243262A9" w14:textId="77777777" w:rsidR="00126C55" w:rsidRPr="005500EB" w:rsidRDefault="00126C55" w:rsidP="006033DC">
            <w:pPr>
              <w:pStyle w:val="ListParagraph"/>
              <w:numPr>
                <w:ilvl w:val="0"/>
                <w:numId w:val="35"/>
              </w:numPr>
            </w:pPr>
            <w:r>
              <w:rPr>
                <w:lang w:val="en-US"/>
              </w:rPr>
              <w:t xml:space="preserve">Bộ phận tiếp nhận hồ sơ sẽ nhập/chọn danh sách yêu cầu đăng ký: </w:t>
            </w:r>
            <w:r w:rsidRPr="00EC56C8">
              <w:rPr>
                <w:lang w:val="en-US"/>
              </w:rPr>
              <w:t xml:space="preserve">Chọn </w:t>
            </w:r>
            <w:r>
              <w:t>thiết bị, dịch vụ, phần mềm</w:t>
            </w:r>
            <w:r w:rsidRPr="00EC56C8">
              <w:rPr>
                <w:lang w:val="en-US"/>
              </w:rPr>
              <w:t xml:space="preserve"> đăng ký hồ sơ. Nếu </w:t>
            </w:r>
            <w:r>
              <w:t>thiết bị, dịch vụ, phần mềm</w:t>
            </w:r>
            <w:r w:rsidRPr="00EC56C8">
              <w:rPr>
                <w:lang w:val="en-US"/>
              </w:rPr>
              <w:t xml:space="preserve"> chưa có thì tạo thông tin </w:t>
            </w:r>
            <w:r>
              <w:t>thiết bị, dịch vụ, phần mềm</w:t>
            </w:r>
            <w:r w:rsidRPr="00EC56C8">
              <w:rPr>
                <w:lang w:val="en-US"/>
              </w:rPr>
              <w:t xml:space="preserve"> mớ</w:t>
            </w:r>
            <w:r>
              <w:rPr>
                <w:lang w:val="en-US"/>
              </w:rPr>
              <w:t>i.</w:t>
            </w:r>
          </w:p>
          <w:p w14:paraId="3BFFB4E0" w14:textId="77777777" w:rsidR="00126C55" w:rsidRDefault="00126C55" w:rsidP="006033DC">
            <w:pPr>
              <w:pStyle w:val="ListParagraph"/>
              <w:numPr>
                <w:ilvl w:val="0"/>
                <w:numId w:val="35"/>
              </w:numPr>
            </w:pPr>
            <w:r>
              <w:t>Bộ phận tiếp nhận hồ sơ</w:t>
            </w:r>
            <w:r>
              <w:rPr>
                <w:lang w:val="en-US"/>
              </w:rPr>
              <w:t xml:space="preserve"> scan hồ sơ và đính kèm lên hồ sơ tiếp nhận (nếu cần thiết).</w:t>
            </w:r>
          </w:p>
          <w:p w14:paraId="5BCADA27" w14:textId="220320DA" w:rsidR="00126C55" w:rsidRDefault="00126C55" w:rsidP="006033DC">
            <w:pPr>
              <w:pStyle w:val="ListParagraph"/>
              <w:numPr>
                <w:ilvl w:val="0"/>
                <w:numId w:val="35"/>
              </w:numPr>
            </w:pPr>
            <w:r>
              <w:t>Bộ phận tiếp nhận hồ sơ</w:t>
            </w:r>
            <w:r>
              <w:rPr>
                <w:lang w:val="en-US"/>
              </w:rPr>
              <w:t xml:space="preserve"> chọn [địa điểm bàn giao kết quả]</w:t>
            </w:r>
          </w:p>
          <w:p w14:paraId="101FEFC6" w14:textId="77777777" w:rsidR="00126C55" w:rsidRPr="00986ED9" w:rsidRDefault="00126C55" w:rsidP="006033DC">
            <w:pPr>
              <w:pStyle w:val="ListParagraph"/>
              <w:numPr>
                <w:ilvl w:val="0"/>
                <w:numId w:val="35"/>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343E3E18" w14:textId="37C75B1F" w:rsidR="00126C55" w:rsidRDefault="00126C55" w:rsidP="006033DC">
            <w:pPr>
              <w:pStyle w:val="ListParagraph"/>
              <w:numPr>
                <w:ilvl w:val="0"/>
                <w:numId w:val="35"/>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szCs w:val="26"/>
                <w:lang w:val="en-US"/>
              </w:rPr>
              <w:t>bộ phận xử lý</w:t>
            </w:r>
            <w:r w:rsidR="0043628B">
              <w:rPr>
                <w:szCs w:val="26"/>
              </w:rPr>
              <w:t xml:space="preserve"> kế tiếp theo quy trình được cấu hình</w:t>
            </w:r>
            <w:r>
              <w:t>.</w:t>
            </w:r>
          </w:p>
        </w:tc>
      </w:tr>
      <w:tr w:rsidR="00126C55" w14:paraId="60FE5743"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1C616F7A" w14:textId="650FEEBD" w:rsidR="00126C55" w:rsidRDefault="00126C55" w:rsidP="004E1081">
            <w:pPr>
              <w:snapToGrid w:val="0"/>
              <w:spacing w:before="60" w:line="276" w:lineRule="auto"/>
              <w:rPr>
                <w:szCs w:val="26"/>
              </w:rPr>
            </w:pPr>
            <w:r>
              <w:rPr>
                <w:b/>
                <w:szCs w:val="26"/>
              </w:rPr>
              <w:t xml:space="preserve">Hoàn cảnh sử dụng thành công cơ bản: </w:t>
            </w:r>
            <w:r w:rsidR="004551D2">
              <w:rPr>
                <w:szCs w:val="26"/>
              </w:rPr>
              <w:t>Nhập hồ sơ gửi trực tiếp</w:t>
            </w:r>
            <w:r>
              <w:rPr>
                <w:szCs w:val="26"/>
              </w:rPr>
              <w:t xml:space="preserve"> thành công, </w:t>
            </w:r>
            <w:r w:rsidR="0043628B">
              <w:rPr>
                <w:szCs w:val="26"/>
              </w:rPr>
              <w:t>hồ sơ được chuyển sang trạng thái kế tiếp theo quy trình được cấu hình</w:t>
            </w:r>
          </w:p>
        </w:tc>
      </w:tr>
      <w:tr w:rsidR="00126C55" w14:paraId="48AA4BC4"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18668B2C" w14:textId="77777777" w:rsidR="00126C55" w:rsidRDefault="00126C55" w:rsidP="004E1081">
            <w:pPr>
              <w:snapToGrid w:val="0"/>
              <w:spacing w:before="60" w:line="276" w:lineRule="auto"/>
              <w:rPr>
                <w:b/>
                <w:szCs w:val="26"/>
              </w:rPr>
            </w:pPr>
            <w:r>
              <w:rPr>
                <w:b/>
                <w:szCs w:val="26"/>
              </w:rPr>
              <w:t xml:space="preserve">Hoàn cảnh sử dụng phụ (thay thế) trong trường hợp không thành công: </w:t>
            </w:r>
          </w:p>
          <w:p w14:paraId="30F5C4B1" w14:textId="358A6CD5" w:rsidR="00126C55" w:rsidRDefault="00126C55" w:rsidP="004E1081">
            <w:pPr>
              <w:snapToGrid w:val="0"/>
              <w:spacing w:before="60" w:line="276" w:lineRule="auto"/>
              <w:rPr>
                <w:szCs w:val="26"/>
              </w:rPr>
            </w:pPr>
            <w:r w:rsidRPr="00DB242E">
              <w:rPr>
                <w:szCs w:val="26"/>
              </w:rPr>
              <w:t xml:space="preserve">1. </w:t>
            </w:r>
            <w:r>
              <w:rPr>
                <w:szCs w:val="26"/>
              </w:rPr>
              <w:t xml:space="preserve">Thêm mới thông tin </w:t>
            </w:r>
            <w:r>
              <w:t>thiết bị, dịch vụ, phần mềm</w:t>
            </w:r>
          </w:p>
          <w:p w14:paraId="5F878C7F" w14:textId="77777777" w:rsidR="00126C55" w:rsidRDefault="00126C55" w:rsidP="00A8287A">
            <w:pPr>
              <w:pStyle w:val="ListParagraph"/>
              <w:numPr>
                <w:ilvl w:val="0"/>
                <w:numId w:val="31"/>
              </w:numPr>
              <w:snapToGrid w:val="0"/>
              <w:spacing w:before="60"/>
              <w:rPr>
                <w:szCs w:val="26"/>
              </w:rPr>
            </w:pPr>
            <w:r w:rsidRPr="00B45139">
              <w:rPr>
                <w:szCs w:val="26"/>
              </w:rPr>
              <w:t xml:space="preserve">Nếu thông tin thêm mới </w:t>
            </w:r>
            <w:r>
              <w:t>thiết bị, dịch vụ, phần mềm</w:t>
            </w:r>
            <w:r w:rsidRPr="00B45139">
              <w:rPr>
                <w:szCs w:val="26"/>
              </w:rPr>
              <w:t xml:space="preserve"> trùng với thông tin hiện có thì hệ thống cảnh báo [Dữ liệu </w:t>
            </w:r>
            <w:r>
              <w:t>thiết bị, dịch vụ, phần mềm</w:t>
            </w:r>
            <w:r w:rsidRPr="00B45139">
              <w:rPr>
                <w:szCs w:val="26"/>
              </w:rPr>
              <w:t xml:space="preserve"> đã có trong hệ thống.].</w:t>
            </w:r>
          </w:p>
          <w:p w14:paraId="6E25C7F0" w14:textId="58811B3C" w:rsidR="00126C55" w:rsidRPr="00266D1D" w:rsidRDefault="00126C55" w:rsidP="004E1081">
            <w:pPr>
              <w:snapToGrid w:val="0"/>
              <w:spacing w:before="60" w:line="276" w:lineRule="auto"/>
              <w:rPr>
                <w:szCs w:val="26"/>
              </w:rPr>
            </w:pPr>
            <w:r w:rsidRPr="00266D1D">
              <w:rPr>
                <w:szCs w:val="26"/>
              </w:rPr>
              <w:lastRenderedPageBreak/>
              <w:t>2. Chọn [thời gian hẹn trả] không phù hợ</w:t>
            </w:r>
            <w:r w:rsidR="007135E7">
              <w:rPr>
                <w:szCs w:val="26"/>
              </w:rPr>
              <w:t>p</w:t>
            </w:r>
          </w:p>
          <w:p w14:paraId="3A74404B" w14:textId="77777777" w:rsidR="00126C55" w:rsidRPr="00634065" w:rsidRDefault="00126C55" w:rsidP="00A8287A">
            <w:pPr>
              <w:pStyle w:val="ListParagraph"/>
              <w:numPr>
                <w:ilvl w:val="0"/>
                <w:numId w:val="32"/>
              </w:numPr>
              <w:snapToGrid w:val="0"/>
              <w:spacing w:before="60"/>
              <w:rPr>
                <w:rFonts w:eastAsia="Calibri"/>
                <w:szCs w:val="26"/>
              </w:rPr>
            </w:pPr>
            <w:r>
              <w:rPr>
                <w:szCs w:val="26"/>
              </w:rPr>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18D34BB3" w14:textId="18653CD8" w:rsidR="00126C55" w:rsidRDefault="00126C55" w:rsidP="004E1081">
            <w:pPr>
              <w:snapToGrid w:val="0"/>
              <w:spacing w:before="60" w:line="276" w:lineRule="auto"/>
              <w:rPr>
                <w:szCs w:val="26"/>
              </w:rPr>
            </w:pPr>
            <w:r>
              <w:rPr>
                <w:szCs w:val="26"/>
              </w:rPr>
              <w:t>3. Nhấn nút [Tiếp nhận hồ sơ] khi chưa nhập đầy đủ thông tin bắt buộ</w:t>
            </w:r>
            <w:r w:rsidR="007135E7">
              <w:rPr>
                <w:szCs w:val="26"/>
              </w:rPr>
              <w:t>c</w:t>
            </w:r>
          </w:p>
          <w:p w14:paraId="1A7269FF" w14:textId="77777777" w:rsidR="00126C55" w:rsidRPr="00DF2E6E" w:rsidRDefault="00126C55" w:rsidP="00A8287A">
            <w:pPr>
              <w:pStyle w:val="ListParagraph"/>
              <w:numPr>
                <w:ilvl w:val="0"/>
                <w:numId w:val="33"/>
              </w:numPr>
              <w:snapToGrid w:val="0"/>
              <w:spacing w:before="60"/>
              <w:rPr>
                <w:rFonts w:eastAsia="Calibri"/>
                <w:szCs w:val="26"/>
              </w:rPr>
            </w:pPr>
            <w:r w:rsidRPr="00895151">
              <w:rPr>
                <w:szCs w:val="26"/>
              </w:rPr>
              <w:t>Nếu chưa nhập đầy đủ thông tin bắt buộc, hệ thống sẽ hiển thị cảnh báo yêu cầu nhập. Khi nhập đầy đủ mới được phép nhấn nút [Tiếp nhận hồ sơ].</w:t>
            </w:r>
          </w:p>
          <w:p w14:paraId="32591A34" w14:textId="77777777" w:rsidR="00DF2E6E" w:rsidRDefault="00DF2E6E" w:rsidP="00DF2E6E">
            <w:pPr>
              <w:snapToGrid w:val="0"/>
              <w:spacing w:before="60" w:line="276" w:lineRule="auto"/>
              <w:rPr>
                <w:szCs w:val="26"/>
              </w:rPr>
            </w:pPr>
            <w:r>
              <w:rPr>
                <w:szCs w:val="26"/>
              </w:rPr>
              <w:t>4. Một công văn chứng thư số có thể tách ra nhiều hồ sơ tương ứng với từng dịch vụ cung cấp:</w:t>
            </w:r>
          </w:p>
          <w:p w14:paraId="1F4F0A12" w14:textId="77777777" w:rsidR="00DF2E6E" w:rsidRDefault="00DF2E6E" w:rsidP="00DF2E6E">
            <w:pPr>
              <w:pStyle w:val="ListParagraph"/>
              <w:numPr>
                <w:ilvl w:val="0"/>
                <w:numId w:val="33"/>
              </w:numPr>
              <w:snapToGrid w:val="0"/>
              <w:spacing w:before="60"/>
              <w:rPr>
                <w:szCs w:val="26"/>
              </w:rPr>
            </w:pPr>
            <w:r w:rsidRPr="00293E06">
              <w:rPr>
                <w:szCs w:val="26"/>
              </w:rPr>
              <w:t xml:space="preserve">Nếu cơ quan, tổ chức gửi công văn giấy thuộc nhiều dịch vụ CTCKS khác nhau, bộ phận </w:t>
            </w:r>
            <w:r>
              <w:rPr>
                <w:szCs w:val="26"/>
                <w:lang w:val="en-US"/>
              </w:rPr>
              <w:t xml:space="preserve">tiếp nhận hồ sơ </w:t>
            </w:r>
            <w:r w:rsidRPr="00293E06">
              <w:rPr>
                <w:szCs w:val="26"/>
              </w:rPr>
              <w:t>nhấn chọn [Tiếp nhận hồ sơ] cho mỗi một hồ sơ được lập ra.</w:t>
            </w:r>
          </w:p>
          <w:p w14:paraId="36420B76" w14:textId="77777777" w:rsidR="00DF2E6E" w:rsidRPr="00293E06" w:rsidRDefault="00DF2E6E" w:rsidP="00DF2E6E">
            <w:pPr>
              <w:pStyle w:val="ListParagraph"/>
              <w:numPr>
                <w:ilvl w:val="0"/>
                <w:numId w:val="33"/>
              </w:numPr>
              <w:snapToGrid w:val="0"/>
              <w:spacing w:before="60"/>
              <w:rPr>
                <w:szCs w:val="26"/>
              </w:rPr>
            </w:pPr>
            <w:r>
              <w:rPr>
                <w:szCs w:val="26"/>
                <w:lang w:val="en-US"/>
              </w:rPr>
              <w:t>Mỗi hồ sơ được lập đều được gắn chung 1 số công văn.</w:t>
            </w:r>
          </w:p>
          <w:p w14:paraId="7D0BCC51" w14:textId="1EBE8D2E" w:rsidR="00DF2E6E" w:rsidRPr="00895151" w:rsidRDefault="00DF2E6E" w:rsidP="00DF2E6E">
            <w:pPr>
              <w:pStyle w:val="ListParagraph"/>
              <w:numPr>
                <w:ilvl w:val="0"/>
                <w:numId w:val="33"/>
              </w:numPr>
              <w:snapToGrid w:val="0"/>
              <w:spacing w:before="60"/>
              <w:rPr>
                <w:rFonts w:eastAsia="Calibri"/>
                <w:szCs w:val="26"/>
              </w:rPr>
            </w:pPr>
            <w:r>
              <w:rPr>
                <w:szCs w:val="26"/>
                <w:lang w:val="en-US"/>
              </w:rPr>
              <w:t>Sau khi lập xong các hồ sơ, bộ phận tiếp nhận hồ sơ nhấn nút [Kết thúc] để kết thúc quá trình lập hồ sơ cho công văn chứng thư số.</w:t>
            </w:r>
          </w:p>
        </w:tc>
      </w:tr>
      <w:tr w:rsidR="006033DC" w14:paraId="7B2B4170"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2B8E6F9" w14:textId="77777777" w:rsidR="008B0C43" w:rsidRDefault="006033DC" w:rsidP="006033DC">
            <w:pPr>
              <w:snapToGrid w:val="0"/>
              <w:spacing w:before="60" w:line="276" w:lineRule="auto"/>
              <w:rPr>
                <w:szCs w:val="26"/>
              </w:rPr>
            </w:pPr>
            <w:r>
              <w:rPr>
                <w:b/>
                <w:szCs w:val="26"/>
              </w:rPr>
              <w:t>Hành động liên quan sẽ xảy ra khi Usecase kết thúc:</w:t>
            </w:r>
            <w:r>
              <w:rPr>
                <w:szCs w:val="26"/>
              </w:rPr>
              <w:t xml:space="preserve"> </w:t>
            </w:r>
          </w:p>
          <w:p w14:paraId="032DE320" w14:textId="77777777" w:rsidR="006033DC" w:rsidRPr="008B0C43" w:rsidRDefault="006033DC"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48298049" w14:textId="126EE4F2"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126C55" w14:paraId="04A0A233"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57A6C7C" w14:textId="77777777" w:rsidR="00126C55" w:rsidRDefault="00126C55" w:rsidP="004E1081">
            <w:pPr>
              <w:snapToGrid w:val="0"/>
              <w:spacing w:before="60" w:line="276" w:lineRule="auto"/>
              <w:rPr>
                <w:szCs w:val="26"/>
              </w:rPr>
            </w:pPr>
            <w:r>
              <w:rPr>
                <w:b/>
                <w:szCs w:val="26"/>
              </w:rPr>
              <w:t>Các yêu cầu phi chức năng:</w:t>
            </w:r>
            <w:r>
              <w:rPr>
                <w:szCs w:val="26"/>
              </w:rPr>
              <w:t xml:space="preserve"> Không có</w:t>
            </w:r>
          </w:p>
        </w:tc>
      </w:tr>
    </w:tbl>
    <w:p w14:paraId="217B2724" w14:textId="77777777" w:rsidR="00126C55" w:rsidRDefault="00126C55" w:rsidP="00126C55"/>
    <w:p w14:paraId="54155252" w14:textId="126270A4" w:rsidR="00B0178A" w:rsidRDefault="00552354" w:rsidP="00B0178A">
      <w:pPr>
        <w:keepNext/>
        <w:jc w:val="center"/>
      </w:pPr>
      <w:r>
        <w:rPr>
          <w:noProof/>
        </w:rPr>
        <w:lastRenderedPageBreak/>
        <w:drawing>
          <wp:inline distT="0" distB="0" distL="0" distR="0" wp14:anchorId="65880EA8" wp14:editId="5646358B">
            <wp:extent cx="5732145" cy="6144260"/>
            <wp:effectExtent l="19050" t="19050" r="20955" b="279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6144260"/>
                    </a:xfrm>
                    <a:prstGeom prst="rect">
                      <a:avLst/>
                    </a:prstGeom>
                    <a:ln>
                      <a:solidFill>
                        <a:schemeClr val="accent1"/>
                      </a:solidFill>
                    </a:ln>
                  </pic:spPr>
                </pic:pic>
              </a:graphicData>
            </a:graphic>
          </wp:inline>
        </w:drawing>
      </w:r>
    </w:p>
    <w:p w14:paraId="4ECE0643" w14:textId="40A183C8" w:rsidR="00B0178A" w:rsidRDefault="00B0178A"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7</w:t>
        </w:r>
      </w:fldSimple>
      <w:r>
        <w:t xml:space="preserve">: </w:t>
      </w:r>
      <w:r w:rsidRPr="00991A87">
        <w:t xml:space="preserve">Giao diện khung </w:t>
      </w:r>
      <w:r w:rsidR="004551D2">
        <w:t>Nhập hồ sơ gửi trực tiếp của</w:t>
      </w:r>
      <w:r w:rsidRPr="00991A87">
        <w:t xml:space="preserve"> dịch vụ “</w:t>
      </w:r>
      <w:r>
        <w:t>Gia hạn, thay đổi thông tin</w:t>
      </w:r>
      <w:r w:rsidRPr="00991A87">
        <w:t xml:space="preserve"> chứng thư số”</w:t>
      </w:r>
    </w:p>
    <w:p w14:paraId="4DFBECBD" w14:textId="1B3E85D7" w:rsidR="00AF667B" w:rsidRDefault="004551D2" w:rsidP="00941B88">
      <w:pPr>
        <w:pStyle w:val="UCName"/>
      </w:pPr>
      <w:bookmarkStart w:id="162" w:name="_Ref19808948"/>
      <w:bookmarkStart w:id="163" w:name="_Ref19808950"/>
      <w:bookmarkStart w:id="164" w:name="_Toc22744112"/>
      <w:r>
        <w:t>Nhập hồ sơ gửi trực tiếp của</w:t>
      </w:r>
      <w:r w:rsidR="00AF667B">
        <w:t xml:space="preserve"> hồ sơ Gia hạn, thay đổi thông tin chứng thư số</w:t>
      </w:r>
      <w:bookmarkEnd w:id="162"/>
      <w:bookmarkEnd w:id="163"/>
      <w:bookmarkEnd w:id="164"/>
    </w:p>
    <w:tbl>
      <w:tblPr>
        <w:tblW w:w="5000" w:type="pct"/>
        <w:tblLook w:val="04A0" w:firstRow="1" w:lastRow="0" w:firstColumn="1" w:lastColumn="0" w:noHBand="0" w:noVBand="1"/>
      </w:tblPr>
      <w:tblGrid>
        <w:gridCol w:w="5664"/>
        <w:gridCol w:w="3353"/>
      </w:tblGrid>
      <w:tr w:rsidR="00AF667B" w14:paraId="6B508210" w14:textId="77777777" w:rsidTr="004E1081">
        <w:tc>
          <w:tcPr>
            <w:tcW w:w="3141" w:type="pct"/>
            <w:tcBorders>
              <w:top w:val="single" w:sz="4" w:space="0" w:color="000000"/>
              <w:left w:val="single" w:sz="4" w:space="0" w:color="000000"/>
              <w:bottom w:val="single" w:sz="4" w:space="0" w:color="000000"/>
              <w:right w:val="nil"/>
            </w:tcBorders>
            <w:hideMark/>
          </w:tcPr>
          <w:p w14:paraId="54B5F2FD" w14:textId="42E97282" w:rsidR="00AF667B" w:rsidRDefault="00AF667B" w:rsidP="004E1081">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Gia hạn, thay đổi thông tin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6337B610" w14:textId="77777777" w:rsidR="00AF667B" w:rsidRDefault="00AF667B" w:rsidP="004E1081">
            <w:pPr>
              <w:snapToGrid w:val="0"/>
              <w:spacing w:before="60" w:line="276" w:lineRule="auto"/>
              <w:rPr>
                <w:szCs w:val="26"/>
              </w:rPr>
            </w:pPr>
            <w:r>
              <w:rPr>
                <w:b/>
                <w:szCs w:val="26"/>
              </w:rPr>
              <w:t>Mức độ BMT:</w:t>
            </w:r>
            <w:r>
              <w:rPr>
                <w:szCs w:val="26"/>
              </w:rPr>
              <w:t xml:space="preserve"> B</w:t>
            </w:r>
          </w:p>
        </w:tc>
      </w:tr>
      <w:tr w:rsidR="00AF667B" w14:paraId="7F6ECA67" w14:textId="77777777" w:rsidTr="004E1081">
        <w:tc>
          <w:tcPr>
            <w:tcW w:w="3141" w:type="pct"/>
            <w:tcBorders>
              <w:top w:val="single" w:sz="4" w:space="0" w:color="000000"/>
              <w:left w:val="single" w:sz="4" w:space="0" w:color="000000"/>
              <w:bottom w:val="single" w:sz="4" w:space="0" w:color="000000"/>
              <w:right w:val="nil"/>
            </w:tcBorders>
            <w:hideMark/>
          </w:tcPr>
          <w:p w14:paraId="0A9AA27E" w14:textId="77777777" w:rsidR="00AF667B" w:rsidRDefault="00AF667B" w:rsidP="004E1081">
            <w:pPr>
              <w:snapToGrid w:val="0"/>
              <w:spacing w:before="60" w:line="276" w:lineRule="auto"/>
              <w:rPr>
                <w:szCs w:val="26"/>
              </w:rPr>
            </w:pPr>
            <w:r>
              <w:rPr>
                <w:b/>
                <w:szCs w:val="26"/>
              </w:rPr>
              <w:t xml:space="preserve">Tác nhân chính: </w:t>
            </w:r>
            <w:r>
              <w:t>Bộ phận tiếp nhận hồ sơ</w:t>
            </w:r>
          </w:p>
        </w:tc>
        <w:tc>
          <w:tcPr>
            <w:tcW w:w="1859" w:type="pct"/>
            <w:tcBorders>
              <w:top w:val="single" w:sz="4" w:space="0" w:color="000000"/>
              <w:left w:val="single" w:sz="4" w:space="0" w:color="000000"/>
              <w:bottom w:val="single" w:sz="4" w:space="0" w:color="000000"/>
              <w:right w:val="single" w:sz="4" w:space="0" w:color="000000"/>
            </w:tcBorders>
            <w:hideMark/>
          </w:tcPr>
          <w:p w14:paraId="695866DB" w14:textId="77777777" w:rsidR="00AF667B" w:rsidRDefault="00AF667B" w:rsidP="004E1081">
            <w:pPr>
              <w:snapToGrid w:val="0"/>
              <w:spacing w:before="60" w:line="276" w:lineRule="auto"/>
              <w:rPr>
                <w:szCs w:val="26"/>
              </w:rPr>
            </w:pPr>
            <w:r>
              <w:rPr>
                <w:b/>
                <w:szCs w:val="26"/>
              </w:rPr>
              <w:t xml:space="preserve">Tác nhân phụ: </w:t>
            </w:r>
            <w:r>
              <w:rPr>
                <w:szCs w:val="26"/>
              </w:rPr>
              <w:t>Hệ thống</w:t>
            </w:r>
          </w:p>
        </w:tc>
      </w:tr>
      <w:tr w:rsidR="00AF667B" w14:paraId="3C2E5137"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5857D25E" w14:textId="13DF8331" w:rsidR="00AF667B" w:rsidRDefault="00AF667B" w:rsidP="004E1081">
            <w:pPr>
              <w:spacing w:before="60" w:line="276" w:lineRule="auto"/>
              <w:rPr>
                <w:szCs w:val="26"/>
              </w:rPr>
            </w:pPr>
            <w:r>
              <w:rPr>
                <w:b/>
                <w:szCs w:val="26"/>
              </w:rPr>
              <w:t xml:space="preserve">Mô tả Usecase: </w:t>
            </w:r>
            <w:r w:rsidR="004551D2">
              <w:t>Bộ phận tiếp nhận hồ sơ nhập hồ sơ gửi trực tiếp của</w:t>
            </w:r>
            <w:r>
              <w:t xml:space="preserve"> hồ sơ Gia hạn, thay đổi thông tin chứng thư số</w:t>
            </w:r>
          </w:p>
        </w:tc>
      </w:tr>
      <w:tr w:rsidR="00AF667B" w14:paraId="584B3DC9"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57EE887D" w14:textId="77777777" w:rsidR="00AF667B" w:rsidRDefault="00AF667B" w:rsidP="004E1081">
            <w:pPr>
              <w:snapToGrid w:val="0"/>
              <w:spacing w:before="60" w:line="276" w:lineRule="auto"/>
              <w:rPr>
                <w:b/>
                <w:szCs w:val="26"/>
              </w:rPr>
            </w:pPr>
            <w:r>
              <w:rPr>
                <w:b/>
                <w:szCs w:val="26"/>
              </w:rPr>
              <w:t xml:space="preserve">Điều kiện để bắt đầu Usecase: </w:t>
            </w:r>
          </w:p>
          <w:p w14:paraId="74F7179F" w14:textId="77777777" w:rsidR="00AF667B" w:rsidRPr="00A0588C" w:rsidRDefault="00AF667B" w:rsidP="00A8287A">
            <w:pPr>
              <w:pStyle w:val="ListParagraph"/>
              <w:numPr>
                <w:ilvl w:val="0"/>
                <w:numId w:val="7"/>
              </w:numPr>
              <w:snapToGrid w:val="0"/>
              <w:spacing w:before="60"/>
              <w:rPr>
                <w:szCs w:val="26"/>
              </w:rPr>
            </w:pPr>
            <w:r>
              <w:lastRenderedPageBreak/>
              <w:t>Bộ phận tiếp nhận hồ sơ</w:t>
            </w:r>
            <w:r>
              <w:rPr>
                <w:lang w:val="en-US"/>
              </w:rPr>
              <w:t xml:space="preserve"> đăng nhập thành công vào hệ thống</w:t>
            </w:r>
          </w:p>
          <w:p w14:paraId="46522466" w14:textId="528D3A2F" w:rsidR="00AF667B" w:rsidRPr="00A0588C" w:rsidRDefault="00AF667B" w:rsidP="00A8287A">
            <w:pPr>
              <w:pStyle w:val="ListParagraph"/>
              <w:numPr>
                <w:ilvl w:val="0"/>
                <w:numId w:val="7"/>
              </w:numPr>
              <w:snapToGrid w:val="0"/>
              <w:spacing w:before="60"/>
              <w:rPr>
                <w:szCs w:val="26"/>
              </w:rPr>
            </w:pPr>
            <w:r>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AF667B" w14:paraId="3F92C59E"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598E34F7" w14:textId="422C8734" w:rsidR="00AF667B" w:rsidRPr="00DB242E" w:rsidRDefault="00AF667B" w:rsidP="004E1081">
            <w:pPr>
              <w:snapToGrid w:val="0"/>
              <w:spacing w:before="60" w:line="276" w:lineRule="auto"/>
              <w:rPr>
                <w:szCs w:val="26"/>
              </w:rPr>
            </w:pPr>
            <w:r>
              <w:rPr>
                <w:b/>
                <w:szCs w:val="26"/>
              </w:rPr>
              <w:t xml:space="preserve">Điều kiện để kết thúc Usecase: </w:t>
            </w:r>
            <w:r w:rsidR="004551D2">
              <w:rPr>
                <w:szCs w:val="26"/>
              </w:rPr>
              <w:t>Nhập hồ sơ gửi trực tiếp</w:t>
            </w:r>
            <w:r>
              <w:rPr>
                <w:szCs w:val="26"/>
              </w:rPr>
              <w:t xml:space="preserve"> thành công.</w:t>
            </w:r>
          </w:p>
        </w:tc>
      </w:tr>
      <w:tr w:rsidR="00AF667B" w14:paraId="1BDE8531" w14:textId="77777777" w:rsidTr="00AF667B">
        <w:tc>
          <w:tcPr>
            <w:tcW w:w="5000" w:type="pct"/>
            <w:gridSpan w:val="2"/>
            <w:tcBorders>
              <w:top w:val="single" w:sz="4" w:space="0" w:color="000000"/>
              <w:left w:val="single" w:sz="4" w:space="0" w:color="000000"/>
              <w:bottom w:val="single" w:sz="4" w:space="0" w:color="000000"/>
              <w:right w:val="single" w:sz="4" w:space="0" w:color="000000"/>
            </w:tcBorders>
          </w:tcPr>
          <w:p w14:paraId="7CB408B9" w14:textId="77777777" w:rsidR="00AF667B" w:rsidRDefault="00AF667B" w:rsidP="004E1081">
            <w:pPr>
              <w:snapToGrid w:val="0"/>
              <w:spacing w:before="60" w:line="276" w:lineRule="auto"/>
              <w:rPr>
                <w:szCs w:val="26"/>
              </w:rPr>
            </w:pPr>
            <w:r>
              <w:rPr>
                <w:b/>
                <w:szCs w:val="26"/>
              </w:rPr>
              <w:t>Trình tự các sự kiện trong quá trình hoạt động của Usecase:</w:t>
            </w:r>
          </w:p>
          <w:p w14:paraId="3B24C8A0" w14:textId="77777777" w:rsidR="006033DC" w:rsidRPr="00634D98" w:rsidRDefault="006033DC" w:rsidP="006033DC">
            <w:pPr>
              <w:pStyle w:val="ListParagraph"/>
              <w:numPr>
                <w:ilvl w:val="0"/>
                <w:numId w:val="36"/>
              </w:numPr>
            </w:pPr>
            <w:r w:rsidRPr="001771F3">
              <w:rPr>
                <w:lang w:val="en-US"/>
              </w:rPr>
              <w:t xml:space="preserve">Bộ phận tiếp nhận hồ sơ </w:t>
            </w:r>
            <w:r>
              <w:rPr>
                <w:lang w:val="en-US"/>
              </w:rPr>
              <w:t xml:space="preserve">xem danh sách các văn bản Chứng thư số cần xử lý. </w:t>
            </w:r>
          </w:p>
          <w:p w14:paraId="0D31881B" w14:textId="77777777" w:rsidR="006033DC" w:rsidRPr="008457A8" w:rsidRDefault="006033DC" w:rsidP="006033DC">
            <w:pPr>
              <w:pStyle w:val="ListParagraph"/>
              <w:numPr>
                <w:ilvl w:val="0"/>
                <w:numId w:val="36"/>
              </w:numPr>
            </w:pPr>
            <w:r>
              <w:rPr>
                <w:lang w:val="en-US"/>
              </w:rPr>
              <w:t xml:space="preserve">Bộ phận tiếp nhận hồ sơ </w:t>
            </w:r>
            <w:r w:rsidRPr="001771F3">
              <w:rPr>
                <w:lang w:val="en-US"/>
              </w:rPr>
              <w:t xml:space="preserve">nhấn </w:t>
            </w:r>
            <w:r>
              <w:rPr>
                <w:lang w:val="en-US"/>
              </w:rPr>
              <w:t>ch</w:t>
            </w:r>
            <w:r w:rsidRPr="00986ED9">
              <w:t>ọn [Tiếp nhận hồ</w:t>
            </w:r>
            <w:r>
              <w:t xml:space="preserve"> sơ]</w:t>
            </w:r>
            <w:r>
              <w:rPr>
                <w:lang w:val="en-US"/>
              </w:rPr>
              <w:t xml:space="preserve"> tại văn bản cần tiếp nhận</w:t>
            </w:r>
            <w:r>
              <w:t>,</w:t>
            </w:r>
            <w:r w:rsidRPr="00986ED9">
              <w:t xml:space="preserve"> </w:t>
            </w:r>
            <w:r>
              <w:rPr>
                <w:lang w:val="en-US"/>
              </w:rPr>
              <w:t>h</w:t>
            </w:r>
            <w:r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t>.</w:t>
            </w:r>
          </w:p>
          <w:p w14:paraId="5F895971" w14:textId="521F7056" w:rsidR="00755BB0" w:rsidRDefault="00755BB0" w:rsidP="006033DC">
            <w:pPr>
              <w:pStyle w:val="ListParagraph"/>
              <w:numPr>
                <w:ilvl w:val="0"/>
                <w:numId w:val="36"/>
              </w:numPr>
            </w:pPr>
            <w:r w:rsidRPr="001771F3">
              <w:rPr>
                <w:lang w:val="en-US"/>
              </w:rPr>
              <w:t xml:space="preserve">Hệ thống hiển thị danh sách dịch vụ đang cung cấp. Bộ phận tiếp nhận hồ sơ chọn dịch vụ </w:t>
            </w:r>
            <w:r>
              <w:rPr>
                <w:lang w:val="en-US"/>
              </w:rPr>
              <w:t>“</w:t>
            </w:r>
            <w:r>
              <w:t>Gia hạn, thay đổi thông tin chứng thư số</w:t>
            </w:r>
            <w:r>
              <w:rPr>
                <w:lang w:val="en-US"/>
              </w:rPr>
              <w:t xml:space="preserve">” </w:t>
            </w:r>
            <w:r w:rsidRPr="001771F3">
              <w:rPr>
                <w:lang w:val="en-US"/>
              </w:rPr>
              <w:t>để tiếp nhận</w:t>
            </w:r>
            <w:r>
              <w:t>, hệ thống hiển thị các trường thông tin tương ứng của dịch vụ đã chọn.</w:t>
            </w:r>
          </w:p>
          <w:p w14:paraId="33393B30" w14:textId="77777777" w:rsidR="00755BB0" w:rsidRDefault="00755BB0" w:rsidP="006033DC">
            <w:pPr>
              <w:pStyle w:val="ListParagraph"/>
              <w:numPr>
                <w:ilvl w:val="0"/>
                <w:numId w:val="36"/>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243662B1" w14:textId="77777777" w:rsidR="00AF667B" w:rsidRPr="001771F3" w:rsidRDefault="00AF667B" w:rsidP="006033DC">
            <w:pPr>
              <w:pStyle w:val="ListParagraph"/>
              <w:numPr>
                <w:ilvl w:val="0"/>
                <w:numId w:val="36"/>
              </w:numPr>
            </w:pPr>
            <w:r>
              <w:t>Bộ phận tiếp nhận hồ sơ</w:t>
            </w:r>
            <w:r w:rsidRPr="00986ED9">
              <w:t xml:space="preserve"> nhập thông tin </w:t>
            </w:r>
            <w:r>
              <w:rPr>
                <w:lang w:val="en-US"/>
              </w:rPr>
              <w:t xml:space="preserve">người </w:t>
            </w:r>
            <w:r w:rsidRPr="00986ED9">
              <w:t xml:space="preserve">tiếp nhận </w:t>
            </w:r>
            <w:r>
              <w:rPr>
                <w:lang w:val="en-US"/>
              </w:rPr>
              <w:t>chứng thư số.</w:t>
            </w:r>
          </w:p>
          <w:p w14:paraId="5574E802" w14:textId="77777777" w:rsidR="00AF667B" w:rsidRPr="005500EB" w:rsidRDefault="00AF667B" w:rsidP="006033DC">
            <w:pPr>
              <w:pStyle w:val="ListParagraph"/>
              <w:numPr>
                <w:ilvl w:val="0"/>
                <w:numId w:val="36"/>
              </w:numPr>
            </w:pPr>
            <w:r>
              <w:rPr>
                <w:lang w:val="en-US"/>
              </w:rPr>
              <w:t xml:space="preserve">Bộ phận tiếp nhận hồ sơ sẽ nhập/chọn danh sách yêu cầu đăng ký: </w:t>
            </w:r>
            <w:r w:rsidRPr="00EC56C8">
              <w:rPr>
                <w:lang w:val="en-US"/>
              </w:rPr>
              <w:t xml:space="preserve">Chọn </w:t>
            </w:r>
            <w:r>
              <w:rPr>
                <w:lang w:val="en-US"/>
              </w:rPr>
              <w:t>chứng thư số theo yêu cầu và nhập các thông tin cần chỉnh sửa</w:t>
            </w:r>
          </w:p>
          <w:p w14:paraId="61A56D99" w14:textId="6766FDAF" w:rsidR="00AF667B" w:rsidRDefault="00AF667B" w:rsidP="006033DC">
            <w:pPr>
              <w:pStyle w:val="ListParagraph"/>
              <w:numPr>
                <w:ilvl w:val="0"/>
                <w:numId w:val="36"/>
              </w:numPr>
            </w:pPr>
            <w:r>
              <w:t>Bộ phận tiếp nhận hồ sơ</w:t>
            </w:r>
            <w:r>
              <w:rPr>
                <w:lang w:val="en-US"/>
              </w:rPr>
              <w:t xml:space="preserve"> scan hồ sơ và đính kèm lên hồ sơ tiếp nhận (nếu cần thiết).</w:t>
            </w:r>
          </w:p>
          <w:p w14:paraId="226A6D3D" w14:textId="77777777" w:rsidR="00AF667B" w:rsidRPr="00986ED9" w:rsidRDefault="00AF667B" w:rsidP="006033DC">
            <w:pPr>
              <w:pStyle w:val="ListParagraph"/>
              <w:numPr>
                <w:ilvl w:val="0"/>
                <w:numId w:val="36"/>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67ED7641" w14:textId="6CED8F5D" w:rsidR="00AF667B" w:rsidRDefault="00AF667B" w:rsidP="006033DC">
            <w:pPr>
              <w:pStyle w:val="ListParagraph"/>
              <w:numPr>
                <w:ilvl w:val="0"/>
                <w:numId w:val="36"/>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szCs w:val="26"/>
                <w:lang w:val="en-US"/>
              </w:rPr>
              <w:t>bộ phận xử lý</w:t>
            </w:r>
            <w:r w:rsidR="0043628B">
              <w:rPr>
                <w:szCs w:val="26"/>
              </w:rPr>
              <w:t xml:space="preserve"> kế tiếp theo quy trình được cấu hình</w:t>
            </w:r>
            <w:r>
              <w:t>.</w:t>
            </w:r>
          </w:p>
        </w:tc>
      </w:tr>
      <w:tr w:rsidR="00AF667B" w14:paraId="4F8445FE"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42A859A7" w14:textId="08860F99" w:rsidR="00AF667B" w:rsidRDefault="00AF667B" w:rsidP="004E1081">
            <w:pPr>
              <w:snapToGrid w:val="0"/>
              <w:spacing w:before="60" w:line="276" w:lineRule="auto"/>
              <w:rPr>
                <w:szCs w:val="26"/>
              </w:rPr>
            </w:pPr>
            <w:r>
              <w:rPr>
                <w:b/>
                <w:szCs w:val="26"/>
              </w:rPr>
              <w:t xml:space="preserve">Hoàn cảnh sử dụng thành công cơ bản: </w:t>
            </w:r>
            <w:r w:rsidR="004551D2">
              <w:rPr>
                <w:szCs w:val="26"/>
              </w:rPr>
              <w:t>Nhập hồ sơ gửi trực tiếp</w:t>
            </w:r>
            <w:r>
              <w:rPr>
                <w:szCs w:val="26"/>
              </w:rPr>
              <w:t xml:space="preserve"> thành công, </w:t>
            </w:r>
            <w:r w:rsidR="0043628B">
              <w:rPr>
                <w:szCs w:val="26"/>
              </w:rPr>
              <w:t>hồ sơ được chuyển sang trạng thái kế tiếp theo quy trình được cấu hình</w:t>
            </w:r>
          </w:p>
        </w:tc>
      </w:tr>
      <w:tr w:rsidR="00AF667B" w14:paraId="455D96B4"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207DF173" w14:textId="77777777" w:rsidR="00AF667B" w:rsidRDefault="00AF667B" w:rsidP="004E1081">
            <w:pPr>
              <w:snapToGrid w:val="0"/>
              <w:spacing w:before="60" w:line="276" w:lineRule="auto"/>
              <w:rPr>
                <w:b/>
                <w:szCs w:val="26"/>
              </w:rPr>
            </w:pPr>
            <w:r>
              <w:rPr>
                <w:b/>
                <w:szCs w:val="26"/>
              </w:rPr>
              <w:t xml:space="preserve">Hoàn cảnh sử dụng phụ (thay thế) trong trường hợp không thành công: </w:t>
            </w:r>
          </w:p>
          <w:p w14:paraId="1AA489E5" w14:textId="59C1107E" w:rsidR="00AF667B" w:rsidRDefault="00AF667B" w:rsidP="004E1081">
            <w:pPr>
              <w:snapToGrid w:val="0"/>
              <w:spacing w:before="60" w:line="276" w:lineRule="auto"/>
              <w:rPr>
                <w:szCs w:val="26"/>
              </w:rPr>
            </w:pPr>
            <w:r w:rsidRPr="00DB242E">
              <w:rPr>
                <w:szCs w:val="26"/>
              </w:rPr>
              <w:t xml:space="preserve">1. </w:t>
            </w:r>
            <w:r>
              <w:rPr>
                <w:szCs w:val="26"/>
              </w:rPr>
              <w:t xml:space="preserve">Chọn chứng thư số để </w:t>
            </w:r>
            <w:r>
              <w:t>gia hạn, thay đổ</w:t>
            </w:r>
            <w:r w:rsidR="007135E7">
              <w:t>i thông tin</w:t>
            </w:r>
          </w:p>
          <w:p w14:paraId="354AC3C0" w14:textId="77777777" w:rsidR="00AF667B" w:rsidRDefault="00AF667B" w:rsidP="00A8287A">
            <w:pPr>
              <w:pStyle w:val="ListParagraph"/>
              <w:numPr>
                <w:ilvl w:val="0"/>
                <w:numId w:val="31"/>
              </w:numPr>
              <w:snapToGrid w:val="0"/>
              <w:spacing w:before="60"/>
              <w:rPr>
                <w:szCs w:val="26"/>
              </w:rPr>
            </w:pPr>
            <w:r w:rsidRPr="00B45139">
              <w:rPr>
                <w:szCs w:val="26"/>
              </w:rPr>
              <w:t xml:space="preserve">Nếu </w:t>
            </w:r>
            <w:r>
              <w:rPr>
                <w:szCs w:val="26"/>
                <w:lang w:val="en-US"/>
              </w:rPr>
              <w:t>không có chứng thư số trong hệ thống thì hiển thị [Không có dữ liệu]</w:t>
            </w:r>
            <w:r w:rsidRPr="00B45139">
              <w:rPr>
                <w:szCs w:val="26"/>
              </w:rPr>
              <w:t>.</w:t>
            </w:r>
          </w:p>
          <w:p w14:paraId="10446103" w14:textId="3997A6A5" w:rsidR="00AF667B" w:rsidRPr="00266D1D" w:rsidRDefault="00AF667B" w:rsidP="004E1081">
            <w:pPr>
              <w:snapToGrid w:val="0"/>
              <w:spacing w:before="60" w:line="276" w:lineRule="auto"/>
              <w:rPr>
                <w:szCs w:val="26"/>
              </w:rPr>
            </w:pPr>
            <w:r w:rsidRPr="00266D1D">
              <w:rPr>
                <w:szCs w:val="26"/>
              </w:rPr>
              <w:t>2. Chọn [thời gian hẹn trả] không phù hợ</w:t>
            </w:r>
            <w:r w:rsidR="007135E7">
              <w:rPr>
                <w:szCs w:val="26"/>
              </w:rPr>
              <w:t>p</w:t>
            </w:r>
          </w:p>
          <w:p w14:paraId="2A4A75C6" w14:textId="77777777" w:rsidR="00AF667B" w:rsidRPr="00634065" w:rsidRDefault="00AF667B" w:rsidP="00A8287A">
            <w:pPr>
              <w:pStyle w:val="ListParagraph"/>
              <w:numPr>
                <w:ilvl w:val="0"/>
                <w:numId w:val="32"/>
              </w:numPr>
              <w:snapToGrid w:val="0"/>
              <w:spacing w:before="60"/>
              <w:rPr>
                <w:rFonts w:eastAsia="Calibri"/>
                <w:szCs w:val="26"/>
              </w:rPr>
            </w:pPr>
            <w:r>
              <w:rPr>
                <w:szCs w:val="26"/>
              </w:rPr>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059503ED" w14:textId="215C33E2" w:rsidR="00AF667B" w:rsidRDefault="00AF667B" w:rsidP="004E1081">
            <w:pPr>
              <w:snapToGrid w:val="0"/>
              <w:spacing w:before="60" w:line="276" w:lineRule="auto"/>
              <w:rPr>
                <w:szCs w:val="26"/>
              </w:rPr>
            </w:pPr>
            <w:r>
              <w:rPr>
                <w:szCs w:val="26"/>
              </w:rPr>
              <w:t>3. Nhấn nút [Tiếp nhận hồ sơ] khi chưa nhập đầy đủ thông tin bắt buộ</w:t>
            </w:r>
            <w:r w:rsidR="007135E7">
              <w:rPr>
                <w:szCs w:val="26"/>
              </w:rPr>
              <w:t>c</w:t>
            </w:r>
          </w:p>
          <w:p w14:paraId="0F3AD2FD" w14:textId="77777777" w:rsidR="00AF667B" w:rsidRPr="00DF2E6E" w:rsidRDefault="00AF667B" w:rsidP="00A8287A">
            <w:pPr>
              <w:pStyle w:val="ListParagraph"/>
              <w:numPr>
                <w:ilvl w:val="0"/>
                <w:numId w:val="33"/>
              </w:numPr>
              <w:snapToGrid w:val="0"/>
              <w:spacing w:before="60"/>
              <w:rPr>
                <w:rFonts w:eastAsia="Calibri"/>
                <w:szCs w:val="26"/>
              </w:rPr>
            </w:pPr>
            <w:r w:rsidRPr="00895151">
              <w:rPr>
                <w:szCs w:val="26"/>
              </w:rPr>
              <w:lastRenderedPageBreak/>
              <w:t>Nếu chưa nhập đầy đủ thông tin bắt buộc, hệ thống sẽ hiển thị cảnh báo yêu cầu nhập. Khi nhập đầy đủ mới được phép nhấn nút [Tiếp nhận hồ sơ].</w:t>
            </w:r>
          </w:p>
          <w:p w14:paraId="6A6A79A3" w14:textId="77777777" w:rsidR="00DF2E6E" w:rsidRDefault="00DF2E6E" w:rsidP="00DF2E6E">
            <w:pPr>
              <w:snapToGrid w:val="0"/>
              <w:spacing w:before="60" w:line="276" w:lineRule="auto"/>
              <w:rPr>
                <w:szCs w:val="26"/>
              </w:rPr>
            </w:pPr>
            <w:r>
              <w:rPr>
                <w:szCs w:val="26"/>
              </w:rPr>
              <w:t>4. Một công văn chứng thư số có thể tách ra nhiều hồ sơ tương ứng với từng dịch vụ cung cấp:</w:t>
            </w:r>
          </w:p>
          <w:p w14:paraId="11C95C80" w14:textId="77777777" w:rsidR="00DF2E6E" w:rsidRDefault="00DF2E6E" w:rsidP="00DF2E6E">
            <w:pPr>
              <w:pStyle w:val="ListParagraph"/>
              <w:numPr>
                <w:ilvl w:val="0"/>
                <w:numId w:val="33"/>
              </w:numPr>
              <w:snapToGrid w:val="0"/>
              <w:spacing w:before="60"/>
              <w:rPr>
                <w:szCs w:val="26"/>
              </w:rPr>
            </w:pPr>
            <w:r w:rsidRPr="00293E06">
              <w:rPr>
                <w:szCs w:val="26"/>
              </w:rPr>
              <w:t xml:space="preserve">Nếu cơ quan, tổ chức gửi công văn giấy thuộc nhiều dịch vụ CTCKS khác nhau, bộ phận </w:t>
            </w:r>
            <w:r>
              <w:rPr>
                <w:szCs w:val="26"/>
                <w:lang w:val="en-US"/>
              </w:rPr>
              <w:t xml:space="preserve">tiếp nhận hồ sơ </w:t>
            </w:r>
            <w:r w:rsidRPr="00293E06">
              <w:rPr>
                <w:szCs w:val="26"/>
              </w:rPr>
              <w:t>nhấn chọn [Tiếp nhận hồ sơ] cho mỗi một hồ sơ được lập ra.</w:t>
            </w:r>
          </w:p>
          <w:p w14:paraId="7B779494" w14:textId="77777777" w:rsidR="00DF2E6E" w:rsidRPr="00DF2E6E" w:rsidRDefault="00DF2E6E" w:rsidP="00DF2E6E">
            <w:pPr>
              <w:pStyle w:val="ListParagraph"/>
              <w:numPr>
                <w:ilvl w:val="0"/>
                <w:numId w:val="33"/>
              </w:numPr>
              <w:snapToGrid w:val="0"/>
              <w:spacing w:before="60"/>
              <w:rPr>
                <w:szCs w:val="26"/>
              </w:rPr>
            </w:pPr>
            <w:r>
              <w:rPr>
                <w:szCs w:val="26"/>
                <w:lang w:val="en-US"/>
              </w:rPr>
              <w:t>Mỗi hồ sơ được lập đều được gắn chung 1 số công văn.</w:t>
            </w:r>
          </w:p>
          <w:p w14:paraId="40C44A27" w14:textId="358BDC3D" w:rsidR="00DF2E6E" w:rsidRPr="00DF2E6E" w:rsidRDefault="00DF2E6E" w:rsidP="00DF2E6E">
            <w:pPr>
              <w:pStyle w:val="ListParagraph"/>
              <w:numPr>
                <w:ilvl w:val="0"/>
                <w:numId w:val="33"/>
              </w:numPr>
              <w:snapToGrid w:val="0"/>
              <w:spacing w:before="60"/>
              <w:rPr>
                <w:szCs w:val="26"/>
              </w:rPr>
            </w:pPr>
            <w:r w:rsidRPr="00DF2E6E">
              <w:rPr>
                <w:szCs w:val="26"/>
                <w:lang w:val="en-US"/>
              </w:rPr>
              <w:t>Sau khi lập xong các hồ sơ, bộ phận tiếp nhận hồ sơ nhấn nút [Kết thúc] để kết thúc quá trình lập hồ sơ cho công văn chứng thư số.</w:t>
            </w:r>
          </w:p>
        </w:tc>
      </w:tr>
      <w:tr w:rsidR="006033DC" w14:paraId="5BF82082"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4351D2BC" w14:textId="77777777" w:rsidR="008B0C43" w:rsidRDefault="006033DC" w:rsidP="006033DC">
            <w:pPr>
              <w:snapToGrid w:val="0"/>
              <w:spacing w:before="60" w:line="276" w:lineRule="auto"/>
              <w:rPr>
                <w:szCs w:val="26"/>
              </w:rPr>
            </w:pPr>
            <w:r>
              <w:rPr>
                <w:b/>
                <w:szCs w:val="26"/>
              </w:rPr>
              <w:t>Hành động liên quan sẽ xảy ra khi Usecase kết thúc:</w:t>
            </w:r>
            <w:r>
              <w:rPr>
                <w:szCs w:val="26"/>
              </w:rPr>
              <w:t xml:space="preserve"> </w:t>
            </w:r>
          </w:p>
          <w:p w14:paraId="1524DCB8" w14:textId="77777777" w:rsidR="006033DC" w:rsidRPr="008B0C43" w:rsidRDefault="006033DC"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326B5DBE" w14:textId="42344EB8"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AF667B" w14:paraId="08253B9E"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5903F6F0" w14:textId="77777777" w:rsidR="00AF667B" w:rsidRDefault="00AF667B" w:rsidP="004E1081">
            <w:pPr>
              <w:snapToGrid w:val="0"/>
              <w:spacing w:before="60" w:line="276" w:lineRule="auto"/>
              <w:rPr>
                <w:szCs w:val="26"/>
              </w:rPr>
            </w:pPr>
            <w:r>
              <w:rPr>
                <w:b/>
                <w:szCs w:val="26"/>
              </w:rPr>
              <w:t>Các yêu cầu phi chức năng:</w:t>
            </w:r>
            <w:r>
              <w:rPr>
                <w:szCs w:val="26"/>
              </w:rPr>
              <w:t xml:space="preserve"> Không có</w:t>
            </w:r>
          </w:p>
        </w:tc>
      </w:tr>
    </w:tbl>
    <w:p w14:paraId="176CDB7E" w14:textId="77777777" w:rsidR="00AF667B" w:rsidRDefault="00AF667B" w:rsidP="00AF667B"/>
    <w:p w14:paraId="76824C3B" w14:textId="3993309F" w:rsidR="006F26E9" w:rsidRDefault="001A5ECB" w:rsidP="006F26E9">
      <w:pPr>
        <w:keepNext/>
        <w:jc w:val="center"/>
      </w:pPr>
      <w:r>
        <w:rPr>
          <w:noProof/>
        </w:rPr>
        <w:lastRenderedPageBreak/>
        <w:drawing>
          <wp:inline distT="0" distB="0" distL="0" distR="0" wp14:anchorId="5EBD089F" wp14:editId="3FF6E01B">
            <wp:extent cx="5732145" cy="6144260"/>
            <wp:effectExtent l="0" t="0" r="190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6144260"/>
                    </a:xfrm>
                    <a:prstGeom prst="rect">
                      <a:avLst/>
                    </a:prstGeom>
                  </pic:spPr>
                </pic:pic>
              </a:graphicData>
            </a:graphic>
          </wp:inline>
        </w:drawing>
      </w:r>
    </w:p>
    <w:p w14:paraId="654CD822" w14:textId="08954DE2" w:rsidR="006F26E9" w:rsidRDefault="006F26E9"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8</w:t>
        </w:r>
      </w:fldSimple>
      <w:r>
        <w:t>:</w:t>
      </w:r>
      <w:r w:rsidRPr="006F26E9">
        <w:t xml:space="preserve"> </w:t>
      </w:r>
      <w:r w:rsidRPr="00991A87">
        <w:t xml:space="preserve">Giao diện khung </w:t>
      </w:r>
      <w:r w:rsidR="004551D2">
        <w:t>Nhập hồ sơ gửi trực tiếp của</w:t>
      </w:r>
      <w:r w:rsidRPr="00991A87">
        <w:t xml:space="preserve"> dịch vụ “</w:t>
      </w:r>
      <w:r>
        <w:t>Thu hồi chứng thư số</w:t>
      </w:r>
      <w:r w:rsidRPr="00991A87">
        <w:t>”</w:t>
      </w:r>
    </w:p>
    <w:p w14:paraId="07AC9113" w14:textId="77777777" w:rsidR="004551D2" w:rsidRPr="004551D2" w:rsidRDefault="004551D2" w:rsidP="004551D2"/>
    <w:p w14:paraId="2E503FB6" w14:textId="2F9D6533" w:rsidR="00126C55" w:rsidRDefault="004551D2" w:rsidP="00941B88">
      <w:pPr>
        <w:pStyle w:val="UCName"/>
      </w:pPr>
      <w:bookmarkStart w:id="165" w:name="_Ref19809231"/>
      <w:bookmarkStart w:id="166" w:name="_Toc22744113"/>
      <w:r>
        <w:t>Nhập hồ sơ gửi trực tiếp của</w:t>
      </w:r>
      <w:r w:rsidR="00126C55">
        <w:t xml:space="preserve"> hồ sơ Thu hồi chứng thư số</w:t>
      </w:r>
      <w:bookmarkEnd w:id="165"/>
      <w:bookmarkEnd w:id="166"/>
    </w:p>
    <w:tbl>
      <w:tblPr>
        <w:tblW w:w="5000" w:type="pct"/>
        <w:tblLook w:val="04A0" w:firstRow="1" w:lastRow="0" w:firstColumn="1" w:lastColumn="0" w:noHBand="0" w:noVBand="1"/>
      </w:tblPr>
      <w:tblGrid>
        <w:gridCol w:w="5664"/>
        <w:gridCol w:w="3353"/>
      </w:tblGrid>
      <w:tr w:rsidR="00126C55" w14:paraId="066C76F8" w14:textId="77777777" w:rsidTr="004E1081">
        <w:tc>
          <w:tcPr>
            <w:tcW w:w="3141" w:type="pct"/>
            <w:tcBorders>
              <w:top w:val="single" w:sz="4" w:space="0" w:color="000000"/>
              <w:left w:val="single" w:sz="4" w:space="0" w:color="000000"/>
              <w:bottom w:val="single" w:sz="4" w:space="0" w:color="000000"/>
              <w:right w:val="nil"/>
            </w:tcBorders>
            <w:hideMark/>
          </w:tcPr>
          <w:p w14:paraId="57A8F77E" w14:textId="146D7976" w:rsidR="00126C55" w:rsidRDefault="00126C55" w:rsidP="004E1081">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Thu hồi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082B7677" w14:textId="77777777" w:rsidR="00126C55" w:rsidRDefault="00126C55" w:rsidP="004E1081">
            <w:pPr>
              <w:snapToGrid w:val="0"/>
              <w:spacing w:before="60" w:line="276" w:lineRule="auto"/>
              <w:rPr>
                <w:szCs w:val="26"/>
              </w:rPr>
            </w:pPr>
            <w:r>
              <w:rPr>
                <w:b/>
                <w:szCs w:val="26"/>
              </w:rPr>
              <w:t>Mức độ BMT:</w:t>
            </w:r>
            <w:r>
              <w:rPr>
                <w:szCs w:val="26"/>
              </w:rPr>
              <w:t xml:space="preserve"> B</w:t>
            </w:r>
          </w:p>
        </w:tc>
      </w:tr>
      <w:tr w:rsidR="00126C55" w14:paraId="1567A123" w14:textId="77777777" w:rsidTr="004E1081">
        <w:tc>
          <w:tcPr>
            <w:tcW w:w="3141" w:type="pct"/>
            <w:tcBorders>
              <w:top w:val="single" w:sz="4" w:space="0" w:color="000000"/>
              <w:left w:val="single" w:sz="4" w:space="0" w:color="000000"/>
              <w:bottom w:val="single" w:sz="4" w:space="0" w:color="000000"/>
              <w:right w:val="nil"/>
            </w:tcBorders>
            <w:hideMark/>
          </w:tcPr>
          <w:p w14:paraId="0A1CC35E" w14:textId="77777777" w:rsidR="00126C55" w:rsidRDefault="00126C55" w:rsidP="004E1081">
            <w:pPr>
              <w:snapToGrid w:val="0"/>
              <w:spacing w:before="60" w:line="276" w:lineRule="auto"/>
              <w:rPr>
                <w:szCs w:val="26"/>
              </w:rPr>
            </w:pPr>
            <w:r>
              <w:rPr>
                <w:b/>
                <w:szCs w:val="26"/>
              </w:rPr>
              <w:t xml:space="preserve">Tác nhân chính: </w:t>
            </w:r>
            <w:r>
              <w:t>Bộ phận tiếp nhận hồ sơ</w:t>
            </w:r>
          </w:p>
        </w:tc>
        <w:tc>
          <w:tcPr>
            <w:tcW w:w="1859" w:type="pct"/>
            <w:tcBorders>
              <w:top w:val="single" w:sz="4" w:space="0" w:color="000000"/>
              <w:left w:val="single" w:sz="4" w:space="0" w:color="000000"/>
              <w:bottom w:val="single" w:sz="4" w:space="0" w:color="000000"/>
              <w:right w:val="single" w:sz="4" w:space="0" w:color="000000"/>
            </w:tcBorders>
            <w:hideMark/>
          </w:tcPr>
          <w:p w14:paraId="0C7F9444" w14:textId="77777777" w:rsidR="00126C55" w:rsidRDefault="00126C55" w:rsidP="004E1081">
            <w:pPr>
              <w:snapToGrid w:val="0"/>
              <w:spacing w:before="60" w:line="276" w:lineRule="auto"/>
              <w:rPr>
                <w:szCs w:val="26"/>
              </w:rPr>
            </w:pPr>
            <w:r>
              <w:rPr>
                <w:b/>
                <w:szCs w:val="26"/>
              </w:rPr>
              <w:t xml:space="preserve">Tác nhân phụ: </w:t>
            </w:r>
            <w:r>
              <w:rPr>
                <w:szCs w:val="26"/>
              </w:rPr>
              <w:t>Hệ thống</w:t>
            </w:r>
          </w:p>
        </w:tc>
      </w:tr>
      <w:tr w:rsidR="00126C55" w14:paraId="0DD8AD4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39D8A8A" w14:textId="4A2FE1AF" w:rsidR="00126C55" w:rsidRDefault="00126C55" w:rsidP="004E1081">
            <w:pPr>
              <w:spacing w:before="60" w:line="276" w:lineRule="auto"/>
              <w:rPr>
                <w:szCs w:val="26"/>
              </w:rPr>
            </w:pPr>
            <w:r>
              <w:rPr>
                <w:b/>
                <w:szCs w:val="26"/>
              </w:rPr>
              <w:t xml:space="preserve">Mô tả Usecase: </w:t>
            </w:r>
            <w:r w:rsidR="004551D2">
              <w:t>Bộ phận tiếp nhận hồ sơ nhập hồ sơ gửi trực tiếp của</w:t>
            </w:r>
            <w:r>
              <w:t xml:space="preserve"> hồ sơ Thu hồi chứng thư số</w:t>
            </w:r>
          </w:p>
        </w:tc>
      </w:tr>
      <w:tr w:rsidR="00126C55" w14:paraId="51DF463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C7C0170" w14:textId="77777777" w:rsidR="00126C55" w:rsidRDefault="00126C55" w:rsidP="004E1081">
            <w:pPr>
              <w:snapToGrid w:val="0"/>
              <w:spacing w:before="60" w:line="276" w:lineRule="auto"/>
              <w:rPr>
                <w:b/>
                <w:szCs w:val="26"/>
              </w:rPr>
            </w:pPr>
            <w:r>
              <w:rPr>
                <w:b/>
                <w:szCs w:val="26"/>
              </w:rPr>
              <w:t xml:space="preserve">Điều kiện để bắt đầu Usecase: </w:t>
            </w:r>
          </w:p>
          <w:p w14:paraId="4C500991" w14:textId="77777777" w:rsidR="00126C55" w:rsidRPr="00A0588C" w:rsidRDefault="00126C55" w:rsidP="00A8287A">
            <w:pPr>
              <w:pStyle w:val="ListParagraph"/>
              <w:numPr>
                <w:ilvl w:val="0"/>
                <w:numId w:val="7"/>
              </w:numPr>
              <w:snapToGrid w:val="0"/>
              <w:spacing w:before="60"/>
              <w:rPr>
                <w:szCs w:val="26"/>
              </w:rPr>
            </w:pPr>
            <w:r>
              <w:t>Bộ phận tiếp nhận hồ sơ</w:t>
            </w:r>
            <w:r>
              <w:rPr>
                <w:lang w:val="en-US"/>
              </w:rPr>
              <w:t xml:space="preserve"> đăng nhập thành công vào hệ thống</w:t>
            </w:r>
          </w:p>
          <w:p w14:paraId="358BDE63" w14:textId="338AE035" w:rsidR="00126C55" w:rsidRPr="00A0588C" w:rsidRDefault="00126C55" w:rsidP="00A8287A">
            <w:pPr>
              <w:pStyle w:val="ListParagraph"/>
              <w:numPr>
                <w:ilvl w:val="0"/>
                <w:numId w:val="7"/>
              </w:numPr>
              <w:snapToGrid w:val="0"/>
              <w:spacing w:before="60"/>
              <w:rPr>
                <w:szCs w:val="26"/>
              </w:rPr>
            </w:pPr>
            <w:r>
              <w:lastRenderedPageBreak/>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126C55" w14:paraId="7203F85B"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7D95AC67" w14:textId="2607B674" w:rsidR="00126C55" w:rsidRPr="00DB242E" w:rsidRDefault="00126C55" w:rsidP="004E1081">
            <w:pPr>
              <w:snapToGrid w:val="0"/>
              <w:spacing w:before="60" w:line="276" w:lineRule="auto"/>
              <w:rPr>
                <w:szCs w:val="26"/>
              </w:rPr>
            </w:pPr>
            <w:r>
              <w:rPr>
                <w:b/>
                <w:szCs w:val="26"/>
              </w:rPr>
              <w:t xml:space="preserve">Điều kiện để kết thúc Usecase: </w:t>
            </w:r>
            <w:r w:rsidR="004551D2">
              <w:rPr>
                <w:szCs w:val="26"/>
              </w:rPr>
              <w:t>Nhập hồ sơ gửi trực tiếp</w:t>
            </w:r>
            <w:r>
              <w:rPr>
                <w:szCs w:val="26"/>
              </w:rPr>
              <w:t xml:space="preserve"> thành công.</w:t>
            </w:r>
          </w:p>
        </w:tc>
      </w:tr>
      <w:tr w:rsidR="00126C55" w14:paraId="2FECF993"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1D5BAE87" w14:textId="77777777" w:rsidR="00126C55" w:rsidRDefault="00126C55" w:rsidP="004E1081">
            <w:pPr>
              <w:snapToGrid w:val="0"/>
              <w:spacing w:before="60" w:line="276" w:lineRule="auto"/>
              <w:rPr>
                <w:szCs w:val="26"/>
              </w:rPr>
            </w:pPr>
            <w:r>
              <w:rPr>
                <w:b/>
                <w:szCs w:val="26"/>
              </w:rPr>
              <w:t>Trình tự các sự kiện trong quá trình hoạt động của Usecase:</w:t>
            </w:r>
          </w:p>
          <w:p w14:paraId="530C3F18" w14:textId="77777777" w:rsidR="006033DC" w:rsidRPr="00634D98" w:rsidRDefault="006033DC" w:rsidP="006033DC">
            <w:pPr>
              <w:pStyle w:val="ListParagraph"/>
              <w:numPr>
                <w:ilvl w:val="0"/>
                <w:numId w:val="73"/>
              </w:numPr>
            </w:pPr>
            <w:r w:rsidRPr="001771F3">
              <w:rPr>
                <w:lang w:val="en-US"/>
              </w:rPr>
              <w:t xml:space="preserve">Bộ phận tiếp nhận hồ sơ </w:t>
            </w:r>
            <w:r>
              <w:rPr>
                <w:lang w:val="en-US"/>
              </w:rPr>
              <w:t xml:space="preserve">xem danh sách các văn bản Chứng thư số cần xử lý. </w:t>
            </w:r>
          </w:p>
          <w:p w14:paraId="17DD6046" w14:textId="77777777" w:rsidR="006033DC" w:rsidRPr="008457A8" w:rsidRDefault="006033DC" w:rsidP="006033DC">
            <w:pPr>
              <w:pStyle w:val="ListParagraph"/>
              <w:numPr>
                <w:ilvl w:val="0"/>
                <w:numId w:val="73"/>
              </w:numPr>
            </w:pPr>
            <w:r>
              <w:rPr>
                <w:lang w:val="en-US"/>
              </w:rPr>
              <w:t xml:space="preserve">Bộ phận tiếp nhận hồ sơ </w:t>
            </w:r>
            <w:r w:rsidRPr="001771F3">
              <w:rPr>
                <w:lang w:val="en-US"/>
              </w:rPr>
              <w:t xml:space="preserve">nhấn </w:t>
            </w:r>
            <w:r>
              <w:rPr>
                <w:lang w:val="en-US"/>
              </w:rPr>
              <w:t>ch</w:t>
            </w:r>
            <w:r w:rsidRPr="00986ED9">
              <w:t>ọn [Tiếp nhận hồ</w:t>
            </w:r>
            <w:r>
              <w:t xml:space="preserve"> sơ]</w:t>
            </w:r>
            <w:r>
              <w:rPr>
                <w:lang w:val="en-US"/>
              </w:rPr>
              <w:t xml:space="preserve"> tại văn bản cần tiếp nhận</w:t>
            </w:r>
            <w:r>
              <w:t>,</w:t>
            </w:r>
            <w:r w:rsidRPr="00986ED9">
              <w:t xml:space="preserve"> </w:t>
            </w:r>
            <w:r>
              <w:rPr>
                <w:lang w:val="en-US"/>
              </w:rPr>
              <w:t>h</w:t>
            </w:r>
            <w:r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t>.</w:t>
            </w:r>
          </w:p>
          <w:p w14:paraId="16D0B004" w14:textId="339ED4B4" w:rsidR="00755BB0" w:rsidRDefault="00755BB0" w:rsidP="006033DC">
            <w:pPr>
              <w:pStyle w:val="ListParagraph"/>
              <w:numPr>
                <w:ilvl w:val="0"/>
                <w:numId w:val="73"/>
              </w:numPr>
            </w:pPr>
            <w:r w:rsidRPr="001771F3">
              <w:rPr>
                <w:lang w:val="en-US"/>
              </w:rPr>
              <w:t xml:space="preserve">Hệ thống hiển thị danh sách dịch vụ đang cung cấp. Bộ phận tiếp nhận hồ sơ chọn dịch vụ </w:t>
            </w:r>
            <w:r>
              <w:rPr>
                <w:lang w:val="en-US"/>
              </w:rPr>
              <w:t xml:space="preserve">“Thu hồi chứng thư số” </w:t>
            </w:r>
            <w:r w:rsidRPr="001771F3">
              <w:rPr>
                <w:lang w:val="en-US"/>
              </w:rPr>
              <w:t>để tiếp nhận</w:t>
            </w:r>
            <w:r>
              <w:t>, hệ thống hiển thị các trường thông tin tương ứng của dịch vụ đã chọn.</w:t>
            </w:r>
          </w:p>
          <w:p w14:paraId="5EFD53A1" w14:textId="77777777" w:rsidR="00755BB0" w:rsidRDefault="00755BB0" w:rsidP="006033DC">
            <w:pPr>
              <w:pStyle w:val="ListParagraph"/>
              <w:numPr>
                <w:ilvl w:val="0"/>
                <w:numId w:val="73"/>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4D166354" w14:textId="11A9E9D5" w:rsidR="00126C55" w:rsidRPr="001771F3" w:rsidRDefault="00126C55" w:rsidP="006033DC">
            <w:pPr>
              <w:pStyle w:val="ListParagraph"/>
              <w:numPr>
                <w:ilvl w:val="0"/>
                <w:numId w:val="73"/>
              </w:numPr>
            </w:pPr>
            <w:r>
              <w:t>Bộ phận tiếp nhận hồ sơ</w:t>
            </w:r>
            <w:r w:rsidRPr="00986ED9">
              <w:t xml:space="preserve"> nhập thông tin </w:t>
            </w:r>
            <w:r w:rsidR="004551D2">
              <w:rPr>
                <w:lang w:val="en-US"/>
              </w:rPr>
              <w:t>đầu mối phối hợp thu hồi thiết bị lưu khóa bí mật</w:t>
            </w:r>
            <w:r>
              <w:rPr>
                <w:lang w:val="en-US"/>
              </w:rPr>
              <w:t>.</w:t>
            </w:r>
          </w:p>
          <w:p w14:paraId="6EED70DE" w14:textId="77777777" w:rsidR="00126C55" w:rsidRPr="005500EB" w:rsidRDefault="00126C55" w:rsidP="006033DC">
            <w:pPr>
              <w:pStyle w:val="ListParagraph"/>
              <w:numPr>
                <w:ilvl w:val="0"/>
                <w:numId w:val="73"/>
              </w:numPr>
            </w:pPr>
            <w:r>
              <w:rPr>
                <w:lang w:val="en-US"/>
              </w:rPr>
              <w:t xml:space="preserve">Bộ phận tiếp nhận hồ sơ sẽ nhập/chọn danh sách yêu cầu đăng ký: </w:t>
            </w:r>
            <w:r w:rsidRPr="00EC56C8">
              <w:rPr>
                <w:lang w:val="en-US"/>
              </w:rPr>
              <w:t xml:space="preserve">Chọn </w:t>
            </w:r>
            <w:r>
              <w:rPr>
                <w:lang w:val="en-US"/>
              </w:rPr>
              <w:t>chứng thư số theo yêu cầu.</w:t>
            </w:r>
          </w:p>
          <w:p w14:paraId="4C5C6A83" w14:textId="751EFDAF" w:rsidR="00126C55" w:rsidRDefault="00126C55" w:rsidP="006033DC">
            <w:pPr>
              <w:pStyle w:val="ListParagraph"/>
              <w:numPr>
                <w:ilvl w:val="0"/>
                <w:numId w:val="73"/>
              </w:numPr>
            </w:pPr>
            <w:r>
              <w:t>Bộ phận tiếp nhận hồ sơ</w:t>
            </w:r>
            <w:r>
              <w:rPr>
                <w:lang w:val="en-US"/>
              </w:rPr>
              <w:t xml:space="preserve"> scan hồ sơ và đính kèm lên hồ sơ tiếp nhận (nếu cần thiết).</w:t>
            </w:r>
          </w:p>
          <w:p w14:paraId="106F0201" w14:textId="77777777" w:rsidR="00126C55" w:rsidRPr="00986ED9" w:rsidRDefault="00126C55" w:rsidP="006033DC">
            <w:pPr>
              <w:pStyle w:val="ListParagraph"/>
              <w:numPr>
                <w:ilvl w:val="0"/>
                <w:numId w:val="73"/>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0DAC8EBF" w14:textId="0BE74531" w:rsidR="00126C55" w:rsidRDefault="00126C55" w:rsidP="006033DC">
            <w:pPr>
              <w:pStyle w:val="ListParagraph"/>
              <w:numPr>
                <w:ilvl w:val="0"/>
                <w:numId w:val="73"/>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szCs w:val="26"/>
                <w:lang w:val="en-US"/>
              </w:rPr>
              <w:t>bộ phận xử lý</w:t>
            </w:r>
            <w:r w:rsidR="0043628B">
              <w:rPr>
                <w:szCs w:val="26"/>
              </w:rPr>
              <w:t xml:space="preserve"> kế tiếp theo quy trình được cấu hình</w:t>
            </w:r>
            <w:r>
              <w:t>.</w:t>
            </w:r>
          </w:p>
        </w:tc>
      </w:tr>
      <w:tr w:rsidR="00126C55" w14:paraId="7BFBC90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12F3B1E" w14:textId="1DF04177" w:rsidR="00126C55" w:rsidRDefault="00126C55" w:rsidP="004E1081">
            <w:pPr>
              <w:snapToGrid w:val="0"/>
              <w:spacing w:before="60" w:line="276" w:lineRule="auto"/>
              <w:rPr>
                <w:szCs w:val="26"/>
              </w:rPr>
            </w:pPr>
            <w:r>
              <w:rPr>
                <w:b/>
                <w:szCs w:val="26"/>
              </w:rPr>
              <w:t xml:space="preserve">Hoàn cảnh sử dụng thành công cơ bản: </w:t>
            </w:r>
            <w:r w:rsidR="004551D2">
              <w:rPr>
                <w:szCs w:val="26"/>
              </w:rPr>
              <w:t>Nhập hồ sơ gửi trực tiếp</w:t>
            </w:r>
            <w:r>
              <w:rPr>
                <w:szCs w:val="26"/>
              </w:rPr>
              <w:t xml:space="preserve"> thành công, </w:t>
            </w:r>
            <w:r w:rsidR="0043628B">
              <w:rPr>
                <w:szCs w:val="26"/>
              </w:rPr>
              <w:t>hồ sơ được chuyển sang trạng thái kế tiếp theo quy trình được cấu hình</w:t>
            </w:r>
          </w:p>
        </w:tc>
      </w:tr>
      <w:tr w:rsidR="00126C55" w14:paraId="44DFDD2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055B4D23" w14:textId="77777777" w:rsidR="00126C55" w:rsidRDefault="00126C55" w:rsidP="004E1081">
            <w:pPr>
              <w:snapToGrid w:val="0"/>
              <w:spacing w:before="60" w:line="276" w:lineRule="auto"/>
              <w:rPr>
                <w:b/>
                <w:szCs w:val="26"/>
              </w:rPr>
            </w:pPr>
            <w:r>
              <w:rPr>
                <w:b/>
                <w:szCs w:val="26"/>
              </w:rPr>
              <w:t xml:space="preserve">Hoàn cảnh sử dụng phụ (thay thế) trong trường hợp không thành công: </w:t>
            </w:r>
          </w:p>
          <w:p w14:paraId="1AAAF17D" w14:textId="1E7BFB3C" w:rsidR="00126C55" w:rsidRDefault="00126C55" w:rsidP="004E1081">
            <w:pPr>
              <w:snapToGrid w:val="0"/>
              <w:spacing w:before="60" w:line="276" w:lineRule="auto"/>
              <w:rPr>
                <w:szCs w:val="26"/>
              </w:rPr>
            </w:pPr>
            <w:r w:rsidRPr="00DB242E">
              <w:rPr>
                <w:szCs w:val="26"/>
              </w:rPr>
              <w:t xml:space="preserve">1. </w:t>
            </w:r>
            <w:r>
              <w:rPr>
                <w:szCs w:val="26"/>
              </w:rPr>
              <w:t xml:space="preserve">Chọn chứng thư số để </w:t>
            </w:r>
            <w:r>
              <w:t>thu hồ</w:t>
            </w:r>
            <w:r w:rsidR="007135E7">
              <w:t>i</w:t>
            </w:r>
          </w:p>
          <w:p w14:paraId="2AFEFD9C" w14:textId="77777777" w:rsidR="00126C55" w:rsidRDefault="00126C55" w:rsidP="00A8287A">
            <w:pPr>
              <w:pStyle w:val="ListParagraph"/>
              <w:numPr>
                <w:ilvl w:val="0"/>
                <w:numId w:val="31"/>
              </w:numPr>
              <w:snapToGrid w:val="0"/>
              <w:spacing w:before="60"/>
              <w:rPr>
                <w:szCs w:val="26"/>
              </w:rPr>
            </w:pPr>
            <w:r w:rsidRPr="00B45139">
              <w:rPr>
                <w:szCs w:val="26"/>
              </w:rPr>
              <w:t xml:space="preserve">Nếu </w:t>
            </w:r>
            <w:r>
              <w:rPr>
                <w:szCs w:val="26"/>
                <w:lang w:val="en-US"/>
              </w:rPr>
              <w:t>không có chứng thư số trong hệ thống thì hiển thị [Không có dữ liệu]</w:t>
            </w:r>
            <w:r w:rsidRPr="00B45139">
              <w:rPr>
                <w:szCs w:val="26"/>
              </w:rPr>
              <w:t>.</w:t>
            </w:r>
          </w:p>
          <w:p w14:paraId="1354222A" w14:textId="5349A597" w:rsidR="00126C55" w:rsidRPr="00266D1D" w:rsidRDefault="00126C55" w:rsidP="004E1081">
            <w:pPr>
              <w:snapToGrid w:val="0"/>
              <w:spacing w:before="60" w:line="276" w:lineRule="auto"/>
              <w:rPr>
                <w:szCs w:val="26"/>
              </w:rPr>
            </w:pPr>
            <w:r w:rsidRPr="00266D1D">
              <w:rPr>
                <w:szCs w:val="26"/>
              </w:rPr>
              <w:t>2. Chọn [thời gian hẹn trả] không phù hợ</w:t>
            </w:r>
            <w:r w:rsidR="007135E7">
              <w:rPr>
                <w:szCs w:val="26"/>
              </w:rPr>
              <w:t>p</w:t>
            </w:r>
          </w:p>
          <w:p w14:paraId="1DAF6C98" w14:textId="77777777" w:rsidR="00126C55" w:rsidRPr="00634065" w:rsidRDefault="00126C55" w:rsidP="00A8287A">
            <w:pPr>
              <w:pStyle w:val="ListParagraph"/>
              <w:numPr>
                <w:ilvl w:val="0"/>
                <w:numId w:val="32"/>
              </w:numPr>
              <w:snapToGrid w:val="0"/>
              <w:spacing w:before="60"/>
              <w:rPr>
                <w:rFonts w:eastAsia="Calibri"/>
                <w:szCs w:val="26"/>
              </w:rPr>
            </w:pPr>
            <w:r>
              <w:rPr>
                <w:szCs w:val="26"/>
              </w:rPr>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6DE5B3B2" w14:textId="6BFD4354" w:rsidR="00126C55" w:rsidRDefault="00126C55" w:rsidP="004E1081">
            <w:pPr>
              <w:snapToGrid w:val="0"/>
              <w:spacing w:before="60" w:line="276" w:lineRule="auto"/>
              <w:rPr>
                <w:szCs w:val="26"/>
              </w:rPr>
            </w:pPr>
            <w:r>
              <w:rPr>
                <w:szCs w:val="26"/>
              </w:rPr>
              <w:t>3. Nhấn nút [Tiếp nhận hồ sơ] khi chưa nhập đầy đủ thông tin bắt buộ</w:t>
            </w:r>
            <w:r w:rsidR="007135E7">
              <w:rPr>
                <w:szCs w:val="26"/>
              </w:rPr>
              <w:t>c</w:t>
            </w:r>
          </w:p>
          <w:p w14:paraId="518CEE58" w14:textId="77777777" w:rsidR="00126C55" w:rsidRPr="00DF2E6E" w:rsidRDefault="00126C55" w:rsidP="00A8287A">
            <w:pPr>
              <w:pStyle w:val="ListParagraph"/>
              <w:numPr>
                <w:ilvl w:val="0"/>
                <w:numId w:val="33"/>
              </w:numPr>
              <w:snapToGrid w:val="0"/>
              <w:spacing w:before="60"/>
              <w:rPr>
                <w:rFonts w:eastAsia="Calibri"/>
                <w:szCs w:val="26"/>
              </w:rPr>
            </w:pPr>
            <w:r w:rsidRPr="00895151">
              <w:rPr>
                <w:szCs w:val="26"/>
              </w:rPr>
              <w:lastRenderedPageBreak/>
              <w:t>Nếu chưa nhập đầy đủ thông tin bắt buộc, hệ thống sẽ hiển thị cảnh báo yêu cầu nhập. Khi nhập đầy đủ mới được phép nhấn nút [Tiếp nhận hồ sơ].</w:t>
            </w:r>
          </w:p>
          <w:p w14:paraId="71F63EFC" w14:textId="77777777" w:rsidR="00DF2E6E" w:rsidRDefault="00DF2E6E" w:rsidP="00DF2E6E">
            <w:pPr>
              <w:snapToGrid w:val="0"/>
              <w:spacing w:before="60" w:line="276" w:lineRule="auto"/>
              <w:rPr>
                <w:szCs w:val="26"/>
              </w:rPr>
            </w:pPr>
            <w:r>
              <w:rPr>
                <w:szCs w:val="26"/>
              </w:rPr>
              <w:t>4. Một công văn chứng thư số có thể tách ra nhiều hồ sơ tương ứng với từng dịch vụ cung cấp:</w:t>
            </w:r>
          </w:p>
          <w:p w14:paraId="0EDB2D5B" w14:textId="77777777" w:rsidR="00DF2E6E" w:rsidRDefault="00DF2E6E" w:rsidP="00DF2E6E">
            <w:pPr>
              <w:pStyle w:val="ListParagraph"/>
              <w:numPr>
                <w:ilvl w:val="0"/>
                <w:numId w:val="33"/>
              </w:numPr>
              <w:snapToGrid w:val="0"/>
              <w:spacing w:before="60"/>
              <w:rPr>
                <w:szCs w:val="26"/>
              </w:rPr>
            </w:pPr>
            <w:r w:rsidRPr="00293E06">
              <w:rPr>
                <w:szCs w:val="26"/>
              </w:rPr>
              <w:t xml:space="preserve">Nếu cơ quan, tổ chức gửi công văn giấy thuộc nhiều dịch vụ CTCKS khác nhau, bộ phận </w:t>
            </w:r>
            <w:r>
              <w:rPr>
                <w:szCs w:val="26"/>
                <w:lang w:val="en-US"/>
              </w:rPr>
              <w:t xml:space="preserve">tiếp nhận hồ sơ </w:t>
            </w:r>
            <w:r w:rsidRPr="00293E06">
              <w:rPr>
                <w:szCs w:val="26"/>
              </w:rPr>
              <w:t>nhấn chọn [Tiếp nhận hồ sơ] cho mỗi một hồ sơ được lập ra.</w:t>
            </w:r>
          </w:p>
          <w:p w14:paraId="47D39F3F" w14:textId="77777777" w:rsidR="00DF2E6E" w:rsidRPr="00DF2E6E" w:rsidRDefault="00DF2E6E" w:rsidP="00DF2E6E">
            <w:pPr>
              <w:pStyle w:val="ListParagraph"/>
              <w:numPr>
                <w:ilvl w:val="0"/>
                <w:numId w:val="33"/>
              </w:numPr>
              <w:snapToGrid w:val="0"/>
              <w:spacing w:before="60"/>
              <w:rPr>
                <w:szCs w:val="26"/>
              </w:rPr>
            </w:pPr>
            <w:r>
              <w:rPr>
                <w:szCs w:val="26"/>
                <w:lang w:val="en-US"/>
              </w:rPr>
              <w:t>Mỗi hồ sơ được lập đều được gắn chung 1 số công văn.</w:t>
            </w:r>
          </w:p>
          <w:p w14:paraId="202BA183" w14:textId="1C910543" w:rsidR="00DF2E6E" w:rsidRPr="00DF2E6E" w:rsidRDefault="00DF2E6E" w:rsidP="00DF2E6E">
            <w:pPr>
              <w:pStyle w:val="ListParagraph"/>
              <w:numPr>
                <w:ilvl w:val="0"/>
                <w:numId w:val="33"/>
              </w:numPr>
              <w:snapToGrid w:val="0"/>
              <w:spacing w:before="60"/>
              <w:rPr>
                <w:szCs w:val="26"/>
              </w:rPr>
            </w:pPr>
            <w:r w:rsidRPr="00DF2E6E">
              <w:rPr>
                <w:szCs w:val="26"/>
                <w:lang w:val="en-US"/>
              </w:rPr>
              <w:t>Sau khi lập xong các hồ sơ, bộ phận tiếp nhận hồ sơ nhấn nút [Kết thúc] để kết thúc quá trình lập hồ sơ cho công văn chứng thư số.</w:t>
            </w:r>
          </w:p>
        </w:tc>
      </w:tr>
      <w:tr w:rsidR="006033DC" w14:paraId="780B4109"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6BBCB472" w14:textId="77777777" w:rsidR="008B0C43" w:rsidRDefault="006033DC" w:rsidP="006033DC">
            <w:pPr>
              <w:snapToGrid w:val="0"/>
              <w:spacing w:before="60" w:line="276" w:lineRule="auto"/>
              <w:rPr>
                <w:szCs w:val="26"/>
              </w:rPr>
            </w:pPr>
            <w:r>
              <w:rPr>
                <w:b/>
                <w:szCs w:val="26"/>
              </w:rPr>
              <w:t>Hành động liên quan sẽ xảy ra khi Usecase kết thúc:</w:t>
            </w:r>
            <w:r>
              <w:rPr>
                <w:szCs w:val="26"/>
              </w:rPr>
              <w:t xml:space="preserve"> </w:t>
            </w:r>
          </w:p>
          <w:p w14:paraId="178489CD" w14:textId="77777777" w:rsidR="006033DC" w:rsidRPr="008B0C43" w:rsidRDefault="006033DC"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5B3414B5" w14:textId="52A73272"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126C55" w14:paraId="20302831"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62CAFBF1" w14:textId="77777777" w:rsidR="00126C55" w:rsidRDefault="00126C55" w:rsidP="004E1081">
            <w:pPr>
              <w:snapToGrid w:val="0"/>
              <w:spacing w:before="60" w:line="276" w:lineRule="auto"/>
              <w:rPr>
                <w:szCs w:val="26"/>
              </w:rPr>
            </w:pPr>
            <w:r>
              <w:rPr>
                <w:b/>
                <w:szCs w:val="26"/>
              </w:rPr>
              <w:t>Các yêu cầu phi chức năng:</w:t>
            </w:r>
            <w:r>
              <w:rPr>
                <w:szCs w:val="26"/>
              </w:rPr>
              <w:t xml:space="preserve"> Không có</w:t>
            </w:r>
          </w:p>
        </w:tc>
      </w:tr>
    </w:tbl>
    <w:p w14:paraId="728298E5" w14:textId="77777777" w:rsidR="00126C55" w:rsidRDefault="00126C55" w:rsidP="00126C55"/>
    <w:p w14:paraId="24E06152" w14:textId="77777777" w:rsidR="001A5ECB" w:rsidRDefault="001A5ECB" w:rsidP="001A5ECB">
      <w:pPr>
        <w:keepNext/>
      </w:pPr>
      <w:r>
        <w:rPr>
          <w:noProof/>
        </w:rPr>
        <w:lastRenderedPageBreak/>
        <w:drawing>
          <wp:inline distT="0" distB="0" distL="0" distR="0" wp14:anchorId="0553BB81" wp14:editId="493578BF">
            <wp:extent cx="5732145" cy="5455920"/>
            <wp:effectExtent l="19050" t="19050" r="20955" b="1143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5455920"/>
                    </a:xfrm>
                    <a:prstGeom prst="rect">
                      <a:avLst/>
                    </a:prstGeom>
                    <a:ln>
                      <a:solidFill>
                        <a:schemeClr val="accent1"/>
                      </a:solidFill>
                    </a:ln>
                  </pic:spPr>
                </pic:pic>
              </a:graphicData>
            </a:graphic>
          </wp:inline>
        </w:drawing>
      </w:r>
    </w:p>
    <w:p w14:paraId="47B7689C" w14:textId="1431B11F" w:rsidR="001A5ECB" w:rsidRDefault="001A5ECB" w:rsidP="00C12A61">
      <w:pPr>
        <w:pStyle w:val="Caption"/>
      </w:pPr>
      <w:r>
        <w:t xml:space="preserve">Hình </w:t>
      </w:r>
      <w:fldSimple w:instr=" STYLEREF 2 \s ">
        <w:r w:rsidR="00473123">
          <w:rPr>
            <w:noProof/>
          </w:rPr>
          <w:t>3</w:t>
        </w:r>
      </w:fldSimple>
      <w:r w:rsidR="00473123">
        <w:noBreakHyphen/>
      </w:r>
      <w:fldSimple w:instr=" SEQ Hình \* ARABIC \s 2 ">
        <w:r w:rsidR="00473123">
          <w:rPr>
            <w:noProof/>
          </w:rPr>
          <w:t>9</w:t>
        </w:r>
      </w:fldSimple>
      <w:r>
        <w:t>:</w:t>
      </w:r>
      <w:r w:rsidRPr="00E762F2">
        <w:t xml:space="preserve"> Giao diện Nhập hồ sơ trực tiếp của dịch vụ “</w:t>
      </w:r>
      <w:r>
        <w:t>Khôi phục thiết bị lưu khóa bí mật</w:t>
      </w:r>
      <w:r w:rsidRPr="00E762F2">
        <w:t>”</w:t>
      </w:r>
    </w:p>
    <w:p w14:paraId="2C3F4025" w14:textId="1ACC9F58" w:rsidR="009347A0" w:rsidRDefault="004551D2" w:rsidP="00941B88">
      <w:pPr>
        <w:pStyle w:val="UCName"/>
      </w:pPr>
      <w:bookmarkStart w:id="167" w:name="_Ref21444007"/>
      <w:bookmarkStart w:id="168" w:name="_Toc22744114"/>
      <w:r>
        <w:t>Nhập hồ sơ gửi trực tiếp của</w:t>
      </w:r>
      <w:r w:rsidR="009347A0">
        <w:t xml:space="preserve"> hồ sơ Khôi phục thiết bị lưu khóa bí mật</w:t>
      </w:r>
      <w:bookmarkEnd w:id="167"/>
      <w:bookmarkEnd w:id="168"/>
    </w:p>
    <w:tbl>
      <w:tblPr>
        <w:tblW w:w="5000" w:type="pct"/>
        <w:tblLook w:val="04A0" w:firstRow="1" w:lastRow="0" w:firstColumn="1" w:lastColumn="0" w:noHBand="0" w:noVBand="1"/>
      </w:tblPr>
      <w:tblGrid>
        <w:gridCol w:w="5664"/>
        <w:gridCol w:w="3353"/>
      </w:tblGrid>
      <w:tr w:rsidR="009347A0" w14:paraId="16791C2C" w14:textId="77777777" w:rsidTr="004E2BFF">
        <w:tc>
          <w:tcPr>
            <w:tcW w:w="3141" w:type="pct"/>
            <w:tcBorders>
              <w:top w:val="single" w:sz="4" w:space="0" w:color="000000"/>
              <w:left w:val="single" w:sz="4" w:space="0" w:color="000000"/>
              <w:bottom w:val="single" w:sz="4" w:space="0" w:color="000000"/>
              <w:right w:val="nil"/>
            </w:tcBorders>
            <w:hideMark/>
          </w:tcPr>
          <w:p w14:paraId="118C9FF7" w14:textId="27773C77" w:rsidR="009347A0" w:rsidRDefault="009347A0" w:rsidP="004E2BFF">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w:t>
            </w:r>
            <w:r w:rsidR="004551D2">
              <w:t>Khôi phục thiết bị lưu khóa bí mật</w:t>
            </w:r>
          </w:p>
        </w:tc>
        <w:tc>
          <w:tcPr>
            <w:tcW w:w="1859" w:type="pct"/>
            <w:tcBorders>
              <w:top w:val="single" w:sz="4" w:space="0" w:color="000000"/>
              <w:left w:val="single" w:sz="4" w:space="0" w:color="000000"/>
              <w:bottom w:val="single" w:sz="4" w:space="0" w:color="000000"/>
              <w:right w:val="single" w:sz="4" w:space="0" w:color="000000"/>
            </w:tcBorders>
            <w:hideMark/>
          </w:tcPr>
          <w:p w14:paraId="5AE17602" w14:textId="77777777" w:rsidR="009347A0" w:rsidRDefault="009347A0" w:rsidP="004E2BFF">
            <w:pPr>
              <w:snapToGrid w:val="0"/>
              <w:spacing w:before="60" w:line="276" w:lineRule="auto"/>
              <w:rPr>
                <w:szCs w:val="26"/>
              </w:rPr>
            </w:pPr>
            <w:r>
              <w:rPr>
                <w:b/>
                <w:szCs w:val="26"/>
              </w:rPr>
              <w:t>Mức độ BMT:</w:t>
            </w:r>
            <w:r>
              <w:rPr>
                <w:szCs w:val="26"/>
              </w:rPr>
              <w:t xml:space="preserve"> B</w:t>
            </w:r>
          </w:p>
        </w:tc>
      </w:tr>
      <w:tr w:rsidR="009347A0" w14:paraId="70854A4D" w14:textId="77777777" w:rsidTr="004E2BFF">
        <w:tc>
          <w:tcPr>
            <w:tcW w:w="3141" w:type="pct"/>
            <w:tcBorders>
              <w:top w:val="single" w:sz="4" w:space="0" w:color="000000"/>
              <w:left w:val="single" w:sz="4" w:space="0" w:color="000000"/>
              <w:bottom w:val="single" w:sz="4" w:space="0" w:color="000000"/>
              <w:right w:val="nil"/>
            </w:tcBorders>
            <w:hideMark/>
          </w:tcPr>
          <w:p w14:paraId="3F3A779C" w14:textId="77777777" w:rsidR="009347A0" w:rsidRDefault="009347A0" w:rsidP="004E2BFF">
            <w:pPr>
              <w:snapToGrid w:val="0"/>
              <w:spacing w:before="60" w:line="276" w:lineRule="auto"/>
              <w:rPr>
                <w:szCs w:val="26"/>
              </w:rPr>
            </w:pPr>
            <w:r>
              <w:rPr>
                <w:b/>
                <w:szCs w:val="26"/>
              </w:rPr>
              <w:t xml:space="preserve">Tác nhân chính: </w:t>
            </w:r>
            <w:r>
              <w:t>Bộ phận tiếp nhận hồ sơ</w:t>
            </w:r>
          </w:p>
        </w:tc>
        <w:tc>
          <w:tcPr>
            <w:tcW w:w="1859" w:type="pct"/>
            <w:tcBorders>
              <w:top w:val="single" w:sz="4" w:space="0" w:color="000000"/>
              <w:left w:val="single" w:sz="4" w:space="0" w:color="000000"/>
              <w:bottom w:val="single" w:sz="4" w:space="0" w:color="000000"/>
              <w:right w:val="single" w:sz="4" w:space="0" w:color="000000"/>
            </w:tcBorders>
            <w:hideMark/>
          </w:tcPr>
          <w:p w14:paraId="410B7B48" w14:textId="77777777" w:rsidR="009347A0" w:rsidRDefault="009347A0" w:rsidP="004E2BFF">
            <w:pPr>
              <w:snapToGrid w:val="0"/>
              <w:spacing w:before="60" w:line="276" w:lineRule="auto"/>
              <w:rPr>
                <w:szCs w:val="26"/>
              </w:rPr>
            </w:pPr>
            <w:r>
              <w:rPr>
                <w:b/>
                <w:szCs w:val="26"/>
              </w:rPr>
              <w:t xml:space="preserve">Tác nhân phụ: </w:t>
            </w:r>
            <w:r>
              <w:rPr>
                <w:szCs w:val="26"/>
              </w:rPr>
              <w:t>Hệ thống</w:t>
            </w:r>
          </w:p>
        </w:tc>
      </w:tr>
      <w:tr w:rsidR="009347A0" w14:paraId="0C21FEED"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4480614F" w14:textId="4B445145" w:rsidR="009347A0" w:rsidRDefault="009347A0" w:rsidP="004E2BFF">
            <w:pPr>
              <w:spacing w:before="60" w:line="276" w:lineRule="auto"/>
              <w:rPr>
                <w:szCs w:val="26"/>
              </w:rPr>
            </w:pPr>
            <w:r>
              <w:rPr>
                <w:b/>
                <w:szCs w:val="26"/>
              </w:rPr>
              <w:t xml:space="preserve">Mô tả Usecase: </w:t>
            </w:r>
            <w:r w:rsidR="004551D2">
              <w:t>Bộ phận tiếp nhận hồ sơ nhập hồ sơ gửi trực tiếp của</w:t>
            </w:r>
            <w:r>
              <w:t xml:space="preserve"> hồ sơ </w:t>
            </w:r>
            <w:r w:rsidR="004551D2">
              <w:t>Khôi phục thiết bị lưu khóa bí mật</w:t>
            </w:r>
          </w:p>
        </w:tc>
      </w:tr>
      <w:tr w:rsidR="009347A0" w14:paraId="169CEFF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0F3D7ACE" w14:textId="77777777" w:rsidR="009347A0" w:rsidRDefault="009347A0" w:rsidP="004E2BFF">
            <w:pPr>
              <w:snapToGrid w:val="0"/>
              <w:spacing w:before="60" w:line="276" w:lineRule="auto"/>
              <w:rPr>
                <w:b/>
                <w:szCs w:val="26"/>
              </w:rPr>
            </w:pPr>
            <w:r>
              <w:rPr>
                <w:b/>
                <w:szCs w:val="26"/>
              </w:rPr>
              <w:t xml:space="preserve">Điều kiện để bắt đầu Usecase: </w:t>
            </w:r>
          </w:p>
          <w:p w14:paraId="449CE6DC" w14:textId="77777777" w:rsidR="009347A0" w:rsidRPr="00A0588C" w:rsidRDefault="009347A0" w:rsidP="004E2BFF">
            <w:pPr>
              <w:pStyle w:val="ListParagraph"/>
              <w:numPr>
                <w:ilvl w:val="0"/>
                <w:numId w:val="7"/>
              </w:numPr>
              <w:snapToGrid w:val="0"/>
              <w:spacing w:before="60"/>
              <w:rPr>
                <w:szCs w:val="26"/>
              </w:rPr>
            </w:pPr>
            <w:r>
              <w:t>Bộ phận tiếp nhận hồ sơ</w:t>
            </w:r>
            <w:r>
              <w:rPr>
                <w:lang w:val="en-US"/>
              </w:rPr>
              <w:t xml:space="preserve"> đăng nhập thành công vào hệ thống</w:t>
            </w:r>
          </w:p>
          <w:p w14:paraId="52515E56" w14:textId="089564E1" w:rsidR="009347A0" w:rsidRPr="00A0588C" w:rsidRDefault="009347A0" w:rsidP="004E2BFF">
            <w:pPr>
              <w:pStyle w:val="ListParagraph"/>
              <w:numPr>
                <w:ilvl w:val="0"/>
                <w:numId w:val="7"/>
              </w:numPr>
              <w:snapToGrid w:val="0"/>
              <w:spacing w:before="60"/>
              <w:rPr>
                <w:szCs w:val="26"/>
              </w:rPr>
            </w:pPr>
            <w:r>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9347A0" w14:paraId="57A37E8E"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1DAED80F" w14:textId="03DF280D" w:rsidR="009347A0" w:rsidRPr="00DB242E" w:rsidRDefault="009347A0" w:rsidP="004E2BFF">
            <w:pPr>
              <w:snapToGrid w:val="0"/>
              <w:spacing w:before="60" w:line="276" w:lineRule="auto"/>
              <w:rPr>
                <w:szCs w:val="26"/>
              </w:rPr>
            </w:pPr>
            <w:r>
              <w:rPr>
                <w:b/>
                <w:szCs w:val="26"/>
              </w:rPr>
              <w:t xml:space="preserve">Điều kiện để kết thúc Usecase: </w:t>
            </w:r>
            <w:r w:rsidR="004551D2">
              <w:rPr>
                <w:szCs w:val="26"/>
              </w:rPr>
              <w:t>Nhập hồ sơ gửi trực tiếp</w:t>
            </w:r>
            <w:r>
              <w:rPr>
                <w:szCs w:val="26"/>
              </w:rPr>
              <w:t xml:space="preserve"> thành công.</w:t>
            </w:r>
          </w:p>
        </w:tc>
      </w:tr>
      <w:tr w:rsidR="009347A0" w14:paraId="76BA84DA"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363AF5E3" w14:textId="77777777" w:rsidR="009347A0" w:rsidRDefault="009347A0" w:rsidP="004E2BFF">
            <w:pPr>
              <w:snapToGrid w:val="0"/>
              <w:spacing w:before="60" w:line="276" w:lineRule="auto"/>
              <w:rPr>
                <w:szCs w:val="26"/>
              </w:rPr>
            </w:pPr>
            <w:r>
              <w:rPr>
                <w:b/>
                <w:szCs w:val="26"/>
              </w:rPr>
              <w:lastRenderedPageBreak/>
              <w:t>Trình tự các sự kiện trong quá trình hoạt động của Usecase:</w:t>
            </w:r>
          </w:p>
          <w:p w14:paraId="22C32E21" w14:textId="77777777" w:rsidR="006033DC" w:rsidRPr="00634D98" w:rsidRDefault="006033DC" w:rsidP="00843B83">
            <w:pPr>
              <w:pStyle w:val="ListParagraph"/>
              <w:numPr>
                <w:ilvl w:val="0"/>
                <w:numId w:val="145"/>
              </w:numPr>
            </w:pPr>
            <w:r w:rsidRPr="001771F3">
              <w:rPr>
                <w:lang w:val="en-US"/>
              </w:rPr>
              <w:t xml:space="preserve">Bộ phận tiếp nhận hồ sơ </w:t>
            </w:r>
            <w:r>
              <w:rPr>
                <w:lang w:val="en-US"/>
              </w:rPr>
              <w:t xml:space="preserve">xem danh sách các văn bản Chứng thư số cần xử lý. </w:t>
            </w:r>
          </w:p>
          <w:p w14:paraId="34CD7384" w14:textId="77777777" w:rsidR="006033DC" w:rsidRPr="008457A8" w:rsidRDefault="006033DC" w:rsidP="00843B83">
            <w:pPr>
              <w:pStyle w:val="ListParagraph"/>
              <w:numPr>
                <w:ilvl w:val="0"/>
                <w:numId w:val="145"/>
              </w:numPr>
            </w:pPr>
            <w:r>
              <w:rPr>
                <w:lang w:val="en-US"/>
              </w:rPr>
              <w:t xml:space="preserve">Bộ phận tiếp nhận hồ sơ </w:t>
            </w:r>
            <w:r w:rsidRPr="001771F3">
              <w:rPr>
                <w:lang w:val="en-US"/>
              </w:rPr>
              <w:t xml:space="preserve">nhấn </w:t>
            </w:r>
            <w:r>
              <w:rPr>
                <w:lang w:val="en-US"/>
              </w:rPr>
              <w:t>ch</w:t>
            </w:r>
            <w:r w:rsidRPr="00986ED9">
              <w:t>ọn [Tiếp nhận hồ</w:t>
            </w:r>
            <w:r>
              <w:t xml:space="preserve"> sơ]</w:t>
            </w:r>
            <w:r>
              <w:rPr>
                <w:lang w:val="en-US"/>
              </w:rPr>
              <w:t xml:space="preserve"> tại văn bản cần tiếp nhận</w:t>
            </w:r>
            <w:r>
              <w:t>,</w:t>
            </w:r>
            <w:r w:rsidRPr="00986ED9">
              <w:t xml:space="preserve"> </w:t>
            </w:r>
            <w:r>
              <w:rPr>
                <w:lang w:val="en-US"/>
              </w:rPr>
              <w:t>h</w:t>
            </w:r>
            <w:r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t>.</w:t>
            </w:r>
          </w:p>
          <w:p w14:paraId="55588F5A" w14:textId="2505D59A" w:rsidR="009347A0" w:rsidRDefault="009347A0" w:rsidP="00843B83">
            <w:pPr>
              <w:pStyle w:val="ListParagraph"/>
              <w:numPr>
                <w:ilvl w:val="0"/>
                <w:numId w:val="145"/>
              </w:numPr>
            </w:pPr>
            <w:r w:rsidRPr="001771F3">
              <w:rPr>
                <w:lang w:val="en-US"/>
              </w:rPr>
              <w:t xml:space="preserve">Hệ thống hiển thị danh sách dịch vụ đang cung cấp. Bộ phận tiếp nhận hồ sơ chọn dịch vụ </w:t>
            </w:r>
            <w:r>
              <w:rPr>
                <w:lang w:val="en-US"/>
              </w:rPr>
              <w:t>“</w:t>
            </w:r>
            <w:r w:rsidR="004551D2">
              <w:t>Khôi phục thiết bị lưu khóa bí mật</w:t>
            </w:r>
            <w:r>
              <w:rPr>
                <w:lang w:val="en-US"/>
              </w:rPr>
              <w:t xml:space="preserve">” </w:t>
            </w:r>
            <w:r w:rsidRPr="001771F3">
              <w:rPr>
                <w:lang w:val="en-US"/>
              </w:rPr>
              <w:t>để tiếp nhận</w:t>
            </w:r>
            <w:r>
              <w:t>, hệ thống hiển thị các trường thông tin tương ứng của dịch vụ đã chọn.</w:t>
            </w:r>
          </w:p>
          <w:p w14:paraId="41805FDD" w14:textId="77777777" w:rsidR="009347A0" w:rsidRDefault="009347A0" w:rsidP="00843B83">
            <w:pPr>
              <w:pStyle w:val="ListParagraph"/>
              <w:numPr>
                <w:ilvl w:val="0"/>
                <w:numId w:val="145"/>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74EA77E6" w14:textId="11BD638A" w:rsidR="009347A0" w:rsidRPr="001771F3" w:rsidRDefault="009347A0" w:rsidP="00843B83">
            <w:pPr>
              <w:pStyle w:val="ListParagraph"/>
              <w:numPr>
                <w:ilvl w:val="0"/>
                <w:numId w:val="145"/>
              </w:numPr>
            </w:pPr>
            <w:r>
              <w:t>Bộ phận tiếp nhận hồ sơ</w:t>
            </w:r>
            <w:r w:rsidRPr="00986ED9">
              <w:t xml:space="preserve"> nhập thông tin </w:t>
            </w:r>
            <w:r w:rsidR="004551D2" w:rsidRPr="004551D2">
              <w:rPr>
                <w:lang w:val="en-US"/>
              </w:rPr>
              <w:t>người phối hợp hỗ trợ khôi phục thiết bị lưu khóa bí mật</w:t>
            </w:r>
            <w:r>
              <w:rPr>
                <w:lang w:val="en-US"/>
              </w:rPr>
              <w:t>.</w:t>
            </w:r>
          </w:p>
          <w:p w14:paraId="6206B1DB" w14:textId="2F5FEB34" w:rsidR="009347A0" w:rsidRPr="005500EB" w:rsidRDefault="009347A0" w:rsidP="00843B83">
            <w:pPr>
              <w:pStyle w:val="ListParagraph"/>
              <w:numPr>
                <w:ilvl w:val="0"/>
                <w:numId w:val="145"/>
              </w:numPr>
            </w:pPr>
            <w:r>
              <w:rPr>
                <w:lang w:val="en-US"/>
              </w:rPr>
              <w:t xml:space="preserve">Bộ phận tiếp nhận hồ sơ sẽ nhập/chọn danh sách yêu cầu đăng ký: </w:t>
            </w:r>
            <w:r w:rsidRPr="00EC56C8">
              <w:rPr>
                <w:lang w:val="en-US"/>
              </w:rPr>
              <w:t xml:space="preserve">Chọn </w:t>
            </w:r>
            <w:r w:rsidR="007135E7">
              <w:rPr>
                <w:lang w:val="en-US"/>
              </w:rPr>
              <w:t>thiết bị lưu khóa bí mật/ch</w:t>
            </w:r>
            <w:r w:rsidR="0043628B">
              <w:rPr>
                <w:lang w:val="en-US"/>
              </w:rPr>
              <w:t>ứng</w:t>
            </w:r>
            <w:r w:rsidR="007135E7">
              <w:rPr>
                <w:lang w:val="en-US"/>
              </w:rPr>
              <w:t xml:space="preserve"> thư số đang bị khóa</w:t>
            </w:r>
            <w:r>
              <w:rPr>
                <w:lang w:val="en-US"/>
              </w:rPr>
              <w:t>.</w:t>
            </w:r>
          </w:p>
          <w:p w14:paraId="35E20FC7" w14:textId="77777777" w:rsidR="009347A0" w:rsidRDefault="009347A0" w:rsidP="00843B83">
            <w:pPr>
              <w:pStyle w:val="ListParagraph"/>
              <w:numPr>
                <w:ilvl w:val="0"/>
                <w:numId w:val="145"/>
              </w:numPr>
            </w:pPr>
            <w:r>
              <w:t>Bộ phận tiếp nhận hồ sơ</w:t>
            </w:r>
            <w:r>
              <w:rPr>
                <w:lang w:val="en-US"/>
              </w:rPr>
              <w:t xml:space="preserve"> scan hồ sơ và đính kèm lên hồ sơ tiếp nhận (nếu cần thiết).</w:t>
            </w:r>
          </w:p>
          <w:p w14:paraId="3C840A61" w14:textId="77777777" w:rsidR="009347A0" w:rsidRPr="00986ED9" w:rsidRDefault="009347A0" w:rsidP="00843B83">
            <w:pPr>
              <w:pStyle w:val="ListParagraph"/>
              <w:numPr>
                <w:ilvl w:val="0"/>
                <w:numId w:val="145"/>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308EF0D9" w14:textId="3B51C214" w:rsidR="009347A0" w:rsidRDefault="009347A0" w:rsidP="00843B83">
            <w:pPr>
              <w:pStyle w:val="ListParagraph"/>
              <w:numPr>
                <w:ilvl w:val="0"/>
                <w:numId w:val="145"/>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szCs w:val="26"/>
                <w:lang w:val="en-US"/>
              </w:rPr>
              <w:t>bộ phận xử lý</w:t>
            </w:r>
            <w:r w:rsidR="0043628B">
              <w:rPr>
                <w:szCs w:val="26"/>
              </w:rPr>
              <w:t xml:space="preserve"> kế tiếp theo quy trình được cấu hình</w:t>
            </w:r>
            <w:r>
              <w:t>.</w:t>
            </w:r>
          </w:p>
        </w:tc>
      </w:tr>
      <w:tr w:rsidR="009347A0" w14:paraId="29EF5E52"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C879F18" w14:textId="5559C1F2" w:rsidR="009347A0" w:rsidRDefault="009347A0" w:rsidP="004E2BFF">
            <w:pPr>
              <w:snapToGrid w:val="0"/>
              <w:spacing w:before="60" w:line="276" w:lineRule="auto"/>
              <w:rPr>
                <w:szCs w:val="26"/>
              </w:rPr>
            </w:pPr>
            <w:r>
              <w:rPr>
                <w:b/>
                <w:szCs w:val="26"/>
              </w:rPr>
              <w:t xml:space="preserve">Hoàn cảnh sử dụng thành công cơ bản: </w:t>
            </w:r>
            <w:r w:rsidR="004551D2">
              <w:rPr>
                <w:szCs w:val="26"/>
              </w:rPr>
              <w:t>Nhập hồ sơ gửi trực tiếp</w:t>
            </w:r>
            <w:r>
              <w:rPr>
                <w:szCs w:val="26"/>
              </w:rPr>
              <w:t xml:space="preserve"> thành công, </w:t>
            </w:r>
            <w:r w:rsidR="0043628B">
              <w:rPr>
                <w:szCs w:val="26"/>
              </w:rPr>
              <w:t>hồ sơ được chuyển sang trạng thái kế tiếp theo quy trình được cấu hình</w:t>
            </w:r>
          </w:p>
        </w:tc>
      </w:tr>
      <w:tr w:rsidR="009347A0" w14:paraId="297ED18B"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F023A57" w14:textId="77777777" w:rsidR="009347A0" w:rsidRDefault="009347A0" w:rsidP="004E2BFF">
            <w:pPr>
              <w:snapToGrid w:val="0"/>
              <w:spacing w:before="60" w:line="276" w:lineRule="auto"/>
              <w:rPr>
                <w:b/>
                <w:szCs w:val="26"/>
              </w:rPr>
            </w:pPr>
            <w:r>
              <w:rPr>
                <w:b/>
                <w:szCs w:val="26"/>
              </w:rPr>
              <w:t xml:space="preserve">Hoàn cảnh sử dụng phụ (thay thế) trong trường hợp không thành công: </w:t>
            </w:r>
          </w:p>
          <w:p w14:paraId="7385118A" w14:textId="037CFDEA" w:rsidR="009347A0" w:rsidRDefault="009347A0" w:rsidP="004E2BFF">
            <w:pPr>
              <w:snapToGrid w:val="0"/>
              <w:spacing w:before="60" w:line="276" w:lineRule="auto"/>
              <w:rPr>
                <w:szCs w:val="26"/>
              </w:rPr>
            </w:pPr>
            <w:r w:rsidRPr="00DB242E">
              <w:rPr>
                <w:szCs w:val="26"/>
              </w:rPr>
              <w:t xml:space="preserve">1. </w:t>
            </w:r>
            <w:r>
              <w:rPr>
                <w:szCs w:val="26"/>
              </w:rPr>
              <w:t xml:space="preserve">Chọn </w:t>
            </w:r>
            <w:r w:rsidR="007135E7">
              <w:rPr>
                <w:szCs w:val="26"/>
              </w:rPr>
              <w:t>thiết bị lưu khóa bí mật/chứng thư số đang bị khóa</w:t>
            </w:r>
          </w:p>
          <w:p w14:paraId="52FED796" w14:textId="4071D718" w:rsidR="009347A0" w:rsidRDefault="009347A0" w:rsidP="004E2BFF">
            <w:pPr>
              <w:pStyle w:val="ListParagraph"/>
              <w:numPr>
                <w:ilvl w:val="0"/>
                <w:numId w:val="31"/>
              </w:numPr>
              <w:snapToGrid w:val="0"/>
              <w:spacing w:before="60"/>
              <w:rPr>
                <w:szCs w:val="26"/>
              </w:rPr>
            </w:pPr>
            <w:r w:rsidRPr="00B45139">
              <w:rPr>
                <w:szCs w:val="26"/>
              </w:rPr>
              <w:t xml:space="preserve">Nếu </w:t>
            </w:r>
            <w:r>
              <w:rPr>
                <w:szCs w:val="26"/>
                <w:lang w:val="en-US"/>
              </w:rPr>
              <w:t xml:space="preserve">không có </w:t>
            </w:r>
            <w:r w:rsidR="007135E7">
              <w:rPr>
                <w:szCs w:val="26"/>
              </w:rPr>
              <w:t>thiết bị lưu khóa bí mật/chứng thư số</w:t>
            </w:r>
            <w:r>
              <w:rPr>
                <w:szCs w:val="26"/>
                <w:lang w:val="en-US"/>
              </w:rPr>
              <w:t xml:space="preserve"> trong hệ thống thì hiển thị [Không có dữ liệu]</w:t>
            </w:r>
            <w:r w:rsidRPr="00B45139">
              <w:rPr>
                <w:szCs w:val="26"/>
              </w:rPr>
              <w:t>.</w:t>
            </w:r>
          </w:p>
          <w:p w14:paraId="15A18A75" w14:textId="6A559CFE" w:rsidR="009347A0" w:rsidRPr="00266D1D" w:rsidRDefault="009347A0" w:rsidP="004E2BFF">
            <w:pPr>
              <w:snapToGrid w:val="0"/>
              <w:spacing w:before="60" w:line="276" w:lineRule="auto"/>
              <w:rPr>
                <w:szCs w:val="26"/>
              </w:rPr>
            </w:pPr>
            <w:r w:rsidRPr="00266D1D">
              <w:rPr>
                <w:szCs w:val="26"/>
              </w:rPr>
              <w:t>2. Chọn [thời gian hẹn trả] không phù hợp</w:t>
            </w:r>
          </w:p>
          <w:p w14:paraId="714972BB" w14:textId="77777777" w:rsidR="009347A0" w:rsidRPr="00634065" w:rsidRDefault="009347A0" w:rsidP="004E2BFF">
            <w:pPr>
              <w:pStyle w:val="ListParagraph"/>
              <w:numPr>
                <w:ilvl w:val="0"/>
                <w:numId w:val="32"/>
              </w:numPr>
              <w:snapToGrid w:val="0"/>
              <w:spacing w:before="60"/>
              <w:rPr>
                <w:rFonts w:eastAsia="Calibri"/>
                <w:szCs w:val="26"/>
              </w:rPr>
            </w:pPr>
            <w:r>
              <w:rPr>
                <w:szCs w:val="26"/>
              </w:rPr>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29C37409" w14:textId="48B6413D" w:rsidR="009347A0" w:rsidRDefault="009347A0" w:rsidP="004E2BFF">
            <w:pPr>
              <w:snapToGrid w:val="0"/>
              <w:spacing w:before="60" w:line="276" w:lineRule="auto"/>
              <w:rPr>
                <w:szCs w:val="26"/>
              </w:rPr>
            </w:pPr>
            <w:r>
              <w:rPr>
                <w:szCs w:val="26"/>
              </w:rPr>
              <w:t>3. Nhấn nút [Tiếp nhận hồ sơ] khi chưa nhập đầy đủ thông tin bắt buộ</w:t>
            </w:r>
            <w:r w:rsidR="007135E7">
              <w:rPr>
                <w:szCs w:val="26"/>
              </w:rPr>
              <w:t>c</w:t>
            </w:r>
          </w:p>
          <w:p w14:paraId="028398DC" w14:textId="77777777" w:rsidR="009347A0" w:rsidRPr="00DF2E6E" w:rsidRDefault="009347A0" w:rsidP="004E2BFF">
            <w:pPr>
              <w:pStyle w:val="ListParagraph"/>
              <w:numPr>
                <w:ilvl w:val="0"/>
                <w:numId w:val="33"/>
              </w:numPr>
              <w:snapToGrid w:val="0"/>
              <w:spacing w:before="60"/>
              <w:rPr>
                <w:rFonts w:eastAsia="Calibri"/>
                <w:szCs w:val="26"/>
              </w:rPr>
            </w:pPr>
            <w:r w:rsidRPr="00895151">
              <w:rPr>
                <w:szCs w:val="26"/>
              </w:rPr>
              <w:t>Nếu chưa nhập đầy đủ thông tin bắt buộc, hệ thống sẽ hiển thị cảnh báo yêu cầu nhập. Khi nhập đầy đủ mới được phép nhấn nút [Tiếp nhận hồ sơ].</w:t>
            </w:r>
          </w:p>
          <w:p w14:paraId="6EAB8DAD" w14:textId="77777777" w:rsidR="00DF2E6E" w:rsidRDefault="00DF2E6E" w:rsidP="00DF2E6E">
            <w:pPr>
              <w:snapToGrid w:val="0"/>
              <w:spacing w:before="60" w:line="276" w:lineRule="auto"/>
              <w:rPr>
                <w:szCs w:val="26"/>
              </w:rPr>
            </w:pPr>
            <w:r>
              <w:rPr>
                <w:szCs w:val="26"/>
              </w:rPr>
              <w:t>4. Một công văn chứng thư số có thể tách ra nhiều hồ sơ tương ứng với từng dịch vụ cung cấp:</w:t>
            </w:r>
          </w:p>
          <w:p w14:paraId="46670D66" w14:textId="77777777" w:rsidR="00DF2E6E" w:rsidRDefault="00DF2E6E" w:rsidP="00DF2E6E">
            <w:pPr>
              <w:pStyle w:val="ListParagraph"/>
              <w:numPr>
                <w:ilvl w:val="0"/>
                <w:numId w:val="33"/>
              </w:numPr>
              <w:snapToGrid w:val="0"/>
              <w:spacing w:before="60"/>
              <w:rPr>
                <w:szCs w:val="26"/>
              </w:rPr>
            </w:pPr>
            <w:r w:rsidRPr="00293E06">
              <w:rPr>
                <w:szCs w:val="26"/>
              </w:rPr>
              <w:lastRenderedPageBreak/>
              <w:t xml:space="preserve">Nếu cơ quan, tổ chức gửi công văn giấy thuộc nhiều dịch vụ CTCKS khác nhau, bộ phận </w:t>
            </w:r>
            <w:r>
              <w:rPr>
                <w:szCs w:val="26"/>
                <w:lang w:val="en-US"/>
              </w:rPr>
              <w:t xml:space="preserve">tiếp nhận hồ sơ </w:t>
            </w:r>
            <w:r w:rsidRPr="00293E06">
              <w:rPr>
                <w:szCs w:val="26"/>
              </w:rPr>
              <w:t>nhấn chọn [Tiếp nhận hồ sơ] cho mỗi một hồ sơ được lập ra.</w:t>
            </w:r>
          </w:p>
          <w:p w14:paraId="6FCC2484" w14:textId="77777777" w:rsidR="00DF2E6E" w:rsidRPr="00DF2E6E" w:rsidRDefault="00DF2E6E" w:rsidP="00DF2E6E">
            <w:pPr>
              <w:pStyle w:val="ListParagraph"/>
              <w:numPr>
                <w:ilvl w:val="0"/>
                <w:numId w:val="33"/>
              </w:numPr>
              <w:snapToGrid w:val="0"/>
              <w:spacing w:before="60"/>
              <w:rPr>
                <w:szCs w:val="26"/>
              </w:rPr>
            </w:pPr>
            <w:r>
              <w:rPr>
                <w:szCs w:val="26"/>
                <w:lang w:val="en-US"/>
              </w:rPr>
              <w:t>Mỗi hồ sơ được lập đều được gắn chung 1 số công văn.</w:t>
            </w:r>
          </w:p>
          <w:p w14:paraId="4A4739BD" w14:textId="05A1CCF3" w:rsidR="00DF2E6E" w:rsidRPr="00DF2E6E" w:rsidRDefault="00DF2E6E" w:rsidP="00DF2E6E">
            <w:pPr>
              <w:pStyle w:val="ListParagraph"/>
              <w:numPr>
                <w:ilvl w:val="0"/>
                <w:numId w:val="33"/>
              </w:numPr>
              <w:snapToGrid w:val="0"/>
              <w:spacing w:before="60"/>
              <w:rPr>
                <w:szCs w:val="26"/>
              </w:rPr>
            </w:pPr>
            <w:r w:rsidRPr="00DF2E6E">
              <w:rPr>
                <w:szCs w:val="26"/>
                <w:lang w:val="en-US"/>
              </w:rPr>
              <w:t>Sau khi lập xong các hồ sơ, bộ phận tiếp nhận hồ sơ nhấn nút [Kết thúc] để kết thúc quá trình lập hồ sơ cho công văn chứng thư số.</w:t>
            </w:r>
          </w:p>
        </w:tc>
      </w:tr>
      <w:tr w:rsidR="006033DC" w14:paraId="14D8FFAA"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7347295C" w14:textId="77777777" w:rsidR="008B0C43" w:rsidRDefault="006033DC" w:rsidP="006033DC">
            <w:pPr>
              <w:snapToGrid w:val="0"/>
              <w:spacing w:before="60" w:line="276" w:lineRule="auto"/>
              <w:rPr>
                <w:szCs w:val="26"/>
              </w:rPr>
            </w:pPr>
            <w:r>
              <w:rPr>
                <w:b/>
                <w:szCs w:val="26"/>
              </w:rPr>
              <w:t>Hành động liên quan sẽ xảy ra khi Usecase kết thúc:</w:t>
            </w:r>
            <w:r>
              <w:rPr>
                <w:szCs w:val="26"/>
              </w:rPr>
              <w:t xml:space="preserve"> </w:t>
            </w:r>
          </w:p>
          <w:p w14:paraId="1707BF8E" w14:textId="77777777" w:rsidR="006033DC" w:rsidRPr="008B0C43" w:rsidRDefault="006033DC"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013978B9" w14:textId="1F4C77EB"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9347A0" w14:paraId="79D1C21A"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3D4E7E9" w14:textId="77777777" w:rsidR="009347A0" w:rsidRDefault="009347A0" w:rsidP="004E2BFF">
            <w:pPr>
              <w:snapToGrid w:val="0"/>
              <w:spacing w:before="60" w:line="276" w:lineRule="auto"/>
              <w:rPr>
                <w:szCs w:val="26"/>
              </w:rPr>
            </w:pPr>
            <w:r>
              <w:rPr>
                <w:b/>
                <w:szCs w:val="26"/>
              </w:rPr>
              <w:t>Các yêu cầu phi chức năng:</w:t>
            </w:r>
            <w:r>
              <w:rPr>
                <w:szCs w:val="26"/>
              </w:rPr>
              <w:t xml:space="preserve"> Không có</w:t>
            </w:r>
          </w:p>
        </w:tc>
      </w:tr>
    </w:tbl>
    <w:p w14:paraId="6455021F" w14:textId="77777777" w:rsidR="009347A0" w:rsidRDefault="009347A0" w:rsidP="00126C55"/>
    <w:p w14:paraId="5A2D12F2" w14:textId="2C8D7756" w:rsidR="00986ED9" w:rsidRDefault="003C3C6F" w:rsidP="000D781B">
      <w:pPr>
        <w:pStyle w:val="Heading3"/>
      </w:pPr>
      <w:r>
        <w:rPr>
          <w:noProof/>
        </w:rPr>
        <w:drawing>
          <wp:anchor distT="0" distB="0" distL="114300" distR="114300" simplePos="0" relativeHeight="251656192" behindDoc="0" locked="0" layoutInCell="1" allowOverlap="1" wp14:anchorId="40F71DFB" wp14:editId="4AF622AE">
            <wp:simplePos x="0" y="0"/>
            <wp:positionH relativeFrom="margin">
              <wp:align>left</wp:align>
            </wp:positionH>
            <wp:positionV relativeFrom="paragraph">
              <wp:posOffset>701675</wp:posOffset>
            </wp:positionV>
            <wp:extent cx="5534025" cy="4511040"/>
            <wp:effectExtent l="19050" t="19050" r="28575" b="2286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534025" cy="45110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47A14">
        <w:t xml:space="preserve">Chức </w:t>
      </w:r>
      <w:r w:rsidR="00673183">
        <w:t>năng “</w:t>
      </w:r>
      <w:r w:rsidR="00933456">
        <w:t xml:space="preserve">Tiếp nhận </w:t>
      </w:r>
      <w:r w:rsidR="00673183">
        <w:t xml:space="preserve">trực tuyến </w:t>
      </w:r>
      <w:r w:rsidR="00933456">
        <w:t>và xử lý hồ sơ</w:t>
      </w:r>
      <w:r w:rsidR="00673183">
        <w:t>” của Bộ phận tiếp nhận hồ sơ</w:t>
      </w:r>
    </w:p>
    <w:p w14:paraId="32F48A47" w14:textId="4A7A22EE" w:rsidR="003C3C6F" w:rsidRDefault="003C3C6F" w:rsidP="003C3C6F">
      <w:pPr>
        <w:pStyle w:val="Caption"/>
      </w:pPr>
      <w:r>
        <w:t xml:space="preserve">Hình </w:t>
      </w:r>
      <w:fldSimple w:instr=" STYLEREF 2 \s ">
        <w:r w:rsidR="00473123">
          <w:rPr>
            <w:noProof/>
          </w:rPr>
          <w:t>3</w:t>
        </w:r>
      </w:fldSimple>
      <w:r w:rsidR="00473123">
        <w:noBreakHyphen/>
      </w:r>
      <w:fldSimple w:instr=" SEQ Hình \* ARABIC \s 2 ">
        <w:r w:rsidR="00473123">
          <w:rPr>
            <w:noProof/>
          </w:rPr>
          <w:t>10</w:t>
        </w:r>
      </w:fldSimple>
      <w:r>
        <w:t>: Giao diện xử lý chuyên ngành hồ sơ</w:t>
      </w:r>
    </w:p>
    <w:p w14:paraId="4CEFBA58" w14:textId="77777777" w:rsidR="00781C43" w:rsidRDefault="00781C43" w:rsidP="00781C43">
      <w:pPr>
        <w:keepNext/>
      </w:pPr>
      <w:r>
        <w:rPr>
          <w:noProof/>
        </w:rPr>
        <w:lastRenderedPageBreak/>
        <w:drawing>
          <wp:inline distT="0" distB="0" distL="0" distR="0" wp14:anchorId="5BDC195C" wp14:editId="2A19F3DA">
            <wp:extent cx="5677200" cy="2179899"/>
            <wp:effectExtent l="19050" t="19050" r="19050"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806D45.tmp"/>
                    <pic:cNvPicPr/>
                  </pic:nvPicPr>
                  <pic:blipFill>
                    <a:blip r:embed="rId130">
                      <a:extLst>
                        <a:ext uri="{28A0092B-C50C-407E-A947-70E740481C1C}">
                          <a14:useLocalDpi xmlns:a14="http://schemas.microsoft.com/office/drawing/2010/main" val="0"/>
                        </a:ext>
                      </a:extLst>
                    </a:blip>
                    <a:stretch>
                      <a:fillRect/>
                    </a:stretch>
                  </pic:blipFill>
                  <pic:spPr>
                    <a:xfrm>
                      <a:off x="0" y="0"/>
                      <a:ext cx="5677200" cy="2179899"/>
                    </a:xfrm>
                    <a:prstGeom prst="rect">
                      <a:avLst/>
                    </a:prstGeom>
                    <a:ln>
                      <a:solidFill>
                        <a:schemeClr val="accent1"/>
                      </a:solidFill>
                    </a:ln>
                  </pic:spPr>
                </pic:pic>
              </a:graphicData>
            </a:graphic>
          </wp:inline>
        </w:drawing>
      </w:r>
    </w:p>
    <w:p w14:paraId="4CF86F5F" w14:textId="6C43C11A" w:rsidR="00781C43" w:rsidRDefault="00781C43"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11</w:t>
        </w:r>
      </w:fldSimple>
      <w:r>
        <w:t>: Giao diện nhập lý do cho nội dung không đạt</w:t>
      </w:r>
    </w:p>
    <w:p w14:paraId="505A3E2E" w14:textId="46313F8A" w:rsidR="001D108E" w:rsidRPr="001D108E" w:rsidRDefault="001D108E" w:rsidP="00941B88">
      <w:pPr>
        <w:pStyle w:val="UCName"/>
      </w:pPr>
      <w:bookmarkStart w:id="169" w:name="_Ref19807106"/>
      <w:bookmarkStart w:id="170" w:name="_Ref19807109"/>
      <w:bookmarkStart w:id="171" w:name="_Toc22744115"/>
      <w:r>
        <w:t>Tiếp nhận và xử lý chuyên ngành hồ sơ</w:t>
      </w:r>
      <w:bookmarkEnd w:id="169"/>
      <w:bookmarkEnd w:id="170"/>
      <w:bookmarkEnd w:id="171"/>
    </w:p>
    <w:tbl>
      <w:tblPr>
        <w:tblW w:w="5000" w:type="pct"/>
        <w:tblLook w:val="04A0" w:firstRow="1" w:lastRow="0" w:firstColumn="1" w:lastColumn="0" w:noHBand="0" w:noVBand="1"/>
      </w:tblPr>
      <w:tblGrid>
        <w:gridCol w:w="5524"/>
        <w:gridCol w:w="3493"/>
      </w:tblGrid>
      <w:tr w:rsidR="00191933" w14:paraId="3D77E200" w14:textId="77777777" w:rsidTr="004E1081">
        <w:tc>
          <w:tcPr>
            <w:tcW w:w="3063" w:type="pct"/>
            <w:tcBorders>
              <w:top w:val="single" w:sz="4" w:space="0" w:color="000000"/>
              <w:left w:val="single" w:sz="4" w:space="0" w:color="000000"/>
              <w:bottom w:val="single" w:sz="4" w:space="0" w:color="000000"/>
              <w:right w:val="nil"/>
            </w:tcBorders>
            <w:hideMark/>
          </w:tcPr>
          <w:p w14:paraId="1A259384" w14:textId="074DF865" w:rsidR="00191933" w:rsidRDefault="00191933" w:rsidP="004E1081">
            <w:pPr>
              <w:spacing w:before="60" w:line="276" w:lineRule="auto"/>
              <w:rPr>
                <w:rFonts w:eastAsiaTheme="minorHAnsi"/>
                <w:sz w:val="28"/>
                <w:szCs w:val="26"/>
              </w:rPr>
            </w:pPr>
            <w:r>
              <w:rPr>
                <w:b/>
                <w:szCs w:val="26"/>
              </w:rPr>
              <w:t>Tên Usecase:</w:t>
            </w:r>
            <w:r>
              <w:rPr>
                <w:szCs w:val="26"/>
              </w:rPr>
              <w:t xml:space="preserve"> </w:t>
            </w:r>
            <w:r>
              <w:t>Tiếp nhận và xử lý chuyên ngành hồ sơ</w:t>
            </w:r>
          </w:p>
        </w:tc>
        <w:tc>
          <w:tcPr>
            <w:tcW w:w="1937" w:type="pct"/>
            <w:tcBorders>
              <w:top w:val="single" w:sz="4" w:space="0" w:color="000000"/>
              <w:left w:val="single" w:sz="4" w:space="0" w:color="000000"/>
              <w:bottom w:val="single" w:sz="4" w:space="0" w:color="000000"/>
              <w:right w:val="single" w:sz="4" w:space="0" w:color="000000"/>
            </w:tcBorders>
            <w:hideMark/>
          </w:tcPr>
          <w:p w14:paraId="2E98F83C" w14:textId="77777777" w:rsidR="00191933" w:rsidRDefault="00191933" w:rsidP="004E1081">
            <w:pPr>
              <w:snapToGrid w:val="0"/>
              <w:spacing w:before="60" w:line="276" w:lineRule="auto"/>
              <w:rPr>
                <w:szCs w:val="26"/>
              </w:rPr>
            </w:pPr>
            <w:r>
              <w:rPr>
                <w:b/>
                <w:szCs w:val="26"/>
              </w:rPr>
              <w:t>Mức độ BMT:</w:t>
            </w:r>
            <w:r>
              <w:rPr>
                <w:szCs w:val="26"/>
              </w:rPr>
              <w:t xml:space="preserve"> B</w:t>
            </w:r>
          </w:p>
        </w:tc>
      </w:tr>
      <w:tr w:rsidR="00191933" w14:paraId="0BD43CE2" w14:textId="77777777" w:rsidTr="004E1081">
        <w:tc>
          <w:tcPr>
            <w:tcW w:w="3063" w:type="pct"/>
            <w:tcBorders>
              <w:top w:val="single" w:sz="4" w:space="0" w:color="000000"/>
              <w:left w:val="single" w:sz="4" w:space="0" w:color="000000"/>
              <w:bottom w:val="single" w:sz="4" w:space="0" w:color="000000"/>
              <w:right w:val="nil"/>
            </w:tcBorders>
            <w:hideMark/>
          </w:tcPr>
          <w:p w14:paraId="3B25E96D" w14:textId="502F2BFF" w:rsidR="00191933" w:rsidRDefault="00191933" w:rsidP="004E1081">
            <w:pPr>
              <w:snapToGrid w:val="0"/>
              <w:spacing w:before="60" w:line="276" w:lineRule="auto"/>
              <w:rPr>
                <w:szCs w:val="26"/>
              </w:rPr>
            </w:pPr>
            <w:r>
              <w:rPr>
                <w:b/>
                <w:szCs w:val="26"/>
              </w:rPr>
              <w:t xml:space="preserve">Tác nhân chính: </w:t>
            </w:r>
            <w:r>
              <w:t>Bộ phận tiếp nhận hồ sơ</w:t>
            </w:r>
          </w:p>
        </w:tc>
        <w:tc>
          <w:tcPr>
            <w:tcW w:w="1937" w:type="pct"/>
            <w:tcBorders>
              <w:top w:val="single" w:sz="4" w:space="0" w:color="000000"/>
              <w:left w:val="single" w:sz="4" w:space="0" w:color="000000"/>
              <w:bottom w:val="single" w:sz="4" w:space="0" w:color="000000"/>
              <w:right w:val="single" w:sz="4" w:space="0" w:color="000000"/>
            </w:tcBorders>
            <w:hideMark/>
          </w:tcPr>
          <w:p w14:paraId="3878C2C1" w14:textId="77777777" w:rsidR="00191933" w:rsidRDefault="00191933" w:rsidP="004E1081">
            <w:pPr>
              <w:snapToGrid w:val="0"/>
              <w:spacing w:before="60" w:line="276" w:lineRule="auto"/>
              <w:rPr>
                <w:szCs w:val="26"/>
              </w:rPr>
            </w:pPr>
            <w:r>
              <w:rPr>
                <w:b/>
                <w:szCs w:val="26"/>
              </w:rPr>
              <w:t xml:space="preserve">Tác nhân phụ: </w:t>
            </w:r>
            <w:r>
              <w:rPr>
                <w:szCs w:val="26"/>
              </w:rPr>
              <w:t>Hệ thống</w:t>
            </w:r>
          </w:p>
        </w:tc>
      </w:tr>
      <w:tr w:rsidR="00191933" w14:paraId="2476F1F0"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68306A9D" w14:textId="56DF2BBC" w:rsidR="00191933" w:rsidRDefault="00191933" w:rsidP="004E1081">
            <w:pPr>
              <w:spacing w:before="60" w:line="276" w:lineRule="auto"/>
              <w:rPr>
                <w:szCs w:val="26"/>
              </w:rPr>
            </w:pPr>
            <w:r>
              <w:rPr>
                <w:b/>
                <w:szCs w:val="26"/>
              </w:rPr>
              <w:t xml:space="preserve">Mô tả Usecase: </w:t>
            </w:r>
            <w:r>
              <w:t>Bộ phận tiếp nhận hồ sơ tiếp nhận và xử lý chuyên ngành hồ sơ</w:t>
            </w:r>
          </w:p>
        </w:tc>
      </w:tr>
      <w:tr w:rsidR="00191933" w14:paraId="771532C5"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022C430E" w14:textId="3F83823C" w:rsidR="00191933" w:rsidRPr="00B81BC9" w:rsidRDefault="00191933" w:rsidP="005E261A">
            <w:pPr>
              <w:snapToGrid w:val="0"/>
              <w:spacing w:before="60" w:line="276" w:lineRule="auto"/>
              <w:rPr>
                <w:szCs w:val="26"/>
              </w:rPr>
            </w:pPr>
            <w:r>
              <w:rPr>
                <w:b/>
                <w:szCs w:val="26"/>
              </w:rPr>
              <w:t xml:space="preserve">Điều kiện để bắt đầu Usecase: </w:t>
            </w:r>
            <w:r w:rsidR="00B81BC9">
              <w:rPr>
                <w:szCs w:val="26"/>
              </w:rPr>
              <w:t>Có hồ sơ ở tr</w:t>
            </w:r>
            <w:r w:rsidR="005E261A">
              <w:rPr>
                <w:szCs w:val="26"/>
              </w:rPr>
              <w:t>ạ</w:t>
            </w:r>
            <w:r w:rsidR="00B81BC9">
              <w:rPr>
                <w:szCs w:val="26"/>
              </w:rPr>
              <w:t>ng thái [Hồ sơ chờ tiếp nhận trực tuyến]</w:t>
            </w:r>
          </w:p>
        </w:tc>
      </w:tr>
      <w:tr w:rsidR="00191933" w14:paraId="3AF4D7BF"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0349A2BD" w14:textId="2B12A05F" w:rsidR="00191933" w:rsidRPr="00B81BC9" w:rsidRDefault="00191933" w:rsidP="005E261A">
            <w:pPr>
              <w:snapToGrid w:val="0"/>
              <w:spacing w:before="60" w:line="276" w:lineRule="auto"/>
              <w:rPr>
                <w:szCs w:val="26"/>
              </w:rPr>
            </w:pPr>
            <w:r>
              <w:rPr>
                <w:b/>
                <w:szCs w:val="26"/>
              </w:rPr>
              <w:t xml:space="preserve">Điều kiện để kết thúc Usecase: </w:t>
            </w:r>
            <w:r w:rsidR="00B81BC9">
              <w:rPr>
                <w:szCs w:val="26"/>
              </w:rPr>
              <w:t xml:space="preserve">Hồ sơ được chuyển sang trạng thái </w:t>
            </w:r>
            <w:r w:rsidR="005E261A">
              <w:rPr>
                <w:szCs w:val="26"/>
              </w:rPr>
              <w:t>kế tiếp</w:t>
            </w:r>
          </w:p>
        </w:tc>
      </w:tr>
      <w:tr w:rsidR="00191933" w14:paraId="3EF955DF" w14:textId="77777777" w:rsidTr="00191933">
        <w:tc>
          <w:tcPr>
            <w:tcW w:w="5000" w:type="pct"/>
            <w:gridSpan w:val="2"/>
            <w:tcBorders>
              <w:top w:val="single" w:sz="4" w:space="0" w:color="000000"/>
              <w:left w:val="single" w:sz="4" w:space="0" w:color="000000"/>
              <w:bottom w:val="single" w:sz="4" w:space="0" w:color="000000"/>
              <w:right w:val="single" w:sz="4" w:space="0" w:color="000000"/>
            </w:tcBorders>
          </w:tcPr>
          <w:p w14:paraId="5E057EDF" w14:textId="77777777" w:rsidR="00191933" w:rsidRDefault="00191933" w:rsidP="004E1081">
            <w:pPr>
              <w:snapToGrid w:val="0"/>
              <w:spacing w:before="60" w:line="276" w:lineRule="auto"/>
              <w:rPr>
                <w:szCs w:val="26"/>
              </w:rPr>
            </w:pPr>
            <w:r>
              <w:rPr>
                <w:b/>
                <w:szCs w:val="26"/>
              </w:rPr>
              <w:t>Trình tự các sự kiện trong quá trình hoạt động của Usecase:</w:t>
            </w:r>
          </w:p>
          <w:p w14:paraId="606FA435" w14:textId="77777777" w:rsidR="00191933" w:rsidRPr="00933456" w:rsidRDefault="00191933" w:rsidP="00A8287A">
            <w:pPr>
              <w:pStyle w:val="ListParagraph"/>
              <w:numPr>
                <w:ilvl w:val="0"/>
                <w:numId w:val="21"/>
              </w:numPr>
            </w:pPr>
            <w:r>
              <w:t>Bộ phận tiếp nhận hồ sơ</w:t>
            </w:r>
            <w:r w:rsidRPr="00933456">
              <w:t xml:space="preserve"> chọn chức năng [Hồ sơ đang đợi xử lý], hệ thống hiển thị danh sách hồ sơ đợi</w:t>
            </w:r>
            <w:r>
              <w:t xml:space="preserve"> tiếp nhận và</w:t>
            </w:r>
            <w:r w:rsidRPr="00933456">
              <w:t xml:space="preserve"> xử lý</w:t>
            </w:r>
            <w:r>
              <w:t>.</w:t>
            </w:r>
          </w:p>
          <w:p w14:paraId="35FB6D68" w14:textId="77777777" w:rsidR="00191933" w:rsidRPr="00933456" w:rsidRDefault="00191933" w:rsidP="00A8287A">
            <w:pPr>
              <w:pStyle w:val="ListParagraph"/>
              <w:numPr>
                <w:ilvl w:val="0"/>
                <w:numId w:val="21"/>
              </w:numPr>
            </w:pPr>
            <w:r>
              <w:t>Bộ phận tiếp nhận hồ sơ</w:t>
            </w:r>
            <w:r w:rsidRPr="00933456">
              <w:t xml:space="preserve"> chọn hồ sơ có trạng thái “Hồ sơ chờ tiếp nhận trực tuyến” và nhấn nút xem chi tiết. Hệ thống hiển thị chi tiết thông tin hồ sơ vừa chọn</w:t>
            </w:r>
            <w:r>
              <w:t>.</w:t>
            </w:r>
          </w:p>
          <w:p w14:paraId="09A0F4B1" w14:textId="77777777" w:rsidR="00191933" w:rsidRPr="00933456" w:rsidRDefault="00191933" w:rsidP="00A8287A">
            <w:pPr>
              <w:pStyle w:val="ListParagraph"/>
              <w:numPr>
                <w:ilvl w:val="0"/>
                <w:numId w:val="21"/>
              </w:numPr>
            </w:pPr>
            <w:r>
              <w:t>Bộ phận tiếp nhận hồ sơ</w:t>
            </w:r>
            <w:r w:rsidRPr="00933456">
              <w:t xml:space="preserve"> nhấn nút [</w:t>
            </w:r>
            <w:r>
              <w:t>Xử lý chuyên ngành</w:t>
            </w:r>
            <w:r w:rsidRPr="00933456">
              <w:t xml:space="preserve">] hệ thống hiển thị màn hình popup nhập thông tin </w:t>
            </w:r>
            <w:r>
              <w:t>chi tiết</w:t>
            </w:r>
            <w:r w:rsidRPr="00933456">
              <w:t xml:space="preserve"> hồ sơ</w:t>
            </w:r>
            <w:r>
              <w:t xml:space="preserve"> để xử lý chuyên ngành.</w:t>
            </w:r>
          </w:p>
          <w:p w14:paraId="16169C05" w14:textId="5291828A" w:rsidR="00476EC8" w:rsidRDefault="00476EC8" w:rsidP="00A8287A">
            <w:pPr>
              <w:pStyle w:val="ListParagraph"/>
              <w:numPr>
                <w:ilvl w:val="0"/>
                <w:numId w:val="21"/>
              </w:numPr>
            </w:pPr>
            <w:r>
              <w:rPr>
                <w:lang w:val="en-US"/>
              </w:rPr>
              <w:t xml:space="preserve">Hệ thống gửi dịch vụ tới phần mềm TMS để kiểm tra thông tin đăng ký chứng thư số </w:t>
            </w:r>
            <w:r w:rsidR="003011C5">
              <w:rPr>
                <w:lang w:val="en-US"/>
              </w:rPr>
              <w:t>có phù hợp để xử lý</w:t>
            </w:r>
            <w:r>
              <w:rPr>
                <w:lang w:val="en-US"/>
              </w:rPr>
              <w:t xml:space="preserve"> hay chưa và cập nhật trạng thái tại từng thông tin đăng ký.</w:t>
            </w:r>
          </w:p>
          <w:p w14:paraId="2F9E8B0E" w14:textId="131E8D12" w:rsidR="00476EC8" w:rsidRPr="00191933" w:rsidRDefault="00191933" w:rsidP="00A8287A">
            <w:pPr>
              <w:pStyle w:val="ListParagraph"/>
              <w:numPr>
                <w:ilvl w:val="0"/>
                <w:numId w:val="21"/>
              </w:numPr>
            </w:pPr>
            <w:r>
              <w:t>Bộ phận tiếp nhận hồ sơ</w:t>
            </w:r>
            <w:r w:rsidRPr="00933456">
              <w:t xml:space="preserve"> </w:t>
            </w:r>
            <w:r>
              <w:t>rà soát thông tin trong hồ sơ, và đánh dấu những nội dung đạt. Những nội dung không đạt, cán bộ nhập lý do không đạt để gửi thông báo về lại cho cơ quan, tổ chức, gồm:</w:t>
            </w:r>
            <w:r>
              <w:rPr>
                <w:lang w:val="en-US"/>
              </w:rPr>
              <w:t xml:space="preserve"> T</w:t>
            </w:r>
            <w:r w:rsidRPr="00191933">
              <w:rPr>
                <w:lang w:val="en-US"/>
              </w:rPr>
              <w:t>hông tin người tiếp nhận</w:t>
            </w:r>
            <w:r>
              <w:rPr>
                <w:lang w:val="en-US"/>
              </w:rPr>
              <w:t xml:space="preserve">, </w:t>
            </w:r>
            <w:r w:rsidRPr="00191933">
              <w:rPr>
                <w:lang w:val="en-US"/>
              </w:rPr>
              <w:t>Danh sách yêu cầu</w:t>
            </w:r>
            <w:r>
              <w:rPr>
                <w:lang w:val="en-US"/>
              </w:rPr>
              <w:t xml:space="preserve"> và </w:t>
            </w:r>
            <w:r w:rsidRPr="00191933">
              <w:rPr>
                <w:lang w:val="en-US"/>
              </w:rPr>
              <w:t>Danh sách giấy tờ đính kèm</w:t>
            </w:r>
            <w:r>
              <w:rPr>
                <w:lang w:val="en-US"/>
              </w:rPr>
              <w:t>.</w:t>
            </w:r>
          </w:p>
          <w:p w14:paraId="78DC9921" w14:textId="62A894CB" w:rsidR="00191933" w:rsidRPr="00986ED9" w:rsidRDefault="00191933" w:rsidP="00A8287A">
            <w:pPr>
              <w:pStyle w:val="ListParagraph"/>
              <w:numPr>
                <w:ilvl w:val="0"/>
                <w:numId w:val="21"/>
              </w:numPr>
            </w:pPr>
            <w:r>
              <w:rPr>
                <w:lang w:val="en-US"/>
              </w:rPr>
              <w:t xml:space="preserve">Bộ phận tiếp nhận hồ sơ lựa chọn [Ngày </w:t>
            </w:r>
            <w:r w:rsidR="0037072D">
              <w:rPr>
                <w:lang w:val="en-US"/>
              </w:rPr>
              <w:t xml:space="preserve">giờ </w:t>
            </w:r>
            <w:r>
              <w:rPr>
                <w:lang w:val="en-US"/>
              </w:rPr>
              <w:t>hẹn trả] và [Địa điểm bàn giao kết quả] sau khi hỏi trực tiếp cơ quan, tổ chức.</w:t>
            </w:r>
          </w:p>
          <w:p w14:paraId="13E1229B" w14:textId="1642A023" w:rsidR="00191933" w:rsidRDefault="00191933" w:rsidP="005E261A">
            <w:pPr>
              <w:pStyle w:val="ListParagraph"/>
              <w:numPr>
                <w:ilvl w:val="0"/>
                <w:numId w:val="21"/>
              </w:numPr>
              <w:rPr>
                <w:rFonts w:eastAsia="Calibri"/>
                <w:color w:val="000000"/>
                <w:szCs w:val="26"/>
              </w:rPr>
            </w:pPr>
            <w:r w:rsidRPr="00B81BC9">
              <w:rPr>
                <w:lang w:val="en-US"/>
              </w:rPr>
              <w:t xml:space="preserve">Nếu hồ sơ đủ điều kiện để xử lý thì cán bộ Bộ phận tiếp nhận hồ sơ nhấn nút </w:t>
            </w:r>
            <w:r w:rsidR="005E261A">
              <w:rPr>
                <w:lang w:val="en-US"/>
              </w:rPr>
              <w:t>chuyển xử lý.</w:t>
            </w:r>
            <w:r w:rsidRPr="00B81BC9">
              <w:rPr>
                <w:lang w:val="en-US"/>
              </w:rPr>
              <w:t xml:space="preserve"> Hồ sơ sẽ ở trạng thái </w:t>
            </w:r>
            <w:r w:rsidR="005E261A">
              <w:rPr>
                <w:lang w:val="en-US"/>
              </w:rPr>
              <w:t>kế tiếp theo quy trình được cấu hình.</w:t>
            </w:r>
          </w:p>
        </w:tc>
      </w:tr>
      <w:tr w:rsidR="00191933" w14:paraId="493A1222"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7E602360" w14:textId="09F42AEA" w:rsidR="00191933" w:rsidRDefault="00191933" w:rsidP="005E261A">
            <w:pPr>
              <w:snapToGrid w:val="0"/>
              <w:spacing w:before="60" w:line="276" w:lineRule="auto"/>
              <w:rPr>
                <w:szCs w:val="26"/>
              </w:rPr>
            </w:pPr>
            <w:r>
              <w:rPr>
                <w:b/>
                <w:szCs w:val="26"/>
              </w:rPr>
              <w:t xml:space="preserve">Hoàn cảnh sử dụng thành công cơ bản: </w:t>
            </w:r>
            <w:r w:rsidR="00B81BC9">
              <w:rPr>
                <w:szCs w:val="26"/>
              </w:rPr>
              <w:t xml:space="preserve">Hồ sơ được chuyển sang trạng thái </w:t>
            </w:r>
            <w:r w:rsidR="005E261A">
              <w:rPr>
                <w:szCs w:val="26"/>
              </w:rPr>
              <w:t>kế tiếp.</w:t>
            </w:r>
          </w:p>
        </w:tc>
      </w:tr>
      <w:tr w:rsidR="00191933" w14:paraId="697AD209"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04F100B2" w14:textId="054DE185" w:rsidR="00191933" w:rsidRDefault="00191933" w:rsidP="004E1081">
            <w:pPr>
              <w:snapToGrid w:val="0"/>
              <w:spacing w:before="60" w:line="276" w:lineRule="auto"/>
              <w:rPr>
                <w:b/>
                <w:szCs w:val="26"/>
              </w:rPr>
            </w:pPr>
            <w:r>
              <w:rPr>
                <w:b/>
                <w:szCs w:val="26"/>
              </w:rPr>
              <w:lastRenderedPageBreak/>
              <w:t xml:space="preserve">Hoàn cảnh sử dụng phụ (thay thế) trong trường hợp không thành công: </w:t>
            </w:r>
          </w:p>
          <w:p w14:paraId="2EF109AC" w14:textId="2352D1D1" w:rsidR="0037072D" w:rsidRPr="0037072D" w:rsidRDefault="0037072D" w:rsidP="00A8287A">
            <w:pPr>
              <w:pStyle w:val="ListParagraph"/>
              <w:numPr>
                <w:ilvl w:val="0"/>
                <w:numId w:val="8"/>
              </w:numPr>
              <w:snapToGrid w:val="0"/>
              <w:spacing w:before="60"/>
              <w:rPr>
                <w:szCs w:val="26"/>
              </w:rPr>
            </w:pPr>
            <w:r>
              <w:rPr>
                <w:szCs w:val="26"/>
                <w:lang w:val="en-US"/>
              </w:rPr>
              <w:t>Nếu Bộ phận tiếp nhận hồ sơ chưa đánh giá hồ sơ tại từng nhóm thông tin, hệ thống sẽ hiển thị cảnh báo và yêu cầu chọn trước khi chuyển trạng thái hồ sơ.</w:t>
            </w:r>
          </w:p>
          <w:p w14:paraId="3F0FA1C6" w14:textId="625404F9" w:rsidR="0037072D" w:rsidRPr="0037072D" w:rsidRDefault="0037072D" w:rsidP="00A8287A">
            <w:pPr>
              <w:pStyle w:val="ListParagraph"/>
              <w:numPr>
                <w:ilvl w:val="0"/>
                <w:numId w:val="8"/>
              </w:numPr>
              <w:snapToGrid w:val="0"/>
              <w:spacing w:before="60"/>
              <w:rPr>
                <w:szCs w:val="26"/>
              </w:rPr>
            </w:pPr>
            <w:r>
              <w:rPr>
                <w:szCs w:val="26"/>
                <w:lang w:val="en-US"/>
              </w:rPr>
              <w:t>Nếu Bộ phận tiếp nhận hồ sơ chọn ngày giờ hẹn trả nhỏ hơn thời gian hiện tại thì hệ thống sẽ hiển thị cảnh báo và yêu cầu chọn lại trước khi chuyển trạng thái hồ sơ.</w:t>
            </w:r>
          </w:p>
          <w:p w14:paraId="53D690B8" w14:textId="6465D729" w:rsidR="0037072D" w:rsidRPr="00941F77" w:rsidRDefault="0037072D" w:rsidP="00A8287A">
            <w:pPr>
              <w:pStyle w:val="ListParagraph"/>
              <w:numPr>
                <w:ilvl w:val="0"/>
                <w:numId w:val="8"/>
              </w:numPr>
              <w:snapToGrid w:val="0"/>
              <w:spacing w:before="60"/>
              <w:rPr>
                <w:szCs w:val="26"/>
              </w:rPr>
            </w:pPr>
            <w:r>
              <w:rPr>
                <w:szCs w:val="26"/>
                <w:lang w:val="en-US"/>
              </w:rPr>
              <w:t>Nếu Bộ phận tiếp nhận hồ sơ không chọn [địa điểm bàn giao kết quả] thì hệ thống sẽ hiển thị cảnh báo và yêu cầu chọn trước khi chuyển trạng thái hồ sơ.</w:t>
            </w:r>
          </w:p>
        </w:tc>
      </w:tr>
      <w:tr w:rsidR="00191933" w14:paraId="3A74C81E"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53A127DE" w14:textId="77777777" w:rsidR="008B0C43" w:rsidRDefault="00191933" w:rsidP="004E1081">
            <w:pPr>
              <w:snapToGrid w:val="0"/>
              <w:spacing w:before="60" w:line="276" w:lineRule="auto"/>
              <w:rPr>
                <w:szCs w:val="26"/>
              </w:rPr>
            </w:pPr>
            <w:r>
              <w:rPr>
                <w:b/>
                <w:szCs w:val="26"/>
              </w:rPr>
              <w:t>Hành động liên quan sẽ xảy ra khi Usecase kết thúc:</w:t>
            </w:r>
            <w:r>
              <w:rPr>
                <w:szCs w:val="26"/>
              </w:rPr>
              <w:t xml:space="preserve"> </w:t>
            </w:r>
          </w:p>
          <w:p w14:paraId="51D488AC" w14:textId="77777777" w:rsidR="00191933" w:rsidRPr="008B0C43" w:rsidRDefault="00E33CB1" w:rsidP="008B0C43">
            <w:pPr>
              <w:pStyle w:val="ListParagraph"/>
              <w:numPr>
                <w:ilvl w:val="0"/>
                <w:numId w:val="8"/>
              </w:numPr>
              <w:snapToGrid w:val="0"/>
              <w:spacing w:before="60"/>
              <w:rPr>
                <w:szCs w:val="26"/>
              </w:rPr>
            </w:pPr>
            <w:r w:rsidRPr="008B0C43">
              <w:rPr>
                <w:rFonts w:eastAsia="Times New Roman"/>
                <w:color w:val="000000"/>
                <w:szCs w:val="26"/>
              </w:rPr>
              <w:t>Chuyển tới trang Danh sách các hồ sơ cần xử lý.</w:t>
            </w:r>
          </w:p>
          <w:p w14:paraId="27D89264" w14:textId="77CC4E9A" w:rsidR="008B0C43" w:rsidRPr="008B0C43" w:rsidRDefault="008B0C43" w:rsidP="008B0C43">
            <w:pPr>
              <w:pStyle w:val="ListParagraph"/>
              <w:numPr>
                <w:ilvl w:val="0"/>
                <w:numId w:val="8"/>
              </w:numPr>
              <w:snapToGrid w:val="0"/>
              <w:spacing w:before="60"/>
              <w:rPr>
                <w:szCs w:val="26"/>
              </w:rPr>
            </w:pPr>
            <w:r>
              <w:rPr>
                <w:rFonts w:eastAsia="Times New Roman"/>
                <w:color w:val="000000"/>
                <w:szCs w:val="26"/>
                <w:lang w:val="en-US"/>
              </w:rPr>
              <w:t>Hệ thống gửi thông báo đến tài khoản cơ quan, tổ chức về trạng thái mới của hồ sơ cùng thời gian và địa điểm bàn giao kết quả.</w:t>
            </w:r>
          </w:p>
        </w:tc>
      </w:tr>
      <w:tr w:rsidR="00191933" w14:paraId="55E286BB"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2D2DECCF" w14:textId="77777777" w:rsidR="00191933" w:rsidRDefault="00191933" w:rsidP="004E1081">
            <w:pPr>
              <w:snapToGrid w:val="0"/>
              <w:spacing w:before="60" w:line="276" w:lineRule="auto"/>
              <w:rPr>
                <w:szCs w:val="26"/>
              </w:rPr>
            </w:pPr>
            <w:r>
              <w:rPr>
                <w:b/>
                <w:szCs w:val="26"/>
              </w:rPr>
              <w:t>Các yêu cầu phi chức năng:</w:t>
            </w:r>
            <w:r>
              <w:rPr>
                <w:szCs w:val="26"/>
              </w:rPr>
              <w:t xml:space="preserve"> Không có</w:t>
            </w:r>
          </w:p>
        </w:tc>
      </w:tr>
    </w:tbl>
    <w:p w14:paraId="004D6ADB" w14:textId="77777777" w:rsidR="00191933" w:rsidRDefault="00191933" w:rsidP="00C356D0"/>
    <w:p w14:paraId="585928E7" w14:textId="77777777" w:rsidR="00C356D0" w:rsidRDefault="00C356D0" w:rsidP="00C356D0">
      <w:pPr>
        <w:keepNext/>
      </w:pPr>
      <w:r>
        <w:rPr>
          <w:noProof/>
        </w:rPr>
        <w:drawing>
          <wp:inline distT="0" distB="0" distL="0" distR="0" wp14:anchorId="63B6693F" wp14:editId="40ACC870">
            <wp:extent cx="5677200" cy="4857160"/>
            <wp:effectExtent l="19050" t="19050" r="19050" b="196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77200" cy="4857160"/>
                    </a:xfrm>
                    <a:prstGeom prst="rect">
                      <a:avLst/>
                    </a:prstGeom>
                    <a:ln>
                      <a:solidFill>
                        <a:schemeClr val="accent1"/>
                      </a:solidFill>
                    </a:ln>
                  </pic:spPr>
                </pic:pic>
              </a:graphicData>
            </a:graphic>
          </wp:inline>
        </w:drawing>
      </w:r>
    </w:p>
    <w:p w14:paraId="453A2906" w14:textId="2A156EDA" w:rsidR="00C356D0" w:rsidRDefault="00C356D0"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12</w:t>
        </w:r>
      </w:fldSimple>
      <w:r>
        <w:t>: Giao diện hiển thị file gửi thông báo tới cho cơ quan, tổ chức</w:t>
      </w:r>
    </w:p>
    <w:p w14:paraId="4EF2299F" w14:textId="43E5371E" w:rsidR="00C356D0" w:rsidRDefault="00C356D0" w:rsidP="00941B88">
      <w:pPr>
        <w:pStyle w:val="UCName"/>
      </w:pPr>
      <w:bookmarkStart w:id="172" w:name="_Ref19807119"/>
      <w:bookmarkStart w:id="173" w:name="_Ref19807127"/>
      <w:bookmarkStart w:id="174" w:name="_Toc22744116"/>
      <w:r>
        <w:lastRenderedPageBreak/>
        <w:t>Gửi thông báo các nội dung không đạt</w:t>
      </w:r>
      <w:bookmarkEnd w:id="172"/>
      <w:bookmarkEnd w:id="173"/>
      <w:bookmarkEnd w:id="174"/>
    </w:p>
    <w:tbl>
      <w:tblPr>
        <w:tblStyle w:val="TableGrid"/>
        <w:tblW w:w="0" w:type="auto"/>
        <w:tblLook w:val="04A0" w:firstRow="1" w:lastRow="0" w:firstColumn="1" w:lastColumn="0" w:noHBand="0" w:noVBand="1"/>
      </w:tblPr>
      <w:tblGrid>
        <w:gridCol w:w="2200"/>
        <w:gridCol w:w="6817"/>
      </w:tblGrid>
      <w:tr w:rsidR="002868BB" w14:paraId="09C8FFB4" w14:textId="77777777" w:rsidTr="002868BB">
        <w:tc>
          <w:tcPr>
            <w:tcW w:w="2263" w:type="dxa"/>
          </w:tcPr>
          <w:p w14:paraId="6FC47731" w14:textId="77777777" w:rsidR="002868BB" w:rsidRPr="002F16D1" w:rsidRDefault="002868BB" w:rsidP="002868BB">
            <w:pPr>
              <w:spacing w:before="120" w:after="120" w:line="240" w:lineRule="auto"/>
              <w:rPr>
                <w:b/>
              </w:rPr>
            </w:pPr>
            <w:r w:rsidRPr="002F16D1">
              <w:rPr>
                <w:b/>
              </w:rPr>
              <w:t>Tác nhân chính:</w:t>
            </w:r>
          </w:p>
        </w:tc>
        <w:tc>
          <w:tcPr>
            <w:tcW w:w="7087" w:type="dxa"/>
          </w:tcPr>
          <w:p w14:paraId="5F1D801F" w14:textId="77777777" w:rsidR="002868BB" w:rsidRDefault="002868BB" w:rsidP="002868BB">
            <w:pPr>
              <w:spacing w:before="120" w:after="120" w:line="240" w:lineRule="auto"/>
            </w:pPr>
            <w:r>
              <w:t>Bộ phận tiếp nhận hồ sơ</w:t>
            </w:r>
          </w:p>
        </w:tc>
      </w:tr>
      <w:tr w:rsidR="002868BB" w14:paraId="44445F4B" w14:textId="77777777" w:rsidTr="002868BB">
        <w:tc>
          <w:tcPr>
            <w:tcW w:w="2263" w:type="dxa"/>
          </w:tcPr>
          <w:p w14:paraId="7F065914" w14:textId="77777777" w:rsidR="002868BB" w:rsidRPr="002F16D1" w:rsidRDefault="002868BB" w:rsidP="002868BB">
            <w:pPr>
              <w:spacing w:before="120" w:after="120" w:line="240" w:lineRule="auto"/>
              <w:rPr>
                <w:b/>
              </w:rPr>
            </w:pPr>
            <w:r w:rsidRPr="002F16D1">
              <w:rPr>
                <w:b/>
              </w:rPr>
              <w:t>Các chức năng:</w:t>
            </w:r>
          </w:p>
        </w:tc>
        <w:tc>
          <w:tcPr>
            <w:tcW w:w="7087" w:type="dxa"/>
          </w:tcPr>
          <w:p w14:paraId="6D7A0A31" w14:textId="77777777" w:rsidR="002868BB" w:rsidRPr="00087A4A" w:rsidRDefault="00087A4A" w:rsidP="00A8287A">
            <w:pPr>
              <w:pStyle w:val="ListParagraph"/>
              <w:numPr>
                <w:ilvl w:val="0"/>
                <w:numId w:val="9"/>
              </w:numPr>
              <w:ind w:left="459"/>
            </w:pPr>
            <w:r>
              <w:rPr>
                <w:lang w:val="en-US"/>
              </w:rPr>
              <w:t>Bộ phận tiếp nhận hồ sơ sau khi kiểm tra các nội dung trong hồ sơ, ghi chú các nội dung không đạt, lý do không đạt.</w:t>
            </w:r>
          </w:p>
          <w:p w14:paraId="3AFF3AED" w14:textId="77777777" w:rsidR="00087A4A" w:rsidRPr="00087A4A" w:rsidRDefault="00087A4A" w:rsidP="00A8287A">
            <w:pPr>
              <w:pStyle w:val="ListParagraph"/>
              <w:numPr>
                <w:ilvl w:val="0"/>
                <w:numId w:val="9"/>
              </w:numPr>
              <w:ind w:left="459"/>
            </w:pPr>
            <w:r>
              <w:rPr>
                <w:lang w:val="en-US"/>
              </w:rPr>
              <w:t>Bộ phận tiếp nhận hồ sơ nhấn nút chức năng [</w:t>
            </w:r>
            <w:r w:rsidRPr="00087A4A">
              <w:rPr>
                <w:lang w:val="en-US"/>
              </w:rPr>
              <w:t>Gửi văn bản thông báo nội dung không đạt cho đơn vị</w:t>
            </w:r>
            <w:r>
              <w:rPr>
                <w:lang w:val="en-US"/>
              </w:rPr>
              <w:t>], hệ thống lấy nội dung đã nhập của cán bộ để điền vào biểu mẫu được cấu hình trước để xuất ra văn bản thông báo.</w:t>
            </w:r>
          </w:p>
          <w:p w14:paraId="0C2D633A" w14:textId="6D357B44" w:rsidR="00087A4A" w:rsidRDefault="00087A4A" w:rsidP="00A8287A">
            <w:pPr>
              <w:pStyle w:val="ListParagraph"/>
              <w:numPr>
                <w:ilvl w:val="0"/>
                <w:numId w:val="9"/>
              </w:numPr>
              <w:ind w:left="459"/>
            </w:pPr>
            <w:r>
              <w:rPr>
                <w:lang w:val="en-US"/>
              </w:rPr>
              <w:t>Bộ phận tiếp nhận hồ sơ nhấn nút [Gửi thông báo cho đơn vị và tiếp tục tiếp nhận những nội dung đạt], hệ thống gửi văn bản thông báo cho Cơ quan, tổ chức.</w:t>
            </w:r>
          </w:p>
        </w:tc>
      </w:tr>
    </w:tbl>
    <w:p w14:paraId="3B338E41" w14:textId="6C84630C" w:rsidR="00C356D0" w:rsidRDefault="00C356D0" w:rsidP="00C356D0"/>
    <w:p w14:paraId="59287D9E" w14:textId="77777777" w:rsidR="00A92059" w:rsidRDefault="00A92059" w:rsidP="00096788">
      <w:pPr>
        <w:keepNext/>
        <w:jc w:val="center"/>
      </w:pPr>
      <w:r>
        <w:rPr>
          <w:noProof/>
        </w:rPr>
        <w:drawing>
          <wp:inline distT="0" distB="0" distL="0" distR="0" wp14:anchorId="29554A29" wp14:editId="3F924D26">
            <wp:extent cx="4114800" cy="2389008"/>
            <wp:effectExtent l="19050" t="19050" r="1905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805CBC.tmp"/>
                    <pic:cNvPicPr/>
                  </pic:nvPicPr>
                  <pic:blipFill>
                    <a:blip r:embed="rId132">
                      <a:extLst>
                        <a:ext uri="{28A0092B-C50C-407E-A947-70E740481C1C}">
                          <a14:useLocalDpi xmlns:a14="http://schemas.microsoft.com/office/drawing/2010/main" val="0"/>
                        </a:ext>
                      </a:extLst>
                    </a:blip>
                    <a:stretch>
                      <a:fillRect/>
                    </a:stretch>
                  </pic:blipFill>
                  <pic:spPr>
                    <a:xfrm>
                      <a:off x="0" y="0"/>
                      <a:ext cx="4137377" cy="2402116"/>
                    </a:xfrm>
                    <a:prstGeom prst="rect">
                      <a:avLst/>
                    </a:prstGeom>
                    <a:ln>
                      <a:solidFill>
                        <a:schemeClr val="accent1"/>
                      </a:solidFill>
                    </a:ln>
                  </pic:spPr>
                </pic:pic>
              </a:graphicData>
            </a:graphic>
          </wp:inline>
        </w:drawing>
      </w:r>
    </w:p>
    <w:p w14:paraId="03AB68C6" w14:textId="37D9406B" w:rsidR="00A92059" w:rsidRDefault="00A92059"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13</w:t>
        </w:r>
      </w:fldSimple>
      <w:r>
        <w:t>: Khung nhập tin nhắn để yêu cầu bổ sung hồ sơ</w:t>
      </w:r>
    </w:p>
    <w:p w14:paraId="7854CAF0" w14:textId="31208D06" w:rsidR="00A92059" w:rsidRDefault="00A92059" w:rsidP="00941B88">
      <w:pPr>
        <w:pStyle w:val="UCName"/>
      </w:pPr>
      <w:bookmarkStart w:id="175" w:name="_Ref19807121"/>
      <w:bookmarkStart w:id="176" w:name="_Ref19807131"/>
      <w:bookmarkStart w:id="177" w:name="_Toc22744117"/>
      <w:r>
        <w:t>Gửi yêu cầu bổ sung hồ sơ</w:t>
      </w:r>
      <w:bookmarkEnd w:id="175"/>
      <w:bookmarkEnd w:id="176"/>
      <w:bookmarkEnd w:id="177"/>
    </w:p>
    <w:tbl>
      <w:tblPr>
        <w:tblStyle w:val="TableGrid"/>
        <w:tblW w:w="0" w:type="auto"/>
        <w:tblLook w:val="04A0" w:firstRow="1" w:lastRow="0" w:firstColumn="1" w:lastColumn="0" w:noHBand="0" w:noVBand="1"/>
      </w:tblPr>
      <w:tblGrid>
        <w:gridCol w:w="2199"/>
        <w:gridCol w:w="6818"/>
      </w:tblGrid>
      <w:tr w:rsidR="00A92059" w14:paraId="02F43F6B" w14:textId="77777777" w:rsidTr="00107FCD">
        <w:tc>
          <w:tcPr>
            <w:tcW w:w="2263" w:type="dxa"/>
          </w:tcPr>
          <w:p w14:paraId="67FA51BF" w14:textId="77777777" w:rsidR="00A92059" w:rsidRPr="002F16D1" w:rsidRDefault="00A92059" w:rsidP="00107FCD">
            <w:pPr>
              <w:spacing w:before="120" w:after="120" w:line="240" w:lineRule="auto"/>
              <w:rPr>
                <w:b/>
              </w:rPr>
            </w:pPr>
            <w:r w:rsidRPr="002F16D1">
              <w:rPr>
                <w:b/>
              </w:rPr>
              <w:t>Tác nhân chính:</w:t>
            </w:r>
          </w:p>
        </w:tc>
        <w:tc>
          <w:tcPr>
            <w:tcW w:w="7087" w:type="dxa"/>
          </w:tcPr>
          <w:p w14:paraId="091EF045" w14:textId="77777777" w:rsidR="00A92059" w:rsidRDefault="00A92059" w:rsidP="00107FCD">
            <w:pPr>
              <w:spacing w:before="120" w:after="120" w:line="240" w:lineRule="auto"/>
            </w:pPr>
            <w:r>
              <w:t>Bộ phận tiếp nhận hồ sơ</w:t>
            </w:r>
          </w:p>
        </w:tc>
      </w:tr>
      <w:tr w:rsidR="00A92059" w14:paraId="189C9EEF" w14:textId="77777777" w:rsidTr="00107FCD">
        <w:tc>
          <w:tcPr>
            <w:tcW w:w="2263" w:type="dxa"/>
          </w:tcPr>
          <w:p w14:paraId="6F318FC2" w14:textId="77777777" w:rsidR="00A92059" w:rsidRPr="002F16D1" w:rsidRDefault="00A92059" w:rsidP="00107FCD">
            <w:pPr>
              <w:spacing w:before="120" w:after="120" w:line="240" w:lineRule="auto"/>
              <w:rPr>
                <w:b/>
              </w:rPr>
            </w:pPr>
            <w:r w:rsidRPr="002F16D1">
              <w:rPr>
                <w:b/>
              </w:rPr>
              <w:t>Các chức năng:</w:t>
            </w:r>
          </w:p>
        </w:tc>
        <w:tc>
          <w:tcPr>
            <w:tcW w:w="7087" w:type="dxa"/>
          </w:tcPr>
          <w:p w14:paraId="5B6505E8" w14:textId="18D2D6A7" w:rsidR="00A92059" w:rsidRPr="00087A4A" w:rsidRDefault="00A92059" w:rsidP="00A8287A">
            <w:pPr>
              <w:pStyle w:val="ListParagraph"/>
              <w:numPr>
                <w:ilvl w:val="0"/>
                <w:numId w:val="9"/>
              </w:numPr>
              <w:ind w:left="459"/>
            </w:pPr>
            <w:r>
              <w:rPr>
                <w:lang w:val="en-US"/>
              </w:rPr>
              <w:t>Bộ phận tiếp nhận hồ sơ sau khi kiểm tra các nội dung trong hồ sơ và cần yêu cầu cơ quan, tổ chức bổ sung hồ sơ cho đầy đủ.</w:t>
            </w:r>
          </w:p>
          <w:p w14:paraId="4DA06C92" w14:textId="60E9C806" w:rsidR="00A92059" w:rsidRPr="00087A4A" w:rsidRDefault="00A92059" w:rsidP="00A8287A">
            <w:pPr>
              <w:pStyle w:val="ListParagraph"/>
              <w:numPr>
                <w:ilvl w:val="0"/>
                <w:numId w:val="9"/>
              </w:numPr>
              <w:ind w:left="459"/>
            </w:pPr>
            <w:r>
              <w:rPr>
                <w:lang w:val="en-US"/>
              </w:rPr>
              <w:t xml:space="preserve">Bộ phận tiếp nhận hồ sơ nhấn nút chức năng [Yêu cầu bổ sung hồ sơ], hệ thống sẽ hiện khung nhập tin nhắn để cán bộ nhập nội dung ghi chú cho Cơ quan, tổ </w:t>
            </w:r>
            <w:proofErr w:type="gramStart"/>
            <w:r>
              <w:rPr>
                <w:lang w:val="en-US"/>
              </w:rPr>
              <w:t>chức .</w:t>
            </w:r>
            <w:proofErr w:type="gramEnd"/>
          </w:p>
          <w:p w14:paraId="1E720E55" w14:textId="0C5294B3" w:rsidR="00A92059" w:rsidRDefault="00A92059" w:rsidP="00A8287A">
            <w:pPr>
              <w:pStyle w:val="ListParagraph"/>
              <w:numPr>
                <w:ilvl w:val="0"/>
                <w:numId w:val="9"/>
              </w:numPr>
              <w:ind w:left="459"/>
            </w:pPr>
            <w:r>
              <w:rPr>
                <w:lang w:val="en-US"/>
              </w:rPr>
              <w:t>Bộ phận tiếp nhận hồ sơ nhập nội dung tin nhắn và nhấn nút [Yêu cầu bổ sung hồ sơ], hệ thống gửi trả lại hồ sơ cho Cơ quan, tổ chức. Hồ sơ sẽ chuyển sang trạng thái [Yêu cầu bổ sung].</w:t>
            </w:r>
          </w:p>
        </w:tc>
      </w:tr>
    </w:tbl>
    <w:p w14:paraId="3FEA7491" w14:textId="77777777" w:rsidR="00C0434E" w:rsidRDefault="00C0434E" w:rsidP="00C356D0"/>
    <w:p w14:paraId="10E3339F" w14:textId="4026FD9E" w:rsidR="00FD7DBA" w:rsidRDefault="00247A14" w:rsidP="000D781B">
      <w:pPr>
        <w:pStyle w:val="Heading3"/>
      </w:pPr>
      <w:r>
        <w:lastRenderedPageBreak/>
        <w:t xml:space="preserve">Chức </w:t>
      </w:r>
      <w:r w:rsidR="00673183">
        <w:t>năng “</w:t>
      </w:r>
      <w:r w:rsidR="00FD7DBA" w:rsidRPr="00FD7DBA">
        <w:t>Phê duyệt và chỉ đạo thực hiện</w:t>
      </w:r>
      <w:r w:rsidR="00673183">
        <w:t>” của Lãnh đạo Cục</w:t>
      </w:r>
    </w:p>
    <w:p w14:paraId="471FD21D" w14:textId="77777777" w:rsidR="00B563FF" w:rsidRDefault="00B563FF" w:rsidP="00B563FF">
      <w:pPr>
        <w:keepNext/>
      </w:pPr>
      <w:r>
        <w:rPr>
          <w:noProof/>
        </w:rPr>
        <w:drawing>
          <wp:inline distT="0" distB="0" distL="0" distR="0" wp14:anchorId="1F3E5066" wp14:editId="4E9148B8">
            <wp:extent cx="5732145" cy="2379980"/>
            <wp:effectExtent l="19050" t="19050" r="20955" b="203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746729.tmp"/>
                    <pic:cNvPicPr/>
                  </pic:nvPicPr>
                  <pic:blipFill>
                    <a:blip r:embed="rId133">
                      <a:extLst>
                        <a:ext uri="{28A0092B-C50C-407E-A947-70E740481C1C}">
                          <a14:useLocalDpi xmlns:a14="http://schemas.microsoft.com/office/drawing/2010/main" val="0"/>
                        </a:ext>
                      </a:extLst>
                    </a:blip>
                    <a:stretch>
                      <a:fillRect/>
                    </a:stretch>
                  </pic:blipFill>
                  <pic:spPr>
                    <a:xfrm>
                      <a:off x="0" y="0"/>
                      <a:ext cx="5732145" cy="2379980"/>
                    </a:xfrm>
                    <a:prstGeom prst="rect">
                      <a:avLst/>
                    </a:prstGeom>
                    <a:ln>
                      <a:solidFill>
                        <a:schemeClr val="accent1"/>
                      </a:solidFill>
                    </a:ln>
                  </pic:spPr>
                </pic:pic>
              </a:graphicData>
            </a:graphic>
          </wp:inline>
        </w:drawing>
      </w:r>
    </w:p>
    <w:p w14:paraId="292C5585" w14:textId="797B3D05" w:rsidR="00B563FF" w:rsidRDefault="00B563FF" w:rsidP="00B563FF">
      <w:pPr>
        <w:pStyle w:val="Caption"/>
      </w:pPr>
      <w:r>
        <w:t xml:space="preserve">Hình </w:t>
      </w:r>
      <w:fldSimple w:instr=" STYLEREF 2 \s ">
        <w:r w:rsidR="00473123">
          <w:rPr>
            <w:noProof/>
          </w:rPr>
          <w:t>3</w:t>
        </w:r>
      </w:fldSimple>
      <w:r w:rsidR="00473123">
        <w:noBreakHyphen/>
      </w:r>
      <w:fldSimple w:instr=" SEQ Hình \* ARABIC \s 2 ">
        <w:r w:rsidR="00473123">
          <w:rPr>
            <w:noProof/>
          </w:rPr>
          <w:t>14</w:t>
        </w:r>
      </w:fldSimple>
      <w:r>
        <w:t>: Giao diện danh sách các văn bản đang đợi xử lý của Lãnh đạo Cục</w:t>
      </w:r>
    </w:p>
    <w:p w14:paraId="4BB332C7" w14:textId="57A85363" w:rsidR="00B563FF" w:rsidRDefault="000F663E" w:rsidP="00B563FF">
      <w:pPr>
        <w:keepNext/>
        <w:jc w:val="center"/>
      </w:pPr>
      <w:r>
        <w:rPr>
          <w:noProof/>
        </w:rPr>
        <w:drawing>
          <wp:inline distT="0" distB="0" distL="0" distR="0" wp14:anchorId="6F93D96C" wp14:editId="4B477F23">
            <wp:extent cx="5732145" cy="4626610"/>
            <wp:effectExtent l="19050" t="19050" r="20955" b="215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747780.tmp"/>
                    <pic:cNvPicPr/>
                  </pic:nvPicPr>
                  <pic:blipFill>
                    <a:blip r:embed="rId134">
                      <a:extLst>
                        <a:ext uri="{28A0092B-C50C-407E-A947-70E740481C1C}">
                          <a14:useLocalDpi xmlns:a14="http://schemas.microsoft.com/office/drawing/2010/main" val="0"/>
                        </a:ext>
                      </a:extLst>
                    </a:blip>
                    <a:stretch>
                      <a:fillRect/>
                    </a:stretch>
                  </pic:blipFill>
                  <pic:spPr>
                    <a:xfrm>
                      <a:off x="0" y="0"/>
                      <a:ext cx="5732145" cy="4626610"/>
                    </a:xfrm>
                    <a:prstGeom prst="rect">
                      <a:avLst/>
                    </a:prstGeom>
                    <a:ln>
                      <a:solidFill>
                        <a:schemeClr val="accent1"/>
                      </a:solidFill>
                    </a:ln>
                  </pic:spPr>
                </pic:pic>
              </a:graphicData>
            </a:graphic>
          </wp:inline>
        </w:drawing>
      </w:r>
    </w:p>
    <w:p w14:paraId="026A8592" w14:textId="347D10A1" w:rsidR="00B563FF" w:rsidRDefault="00B563FF" w:rsidP="00B563FF">
      <w:pPr>
        <w:pStyle w:val="Caption"/>
      </w:pPr>
      <w:r>
        <w:t xml:space="preserve">Hình </w:t>
      </w:r>
      <w:fldSimple w:instr=" STYLEREF 2 \s ">
        <w:r w:rsidR="00473123">
          <w:rPr>
            <w:noProof/>
          </w:rPr>
          <w:t>3</w:t>
        </w:r>
      </w:fldSimple>
      <w:r w:rsidR="00473123">
        <w:noBreakHyphen/>
      </w:r>
      <w:fldSimple w:instr=" SEQ Hình \* ARABIC \s 2 ">
        <w:r w:rsidR="00473123">
          <w:rPr>
            <w:noProof/>
          </w:rPr>
          <w:t>15</w:t>
        </w:r>
      </w:fldSimple>
      <w:r>
        <w:t>: Giao diện phê duyệt và chỉ đạo thực hiện nhiều văn bản chứng thư số</w:t>
      </w:r>
    </w:p>
    <w:p w14:paraId="27E58BDC" w14:textId="77777777" w:rsidR="000F663E" w:rsidRDefault="000F663E" w:rsidP="000F663E">
      <w:pPr>
        <w:keepNext/>
      </w:pPr>
      <w:r>
        <w:rPr>
          <w:noProof/>
        </w:rPr>
        <w:lastRenderedPageBreak/>
        <w:drawing>
          <wp:inline distT="0" distB="0" distL="0" distR="0" wp14:anchorId="1F7351A4" wp14:editId="5D261927">
            <wp:extent cx="5732145" cy="7600950"/>
            <wp:effectExtent l="19050" t="19050" r="2095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2145" cy="7600950"/>
                    </a:xfrm>
                    <a:prstGeom prst="rect">
                      <a:avLst/>
                    </a:prstGeom>
                    <a:ln>
                      <a:solidFill>
                        <a:schemeClr val="accent1"/>
                      </a:solidFill>
                    </a:ln>
                  </pic:spPr>
                </pic:pic>
              </a:graphicData>
            </a:graphic>
          </wp:inline>
        </w:drawing>
      </w:r>
    </w:p>
    <w:p w14:paraId="2A406329" w14:textId="22B3E4CA" w:rsidR="00B563FF" w:rsidRPr="00B563FF" w:rsidRDefault="000F663E" w:rsidP="000F663E">
      <w:pPr>
        <w:pStyle w:val="Caption"/>
      </w:pPr>
      <w:r>
        <w:t xml:space="preserve">Hình </w:t>
      </w:r>
      <w:fldSimple w:instr=" STYLEREF 2 \s ">
        <w:r w:rsidR="00473123">
          <w:rPr>
            <w:noProof/>
          </w:rPr>
          <w:t>3</w:t>
        </w:r>
      </w:fldSimple>
      <w:r w:rsidR="00473123">
        <w:noBreakHyphen/>
      </w:r>
      <w:fldSimple w:instr=" SEQ Hình \* ARABIC \s 2 ">
        <w:r w:rsidR="00473123">
          <w:rPr>
            <w:noProof/>
          </w:rPr>
          <w:t>16</w:t>
        </w:r>
      </w:fldSimple>
      <w:r>
        <w:t>: Giao diện phê duyệt và chỉ đạo 1 văn bản (Xem chi tiết văn bản)</w:t>
      </w:r>
    </w:p>
    <w:p w14:paraId="2C846E5D" w14:textId="1A8F61E8" w:rsidR="00FD7DBA" w:rsidRDefault="00FD7DBA" w:rsidP="00941B88">
      <w:pPr>
        <w:pStyle w:val="UCName"/>
      </w:pPr>
      <w:bookmarkStart w:id="178" w:name="_Ref19807144"/>
      <w:bookmarkStart w:id="179" w:name="_Ref19807149"/>
      <w:bookmarkStart w:id="180" w:name="_Toc22744118"/>
      <w:r w:rsidRPr="00FD7DBA">
        <w:t>Phê duyệt và chỉ đạo thực hiện</w:t>
      </w:r>
      <w:r w:rsidR="00597096">
        <w:t xml:space="preserve"> </w:t>
      </w:r>
      <w:bookmarkEnd w:id="178"/>
      <w:bookmarkEnd w:id="179"/>
      <w:r w:rsidR="00461CC3">
        <w:t>văn bản chứng thư số</w:t>
      </w:r>
      <w:bookmarkEnd w:id="180"/>
    </w:p>
    <w:tbl>
      <w:tblPr>
        <w:tblW w:w="5131" w:type="pct"/>
        <w:tblLook w:val="04A0" w:firstRow="1" w:lastRow="0" w:firstColumn="1" w:lastColumn="0" w:noHBand="0" w:noVBand="1"/>
      </w:tblPr>
      <w:tblGrid>
        <w:gridCol w:w="5705"/>
        <w:gridCol w:w="3548"/>
      </w:tblGrid>
      <w:tr w:rsidR="00597096" w14:paraId="2E8A4A59" w14:textId="77777777" w:rsidTr="004E1081">
        <w:tc>
          <w:tcPr>
            <w:tcW w:w="3083" w:type="pct"/>
            <w:tcBorders>
              <w:top w:val="single" w:sz="4" w:space="0" w:color="000000"/>
              <w:left w:val="single" w:sz="4" w:space="0" w:color="000000"/>
              <w:bottom w:val="single" w:sz="4" w:space="0" w:color="000000"/>
              <w:right w:val="nil"/>
            </w:tcBorders>
            <w:hideMark/>
          </w:tcPr>
          <w:p w14:paraId="205C7328" w14:textId="0A40183E" w:rsidR="00597096" w:rsidRDefault="00597096" w:rsidP="004E1081">
            <w:pPr>
              <w:spacing w:before="60" w:line="276" w:lineRule="auto"/>
              <w:rPr>
                <w:rFonts w:eastAsiaTheme="minorHAnsi"/>
                <w:sz w:val="28"/>
                <w:szCs w:val="26"/>
              </w:rPr>
            </w:pPr>
            <w:r>
              <w:rPr>
                <w:b/>
                <w:szCs w:val="26"/>
              </w:rPr>
              <w:t>Tên Usecase:</w:t>
            </w:r>
            <w:r>
              <w:rPr>
                <w:szCs w:val="26"/>
              </w:rPr>
              <w:t xml:space="preserve"> </w:t>
            </w:r>
            <w:r w:rsidRPr="00FD7DBA">
              <w:t>Phê duyệt và chỉ đạo thực hiện</w:t>
            </w:r>
            <w:r>
              <w:t xml:space="preserve"> </w:t>
            </w:r>
            <w:r w:rsidR="00461CC3">
              <w:t>văn bản chứng thư số</w:t>
            </w:r>
          </w:p>
        </w:tc>
        <w:tc>
          <w:tcPr>
            <w:tcW w:w="1917" w:type="pct"/>
            <w:tcBorders>
              <w:top w:val="single" w:sz="4" w:space="0" w:color="000000"/>
              <w:left w:val="single" w:sz="4" w:space="0" w:color="000000"/>
              <w:bottom w:val="single" w:sz="4" w:space="0" w:color="000000"/>
              <w:right w:val="single" w:sz="4" w:space="0" w:color="000000"/>
            </w:tcBorders>
            <w:hideMark/>
          </w:tcPr>
          <w:p w14:paraId="15BA7E41" w14:textId="77777777" w:rsidR="00597096" w:rsidRDefault="00597096" w:rsidP="004E1081">
            <w:pPr>
              <w:snapToGrid w:val="0"/>
              <w:spacing w:before="60" w:line="276" w:lineRule="auto"/>
              <w:rPr>
                <w:szCs w:val="26"/>
              </w:rPr>
            </w:pPr>
            <w:r>
              <w:rPr>
                <w:b/>
                <w:szCs w:val="26"/>
              </w:rPr>
              <w:t>Mức độ BMT:</w:t>
            </w:r>
            <w:r>
              <w:rPr>
                <w:szCs w:val="26"/>
              </w:rPr>
              <w:t xml:space="preserve"> B</w:t>
            </w:r>
          </w:p>
        </w:tc>
      </w:tr>
      <w:tr w:rsidR="00597096" w14:paraId="057BCB2A" w14:textId="77777777" w:rsidTr="004E1081">
        <w:tc>
          <w:tcPr>
            <w:tcW w:w="3083" w:type="pct"/>
            <w:tcBorders>
              <w:top w:val="single" w:sz="4" w:space="0" w:color="000000"/>
              <w:left w:val="single" w:sz="4" w:space="0" w:color="000000"/>
              <w:bottom w:val="single" w:sz="4" w:space="0" w:color="000000"/>
              <w:right w:val="nil"/>
            </w:tcBorders>
            <w:hideMark/>
          </w:tcPr>
          <w:p w14:paraId="0A52FDCB" w14:textId="078CB48E" w:rsidR="00597096" w:rsidRDefault="00597096" w:rsidP="004E1081">
            <w:pPr>
              <w:snapToGrid w:val="0"/>
              <w:spacing w:before="60" w:line="276" w:lineRule="auto"/>
              <w:rPr>
                <w:szCs w:val="26"/>
              </w:rPr>
            </w:pPr>
            <w:r>
              <w:rPr>
                <w:b/>
                <w:szCs w:val="26"/>
              </w:rPr>
              <w:lastRenderedPageBreak/>
              <w:t xml:space="preserve">Tác nhân chính: </w:t>
            </w:r>
            <w:r>
              <w:t>Lãnh đạo Cục</w:t>
            </w:r>
          </w:p>
        </w:tc>
        <w:tc>
          <w:tcPr>
            <w:tcW w:w="1917" w:type="pct"/>
            <w:tcBorders>
              <w:top w:val="single" w:sz="4" w:space="0" w:color="000000"/>
              <w:left w:val="single" w:sz="4" w:space="0" w:color="000000"/>
              <w:bottom w:val="single" w:sz="4" w:space="0" w:color="000000"/>
              <w:right w:val="single" w:sz="4" w:space="0" w:color="000000"/>
            </w:tcBorders>
            <w:hideMark/>
          </w:tcPr>
          <w:p w14:paraId="2CDF16D6" w14:textId="77777777" w:rsidR="00597096" w:rsidRDefault="00597096" w:rsidP="004E1081">
            <w:pPr>
              <w:snapToGrid w:val="0"/>
              <w:spacing w:before="60" w:line="276" w:lineRule="auto"/>
              <w:rPr>
                <w:szCs w:val="26"/>
              </w:rPr>
            </w:pPr>
            <w:r>
              <w:rPr>
                <w:b/>
                <w:szCs w:val="26"/>
              </w:rPr>
              <w:t xml:space="preserve">Tác nhân phụ: </w:t>
            </w:r>
            <w:r>
              <w:rPr>
                <w:szCs w:val="26"/>
              </w:rPr>
              <w:t>Hệ thống</w:t>
            </w:r>
          </w:p>
        </w:tc>
      </w:tr>
      <w:tr w:rsidR="00597096" w14:paraId="6B110440"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792DBF4E" w14:textId="79F464C0" w:rsidR="00597096" w:rsidRDefault="00597096" w:rsidP="004E1081">
            <w:pPr>
              <w:spacing w:before="60" w:line="276" w:lineRule="auto"/>
              <w:rPr>
                <w:szCs w:val="26"/>
              </w:rPr>
            </w:pPr>
            <w:r>
              <w:rPr>
                <w:b/>
                <w:szCs w:val="26"/>
              </w:rPr>
              <w:t xml:space="preserve">Mô tả Usecase: </w:t>
            </w:r>
            <w:r>
              <w:t>Lãnh đạo Cục p</w:t>
            </w:r>
            <w:r w:rsidRPr="00FD7DBA">
              <w:t>hê duyệt và chỉ đạo thực hiện</w:t>
            </w:r>
            <w:r>
              <w:t xml:space="preserve"> </w:t>
            </w:r>
            <w:r w:rsidR="00461CC3">
              <w:t>văn bản chứng thư số</w:t>
            </w:r>
          </w:p>
        </w:tc>
      </w:tr>
      <w:tr w:rsidR="00597096" w14:paraId="67864479"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06DD0144" w14:textId="67D4952F" w:rsidR="00597096" w:rsidRPr="00461CC3" w:rsidRDefault="00597096" w:rsidP="00461CC3">
            <w:pPr>
              <w:snapToGrid w:val="0"/>
              <w:spacing w:before="60" w:line="276" w:lineRule="auto"/>
              <w:rPr>
                <w:szCs w:val="26"/>
              </w:rPr>
            </w:pPr>
            <w:r>
              <w:rPr>
                <w:b/>
                <w:szCs w:val="26"/>
              </w:rPr>
              <w:t>Điều kiện để bắt đầu Usecase:</w:t>
            </w:r>
            <w:r w:rsidR="00461CC3">
              <w:rPr>
                <w:b/>
                <w:szCs w:val="26"/>
              </w:rPr>
              <w:t xml:space="preserve"> </w:t>
            </w:r>
            <w:r>
              <w:rPr>
                <w:szCs w:val="26"/>
              </w:rPr>
              <w:t xml:space="preserve">Lãnh đạo Cục đăng nhập </w:t>
            </w:r>
            <w:r w:rsidR="00461CC3">
              <w:rPr>
                <w:szCs w:val="26"/>
              </w:rPr>
              <w:t xml:space="preserve">thành công </w:t>
            </w:r>
            <w:r>
              <w:rPr>
                <w:szCs w:val="26"/>
              </w:rPr>
              <w:t>vào hệ thống.</w:t>
            </w:r>
          </w:p>
        </w:tc>
      </w:tr>
      <w:tr w:rsidR="00597096" w14:paraId="37C8E32E"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24FDCDB2" w14:textId="6C6AD54A" w:rsidR="00597096" w:rsidRPr="007C6B71" w:rsidRDefault="00597096" w:rsidP="004E1081">
            <w:pPr>
              <w:snapToGrid w:val="0"/>
              <w:spacing w:before="60" w:line="276" w:lineRule="auto"/>
              <w:rPr>
                <w:szCs w:val="26"/>
              </w:rPr>
            </w:pPr>
            <w:r>
              <w:rPr>
                <w:b/>
                <w:szCs w:val="26"/>
              </w:rPr>
              <w:t xml:space="preserve">Điều kiện để kết thúc Usecase: </w:t>
            </w:r>
            <w:r w:rsidR="00461CC3">
              <w:t>Văn bản chứng thư số</w:t>
            </w:r>
            <w:r w:rsidR="00461CC3">
              <w:rPr>
                <w:szCs w:val="26"/>
              </w:rPr>
              <w:t xml:space="preserve"> </w:t>
            </w:r>
            <w:r w:rsidR="007C6B71">
              <w:rPr>
                <w:szCs w:val="26"/>
              </w:rPr>
              <w:t>được xử lý xong và chuyển sang trạng thái khác.</w:t>
            </w:r>
          </w:p>
        </w:tc>
      </w:tr>
      <w:tr w:rsidR="00597096" w14:paraId="395B947A" w14:textId="77777777" w:rsidTr="004E1081">
        <w:tc>
          <w:tcPr>
            <w:tcW w:w="5000" w:type="pct"/>
            <w:gridSpan w:val="2"/>
            <w:tcBorders>
              <w:top w:val="single" w:sz="4" w:space="0" w:color="000000"/>
              <w:left w:val="single" w:sz="4" w:space="0" w:color="000000"/>
              <w:bottom w:val="single" w:sz="4" w:space="0" w:color="000000"/>
              <w:right w:val="single" w:sz="4" w:space="0" w:color="000000"/>
            </w:tcBorders>
          </w:tcPr>
          <w:p w14:paraId="30C03A6C" w14:textId="77777777" w:rsidR="00597096" w:rsidRDefault="00597096" w:rsidP="004E1081">
            <w:pPr>
              <w:snapToGrid w:val="0"/>
              <w:spacing w:before="60" w:line="276" w:lineRule="auto"/>
              <w:rPr>
                <w:szCs w:val="26"/>
              </w:rPr>
            </w:pPr>
            <w:r>
              <w:rPr>
                <w:b/>
                <w:szCs w:val="26"/>
              </w:rPr>
              <w:t>Trình tự các sự kiện trong quá trình hoạt động của Usecase:</w:t>
            </w:r>
          </w:p>
          <w:p w14:paraId="6555F5F4" w14:textId="097EE46C" w:rsidR="007C6B71" w:rsidRPr="00933456" w:rsidRDefault="007C6B71" w:rsidP="00A8287A">
            <w:pPr>
              <w:pStyle w:val="ListParagraph"/>
              <w:numPr>
                <w:ilvl w:val="0"/>
                <w:numId w:val="22"/>
              </w:numPr>
            </w:pPr>
            <w:r>
              <w:t>Lãnh đạo Cục</w:t>
            </w:r>
            <w:r w:rsidRPr="00933456">
              <w:t xml:space="preserve"> chọn chức năng [</w:t>
            </w:r>
            <w:r w:rsidR="00461CC3">
              <w:rPr>
                <w:lang w:val="en-US"/>
              </w:rPr>
              <w:t>Văn bản đến</w:t>
            </w:r>
            <w:r w:rsidRPr="00933456">
              <w:t>], hệ thống hiển thị danh sách hồ sơ đợi</w:t>
            </w:r>
            <w:r>
              <w:t xml:space="preserve"> </w:t>
            </w:r>
            <w:r>
              <w:rPr>
                <w:lang w:val="en-US"/>
              </w:rPr>
              <w:t>phê duyệt và chỉ đạo thực hiện</w:t>
            </w:r>
            <w:r>
              <w:t>.</w:t>
            </w:r>
          </w:p>
          <w:p w14:paraId="2DC98D46" w14:textId="3A532E32" w:rsidR="007C6B71" w:rsidRPr="00933456" w:rsidRDefault="007C6B71" w:rsidP="00A8287A">
            <w:pPr>
              <w:pStyle w:val="ListParagraph"/>
              <w:numPr>
                <w:ilvl w:val="0"/>
                <w:numId w:val="22"/>
              </w:numPr>
            </w:pPr>
            <w:r>
              <w:t>Lãnh đạo Cục</w:t>
            </w:r>
            <w:r w:rsidRPr="00933456">
              <w:t xml:space="preserve"> chọn </w:t>
            </w:r>
            <w:r w:rsidR="00461CC3">
              <w:rPr>
                <w:lang w:val="en-US"/>
              </w:rPr>
              <w:t>xem chi tiế văn bản đến thuộc nhóm [Chứng thư số]</w:t>
            </w:r>
            <w:r w:rsidRPr="00933456">
              <w:t xml:space="preserve">. Hệ thống hiển thị chi tiết </w:t>
            </w:r>
            <w:r w:rsidR="00461CC3">
              <w:rPr>
                <w:lang w:val="en-US"/>
              </w:rPr>
              <w:t xml:space="preserve">của văn bản </w:t>
            </w:r>
            <w:r w:rsidRPr="00933456">
              <w:t>vừa chọn</w:t>
            </w:r>
            <w:r>
              <w:t>.</w:t>
            </w:r>
          </w:p>
          <w:p w14:paraId="283D8508" w14:textId="77777777" w:rsidR="007C6B71" w:rsidRPr="00933456" w:rsidRDefault="007C6B71" w:rsidP="00A8287A">
            <w:pPr>
              <w:pStyle w:val="ListParagraph"/>
              <w:numPr>
                <w:ilvl w:val="0"/>
                <w:numId w:val="22"/>
              </w:numPr>
            </w:pPr>
            <w:r>
              <w:t>Lãnh đạo Cục</w:t>
            </w:r>
            <w:r w:rsidRPr="00933456">
              <w:t xml:space="preserve"> nhấn nút [</w:t>
            </w:r>
            <w:r>
              <w:rPr>
                <w:lang w:val="en-US"/>
              </w:rPr>
              <w:t>Chỉ đạo thực hiện</w:t>
            </w:r>
            <w:r w:rsidRPr="00933456">
              <w:t>]</w:t>
            </w:r>
            <w:r>
              <w:rPr>
                <w:lang w:val="en-US"/>
              </w:rPr>
              <w:t>.</w:t>
            </w:r>
            <w:r w:rsidRPr="00933456">
              <w:t xml:space="preserve"> Hệ thống hiển thị màn hình popup nhập thông tin </w:t>
            </w:r>
            <w:r>
              <w:rPr>
                <w:lang w:val="en-US"/>
              </w:rPr>
              <w:t>nội dung chỉ đạo thực hiện</w:t>
            </w:r>
            <w:r>
              <w:t>.</w:t>
            </w:r>
          </w:p>
          <w:p w14:paraId="5B254C23" w14:textId="7D653E42" w:rsidR="007C6B71" w:rsidRDefault="007C6B71" w:rsidP="00A8287A">
            <w:pPr>
              <w:pStyle w:val="ListParagraph"/>
              <w:numPr>
                <w:ilvl w:val="0"/>
                <w:numId w:val="22"/>
              </w:numPr>
            </w:pPr>
            <w:r>
              <w:t>Lãnh đạo Cục</w:t>
            </w:r>
            <w:r w:rsidRPr="00933456">
              <w:t xml:space="preserve"> </w:t>
            </w:r>
            <w:r>
              <w:rPr>
                <w:lang w:val="en-US"/>
              </w:rPr>
              <w:t>nhập nội dung chỉ đạo</w:t>
            </w:r>
            <w:r w:rsidR="00120D04">
              <w:rPr>
                <w:lang w:val="en-US"/>
              </w:rPr>
              <w:t>, chọn đơn vị xử lý</w:t>
            </w:r>
            <w:r>
              <w:rPr>
                <w:lang w:val="en-US"/>
              </w:rPr>
              <w:t xml:space="preserve"> </w:t>
            </w:r>
            <w:r w:rsidR="003E4B15">
              <w:rPr>
                <w:lang w:val="en-US"/>
              </w:rPr>
              <w:t>(</w:t>
            </w:r>
            <w:r w:rsidR="003E4B15">
              <w:t xml:space="preserve">Phòng Kế hoạch – Tài </w:t>
            </w:r>
            <w:r w:rsidR="003E4B15">
              <w:rPr>
                <w:lang w:val="en-US"/>
              </w:rPr>
              <w:t xml:space="preserve">chính, </w:t>
            </w:r>
            <w:r w:rsidR="00604CAF">
              <w:rPr>
                <w:lang w:val="en-US"/>
              </w:rPr>
              <w:t>Trung tâm Chứng thực số</w:t>
            </w:r>
            <w:r w:rsidR="003E4B15">
              <w:rPr>
                <w:lang w:val="en-US"/>
              </w:rPr>
              <w:t xml:space="preserve"> hoặc chọn nhiều đơn vị) </w:t>
            </w:r>
            <w:r>
              <w:rPr>
                <w:lang w:val="en-US"/>
              </w:rPr>
              <w:t>và nhấn nút [Chỉ đạo thực hiện]</w:t>
            </w:r>
            <w:r>
              <w:t>.</w:t>
            </w:r>
          </w:p>
          <w:p w14:paraId="598E0B7D" w14:textId="534A667E" w:rsidR="00597096" w:rsidRDefault="00461CC3" w:rsidP="00461CC3">
            <w:pPr>
              <w:pStyle w:val="ListParagraph"/>
              <w:numPr>
                <w:ilvl w:val="0"/>
                <w:numId w:val="22"/>
              </w:numPr>
              <w:rPr>
                <w:rFonts w:eastAsia="Calibri"/>
                <w:color w:val="000000"/>
                <w:szCs w:val="26"/>
              </w:rPr>
            </w:pPr>
            <w:r>
              <w:rPr>
                <w:lang w:val="en-US"/>
              </w:rPr>
              <w:t xml:space="preserve">Văn bản </w:t>
            </w:r>
            <w:r w:rsidR="007C6B71">
              <w:t>sẽ ở trạng thái [</w:t>
            </w:r>
            <w:r w:rsidR="007C6B71">
              <w:rPr>
                <w:lang w:val="en-US"/>
              </w:rPr>
              <w:t>Đã chỉ đạo thực hiện</w:t>
            </w:r>
            <w:r w:rsidR="007C6B71">
              <w:t xml:space="preserve">] và được chuyển tới </w:t>
            </w:r>
            <w:r w:rsidR="00120D04">
              <w:rPr>
                <w:lang w:val="en-US"/>
              </w:rPr>
              <w:t>đơn vị xử</w:t>
            </w:r>
            <w:r w:rsidR="003E4B15">
              <w:rPr>
                <w:lang w:val="en-US"/>
              </w:rPr>
              <w:t xml:space="preserve"> lý.</w:t>
            </w:r>
          </w:p>
        </w:tc>
      </w:tr>
      <w:tr w:rsidR="00597096" w14:paraId="21C270CC"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095BCC8A" w14:textId="6D4079A2" w:rsidR="00597096" w:rsidRDefault="00597096" w:rsidP="00461CC3">
            <w:pPr>
              <w:snapToGrid w:val="0"/>
              <w:spacing w:before="60" w:line="276" w:lineRule="auto"/>
              <w:rPr>
                <w:szCs w:val="26"/>
              </w:rPr>
            </w:pPr>
            <w:r>
              <w:rPr>
                <w:b/>
                <w:szCs w:val="26"/>
              </w:rPr>
              <w:t xml:space="preserve">Hoàn cảnh sử dụng thành công cơ bản: </w:t>
            </w:r>
            <w:r w:rsidR="00461CC3">
              <w:rPr>
                <w:szCs w:val="26"/>
              </w:rPr>
              <w:t>Văn bản Chứng thư số</w:t>
            </w:r>
            <w:r w:rsidR="007C6B71">
              <w:rPr>
                <w:szCs w:val="26"/>
              </w:rPr>
              <w:t xml:space="preserve"> được xử lý xong và chuyển sang trạng thái [</w:t>
            </w:r>
            <w:r w:rsidR="007C6B71">
              <w:t>Đã chỉ đạo thực hiện]</w:t>
            </w:r>
            <w:r w:rsidR="007C6B71">
              <w:rPr>
                <w:szCs w:val="26"/>
              </w:rPr>
              <w:t>.</w:t>
            </w:r>
          </w:p>
        </w:tc>
      </w:tr>
      <w:tr w:rsidR="00597096" w14:paraId="08A09D0F"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000E5746" w14:textId="77777777" w:rsidR="00597096" w:rsidRDefault="00597096" w:rsidP="004E1081">
            <w:pPr>
              <w:snapToGrid w:val="0"/>
              <w:spacing w:before="60" w:line="276" w:lineRule="auto"/>
              <w:rPr>
                <w:b/>
                <w:szCs w:val="26"/>
              </w:rPr>
            </w:pPr>
            <w:r>
              <w:rPr>
                <w:b/>
                <w:szCs w:val="26"/>
              </w:rPr>
              <w:t xml:space="preserve">Hoàn cảnh sử dụng phụ (thay thế) trong trường hợp không thành công: </w:t>
            </w:r>
          </w:p>
          <w:p w14:paraId="566B8E9E" w14:textId="28B5CFCC" w:rsidR="004338DC" w:rsidRDefault="004338DC" w:rsidP="004E1081">
            <w:pPr>
              <w:spacing w:line="276" w:lineRule="auto"/>
            </w:pPr>
            <w:r>
              <w:t xml:space="preserve">1. Lãnh đạo Cục chọn nhiều </w:t>
            </w:r>
            <w:r w:rsidR="00461CC3">
              <w:t>văn bản</w:t>
            </w:r>
            <w:r>
              <w:t xml:space="preserve"> để xử lý:</w:t>
            </w:r>
          </w:p>
          <w:p w14:paraId="55E0A678" w14:textId="46DBB141" w:rsidR="004338DC" w:rsidRDefault="004338DC" w:rsidP="00A8287A">
            <w:pPr>
              <w:pStyle w:val="ListParagraph"/>
              <w:numPr>
                <w:ilvl w:val="0"/>
                <w:numId w:val="9"/>
              </w:numPr>
              <w:ind w:left="459"/>
            </w:pPr>
            <w:r>
              <w:t>Lãnh đạo Cục</w:t>
            </w:r>
            <w:r w:rsidRPr="00933456">
              <w:t xml:space="preserve"> chọn </w:t>
            </w:r>
            <w:r w:rsidRPr="00476EFF">
              <w:rPr>
                <w:lang w:val="en-US"/>
              </w:rPr>
              <w:t xml:space="preserve">nhiều </w:t>
            </w:r>
            <w:r w:rsidR="00461CC3">
              <w:rPr>
                <w:lang w:val="en-US"/>
              </w:rPr>
              <w:t>văn bản</w:t>
            </w:r>
            <w:r w:rsidRPr="00933456">
              <w:t xml:space="preserve"> có trạ</w:t>
            </w:r>
            <w:r w:rsidR="00461CC3">
              <w:t>ng thái [</w:t>
            </w:r>
            <w:r w:rsidR="00461CC3">
              <w:rPr>
                <w:lang w:val="en-US"/>
              </w:rPr>
              <w:t xml:space="preserve">Chờ </w:t>
            </w:r>
            <w:r w:rsidRPr="00476EFF">
              <w:rPr>
                <w:lang w:val="en-US"/>
              </w:rPr>
              <w:t>phê duyệt chỉ đạo</w:t>
            </w:r>
            <w:r w:rsidR="00461CC3">
              <w:rPr>
                <w:lang w:val="en-US"/>
              </w:rPr>
              <w:t>]</w:t>
            </w:r>
            <w:r w:rsidRPr="00933456">
              <w:t xml:space="preserve"> </w:t>
            </w:r>
            <w:r w:rsidRPr="00476EFF">
              <w:rPr>
                <w:lang w:val="en-US"/>
              </w:rPr>
              <w:t>cùng lúc</w:t>
            </w:r>
            <w:r>
              <w:rPr>
                <w:lang w:val="en-US"/>
              </w:rPr>
              <w:t xml:space="preserve"> tại danh sách</w:t>
            </w:r>
            <w:r w:rsidRPr="00476EFF">
              <w:rPr>
                <w:lang w:val="en-US"/>
              </w:rPr>
              <w:t xml:space="preserve"> </w:t>
            </w:r>
            <w:r w:rsidRPr="00933456">
              <w:t>và nhấn nút [</w:t>
            </w:r>
            <w:r w:rsidRPr="00476EFF">
              <w:rPr>
                <w:lang w:val="en-US"/>
              </w:rPr>
              <w:t>Chỉ đạo thực hiện</w:t>
            </w:r>
            <w:r w:rsidRPr="00933456">
              <w:t>]</w:t>
            </w:r>
            <w:r w:rsidRPr="00476EFF">
              <w:rPr>
                <w:lang w:val="en-US"/>
              </w:rPr>
              <w:t>.</w:t>
            </w:r>
            <w:r w:rsidRPr="00933456">
              <w:t xml:space="preserve"> </w:t>
            </w:r>
          </w:p>
          <w:p w14:paraId="4136D75F" w14:textId="265F3591" w:rsidR="004338DC" w:rsidRPr="00933456" w:rsidRDefault="004338DC" w:rsidP="00A8287A">
            <w:pPr>
              <w:pStyle w:val="ListParagraph"/>
              <w:numPr>
                <w:ilvl w:val="0"/>
                <w:numId w:val="9"/>
              </w:numPr>
              <w:ind w:left="459"/>
            </w:pPr>
            <w:r w:rsidRPr="00933456">
              <w:t xml:space="preserve">Hệ thống hiển thị màn hình popup nhập thông tin </w:t>
            </w:r>
            <w:r w:rsidRPr="00476EFF">
              <w:rPr>
                <w:lang w:val="en-US"/>
              </w:rPr>
              <w:t>nội dung chỉ đạo thực hiện</w:t>
            </w:r>
            <w:r>
              <w:rPr>
                <w:lang w:val="en-US"/>
              </w:rPr>
              <w:t xml:space="preserve"> chung</w:t>
            </w:r>
            <w:r>
              <w:t xml:space="preserve"> cho tất cả hồ sơ.</w:t>
            </w:r>
          </w:p>
          <w:p w14:paraId="3D4537CB" w14:textId="4B77EFF1" w:rsidR="004338DC" w:rsidRDefault="004338DC" w:rsidP="00A8287A">
            <w:pPr>
              <w:pStyle w:val="ListParagraph"/>
              <w:numPr>
                <w:ilvl w:val="0"/>
                <w:numId w:val="9"/>
              </w:numPr>
              <w:ind w:left="459"/>
            </w:pPr>
            <w:r>
              <w:t>Lãnh đạo Cục</w:t>
            </w:r>
            <w:r w:rsidRPr="00933456">
              <w:t xml:space="preserve"> </w:t>
            </w:r>
            <w:r>
              <w:rPr>
                <w:lang w:val="en-US"/>
              </w:rPr>
              <w:t>nhập nội dung chỉ đạo</w:t>
            </w:r>
            <w:r w:rsidR="00120D04">
              <w:rPr>
                <w:lang w:val="en-US"/>
              </w:rPr>
              <w:t>, chọn đơn vị xử lý</w:t>
            </w:r>
            <w:r w:rsidR="003E4B15">
              <w:rPr>
                <w:lang w:val="en-US"/>
              </w:rPr>
              <w:t xml:space="preserve"> (</w:t>
            </w:r>
            <w:r w:rsidR="003E4B15">
              <w:t xml:space="preserve">Phòng Kế hoạch – Tài </w:t>
            </w:r>
            <w:r w:rsidR="003E4B15">
              <w:rPr>
                <w:lang w:val="en-US"/>
              </w:rPr>
              <w:t xml:space="preserve">chính, </w:t>
            </w:r>
            <w:r w:rsidR="00604CAF">
              <w:rPr>
                <w:lang w:val="en-US"/>
              </w:rPr>
              <w:t>Trung tâm Chứng thực số</w:t>
            </w:r>
            <w:r w:rsidR="003E4B15">
              <w:rPr>
                <w:lang w:val="en-US"/>
              </w:rPr>
              <w:t xml:space="preserve"> hoặc chọn nhiều đơn vị)</w:t>
            </w:r>
            <w:r>
              <w:rPr>
                <w:lang w:val="en-US"/>
              </w:rPr>
              <w:t xml:space="preserve"> và nhấn nút [Chỉ đạo thực hiện]</w:t>
            </w:r>
            <w:r>
              <w:t>.</w:t>
            </w:r>
          </w:p>
          <w:p w14:paraId="3B6E1176" w14:textId="317795D6" w:rsidR="004338DC" w:rsidRPr="004338DC" w:rsidRDefault="004338DC" w:rsidP="00461CC3">
            <w:pPr>
              <w:pStyle w:val="ListParagraph"/>
              <w:numPr>
                <w:ilvl w:val="0"/>
                <w:numId w:val="9"/>
              </w:numPr>
              <w:ind w:left="459"/>
            </w:pPr>
            <w:r>
              <w:rPr>
                <w:lang w:val="en-US"/>
              </w:rPr>
              <w:t xml:space="preserve">Các </w:t>
            </w:r>
            <w:r w:rsidR="00461CC3">
              <w:rPr>
                <w:lang w:val="en-US"/>
              </w:rPr>
              <w:t>văn bản</w:t>
            </w:r>
            <w:r>
              <w:t xml:space="preserve"> sẽ ở trạng thái [</w:t>
            </w:r>
            <w:r>
              <w:rPr>
                <w:lang w:val="en-US"/>
              </w:rPr>
              <w:t>Đã chỉ đạo thực hiện</w:t>
            </w:r>
            <w:r>
              <w:t xml:space="preserve">] và được chuyển tới </w:t>
            </w:r>
            <w:r w:rsidR="00120D04">
              <w:rPr>
                <w:lang w:val="en-US"/>
              </w:rPr>
              <w:t>đơn vị xử</w:t>
            </w:r>
            <w:r w:rsidR="003E4B15">
              <w:rPr>
                <w:lang w:val="en-US"/>
              </w:rPr>
              <w:t xml:space="preserve"> lý.</w:t>
            </w:r>
          </w:p>
        </w:tc>
      </w:tr>
      <w:tr w:rsidR="00597096" w14:paraId="24B6C2F6"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3ACC17D1" w14:textId="77777777" w:rsidR="003F075D" w:rsidRDefault="00597096" w:rsidP="00461CC3">
            <w:pPr>
              <w:snapToGrid w:val="0"/>
              <w:spacing w:before="60" w:line="276" w:lineRule="auto"/>
              <w:rPr>
                <w:szCs w:val="26"/>
              </w:rPr>
            </w:pPr>
            <w:r>
              <w:rPr>
                <w:b/>
                <w:szCs w:val="26"/>
              </w:rPr>
              <w:t>Hành động liên quan sẽ xảy ra khi Usecase kết thúc:</w:t>
            </w:r>
            <w:r>
              <w:rPr>
                <w:szCs w:val="26"/>
              </w:rPr>
              <w:t xml:space="preserve"> </w:t>
            </w:r>
          </w:p>
          <w:p w14:paraId="5BF253DF" w14:textId="77777777" w:rsidR="00597096" w:rsidRPr="003F075D" w:rsidRDefault="00817BAE" w:rsidP="003F075D">
            <w:pPr>
              <w:pStyle w:val="ListParagraph"/>
              <w:numPr>
                <w:ilvl w:val="0"/>
                <w:numId w:val="9"/>
              </w:numPr>
              <w:snapToGrid w:val="0"/>
              <w:spacing w:before="60"/>
              <w:rPr>
                <w:szCs w:val="26"/>
              </w:rPr>
            </w:pPr>
            <w:r w:rsidRPr="003F075D">
              <w:rPr>
                <w:rFonts w:eastAsia="Times New Roman"/>
                <w:color w:val="000000"/>
                <w:szCs w:val="26"/>
              </w:rPr>
              <w:t xml:space="preserve">Hệ thống hiển thị danh sách các </w:t>
            </w:r>
            <w:r w:rsidR="00461CC3" w:rsidRPr="003F075D">
              <w:rPr>
                <w:rFonts w:eastAsia="Times New Roman"/>
                <w:color w:val="000000"/>
                <w:szCs w:val="26"/>
              </w:rPr>
              <w:t>văn bản chưa xử lý của Lãnh đạo Cục</w:t>
            </w:r>
            <w:r w:rsidRPr="003F075D">
              <w:rPr>
                <w:rFonts w:eastAsia="Times New Roman"/>
                <w:color w:val="000000"/>
                <w:szCs w:val="26"/>
              </w:rPr>
              <w:t>.</w:t>
            </w:r>
          </w:p>
          <w:p w14:paraId="14B5FCFA" w14:textId="7A8872F7" w:rsidR="003F075D" w:rsidRPr="003F075D" w:rsidRDefault="003F075D" w:rsidP="003F075D">
            <w:pPr>
              <w:pStyle w:val="ListParagraph"/>
              <w:numPr>
                <w:ilvl w:val="0"/>
                <w:numId w:val="9"/>
              </w:numPr>
              <w:snapToGrid w:val="0"/>
              <w:spacing w:before="60"/>
              <w:rPr>
                <w:szCs w:val="26"/>
              </w:rPr>
            </w:pPr>
            <w:r>
              <w:rPr>
                <w:rFonts w:eastAsia="Times New Roman"/>
                <w:color w:val="000000"/>
                <w:szCs w:val="26"/>
                <w:lang w:val="en-US"/>
              </w:rPr>
              <w:t>Hệ thống gửi thông báo đến tài khoản cơ quan, tổ chức về trạng thái mới của hồ sơ</w:t>
            </w:r>
          </w:p>
        </w:tc>
      </w:tr>
      <w:tr w:rsidR="00597096" w14:paraId="590FB211"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12621D6E" w14:textId="77777777" w:rsidR="00597096" w:rsidRDefault="00597096" w:rsidP="004E1081">
            <w:pPr>
              <w:snapToGrid w:val="0"/>
              <w:spacing w:before="60" w:line="276" w:lineRule="auto"/>
              <w:rPr>
                <w:szCs w:val="26"/>
              </w:rPr>
            </w:pPr>
            <w:r>
              <w:rPr>
                <w:b/>
                <w:szCs w:val="26"/>
              </w:rPr>
              <w:t>Các yêu cầu phi chức năng:</w:t>
            </w:r>
            <w:r>
              <w:rPr>
                <w:szCs w:val="26"/>
              </w:rPr>
              <w:t xml:space="preserve"> Không có</w:t>
            </w:r>
          </w:p>
        </w:tc>
      </w:tr>
    </w:tbl>
    <w:p w14:paraId="141F4831" w14:textId="77777777" w:rsidR="004078D0" w:rsidRDefault="004078D0" w:rsidP="004078D0"/>
    <w:p w14:paraId="667CFD72" w14:textId="0BC94868" w:rsidR="006C7300" w:rsidRDefault="00247A14" w:rsidP="000D781B">
      <w:pPr>
        <w:pStyle w:val="Heading3"/>
      </w:pPr>
      <w:r>
        <w:lastRenderedPageBreak/>
        <w:t xml:space="preserve">Chức </w:t>
      </w:r>
      <w:r w:rsidR="00673183">
        <w:t>năng “</w:t>
      </w:r>
      <w:r w:rsidR="000D262A" w:rsidRPr="000D262A">
        <w:t>Ra văn bản kế hoạch thực hiện</w:t>
      </w:r>
      <w:r w:rsidR="00673183">
        <w:t>” của phòng Kế hoạch – Tài chính</w:t>
      </w:r>
    </w:p>
    <w:p w14:paraId="5EC1D921" w14:textId="77777777" w:rsidR="007773F5" w:rsidRDefault="007773F5" w:rsidP="007773F5">
      <w:pPr>
        <w:keepNext/>
      </w:pPr>
      <w:r>
        <w:rPr>
          <w:noProof/>
        </w:rPr>
        <w:drawing>
          <wp:inline distT="0" distB="0" distL="0" distR="0" wp14:anchorId="7E14639B" wp14:editId="17E1DEB9">
            <wp:extent cx="5732145" cy="1876425"/>
            <wp:effectExtent l="19050" t="19050" r="20955" b="285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74AF63.tmp"/>
                    <pic:cNvPicPr/>
                  </pic:nvPicPr>
                  <pic:blipFill>
                    <a:blip r:embed="rId136">
                      <a:extLst>
                        <a:ext uri="{28A0092B-C50C-407E-A947-70E740481C1C}">
                          <a14:useLocalDpi xmlns:a14="http://schemas.microsoft.com/office/drawing/2010/main" val="0"/>
                        </a:ext>
                      </a:extLst>
                    </a:blip>
                    <a:stretch>
                      <a:fillRect/>
                    </a:stretch>
                  </pic:blipFill>
                  <pic:spPr>
                    <a:xfrm>
                      <a:off x="0" y="0"/>
                      <a:ext cx="5732145" cy="1876425"/>
                    </a:xfrm>
                    <a:prstGeom prst="rect">
                      <a:avLst/>
                    </a:prstGeom>
                    <a:ln>
                      <a:solidFill>
                        <a:schemeClr val="accent1"/>
                      </a:solidFill>
                    </a:ln>
                  </pic:spPr>
                </pic:pic>
              </a:graphicData>
            </a:graphic>
          </wp:inline>
        </w:drawing>
      </w:r>
    </w:p>
    <w:p w14:paraId="6556D463" w14:textId="0F418949" w:rsidR="00B563FF" w:rsidRDefault="007773F5" w:rsidP="007773F5">
      <w:pPr>
        <w:pStyle w:val="Caption"/>
      </w:pPr>
      <w:r>
        <w:t xml:space="preserve">Hình </w:t>
      </w:r>
      <w:fldSimple w:instr=" STYLEREF 2 \s ">
        <w:r w:rsidR="00473123">
          <w:rPr>
            <w:noProof/>
          </w:rPr>
          <w:t>3</w:t>
        </w:r>
      </w:fldSimple>
      <w:r w:rsidR="00473123">
        <w:noBreakHyphen/>
      </w:r>
      <w:fldSimple w:instr=" SEQ Hình \* ARABIC \s 2 ">
        <w:r w:rsidR="00473123">
          <w:rPr>
            <w:noProof/>
          </w:rPr>
          <w:t>17</w:t>
        </w:r>
      </w:fldSimple>
      <w:r>
        <w:t>: Giao diện xem danh sách các hồ sơ chờ ra kế hoạch</w:t>
      </w:r>
    </w:p>
    <w:p w14:paraId="7A5B4B1C" w14:textId="2F4BAEC0" w:rsidR="007773F5" w:rsidRDefault="007773F5" w:rsidP="007773F5">
      <w:pPr>
        <w:keepNext/>
      </w:pPr>
      <w:r>
        <w:rPr>
          <w:noProof/>
        </w:rPr>
        <w:lastRenderedPageBreak/>
        <w:drawing>
          <wp:inline distT="0" distB="0" distL="0" distR="0" wp14:anchorId="057BB992" wp14:editId="50E9EA2B">
            <wp:extent cx="5732145" cy="6960870"/>
            <wp:effectExtent l="19050" t="19050" r="20955" b="1143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6960870"/>
                    </a:xfrm>
                    <a:prstGeom prst="rect">
                      <a:avLst/>
                    </a:prstGeom>
                    <a:ln>
                      <a:solidFill>
                        <a:schemeClr val="accent1"/>
                      </a:solidFill>
                    </a:ln>
                  </pic:spPr>
                </pic:pic>
              </a:graphicData>
            </a:graphic>
          </wp:inline>
        </w:drawing>
      </w:r>
    </w:p>
    <w:p w14:paraId="2F43161D" w14:textId="165A919B" w:rsidR="007773F5" w:rsidRPr="007773F5" w:rsidRDefault="007773F5" w:rsidP="007773F5">
      <w:pPr>
        <w:pStyle w:val="Caption"/>
      </w:pPr>
      <w:r>
        <w:t xml:space="preserve">Hình </w:t>
      </w:r>
      <w:fldSimple w:instr=" STYLEREF 2 \s ">
        <w:r w:rsidR="00473123">
          <w:rPr>
            <w:noProof/>
          </w:rPr>
          <w:t>3</w:t>
        </w:r>
      </w:fldSimple>
      <w:r w:rsidR="00473123">
        <w:noBreakHyphen/>
      </w:r>
      <w:fldSimple w:instr=" SEQ Hình \* ARABIC \s 2 ">
        <w:r w:rsidR="00473123">
          <w:rPr>
            <w:noProof/>
          </w:rPr>
          <w:t>18</w:t>
        </w:r>
      </w:fldSimple>
      <w:r>
        <w:t>: Giao diện Ra văn bản kế hoạch</w:t>
      </w:r>
    </w:p>
    <w:p w14:paraId="5562B051" w14:textId="1B65C3A9" w:rsidR="00AE1325" w:rsidRDefault="00AE1325" w:rsidP="00941B88">
      <w:pPr>
        <w:pStyle w:val="UCName"/>
      </w:pPr>
      <w:bookmarkStart w:id="181" w:name="_Ref19807155"/>
      <w:bookmarkStart w:id="182" w:name="_Ref19807159"/>
      <w:bookmarkStart w:id="183" w:name="_Toc22744119"/>
      <w:r w:rsidRPr="000D262A">
        <w:t>Ra văn bản kế hoạch thực hiện</w:t>
      </w:r>
      <w:r>
        <w:t xml:space="preserve"> hồ sơ</w:t>
      </w:r>
      <w:r w:rsidR="00C13EC6">
        <w:t xml:space="preserve"> yêu cầu</w:t>
      </w:r>
      <w:bookmarkEnd w:id="181"/>
      <w:bookmarkEnd w:id="182"/>
      <w:bookmarkEnd w:id="183"/>
    </w:p>
    <w:tbl>
      <w:tblPr>
        <w:tblW w:w="5000" w:type="pct"/>
        <w:tblLook w:val="04A0" w:firstRow="1" w:lastRow="0" w:firstColumn="1" w:lastColumn="0" w:noHBand="0" w:noVBand="1"/>
      </w:tblPr>
      <w:tblGrid>
        <w:gridCol w:w="5807"/>
        <w:gridCol w:w="3210"/>
      </w:tblGrid>
      <w:tr w:rsidR="00C13EC6" w14:paraId="7B01F7F0" w14:textId="77777777" w:rsidTr="004E1081">
        <w:tc>
          <w:tcPr>
            <w:tcW w:w="3220" w:type="pct"/>
            <w:tcBorders>
              <w:top w:val="single" w:sz="4" w:space="0" w:color="000000"/>
              <w:left w:val="single" w:sz="4" w:space="0" w:color="000000"/>
              <w:bottom w:val="single" w:sz="4" w:space="0" w:color="000000"/>
              <w:right w:val="nil"/>
            </w:tcBorders>
            <w:hideMark/>
          </w:tcPr>
          <w:p w14:paraId="587301B4" w14:textId="0CA64CEE" w:rsidR="00C13EC6" w:rsidRDefault="00C13EC6" w:rsidP="004E1081">
            <w:pPr>
              <w:spacing w:before="60" w:line="276" w:lineRule="auto"/>
              <w:rPr>
                <w:rFonts w:eastAsiaTheme="minorHAnsi"/>
                <w:sz w:val="28"/>
                <w:szCs w:val="26"/>
              </w:rPr>
            </w:pPr>
            <w:r>
              <w:rPr>
                <w:b/>
                <w:szCs w:val="26"/>
              </w:rPr>
              <w:t>Tên Usecase:</w:t>
            </w:r>
            <w:r>
              <w:rPr>
                <w:szCs w:val="26"/>
              </w:rPr>
              <w:t xml:space="preserve"> </w:t>
            </w:r>
            <w:r w:rsidRPr="000D262A">
              <w:t>Ra văn bản kế hoạch thực hiện</w:t>
            </w:r>
            <w:r>
              <w:t xml:space="preserve"> hồ sơ yêu cầu</w:t>
            </w:r>
          </w:p>
        </w:tc>
        <w:tc>
          <w:tcPr>
            <w:tcW w:w="1780" w:type="pct"/>
            <w:tcBorders>
              <w:top w:val="single" w:sz="4" w:space="0" w:color="000000"/>
              <w:left w:val="single" w:sz="4" w:space="0" w:color="000000"/>
              <w:bottom w:val="single" w:sz="4" w:space="0" w:color="000000"/>
              <w:right w:val="single" w:sz="4" w:space="0" w:color="000000"/>
            </w:tcBorders>
            <w:hideMark/>
          </w:tcPr>
          <w:p w14:paraId="4F1530E7" w14:textId="77777777" w:rsidR="00C13EC6" w:rsidRDefault="00C13EC6" w:rsidP="004E1081">
            <w:pPr>
              <w:snapToGrid w:val="0"/>
              <w:spacing w:before="60" w:line="276" w:lineRule="auto"/>
              <w:rPr>
                <w:szCs w:val="26"/>
              </w:rPr>
            </w:pPr>
            <w:r>
              <w:rPr>
                <w:b/>
                <w:szCs w:val="26"/>
              </w:rPr>
              <w:t>Mức độ BMT:</w:t>
            </w:r>
            <w:r>
              <w:rPr>
                <w:szCs w:val="26"/>
              </w:rPr>
              <w:t xml:space="preserve"> B</w:t>
            </w:r>
          </w:p>
        </w:tc>
      </w:tr>
      <w:tr w:rsidR="00C13EC6" w14:paraId="1F95BDEE" w14:textId="77777777" w:rsidTr="004E1081">
        <w:tc>
          <w:tcPr>
            <w:tcW w:w="3220" w:type="pct"/>
            <w:tcBorders>
              <w:top w:val="single" w:sz="4" w:space="0" w:color="000000"/>
              <w:left w:val="single" w:sz="4" w:space="0" w:color="000000"/>
              <w:bottom w:val="single" w:sz="4" w:space="0" w:color="000000"/>
              <w:right w:val="nil"/>
            </w:tcBorders>
            <w:hideMark/>
          </w:tcPr>
          <w:p w14:paraId="1591B338" w14:textId="4556E65C" w:rsidR="00C13EC6" w:rsidRDefault="00C13EC6" w:rsidP="004E1081">
            <w:pPr>
              <w:snapToGrid w:val="0"/>
              <w:spacing w:before="60" w:line="276" w:lineRule="auto"/>
              <w:rPr>
                <w:szCs w:val="26"/>
              </w:rPr>
            </w:pPr>
            <w:r>
              <w:rPr>
                <w:b/>
                <w:szCs w:val="26"/>
              </w:rPr>
              <w:t xml:space="preserve">Tác nhân chính: </w:t>
            </w:r>
            <w:r w:rsidRPr="009F3075">
              <w:t>Phòng Kế hoạch – Tài chính</w:t>
            </w:r>
          </w:p>
        </w:tc>
        <w:tc>
          <w:tcPr>
            <w:tcW w:w="1780" w:type="pct"/>
            <w:tcBorders>
              <w:top w:val="single" w:sz="4" w:space="0" w:color="000000"/>
              <w:left w:val="single" w:sz="4" w:space="0" w:color="000000"/>
              <w:bottom w:val="single" w:sz="4" w:space="0" w:color="000000"/>
              <w:right w:val="single" w:sz="4" w:space="0" w:color="000000"/>
            </w:tcBorders>
            <w:hideMark/>
          </w:tcPr>
          <w:p w14:paraId="119516BB" w14:textId="77777777" w:rsidR="00C13EC6" w:rsidRDefault="00C13EC6" w:rsidP="004E1081">
            <w:pPr>
              <w:snapToGrid w:val="0"/>
              <w:spacing w:before="60" w:line="276" w:lineRule="auto"/>
              <w:rPr>
                <w:szCs w:val="26"/>
              </w:rPr>
            </w:pPr>
            <w:r>
              <w:rPr>
                <w:b/>
                <w:szCs w:val="26"/>
              </w:rPr>
              <w:t xml:space="preserve">Tác nhân phụ: </w:t>
            </w:r>
            <w:r>
              <w:rPr>
                <w:szCs w:val="26"/>
              </w:rPr>
              <w:t>Hệ thống</w:t>
            </w:r>
          </w:p>
        </w:tc>
      </w:tr>
      <w:tr w:rsidR="00C13EC6" w14:paraId="090F0FCE"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4EA41D90" w14:textId="039B3AF5" w:rsidR="00C13EC6" w:rsidRDefault="00C13EC6" w:rsidP="004E1081">
            <w:pPr>
              <w:spacing w:before="60" w:line="276" w:lineRule="auto"/>
              <w:rPr>
                <w:szCs w:val="26"/>
              </w:rPr>
            </w:pPr>
            <w:r>
              <w:rPr>
                <w:b/>
                <w:szCs w:val="26"/>
              </w:rPr>
              <w:t xml:space="preserve">Mô tả Usecase: </w:t>
            </w:r>
            <w:r w:rsidRPr="009F3075">
              <w:t>Phòng Kế hoạch – Tài chính</w:t>
            </w:r>
            <w:r>
              <w:t xml:space="preserve"> </w:t>
            </w:r>
            <w:r w:rsidRPr="000D262A">
              <w:t>ra văn bản kế hoạch thực hiện</w:t>
            </w:r>
            <w:r>
              <w:t xml:space="preserve"> hồ sơ yêu cầu</w:t>
            </w:r>
          </w:p>
        </w:tc>
      </w:tr>
      <w:tr w:rsidR="00C13EC6" w14:paraId="2CA56455"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21DE1A4B" w14:textId="77777777" w:rsidR="00C13EC6" w:rsidRDefault="00C13EC6" w:rsidP="004E1081">
            <w:pPr>
              <w:snapToGrid w:val="0"/>
              <w:spacing w:before="60" w:line="276" w:lineRule="auto"/>
              <w:rPr>
                <w:b/>
                <w:szCs w:val="26"/>
              </w:rPr>
            </w:pPr>
            <w:r>
              <w:rPr>
                <w:b/>
                <w:szCs w:val="26"/>
              </w:rPr>
              <w:lastRenderedPageBreak/>
              <w:t>Điều kiện để bắt đầu Usecase:</w:t>
            </w:r>
          </w:p>
          <w:p w14:paraId="60A37B85" w14:textId="5F1B9949" w:rsidR="00C13EC6" w:rsidRPr="007B16B0" w:rsidRDefault="00C13EC6" w:rsidP="00A8287A">
            <w:pPr>
              <w:pStyle w:val="ListParagraph"/>
              <w:numPr>
                <w:ilvl w:val="0"/>
                <w:numId w:val="9"/>
              </w:numPr>
              <w:snapToGrid w:val="0"/>
              <w:spacing w:before="60"/>
              <w:rPr>
                <w:szCs w:val="26"/>
              </w:rPr>
            </w:pPr>
            <w:r w:rsidRPr="009F3075">
              <w:t>Phòng Kế hoạch – Tài chính</w:t>
            </w:r>
            <w:r>
              <w:rPr>
                <w:szCs w:val="26"/>
                <w:lang w:val="en-US"/>
              </w:rPr>
              <w:t xml:space="preserve"> đăng nhập vào hệ thống.</w:t>
            </w:r>
          </w:p>
          <w:p w14:paraId="7AC69A12" w14:textId="738FBF66" w:rsidR="00C13EC6" w:rsidRPr="00597096" w:rsidRDefault="00C13EC6" w:rsidP="00A8287A">
            <w:pPr>
              <w:pStyle w:val="ListParagraph"/>
              <w:numPr>
                <w:ilvl w:val="0"/>
                <w:numId w:val="9"/>
              </w:numPr>
              <w:snapToGrid w:val="0"/>
              <w:spacing w:before="60"/>
              <w:rPr>
                <w:szCs w:val="26"/>
              </w:rPr>
            </w:pPr>
            <w:r w:rsidRPr="009F3075">
              <w:t>Phòng Kế hoạch – Tài chính</w:t>
            </w:r>
            <w:r>
              <w:rPr>
                <w:szCs w:val="26"/>
                <w:lang w:val="en-US"/>
              </w:rPr>
              <w:t xml:space="preserve"> được phân quyền xử lý hố sơ thuộc trạng thái </w:t>
            </w:r>
            <w:r w:rsidR="00480C6A">
              <w:rPr>
                <w:szCs w:val="26"/>
                <w:lang w:val="en-US"/>
              </w:rPr>
              <w:t>được phân quyền xử lý trong quy trình cấu hình.</w:t>
            </w:r>
          </w:p>
          <w:p w14:paraId="30118EF0" w14:textId="723EFDBF" w:rsidR="00C13EC6" w:rsidRPr="00597096" w:rsidRDefault="00C13EC6" w:rsidP="00480C6A">
            <w:pPr>
              <w:pStyle w:val="ListParagraph"/>
              <w:numPr>
                <w:ilvl w:val="0"/>
                <w:numId w:val="9"/>
              </w:numPr>
              <w:snapToGrid w:val="0"/>
              <w:spacing w:before="60"/>
              <w:rPr>
                <w:szCs w:val="26"/>
              </w:rPr>
            </w:pPr>
            <w:r>
              <w:rPr>
                <w:szCs w:val="26"/>
                <w:lang w:val="en-US"/>
              </w:rPr>
              <w:t>Có hồ sơ thuộc trạ</w:t>
            </w:r>
            <w:r w:rsidR="00480C6A">
              <w:rPr>
                <w:szCs w:val="26"/>
                <w:lang w:val="en-US"/>
              </w:rPr>
              <w:t>ng thái do p</w:t>
            </w:r>
            <w:r w:rsidRPr="009F3075">
              <w:t>hòng Kế hoạch – Tài chính</w:t>
            </w:r>
            <w:r>
              <w:rPr>
                <w:lang w:val="en-US"/>
              </w:rPr>
              <w:t xml:space="preserve"> xử lý.</w:t>
            </w:r>
          </w:p>
        </w:tc>
      </w:tr>
      <w:tr w:rsidR="00C13EC6" w14:paraId="0014B84F"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6006CDDE" w14:textId="77777777" w:rsidR="00C13EC6" w:rsidRPr="007C6B71" w:rsidRDefault="00C13EC6" w:rsidP="004E1081">
            <w:pPr>
              <w:snapToGrid w:val="0"/>
              <w:spacing w:before="60" w:line="276" w:lineRule="auto"/>
              <w:rPr>
                <w:szCs w:val="26"/>
              </w:rPr>
            </w:pPr>
            <w:r>
              <w:rPr>
                <w:b/>
                <w:szCs w:val="26"/>
              </w:rPr>
              <w:t xml:space="preserve">Điều kiện để kết thúc Usecase: </w:t>
            </w:r>
            <w:r>
              <w:rPr>
                <w:szCs w:val="26"/>
              </w:rPr>
              <w:t>Hồ sơ được xử lý xong và chuyển sang trạng thái khác.</w:t>
            </w:r>
          </w:p>
        </w:tc>
      </w:tr>
      <w:tr w:rsidR="00C13EC6" w14:paraId="1D0B2723" w14:textId="77777777" w:rsidTr="002D17F2">
        <w:tc>
          <w:tcPr>
            <w:tcW w:w="5000" w:type="pct"/>
            <w:gridSpan w:val="2"/>
            <w:tcBorders>
              <w:top w:val="single" w:sz="4" w:space="0" w:color="000000"/>
              <w:left w:val="single" w:sz="4" w:space="0" w:color="000000"/>
              <w:bottom w:val="single" w:sz="4" w:space="0" w:color="000000"/>
              <w:right w:val="single" w:sz="4" w:space="0" w:color="000000"/>
            </w:tcBorders>
          </w:tcPr>
          <w:p w14:paraId="35EF6F70" w14:textId="77777777" w:rsidR="00C13EC6" w:rsidRDefault="00C13EC6" w:rsidP="004E1081">
            <w:pPr>
              <w:snapToGrid w:val="0"/>
              <w:spacing w:before="60" w:line="276" w:lineRule="auto"/>
              <w:rPr>
                <w:szCs w:val="26"/>
              </w:rPr>
            </w:pPr>
            <w:r>
              <w:rPr>
                <w:b/>
                <w:szCs w:val="26"/>
              </w:rPr>
              <w:t>Trình tự các sự kiện trong quá trình hoạt động của Usecase:</w:t>
            </w:r>
          </w:p>
          <w:p w14:paraId="36FA69AA" w14:textId="77777777" w:rsidR="00C13EC6" w:rsidRPr="009F3075" w:rsidRDefault="00C13EC6" w:rsidP="00A8287A">
            <w:pPr>
              <w:pStyle w:val="ListParagraph"/>
              <w:numPr>
                <w:ilvl w:val="0"/>
                <w:numId w:val="23"/>
              </w:numPr>
            </w:pPr>
            <w:r w:rsidRPr="009F3075">
              <w:t xml:space="preserve">Phòng Kế hoạch – Tài chính chọn chức năng [Hồ sơ đang đợi xử lý], hệ thống hiển thị danh sách hồ sơ đợi </w:t>
            </w:r>
            <w:r w:rsidRPr="009F3075">
              <w:rPr>
                <w:lang w:val="en-US"/>
              </w:rPr>
              <w:t>ra kế hoạch.</w:t>
            </w:r>
          </w:p>
          <w:p w14:paraId="3FB469B0" w14:textId="75998C08" w:rsidR="00C13EC6" w:rsidRPr="009F3075" w:rsidRDefault="00C13EC6" w:rsidP="00A8287A">
            <w:pPr>
              <w:pStyle w:val="ListParagraph"/>
              <w:numPr>
                <w:ilvl w:val="0"/>
                <w:numId w:val="23"/>
              </w:numPr>
            </w:pPr>
            <w:r w:rsidRPr="009F3075">
              <w:t xml:space="preserve">Phòng Kế hoạch – Tài chính chọn </w:t>
            </w:r>
            <w:r w:rsidRPr="009F3075">
              <w:rPr>
                <w:lang w:val="en-US"/>
              </w:rPr>
              <w:t xml:space="preserve">xem chi tiết </w:t>
            </w:r>
            <w:r w:rsidRPr="009F3075">
              <w:t>hồ sơ và nhấn nút [</w:t>
            </w:r>
            <w:r w:rsidRPr="009F3075">
              <w:rPr>
                <w:lang w:val="en-US"/>
              </w:rPr>
              <w:t>Ra văn bản kế hoạch thực hiện</w:t>
            </w:r>
            <w:r w:rsidRPr="009F3075">
              <w:t>]</w:t>
            </w:r>
            <w:r w:rsidRPr="009F3075">
              <w:rPr>
                <w:lang w:val="en-US"/>
              </w:rPr>
              <w:t>.</w:t>
            </w:r>
            <w:r w:rsidRPr="009F3075">
              <w:t xml:space="preserve"> Hệ thống hiển thị màn hình</w:t>
            </w:r>
            <w:r w:rsidRPr="009F3075">
              <w:rPr>
                <w:lang w:val="en-US"/>
              </w:rPr>
              <w:t xml:space="preserve"> để nhập các thông tin để ra văn bản kế hoạch</w:t>
            </w:r>
            <w:r w:rsidRPr="009F3075">
              <w:t>.</w:t>
            </w:r>
          </w:p>
          <w:p w14:paraId="074750FE" w14:textId="165A0494" w:rsidR="00C13EC6" w:rsidRPr="009F3075" w:rsidRDefault="00C13EC6" w:rsidP="00A8287A">
            <w:pPr>
              <w:pStyle w:val="ListParagraph"/>
              <w:numPr>
                <w:ilvl w:val="0"/>
                <w:numId w:val="23"/>
              </w:numPr>
            </w:pPr>
            <w:r w:rsidRPr="009F3075">
              <w:t xml:space="preserve">Phòng Kế hoạch – Tài chính </w:t>
            </w:r>
            <w:r w:rsidRPr="009F3075">
              <w:rPr>
                <w:lang w:val="en-US"/>
              </w:rPr>
              <w:t>nhập nội dung cần thiết</w:t>
            </w:r>
            <w:r w:rsidR="001F5385">
              <w:rPr>
                <w:lang w:val="en-US"/>
              </w:rPr>
              <w:t>, chọn phương thức sản xuất chứng thư số (nếu có)</w:t>
            </w:r>
            <w:r w:rsidRPr="009F3075">
              <w:rPr>
                <w:lang w:val="en-US"/>
              </w:rPr>
              <w:t xml:space="preserve"> và nhấn nút [Ra văn bản kế hoạch]</w:t>
            </w:r>
            <w:r w:rsidRPr="009F3075">
              <w:t>.</w:t>
            </w:r>
          </w:p>
          <w:p w14:paraId="55FAE1C2" w14:textId="77777777" w:rsidR="00C13EC6" w:rsidRPr="009F3075" w:rsidRDefault="00C13EC6" w:rsidP="00A8287A">
            <w:pPr>
              <w:pStyle w:val="ListParagraph"/>
              <w:numPr>
                <w:ilvl w:val="0"/>
                <w:numId w:val="23"/>
              </w:numPr>
            </w:pPr>
            <w:r w:rsidRPr="009F3075">
              <w:t>Phòng Kế hoạch – Tài chính</w:t>
            </w:r>
            <w:r w:rsidRPr="009F3075">
              <w:rPr>
                <w:lang w:val="en-US"/>
              </w:rPr>
              <w:t xml:space="preserve"> nhấn nút [Tải văn bản kế hoạch] để tải file về máy tính.</w:t>
            </w:r>
          </w:p>
          <w:p w14:paraId="269E2C03" w14:textId="045C3250" w:rsidR="00C13EC6" w:rsidRDefault="00C13EC6" w:rsidP="00A8287A">
            <w:pPr>
              <w:pStyle w:val="ListParagraph"/>
              <w:numPr>
                <w:ilvl w:val="0"/>
                <w:numId w:val="23"/>
              </w:numPr>
            </w:pPr>
            <w:r w:rsidRPr="009F3075">
              <w:t xml:space="preserve">Hồ sơ được chọn sẽ thuộc 1 văn bản kế hoạch để thực hiện và ở trạng thái [Đã ra văn bản kế hoạch]. </w:t>
            </w:r>
            <w:r w:rsidR="00C56C18" w:rsidRPr="009F3075">
              <w:t xml:space="preserve">Hồ sơ được chuyển tới </w:t>
            </w:r>
            <w:r w:rsidR="00C56C18">
              <w:rPr>
                <w:lang w:val="en-US"/>
              </w:rPr>
              <w:t>bộ phận xử lý kế tiếp theo quy trình cấu hình</w:t>
            </w:r>
            <w:r w:rsidR="00C56C18" w:rsidRPr="009F3075">
              <w:rPr>
                <w:lang w:val="en-US"/>
              </w:rPr>
              <w:t>.</w:t>
            </w:r>
          </w:p>
        </w:tc>
      </w:tr>
      <w:tr w:rsidR="00C13EC6" w14:paraId="420DF90D"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4FE93E75" w14:textId="77777777" w:rsidR="00C13EC6" w:rsidRDefault="00C13EC6" w:rsidP="004E1081">
            <w:pPr>
              <w:snapToGrid w:val="0"/>
              <w:spacing w:before="60" w:line="276" w:lineRule="auto"/>
              <w:rPr>
                <w:szCs w:val="26"/>
              </w:rPr>
            </w:pPr>
            <w:r>
              <w:rPr>
                <w:b/>
                <w:szCs w:val="26"/>
              </w:rPr>
              <w:t xml:space="preserve">Hoàn cảnh sử dụng thành công cơ bản: </w:t>
            </w:r>
            <w:r>
              <w:rPr>
                <w:szCs w:val="26"/>
              </w:rPr>
              <w:t>Hồ sơ được xử lý xong và chuyển sang trạng thái [</w:t>
            </w:r>
            <w:r>
              <w:t>Đã chỉ đạo thực hiện]</w:t>
            </w:r>
            <w:r>
              <w:rPr>
                <w:szCs w:val="26"/>
              </w:rPr>
              <w:t>.</w:t>
            </w:r>
          </w:p>
        </w:tc>
      </w:tr>
      <w:tr w:rsidR="00C13EC6" w14:paraId="12FBDA43"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2D184CCD" w14:textId="77777777" w:rsidR="00C13EC6" w:rsidRDefault="00C13EC6" w:rsidP="004E1081">
            <w:pPr>
              <w:snapToGrid w:val="0"/>
              <w:spacing w:before="60" w:line="276" w:lineRule="auto"/>
              <w:rPr>
                <w:b/>
                <w:szCs w:val="26"/>
              </w:rPr>
            </w:pPr>
            <w:r>
              <w:rPr>
                <w:b/>
                <w:szCs w:val="26"/>
              </w:rPr>
              <w:t xml:space="preserve">Hoàn cảnh sử dụng phụ (thay thế) trong trường hợp không thành công: </w:t>
            </w:r>
          </w:p>
          <w:p w14:paraId="2E7A453E" w14:textId="26571A15" w:rsidR="00C13EC6" w:rsidRDefault="00C13EC6" w:rsidP="004E1081">
            <w:pPr>
              <w:spacing w:line="276" w:lineRule="auto"/>
            </w:pPr>
            <w:r>
              <w:t xml:space="preserve">1. </w:t>
            </w:r>
            <w:r w:rsidRPr="009F3075">
              <w:t>Phòng Kế hoạch – Tài chính</w:t>
            </w:r>
            <w:r>
              <w:t xml:space="preserve"> ra văn bản kế</w:t>
            </w:r>
            <w:r w:rsidR="001F5385">
              <w:t xml:space="preserve"> hoạch</w:t>
            </w:r>
            <w:r>
              <w:t xml:space="preserve"> thực hiện cho nhiều hồ sơ cùng lúc:</w:t>
            </w:r>
          </w:p>
          <w:p w14:paraId="7558AE47" w14:textId="77777777" w:rsidR="00C13EC6" w:rsidRPr="009F3075" w:rsidRDefault="00C13EC6" w:rsidP="00A8287A">
            <w:pPr>
              <w:pStyle w:val="ListParagraph"/>
              <w:numPr>
                <w:ilvl w:val="0"/>
                <w:numId w:val="9"/>
              </w:numPr>
              <w:ind w:left="459"/>
            </w:pPr>
            <w:r w:rsidRPr="009F3075">
              <w:t xml:space="preserve">Phòng Kế hoạch – Tài chính chọn chức năng [Hồ sơ đang đợi xử lý], hệ thống hiển thị danh sách hồ sơ đợi </w:t>
            </w:r>
            <w:r w:rsidRPr="009F3075">
              <w:rPr>
                <w:lang w:val="en-US"/>
              </w:rPr>
              <w:t>ra kế hoạch.</w:t>
            </w:r>
          </w:p>
          <w:p w14:paraId="6622C7F0" w14:textId="1B7B1052" w:rsidR="00C13EC6" w:rsidRPr="009F3075" w:rsidRDefault="00C13EC6" w:rsidP="00A8287A">
            <w:pPr>
              <w:pStyle w:val="ListParagraph"/>
              <w:numPr>
                <w:ilvl w:val="0"/>
                <w:numId w:val="9"/>
              </w:numPr>
              <w:ind w:left="459"/>
            </w:pPr>
            <w:r w:rsidRPr="009F3075">
              <w:t xml:space="preserve">Phòng Kế hoạch – Tài chính chọn </w:t>
            </w:r>
            <w:r w:rsidRPr="009F3075">
              <w:rPr>
                <w:lang w:val="en-US"/>
              </w:rPr>
              <w:t xml:space="preserve">nhiều </w:t>
            </w:r>
            <w:r w:rsidRPr="009F3075">
              <w:t xml:space="preserve">hồ sơ </w:t>
            </w:r>
            <w:r w:rsidRPr="009F3075">
              <w:rPr>
                <w:lang w:val="en-US"/>
              </w:rPr>
              <w:t xml:space="preserve">cùng lúc </w:t>
            </w:r>
            <w:r w:rsidRPr="009F3075">
              <w:t>và nhấn nút [</w:t>
            </w:r>
            <w:r w:rsidRPr="009F3075">
              <w:rPr>
                <w:lang w:val="en-US"/>
              </w:rPr>
              <w:t>Ra văn bản kế hoạch thực hiện</w:t>
            </w:r>
            <w:r w:rsidRPr="009F3075">
              <w:t>]</w:t>
            </w:r>
            <w:r w:rsidRPr="009F3075">
              <w:rPr>
                <w:lang w:val="en-US"/>
              </w:rPr>
              <w:t>.</w:t>
            </w:r>
            <w:r w:rsidRPr="009F3075">
              <w:t xml:space="preserve"> Hệ thống hiển thị màn hình</w:t>
            </w:r>
            <w:r w:rsidRPr="009F3075">
              <w:rPr>
                <w:lang w:val="en-US"/>
              </w:rPr>
              <w:t xml:space="preserve"> để nhập các thông tin để ra văn bản kế hoạch</w:t>
            </w:r>
            <w:r w:rsidRPr="009F3075">
              <w:t>.</w:t>
            </w:r>
          </w:p>
          <w:p w14:paraId="5F5D1CA0" w14:textId="77777777" w:rsidR="00C13EC6" w:rsidRPr="009F3075" w:rsidRDefault="00C13EC6" w:rsidP="00A8287A">
            <w:pPr>
              <w:pStyle w:val="ListParagraph"/>
              <w:numPr>
                <w:ilvl w:val="0"/>
                <w:numId w:val="9"/>
              </w:numPr>
              <w:ind w:left="459"/>
            </w:pPr>
            <w:r w:rsidRPr="009F3075">
              <w:t xml:space="preserve">Phòng Kế hoạch – Tài chính </w:t>
            </w:r>
            <w:r w:rsidRPr="009F3075">
              <w:rPr>
                <w:lang w:val="en-US"/>
              </w:rPr>
              <w:t>nhập nội dung cần thiết và nhấn nút [Ra văn bản kế hoạch]</w:t>
            </w:r>
            <w:r w:rsidRPr="009F3075">
              <w:t>.</w:t>
            </w:r>
          </w:p>
          <w:p w14:paraId="08234035" w14:textId="77777777" w:rsidR="00C13EC6" w:rsidRPr="00C13EC6" w:rsidRDefault="00C13EC6" w:rsidP="00A8287A">
            <w:pPr>
              <w:pStyle w:val="ListParagraph"/>
              <w:numPr>
                <w:ilvl w:val="0"/>
                <w:numId w:val="9"/>
              </w:numPr>
              <w:ind w:left="459"/>
            </w:pPr>
            <w:r w:rsidRPr="009F3075">
              <w:t>Phòng Kế hoạch – Tài chính</w:t>
            </w:r>
            <w:r w:rsidRPr="009F3075">
              <w:rPr>
                <w:lang w:val="en-US"/>
              </w:rPr>
              <w:t xml:space="preserve"> nhấn nút [Tải văn bản kế hoạch] để tải file về máy tính.</w:t>
            </w:r>
          </w:p>
          <w:p w14:paraId="78C75B05" w14:textId="1595AD42" w:rsidR="00C13EC6" w:rsidRPr="00C13EC6" w:rsidRDefault="00C13EC6" w:rsidP="00C56C18">
            <w:pPr>
              <w:pStyle w:val="ListParagraph"/>
              <w:numPr>
                <w:ilvl w:val="0"/>
                <w:numId w:val="9"/>
              </w:numPr>
              <w:ind w:left="459"/>
            </w:pPr>
            <w:r w:rsidRPr="009F3075">
              <w:rPr>
                <w:lang w:val="en-US"/>
              </w:rPr>
              <w:t>Các h</w:t>
            </w:r>
            <w:r w:rsidRPr="009F3075">
              <w:t xml:space="preserve">ồ sơ </w:t>
            </w:r>
            <w:r w:rsidRPr="009F3075">
              <w:rPr>
                <w:lang w:val="en-US"/>
              </w:rPr>
              <w:t>được chọn sẽ thuộc cùng 1 văn bản kế hoạch để thực hiện và</w:t>
            </w:r>
            <w:r w:rsidRPr="009F3075">
              <w:t xml:space="preserve"> ở trạng thái [</w:t>
            </w:r>
            <w:r w:rsidRPr="009F3075">
              <w:rPr>
                <w:lang w:val="en-US"/>
              </w:rPr>
              <w:t>Đã ra văn bản kế hoạch</w:t>
            </w:r>
            <w:r w:rsidRPr="009F3075">
              <w:t xml:space="preserve">]. Hồ sơ được chuyển tới </w:t>
            </w:r>
            <w:r w:rsidR="00C56C18">
              <w:rPr>
                <w:lang w:val="en-US"/>
              </w:rPr>
              <w:t>bộ phận xử lý kế tiếp theo quy trình cấu hình</w:t>
            </w:r>
            <w:r w:rsidRPr="009F3075">
              <w:rPr>
                <w:lang w:val="en-US"/>
              </w:rPr>
              <w:t>.</w:t>
            </w:r>
          </w:p>
        </w:tc>
      </w:tr>
      <w:tr w:rsidR="00C13EC6" w14:paraId="5060B445"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5FAF6F94" w14:textId="77777777" w:rsidR="003F075D" w:rsidRDefault="00C13EC6" w:rsidP="004E1081">
            <w:pPr>
              <w:snapToGrid w:val="0"/>
              <w:spacing w:before="60" w:line="276" w:lineRule="auto"/>
              <w:rPr>
                <w:szCs w:val="26"/>
              </w:rPr>
            </w:pPr>
            <w:r>
              <w:rPr>
                <w:b/>
                <w:szCs w:val="26"/>
              </w:rPr>
              <w:t>Hành động liên quan sẽ xảy ra khi Usecase kết thúc:</w:t>
            </w:r>
            <w:r>
              <w:rPr>
                <w:szCs w:val="26"/>
              </w:rPr>
              <w:t xml:space="preserve"> </w:t>
            </w:r>
          </w:p>
          <w:p w14:paraId="20D54282" w14:textId="77777777" w:rsidR="00C13EC6" w:rsidRPr="003F075D" w:rsidRDefault="00C13EC6" w:rsidP="003F075D">
            <w:pPr>
              <w:pStyle w:val="ListParagraph"/>
              <w:numPr>
                <w:ilvl w:val="0"/>
                <w:numId w:val="9"/>
              </w:numPr>
              <w:snapToGrid w:val="0"/>
              <w:spacing w:before="60"/>
              <w:rPr>
                <w:szCs w:val="26"/>
              </w:rPr>
            </w:pPr>
            <w:r w:rsidRPr="003F075D">
              <w:rPr>
                <w:rFonts w:eastAsia="Times New Roman"/>
                <w:color w:val="000000"/>
                <w:szCs w:val="26"/>
              </w:rPr>
              <w:lastRenderedPageBreak/>
              <w:t>Hệ thống hiển thị danh sách các hồ sơ cần xử lý tiếp theo.</w:t>
            </w:r>
          </w:p>
          <w:p w14:paraId="62F0F12A" w14:textId="3065325F" w:rsidR="003F075D" w:rsidRPr="003F075D" w:rsidRDefault="003F075D" w:rsidP="003F075D">
            <w:pPr>
              <w:pStyle w:val="ListParagraph"/>
              <w:numPr>
                <w:ilvl w:val="0"/>
                <w:numId w:val="9"/>
              </w:numPr>
              <w:snapToGrid w:val="0"/>
              <w:spacing w:before="60"/>
              <w:rPr>
                <w:szCs w:val="26"/>
              </w:rPr>
            </w:pPr>
            <w:r>
              <w:rPr>
                <w:rFonts w:eastAsia="Times New Roman"/>
                <w:color w:val="000000"/>
                <w:szCs w:val="26"/>
                <w:lang w:val="en-US"/>
              </w:rPr>
              <w:t>Hệ thống gửi thông báo đến tài khoản cơ quan, tổ chức về trạng thái mới của hồ sơ</w:t>
            </w:r>
          </w:p>
        </w:tc>
      </w:tr>
      <w:tr w:rsidR="00C13EC6" w14:paraId="30DDD655"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28F09701" w14:textId="77777777" w:rsidR="00C13EC6" w:rsidRDefault="00C13EC6" w:rsidP="004E1081">
            <w:pPr>
              <w:snapToGrid w:val="0"/>
              <w:spacing w:before="60" w:line="276" w:lineRule="auto"/>
              <w:rPr>
                <w:szCs w:val="26"/>
              </w:rPr>
            </w:pPr>
            <w:r>
              <w:rPr>
                <w:b/>
                <w:szCs w:val="26"/>
              </w:rPr>
              <w:t>Các yêu cầu phi chức năng:</w:t>
            </w:r>
            <w:r>
              <w:rPr>
                <w:szCs w:val="26"/>
              </w:rPr>
              <w:t xml:space="preserve"> Không có</w:t>
            </w:r>
          </w:p>
        </w:tc>
      </w:tr>
    </w:tbl>
    <w:p w14:paraId="1B2CA940" w14:textId="77777777" w:rsidR="00C13EC6" w:rsidRDefault="00C13EC6" w:rsidP="00C13EC6"/>
    <w:p w14:paraId="1BC12821" w14:textId="77777777" w:rsidR="004003FC" w:rsidRDefault="004003FC" w:rsidP="004003FC">
      <w:pPr>
        <w:keepNext/>
      </w:pPr>
      <w:r>
        <w:rPr>
          <w:noProof/>
        </w:rPr>
        <w:drawing>
          <wp:inline distT="0" distB="0" distL="0" distR="0" wp14:anchorId="0350C638" wp14:editId="3FA78DCE">
            <wp:extent cx="5732145" cy="1726565"/>
            <wp:effectExtent l="19050" t="19050" r="20955" b="260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574F578.tmp"/>
                    <pic:cNvPicPr/>
                  </pic:nvPicPr>
                  <pic:blipFill>
                    <a:blip r:embed="rId138">
                      <a:extLst>
                        <a:ext uri="{28A0092B-C50C-407E-A947-70E740481C1C}">
                          <a14:useLocalDpi xmlns:a14="http://schemas.microsoft.com/office/drawing/2010/main" val="0"/>
                        </a:ext>
                      </a:extLst>
                    </a:blip>
                    <a:stretch>
                      <a:fillRect/>
                    </a:stretch>
                  </pic:blipFill>
                  <pic:spPr>
                    <a:xfrm>
                      <a:off x="0" y="0"/>
                      <a:ext cx="5732145" cy="1726565"/>
                    </a:xfrm>
                    <a:prstGeom prst="rect">
                      <a:avLst/>
                    </a:prstGeom>
                    <a:ln>
                      <a:solidFill>
                        <a:schemeClr val="accent1"/>
                      </a:solidFill>
                    </a:ln>
                  </pic:spPr>
                </pic:pic>
              </a:graphicData>
            </a:graphic>
          </wp:inline>
        </w:drawing>
      </w:r>
    </w:p>
    <w:p w14:paraId="33C3CBF9" w14:textId="09147030" w:rsidR="001E1FE1" w:rsidRDefault="004003FC" w:rsidP="004003FC">
      <w:pPr>
        <w:pStyle w:val="Caption"/>
      </w:pPr>
      <w:r>
        <w:t xml:space="preserve">Hình </w:t>
      </w:r>
      <w:fldSimple w:instr=" STYLEREF 2 \s ">
        <w:r w:rsidR="00473123">
          <w:rPr>
            <w:noProof/>
          </w:rPr>
          <w:t>3</w:t>
        </w:r>
      </w:fldSimple>
      <w:r w:rsidR="00473123">
        <w:noBreakHyphen/>
      </w:r>
      <w:fldSimple w:instr=" SEQ Hình \* ARABIC \s 2 ">
        <w:r w:rsidR="00473123">
          <w:rPr>
            <w:noProof/>
          </w:rPr>
          <w:t>19</w:t>
        </w:r>
      </w:fldSimple>
      <w:r>
        <w:t>: Danh sách các kế hoạch đã tạo</w:t>
      </w:r>
    </w:p>
    <w:p w14:paraId="28C39BF2" w14:textId="7E6BA63B" w:rsidR="00EE3670" w:rsidRDefault="00EE3670" w:rsidP="00941B88">
      <w:pPr>
        <w:pStyle w:val="UCName"/>
      </w:pPr>
      <w:bookmarkStart w:id="184" w:name="_Ref21903703"/>
      <w:bookmarkStart w:id="185" w:name="_Ref21903705"/>
      <w:bookmarkStart w:id="186" w:name="_Toc22744120"/>
      <w:r>
        <w:t>Xem chi tiết kế hoạch đã thực hiện</w:t>
      </w:r>
      <w:bookmarkEnd w:id="184"/>
      <w:bookmarkEnd w:id="185"/>
      <w:bookmarkEnd w:id="186"/>
    </w:p>
    <w:tbl>
      <w:tblPr>
        <w:tblStyle w:val="TableGrid"/>
        <w:tblW w:w="0" w:type="auto"/>
        <w:tblLook w:val="04A0" w:firstRow="1" w:lastRow="0" w:firstColumn="1" w:lastColumn="0" w:noHBand="0" w:noVBand="1"/>
      </w:tblPr>
      <w:tblGrid>
        <w:gridCol w:w="2199"/>
        <w:gridCol w:w="6818"/>
      </w:tblGrid>
      <w:tr w:rsidR="00EE3670" w:rsidRPr="009F3075" w14:paraId="5A4A4A4A" w14:textId="77777777" w:rsidTr="002A5D6B">
        <w:tc>
          <w:tcPr>
            <w:tcW w:w="2263" w:type="dxa"/>
          </w:tcPr>
          <w:p w14:paraId="0EF8F0AF" w14:textId="77777777" w:rsidR="00EE3670" w:rsidRPr="009F3075" w:rsidRDefault="00EE3670" w:rsidP="002A5D6B">
            <w:pPr>
              <w:spacing w:before="120" w:after="120" w:line="240" w:lineRule="auto"/>
              <w:rPr>
                <w:b/>
              </w:rPr>
            </w:pPr>
            <w:r w:rsidRPr="009F3075">
              <w:rPr>
                <w:b/>
              </w:rPr>
              <w:t>Tác nhân chính:</w:t>
            </w:r>
          </w:p>
        </w:tc>
        <w:tc>
          <w:tcPr>
            <w:tcW w:w="7087" w:type="dxa"/>
          </w:tcPr>
          <w:p w14:paraId="7F361ED8" w14:textId="77777777" w:rsidR="00EE3670" w:rsidRPr="009F3075" w:rsidRDefault="00EE3670" w:rsidP="002A5D6B">
            <w:pPr>
              <w:spacing w:before="120" w:after="120" w:line="240" w:lineRule="auto"/>
            </w:pPr>
            <w:r w:rsidRPr="009F3075">
              <w:t>Phòng Kế hoạch – Tài chính</w:t>
            </w:r>
          </w:p>
        </w:tc>
      </w:tr>
      <w:tr w:rsidR="009F3075" w:rsidRPr="009F3075" w14:paraId="13880C13" w14:textId="77777777" w:rsidTr="002A5D6B">
        <w:tc>
          <w:tcPr>
            <w:tcW w:w="2263" w:type="dxa"/>
          </w:tcPr>
          <w:p w14:paraId="6F10E29B" w14:textId="77777777" w:rsidR="00EE3670" w:rsidRPr="009F3075" w:rsidRDefault="00EE3670" w:rsidP="002A5D6B">
            <w:pPr>
              <w:spacing w:before="120" w:after="120" w:line="240" w:lineRule="auto"/>
              <w:rPr>
                <w:b/>
              </w:rPr>
            </w:pPr>
            <w:r w:rsidRPr="009F3075">
              <w:rPr>
                <w:b/>
              </w:rPr>
              <w:t>Các chức năng:</w:t>
            </w:r>
          </w:p>
        </w:tc>
        <w:tc>
          <w:tcPr>
            <w:tcW w:w="7087" w:type="dxa"/>
          </w:tcPr>
          <w:p w14:paraId="75D23975" w14:textId="48699A0B" w:rsidR="00EE3670" w:rsidRPr="009F3075" w:rsidRDefault="00EE3670" w:rsidP="00A8287A">
            <w:pPr>
              <w:pStyle w:val="ListParagraph"/>
              <w:numPr>
                <w:ilvl w:val="0"/>
                <w:numId w:val="9"/>
              </w:numPr>
              <w:ind w:left="459"/>
            </w:pPr>
            <w:r w:rsidRPr="009F3075">
              <w:t>Phòng Kế hoạch – Tài chính chọn chức năng [</w:t>
            </w:r>
            <w:r w:rsidRPr="009F3075">
              <w:rPr>
                <w:lang w:val="en-US"/>
              </w:rPr>
              <w:t>Quản lý kế hoạch</w:t>
            </w:r>
            <w:r w:rsidRPr="009F3075">
              <w:t xml:space="preserve">], hệ thống hiển thị danh sách </w:t>
            </w:r>
            <w:r w:rsidRPr="009F3075">
              <w:rPr>
                <w:lang w:val="en-US"/>
              </w:rPr>
              <w:t>các kế hoạch đã ra văn bản thực hiện</w:t>
            </w:r>
            <w:r w:rsidRPr="009F3075">
              <w:t>.</w:t>
            </w:r>
          </w:p>
          <w:p w14:paraId="1CF3461A" w14:textId="527F7300" w:rsidR="00EE3670" w:rsidRPr="009F3075" w:rsidRDefault="00EE3670" w:rsidP="00A8287A">
            <w:pPr>
              <w:pStyle w:val="ListParagraph"/>
              <w:numPr>
                <w:ilvl w:val="0"/>
                <w:numId w:val="9"/>
              </w:numPr>
              <w:ind w:left="459"/>
            </w:pPr>
            <w:r w:rsidRPr="009F3075">
              <w:t xml:space="preserve">Phòng Kế hoạch – Tài chính chọn </w:t>
            </w:r>
            <w:r w:rsidRPr="009F3075">
              <w:rPr>
                <w:lang w:val="en-US"/>
              </w:rPr>
              <w:t>kế hoạch cần xem chi tiết và nhấn nút [Xem chi tiết].</w:t>
            </w:r>
            <w:r w:rsidRPr="009F3075">
              <w:t xml:space="preserve"> Hệ thống hiển thị màn hình</w:t>
            </w:r>
            <w:r w:rsidRPr="009F3075">
              <w:rPr>
                <w:lang w:val="en-US"/>
              </w:rPr>
              <w:t xml:space="preserve"> thông tin của kế hoạch.</w:t>
            </w:r>
          </w:p>
          <w:p w14:paraId="3BD50C04" w14:textId="76A0A624" w:rsidR="00EE3670" w:rsidRPr="009F3075" w:rsidRDefault="00EE3670" w:rsidP="00A8287A">
            <w:pPr>
              <w:pStyle w:val="ListParagraph"/>
              <w:numPr>
                <w:ilvl w:val="0"/>
                <w:numId w:val="9"/>
              </w:numPr>
              <w:ind w:left="459"/>
            </w:pPr>
            <w:r w:rsidRPr="009F3075">
              <w:t xml:space="preserve">Phòng Kế hoạch – Tài chính </w:t>
            </w:r>
            <w:r w:rsidRPr="009F3075">
              <w:rPr>
                <w:lang w:val="en-US"/>
              </w:rPr>
              <w:t>xem các tài liệu liên quan đến kế hoạch thực hiện: công văn xin cấp, kế hoạch thực hiện, phiếu xuất kho, biên bản bàn giao.</w:t>
            </w:r>
          </w:p>
          <w:p w14:paraId="26FB58BD" w14:textId="539AF646" w:rsidR="00EE3670" w:rsidRPr="009F3075" w:rsidRDefault="00EE3670" w:rsidP="00A8287A">
            <w:pPr>
              <w:pStyle w:val="ListParagraph"/>
              <w:numPr>
                <w:ilvl w:val="0"/>
                <w:numId w:val="9"/>
              </w:numPr>
              <w:ind w:left="459"/>
            </w:pPr>
            <w:r w:rsidRPr="009F3075">
              <w:t>Phòng Kế hoạch – Tài chính</w:t>
            </w:r>
            <w:r w:rsidRPr="009F3075">
              <w:rPr>
                <w:lang w:val="en-US"/>
              </w:rPr>
              <w:t xml:space="preserve"> nhấn nút [Tải tất cả] để tải các file về máy tính.</w:t>
            </w:r>
          </w:p>
        </w:tc>
      </w:tr>
    </w:tbl>
    <w:p w14:paraId="73425E4A" w14:textId="77777777" w:rsidR="00EE3670" w:rsidRDefault="00EE3670" w:rsidP="00EE3670"/>
    <w:p w14:paraId="4B92E647" w14:textId="29979CAE" w:rsidR="00E60364" w:rsidRDefault="00247A14" w:rsidP="000D781B">
      <w:pPr>
        <w:pStyle w:val="Heading3"/>
      </w:pPr>
      <w:r>
        <w:lastRenderedPageBreak/>
        <w:t xml:space="preserve">Chức </w:t>
      </w:r>
      <w:r w:rsidR="00673183">
        <w:t>năng “</w:t>
      </w:r>
      <w:r w:rsidR="00E60364">
        <w:t>Xuất kho thiết bị</w:t>
      </w:r>
      <w:r w:rsidR="00673183">
        <w:t>” của phòng Quản trị h</w:t>
      </w:r>
      <w:r w:rsidR="008F5113">
        <w:t>ạ</w:t>
      </w:r>
      <w:r w:rsidR="00673183">
        <w:t xml:space="preserve"> tầng</w:t>
      </w:r>
    </w:p>
    <w:p w14:paraId="6749A9F3" w14:textId="17F28577" w:rsidR="00415662" w:rsidRDefault="00415662" w:rsidP="00415662">
      <w:pPr>
        <w:keepNext/>
      </w:pPr>
      <w:r>
        <w:rPr>
          <w:noProof/>
        </w:rPr>
        <w:drawing>
          <wp:inline distT="0" distB="0" distL="0" distR="0" wp14:anchorId="4DF6D1FD" wp14:editId="2B810B17">
            <wp:extent cx="5732145" cy="1697990"/>
            <wp:effectExtent l="19050" t="19050" r="20955" b="165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57421C7.tmp"/>
                    <pic:cNvPicPr/>
                  </pic:nvPicPr>
                  <pic:blipFill>
                    <a:blip r:embed="rId139">
                      <a:extLst>
                        <a:ext uri="{28A0092B-C50C-407E-A947-70E740481C1C}">
                          <a14:useLocalDpi xmlns:a14="http://schemas.microsoft.com/office/drawing/2010/main" val="0"/>
                        </a:ext>
                      </a:extLst>
                    </a:blip>
                    <a:stretch>
                      <a:fillRect/>
                    </a:stretch>
                  </pic:blipFill>
                  <pic:spPr>
                    <a:xfrm>
                      <a:off x="0" y="0"/>
                      <a:ext cx="5732145" cy="1697990"/>
                    </a:xfrm>
                    <a:prstGeom prst="rect">
                      <a:avLst/>
                    </a:prstGeom>
                    <a:ln>
                      <a:solidFill>
                        <a:schemeClr val="accent1"/>
                      </a:solidFill>
                    </a:ln>
                  </pic:spPr>
                </pic:pic>
              </a:graphicData>
            </a:graphic>
          </wp:inline>
        </w:drawing>
      </w:r>
    </w:p>
    <w:p w14:paraId="4D84F3E2" w14:textId="28572C21" w:rsidR="00415662" w:rsidRDefault="00415662" w:rsidP="00415662">
      <w:pPr>
        <w:pStyle w:val="Caption"/>
      </w:pPr>
      <w:r>
        <w:t xml:space="preserve">Hình </w:t>
      </w:r>
      <w:fldSimple w:instr=" STYLEREF 2 \s ">
        <w:r w:rsidR="00473123">
          <w:rPr>
            <w:noProof/>
          </w:rPr>
          <w:t>3</w:t>
        </w:r>
      </w:fldSimple>
      <w:r w:rsidR="00473123">
        <w:noBreakHyphen/>
      </w:r>
      <w:fldSimple w:instr=" SEQ Hình \* ARABIC \s 2 ">
        <w:r w:rsidR="00473123">
          <w:rPr>
            <w:noProof/>
          </w:rPr>
          <w:t>20</w:t>
        </w:r>
      </w:fldSimple>
      <w:r>
        <w:t>: Danh sách các kế hoạch thực hiện đợi xử lý</w:t>
      </w:r>
    </w:p>
    <w:p w14:paraId="215FCA66" w14:textId="77777777" w:rsidR="00272D7A" w:rsidRDefault="00272D7A" w:rsidP="00272D7A">
      <w:pPr>
        <w:keepNext/>
      </w:pPr>
      <w:r>
        <w:rPr>
          <w:noProof/>
        </w:rPr>
        <w:drawing>
          <wp:inline distT="0" distB="0" distL="0" distR="0" wp14:anchorId="31B889B9" wp14:editId="51B63876">
            <wp:extent cx="5661328" cy="5436179"/>
            <wp:effectExtent l="19050" t="19050" r="15875" b="127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63565" cy="5438327"/>
                    </a:xfrm>
                    <a:prstGeom prst="rect">
                      <a:avLst/>
                    </a:prstGeom>
                    <a:ln>
                      <a:solidFill>
                        <a:schemeClr val="accent1"/>
                      </a:solidFill>
                    </a:ln>
                  </pic:spPr>
                </pic:pic>
              </a:graphicData>
            </a:graphic>
          </wp:inline>
        </w:drawing>
      </w:r>
    </w:p>
    <w:p w14:paraId="66541F5F" w14:textId="1FDCAA08" w:rsidR="00272D7A" w:rsidRPr="00272D7A" w:rsidRDefault="00272D7A" w:rsidP="00272D7A">
      <w:pPr>
        <w:pStyle w:val="Caption"/>
      </w:pPr>
      <w:r>
        <w:t xml:space="preserve">Hình </w:t>
      </w:r>
      <w:fldSimple w:instr=" STYLEREF 2 \s ">
        <w:r w:rsidR="00473123">
          <w:rPr>
            <w:noProof/>
          </w:rPr>
          <w:t>3</w:t>
        </w:r>
      </w:fldSimple>
      <w:r w:rsidR="00473123">
        <w:noBreakHyphen/>
      </w:r>
      <w:fldSimple w:instr=" SEQ Hình \* ARABIC \s 2 ">
        <w:r w:rsidR="00473123">
          <w:rPr>
            <w:noProof/>
          </w:rPr>
          <w:t>21</w:t>
        </w:r>
      </w:fldSimple>
      <w:r>
        <w:t>: Giao diện Form xuất kho thiết bị theo kế hoạch</w:t>
      </w:r>
    </w:p>
    <w:p w14:paraId="3BB4DDEC" w14:textId="3AD74A4E" w:rsidR="00E60364" w:rsidRDefault="009F3075" w:rsidP="00941B88">
      <w:pPr>
        <w:pStyle w:val="UCName"/>
      </w:pPr>
      <w:bookmarkStart w:id="187" w:name="_Ref19807175"/>
      <w:bookmarkStart w:id="188" w:name="_Ref19807179"/>
      <w:bookmarkStart w:id="189" w:name="_Toc22744121"/>
      <w:r>
        <w:t>Xuất kho thiết bị theo kế hoạch thực hiện</w:t>
      </w:r>
      <w:bookmarkEnd w:id="187"/>
      <w:bookmarkEnd w:id="188"/>
      <w:bookmarkEnd w:id="189"/>
    </w:p>
    <w:tbl>
      <w:tblPr>
        <w:tblStyle w:val="TableGrid"/>
        <w:tblW w:w="0" w:type="auto"/>
        <w:tblLook w:val="04A0" w:firstRow="1" w:lastRow="0" w:firstColumn="1" w:lastColumn="0" w:noHBand="0" w:noVBand="1"/>
      </w:tblPr>
      <w:tblGrid>
        <w:gridCol w:w="2198"/>
        <w:gridCol w:w="6819"/>
      </w:tblGrid>
      <w:tr w:rsidR="009F3075" w:rsidRPr="009F3075" w14:paraId="618AA91B" w14:textId="77777777" w:rsidTr="002A5D6B">
        <w:tc>
          <w:tcPr>
            <w:tcW w:w="2263" w:type="dxa"/>
          </w:tcPr>
          <w:p w14:paraId="24B26AC5" w14:textId="77777777" w:rsidR="00E60364" w:rsidRPr="009F3075" w:rsidRDefault="00E60364" w:rsidP="002A5D6B">
            <w:pPr>
              <w:spacing w:before="120" w:after="120" w:line="240" w:lineRule="auto"/>
              <w:rPr>
                <w:b/>
              </w:rPr>
            </w:pPr>
            <w:r w:rsidRPr="009F3075">
              <w:rPr>
                <w:b/>
              </w:rPr>
              <w:lastRenderedPageBreak/>
              <w:t>Tác nhân chính:</w:t>
            </w:r>
          </w:p>
        </w:tc>
        <w:tc>
          <w:tcPr>
            <w:tcW w:w="7087" w:type="dxa"/>
          </w:tcPr>
          <w:p w14:paraId="6BB6DEB5" w14:textId="57B2127A" w:rsidR="00E60364" w:rsidRPr="009F3075" w:rsidRDefault="00E60364" w:rsidP="009F3075">
            <w:pPr>
              <w:spacing w:before="120" w:after="120" w:line="240" w:lineRule="auto"/>
            </w:pPr>
            <w:r w:rsidRPr="009F3075">
              <w:t xml:space="preserve">Phòng </w:t>
            </w:r>
            <w:r w:rsidR="009F3075" w:rsidRPr="009F3075">
              <w:t>Quản trị hạ tầng</w:t>
            </w:r>
          </w:p>
        </w:tc>
      </w:tr>
      <w:tr w:rsidR="009F3075" w:rsidRPr="009F3075" w14:paraId="018A6FD2" w14:textId="77777777" w:rsidTr="002A5D6B">
        <w:tc>
          <w:tcPr>
            <w:tcW w:w="2263" w:type="dxa"/>
          </w:tcPr>
          <w:p w14:paraId="1F866B9E" w14:textId="77777777" w:rsidR="00E60364" w:rsidRPr="009F3075" w:rsidRDefault="00E60364" w:rsidP="002A5D6B">
            <w:pPr>
              <w:spacing w:before="120" w:after="120" w:line="240" w:lineRule="auto"/>
              <w:rPr>
                <w:b/>
              </w:rPr>
            </w:pPr>
            <w:r w:rsidRPr="009F3075">
              <w:rPr>
                <w:b/>
              </w:rPr>
              <w:t>Các chức năng:</w:t>
            </w:r>
          </w:p>
        </w:tc>
        <w:tc>
          <w:tcPr>
            <w:tcW w:w="7087" w:type="dxa"/>
          </w:tcPr>
          <w:p w14:paraId="02DB5B14" w14:textId="12C8152B" w:rsidR="00E60364" w:rsidRPr="009F3075" w:rsidRDefault="009F3075" w:rsidP="00A8287A">
            <w:pPr>
              <w:pStyle w:val="ListParagraph"/>
              <w:numPr>
                <w:ilvl w:val="0"/>
                <w:numId w:val="9"/>
              </w:numPr>
              <w:ind w:left="459"/>
            </w:pPr>
            <w:r w:rsidRPr="009F3075">
              <w:t xml:space="preserve">Phòng Quản trị hạ tầng </w:t>
            </w:r>
            <w:r w:rsidR="00E60364" w:rsidRPr="009F3075">
              <w:t>chọn chức năng [</w:t>
            </w:r>
            <w:r w:rsidRPr="009F3075">
              <w:rPr>
                <w:lang w:val="en-US"/>
              </w:rPr>
              <w:t>Kế hoạch</w:t>
            </w:r>
            <w:r w:rsidR="00E60364" w:rsidRPr="009F3075">
              <w:t xml:space="preserve"> đang đợi xử lý], hệ thống hiển thị danh sách </w:t>
            </w:r>
            <w:r w:rsidRPr="009F3075">
              <w:rPr>
                <w:lang w:val="en-US"/>
              </w:rPr>
              <w:t>kế hoạch</w:t>
            </w:r>
            <w:r w:rsidR="00E60364" w:rsidRPr="009F3075">
              <w:t xml:space="preserve"> đợ</w:t>
            </w:r>
            <w:r>
              <w:t>i xử lý</w:t>
            </w:r>
            <w:r w:rsidR="00E60364" w:rsidRPr="009F3075">
              <w:t>.</w:t>
            </w:r>
          </w:p>
          <w:p w14:paraId="3441B71A" w14:textId="73960139" w:rsidR="00E60364" w:rsidRPr="009F3075" w:rsidRDefault="009F3075" w:rsidP="00A8287A">
            <w:pPr>
              <w:pStyle w:val="ListParagraph"/>
              <w:numPr>
                <w:ilvl w:val="0"/>
                <w:numId w:val="9"/>
              </w:numPr>
              <w:ind w:left="459"/>
            </w:pPr>
            <w:r w:rsidRPr="009F3075">
              <w:t xml:space="preserve">Phòng Quản trị hạ tầng </w:t>
            </w:r>
            <w:r w:rsidR="00E60364" w:rsidRPr="009F3075">
              <w:t>chọ</w:t>
            </w:r>
            <w:r>
              <w:t>n</w:t>
            </w:r>
            <w:r w:rsidR="00E60364" w:rsidRPr="009F3075">
              <w:rPr>
                <w:lang w:val="en-US"/>
              </w:rPr>
              <w:t xml:space="preserve"> </w:t>
            </w:r>
            <w:r>
              <w:rPr>
                <w:lang w:val="en-US"/>
              </w:rPr>
              <w:t>kế hoạch để xử lý</w:t>
            </w:r>
            <w:r w:rsidR="00E60364" w:rsidRPr="009F3075">
              <w:rPr>
                <w:lang w:val="en-US"/>
              </w:rPr>
              <w:t xml:space="preserve"> </w:t>
            </w:r>
            <w:r w:rsidR="00E60364" w:rsidRPr="009F3075">
              <w:t>và nhấn nút [</w:t>
            </w:r>
            <w:r>
              <w:rPr>
                <w:lang w:val="en-US"/>
              </w:rPr>
              <w:t>Xem chi tiết</w:t>
            </w:r>
            <w:r w:rsidR="00E60364" w:rsidRPr="009F3075">
              <w:t>]</w:t>
            </w:r>
            <w:r w:rsidR="00E60364" w:rsidRPr="009F3075">
              <w:rPr>
                <w:lang w:val="en-US"/>
              </w:rPr>
              <w:t>.</w:t>
            </w:r>
            <w:r w:rsidR="00E60364" w:rsidRPr="009F3075">
              <w:t xml:space="preserve"> Hệ thống hiển thị màn hình</w:t>
            </w:r>
            <w:r w:rsidR="00E60364" w:rsidRPr="009F3075">
              <w:rPr>
                <w:lang w:val="en-US"/>
              </w:rPr>
              <w:t xml:space="preserve"> </w:t>
            </w:r>
            <w:r>
              <w:rPr>
                <w:lang w:val="en-US"/>
              </w:rPr>
              <w:t>thông tin của kế hoạch.</w:t>
            </w:r>
          </w:p>
          <w:p w14:paraId="581A3A10" w14:textId="3CA3D45D" w:rsidR="00E60364" w:rsidRPr="00F8444A" w:rsidRDefault="00E02150" w:rsidP="00A8287A">
            <w:pPr>
              <w:pStyle w:val="ListParagraph"/>
              <w:numPr>
                <w:ilvl w:val="0"/>
                <w:numId w:val="9"/>
              </w:numPr>
              <w:ind w:left="459"/>
            </w:pPr>
            <w:r w:rsidRPr="009F3075">
              <w:t xml:space="preserve">Phòng Quản trị hạ tầng </w:t>
            </w:r>
            <w:r>
              <w:rPr>
                <w:lang w:val="en-US"/>
              </w:rPr>
              <w:t>x</w:t>
            </w:r>
            <w:r w:rsidR="00F8444A">
              <w:rPr>
                <w:lang w:val="en-US"/>
              </w:rPr>
              <w:t>em nội dung kế hoạch và nhập danh sách thiết bị xuất kho cho từng kế hoạch.</w:t>
            </w:r>
          </w:p>
          <w:p w14:paraId="7A22F7D1" w14:textId="77777777" w:rsidR="00E60364" w:rsidRPr="004668F5" w:rsidRDefault="00F8444A" w:rsidP="00A8287A">
            <w:pPr>
              <w:pStyle w:val="ListParagraph"/>
              <w:numPr>
                <w:ilvl w:val="0"/>
                <w:numId w:val="9"/>
              </w:numPr>
              <w:ind w:left="459"/>
            </w:pPr>
            <w:r w:rsidRPr="009F3075">
              <w:t xml:space="preserve">Phòng Quản trị hạ tầng </w:t>
            </w:r>
            <w:r>
              <w:rPr>
                <w:lang w:val="en-US"/>
              </w:rPr>
              <w:t xml:space="preserve">nhấn nút [Chuyển cho Trung tâm Chứng thư số] </w:t>
            </w:r>
            <w:r w:rsidR="00E60364" w:rsidRPr="009F3075">
              <w:rPr>
                <w:lang w:val="en-US"/>
              </w:rPr>
              <w:t>và</w:t>
            </w:r>
            <w:r w:rsidR="00E60364" w:rsidRPr="009F3075">
              <w:t xml:space="preserve"> </w:t>
            </w:r>
            <w:r>
              <w:rPr>
                <w:lang w:val="en-US"/>
              </w:rPr>
              <w:t xml:space="preserve">các hồ sơ thuộc kế hoạch này </w:t>
            </w:r>
            <w:r w:rsidR="00E60364" w:rsidRPr="009F3075">
              <w:t>ở trạng thái [</w:t>
            </w:r>
            <w:r w:rsidR="00E60364" w:rsidRPr="009F3075">
              <w:rPr>
                <w:lang w:val="en-US"/>
              </w:rPr>
              <w:t xml:space="preserve">Đã </w:t>
            </w:r>
            <w:r>
              <w:rPr>
                <w:lang w:val="en-US"/>
              </w:rPr>
              <w:t>xuất kho, bắt đầu xử lý</w:t>
            </w:r>
            <w:r w:rsidR="00E60364" w:rsidRPr="009F3075">
              <w:t xml:space="preserve">]. </w:t>
            </w:r>
            <w:r>
              <w:rPr>
                <w:lang w:val="en-US"/>
              </w:rPr>
              <w:t>Kế hoạch và danh sách các h</w:t>
            </w:r>
            <w:r w:rsidR="00E60364" w:rsidRPr="009F3075">
              <w:t xml:space="preserve">ồ sơ được chuyển tới </w:t>
            </w:r>
            <w:r>
              <w:rPr>
                <w:lang w:val="en-US"/>
              </w:rPr>
              <w:t>Trung tâm Chứng thực số</w:t>
            </w:r>
            <w:r w:rsidR="00E60364" w:rsidRPr="009F3075">
              <w:rPr>
                <w:lang w:val="en-US"/>
              </w:rPr>
              <w:t>.</w:t>
            </w:r>
          </w:p>
          <w:p w14:paraId="01324B96" w14:textId="2F4B12FA" w:rsidR="004668F5" w:rsidRPr="009F3075" w:rsidRDefault="004668F5" w:rsidP="00A8287A">
            <w:pPr>
              <w:pStyle w:val="ListParagraph"/>
              <w:numPr>
                <w:ilvl w:val="0"/>
                <w:numId w:val="9"/>
              </w:numPr>
              <w:ind w:left="459"/>
            </w:pPr>
            <w:r>
              <w:rPr>
                <w:lang w:val="en-US"/>
              </w:rPr>
              <w:t>Sau khi xuất kho thành công, số lượng thiết bị trong kho được cập nhật (giảm đi) theo số lượng đã nhập.</w:t>
            </w:r>
          </w:p>
        </w:tc>
      </w:tr>
    </w:tbl>
    <w:p w14:paraId="7EBD046F" w14:textId="181E9CFF" w:rsidR="00E60364" w:rsidRDefault="00E60364" w:rsidP="00E60364"/>
    <w:p w14:paraId="269A5D29" w14:textId="77777777" w:rsidR="005B37A1" w:rsidRDefault="005B37A1" w:rsidP="005B37A1">
      <w:pPr>
        <w:keepNext/>
      </w:pPr>
      <w:r>
        <w:rPr>
          <w:noProof/>
        </w:rPr>
        <w:drawing>
          <wp:inline distT="0" distB="0" distL="0" distR="0" wp14:anchorId="4B4376CA" wp14:editId="7FF7629E">
            <wp:extent cx="5732145" cy="4067175"/>
            <wp:effectExtent l="19050" t="19050" r="20955" b="285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574FDAD.tmp"/>
                    <pic:cNvPicPr/>
                  </pic:nvPicPr>
                  <pic:blipFill>
                    <a:blip r:embed="rId141">
                      <a:extLst>
                        <a:ext uri="{28A0092B-C50C-407E-A947-70E740481C1C}">
                          <a14:useLocalDpi xmlns:a14="http://schemas.microsoft.com/office/drawing/2010/main" val="0"/>
                        </a:ext>
                      </a:extLst>
                    </a:blip>
                    <a:stretch>
                      <a:fillRect/>
                    </a:stretch>
                  </pic:blipFill>
                  <pic:spPr>
                    <a:xfrm>
                      <a:off x="0" y="0"/>
                      <a:ext cx="5732145" cy="4067175"/>
                    </a:xfrm>
                    <a:prstGeom prst="rect">
                      <a:avLst/>
                    </a:prstGeom>
                    <a:ln>
                      <a:solidFill>
                        <a:schemeClr val="accent1"/>
                      </a:solidFill>
                    </a:ln>
                  </pic:spPr>
                </pic:pic>
              </a:graphicData>
            </a:graphic>
          </wp:inline>
        </w:drawing>
      </w:r>
    </w:p>
    <w:p w14:paraId="59431B5D" w14:textId="4094525F" w:rsidR="005B37A1" w:rsidRDefault="005B37A1" w:rsidP="005B37A1">
      <w:pPr>
        <w:pStyle w:val="Caption"/>
      </w:pPr>
      <w:r>
        <w:t xml:space="preserve">Hình </w:t>
      </w:r>
      <w:fldSimple w:instr=" STYLEREF 2 \s ">
        <w:r w:rsidR="00473123">
          <w:rPr>
            <w:noProof/>
          </w:rPr>
          <w:t>3</w:t>
        </w:r>
      </w:fldSimple>
      <w:r w:rsidR="00473123">
        <w:noBreakHyphen/>
      </w:r>
      <w:fldSimple w:instr=" SEQ Hình \* ARABIC \s 2 ">
        <w:r w:rsidR="00473123">
          <w:rPr>
            <w:noProof/>
          </w:rPr>
          <w:t>22</w:t>
        </w:r>
      </w:fldSimple>
      <w:r>
        <w:t>: Phiếu xuất kho thiết bị theo Kế hoạch</w:t>
      </w:r>
    </w:p>
    <w:p w14:paraId="3681D0EB" w14:textId="77777777" w:rsidR="00673183" w:rsidRPr="00253B20" w:rsidRDefault="00673183" w:rsidP="00941B88">
      <w:pPr>
        <w:pStyle w:val="UCName"/>
      </w:pPr>
      <w:bookmarkStart w:id="190" w:name="_Ref19807185"/>
      <w:bookmarkStart w:id="191" w:name="_Ref19807188"/>
      <w:bookmarkStart w:id="192" w:name="_Toc22744122"/>
      <w:r w:rsidRPr="00253B20">
        <w:t>Xuất phiếu xuất kho</w:t>
      </w:r>
      <w:bookmarkEnd w:id="190"/>
      <w:bookmarkEnd w:id="191"/>
      <w:bookmarkEnd w:id="192"/>
    </w:p>
    <w:tbl>
      <w:tblPr>
        <w:tblStyle w:val="TableGrid"/>
        <w:tblW w:w="9350" w:type="dxa"/>
        <w:tblLook w:val="04A0" w:firstRow="1" w:lastRow="0" w:firstColumn="1" w:lastColumn="0" w:noHBand="0" w:noVBand="1"/>
      </w:tblPr>
      <w:tblGrid>
        <w:gridCol w:w="2263"/>
        <w:gridCol w:w="7087"/>
      </w:tblGrid>
      <w:tr w:rsidR="00673183" w:rsidRPr="009F3075" w14:paraId="4135042E" w14:textId="77777777" w:rsidTr="00773595">
        <w:tc>
          <w:tcPr>
            <w:tcW w:w="2263" w:type="dxa"/>
          </w:tcPr>
          <w:p w14:paraId="2D3885DD" w14:textId="77777777" w:rsidR="00673183" w:rsidRPr="009F3075" w:rsidRDefault="00673183" w:rsidP="00773595">
            <w:pPr>
              <w:spacing w:before="120" w:after="120" w:line="240" w:lineRule="auto"/>
              <w:rPr>
                <w:b/>
              </w:rPr>
            </w:pPr>
            <w:r w:rsidRPr="009F3075">
              <w:rPr>
                <w:b/>
              </w:rPr>
              <w:t>Tác nhân chính:</w:t>
            </w:r>
          </w:p>
        </w:tc>
        <w:tc>
          <w:tcPr>
            <w:tcW w:w="7087" w:type="dxa"/>
          </w:tcPr>
          <w:p w14:paraId="6C74357E" w14:textId="77777777" w:rsidR="00673183" w:rsidRDefault="00673183" w:rsidP="00773595">
            <w:pPr>
              <w:spacing w:before="120" w:after="120" w:line="240" w:lineRule="auto"/>
            </w:pPr>
            <w:r w:rsidRPr="009F3075">
              <w:t>Phòng Quản trị hạ tầng</w:t>
            </w:r>
          </w:p>
        </w:tc>
      </w:tr>
      <w:tr w:rsidR="00673183" w:rsidRPr="009F3075" w14:paraId="1DEC9285" w14:textId="77777777" w:rsidTr="00773595">
        <w:tc>
          <w:tcPr>
            <w:tcW w:w="2263" w:type="dxa"/>
          </w:tcPr>
          <w:p w14:paraId="29EE37A6" w14:textId="77777777" w:rsidR="00673183" w:rsidRPr="009F3075" w:rsidRDefault="00673183" w:rsidP="00773595">
            <w:pPr>
              <w:spacing w:before="120" w:after="120" w:line="240" w:lineRule="auto"/>
              <w:rPr>
                <w:b/>
              </w:rPr>
            </w:pPr>
            <w:r w:rsidRPr="009F3075">
              <w:rPr>
                <w:b/>
              </w:rPr>
              <w:lastRenderedPageBreak/>
              <w:t>Các chức năng:</w:t>
            </w:r>
          </w:p>
        </w:tc>
        <w:tc>
          <w:tcPr>
            <w:tcW w:w="7087" w:type="dxa"/>
          </w:tcPr>
          <w:p w14:paraId="32D9941A" w14:textId="77777777" w:rsidR="00673183" w:rsidRPr="009F3075" w:rsidRDefault="00673183" w:rsidP="00A8287A">
            <w:pPr>
              <w:pStyle w:val="ListParagraph"/>
              <w:numPr>
                <w:ilvl w:val="0"/>
                <w:numId w:val="9"/>
              </w:numPr>
              <w:ind w:left="459"/>
            </w:pPr>
            <w:r w:rsidRPr="009F3075">
              <w:t>Phòng Quản trị hạ tầng chọn chức năng [</w:t>
            </w:r>
            <w:r>
              <w:rPr>
                <w:lang w:val="en-US"/>
              </w:rPr>
              <w:t xml:space="preserve">Kế hoạch </w:t>
            </w:r>
            <w:r w:rsidRPr="009F3075">
              <w:t xml:space="preserve">đang đợi xử lý], hệ thống hiển thị danh sách </w:t>
            </w:r>
            <w:r w:rsidRPr="009F3075">
              <w:rPr>
                <w:lang w:val="en-US"/>
              </w:rPr>
              <w:t>kế hoạch</w:t>
            </w:r>
            <w:r w:rsidRPr="009F3075">
              <w:t xml:space="preserve"> đợ</w:t>
            </w:r>
            <w:r>
              <w:t>i xử lý</w:t>
            </w:r>
            <w:r w:rsidRPr="009F3075">
              <w:t>.</w:t>
            </w:r>
          </w:p>
          <w:p w14:paraId="60137725" w14:textId="77777777" w:rsidR="00673183" w:rsidRPr="009F3075" w:rsidRDefault="00673183" w:rsidP="00A8287A">
            <w:pPr>
              <w:pStyle w:val="ListParagraph"/>
              <w:numPr>
                <w:ilvl w:val="0"/>
                <w:numId w:val="9"/>
              </w:numPr>
              <w:ind w:left="459"/>
            </w:pPr>
            <w:r w:rsidRPr="009F3075">
              <w:t>Phòng Quản trị hạ tầng chọ</w:t>
            </w:r>
            <w:r>
              <w:t>n</w:t>
            </w:r>
            <w:r w:rsidRPr="009F3075">
              <w:rPr>
                <w:lang w:val="en-US"/>
              </w:rPr>
              <w:t xml:space="preserve"> </w:t>
            </w:r>
            <w:r>
              <w:rPr>
                <w:lang w:val="en-US"/>
              </w:rPr>
              <w:t xml:space="preserve">kế hoạch ở trạng thái [Trả kết quả]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kế hoạch.</w:t>
            </w:r>
          </w:p>
          <w:p w14:paraId="65CEAE24" w14:textId="77777777" w:rsidR="00673183" w:rsidRPr="00253B20" w:rsidRDefault="00673183" w:rsidP="00A8287A">
            <w:pPr>
              <w:pStyle w:val="ListParagraph"/>
              <w:numPr>
                <w:ilvl w:val="0"/>
                <w:numId w:val="9"/>
              </w:numPr>
              <w:ind w:left="459"/>
            </w:pPr>
            <w:r w:rsidRPr="009F3075">
              <w:t xml:space="preserve">Phòng Quản trị hạ tầng </w:t>
            </w:r>
            <w:r>
              <w:rPr>
                <w:lang w:val="en-US"/>
              </w:rPr>
              <w:t xml:space="preserve">xem danh sách thiết bị xuất kho và danh sách thiết bị đã sử dụng. Sau đó, </w:t>
            </w:r>
            <w:r w:rsidRPr="009F3075">
              <w:t>Phòng Quản trị hạ tầng</w:t>
            </w:r>
            <w:r>
              <w:rPr>
                <w:lang w:val="en-US"/>
              </w:rPr>
              <w:t xml:space="preserve"> nhấn chọn chức năng [Xuất phiếu xuất kho].</w:t>
            </w:r>
          </w:p>
          <w:p w14:paraId="44FB83E7" w14:textId="77777777" w:rsidR="00673183" w:rsidRPr="009F3075" w:rsidRDefault="00673183" w:rsidP="00A8287A">
            <w:pPr>
              <w:pStyle w:val="ListParagraph"/>
              <w:numPr>
                <w:ilvl w:val="0"/>
                <w:numId w:val="9"/>
              </w:numPr>
              <w:ind w:left="459"/>
            </w:pPr>
            <w:r w:rsidRPr="009F3075">
              <w:t>Hệ thống hiển thị màn hình</w:t>
            </w:r>
            <w:r w:rsidRPr="009F3075">
              <w:rPr>
                <w:lang w:val="en-US"/>
              </w:rPr>
              <w:t xml:space="preserve"> để nhập các thông tin để </w:t>
            </w:r>
            <w:r>
              <w:rPr>
                <w:lang w:val="en-US"/>
              </w:rPr>
              <w:t>đưa vào phiếu xuất kho và nhấn nút [Tải phiếu xuất kho]. Phiếu xuất kho sẽ được tải về máy tính.</w:t>
            </w:r>
          </w:p>
          <w:p w14:paraId="0000132F" w14:textId="60AA238E" w:rsidR="004668F5" w:rsidRPr="009F3075" w:rsidRDefault="00673183" w:rsidP="004668F5">
            <w:pPr>
              <w:pStyle w:val="ListParagraph"/>
              <w:numPr>
                <w:ilvl w:val="0"/>
                <w:numId w:val="9"/>
              </w:numPr>
              <w:ind w:left="459"/>
            </w:pPr>
            <w:r>
              <w:rPr>
                <w:lang w:val="en-US"/>
              </w:rPr>
              <w:t xml:space="preserve">Sau khi phiếu xuất kho được in ra ký và đóng dấu, </w:t>
            </w:r>
            <w:r w:rsidRPr="009F3075">
              <w:t>Phòng Quản trị hạ tầng</w:t>
            </w:r>
            <w:r>
              <w:rPr>
                <w:lang w:val="en-US"/>
              </w:rPr>
              <w:t xml:space="preserve"> scan phiếu xuất kho và đính kèm lên lại kế hoạch đó.</w:t>
            </w:r>
          </w:p>
        </w:tc>
      </w:tr>
    </w:tbl>
    <w:p w14:paraId="17BDC4BF" w14:textId="77777777" w:rsidR="00673183" w:rsidRDefault="00673183" w:rsidP="00673183"/>
    <w:p w14:paraId="66370279" w14:textId="2149A748" w:rsidR="00176119" w:rsidRDefault="00247A14" w:rsidP="000D781B">
      <w:pPr>
        <w:pStyle w:val="Heading3"/>
      </w:pPr>
      <w:r>
        <w:t xml:space="preserve">Chức </w:t>
      </w:r>
      <w:r w:rsidR="00673183">
        <w:t>năng “</w:t>
      </w:r>
      <w:r w:rsidR="00176119">
        <w:t>Phân công thực hiện</w:t>
      </w:r>
      <w:r w:rsidR="00673183">
        <w:t xml:space="preserve">” của </w:t>
      </w:r>
      <w:r w:rsidR="00604CAF">
        <w:t>Trung tâm Chứng thực số</w:t>
      </w:r>
    </w:p>
    <w:p w14:paraId="2DF8752C" w14:textId="77777777" w:rsidR="00896A77" w:rsidRDefault="00896A77" w:rsidP="00896A77">
      <w:pPr>
        <w:keepNext/>
      </w:pPr>
      <w:r>
        <w:rPr>
          <w:noProof/>
        </w:rPr>
        <w:drawing>
          <wp:inline distT="0" distB="0" distL="0" distR="0" wp14:anchorId="45857F08" wp14:editId="19D83E76">
            <wp:extent cx="5732145" cy="1711325"/>
            <wp:effectExtent l="19050" t="19050" r="20955" b="222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574DACA.tmp"/>
                    <pic:cNvPicPr/>
                  </pic:nvPicPr>
                  <pic:blipFill>
                    <a:blip r:embed="rId142">
                      <a:extLst>
                        <a:ext uri="{28A0092B-C50C-407E-A947-70E740481C1C}">
                          <a14:useLocalDpi xmlns:a14="http://schemas.microsoft.com/office/drawing/2010/main" val="0"/>
                        </a:ext>
                      </a:extLst>
                    </a:blip>
                    <a:stretch>
                      <a:fillRect/>
                    </a:stretch>
                  </pic:blipFill>
                  <pic:spPr>
                    <a:xfrm>
                      <a:off x="0" y="0"/>
                      <a:ext cx="5732145" cy="1711325"/>
                    </a:xfrm>
                    <a:prstGeom prst="rect">
                      <a:avLst/>
                    </a:prstGeom>
                    <a:ln>
                      <a:solidFill>
                        <a:schemeClr val="accent1"/>
                      </a:solidFill>
                    </a:ln>
                  </pic:spPr>
                </pic:pic>
              </a:graphicData>
            </a:graphic>
          </wp:inline>
        </w:drawing>
      </w:r>
    </w:p>
    <w:p w14:paraId="4D2397A5" w14:textId="79BE7F7B" w:rsidR="00896A77" w:rsidRDefault="00896A77" w:rsidP="00896A77">
      <w:pPr>
        <w:pStyle w:val="Caption"/>
      </w:pPr>
      <w:r>
        <w:t xml:space="preserve">Hình </w:t>
      </w:r>
      <w:fldSimple w:instr=" STYLEREF 2 \s ">
        <w:r w:rsidR="00473123">
          <w:rPr>
            <w:noProof/>
          </w:rPr>
          <w:t>3</w:t>
        </w:r>
      </w:fldSimple>
      <w:r w:rsidR="00473123">
        <w:noBreakHyphen/>
      </w:r>
      <w:fldSimple w:instr=" SEQ Hình \* ARABIC \s 2 ">
        <w:r w:rsidR="00473123">
          <w:rPr>
            <w:noProof/>
          </w:rPr>
          <w:t>23</w:t>
        </w:r>
      </w:fldSimple>
      <w:r>
        <w:t>: Giao diện danh sách các hồ sơ chờ Phân công xử lý</w:t>
      </w:r>
    </w:p>
    <w:p w14:paraId="2DAD12E2" w14:textId="77777777" w:rsidR="0079121B" w:rsidRDefault="0079121B" w:rsidP="0079121B">
      <w:pPr>
        <w:keepNext/>
        <w:jc w:val="center"/>
      </w:pPr>
      <w:r>
        <w:rPr>
          <w:noProof/>
        </w:rPr>
        <w:lastRenderedPageBreak/>
        <w:drawing>
          <wp:inline distT="0" distB="0" distL="0" distR="0" wp14:anchorId="3B3F5929" wp14:editId="6D4BF9B1">
            <wp:extent cx="5359179" cy="4159939"/>
            <wp:effectExtent l="19050" t="19050" r="13335" b="1206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74D9C2.tmp"/>
                    <pic:cNvPicPr/>
                  </pic:nvPicPr>
                  <pic:blipFill>
                    <a:blip r:embed="rId143">
                      <a:extLst>
                        <a:ext uri="{28A0092B-C50C-407E-A947-70E740481C1C}">
                          <a14:useLocalDpi xmlns:a14="http://schemas.microsoft.com/office/drawing/2010/main" val="0"/>
                        </a:ext>
                      </a:extLst>
                    </a:blip>
                    <a:stretch>
                      <a:fillRect/>
                    </a:stretch>
                  </pic:blipFill>
                  <pic:spPr>
                    <a:xfrm>
                      <a:off x="0" y="0"/>
                      <a:ext cx="5366080" cy="4165295"/>
                    </a:xfrm>
                    <a:prstGeom prst="rect">
                      <a:avLst/>
                    </a:prstGeom>
                    <a:ln>
                      <a:solidFill>
                        <a:schemeClr val="accent1"/>
                      </a:solidFill>
                    </a:ln>
                  </pic:spPr>
                </pic:pic>
              </a:graphicData>
            </a:graphic>
          </wp:inline>
        </w:drawing>
      </w:r>
    </w:p>
    <w:p w14:paraId="0B227CD0" w14:textId="69AF51C0" w:rsidR="0079121B" w:rsidRDefault="0079121B" w:rsidP="0079121B">
      <w:pPr>
        <w:pStyle w:val="Caption"/>
      </w:pPr>
      <w:r>
        <w:t xml:space="preserve">Hình </w:t>
      </w:r>
      <w:fldSimple w:instr=" STYLEREF 2 \s ">
        <w:r w:rsidR="00473123">
          <w:rPr>
            <w:noProof/>
          </w:rPr>
          <w:t>3</w:t>
        </w:r>
      </w:fldSimple>
      <w:r w:rsidR="00473123">
        <w:noBreakHyphen/>
      </w:r>
      <w:fldSimple w:instr=" SEQ Hình \* ARABIC \s 2 ">
        <w:r w:rsidR="00473123">
          <w:rPr>
            <w:noProof/>
          </w:rPr>
          <w:t>24</w:t>
        </w:r>
      </w:fldSimple>
      <w:r>
        <w:t>: Giao diện Phân công xử lý nhiều hồ sơ</w:t>
      </w:r>
    </w:p>
    <w:p w14:paraId="523BB0CE" w14:textId="77777777" w:rsidR="00236297" w:rsidRDefault="00236297" w:rsidP="00236297">
      <w:pPr>
        <w:keepNext/>
      </w:pPr>
      <w:r>
        <w:rPr>
          <w:noProof/>
        </w:rPr>
        <w:drawing>
          <wp:inline distT="0" distB="0" distL="0" distR="0" wp14:anchorId="1B1F1666" wp14:editId="7A4D0CD0">
            <wp:extent cx="5732145" cy="1477645"/>
            <wp:effectExtent l="19050" t="19050" r="20955" b="273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145" cy="1477645"/>
                    </a:xfrm>
                    <a:prstGeom prst="rect">
                      <a:avLst/>
                    </a:prstGeom>
                    <a:ln>
                      <a:solidFill>
                        <a:schemeClr val="accent1"/>
                      </a:solidFill>
                    </a:ln>
                  </pic:spPr>
                </pic:pic>
              </a:graphicData>
            </a:graphic>
          </wp:inline>
        </w:drawing>
      </w:r>
    </w:p>
    <w:p w14:paraId="7F8E996F" w14:textId="01B7F21E" w:rsidR="00236297" w:rsidRPr="00236297" w:rsidRDefault="00236297" w:rsidP="00236297">
      <w:pPr>
        <w:pStyle w:val="Caption"/>
      </w:pPr>
      <w:r>
        <w:t xml:space="preserve">Hình </w:t>
      </w:r>
      <w:fldSimple w:instr=" STYLEREF 2 \s ">
        <w:r w:rsidR="00473123">
          <w:rPr>
            <w:noProof/>
          </w:rPr>
          <w:t>3</w:t>
        </w:r>
      </w:fldSimple>
      <w:r w:rsidR="00473123">
        <w:noBreakHyphen/>
      </w:r>
      <w:fldSimple w:instr=" SEQ Hình \* ARABIC \s 2 ">
        <w:r w:rsidR="00473123">
          <w:rPr>
            <w:noProof/>
          </w:rPr>
          <w:t>25</w:t>
        </w:r>
      </w:fldSimple>
      <w:r>
        <w:t>: Giao diện Phân công xử lý cho từng kế hoạ</w:t>
      </w:r>
      <w:r w:rsidR="00BE1626">
        <w:t>ch</w:t>
      </w:r>
    </w:p>
    <w:p w14:paraId="6766D87C" w14:textId="6FD4CDAF" w:rsidR="00176119" w:rsidRDefault="00176119" w:rsidP="00941B88">
      <w:pPr>
        <w:pStyle w:val="UCName"/>
      </w:pPr>
      <w:bookmarkStart w:id="193" w:name="_Ref19807199"/>
      <w:bookmarkStart w:id="194" w:name="_Ref19807202"/>
      <w:bookmarkStart w:id="195" w:name="_Toc22744123"/>
      <w:r>
        <w:t>Phân công thực hiện</w:t>
      </w:r>
      <w:bookmarkEnd w:id="193"/>
      <w:bookmarkEnd w:id="194"/>
      <w:bookmarkEnd w:id="195"/>
    </w:p>
    <w:tbl>
      <w:tblPr>
        <w:tblStyle w:val="TableGrid"/>
        <w:tblW w:w="0" w:type="auto"/>
        <w:tblLook w:val="04A0" w:firstRow="1" w:lastRow="0" w:firstColumn="1" w:lastColumn="0" w:noHBand="0" w:noVBand="1"/>
      </w:tblPr>
      <w:tblGrid>
        <w:gridCol w:w="2198"/>
        <w:gridCol w:w="6819"/>
      </w:tblGrid>
      <w:tr w:rsidR="00176119" w:rsidRPr="009F3075" w14:paraId="775F3676" w14:textId="77777777" w:rsidTr="002A5D6B">
        <w:tc>
          <w:tcPr>
            <w:tcW w:w="2263" w:type="dxa"/>
          </w:tcPr>
          <w:p w14:paraId="6F8C08E7" w14:textId="77777777" w:rsidR="00176119" w:rsidRPr="009F3075" w:rsidRDefault="00176119" w:rsidP="002A5D6B">
            <w:pPr>
              <w:spacing w:before="120" w:after="120" w:line="240" w:lineRule="auto"/>
              <w:rPr>
                <w:b/>
              </w:rPr>
            </w:pPr>
            <w:r w:rsidRPr="009F3075">
              <w:rPr>
                <w:b/>
              </w:rPr>
              <w:t>Tác nhân chính:</w:t>
            </w:r>
          </w:p>
        </w:tc>
        <w:tc>
          <w:tcPr>
            <w:tcW w:w="7087" w:type="dxa"/>
          </w:tcPr>
          <w:p w14:paraId="6A3E696C" w14:textId="56A5C253" w:rsidR="00176119" w:rsidRPr="009F3075" w:rsidRDefault="00176119" w:rsidP="002A5D6B">
            <w:pPr>
              <w:spacing w:before="120" w:after="120" w:line="240" w:lineRule="auto"/>
            </w:pPr>
            <w:r>
              <w:t>Giám đốc Trung tâm Chứng thực số</w:t>
            </w:r>
          </w:p>
        </w:tc>
      </w:tr>
      <w:tr w:rsidR="00176119" w:rsidRPr="009F3075" w14:paraId="23C2B824" w14:textId="77777777" w:rsidTr="002A5D6B">
        <w:tc>
          <w:tcPr>
            <w:tcW w:w="2263" w:type="dxa"/>
          </w:tcPr>
          <w:p w14:paraId="1AB95218" w14:textId="77777777" w:rsidR="00176119" w:rsidRPr="009F3075" w:rsidRDefault="00176119" w:rsidP="002A5D6B">
            <w:pPr>
              <w:spacing w:before="120" w:after="120" w:line="240" w:lineRule="auto"/>
              <w:rPr>
                <w:b/>
              </w:rPr>
            </w:pPr>
            <w:r w:rsidRPr="009F3075">
              <w:rPr>
                <w:b/>
              </w:rPr>
              <w:t>Các chức năng:</w:t>
            </w:r>
          </w:p>
        </w:tc>
        <w:tc>
          <w:tcPr>
            <w:tcW w:w="7087" w:type="dxa"/>
          </w:tcPr>
          <w:p w14:paraId="528F14B2" w14:textId="5DD25294" w:rsidR="00176119" w:rsidRPr="009F3075" w:rsidRDefault="003D2C2D" w:rsidP="00A8287A">
            <w:pPr>
              <w:pStyle w:val="ListParagraph"/>
              <w:numPr>
                <w:ilvl w:val="0"/>
                <w:numId w:val="9"/>
              </w:numPr>
              <w:ind w:left="459"/>
            </w:pPr>
            <w:r>
              <w:t>Giám đốc Trung tâm Chứng thực số</w:t>
            </w:r>
            <w:r w:rsidRPr="009F3075">
              <w:t xml:space="preserve"> </w:t>
            </w:r>
            <w:r w:rsidR="00176119" w:rsidRPr="009F3075">
              <w:t>chọn chức năng [</w:t>
            </w:r>
            <w:r w:rsidR="00176119" w:rsidRPr="009F3075">
              <w:rPr>
                <w:lang w:val="en-US"/>
              </w:rPr>
              <w:t>Kế hoạch</w:t>
            </w:r>
            <w:r w:rsidR="00176119" w:rsidRPr="009F3075">
              <w:t xml:space="preserve"> đang đợi xử lý], hệ thống hiển thị danh sách </w:t>
            </w:r>
            <w:r w:rsidR="00176119" w:rsidRPr="009F3075">
              <w:rPr>
                <w:lang w:val="en-US"/>
              </w:rPr>
              <w:t>kế hoạch</w:t>
            </w:r>
            <w:r w:rsidR="00176119" w:rsidRPr="009F3075">
              <w:t xml:space="preserve"> đợ</w:t>
            </w:r>
            <w:r w:rsidR="00176119">
              <w:t>i xử lý</w:t>
            </w:r>
            <w:r w:rsidR="00176119" w:rsidRPr="009F3075">
              <w:t>.</w:t>
            </w:r>
          </w:p>
          <w:p w14:paraId="5619D06C" w14:textId="3FB317DC" w:rsidR="00176119" w:rsidRPr="009F3075" w:rsidRDefault="003D2C2D" w:rsidP="00A8287A">
            <w:pPr>
              <w:pStyle w:val="ListParagraph"/>
              <w:numPr>
                <w:ilvl w:val="0"/>
                <w:numId w:val="9"/>
              </w:numPr>
              <w:ind w:left="459"/>
            </w:pPr>
            <w:r>
              <w:t>Giám đốc Trung tâm Chứng thực số</w:t>
            </w:r>
            <w:r w:rsidRPr="009F3075">
              <w:t xml:space="preserve"> </w:t>
            </w:r>
            <w:r w:rsidR="00176119" w:rsidRPr="009F3075">
              <w:t>chọ</w:t>
            </w:r>
            <w:r w:rsidR="00176119">
              <w:t>n</w:t>
            </w:r>
            <w:r w:rsidR="00176119" w:rsidRPr="009F3075">
              <w:rPr>
                <w:lang w:val="en-US"/>
              </w:rPr>
              <w:t xml:space="preserve"> </w:t>
            </w:r>
            <w:r w:rsidR="00176119">
              <w:rPr>
                <w:lang w:val="en-US"/>
              </w:rPr>
              <w:t>kế hoạch để xử lý</w:t>
            </w:r>
            <w:r w:rsidR="00176119" w:rsidRPr="009F3075">
              <w:rPr>
                <w:lang w:val="en-US"/>
              </w:rPr>
              <w:t xml:space="preserve"> </w:t>
            </w:r>
            <w:r w:rsidR="00176119" w:rsidRPr="009F3075">
              <w:t>và nhấn nút [</w:t>
            </w:r>
            <w:r w:rsidR="00176119">
              <w:rPr>
                <w:lang w:val="en-US"/>
              </w:rPr>
              <w:t>Xem chi tiết</w:t>
            </w:r>
            <w:r w:rsidR="00176119" w:rsidRPr="009F3075">
              <w:t>]</w:t>
            </w:r>
            <w:r w:rsidR="00176119" w:rsidRPr="009F3075">
              <w:rPr>
                <w:lang w:val="en-US"/>
              </w:rPr>
              <w:t>.</w:t>
            </w:r>
            <w:r w:rsidR="00176119" w:rsidRPr="009F3075">
              <w:t xml:space="preserve"> Hệ thống hiển thị màn hình</w:t>
            </w:r>
            <w:r w:rsidR="00176119" w:rsidRPr="009F3075">
              <w:rPr>
                <w:lang w:val="en-US"/>
              </w:rPr>
              <w:t xml:space="preserve"> </w:t>
            </w:r>
            <w:r w:rsidR="00176119">
              <w:rPr>
                <w:lang w:val="en-US"/>
              </w:rPr>
              <w:t>thông tin của kế hoạch.</w:t>
            </w:r>
          </w:p>
          <w:p w14:paraId="375D9E52" w14:textId="302BA83E" w:rsidR="00176119" w:rsidRPr="00F8444A" w:rsidRDefault="003D2C2D" w:rsidP="00A8287A">
            <w:pPr>
              <w:pStyle w:val="ListParagraph"/>
              <w:numPr>
                <w:ilvl w:val="0"/>
                <w:numId w:val="9"/>
              </w:numPr>
              <w:ind w:left="459"/>
            </w:pPr>
            <w:r>
              <w:t>Giám đốc Trung tâm Chứng thực số</w:t>
            </w:r>
            <w:r>
              <w:rPr>
                <w:lang w:val="en-US"/>
              </w:rPr>
              <w:t xml:space="preserve"> </w:t>
            </w:r>
            <w:r w:rsidR="00176119">
              <w:rPr>
                <w:lang w:val="en-US"/>
              </w:rPr>
              <w:t xml:space="preserve">xem nội dung kế hoạch và </w:t>
            </w:r>
            <w:r>
              <w:rPr>
                <w:lang w:val="en-US"/>
              </w:rPr>
              <w:t>danh sách các hồ sơ xin cấp trong kế hoạch</w:t>
            </w:r>
            <w:r w:rsidR="00176119">
              <w:rPr>
                <w:lang w:val="en-US"/>
              </w:rPr>
              <w:t>.</w:t>
            </w:r>
          </w:p>
          <w:p w14:paraId="08322099" w14:textId="77777777" w:rsidR="003D2C2D" w:rsidRPr="003D2C2D" w:rsidRDefault="003D2C2D" w:rsidP="00A8287A">
            <w:pPr>
              <w:pStyle w:val="ListParagraph"/>
              <w:numPr>
                <w:ilvl w:val="0"/>
                <w:numId w:val="9"/>
              </w:numPr>
              <w:ind w:left="459"/>
            </w:pPr>
            <w:r>
              <w:lastRenderedPageBreak/>
              <w:t>Giám đốc Trung tâm Chứng thực số</w:t>
            </w:r>
            <w:r>
              <w:rPr>
                <w:lang w:val="en-US"/>
              </w:rPr>
              <w:t xml:space="preserve"> phân công cho từng hồ sơ trong kế hoạch tới 1 trong 3 Trung tâm Chứng thực số (Miền Bắc, Miền Trung, Miền Nam).</w:t>
            </w:r>
          </w:p>
          <w:p w14:paraId="1D8F7686" w14:textId="43E71859" w:rsidR="00176119" w:rsidRPr="009F3075" w:rsidRDefault="003D2C2D" w:rsidP="00A8287A">
            <w:pPr>
              <w:pStyle w:val="ListParagraph"/>
              <w:numPr>
                <w:ilvl w:val="0"/>
                <w:numId w:val="9"/>
              </w:numPr>
              <w:ind w:left="459"/>
            </w:pPr>
            <w:r>
              <w:t>Giám đốc Trung tâm Chứng thực số</w:t>
            </w:r>
            <w:r>
              <w:rPr>
                <w:lang w:val="en-US"/>
              </w:rPr>
              <w:t xml:space="preserve"> </w:t>
            </w:r>
            <w:r w:rsidR="00176119">
              <w:rPr>
                <w:lang w:val="en-US"/>
              </w:rPr>
              <w:t xml:space="preserve">nhấn nút [Chuyển </w:t>
            </w:r>
            <w:r>
              <w:rPr>
                <w:lang w:val="en-US"/>
              </w:rPr>
              <w:t>xử lý</w:t>
            </w:r>
            <w:r w:rsidR="00176119">
              <w:rPr>
                <w:lang w:val="en-US"/>
              </w:rPr>
              <w:t xml:space="preserve">] </w:t>
            </w:r>
            <w:r w:rsidR="00176119" w:rsidRPr="009F3075">
              <w:rPr>
                <w:lang w:val="en-US"/>
              </w:rPr>
              <w:t>và</w:t>
            </w:r>
            <w:r w:rsidR="00176119" w:rsidRPr="009F3075">
              <w:t xml:space="preserve"> </w:t>
            </w:r>
            <w:r w:rsidR="00176119">
              <w:rPr>
                <w:lang w:val="en-US"/>
              </w:rPr>
              <w:t xml:space="preserve">các hồ sơ thuộc kế hoạch này </w:t>
            </w:r>
            <w:r w:rsidR="00176119" w:rsidRPr="009F3075">
              <w:t>ở trạng thái [</w:t>
            </w:r>
            <w:r w:rsidR="00941191">
              <w:rPr>
                <w:lang w:val="en-US"/>
              </w:rPr>
              <w:t>Đã phân công xử lý</w:t>
            </w:r>
            <w:r w:rsidR="00176119" w:rsidRPr="009F3075">
              <w:t xml:space="preserve">]. </w:t>
            </w:r>
            <w:r w:rsidR="00176119">
              <w:rPr>
                <w:lang w:val="en-US"/>
              </w:rPr>
              <w:t>Kế hoạch và danh sách các h</w:t>
            </w:r>
            <w:r w:rsidR="00176119" w:rsidRPr="009F3075">
              <w:t xml:space="preserve">ồ sơ được chuyển tới </w:t>
            </w:r>
            <w:r w:rsidR="00176119">
              <w:rPr>
                <w:lang w:val="en-US"/>
              </w:rPr>
              <w:t>Trung tâm Chứng thực số</w:t>
            </w:r>
            <w:r w:rsidR="00F27C48">
              <w:rPr>
                <w:lang w:val="en-US"/>
              </w:rPr>
              <w:t xml:space="preserve"> để xử lý cấp chứng thư số.</w:t>
            </w:r>
          </w:p>
        </w:tc>
      </w:tr>
    </w:tbl>
    <w:p w14:paraId="22851302" w14:textId="0619428F" w:rsidR="00176119" w:rsidRDefault="00176119" w:rsidP="00E60364"/>
    <w:p w14:paraId="21A33C7D" w14:textId="410F654B" w:rsidR="00101FD8" w:rsidRDefault="00101FD8" w:rsidP="000D781B">
      <w:pPr>
        <w:pStyle w:val="Heading3"/>
      </w:pPr>
      <w:r>
        <w:t>Chức năng “Xử lý yêu cầu trong hồ sơ” của Trung tâm Chứng thư số</w:t>
      </w:r>
    </w:p>
    <w:p w14:paraId="7A2352F1" w14:textId="77777777" w:rsidR="00463474" w:rsidRDefault="00463474" w:rsidP="000D781B">
      <w:pPr>
        <w:pStyle w:val="Heading4"/>
      </w:pPr>
      <w:r>
        <w:t>Kết nối với hệ thống TMS để xử lý chứng thư số trong hồ sơ yêu cầu</w:t>
      </w:r>
    </w:p>
    <w:p w14:paraId="3831D8FF" w14:textId="051A587A" w:rsidR="00463474" w:rsidRDefault="00463474" w:rsidP="00941B88">
      <w:pPr>
        <w:pStyle w:val="UCName"/>
      </w:pPr>
      <w:bookmarkStart w:id="196" w:name="_Ref19807212"/>
      <w:bookmarkStart w:id="197" w:name="_Ref19807217"/>
      <w:bookmarkStart w:id="198" w:name="_Ref21624026"/>
      <w:bookmarkStart w:id="199" w:name="_Toc22744124"/>
      <w:r>
        <w:t>Cấp chứng thư số cho cá nhân</w:t>
      </w:r>
      <w:bookmarkEnd w:id="196"/>
      <w:bookmarkEnd w:id="197"/>
      <w:r w:rsidR="00BD7EDB">
        <w:t xml:space="preserve"> (Sử dụng Token</w:t>
      </w:r>
      <w:r w:rsidR="00310993">
        <w:t xml:space="preserve"> – sản xuất tập trung</w:t>
      </w:r>
      <w:r w:rsidR="00BD7EDB">
        <w:t>)</w:t>
      </w:r>
      <w:bookmarkEnd w:id="198"/>
      <w:bookmarkEnd w:id="199"/>
      <w:r w:rsidR="00BD7EDB">
        <w:t xml:space="preserve"> </w:t>
      </w:r>
    </w:p>
    <w:tbl>
      <w:tblPr>
        <w:tblW w:w="5000" w:type="pct"/>
        <w:tblLook w:val="04A0" w:firstRow="1" w:lastRow="0" w:firstColumn="1" w:lastColumn="0" w:noHBand="0" w:noVBand="1"/>
      </w:tblPr>
      <w:tblGrid>
        <w:gridCol w:w="6092"/>
        <w:gridCol w:w="2925"/>
      </w:tblGrid>
      <w:tr w:rsidR="00310993" w14:paraId="0894B99B" w14:textId="77777777" w:rsidTr="0079391B">
        <w:tc>
          <w:tcPr>
            <w:tcW w:w="3378" w:type="pct"/>
            <w:tcBorders>
              <w:top w:val="single" w:sz="4" w:space="0" w:color="000000"/>
              <w:left w:val="single" w:sz="4" w:space="0" w:color="000000"/>
              <w:bottom w:val="single" w:sz="4" w:space="0" w:color="000000"/>
              <w:right w:val="nil"/>
            </w:tcBorders>
            <w:hideMark/>
          </w:tcPr>
          <w:p w14:paraId="43BAA51B" w14:textId="53D2BDCF" w:rsidR="00310993" w:rsidRDefault="00310993" w:rsidP="0079391B">
            <w:pPr>
              <w:spacing w:before="60" w:line="276" w:lineRule="auto"/>
              <w:rPr>
                <w:rFonts w:eastAsiaTheme="minorHAnsi"/>
                <w:sz w:val="28"/>
                <w:szCs w:val="26"/>
              </w:rPr>
            </w:pPr>
            <w:r>
              <w:rPr>
                <w:b/>
                <w:szCs w:val="26"/>
              </w:rPr>
              <w:t>Tên Usecase:</w:t>
            </w:r>
            <w:r>
              <w:rPr>
                <w:szCs w:val="26"/>
              </w:rPr>
              <w:t xml:space="preserve"> </w:t>
            </w:r>
            <w:r>
              <w:t>Cấp chứng thư số cho cá nhân (Sử dụng Token</w:t>
            </w:r>
            <w:r w:rsidR="00286EDA">
              <w:t xml:space="preserve"> – sản xuất tập trung</w:t>
            </w:r>
            <w:r>
              <w:t>)</w:t>
            </w:r>
          </w:p>
        </w:tc>
        <w:tc>
          <w:tcPr>
            <w:tcW w:w="1622" w:type="pct"/>
            <w:tcBorders>
              <w:top w:val="single" w:sz="4" w:space="0" w:color="000000"/>
              <w:left w:val="single" w:sz="4" w:space="0" w:color="000000"/>
              <w:bottom w:val="single" w:sz="4" w:space="0" w:color="000000"/>
              <w:right w:val="single" w:sz="4" w:space="0" w:color="000000"/>
            </w:tcBorders>
            <w:hideMark/>
          </w:tcPr>
          <w:p w14:paraId="6A5CE39C" w14:textId="77777777" w:rsidR="00310993" w:rsidRDefault="00310993" w:rsidP="0079391B">
            <w:pPr>
              <w:snapToGrid w:val="0"/>
              <w:spacing w:before="60" w:line="276" w:lineRule="auto"/>
              <w:rPr>
                <w:szCs w:val="26"/>
              </w:rPr>
            </w:pPr>
            <w:r>
              <w:rPr>
                <w:b/>
                <w:szCs w:val="26"/>
              </w:rPr>
              <w:t>Mức độ BMT:</w:t>
            </w:r>
            <w:r>
              <w:rPr>
                <w:szCs w:val="26"/>
              </w:rPr>
              <w:t xml:space="preserve"> B</w:t>
            </w:r>
          </w:p>
        </w:tc>
      </w:tr>
      <w:tr w:rsidR="00310993" w14:paraId="02EDE110" w14:textId="77777777" w:rsidTr="0079391B">
        <w:tc>
          <w:tcPr>
            <w:tcW w:w="3378" w:type="pct"/>
            <w:tcBorders>
              <w:top w:val="single" w:sz="4" w:space="0" w:color="000000"/>
              <w:left w:val="single" w:sz="4" w:space="0" w:color="000000"/>
              <w:bottom w:val="single" w:sz="4" w:space="0" w:color="000000"/>
              <w:right w:val="nil"/>
            </w:tcBorders>
            <w:hideMark/>
          </w:tcPr>
          <w:p w14:paraId="4CA1324B" w14:textId="77777777" w:rsidR="00310993" w:rsidRDefault="00310993" w:rsidP="0079391B">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5F134FEB" w14:textId="77777777" w:rsidR="00310993" w:rsidRDefault="00310993" w:rsidP="0079391B">
            <w:pPr>
              <w:snapToGrid w:val="0"/>
              <w:spacing w:before="60" w:line="276" w:lineRule="auto"/>
              <w:rPr>
                <w:szCs w:val="26"/>
              </w:rPr>
            </w:pPr>
            <w:r>
              <w:rPr>
                <w:b/>
                <w:szCs w:val="26"/>
              </w:rPr>
              <w:t xml:space="preserve">Tác nhân phụ: </w:t>
            </w:r>
            <w:r>
              <w:rPr>
                <w:szCs w:val="26"/>
              </w:rPr>
              <w:t>Hệ thống</w:t>
            </w:r>
          </w:p>
        </w:tc>
      </w:tr>
      <w:tr w:rsidR="00310993" w14:paraId="768EB92D"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7ADFCB7F" w14:textId="56C8984C" w:rsidR="00310993" w:rsidRDefault="00310993" w:rsidP="0079391B">
            <w:pPr>
              <w:spacing w:before="60" w:line="276" w:lineRule="auto"/>
              <w:rPr>
                <w:szCs w:val="26"/>
              </w:rPr>
            </w:pPr>
            <w:r>
              <w:rPr>
                <w:b/>
                <w:szCs w:val="26"/>
              </w:rPr>
              <w:t xml:space="preserve">Mô tả Usecase: </w:t>
            </w:r>
            <w:r>
              <w:t>Trung tâm Chứng thực số cấp chứng thư số cho cá nhân (Sử dụng Token</w:t>
            </w:r>
            <w:r w:rsidR="00286EDA">
              <w:t xml:space="preserve"> – sản xuất tập trung</w:t>
            </w:r>
            <w:r>
              <w:t>)</w:t>
            </w:r>
          </w:p>
        </w:tc>
      </w:tr>
      <w:tr w:rsidR="00310993" w14:paraId="1CD0F555"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5C62F5CC" w14:textId="77777777" w:rsidR="00310993" w:rsidRDefault="00310993" w:rsidP="0079391B">
            <w:pPr>
              <w:snapToGrid w:val="0"/>
              <w:spacing w:before="60" w:line="276" w:lineRule="auto"/>
              <w:rPr>
                <w:b/>
                <w:szCs w:val="26"/>
              </w:rPr>
            </w:pPr>
            <w:r>
              <w:rPr>
                <w:b/>
                <w:szCs w:val="26"/>
              </w:rPr>
              <w:t xml:space="preserve">Điều kiện để bắt đầu Usecase: </w:t>
            </w:r>
          </w:p>
          <w:p w14:paraId="5B7C7617" w14:textId="77777777" w:rsidR="00310993" w:rsidRPr="00A0588C" w:rsidRDefault="00310993" w:rsidP="0079391B">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50CB282C" w14:textId="051481B9" w:rsidR="00310993" w:rsidRPr="00310993" w:rsidRDefault="00310993" w:rsidP="0079391B">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310993" w14:paraId="6945A91A"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17606D16" w14:textId="7FF76F53" w:rsidR="00310993" w:rsidRPr="00DB242E" w:rsidRDefault="00310993" w:rsidP="0079391B">
            <w:pPr>
              <w:snapToGrid w:val="0"/>
              <w:spacing w:before="60" w:line="276" w:lineRule="auto"/>
              <w:rPr>
                <w:szCs w:val="26"/>
              </w:rPr>
            </w:pPr>
            <w:r>
              <w:rPr>
                <w:b/>
                <w:szCs w:val="26"/>
              </w:rPr>
              <w:t>Điều kiện để kết thúc Usecase:</w:t>
            </w:r>
            <w:r w:rsidR="001F07B8">
              <w:rPr>
                <w:szCs w:val="26"/>
              </w:rPr>
              <w:t xml:space="preserve"> </w:t>
            </w:r>
            <w:r>
              <w:rPr>
                <w:szCs w:val="26"/>
              </w:rPr>
              <w:t>Cấp CTS thành công</w:t>
            </w:r>
          </w:p>
        </w:tc>
      </w:tr>
      <w:tr w:rsidR="00310993" w14:paraId="11318651" w14:textId="77777777" w:rsidTr="0079391B">
        <w:tc>
          <w:tcPr>
            <w:tcW w:w="5000" w:type="pct"/>
            <w:gridSpan w:val="2"/>
            <w:tcBorders>
              <w:top w:val="single" w:sz="4" w:space="0" w:color="000000"/>
              <w:left w:val="single" w:sz="4" w:space="0" w:color="000000"/>
              <w:bottom w:val="single" w:sz="4" w:space="0" w:color="000000"/>
              <w:right w:val="single" w:sz="4" w:space="0" w:color="000000"/>
            </w:tcBorders>
          </w:tcPr>
          <w:p w14:paraId="3075288E" w14:textId="0DB952BE" w:rsidR="00310993" w:rsidRDefault="00310993" w:rsidP="0079391B">
            <w:pPr>
              <w:snapToGrid w:val="0"/>
              <w:spacing w:before="60" w:line="276" w:lineRule="auto"/>
              <w:rPr>
                <w:szCs w:val="26"/>
              </w:rPr>
            </w:pPr>
            <w:r>
              <w:rPr>
                <w:b/>
                <w:szCs w:val="26"/>
              </w:rPr>
              <w:t>Trình tự các sự kiện trong quá trình hoạt động của Usecase:</w:t>
            </w:r>
          </w:p>
          <w:p w14:paraId="19A1AED3" w14:textId="77777777" w:rsidR="00310993" w:rsidRPr="009F3075" w:rsidRDefault="00310993" w:rsidP="00843B83">
            <w:pPr>
              <w:pStyle w:val="ListParagraph"/>
              <w:numPr>
                <w:ilvl w:val="0"/>
                <w:numId w:val="186"/>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6ABC82F5" w14:textId="77777777" w:rsidR="00310993" w:rsidRPr="009F3075" w:rsidRDefault="00310993" w:rsidP="00843B83">
            <w:pPr>
              <w:pStyle w:val="ListParagraph"/>
              <w:numPr>
                <w:ilvl w:val="0"/>
                <w:numId w:val="186"/>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5CF8D495" w14:textId="77777777" w:rsidR="00310993" w:rsidRPr="00367F35" w:rsidRDefault="00310993" w:rsidP="00843B83">
            <w:pPr>
              <w:pStyle w:val="ListParagraph"/>
              <w:numPr>
                <w:ilvl w:val="0"/>
                <w:numId w:val="186"/>
              </w:numPr>
            </w:pPr>
            <w:r>
              <w:t>Trung tâm Chứng thực số</w:t>
            </w:r>
            <w:r>
              <w:rPr>
                <w:lang w:val="en-US"/>
              </w:rPr>
              <w:t xml:space="preserve"> xem danh sách các yêu cầu cấp chứng thư số.</w:t>
            </w:r>
          </w:p>
          <w:p w14:paraId="51004154" w14:textId="540003AD" w:rsidR="00310993" w:rsidRPr="00367F35" w:rsidRDefault="00310993" w:rsidP="00843B83">
            <w:pPr>
              <w:pStyle w:val="ListParagraph"/>
              <w:numPr>
                <w:ilvl w:val="0"/>
                <w:numId w:val="186"/>
              </w:numPr>
            </w:pPr>
            <w:r>
              <w:t>Trung tâm Chứng thực số</w:t>
            </w:r>
            <w:r w:rsidRPr="00367F35">
              <w:rPr>
                <w:lang w:val="en-US"/>
              </w:rPr>
              <w:t xml:space="preserve"> </w:t>
            </w:r>
            <w:r>
              <w:rPr>
                <w:lang w:val="en-US"/>
              </w:rPr>
              <w:t>chọn từng yêu cầu cấp chứng thư số và nhấn chọn [Cấp chứng thư số].</w:t>
            </w:r>
          </w:p>
          <w:p w14:paraId="024AAC2F" w14:textId="75AFA9E8" w:rsidR="00310993" w:rsidRPr="00367F35" w:rsidRDefault="00310993" w:rsidP="00843B83">
            <w:pPr>
              <w:pStyle w:val="ListParagraph"/>
              <w:numPr>
                <w:ilvl w:val="0"/>
                <w:numId w:val="186"/>
              </w:numPr>
            </w:pPr>
            <w:r>
              <w:t>Trung tâm Chứng thực số</w:t>
            </w:r>
            <w:r w:rsidRPr="00C27BFD">
              <w:rPr>
                <w:lang w:val="en-US"/>
              </w:rPr>
              <w:t xml:space="preserve"> cắm token vào máy tính xử</w:t>
            </w:r>
            <w:r w:rsidR="00C27BFD" w:rsidRPr="00C27BFD">
              <w:rPr>
                <w:lang w:val="en-US"/>
              </w:rPr>
              <w:t xml:space="preserve"> lý. </w:t>
            </w:r>
            <w:r w:rsidRPr="00C27BFD">
              <w:rPr>
                <w:lang w:val="en-US"/>
              </w:rPr>
              <w:t>Hệ thống sẽ kết nối với phần mềm TMS của đơn vị để chạy các dịch vụ để cấp chứng thư số:</w:t>
            </w:r>
          </w:p>
          <w:p w14:paraId="5863F4F5" w14:textId="1D6AE668" w:rsidR="00286EDA" w:rsidRPr="00286EDA" w:rsidRDefault="00286EDA" w:rsidP="00843B83">
            <w:pPr>
              <w:pStyle w:val="ListParagraph"/>
              <w:numPr>
                <w:ilvl w:val="1"/>
                <w:numId w:val="187"/>
              </w:numPr>
            </w:pPr>
            <w:r>
              <w:rPr>
                <w:lang w:val="en-US"/>
              </w:rPr>
              <w:t>Yêu cầu sinh Activation code cho danh sách các thuê bao đăng ký.</w:t>
            </w:r>
          </w:p>
          <w:p w14:paraId="28B3C485" w14:textId="398E0061" w:rsidR="00286EDA" w:rsidRPr="00367F35" w:rsidRDefault="00286EDA" w:rsidP="00843B83">
            <w:pPr>
              <w:pStyle w:val="ListParagraph"/>
              <w:numPr>
                <w:ilvl w:val="1"/>
                <w:numId w:val="187"/>
              </w:numPr>
            </w:pPr>
            <w:r>
              <w:rPr>
                <w:lang w:val="en-US"/>
              </w:rPr>
              <w:t>Sử dụng Activation code của danh sách thuê bao đăng ký để sinh khóa, sinh CTS và nạp vào token.</w:t>
            </w:r>
          </w:p>
          <w:p w14:paraId="24D1777A" w14:textId="77777777" w:rsidR="00310993" w:rsidRPr="00367F35" w:rsidRDefault="00310993" w:rsidP="00843B83">
            <w:pPr>
              <w:pStyle w:val="ListParagraph"/>
              <w:numPr>
                <w:ilvl w:val="0"/>
                <w:numId w:val="186"/>
              </w:numPr>
            </w:pPr>
            <w:r>
              <w:rPr>
                <w:lang w:val="en-US"/>
              </w:rPr>
              <w:lastRenderedPageBreak/>
              <w:t>Sau khi chạy các dịch vụ, hệ thống sẽ trả lại kết quả xử lý là file cert. File kết quả sẽ được gắn vào hồ sơ.</w:t>
            </w:r>
          </w:p>
          <w:p w14:paraId="6547DE8C" w14:textId="28E8F4D1" w:rsidR="00310993" w:rsidRPr="00286EDA" w:rsidRDefault="00310993" w:rsidP="00843B83">
            <w:pPr>
              <w:pStyle w:val="ListParagraph"/>
              <w:numPr>
                <w:ilvl w:val="0"/>
                <w:numId w:val="186"/>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nhấn nút [Chuyển in kết quả] </w:t>
            </w:r>
            <w:r w:rsidRPr="009F3075">
              <w:rPr>
                <w:lang w:val="en-US"/>
              </w:rPr>
              <w:t>và</w:t>
            </w:r>
            <w:r w:rsidRPr="009F3075">
              <w:t xml:space="preserve"> </w:t>
            </w:r>
            <w:r>
              <w:rPr>
                <w:lang w:val="en-US"/>
              </w:rPr>
              <w:t>hồ sơ này sẽ</w:t>
            </w:r>
            <w:r w:rsidR="00286EDA">
              <w:rPr>
                <w:lang w:val="en-US"/>
              </w:rPr>
              <w:t xml:space="preserve"> chuyển sang </w:t>
            </w:r>
            <w:r w:rsidRPr="009F3075">
              <w:t xml:space="preserve">trạng thái </w:t>
            </w:r>
            <w:r w:rsidR="00286EDA">
              <w:rPr>
                <w:lang w:val="en-US"/>
              </w:rPr>
              <w:t>kế tiếp.</w:t>
            </w:r>
          </w:p>
        </w:tc>
      </w:tr>
      <w:tr w:rsidR="00310993" w14:paraId="2C732779"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33FA82A8" w14:textId="0C04C19B" w:rsidR="00310993" w:rsidRPr="00286EDA" w:rsidRDefault="00310993" w:rsidP="0079391B">
            <w:pPr>
              <w:snapToGrid w:val="0"/>
              <w:spacing w:before="60" w:line="276" w:lineRule="auto"/>
              <w:rPr>
                <w:szCs w:val="26"/>
              </w:rPr>
            </w:pPr>
            <w:r>
              <w:rPr>
                <w:b/>
                <w:szCs w:val="26"/>
              </w:rPr>
              <w:t xml:space="preserve">Hoàn cảnh sử dụng thành công cơ bản: </w:t>
            </w:r>
            <w:r w:rsidR="00286EDA">
              <w:rPr>
                <w:szCs w:val="26"/>
              </w:rPr>
              <w:t>Sinh CTS thành công.</w:t>
            </w:r>
          </w:p>
        </w:tc>
      </w:tr>
      <w:tr w:rsidR="00310993" w14:paraId="4CDA8338"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58BE0886" w14:textId="1FA43DDF" w:rsidR="00310993" w:rsidRDefault="00310993" w:rsidP="0079391B">
            <w:pPr>
              <w:snapToGrid w:val="0"/>
              <w:spacing w:before="60" w:line="276" w:lineRule="auto"/>
              <w:rPr>
                <w:b/>
                <w:szCs w:val="26"/>
              </w:rPr>
            </w:pPr>
            <w:r>
              <w:rPr>
                <w:b/>
                <w:szCs w:val="26"/>
              </w:rPr>
              <w:t xml:space="preserve">Hoàn cảnh sử dụng phụ (thay thế) trong trường hợp không thành công: </w:t>
            </w:r>
          </w:p>
          <w:p w14:paraId="7F7927AD" w14:textId="3B059046" w:rsidR="00947A29" w:rsidRPr="00947A29" w:rsidRDefault="00227095" w:rsidP="00D82C76">
            <w:pPr>
              <w:snapToGrid w:val="0"/>
              <w:spacing w:before="60" w:line="276" w:lineRule="auto"/>
              <w:rPr>
                <w:b/>
                <w:szCs w:val="26"/>
              </w:rPr>
            </w:pPr>
            <w:r>
              <w:rPr>
                <w:b/>
                <w:szCs w:val="26"/>
              </w:rPr>
              <w:t>1</w:t>
            </w:r>
            <w:r w:rsidR="00947A29" w:rsidRPr="00947A29">
              <w:rPr>
                <w:b/>
                <w:szCs w:val="26"/>
              </w:rPr>
              <w:t>. Sản xuất hàng loạt CTS</w:t>
            </w:r>
            <w:r w:rsidR="00893C15">
              <w:rPr>
                <w:b/>
                <w:szCs w:val="26"/>
              </w:rPr>
              <w:t xml:space="preserve"> </w:t>
            </w:r>
            <w:r w:rsidR="00114D71">
              <w:rPr>
                <w:b/>
                <w:szCs w:val="26"/>
              </w:rPr>
              <w:t xml:space="preserve">cho toàn bộ yêu cầu </w:t>
            </w:r>
            <w:r w:rsidR="00893C15">
              <w:rPr>
                <w:b/>
                <w:szCs w:val="26"/>
              </w:rPr>
              <w:t>trong cùng 1 hồ sơ</w:t>
            </w:r>
            <w:r w:rsidR="00947A29" w:rsidRPr="00947A29">
              <w:rPr>
                <w:b/>
                <w:szCs w:val="26"/>
              </w:rPr>
              <w:t>:</w:t>
            </w:r>
          </w:p>
          <w:p w14:paraId="0469998D" w14:textId="1A9A6A44" w:rsidR="00947A29" w:rsidRPr="00893C15" w:rsidRDefault="00604CAF" w:rsidP="00843B83">
            <w:pPr>
              <w:pStyle w:val="ListParagraph"/>
              <w:numPr>
                <w:ilvl w:val="0"/>
                <w:numId w:val="195"/>
              </w:numPr>
              <w:snapToGrid w:val="0"/>
              <w:spacing w:before="60"/>
              <w:rPr>
                <w:szCs w:val="26"/>
              </w:rPr>
            </w:pPr>
            <w:r>
              <w:rPr>
                <w:szCs w:val="26"/>
              </w:rPr>
              <w:t>Trung tâm Chứng thực số</w:t>
            </w:r>
            <w:r w:rsidR="00947A29" w:rsidRPr="00893C15">
              <w:rPr>
                <w:szCs w:val="26"/>
              </w:rPr>
              <w:t xml:space="preserve"> nhấn vào 1 hồ sơ để xem danh sách các yêu cầu đăng ký.</w:t>
            </w:r>
          </w:p>
          <w:p w14:paraId="1F7F2795" w14:textId="5DF61F91" w:rsidR="00947A29" w:rsidRPr="00893C15" w:rsidRDefault="00947A29" w:rsidP="00843B83">
            <w:pPr>
              <w:pStyle w:val="ListParagraph"/>
              <w:numPr>
                <w:ilvl w:val="0"/>
                <w:numId w:val="195"/>
              </w:numPr>
              <w:snapToGrid w:val="0"/>
              <w:spacing w:before="60"/>
              <w:rPr>
                <w:szCs w:val="26"/>
              </w:rPr>
            </w:pPr>
            <w:r w:rsidRPr="00893C15">
              <w:rPr>
                <w:szCs w:val="26"/>
              </w:rPr>
              <w:t xml:space="preserve">Trung tâm Chứng thực số nhấn </w:t>
            </w:r>
            <w:r w:rsidR="00893C15" w:rsidRPr="00893C15">
              <w:rPr>
                <w:szCs w:val="26"/>
              </w:rPr>
              <w:t xml:space="preserve">chọn tất cả yêu cầu đăng ký cấp chứng thư số và nhấn </w:t>
            </w:r>
            <w:r w:rsidRPr="00893C15">
              <w:rPr>
                <w:szCs w:val="26"/>
              </w:rPr>
              <w:t>[Cấ</w:t>
            </w:r>
            <w:r w:rsidR="00893C15" w:rsidRPr="00893C15">
              <w:rPr>
                <w:szCs w:val="26"/>
              </w:rPr>
              <w:t>p Chứng thư số</w:t>
            </w:r>
            <w:r w:rsidRPr="00893C15">
              <w:rPr>
                <w:szCs w:val="26"/>
              </w:rPr>
              <w:t>]</w:t>
            </w:r>
            <w:r w:rsidR="00893C15" w:rsidRPr="00893C15">
              <w:rPr>
                <w:szCs w:val="26"/>
              </w:rPr>
              <w:t>. Hệ thống bắt đầu xử lý cho danh sách các yêu cầu. Mỗi lần xử lý, Trung tâm Chứng thực số cắm từng token để nạp CTS vào tương ứng với mỗi CTS được sinh ra.</w:t>
            </w:r>
          </w:p>
          <w:p w14:paraId="7B39E2F8" w14:textId="4977F2C7" w:rsidR="00893C15" w:rsidRPr="00893C15" w:rsidRDefault="00227095" w:rsidP="00893C15">
            <w:pPr>
              <w:snapToGrid w:val="0"/>
              <w:spacing w:before="60" w:line="276" w:lineRule="auto"/>
              <w:rPr>
                <w:b/>
                <w:szCs w:val="26"/>
              </w:rPr>
            </w:pPr>
            <w:r>
              <w:rPr>
                <w:b/>
                <w:szCs w:val="26"/>
              </w:rPr>
              <w:t>2</w:t>
            </w:r>
            <w:r w:rsidR="00893C15" w:rsidRPr="00893C15">
              <w:rPr>
                <w:b/>
                <w:szCs w:val="26"/>
              </w:rPr>
              <w:t xml:space="preserve">. Sản xuất hàng hoạt CTS </w:t>
            </w:r>
            <w:r w:rsidR="00114D71">
              <w:rPr>
                <w:b/>
                <w:szCs w:val="26"/>
              </w:rPr>
              <w:t xml:space="preserve">cho toàn bộ yêu cầu </w:t>
            </w:r>
            <w:r w:rsidR="00893C15" w:rsidRPr="00893C15">
              <w:rPr>
                <w:b/>
                <w:szCs w:val="26"/>
              </w:rPr>
              <w:t>ở nhiều hồ sơ:</w:t>
            </w:r>
          </w:p>
          <w:p w14:paraId="7D6ED311" w14:textId="534B5268" w:rsidR="00893C15" w:rsidRPr="00893C15" w:rsidRDefault="00604CAF" w:rsidP="00843B83">
            <w:pPr>
              <w:pStyle w:val="ListParagraph"/>
              <w:numPr>
                <w:ilvl w:val="0"/>
                <w:numId w:val="194"/>
              </w:numPr>
              <w:snapToGrid w:val="0"/>
              <w:spacing w:before="60"/>
              <w:rPr>
                <w:szCs w:val="26"/>
              </w:rPr>
            </w:pPr>
            <w:r>
              <w:rPr>
                <w:szCs w:val="26"/>
              </w:rPr>
              <w:t>Trung tâm Chứng thực số</w:t>
            </w:r>
            <w:r w:rsidR="00893C15" w:rsidRPr="00893C15">
              <w:rPr>
                <w:szCs w:val="26"/>
              </w:rPr>
              <w:t xml:space="preserve"> nhấn chọn nhiều hồ sơ gửi yêu cầu đăng ký cần xử lý và nhấn [Cấp Chứng thư số cho nhiều hồ sơ].</w:t>
            </w:r>
          </w:p>
          <w:p w14:paraId="0D59E608" w14:textId="6FF8A3B1" w:rsidR="00893C15" w:rsidRPr="00893C15" w:rsidRDefault="00893C15" w:rsidP="00843B83">
            <w:pPr>
              <w:pStyle w:val="ListParagraph"/>
              <w:numPr>
                <w:ilvl w:val="0"/>
                <w:numId w:val="194"/>
              </w:numPr>
              <w:snapToGrid w:val="0"/>
              <w:spacing w:before="60"/>
              <w:rPr>
                <w:szCs w:val="26"/>
              </w:rPr>
            </w:pPr>
            <w:r w:rsidRPr="00893C15">
              <w:rPr>
                <w:szCs w:val="26"/>
              </w:rPr>
              <w:t>Hệ thống bắt đầu xử lý cho danh sách các yêu cầu. Mỗi lần xử lý, Trung tâm Chứng thực số cắm từng token để nạp CTS vào tương ứng với mỗi CTS được sinh ra.</w:t>
            </w:r>
          </w:p>
        </w:tc>
      </w:tr>
      <w:tr w:rsidR="00310993" w14:paraId="7EDA2E2B"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7FDD71BC" w14:textId="77777777" w:rsidR="00310993" w:rsidRDefault="00310993" w:rsidP="0079391B">
            <w:pPr>
              <w:snapToGrid w:val="0"/>
              <w:spacing w:before="60" w:line="276" w:lineRule="auto"/>
              <w:rPr>
                <w:szCs w:val="26"/>
              </w:rPr>
            </w:pPr>
            <w:r>
              <w:rPr>
                <w:b/>
                <w:szCs w:val="26"/>
              </w:rPr>
              <w:t>Hành động liên quan sẽ xảy ra khi Usecase kết thúc:</w:t>
            </w:r>
            <w:r>
              <w:rPr>
                <w:szCs w:val="26"/>
              </w:rPr>
              <w:t xml:space="preserve"> </w:t>
            </w:r>
          </w:p>
          <w:p w14:paraId="4363D237" w14:textId="77777777" w:rsidR="00286EDA" w:rsidRPr="007C0F2B" w:rsidRDefault="00286EDA" w:rsidP="00843B83">
            <w:pPr>
              <w:pStyle w:val="ListParagraph"/>
              <w:numPr>
                <w:ilvl w:val="0"/>
                <w:numId w:val="194"/>
              </w:numPr>
              <w:snapToGrid w:val="0"/>
              <w:spacing w:before="60"/>
              <w:rPr>
                <w:szCs w:val="26"/>
              </w:rPr>
            </w:pPr>
            <w:r w:rsidRPr="007C0F2B">
              <w:rPr>
                <w:szCs w:val="26"/>
              </w:rPr>
              <w:t xml:space="preserve">Sau khi cấp xong CTS cá nhân, hệ thống sẽ tự động tạo các tài khoản cá nhân tương ứng với email và họ tên đã đăng ký. </w:t>
            </w:r>
          </w:p>
          <w:p w14:paraId="354A2261" w14:textId="77777777" w:rsidR="00286EDA" w:rsidRDefault="00286EDA" w:rsidP="00843B83">
            <w:pPr>
              <w:pStyle w:val="ListParagraph"/>
              <w:numPr>
                <w:ilvl w:val="0"/>
                <w:numId w:val="194"/>
              </w:numPr>
              <w:snapToGrid w:val="0"/>
              <w:spacing w:before="60"/>
              <w:rPr>
                <w:szCs w:val="26"/>
              </w:rPr>
            </w:pPr>
            <w:r w:rsidRPr="007C0F2B">
              <w:rPr>
                <w:szCs w:val="26"/>
              </w:rPr>
              <w:t>Thông tin tài khoản đăng nhập (tên tài khoản, mật khẩu) sẽ được gửi tới địa chỉ email của cá nhân được cấp chứng thư số.</w:t>
            </w:r>
          </w:p>
          <w:p w14:paraId="75E8CBAA" w14:textId="7DD77C53" w:rsidR="003F075D" w:rsidRPr="007C0F2B" w:rsidRDefault="003F075D"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danh sách tài khoản được cấp mới</w:t>
            </w:r>
          </w:p>
        </w:tc>
      </w:tr>
      <w:tr w:rsidR="00310993" w14:paraId="512A33B6"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132A19BD" w14:textId="77777777" w:rsidR="00310993" w:rsidRDefault="00310993" w:rsidP="0079391B">
            <w:pPr>
              <w:snapToGrid w:val="0"/>
              <w:spacing w:before="60" w:line="276" w:lineRule="auto"/>
              <w:rPr>
                <w:szCs w:val="26"/>
              </w:rPr>
            </w:pPr>
            <w:r>
              <w:rPr>
                <w:b/>
                <w:szCs w:val="26"/>
              </w:rPr>
              <w:t>Các yêu cầu phi chức năng:</w:t>
            </w:r>
            <w:r>
              <w:rPr>
                <w:szCs w:val="26"/>
              </w:rPr>
              <w:t xml:space="preserve"> Không có</w:t>
            </w:r>
          </w:p>
        </w:tc>
      </w:tr>
    </w:tbl>
    <w:p w14:paraId="6702D053" w14:textId="77777777" w:rsidR="00310993" w:rsidRDefault="00310993" w:rsidP="00310993"/>
    <w:p w14:paraId="1968DD62" w14:textId="57A855E9" w:rsidR="00463474" w:rsidRDefault="00BD7EDB" w:rsidP="00941B88">
      <w:pPr>
        <w:pStyle w:val="UCName"/>
      </w:pPr>
      <w:bookmarkStart w:id="200" w:name="_Ref21623839"/>
      <w:bookmarkStart w:id="201" w:name="_Ref21623840"/>
      <w:bookmarkStart w:id="202" w:name="_Toc22744125"/>
      <w:r>
        <w:t>Cấp chứng thư số cho cá nhân (Sử dụng SIM)</w:t>
      </w:r>
      <w:bookmarkEnd w:id="200"/>
      <w:bookmarkEnd w:id="201"/>
      <w:bookmarkEnd w:id="202"/>
    </w:p>
    <w:tbl>
      <w:tblPr>
        <w:tblW w:w="5000" w:type="pct"/>
        <w:tblLook w:val="04A0" w:firstRow="1" w:lastRow="0" w:firstColumn="1" w:lastColumn="0" w:noHBand="0" w:noVBand="1"/>
      </w:tblPr>
      <w:tblGrid>
        <w:gridCol w:w="6092"/>
        <w:gridCol w:w="2925"/>
      </w:tblGrid>
      <w:tr w:rsidR="00D82C76" w14:paraId="2FB4ACE1" w14:textId="77777777" w:rsidTr="0079391B">
        <w:tc>
          <w:tcPr>
            <w:tcW w:w="3378" w:type="pct"/>
            <w:tcBorders>
              <w:top w:val="single" w:sz="4" w:space="0" w:color="000000"/>
              <w:left w:val="single" w:sz="4" w:space="0" w:color="000000"/>
              <w:bottom w:val="single" w:sz="4" w:space="0" w:color="000000"/>
              <w:right w:val="nil"/>
            </w:tcBorders>
            <w:hideMark/>
          </w:tcPr>
          <w:p w14:paraId="09833290" w14:textId="3B5BEC53" w:rsidR="00D82C76" w:rsidRDefault="00D82C76" w:rsidP="00EB5B24">
            <w:pPr>
              <w:spacing w:before="60" w:line="276" w:lineRule="auto"/>
              <w:rPr>
                <w:rFonts w:eastAsiaTheme="minorHAnsi"/>
                <w:sz w:val="28"/>
                <w:szCs w:val="26"/>
              </w:rPr>
            </w:pPr>
            <w:r>
              <w:rPr>
                <w:b/>
                <w:szCs w:val="26"/>
              </w:rPr>
              <w:t>Tên Usecase:</w:t>
            </w:r>
            <w:r>
              <w:rPr>
                <w:szCs w:val="26"/>
              </w:rPr>
              <w:t xml:space="preserve"> </w:t>
            </w:r>
            <w:r>
              <w:t>Cấp chứng thư số cho cá nhân (Sử dụng SIM)</w:t>
            </w:r>
          </w:p>
        </w:tc>
        <w:tc>
          <w:tcPr>
            <w:tcW w:w="1622" w:type="pct"/>
            <w:tcBorders>
              <w:top w:val="single" w:sz="4" w:space="0" w:color="000000"/>
              <w:left w:val="single" w:sz="4" w:space="0" w:color="000000"/>
              <w:bottom w:val="single" w:sz="4" w:space="0" w:color="000000"/>
              <w:right w:val="single" w:sz="4" w:space="0" w:color="000000"/>
            </w:tcBorders>
            <w:hideMark/>
          </w:tcPr>
          <w:p w14:paraId="093775F3" w14:textId="77777777" w:rsidR="00D82C76" w:rsidRDefault="00D82C76" w:rsidP="0079391B">
            <w:pPr>
              <w:snapToGrid w:val="0"/>
              <w:spacing w:before="60" w:line="276" w:lineRule="auto"/>
              <w:rPr>
                <w:szCs w:val="26"/>
              </w:rPr>
            </w:pPr>
            <w:r>
              <w:rPr>
                <w:b/>
                <w:szCs w:val="26"/>
              </w:rPr>
              <w:t>Mức độ BMT:</w:t>
            </w:r>
            <w:r>
              <w:rPr>
                <w:szCs w:val="26"/>
              </w:rPr>
              <w:t xml:space="preserve"> B</w:t>
            </w:r>
          </w:p>
        </w:tc>
      </w:tr>
      <w:tr w:rsidR="00D82C76" w14:paraId="737F2B8D" w14:textId="77777777" w:rsidTr="0079391B">
        <w:tc>
          <w:tcPr>
            <w:tcW w:w="3378" w:type="pct"/>
            <w:tcBorders>
              <w:top w:val="single" w:sz="4" w:space="0" w:color="000000"/>
              <w:left w:val="single" w:sz="4" w:space="0" w:color="000000"/>
              <w:bottom w:val="single" w:sz="4" w:space="0" w:color="000000"/>
              <w:right w:val="nil"/>
            </w:tcBorders>
            <w:hideMark/>
          </w:tcPr>
          <w:p w14:paraId="4158FB68" w14:textId="77777777" w:rsidR="00D82C76" w:rsidRDefault="00D82C76" w:rsidP="0079391B">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0DB1A7CD" w14:textId="77777777" w:rsidR="00D82C76" w:rsidRDefault="00D82C76" w:rsidP="0079391B">
            <w:pPr>
              <w:snapToGrid w:val="0"/>
              <w:spacing w:before="60" w:line="276" w:lineRule="auto"/>
              <w:rPr>
                <w:szCs w:val="26"/>
              </w:rPr>
            </w:pPr>
            <w:r>
              <w:rPr>
                <w:b/>
                <w:szCs w:val="26"/>
              </w:rPr>
              <w:t xml:space="preserve">Tác nhân phụ: </w:t>
            </w:r>
            <w:r>
              <w:rPr>
                <w:szCs w:val="26"/>
              </w:rPr>
              <w:t>Hệ thống</w:t>
            </w:r>
          </w:p>
        </w:tc>
      </w:tr>
      <w:tr w:rsidR="00D82C76" w14:paraId="2C7FB8AD"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70B6B662" w14:textId="50860F82" w:rsidR="00D82C76" w:rsidRDefault="00D82C76" w:rsidP="00EB5B24">
            <w:pPr>
              <w:spacing w:before="60" w:line="276" w:lineRule="auto"/>
              <w:rPr>
                <w:szCs w:val="26"/>
              </w:rPr>
            </w:pPr>
            <w:r>
              <w:rPr>
                <w:b/>
                <w:szCs w:val="26"/>
              </w:rPr>
              <w:t xml:space="preserve">Mô tả Usecase: </w:t>
            </w:r>
            <w:r>
              <w:t>Trung tâm Chứng thực số cấp chứng thư số cho cá nhân (Sử dụng SIM)</w:t>
            </w:r>
          </w:p>
        </w:tc>
      </w:tr>
      <w:tr w:rsidR="00D82C76" w14:paraId="07584807"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3ADC8E0E" w14:textId="77777777" w:rsidR="00D82C76" w:rsidRDefault="00D82C76" w:rsidP="0079391B">
            <w:pPr>
              <w:snapToGrid w:val="0"/>
              <w:spacing w:before="60" w:line="276" w:lineRule="auto"/>
              <w:rPr>
                <w:b/>
                <w:szCs w:val="26"/>
              </w:rPr>
            </w:pPr>
            <w:r>
              <w:rPr>
                <w:b/>
                <w:szCs w:val="26"/>
              </w:rPr>
              <w:t xml:space="preserve">Điều kiện để bắt đầu Usecase: </w:t>
            </w:r>
          </w:p>
          <w:p w14:paraId="3A427452" w14:textId="77777777" w:rsidR="00D82C76" w:rsidRPr="00A0588C" w:rsidRDefault="00D82C76" w:rsidP="0079391B">
            <w:pPr>
              <w:pStyle w:val="ListParagraph"/>
              <w:numPr>
                <w:ilvl w:val="0"/>
                <w:numId w:val="7"/>
              </w:numPr>
              <w:snapToGrid w:val="0"/>
              <w:spacing w:before="60"/>
              <w:rPr>
                <w:szCs w:val="26"/>
              </w:rPr>
            </w:pPr>
            <w:r>
              <w:lastRenderedPageBreak/>
              <w:t>Trung tâm Chứng thực số</w:t>
            </w:r>
            <w:r>
              <w:rPr>
                <w:lang w:val="en-US"/>
              </w:rPr>
              <w:t xml:space="preserve"> đăng nhập thành công vào hệ thống</w:t>
            </w:r>
          </w:p>
          <w:p w14:paraId="22754156" w14:textId="77777777" w:rsidR="00D82C76" w:rsidRPr="00310993" w:rsidRDefault="00D82C76" w:rsidP="0079391B">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D82C76" w14:paraId="231618B7"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60CFE877" w14:textId="62B2FA2C" w:rsidR="00D82C76" w:rsidRPr="00DB242E" w:rsidRDefault="00D82C76" w:rsidP="0079391B">
            <w:pPr>
              <w:snapToGrid w:val="0"/>
              <w:spacing w:before="60" w:line="276" w:lineRule="auto"/>
              <w:rPr>
                <w:szCs w:val="26"/>
              </w:rPr>
            </w:pPr>
            <w:r>
              <w:rPr>
                <w:b/>
                <w:szCs w:val="26"/>
              </w:rPr>
              <w:t>Điều kiện để kết thúc Usecase:</w:t>
            </w:r>
            <w:r w:rsidR="001F07B8">
              <w:rPr>
                <w:szCs w:val="26"/>
              </w:rPr>
              <w:t xml:space="preserve"> </w:t>
            </w:r>
            <w:r>
              <w:rPr>
                <w:szCs w:val="26"/>
              </w:rPr>
              <w:t>Cấp CTS thành công</w:t>
            </w:r>
          </w:p>
        </w:tc>
      </w:tr>
      <w:tr w:rsidR="00D82C76" w14:paraId="768CCF46" w14:textId="77777777" w:rsidTr="0079391B">
        <w:tc>
          <w:tcPr>
            <w:tcW w:w="5000" w:type="pct"/>
            <w:gridSpan w:val="2"/>
            <w:tcBorders>
              <w:top w:val="single" w:sz="4" w:space="0" w:color="000000"/>
              <w:left w:val="single" w:sz="4" w:space="0" w:color="000000"/>
              <w:bottom w:val="single" w:sz="4" w:space="0" w:color="000000"/>
              <w:right w:val="single" w:sz="4" w:space="0" w:color="000000"/>
            </w:tcBorders>
          </w:tcPr>
          <w:p w14:paraId="21BEE525" w14:textId="3C1FB3B6" w:rsidR="00D82C76" w:rsidRDefault="00D82C76" w:rsidP="0079391B">
            <w:pPr>
              <w:snapToGrid w:val="0"/>
              <w:spacing w:before="60" w:line="276" w:lineRule="auto"/>
              <w:rPr>
                <w:szCs w:val="26"/>
              </w:rPr>
            </w:pPr>
            <w:r>
              <w:rPr>
                <w:b/>
                <w:szCs w:val="26"/>
              </w:rPr>
              <w:t>Trình tự các sự kiện trong quá trình hoạt động của Usecase:</w:t>
            </w:r>
          </w:p>
          <w:p w14:paraId="33698CEA" w14:textId="77777777" w:rsidR="00D82C76" w:rsidRPr="009F3075" w:rsidRDefault="00D82C76" w:rsidP="00843B83">
            <w:pPr>
              <w:pStyle w:val="ListParagraph"/>
              <w:numPr>
                <w:ilvl w:val="0"/>
                <w:numId w:val="188"/>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734FC9FE" w14:textId="77777777" w:rsidR="00D82C76" w:rsidRPr="009F3075" w:rsidRDefault="00D82C76" w:rsidP="00843B83">
            <w:pPr>
              <w:pStyle w:val="ListParagraph"/>
              <w:numPr>
                <w:ilvl w:val="0"/>
                <w:numId w:val="188"/>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5704FF12" w14:textId="77777777" w:rsidR="00D82C76" w:rsidRPr="00367F35" w:rsidRDefault="00D82C76" w:rsidP="00843B83">
            <w:pPr>
              <w:pStyle w:val="ListParagraph"/>
              <w:numPr>
                <w:ilvl w:val="0"/>
                <w:numId w:val="188"/>
              </w:numPr>
            </w:pPr>
            <w:r>
              <w:t>Trung tâm Chứng thực số</w:t>
            </w:r>
            <w:r>
              <w:rPr>
                <w:lang w:val="en-US"/>
              </w:rPr>
              <w:t xml:space="preserve"> xem danh sách các yêu cầu cấp chứng thư số.</w:t>
            </w:r>
          </w:p>
          <w:p w14:paraId="137A4A82" w14:textId="6BB59D5A" w:rsidR="00D82C76" w:rsidRPr="00367F35" w:rsidRDefault="00D82C76" w:rsidP="00843B83">
            <w:pPr>
              <w:pStyle w:val="ListParagraph"/>
              <w:numPr>
                <w:ilvl w:val="0"/>
                <w:numId w:val="188"/>
              </w:numPr>
            </w:pPr>
            <w:r>
              <w:t>Trung tâm Chứng thực số</w:t>
            </w:r>
            <w:r w:rsidRPr="00C27BFD">
              <w:rPr>
                <w:lang w:val="en-US"/>
              </w:rPr>
              <w:t xml:space="preserve"> chọn từng yêu cầu cấp chứng thư số và nhấn chọn [Cấp chứng thư số]. Hệ thống sẽ kết nối với phần mềm TMS của đơn vị để chạy các dịch vụ để cấp chứng thư số:</w:t>
            </w:r>
          </w:p>
          <w:p w14:paraId="77EF8DCC" w14:textId="1A501427" w:rsidR="00141EC0" w:rsidRPr="00141EC0" w:rsidRDefault="00D82C76" w:rsidP="00843B83">
            <w:pPr>
              <w:pStyle w:val="ListParagraph"/>
              <w:numPr>
                <w:ilvl w:val="1"/>
                <w:numId w:val="187"/>
              </w:numPr>
            </w:pPr>
            <w:r w:rsidRPr="00141EC0">
              <w:rPr>
                <w:lang w:val="en-US"/>
              </w:rPr>
              <w:t xml:space="preserve">Yêu cầu </w:t>
            </w:r>
            <w:r w:rsidR="00141EC0" w:rsidRPr="00141EC0">
              <w:rPr>
                <w:lang w:val="en-US"/>
              </w:rPr>
              <w:t>sinh khóa, sinh CTS</w:t>
            </w:r>
            <w:r w:rsidR="00974E28">
              <w:rPr>
                <w:lang w:val="en-US"/>
              </w:rPr>
              <w:t xml:space="preserve"> (file p12)</w:t>
            </w:r>
            <w:r w:rsidR="00141EC0" w:rsidRPr="00141EC0">
              <w:rPr>
                <w:lang w:val="en-US"/>
              </w:rPr>
              <w:t xml:space="preserve"> theo danh sách thuê bao đăng ký</w:t>
            </w:r>
          </w:p>
          <w:p w14:paraId="37EE4D25" w14:textId="463D36D3" w:rsidR="00D82C76" w:rsidRPr="00367F35" w:rsidRDefault="00D82C76" w:rsidP="00843B83">
            <w:pPr>
              <w:pStyle w:val="ListParagraph"/>
              <w:numPr>
                <w:ilvl w:val="0"/>
                <w:numId w:val="188"/>
              </w:numPr>
            </w:pPr>
            <w:r w:rsidRPr="00141EC0">
              <w:rPr>
                <w:lang w:val="en-US"/>
              </w:rPr>
              <w:t xml:space="preserve">Sau khi chạy các dịch vụ, hệ thống sẽ trả lại kết quả xử lý là file </w:t>
            </w:r>
            <w:r w:rsidR="00141EC0">
              <w:rPr>
                <w:lang w:val="en-US"/>
              </w:rPr>
              <w:t>p12</w:t>
            </w:r>
            <w:r w:rsidRPr="00141EC0">
              <w:rPr>
                <w:lang w:val="en-US"/>
              </w:rPr>
              <w:t xml:space="preserve">. File </w:t>
            </w:r>
            <w:r w:rsidR="00141EC0">
              <w:rPr>
                <w:lang w:val="en-US"/>
              </w:rPr>
              <w:t>CTS (file cert)</w:t>
            </w:r>
            <w:r w:rsidRPr="00141EC0">
              <w:rPr>
                <w:lang w:val="en-US"/>
              </w:rPr>
              <w:t xml:space="preserve"> sẽ được gắn vào hồ sơ.</w:t>
            </w:r>
            <w:r w:rsidR="00141EC0">
              <w:rPr>
                <w:lang w:val="en-US"/>
              </w:rPr>
              <w:t xml:space="preserve"> Trung tâm Chứng thực số lưu file p12 vào máy để import vào SIM bằng phần mềm riêng.</w:t>
            </w:r>
          </w:p>
          <w:p w14:paraId="4C12567D" w14:textId="24967CAF" w:rsidR="00D82C76" w:rsidRPr="00286EDA" w:rsidRDefault="00D82C76" w:rsidP="00843B83">
            <w:pPr>
              <w:pStyle w:val="ListParagraph"/>
              <w:numPr>
                <w:ilvl w:val="0"/>
                <w:numId w:val="188"/>
              </w:numPr>
            </w:pPr>
            <w:r>
              <w:t>Trung tâm Chứng thực số</w:t>
            </w:r>
            <w:r>
              <w:rPr>
                <w:lang w:val="en-US"/>
              </w:rPr>
              <w:t xml:space="preserve"> xử lý cho tất cả các yêu cầu trong hồ sơ đang mở. Sau khi hoàn thành </w:t>
            </w:r>
            <w:r>
              <w:t>Trung tâm Chứng thực số</w:t>
            </w:r>
            <w:r w:rsidR="00974E28">
              <w:rPr>
                <w:lang w:val="en-US"/>
              </w:rPr>
              <w:t xml:space="preserve"> c</w:t>
            </w:r>
            <w:r w:rsidR="00141EC0">
              <w:rPr>
                <w:lang w:val="en-US"/>
              </w:rPr>
              <w:t>huyển trạng thái</w:t>
            </w:r>
            <w:r>
              <w:rPr>
                <w:lang w:val="en-US"/>
              </w:rPr>
              <w:t xml:space="preserve"> </w:t>
            </w:r>
            <w:r w:rsidR="00974E28">
              <w:rPr>
                <w:lang w:val="en-US"/>
              </w:rPr>
              <w:t xml:space="preserve">hồ sơ </w:t>
            </w:r>
            <w:r>
              <w:rPr>
                <w:lang w:val="en-US"/>
              </w:rPr>
              <w:t xml:space="preserve">sang </w:t>
            </w:r>
            <w:r w:rsidRPr="009F3075">
              <w:t xml:space="preserve">trạng thái </w:t>
            </w:r>
            <w:r>
              <w:rPr>
                <w:lang w:val="en-US"/>
              </w:rPr>
              <w:t>kế tiếp.</w:t>
            </w:r>
          </w:p>
        </w:tc>
      </w:tr>
      <w:tr w:rsidR="00D82C76" w14:paraId="6A88BDFE"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12F8B6C7" w14:textId="3C3A0EA1" w:rsidR="00D82C76" w:rsidRPr="00286EDA" w:rsidRDefault="00D82C76" w:rsidP="0079391B">
            <w:pPr>
              <w:snapToGrid w:val="0"/>
              <w:spacing w:before="60" w:line="276" w:lineRule="auto"/>
              <w:rPr>
                <w:szCs w:val="26"/>
              </w:rPr>
            </w:pPr>
            <w:r>
              <w:rPr>
                <w:b/>
                <w:szCs w:val="26"/>
              </w:rPr>
              <w:t xml:space="preserve">Hoàn cảnh sử dụng thành công cơ bản: </w:t>
            </w:r>
            <w:r>
              <w:rPr>
                <w:szCs w:val="26"/>
              </w:rPr>
              <w:t xml:space="preserve">Sinh CTS </w:t>
            </w:r>
            <w:r w:rsidR="00974E28">
              <w:rPr>
                <w:szCs w:val="26"/>
              </w:rPr>
              <w:t xml:space="preserve">cho SIM </w:t>
            </w:r>
            <w:r>
              <w:rPr>
                <w:szCs w:val="26"/>
              </w:rPr>
              <w:t>thành công.</w:t>
            </w:r>
          </w:p>
        </w:tc>
      </w:tr>
      <w:tr w:rsidR="00893C15" w14:paraId="647EFD6A"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78734640" w14:textId="77777777" w:rsidR="00893C15" w:rsidRDefault="00893C15" w:rsidP="00893C15">
            <w:pPr>
              <w:snapToGrid w:val="0"/>
              <w:spacing w:before="60" w:line="276" w:lineRule="auto"/>
              <w:rPr>
                <w:b/>
                <w:szCs w:val="26"/>
              </w:rPr>
            </w:pPr>
            <w:r>
              <w:rPr>
                <w:b/>
                <w:szCs w:val="26"/>
              </w:rPr>
              <w:t xml:space="preserve">Hoàn cảnh sử dụng phụ (thay thế) trong trường hợp không thành công: </w:t>
            </w:r>
          </w:p>
          <w:p w14:paraId="5A68513F" w14:textId="77961385" w:rsidR="00893C15" w:rsidRPr="00947A29" w:rsidRDefault="00227095" w:rsidP="00893C15">
            <w:pPr>
              <w:snapToGrid w:val="0"/>
              <w:spacing w:before="60" w:line="276" w:lineRule="auto"/>
              <w:rPr>
                <w:b/>
                <w:szCs w:val="26"/>
              </w:rPr>
            </w:pPr>
            <w:r>
              <w:rPr>
                <w:b/>
                <w:szCs w:val="26"/>
              </w:rPr>
              <w:t>1</w:t>
            </w:r>
            <w:r w:rsidR="00893C15" w:rsidRPr="00947A29">
              <w:rPr>
                <w:b/>
                <w:szCs w:val="26"/>
              </w:rPr>
              <w:t xml:space="preserve">. Sản xuất hàng loạt </w:t>
            </w:r>
            <w:r w:rsidRPr="00227095">
              <w:rPr>
                <w:b/>
                <w:szCs w:val="26"/>
              </w:rPr>
              <w:t>file CTS</w:t>
            </w:r>
            <w:r w:rsidR="00C57574">
              <w:rPr>
                <w:b/>
                <w:szCs w:val="26"/>
              </w:rPr>
              <w:t xml:space="preserve"> cho toàn bộ yêu cầu</w:t>
            </w:r>
            <w:r w:rsidR="00893C15">
              <w:rPr>
                <w:b/>
                <w:szCs w:val="26"/>
              </w:rPr>
              <w:t xml:space="preserve"> trong cùng 1 hồ sơ</w:t>
            </w:r>
            <w:r w:rsidR="00893C15" w:rsidRPr="00947A29">
              <w:rPr>
                <w:b/>
                <w:szCs w:val="26"/>
              </w:rPr>
              <w:t>:</w:t>
            </w:r>
          </w:p>
          <w:p w14:paraId="6F01B83F" w14:textId="5CF3B6AF" w:rsidR="00893C15" w:rsidRPr="00893C15" w:rsidRDefault="00604CAF" w:rsidP="00843B83">
            <w:pPr>
              <w:pStyle w:val="ListParagraph"/>
              <w:numPr>
                <w:ilvl w:val="0"/>
                <w:numId w:val="195"/>
              </w:numPr>
              <w:snapToGrid w:val="0"/>
              <w:spacing w:before="60"/>
              <w:rPr>
                <w:szCs w:val="26"/>
              </w:rPr>
            </w:pPr>
            <w:r>
              <w:rPr>
                <w:szCs w:val="26"/>
              </w:rPr>
              <w:t>Trung tâm Chứng thực số</w:t>
            </w:r>
            <w:r w:rsidR="00893C15" w:rsidRPr="00893C15">
              <w:rPr>
                <w:szCs w:val="26"/>
              </w:rPr>
              <w:t xml:space="preserve"> nhấn vào 1 hồ sơ để xem danh sách các yêu cầu đăng ký.</w:t>
            </w:r>
          </w:p>
          <w:p w14:paraId="05043883" w14:textId="77777777" w:rsidR="00C57574" w:rsidRDefault="00893C15" w:rsidP="00843B83">
            <w:pPr>
              <w:pStyle w:val="ListParagraph"/>
              <w:numPr>
                <w:ilvl w:val="0"/>
                <w:numId w:val="195"/>
              </w:numPr>
              <w:snapToGrid w:val="0"/>
              <w:spacing w:before="60"/>
              <w:rPr>
                <w:szCs w:val="26"/>
              </w:rPr>
            </w:pPr>
            <w:r w:rsidRPr="00893C15">
              <w:rPr>
                <w:szCs w:val="26"/>
              </w:rPr>
              <w:t>Trung tâm Chứng thực số nhấn chọn tất cả yêu cầu đăng ký cấp chứng thư số và nhấn [Cấp Chứng thư số]. Hệ thống bắt đầu xử lý cho danh sách các yêu cầu.</w:t>
            </w:r>
          </w:p>
          <w:p w14:paraId="30064B57" w14:textId="2A7E946C" w:rsidR="00893C15" w:rsidRPr="00893C15" w:rsidRDefault="00C57574" w:rsidP="00843B83">
            <w:pPr>
              <w:pStyle w:val="ListParagraph"/>
              <w:numPr>
                <w:ilvl w:val="0"/>
                <w:numId w:val="195"/>
              </w:numPr>
              <w:snapToGrid w:val="0"/>
              <w:spacing w:before="60"/>
              <w:rPr>
                <w:szCs w:val="26"/>
              </w:rPr>
            </w:pPr>
            <w:r>
              <w:rPr>
                <w:szCs w:val="26"/>
                <w:lang w:val="en-US"/>
              </w:rPr>
              <w:t xml:space="preserve">Hệ thống sẽ trả lại danh sách </w:t>
            </w:r>
            <w:r w:rsidR="00227095" w:rsidRPr="00227095">
              <w:rPr>
                <w:szCs w:val="26"/>
              </w:rPr>
              <w:t xml:space="preserve">file CTS </w:t>
            </w:r>
            <w:r w:rsidRPr="00C57574">
              <w:rPr>
                <w:szCs w:val="26"/>
                <w:lang w:val="en-US"/>
              </w:rPr>
              <w:t>tương ứng với từng yêu cầu</w:t>
            </w:r>
            <w:r w:rsidR="00893C15" w:rsidRPr="00893C15">
              <w:rPr>
                <w:szCs w:val="26"/>
              </w:rPr>
              <w:t>.</w:t>
            </w:r>
          </w:p>
          <w:p w14:paraId="7C850538" w14:textId="33F44758" w:rsidR="00893C15" w:rsidRPr="00893C15" w:rsidRDefault="00227095" w:rsidP="00893C15">
            <w:pPr>
              <w:snapToGrid w:val="0"/>
              <w:spacing w:before="60" w:line="276" w:lineRule="auto"/>
              <w:rPr>
                <w:b/>
                <w:szCs w:val="26"/>
              </w:rPr>
            </w:pPr>
            <w:r>
              <w:rPr>
                <w:b/>
                <w:szCs w:val="26"/>
              </w:rPr>
              <w:t>2</w:t>
            </w:r>
            <w:r w:rsidR="00893C15" w:rsidRPr="00893C15">
              <w:rPr>
                <w:b/>
                <w:szCs w:val="26"/>
              </w:rPr>
              <w:t xml:space="preserve">. Sản xuất hàng hoạt </w:t>
            </w:r>
            <w:r w:rsidRPr="00227095">
              <w:rPr>
                <w:b/>
                <w:szCs w:val="26"/>
              </w:rPr>
              <w:t>file CTS</w:t>
            </w:r>
            <w:r w:rsidR="00114D71">
              <w:rPr>
                <w:b/>
                <w:szCs w:val="26"/>
              </w:rPr>
              <w:t xml:space="preserve"> cho toàn bộ yêu cầu </w:t>
            </w:r>
            <w:r w:rsidR="00893C15" w:rsidRPr="00893C15">
              <w:rPr>
                <w:b/>
                <w:szCs w:val="26"/>
              </w:rPr>
              <w:t>ở nhiều hồ sơ:</w:t>
            </w:r>
          </w:p>
          <w:p w14:paraId="6A1D5503" w14:textId="771DA995" w:rsidR="00C57574" w:rsidRDefault="00604CAF" w:rsidP="00843B83">
            <w:pPr>
              <w:pStyle w:val="ListParagraph"/>
              <w:numPr>
                <w:ilvl w:val="0"/>
                <w:numId w:val="194"/>
              </w:numPr>
              <w:snapToGrid w:val="0"/>
              <w:spacing w:before="60"/>
              <w:rPr>
                <w:szCs w:val="26"/>
              </w:rPr>
            </w:pPr>
            <w:r>
              <w:rPr>
                <w:szCs w:val="26"/>
              </w:rPr>
              <w:t>Trung tâm Chứng thực số</w:t>
            </w:r>
            <w:r w:rsidR="00893C15" w:rsidRPr="00893C15">
              <w:rPr>
                <w:szCs w:val="26"/>
              </w:rPr>
              <w:t xml:space="preserve"> nhấn chọn nhiều hồ sơ gửi yêu cầu đăng ký cần xử lý và nhấn [Cấp Chứng thư số cho nhiều hồ sơ].</w:t>
            </w:r>
          </w:p>
          <w:p w14:paraId="4CA36D4D" w14:textId="77777777" w:rsidR="00C57574" w:rsidRDefault="00893C15" w:rsidP="00843B83">
            <w:pPr>
              <w:pStyle w:val="ListParagraph"/>
              <w:numPr>
                <w:ilvl w:val="0"/>
                <w:numId w:val="194"/>
              </w:numPr>
              <w:snapToGrid w:val="0"/>
              <w:spacing w:before="60"/>
              <w:rPr>
                <w:szCs w:val="26"/>
              </w:rPr>
            </w:pPr>
            <w:r w:rsidRPr="00C57574">
              <w:rPr>
                <w:szCs w:val="26"/>
              </w:rPr>
              <w:t>Hệ thống bắt đầu xử lý cho danh sách các yêu cầu. Mỗi lần xử lý, Trung tâm Chứng thực số cắm từng token để nạp CTS vào tương ứng với mỗi CTS được sinh ra.</w:t>
            </w:r>
          </w:p>
          <w:p w14:paraId="29455949" w14:textId="6588E695" w:rsidR="00C57574" w:rsidRPr="00C57574" w:rsidRDefault="00C57574" w:rsidP="00843B83">
            <w:pPr>
              <w:pStyle w:val="ListParagraph"/>
              <w:numPr>
                <w:ilvl w:val="0"/>
                <w:numId w:val="194"/>
              </w:numPr>
              <w:snapToGrid w:val="0"/>
              <w:spacing w:before="60"/>
              <w:rPr>
                <w:szCs w:val="26"/>
              </w:rPr>
            </w:pPr>
            <w:r w:rsidRPr="00C57574">
              <w:rPr>
                <w:szCs w:val="26"/>
                <w:lang w:val="en-US"/>
              </w:rPr>
              <w:t xml:space="preserve">Hệ thống sẽ trả lại danh sách </w:t>
            </w:r>
            <w:r w:rsidR="00227095" w:rsidRPr="00227095">
              <w:rPr>
                <w:szCs w:val="26"/>
              </w:rPr>
              <w:t xml:space="preserve">file CTS </w:t>
            </w:r>
            <w:r w:rsidRPr="00C57574">
              <w:rPr>
                <w:szCs w:val="26"/>
                <w:lang w:val="en-US"/>
              </w:rPr>
              <w:t>tương ứng với từng yêu cầu</w:t>
            </w:r>
            <w:r>
              <w:rPr>
                <w:szCs w:val="26"/>
                <w:lang w:val="en-US"/>
              </w:rPr>
              <w:t xml:space="preserve"> của từng hồ sơ đã chọn.</w:t>
            </w:r>
          </w:p>
        </w:tc>
      </w:tr>
      <w:tr w:rsidR="00D82C76" w14:paraId="509DD2A7"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4EC96A85" w14:textId="77777777" w:rsidR="003F075D" w:rsidRDefault="00D82C76" w:rsidP="0079391B">
            <w:pPr>
              <w:snapToGrid w:val="0"/>
              <w:spacing w:before="60" w:line="276" w:lineRule="auto"/>
              <w:rPr>
                <w:szCs w:val="26"/>
              </w:rPr>
            </w:pPr>
            <w:r>
              <w:rPr>
                <w:b/>
                <w:szCs w:val="26"/>
              </w:rPr>
              <w:lastRenderedPageBreak/>
              <w:t>Hành động liên quan sẽ xảy ra khi Usecase kết thúc:</w:t>
            </w:r>
            <w:r w:rsidR="001F07B8">
              <w:rPr>
                <w:szCs w:val="26"/>
              </w:rPr>
              <w:t xml:space="preserve"> </w:t>
            </w:r>
          </w:p>
          <w:p w14:paraId="31EA24BE" w14:textId="77777777" w:rsidR="00D82C76" w:rsidRDefault="007C0F2B" w:rsidP="00843B83">
            <w:pPr>
              <w:pStyle w:val="ListParagraph"/>
              <w:numPr>
                <w:ilvl w:val="0"/>
                <w:numId w:val="194"/>
              </w:numPr>
              <w:snapToGrid w:val="0"/>
              <w:spacing w:before="60"/>
              <w:rPr>
                <w:szCs w:val="26"/>
              </w:rPr>
            </w:pPr>
            <w:r w:rsidRPr="003F075D">
              <w:rPr>
                <w:szCs w:val="26"/>
              </w:rPr>
              <w:t>Cập nhật thông tin CTS mới vào tài khoản.</w:t>
            </w:r>
          </w:p>
          <w:p w14:paraId="6FF2CC8B" w14:textId="4E9819AF" w:rsidR="003F075D" w:rsidRPr="003F075D" w:rsidRDefault="003F075D"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danh sách chứng thư mới của hồ sơ</w:t>
            </w:r>
          </w:p>
        </w:tc>
      </w:tr>
      <w:tr w:rsidR="00D82C76" w14:paraId="14D19201"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51A728B5" w14:textId="77777777" w:rsidR="00D82C76" w:rsidRDefault="00D82C76" w:rsidP="0079391B">
            <w:pPr>
              <w:snapToGrid w:val="0"/>
              <w:spacing w:before="60" w:line="276" w:lineRule="auto"/>
              <w:rPr>
                <w:szCs w:val="26"/>
              </w:rPr>
            </w:pPr>
            <w:r>
              <w:rPr>
                <w:b/>
                <w:szCs w:val="26"/>
              </w:rPr>
              <w:t>Các yêu cầu phi chức năng:</w:t>
            </w:r>
            <w:r>
              <w:rPr>
                <w:szCs w:val="26"/>
              </w:rPr>
              <w:t xml:space="preserve"> Không có</w:t>
            </w:r>
          </w:p>
        </w:tc>
      </w:tr>
    </w:tbl>
    <w:p w14:paraId="3BBA26D6" w14:textId="77777777" w:rsidR="00D82C76" w:rsidRDefault="00D82C76" w:rsidP="00D82C76"/>
    <w:p w14:paraId="5E189B82" w14:textId="3537EB7D" w:rsidR="00EB5B24" w:rsidRDefault="00EB5B24" w:rsidP="00941B88">
      <w:pPr>
        <w:pStyle w:val="UCName"/>
      </w:pPr>
      <w:bookmarkStart w:id="203" w:name="_Ref21623841"/>
      <w:bookmarkStart w:id="204" w:name="_Ref21623842"/>
      <w:bookmarkStart w:id="205" w:name="_Toc22744126"/>
      <w:r>
        <w:t>Cấp chứng thư số cho cá nhân (Sử dụng SD Secure)</w:t>
      </w:r>
      <w:bookmarkEnd w:id="203"/>
      <w:bookmarkEnd w:id="204"/>
      <w:bookmarkEnd w:id="205"/>
    </w:p>
    <w:tbl>
      <w:tblPr>
        <w:tblW w:w="5000" w:type="pct"/>
        <w:tblLook w:val="04A0" w:firstRow="1" w:lastRow="0" w:firstColumn="1" w:lastColumn="0" w:noHBand="0" w:noVBand="1"/>
      </w:tblPr>
      <w:tblGrid>
        <w:gridCol w:w="6092"/>
        <w:gridCol w:w="2925"/>
      </w:tblGrid>
      <w:tr w:rsidR="00EB5B24" w14:paraId="1409C844" w14:textId="77777777" w:rsidTr="0079391B">
        <w:tc>
          <w:tcPr>
            <w:tcW w:w="3378" w:type="pct"/>
            <w:tcBorders>
              <w:top w:val="single" w:sz="4" w:space="0" w:color="000000"/>
              <w:left w:val="single" w:sz="4" w:space="0" w:color="000000"/>
              <w:bottom w:val="single" w:sz="4" w:space="0" w:color="000000"/>
              <w:right w:val="nil"/>
            </w:tcBorders>
            <w:hideMark/>
          </w:tcPr>
          <w:p w14:paraId="7112B3CC" w14:textId="0C47D8FC" w:rsidR="00EB5B24" w:rsidRDefault="00EB5B24" w:rsidP="00EB5B24">
            <w:pPr>
              <w:spacing w:before="60" w:line="276" w:lineRule="auto"/>
              <w:rPr>
                <w:rFonts w:eastAsiaTheme="minorHAnsi"/>
                <w:sz w:val="28"/>
                <w:szCs w:val="26"/>
              </w:rPr>
            </w:pPr>
            <w:r>
              <w:rPr>
                <w:b/>
                <w:szCs w:val="26"/>
              </w:rPr>
              <w:t>Tên Usecase:</w:t>
            </w:r>
            <w:r>
              <w:rPr>
                <w:szCs w:val="26"/>
              </w:rPr>
              <w:t xml:space="preserve"> </w:t>
            </w:r>
            <w:r>
              <w:t>Cấp chứng thư số cho cá nhân (Sử dụng SD Secure)</w:t>
            </w:r>
          </w:p>
        </w:tc>
        <w:tc>
          <w:tcPr>
            <w:tcW w:w="1622" w:type="pct"/>
            <w:tcBorders>
              <w:top w:val="single" w:sz="4" w:space="0" w:color="000000"/>
              <w:left w:val="single" w:sz="4" w:space="0" w:color="000000"/>
              <w:bottom w:val="single" w:sz="4" w:space="0" w:color="000000"/>
              <w:right w:val="single" w:sz="4" w:space="0" w:color="000000"/>
            </w:tcBorders>
            <w:hideMark/>
          </w:tcPr>
          <w:p w14:paraId="758896B0" w14:textId="77777777" w:rsidR="00EB5B24" w:rsidRDefault="00EB5B24" w:rsidP="0079391B">
            <w:pPr>
              <w:snapToGrid w:val="0"/>
              <w:spacing w:before="60" w:line="276" w:lineRule="auto"/>
              <w:rPr>
                <w:szCs w:val="26"/>
              </w:rPr>
            </w:pPr>
            <w:r>
              <w:rPr>
                <w:b/>
                <w:szCs w:val="26"/>
              </w:rPr>
              <w:t>Mức độ BMT:</w:t>
            </w:r>
            <w:r>
              <w:rPr>
                <w:szCs w:val="26"/>
              </w:rPr>
              <w:t xml:space="preserve"> B</w:t>
            </w:r>
          </w:p>
        </w:tc>
      </w:tr>
      <w:tr w:rsidR="00EB5B24" w14:paraId="62D1A0FC" w14:textId="77777777" w:rsidTr="0079391B">
        <w:tc>
          <w:tcPr>
            <w:tcW w:w="3378" w:type="pct"/>
            <w:tcBorders>
              <w:top w:val="single" w:sz="4" w:space="0" w:color="000000"/>
              <w:left w:val="single" w:sz="4" w:space="0" w:color="000000"/>
              <w:bottom w:val="single" w:sz="4" w:space="0" w:color="000000"/>
              <w:right w:val="nil"/>
            </w:tcBorders>
            <w:hideMark/>
          </w:tcPr>
          <w:p w14:paraId="56548296" w14:textId="77777777" w:rsidR="00EB5B24" w:rsidRDefault="00EB5B24" w:rsidP="0079391B">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0322A2F1" w14:textId="77777777" w:rsidR="00EB5B24" w:rsidRDefault="00EB5B24" w:rsidP="0079391B">
            <w:pPr>
              <w:snapToGrid w:val="0"/>
              <w:spacing w:before="60" w:line="276" w:lineRule="auto"/>
              <w:rPr>
                <w:szCs w:val="26"/>
              </w:rPr>
            </w:pPr>
            <w:r>
              <w:rPr>
                <w:b/>
                <w:szCs w:val="26"/>
              </w:rPr>
              <w:t xml:space="preserve">Tác nhân phụ: </w:t>
            </w:r>
            <w:r>
              <w:rPr>
                <w:szCs w:val="26"/>
              </w:rPr>
              <w:t>Hệ thống</w:t>
            </w:r>
          </w:p>
        </w:tc>
      </w:tr>
      <w:tr w:rsidR="00EB5B24" w14:paraId="3C15AA06"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1F19CE8D" w14:textId="6EDA2B39" w:rsidR="00EB5B24" w:rsidRDefault="00EB5B24" w:rsidP="001F07B8">
            <w:pPr>
              <w:spacing w:before="60" w:line="276" w:lineRule="auto"/>
              <w:rPr>
                <w:szCs w:val="26"/>
              </w:rPr>
            </w:pPr>
            <w:r>
              <w:rPr>
                <w:b/>
                <w:szCs w:val="26"/>
              </w:rPr>
              <w:t xml:space="preserve">Mô tả Usecase: </w:t>
            </w:r>
            <w:r>
              <w:t xml:space="preserve">Trung tâm Chứng thực số cấp chứng thư số cho cá nhân (Sử dụng </w:t>
            </w:r>
            <w:r w:rsidR="001F07B8">
              <w:t>SD Secure</w:t>
            </w:r>
            <w:r>
              <w:t>)</w:t>
            </w:r>
          </w:p>
        </w:tc>
      </w:tr>
      <w:tr w:rsidR="00EB5B24" w14:paraId="21EB1D97"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262887DD" w14:textId="77777777" w:rsidR="00EB5B24" w:rsidRDefault="00EB5B24" w:rsidP="0079391B">
            <w:pPr>
              <w:snapToGrid w:val="0"/>
              <w:spacing w:before="60" w:line="276" w:lineRule="auto"/>
              <w:rPr>
                <w:b/>
                <w:szCs w:val="26"/>
              </w:rPr>
            </w:pPr>
            <w:r>
              <w:rPr>
                <w:b/>
                <w:szCs w:val="26"/>
              </w:rPr>
              <w:t xml:space="preserve">Điều kiện để bắt đầu Usecase: </w:t>
            </w:r>
          </w:p>
          <w:p w14:paraId="7BF10166" w14:textId="77777777" w:rsidR="00EB5B24" w:rsidRPr="00A0588C" w:rsidRDefault="00EB5B24" w:rsidP="0079391B">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67CF9745" w14:textId="77777777" w:rsidR="00EB5B24" w:rsidRPr="00310993" w:rsidRDefault="00EB5B24" w:rsidP="0079391B">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EB5B24" w14:paraId="122CCC3B"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53DAF66E" w14:textId="5444A47F" w:rsidR="00EB5B24" w:rsidRPr="00DB242E" w:rsidRDefault="00EB5B24" w:rsidP="0079391B">
            <w:pPr>
              <w:snapToGrid w:val="0"/>
              <w:spacing w:before="60" w:line="276" w:lineRule="auto"/>
              <w:rPr>
                <w:szCs w:val="26"/>
              </w:rPr>
            </w:pPr>
            <w:r>
              <w:rPr>
                <w:b/>
                <w:szCs w:val="26"/>
              </w:rPr>
              <w:t>Điều kiện để kết thúc Usecase:</w:t>
            </w:r>
            <w:r w:rsidR="001F07B8">
              <w:rPr>
                <w:szCs w:val="26"/>
              </w:rPr>
              <w:t xml:space="preserve"> </w:t>
            </w:r>
            <w:r>
              <w:rPr>
                <w:szCs w:val="26"/>
              </w:rPr>
              <w:t>Cấp CTS thành công</w:t>
            </w:r>
          </w:p>
        </w:tc>
      </w:tr>
      <w:tr w:rsidR="00EB5B24" w14:paraId="273B8CB3" w14:textId="77777777" w:rsidTr="0079391B">
        <w:tc>
          <w:tcPr>
            <w:tcW w:w="5000" w:type="pct"/>
            <w:gridSpan w:val="2"/>
            <w:tcBorders>
              <w:top w:val="single" w:sz="4" w:space="0" w:color="000000"/>
              <w:left w:val="single" w:sz="4" w:space="0" w:color="000000"/>
              <w:bottom w:val="single" w:sz="4" w:space="0" w:color="000000"/>
              <w:right w:val="single" w:sz="4" w:space="0" w:color="000000"/>
            </w:tcBorders>
          </w:tcPr>
          <w:p w14:paraId="5BA3A6FC" w14:textId="77777777" w:rsidR="00EB5B24" w:rsidRDefault="00EB5B24" w:rsidP="0079391B">
            <w:pPr>
              <w:snapToGrid w:val="0"/>
              <w:spacing w:before="60" w:line="276" w:lineRule="auto"/>
              <w:rPr>
                <w:szCs w:val="26"/>
              </w:rPr>
            </w:pPr>
            <w:r>
              <w:rPr>
                <w:b/>
                <w:szCs w:val="26"/>
              </w:rPr>
              <w:t>Trình tự các sự kiện trong quá trình hoạt động của Usecase:</w:t>
            </w:r>
          </w:p>
          <w:p w14:paraId="3049EA30" w14:textId="77777777" w:rsidR="00EB5B24" w:rsidRPr="009F3075" w:rsidRDefault="00EB5B24" w:rsidP="00843B83">
            <w:pPr>
              <w:pStyle w:val="ListParagraph"/>
              <w:numPr>
                <w:ilvl w:val="0"/>
                <w:numId w:val="189"/>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1EAA08B5" w14:textId="77777777" w:rsidR="00EB5B24" w:rsidRPr="009F3075" w:rsidRDefault="00EB5B24" w:rsidP="00843B83">
            <w:pPr>
              <w:pStyle w:val="ListParagraph"/>
              <w:numPr>
                <w:ilvl w:val="0"/>
                <w:numId w:val="189"/>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7C1CD65A" w14:textId="77777777" w:rsidR="00EB5B24" w:rsidRPr="00367F35" w:rsidRDefault="00EB5B24" w:rsidP="00843B83">
            <w:pPr>
              <w:pStyle w:val="ListParagraph"/>
              <w:numPr>
                <w:ilvl w:val="0"/>
                <w:numId w:val="189"/>
              </w:numPr>
            </w:pPr>
            <w:r>
              <w:t>Trung tâm Chứng thực số</w:t>
            </w:r>
            <w:r>
              <w:rPr>
                <w:lang w:val="en-US"/>
              </w:rPr>
              <w:t xml:space="preserve"> xem danh sách các yêu cầu cấp chứng thư số.</w:t>
            </w:r>
          </w:p>
          <w:p w14:paraId="748D653A" w14:textId="15BC70EB" w:rsidR="00EB5B24" w:rsidRPr="00367F35" w:rsidRDefault="00EB5B24" w:rsidP="00843B83">
            <w:pPr>
              <w:pStyle w:val="ListParagraph"/>
              <w:numPr>
                <w:ilvl w:val="0"/>
                <w:numId w:val="189"/>
              </w:numPr>
            </w:pPr>
            <w:r>
              <w:t>Trung tâm Chứng thực số</w:t>
            </w:r>
            <w:r w:rsidRPr="00C27BFD">
              <w:rPr>
                <w:lang w:val="en-US"/>
              </w:rPr>
              <w:t xml:space="preserve"> chọn từng yêu cầu cấp chứng thư số và nhấn chọn [Cấp chứng thư số]. Hệ thống sẽ kết nối với phần mềm TMS của đơn vị để chạy các dịch vụ để cấp chứng thư số:</w:t>
            </w:r>
          </w:p>
          <w:p w14:paraId="696FA4CC" w14:textId="77777777" w:rsidR="00EB5B24" w:rsidRPr="00141EC0" w:rsidRDefault="00EB5B24" w:rsidP="00843B83">
            <w:pPr>
              <w:pStyle w:val="ListParagraph"/>
              <w:numPr>
                <w:ilvl w:val="1"/>
                <w:numId w:val="187"/>
              </w:numPr>
            </w:pPr>
            <w:r w:rsidRPr="00141EC0">
              <w:rPr>
                <w:lang w:val="en-US"/>
              </w:rPr>
              <w:t>Yêu cầu sinh khóa, sinh CTS</w:t>
            </w:r>
            <w:r>
              <w:rPr>
                <w:lang w:val="en-US"/>
              </w:rPr>
              <w:t xml:space="preserve"> (file p12)</w:t>
            </w:r>
            <w:r w:rsidRPr="00141EC0">
              <w:rPr>
                <w:lang w:val="en-US"/>
              </w:rPr>
              <w:t xml:space="preserve"> theo danh sách thuê bao đăng ký</w:t>
            </w:r>
          </w:p>
          <w:p w14:paraId="7B1208F0" w14:textId="2E2C0EAC" w:rsidR="00EB5B24" w:rsidRPr="00367F35" w:rsidRDefault="00EB5B24" w:rsidP="00843B83">
            <w:pPr>
              <w:pStyle w:val="ListParagraph"/>
              <w:numPr>
                <w:ilvl w:val="0"/>
                <w:numId w:val="189"/>
              </w:numPr>
            </w:pPr>
            <w:r w:rsidRPr="00141EC0">
              <w:rPr>
                <w:lang w:val="en-US"/>
              </w:rPr>
              <w:t xml:space="preserve">Sau khi chạy các dịch vụ, hệ thống sẽ trả lại kết quả xử lý là file </w:t>
            </w:r>
            <w:r>
              <w:rPr>
                <w:lang w:val="en-US"/>
              </w:rPr>
              <w:t>p12</w:t>
            </w:r>
            <w:r w:rsidRPr="00141EC0">
              <w:rPr>
                <w:lang w:val="en-US"/>
              </w:rPr>
              <w:t xml:space="preserve">. File </w:t>
            </w:r>
            <w:r>
              <w:rPr>
                <w:lang w:val="en-US"/>
              </w:rPr>
              <w:t>CTS (file cert)</w:t>
            </w:r>
            <w:r w:rsidRPr="00141EC0">
              <w:rPr>
                <w:lang w:val="en-US"/>
              </w:rPr>
              <w:t xml:space="preserve"> sẽ được gắn vào hồ sơ.</w:t>
            </w:r>
            <w:r>
              <w:rPr>
                <w:lang w:val="en-US"/>
              </w:rPr>
              <w:t xml:space="preserve"> Trung tâm Chứng thực số lưu file p12 vào máy để import vào </w:t>
            </w:r>
            <w:r w:rsidR="001F07B8">
              <w:rPr>
                <w:lang w:val="en-US"/>
              </w:rPr>
              <w:t>SD Secure</w:t>
            </w:r>
            <w:r>
              <w:rPr>
                <w:lang w:val="en-US"/>
              </w:rPr>
              <w:t xml:space="preserve"> bằng phần mềm riêng.</w:t>
            </w:r>
          </w:p>
          <w:p w14:paraId="7DEDCF6D" w14:textId="77777777" w:rsidR="00EB5B24" w:rsidRPr="00286EDA" w:rsidRDefault="00EB5B24" w:rsidP="00843B83">
            <w:pPr>
              <w:pStyle w:val="ListParagraph"/>
              <w:numPr>
                <w:ilvl w:val="0"/>
                <w:numId w:val="189"/>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EB5B24" w14:paraId="0FD5B105"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32916B7F" w14:textId="687BB19D" w:rsidR="00EB5B24" w:rsidRPr="00286EDA" w:rsidRDefault="00EB5B24" w:rsidP="001F07B8">
            <w:pPr>
              <w:snapToGrid w:val="0"/>
              <w:spacing w:before="60" w:line="276" w:lineRule="auto"/>
              <w:rPr>
                <w:szCs w:val="26"/>
              </w:rPr>
            </w:pPr>
            <w:r>
              <w:rPr>
                <w:b/>
                <w:szCs w:val="26"/>
              </w:rPr>
              <w:t xml:space="preserve">Hoàn cảnh sử dụng thành công cơ bản: </w:t>
            </w:r>
            <w:r>
              <w:rPr>
                <w:szCs w:val="26"/>
              </w:rPr>
              <w:t xml:space="preserve">Sinh CTS cho </w:t>
            </w:r>
            <w:r w:rsidR="001F07B8">
              <w:rPr>
                <w:szCs w:val="26"/>
              </w:rPr>
              <w:t>SD Secure</w:t>
            </w:r>
            <w:r>
              <w:rPr>
                <w:szCs w:val="26"/>
              </w:rPr>
              <w:t xml:space="preserve"> thành công.</w:t>
            </w:r>
          </w:p>
        </w:tc>
      </w:tr>
      <w:tr w:rsidR="00114D71" w14:paraId="2BAC954C"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1FE14A1C" w14:textId="77777777" w:rsidR="00114D71" w:rsidRDefault="00114D71" w:rsidP="00114D71">
            <w:pPr>
              <w:snapToGrid w:val="0"/>
              <w:spacing w:before="60" w:line="276" w:lineRule="auto"/>
              <w:rPr>
                <w:b/>
                <w:szCs w:val="26"/>
              </w:rPr>
            </w:pPr>
            <w:r>
              <w:rPr>
                <w:b/>
                <w:szCs w:val="26"/>
              </w:rPr>
              <w:t xml:space="preserve">Hoàn cảnh sử dụng phụ (thay thế) trong trường hợp không thành công: </w:t>
            </w:r>
          </w:p>
          <w:p w14:paraId="1BD85655" w14:textId="6CFCFD11" w:rsidR="00114D71" w:rsidRPr="00947A29" w:rsidRDefault="00227095" w:rsidP="00114D71">
            <w:pPr>
              <w:snapToGrid w:val="0"/>
              <w:spacing w:before="60" w:line="276" w:lineRule="auto"/>
              <w:rPr>
                <w:b/>
                <w:szCs w:val="26"/>
              </w:rPr>
            </w:pPr>
            <w:r>
              <w:rPr>
                <w:b/>
                <w:szCs w:val="26"/>
              </w:rPr>
              <w:lastRenderedPageBreak/>
              <w:t>1</w:t>
            </w:r>
            <w:r w:rsidR="00114D71" w:rsidRPr="00947A29">
              <w:rPr>
                <w:b/>
                <w:szCs w:val="26"/>
              </w:rPr>
              <w:t xml:space="preserve">. Sản xuất hàng loạt </w:t>
            </w:r>
            <w:r w:rsidRPr="00227095">
              <w:rPr>
                <w:b/>
                <w:szCs w:val="26"/>
              </w:rPr>
              <w:t xml:space="preserve">file CTS </w:t>
            </w:r>
            <w:r w:rsidR="00114D71">
              <w:rPr>
                <w:b/>
                <w:szCs w:val="26"/>
              </w:rPr>
              <w:t>cho toàn bộ yêu cầu trong cùng 1 hồ sơ</w:t>
            </w:r>
            <w:r w:rsidR="00114D71" w:rsidRPr="00947A29">
              <w:rPr>
                <w:b/>
                <w:szCs w:val="26"/>
              </w:rPr>
              <w:t>:</w:t>
            </w:r>
          </w:p>
          <w:p w14:paraId="5574B58C" w14:textId="384AA57E" w:rsidR="00114D71" w:rsidRPr="00893C15" w:rsidRDefault="00604CAF" w:rsidP="00843B83">
            <w:pPr>
              <w:pStyle w:val="ListParagraph"/>
              <w:numPr>
                <w:ilvl w:val="0"/>
                <w:numId w:val="195"/>
              </w:numPr>
              <w:snapToGrid w:val="0"/>
              <w:spacing w:before="60"/>
              <w:rPr>
                <w:szCs w:val="26"/>
              </w:rPr>
            </w:pPr>
            <w:r>
              <w:rPr>
                <w:szCs w:val="26"/>
              </w:rPr>
              <w:t>Trung tâm Chứng thực số</w:t>
            </w:r>
            <w:r w:rsidR="00114D71" w:rsidRPr="00893C15">
              <w:rPr>
                <w:szCs w:val="26"/>
              </w:rPr>
              <w:t xml:space="preserve"> nhấn vào 1 hồ sơ để xem danh sách các yêu cầu đăng ký.</w:t>
            </w:r>
          </w:p>
          <w:p w14:paraId="79659E50" w14:textId="77777777" w:rsidR="00114D71" w:rsidRDefault="00114D71" w:rsidP="00843B83">
            <w:pPr>
              <w:pStyle w:val="ListParagraph"/>
              <w:numPr>
                <w:ilvl w:val="0"/>
                <w:numId w:val="195"/>
              </w:numPr>
              <w:snapToGrid w:val="0"/>
              <w:spacing w:before="60"/>
              <w:rPr>
                <w:szCs w:val="26"/>
              </w:rPr>
            </w:pPr>
            <w:r w:rsidRPr="00893C15">
              <w:rPr>
                <w:szCs w:val="26"/>
              </w:rPr>
              <w:t>Trung tâm Chứng thực số nhấn chọn tất cả yêu cầu đăng ký cấp chứng thư số và nhấn [Cấp Chứng thư số]. Hệ thống bắt đầu xử lý cho danh sách các yêu cầu.</w:t>
            </w:r>
          </w:p>
          <w:p w14:paraId="4A7756D4" w14:textId="0A6359A7" w:rsidR="00114D71" w:rsidRPr="00893C15" w:rsidRDefault="00114D71" w:rsidP="00843B83">
            <w:pPr>
              <w:pStyle w:val="ListParagraph"/>
              <w:numPr>
                <w:ilvl w:val="0"/>
                <w:numId w:val="195"/>
              </w:numPr>
              <w:snapToGrid w:val="0"/>
              <w:spacing w:before="60"/>
              <w:rPr>
                <w:szCs w:val="26"/>
              </w:rPr>
            </w:pPr>
            <w:r>
              <w:rPr>
                <w:szCs w:val="26"/>
                <w:lang w:val="en-US"/>
              </w:rPr>
              <w:t xml:space="preserve">Hệ thống sẽ trả lại danh sách </w:t>
            </w:r>
            <w:r w:rsidR="00227095" w:rsidRPr="00227095">
              <w:rPr>
                <w:szCs w:val="26"/>
              </w:rPr>
              <w:t xml:space="preserve">file CTS </w:t>
            </w:r>
            <w:r w:rsidRPr="00C57574">
              <w:rPr>
                <w:szCs w:val="26"/>
                <w:lang w:val="en-US"/>
              </w:rPr>
              <w:t>tương ứng với từng yêu cầu</w:t>
            </w:r>
            <w:r w:rsidRPr="00893C15">
              <w:rPr>
                <w:szCs w:val="26"/>
              </w:rPr>
              <w:t>.</w:t>
            </w:r>
          </w:p>
          <w:p w14:paraId="5F4ACEEB" w14:textId="59E3C832" w:rsidR="00114D71" w:rsidRPr="00893C15" w:rsidRDefault="00227095" w:rsidP="00114D71">
            <w:pPr>
              <w:snapToGrid w:val="0"/>
              <w:spacing w:before="60" w:line="276" w:lineRule="auto"/>
              <w:rPr>
                <w:b/>
                <w:szCs w:val="26"/>
              </w:rPr>
            </w:pPr>
            <w:r>
              <w:rPr>
                <w:b/>
                <w:szCs w:val="26"/>
              </w:rPr>
              <w:t>2</w:t>
            </w:r>
            <w:r w:rsidR="00114D71" w:rsidRPr="00893C15">
              <w:rPr>
                <w:b/>
                <w:szCs w:val="26"/>
              </w:rPr>
              <w:t xml:space="preserve">. Sản xuất hàng hoạt </w:t>
            </w:r>
            <w:r w:rsidRPr="00227095">
              <w:rPr>
                <w:b/>
                <w:szCs w:val="26"/>
              </w:rPr>
              <w:t xml:space="preserve">file CTS </w:t>
            </w:r>
            <w:r w:rsidR="00114D71">
              <w:rPr>
                <w:b/>
                <w:szCs w:val="26"/>
              </w:rPr>
              <w:t xml:space="preserve">cho toàn bộ yêu cầu </w:t>
            </w:r>
            <w:r w:rsidR="00114D71" w:rsidRPr="00893C15">
              <w:rPr>
                <w:b/>
                <w:szCs w:val="26"/>
              </w:rPr>
              <w:t>ở nhiều hồ sơ:</w:t>
            </w:r>
          </w:p>
          <w:p w14:paraId="35B51685" w14:textId="128C8F39" w:rsidR="00114D71" w:rsidRPr="00114D71" w:rsidRDefault="00604CAF" w:rsidP="00843B83">
            <w:pPr>
              <w:pStyle w:val="ListParagraph"/>
              <w:numPr>
                <w:ilvl w:val="0"/>
                <w:numId w:val="194"/>
              </w:numPr>
              <w:snapToGrid w:val="0"/>
              <w:spacing w:before="60"/>
              <w:rPr>
                <w:szCs w:val="26"/>
              </w:rPr>
            </w:pPr>
            <w:r>
              <w:rPr>
                <w:szCs w:val="26"/>
              </w:rPr>
              <w:t>Trung tâm Chứng thực số</w:t>
            </w:r>
            <w:r w:rsidR="00114D71" w:rsidRPr="00114D71">
              <w:rPr>
                <w:szCs w:val="26"/>
              </w:rPr>
              <w:t xml:space="preserve"> nhấn chọn nhiều hồ sơ gửi yêu cầu đăng ký cần xử lý và nhấn [Cấp Chứng thư số cho nhiều hồ sơ].</w:t>
            </w:r>
            <w:r w:rsidR="00114D71" w:rsidRPr="00114D71">
              <w:rPr>
                <w:szCs w:val="26"/>
                <w:lang w:val="en-US"/>
              </w:rPr>
              <w:t xml:space="preserve"> </w:t>
            </w:r>
            <w:r w:rsidR="00114D71" w:rsidRPr="00114D71">
              <w:rPr>
                <w:szCs w:val="26"/>
              </w:rPr>
              <w:t>Hệ thống bắt đầu xử lý cho danh sách các yêu cầu</w:t>
            </w:r>
            <w:r w:rsidR="00114D71">
              <w:rPr>
                <w:szCs w:val="26"/>
                <w:lang w:val="en-US"/>
              </w:rPr>
              <w:t xml:space="preserve"> ở các hồ sơ đã chọn</w:t>
            </w:r>
            <w:r w:rsidR="00114D71" w:rsidRPr="00114D71">
              <w:rPr>
                <w:szCs w:val="26"/>
              </w:rPr>
              <w:t xml:space="preserve">. </w:t>
            </w:r>
          </w:p>
          <w:p w14:paraId="30118874" w14:textId="0C9AAAF5" w:rsidR="00114D71" w:rsidRPr="00114D71" w:rsidRDefault="00114D71" w:rsidP="00843B83">
            <w:pPr>
              <w:pStyle w:val="ListParagraph"/>
              <w:numPr>
                <w:ilvl w:val="0"/>
                <w:numId w:val="194"/>
              </w:numPr>
              <w:snapToGrid w:val="0"/>
              <w:spacing w:before="60"/>
              <w:rPr>
                <w:szCs w:val="26"/>
              </w:rPr>
            </w:pPr>
            <w:r w:rsidRPr="00114D71">
              <w:rPr>
                <w:szCs w:val="26"/>
                <w:lang w:val="en-US"/>
              </w:rPr>
              <w:t xml:space="preserve">Hệ thống sẽ trả lại danh sách </w:t>
            </w:r>
            <w:r w:rsidR="00227095" w:rsidRPr="00227095">
              <w:rPr>
                <w:szCs w:val="26"/>
              </w:rPr>
              <w:t xml:space="preserve">file CTS </w:t>
            </w:r>
            <w:r w:rsidRPr="00114D71">
              <w:rPr>
                <w:szCs w:val="26"/>
                <w:lang w:val="en-US"/>
              </w:rPr>
              <w:t>tương ứng với từng yêu cầu của từng hồ sơ đã chọn.</w:t>
            </w:r>
          </w:p>
        </w:tc>
      </w:tr>
      <w:tr w:rsidR="00EB5B24" w14:paraId="2FFB474B"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3C1E4017" w14:textId="77777777" w:rsidR="003F075D" w:rsidRDefault="00EB5B24" w:rsidP="0079391B">
            <w:pPr>
              <w:snapToGrid w:val="0"/>
              <w:spacing w:before="60" w:line="276" w:lineRule="auto"/>
              <w:rPr>
                <w:szCs w:val="26"/>
              </w:rPr>
            </w:pPr>
            <w:r>
              <w:rPr>
                <w:b/>
                <w:szCs w:val="26"/>
              </w:rPr>
              <w:t>Hành động liên quan sẽ xảy ra khi Usecase kết thúc:</w:t>
            </w:r>
            <w:r w:rsidR="001F07B8">
              <w:rPr>
                <w:szCs w:val="26"/>
              </w:rPr>
              <w:t xml:space="preserve"> </w:t>
            </w:r>
          </w:p>
          <w:p w14:paraId="554D06C3" w14:textId="77777777" w:rsidR="00EB5B24" w:rsidRDefault="007C0F2B" w:rsidP="00843B83">
            <w:pPr>
              <w:pStyle w:val="ListParagraph"/>
              <w:numPr>
                <w:ilvl w:val="0"/>
                <w:numId w:val="194"/>
              </w:numPr>
              <w:snapToGrid w:val="0"/>
              <w:spacing w:before="60"/>
              <w:rPr>
                <w:szCs w:val="26"/>
              </w:rPr>
            </w:pPr>
            <w:r w:rsidRPr="003F075D">
              <w:rPr>
                <w:szCs w:val="26"/>
              </w:rPr>
              <w:t>Cập nhật thông tin CTS mới vào tài khoản.</w:t>
            </w:r>
          </w:p>
          <w:p w14:paraId="761C1FC2" w14:textId="3BACAA64" w:rsidR="003F075D" w:rsidRPr="003F075D" w:rsidRDefault="003F075D" w:rsidP="00843B83">
            <w:pPr>
              <w:pStyle w:val="ListParagraph"/>
              <w:numPr>
                <w:ilvl w:val="0"/>
                <w:numId w:val="194"/>
              </w:numPr>
              <w:snapToGrid w:val="0"/>
              <w:spacing w:before="60"/>
              <w:rPr>
                <w:szCs w:val="26"/>
              </w:rPr>
            </w:pPr>
            <w:r>
              <w:rPr>
                <w:rFonts w:eastAsia="Times New Roman"/>
                <w:color w:val="000000"/>
                <w:szCs w:val="26"/>
                <w:lang w:val="en-US"/>
              </w:rPr>
              <w:t xml:space="preserve">Hệ thống gửi thông báo đến tài khoản cơ quan, tổ chức về </w:t>
            </w:r>
            <w:r w:rsidR="00780A56">
              <w:rPr>
                <w:rFonts w:eastAsia="Times New Roman"/>
                <w:color w:val="000000"/>
                <w:szCs w:val="26"/>
                <w:lang w:val="en-US"/>
              </w:rPr>
              <w:t>danh sách chứng thư</w:t>
            </w:r>
            <w:r>
              <w:rPr>
                <w:rFonts w:eastAsia="Times New Roman"/>
                <w:color w:val="000000"/>
                <w:szCs w:val="26"/>
                <w:lang w:val="en-US"/>
              </w:rPr>
              <w:t xml:space="preserve"> mới của hồ sơ</w:t>
            </w:r>
            <w:r w:rsidR="00780A56">
              <w:rPr>
                <w:rFonts w:eastAsia="Times New Roman"/>
                <w:color w:val="000000"/>
                <w:szCs w:val="26"/>
                <w:lang w:val="en-US"/>
              </w:rPr>
              <w:t>.</w:t>
            </w:r>
          </w:p>
        </w:tc>
      </w:tr>
      <w:tr w:rsidR="00EB5B24" w14:paraId="2E71BD5B"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55EADECA" w14:textId="77777777" w:rsidR="00EB5B24" w:rsidRDefault="00EB5B24" w:rsidP="0079391B">
            <w:pPr>
              <w:snapToGrid w:val="0"/>
              <w:spacing w:before="60" w:line="276" w:lineRule="auto"/>
              <w:rPr>
                <w:szCs w:val="26"/>
              </w:rPr>
            </w:pPr>
            <w:r>
              <w:rPr>
                <w:b/>
                <w:szCs w:val="26"/>
              </w:rPr>
              <w:t>Các yêu cầu phi chức năng:</w:t>
            </w:r>
            <w:r>
              <w:rPr>
                <w:szCs w:val="26"/>
              </w:rPr>
              <w:t xml:space="preserve"> Không có</w:t>
            </w:r>
          </w:p>
        </w:tc>
      </w:tr>
    </w:tbl>
    <w:p w14:paraId="250BFAFC" w14:textId="77777777" w:rsidR="00BD7EDB" w:rsidRDefault="00BD7EDB" w:rsidP="00BD7EDB"/>
    <w:p w14:paraId="6701A987" w14:textId="662C419D" w:rsidR="00463474" w:rsidRDefault="00463474" w:rsidP="00941B88">
      <w:pPr>
        <w:pStyle w:val="UCName"/>
      </w:pPr>
      <w:bookmarkStart w:id="206" w:name="_Ref19807549"/>
      <w:bookmarkStart w:id="207" w:name="_Ref19807552"/>
      <w:bookmarkStart w:id="208" w:name="_Toc22744127"/>
      <w:r>
        <w:t>Cấp chứng thư số cho tổ chức</w:t>
      </w:r>
      <w:bookmarkEnd w:id="206"/>
      <w:bookmarkEnd w:id="207"/>
      <w:r w:rsidR="000A00D6">
        <w:t xml:space="preserve"> (sản xuất tập trung)</w:t>
      </w:r>
      <w:bookmarkEnd w:id="208"/>
    </w:p>
    <w:tbl>
      <w:tblPr>
        <w:tblW w:w="5000" w:type="pct"/>
        <w:tblLook w:val="04A0" w:firstRow="1" w:lastRow="0" w:firstColumn="1" w:lastColumn="0" w:noHBand="0" w:noVBand="1"/>
      </w:tblPr>
      <w:tblGrid>
        <w:gridCol w:w="6092"/>
        <w:gridCol w:w="2925"/>
      </w:tblGrid>
      <w:tr w:rsidR="000A00D6" w14:paraId="53B86040" w14:textId="77777777" w:rsidTr="00295CDD">
        <w:tc>
          <w:tcPr>
            <w:tcW w:w="3378" w:type="pct"/>
            <w:tcBorders>
              <w:top w:val="single" w:sz="4" w:space="0" w:color="000000"/>
              <w:left w:val="single" w:sz="4" w:space="0" w:color="000000"/>
              <w:bottom w:val="single" w:sz="4" w:space="0" w:color="000000"/>
              <w:right w:val="nil"/>
            </w:tcBorders>
            <w:hideMark/>
          </w:tcPr>
          <w:p w14:paraId="7868F0DA" w14:textId="11132497" w:rsidR="000A00D6" w:rsidRDefault="000A00D6" w:rsidP="000A00D6">
            <w:pPr>
              <w:spacing w:before="60" w:line="276" w:lineRule="auto"/>
              <w:rPr>
                <w:rFonts w:eastAsiaTheme="minorHAnsi"/>
                <w:sz w:val="28"/>
                <w:szCs w:val="26"/>
              </w:rPr>
            </w:pPr>
            <w:r>
              <w:rPr>
                <w:b/>
                <w:szCs w:val="26"/>
              </w:rPr>
              <w:t>Tên Usecase:</w:t>
            </w:r>
            <w:r>
              <w:rPr>
                <w:szCs w:val="26"/>
              </w:rPr>
              <w:t xml:space="preserve"> </w:t>
            </w:r>
            <w:r>
              <w:t>Cấp chứng thư số cho tổ chức (sản xuất tập trung)</w:t>
            </w:r>
          </w:p>
        </w:tc>
        <w:tc>
          <w:tcPr>
            <w:tcW w:w="1622" w:type="pct"/>
            <w:tcBorders>
              <w:top w:val="single" w:sz="4" w:space="0" w:color="000000"/>
              <w:left w:val="single" w:sz="4" w:space="0" w:color="000000"/>
              <w:bottom w:val="single" w:sz="4" w:space="0" w:color="000000"/>
              <w:right w:val="single" w:sz="4" w:space="0" w:color="000000"/>
            </w:tcBorders>
            <w:hideMark/>
          </w:tcPr>
          <w:p w14:paraId="6CECCE6F" w14:textId="77777777" w:rsidR="000A00D6" w:rsidRDefault="000A00D6" w:rsidP="00295CDD">
            <w:pPr>
              <w:snapToGrid w:val="0"/>
              <w:spacing w:before="60" w:line="276" w:lineRule="auto"/>
              <w:rPr>
                <w:szCs w:val="26"/>
              </w:rPr>
            </w:pPr>
            <w:r>
              <w:rPr>
                <w:b/>
                <w:szCs w:val="26"/>
              </w:rPr>
              <w:t>Mức độ BMT:</w:t>
            </w:r>
            <w:r>
              <w:rPr>
                <w:szCs w:val="26"/>
              </w:rPr>
              <w:t xml:space="preserve"> B</w:t>
            </w:r>
          </w:p>
        </w:tc>
      </w:tr>
      <w:tr w:rsidR="000A00D6" w14:paraId="03E6F66F" w14:textId="77777777" w:rsidTr="00295CDD">
        <w:tc>
          <w:tcPr>
            <w:tcW w:w="3378" w:type="pct"/>
            <w:tcBorders>
              <w:top w:val="single" w:sz="4" w:space="0" w:color="000000"/>
              <w:left w:val="single" w:sz="4" w:space="0" w:color="000000"/>
              <w:bottom w:val="single" w:sz="4" w:space="0" w:color="000000"/>
              <w:right w:val="nil"/>
            </w:tcBorders>
            <w:hideMark/>
          </w:tcPr>
          <w:p w14:paraId="63514EB1" w14:textId="77777777" w:rsidR="000A00D6" w:rsidRDefault="000A00D6" w:rsidP="00295CDD">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4144B52A" w14:textId="77777777" w:rsidR="000A00D6" w:rsidRDefault="000A00D6" w:rsidP="00295CDD">
            <w:pPr>
              <w:snapToGrid w:val="0"/>
              <w:spacing w:before="60" w:line="276" w:lineRule="auto"/>
              <w:rPr>
                <w:szCs w:val="26"/>
              </w:rPr>
            </w:pPr>
            <w:r>
              <w:rPr>
                <w:b/>
                <w:szCs w:val="26"/>
              </w:rPr>
              <w:t xml:space="preserve">Tác nhân phụ: </w:t>
            </w:r>
            <w:r>
              <w:rPr>
                <w:szCs w:val="26"/>
              </w:rPr>
              <w:t>Hệ thống</w:t>
            </w:r>
          </w:p>
        </w:tc>
      </w:tr>
      <w:tr w:rsidR="000A00D6" w14:paraId="6F9CD7AA"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E88C28F" w14:textId="4540BF24" w:rsidR="000A00D6" w:rsidRDefault="000A00D6" w:rsidP="00295CDD">
            <w:pPr>
              <w:spacing w:before="60" w:line="276" w:lineRule="auto"/>
              <w:rPr>
                <w:szCs w:val="26"/>
              </w:rPr>
            </w:pPr>
            <w:r>
              <w:rPr>
                <w:b/>
                <w:szCs w:val="26"/>
              </w:rPr>
              <w:t xml:space="preserve">Mô tả Usecase: </w:t>
            </w:r>
            <w:r>
              <w:t>Trung tâm Chứng thực số cấp chứng thư số cho tổ chức (sản xuất tập trung)</w:t>
            </w:r>
          </w:p>
        </w:tc>
      </w:tr>
      <w:tr w:rsidR="000A00D6" w14:paraId="4B8C2603"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6F0A8E4A" w14:textId="77777777" w:rsidR="000A00D6" w:rsidRDefault="000A00D6" w:rsidP="00295CDD">
            <w:pPr>
              <w:snapToGrid w:val="0"/>
              <w:spacing w:before="60" w:line="276" w:lineRule="auto"/>
              <w:rPr>
                <w:b/>
                <w:szCs w:val="26"/>
              </w:rPr>
            </w:pPr>
            <w:r>
              <w:rPr>
                <w:b/>
                <w:szCs w:val="26"/>
              </w:rPr>
              <w:t xml:space="preserve">Điều kiện để bắt đầu Usecase: </w:t>
            </w:r>
          </w:p>
          <w:p w14:paraId="03019EB4" w14:textId="77777777" w:rsidR="000A00D6" w:rsidRPr="00A0588C" w:rsidRDefault="000A00D6" w:rsidP="00295CDD">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70320F91" w14:textId="77777777" w:rsidR="000A00D6" w:rsidRPr="00310993" w:rsidRDefault="000A00D6" w:rsidP="00295CDD">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0A00D6" w14:paraId="0D36992F"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A9B2711" w14:textId="77777777" w:rsidR="000A00D6" w:rsidRPr="00DB242E" w:rsidRDefault="000A00D6" w:rsidP="00295CDD">
            <w:pPr>
              <w:snapToGrid w:val="0"/>
              <w:spacing w:before="60" w:line="276" w:lineRule="auto"/>
              <w:rPr>
                <w:szCs w:val="26"/>
              </w:rPr>
            </w:pPr>
            <w:r>
              <w:rPr>
                <w:b/>
                <w:szCs w:val="26"/>
              </w:rPr>
              <w:t>Điều kiện để kết thúc Usecase:</w:t>
            </w:r>
            <w:r>
              <w:rPr>
                <w:szCs w:val="26"/>
              </w:rPr>
              <w:t xml:space="preserve"> Cấp CTS thành công</w:t>
            </w:r>
          </w:p>
        </w:tc>
      </w:tr>
      <w:tr w:rsidR="000A00D6" w14:paraId="67E7E7B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tcPr>
          <w:p w14:paraId="029F6A08" w14:textId="77777777" w:rsidR="000A00D6" w:rsidRDefault="000A00D6" w:rsidP="00295CDD">
            <w:pPr>
              <w:snapToGrid w:val="0"/>
              <w:spacing w:before="60" w:line="276" w:lineRule="auto"/>
              <w:rPr>
                <w:szCs w:val="26"/>
              </w:rPr>
            </w:pPr>
            <w:r>
              <w:rPr>
                <w:b/>
                <w:szCs w:val="26"/>
              </w:rPr>
              <w:t>Trình tự các sự kiện trong quá trình hoạt động của Usecase:</w:t>
            </w:r>
          </w:p>
          <w:p w14:paraId="38B37319" w14:textId="77777777" w:rsidR="000A00D6" w:rsidRPr="009F3075" w:rsidRDefault="000A00D6" w:rsidP="00843B83">
            <w:pPr>
              <w:pStyle w:val="ListParagraph"/>
              <w:numPr>
                <w:ilvl w:val="0"/>
                <w:numId w:val="191"/>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575356C8" w14:textId="77777777" w:rsidR="000A00D6" w:rsidRPr="009F3075" w:rsidRDefault="000A00D6" w:rsidP="00843B83">
            <w:pPr>
              <w:pStyle w:val="ListParagraph"/>
              <w:numPr>
                <w:ilvl w:val="0"/>
                <w:numId w:val="191"/>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33351930" w14:textId="77777777" w:rsidR="000A00D6" w:rsidRPr="00367F35" w:rsidRDefault="000A00D6" w:rsidP="00843B83">
            <w:pPr>
              <w:pStyle w:val="ListParagraph"/>
              <w:numPr>
                <w:ilvl w:val="0"/>
                <w:numId w:val="191"/>
              </w:numPr>
            </w:pPr>
            <w:r>
              <w:t>Trung tâm Chứng thực số</w:t>
            </w:r>
            <w:r>
              <w:rPr>
                <w:lang w:val="en-US"/>
              </w:rPr>
              <w:t xml:space="preserve"> xem danh sách các yêu cầu cấp chứng thư số.</w:t>
            </w:r>
          </w:p>
          <w:p w14:paraId="17141ACF" w14:textId="34B3A8EA" w:rsidR="000A00D6" w:rsidRPr="00367F35" w:rsidRDefault="000A00D6" w:rsidP="00843B83">
            <w:pPr>
              <w:pStyle w:val="ListParagraph"/>
              <w:numPr>
                <w:ilvl w:val="0"/>
                <w:numId w:val="191"/>
              </w:numPr>
            </w:pPr>
            <w:r>
              <w:lastRenderedPageBreak/>
              <w:t>Trung tâm Chứng thực số</w:t>
            </w:r>
            <w:r w:rsidRPr="00367F35">
              <w:rPr>
                <w:lang w:val="en-US"/>
              </w:rPr>
              <w:t xml:space="preserve"> </w:t>
            </w:r>
            <w:r>
              <w:rPr>
                <w:lang w:val="en-US"/>
              </w:rPr>
              <w:t>chọn từng yêu cầu cấp chứng thư số và nhấn chọn [Cấp chứng thư số</w:t>
            </w:r>
            <w:r w:rsidR="00C27BFD">
              <w:rPr>
                <w:lang w:val="en-US"/>
              </w:rPr>
              <w:t>].</w:t>
            </w:r>
          </w:p>
          <w:p w14:paraId="565B1D9A" w14:textId="1DA3AB41" w:rsidR="000A00D6" w:rsidRPr="00367F35" w:rsidRDefault="000A00D6" w:rsidP="00843B83">
            <w:pPr>
              <w:pStyle w:val="ListParagraph"/>
              <w:numPr>
                <w:ilvl w:val="0"/>
                <w:numId w:val="191"/>
              </w:numPr>
            </w:pPr>
            <w:r>
              <w:t>Trung tâm Chứng thực số</w:t>
            </w:r>
            <w:r w:rsidRPr="00C27BFD">
              <w:rPr>
                <w:lang w:val="en-US"/>
              </w:rPr>
              <w:t xml:space="preserve"> cắm token vào máy tính xử</w:t>
            </w:r>
            <w:r w:rsidR="00C27BFD" w:rsidRPr="00C27BFD">
              <w:rPr>
                <w:lang w:val="en-US"/>
              </w:rPr>
              <w:t xml:space="preserve"> lý.</w:t>
            </w:r>
            <w:r w:rsidR="00C27BFD">
              <w:rPr>
                <w:lang w:val="en-US"/>
              </w:rPr>
              <w:t xml:space="preserve"> </w:t>
            </w:r>
            <w:r w:rsidRPr="00C27BFD">
              <w:rPr>
                <w:lang w:val="en-US"/>
              </w:rPr>
              <w:t>Hệ thống sẽ kết nối với phần mềm TMS của đơn vị để chạy các dịch vụ để cấp chứng thư số:</w:t>
            </w:r>
          </w:p>
          <w:p w14:paraId="0141CFBB" w14:textId="77777777" w:rsidR="000A00D6" w:rsidRPr="00286EDA" w:rsidRDefault="000A00D6" w:rsidP="00843B83">
            <w:pPr>
              <w:pStyle w:val="ListParagraph"/>
              <w:numPr>
                <w:ilvl w:val="1"/>
                <w:numId w:val="187"/>
              </w:numPr>
            </w:pPr>
            <w:r>
              <w:rPr>
                <w:lang w:val="en-US"/>
              </w:rPr>
              <w:t>Yêu cầu sinh Activation code cho danh sách các thuê bao đăng ký.</w:t>
            </w:r>
          </w:p>
          <w:p w14:paraId="54CAE691" w14:textId="77777777" w:rsidR="000A00D6" w:rsidRPr="00367F35" w:rsidRDefault="000A00D6" w:rsidP="00843B83">
            <w:pPr>
              <w:pStyle w:val="ListParagraph"/>
              <w:numPr>
                <w:ilvl w:val="1"/>
                <w:numId w:val="187"/>
              </w:numPr>
            </w:pPr>
            <w:r>
              <w:rPr>
                <w:lang w:val="en-US"/>
              </w:rPr>
              <w:t>Sử dụng Activation code của danh sách thuê bao đăng ký để sinh khóa, sinh CTS và nạp vào token.</w:t>
            </w:r>
          </w:p>
          <w:p w14:paraId="06FC1F68" w14:textId="77777777" w:rsidR="000A00D6" w:rsidRPr="00367F35" w:rsidRDefault="000A00D6" w:rsidP="00843B83">
            <w:pPr>
              <w:pStyle w:val="ListParagraph"/>
              <w:numPr>
                <w:ilvl w:val="0"/>
                <w:numId w:val="191"/>
              </w:numPr>
            </w:pPr>
            <w:r>
              <w:rPr>
                <w:lang w:val="en-US"/>
              </w:rPr>
              <w:t>Sau khi chạy các dịch vụ, hệ thống sẽ trả lại kết quả xử lý là file cert. File kết quả sẽ được gắn vào hồ sơ.</w:t>
            </w:r>
          </w:p>
          <w:p w14:paraId="114D9208" w14:textId="77777777" w:rsidR="000A00D6" w:rsidRPr="00286EDA" w:rsidRDefault="000A00D6" w:rsidP="00843B83">
            <w:pPr>
              <w:pStyle w:val="ListParagraph"/>
              <w:numPr>
                <w:ilvl w:val="0"/>
                <w:numId w:val="191"/>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nhấn nút [Chuyển in kết quả] </w:t>
            </w:r>
            <w:r w:rsidRPr="009F3075">
              <w:rPr>
                <w:lang w:val="en-US"/>
              </w:rPr>
              <w:t>và</w:t>
            </w:r>
            <w:r w:rsidRPr="009F3075">
              <w:t xml:space="preserve"> </w:t>
            </w:r>
            <w:r>
              <w:rPr>
                <w:lang w:val="en-US"/>
              </w:rPr>
              <w:t xml:space="preserve">hồ sơ này sẽ chuyển sang </w:t>
            </w:r>
            <w:r w:rsidRPr="009F3075">
              <w:t xml:space="preserve">trạng thái </w:t>
            </w:r>
            <w:r>
              <w:rPr>
                <w:lang w:val="en-US"/>
              </w:rPr>
              <w:t>kế tiếp.</w:t>
            </w:r>
          </w:p>
        </w:tc>
      </w:tr>
      <w:tr w:rsidR="000A00D6" w14:paraId="729EA88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6B04046" w14:textId="77777777" w:rsidR="000A00D6" w:rsidRPr="00286EDA" w:rsidRDefault="000A00D6" w:rsidP="00295CDD">
            <w:pPr>
              <w:snapToGrid w:val="0"/>
              <w:spacing w:before="60" w:line="276" w:lineRule="auto"/>
              <w:rPr>
                <w:szCs w:val="26"/>
              </w:rPr>
            </w:pPr>
            <w:r>
              <w:rPr>
                <w:b/>
                <w:szCs w:val="26"/>
              </w:rPr>
              <w:t xml:space="preserve">Hoàn cảnh sử dụng thành công cơ bản: </w:t>
            </w:r>
            <w:r>
              <w:rPr>
                <w:szCs w:val="26"/>
              </w:rPr>
              <w:t>Sinh CTS thành công.</w:t>
            </w:r>
          </w:p>
        </w:tc>
      </w:tr>
      <w:tr w:rsidR="000A00D6" w14:paraId="59E32695"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BB325FE" w14:textId="77777777" w:rsidR="000A00D6" w:rsidRDefault="000A00D6" w:rsidP="00295CDD">
            <w:pPr>
              <w:snapToGrid w:val="0"/>
              <w:spacing w:before="60" w:line="276" w:lineRule="auto"/>
              <w:rPr>
                <w:b/>
                <w:szCs w:val="26"/>
              </w:rPr>
            </w:pPr>
            <w:r>
              <w:rPr>
                <w:b/>
                <w:szCs w:val="26"/>
              </w:rPr>
              <w:t xml:space="preserve">Hoàn cảnh sử dụng phụ (thay thế) trong trường hợp không thành công: </w:t>
            </w:r>
          </w:p>
          <w:p w14:paraId="03D46C16" w14:textId="6E1D8B3B" w:rsidR="00114D71" w:rsidRPr="00947A29" w:rsidRDefault="00227095" w:rsidP="00114D71">
            <w:pPr>
              <w:snapToGrid w:val="0"/>
              <w:spacing w:before="60" w:line="276" w:lineRule="auto"/>
              <w:rPr>
                <w:b/>
                <w:szCs w:val="26"/>
              </w:rPr>
            </w:pPr>
            <w:r>
              <w:rPr>
                <w:b/>
                <w:szCs w:val="26"/>
              </w:rPr>
              <w:t>1</w:t>
            </w:r>
            <w:r w:rsidR="00114D71" w:rsidRPr="00947A29">
              <w:rPr>
                <w:b/>
                <w:szCs w:val="26"/>
              </w:rPr>
              <w:t>. Sản xuất hàng loạt CTS</w:t>
            </w:r>
            <w:r w:rsidR="00114D71">
              <w:rPr>
                <w:b/>
                <w:szCs w:val="26"/>
              </w:rPr>
              <w:t xml:space="preserve"> cho toàn bộ yêu cầu trong cùng 1 hồ sơ</w:t>
            </w:r>
            <w:r w:rsidR="00114D71" w:rsidRPr="00947A29">
              <w:rPr>
                <w:b/>
                <w:szCs w:val="26"/>
              </w:rPr>
              <w:t>:</w:t>
            </w:r>
          </w:p>
          <w:p w14:paraId="07432751" w14:textId="1FFD091A" w:rsidR="00114D71" w:rsidRPr="00893C15" w:rsidRDefault="00604CAF" w:rsidP="00843B83">
            <w:pPr>
              <w:pStyle w:val="ListParagraph"/>
              <w:numPr>
                <w:ilvl w:val="0"/>
                <w:numId w:val="195"/>
              </w:numPr>
              <w:snapToGrid w:val="0"/>
              <w:spacing w:before="60"/>
              <w:rPr>
                <w:szCs w:val="26"/>
              </w:rPr>
            </w:pPr>
            <w:r>
              <w:rPr>
                <w:szCs w:val="26"/>
              </w:rPr>
              <w:t>Trung tâm Chứng thực số</w:t>
            </w:r>
            <w:r w:rsidR="00114D71" w:rsidRPr="00893C15">
              <w:rPr>
                <w:szCs w:val="26"/>
              </w:rPr>
              <w:t xml:space="preserve"> nhấn vào 1 hồ sơ để xem danh sách các yêu cầu đăng ký.</w:t>
            </w:r>
          </w:p>
          <w:p w14:paraId="4661EC45" w14:textId="77777777" w:rsidR="00114D71" w:rsidRDefault="00114D71" w:rsidP="00843B83">
            <w:pPr>
              <w:pStyle w:val="ListParagraph"/>
              <w:numPr>
                <w:ilvl w:val="0"/>
                <w:numId w:val="195"/>
              </w:numPr>
              <w:snapToGrid w:val="0"/>
              <w:spacing w:before="60"/>
              <w:rPr>
                <w:szCs w:val="26"/>
              </w:rPr>
            </w:pPr>
            <w:r w:rsidRPr="00893C15">
              <w:rPr>
                <w:szCs w:val="26"/>
              </w:rPr>
              <w:t xml:space="preserve">Trung tâm Chứng thực số nhấn chọn tất cả yêu cầu đăng ký cấp chứng thư số và nhấn [Cấp Chứng thư số]. </w:t>
            </w:r>
          </w:p>
          <w:p w14:paraId="3647FF0E" w14:textId="35B1E5B7" w:rsidR="00114D71" w:rsidRPr="00893C15" w:rsidRDefault="00114D71" w:rsidP="00843B83">
            <w:pPr>
              <w:pStyle w:val="ListParagraph"/>
              <w:numPr>
                <w:ilvl w:val="0"/>
                <w:numId w:val="195"/>
              </w:numPr>
              <w:snapToGrid w:val="0"/>
              <w:spacing w:before="60"/>
              <w:rPr>
                <w:szCs w:val="26"/>
              </w:rPr>
            </w:pPr>
            <w:r w:rsidRPr="00893C15">
              <w:rPr>
                <w:szCs w:val="26"/>
              </w:rPr>
              <w:t>Hệ thống bắt đầu xử lý cho danh sách các yêu cầu. Mỗi lần xử lý, Trung tâm Chứng thực số cắm từng token để nạp CTS vào tương ứng với mỗi CTS được sinh ra.</w:t>
            </w:r>
          </w:p>
          <w:p w14:paraId="03109182" w14:textId="261807B2" w:rsidR="00114D71" w:rsidRPr="00893C15" w:rsidRDefault="00227095" w:rsidP="00114D71">
            <w:pPr>
              <w:snapToGrid w:val="0"/>
              <w:spacing w:before="60" w:line="276" w:lineRule="auto"/>
              <w:rPr>
                <w:b/>
                <w:szCs w:val="26"/>
              </w:rPr>
            </w:pPr>
            <w:r>
              <w:rPr>
                <w:b/>
                <w:szCs w:val="26"/>
              </w:rPr>
              <w:t>2</w:t>
            </w:r>
            <w:r w:rsidR="00114D71" w:rsidRPr="00893C15">
              <w:rPr>
                <w:b/>
                <w:szCs w:val="26"/>
              </w:rPr>
              <w:t xml:space="preserve">. Sản xuất hàng hoạt CTS </w:t>
            </w:r>
            <w:r w:rsidR="00114D71">
              <w:rPr>
                <w:b/>
                <w:szCs w:val="26"/>
              </w:rPr>
              <w:t xml:space="preserve">cho toàn bộ yêu cầu </w:t>
            </w:r>
            <w:r w:rsidR="00114D71" w:rsidRPr="00893C15">
              <w:rPr>
                <w:b/>
                <w:szCs w:val="26"/>
              </w:rPr>
              <w:t>ở nhiều hồ sơ:</w:t>
            </w:r>
          </w:p>
          <w:p w14:paraId="1FC35BD2" w14:textId="0DB07A89" w:rsidR="00114D71" w:rsidRDefault="00604CAF" w:rsidP="00843B83">
            <w:pPr>
              <w:pStyle w:val="ListParagraph"/>
              <w:numPr>
                <w:ilvl w:val="0"/>
                <w:numId w:val="194"/>
              </w:numPr>
              <w:snapToGrid w:val="0"/>
              <w:spacing w:before="60"/>
              <w:rPr>
                <w:szCs w:val="26"/>
              </w:rPr>
            </w:pPr>
            <w:r>
              <w:rPr>
                <w:szCs w:val="26"/>
              </w:rPr>
              <w:t>Trung tâm Chứng thực số</w:t>
            </w:r>
            <w:r w:rsidR="00114D71" w:rsidRPr="00893C15">
              <w:rPr>
                <w:szCs w:val="26"/>
              </w:rPr>
              <w:t xml:space="preserve"> nhấn chọn nhiều hồ sơ gửi yêu cầu đăng ký cần xử lý và nhấn [Cấp Chứng thư số cho nhiều hồ sơ].</w:t>
            </w:r>
          </w:p>
          <w:p w14:paraId="32C565E7" w14:textId="24A655BE" w:rsidR="00114D71" w:rsidRPr="00114D71" w:rsidRDefault="00114D71" w:rsidP="00843B83">
            <w:pPr>
              <w:pStyle w:val="ListParagraph"/>
              <w:numPr>
                <w:ilvl w:val="0"/>
                <w:numId w:val="194"/>
              </w:numPr>
              <w:snapToGrid w:val="0"/>
              <w:spacing w:before="60"/>
              <w:rPr>
                <w:szCs w:val="26"/>
              </w:rPr>
            </w:pPr>
            <w:r w:rsidRPr="00114D71">
              <w:rPr>
                <w:szCs w:val="26"/>
              </w:rPr>
              <w:t>Hệ thống bắt đầu xử lý cho danh sách các yêu cầu. Mỗi lần xử lý, Trung tâm Chứng thực số cắm từng token để nạp CTS vào tương ứng với mỗi CTS được sinh ra.</w:t>
            </w:r>
          </w:p>
        </w:tc>
      </w:tr>
      <w:tr w:rsidR="000A00D6" w14:paraId="51363D61"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7A4C0FE5" w14:textId="77777777" w:rsidR="000A00D6" w:rsidRDefault="000A00D6" w:rsidP="00295CDD">
            <w:pPr>
              <w:snapToGrid w:val="0"/>
              <w:spacing w:before="60" w:line="276" w:lineRule="auto"/>
              <w:rPr>
                <w:szCs w:val="26"/>
              </w:rPr>
            </w:pPr>
            <w:r>
              <w:rPr>
                <w:b/>
                <w:szCs w:val="26"/>
              </w:rPr>
              <w:t>Hành động liên quan sẽ xảy ra khi Usecase kết thúc:</w:t>
            </w:r>
            <w:r>
              <w:rPr>
                <w:szCs w:val="26"/>
              </w:rPr>
              <w:t xml:space="preserve"> </w:t>
            </w:r>
          </w:p>
          <w:p w14:paraId="530AC85D" w14:textId="01D18AB0" w:rsidR="000A00D6" w:rsidRDefault="000A00D6" w:rsidP="00843B83">
            <w:pPr>
              <w:pStyle w:val="ListParagraph"/>
              <w:numPr>
                <w:ilvl w:val="0"/>
                <w:numId w:val="192"/>
              </w:numPr>
              <w:snapToGrid w:val="0"/>
              <w:spacing w:before="60"/>
            </w:pPr>
            <w:r>
              <w:t xml:space="preserve">Sau khi cấp xong CTS tổ chức, hệ thống sẽ tự động tạo các tài khoản tổ chức tương ứng với email và tên tổ chức đã đăng ký. </w:t>
            </w:r>
          </w:p>
          <w:p w14:paraId="5EC237F6" w14:textId="77777777" w:rsidR="000A00D6" w:rsidRDefault="000A00D6" w:rsidP="00843B83">
            <w:pPr>
              <w:pStyle w:val="ListParagraph"/>
              <w:numPr>
                <w:ilvl w:val="0"/>
                <w:numId w:val="192"/>
              </w:numPr>
              <w:snapToGrid w:val="0"/>
              <w:spacing w:before="60"/>
            </w:pPr>
            <w:r>
              <w:t>Thông tin tài khoản đăng nhập (tên tài khoản, mật khẩu) sẽ được gửi tới địa chỉ email của cá nhân được cấp chứng thư số.</w:t>
            </w:r>
          </w:p>
          <w:p w14:paraId="60FAD97C" w14:textId="77777777" w:rsidR="000A00D6" w:rsidRPr="00780A56" w:rsidRDefault="000A00D6" w:rsidP="00843B83">
            <w:pPr>
              <w:pStyle w:val="ListParagraph"/>
              <w:numPr>
                <w:ilvl w:val="0"/>
                <w:numId w:val="192"/>
              </w:numPr>
              <w:snapToGrid w:val="0"/>
              <w:spacing w:before="60"/>
              <w:rPr>
                <w:szCs w:val="26"/>
              </w:rPr>
            </w:pPr>
            <w:r>
              <w:t>Trạng thái tài khoản của tổ chức trong danh sách cây tổ chức được cập nhật lại.</w:t>
            </w:r>
          </w:p>
          <w:p w14:paraId="5FB58182" w14:textId="12764516" w:rsidR="00780A56" w:rsidRPr="000A00D6" w:rsidRDefault="00780A56" w:rsidP="00843B83">
            <w:pPr>
              <w:pStyle w:val="ListParagraph"/>
              <w:numPr>
                <w:ilvl w:val="0"/>
                <w:numId w:val="192"/>
              </w:numPr>
              <w:snapToGrid w:val="0"/>
              <w:spacing w:before="60"/>
              <w:rPr>
                <w:szCs w:val="26"/>
              </w:rPr>
            </w:pPr>
            <w:r>
              <w:rPr>
                <w:rFonts w:eastAsia="Times New Roman"/>
                <w:color w:val="000000"/>
                <w:szCs w:val="26"/>
                <w:lang w:val="en-US"/>
              </w:rPr>
              <w:t>Hệ thống gửi thông báo đến tài khoản cơ quan, tổ chức về danh sách chứng thư mới của hồ sơ.</w:t>
            </w:r>
          </w:p>
        </w:tc>
      </w:tr>
      <w:tr w:rsidR="000A00D6" w14:paraId="578FDEB6"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8DD9452" w14:textId="77777777" w:rsidR="000A00D6" w:rsidRDefault="000A00D6" w:rsidP="00295CDD">
            <w:pPr>
              <w:snapToGrid w:val="0"/>
              <w:spacing w:before="60" w:line="276" w:lineRule="auto"/>
              <w:rPr>
                <w:szCs w:val="26"/>
              </w:rPr>
            </w:pPr>
            <w:r>
              <w:rPr>
                <w:b/>
                <w:szCs w:val="26"/>
              </w:rPr>
              <w:t>Các yêu cầu phi chức năng:</w:t>
            </w:r>
            <w:r>
              <w:rPr>
                <w:szCs w:val="26"/>
              </w:rPr>
              <w:t xml:space="preserve"> Không có</w:t>
            </w:r>
          </w:p>
        </w:tc>
      </w:tr>
    </w:tbl>
    <w:p w14:paraId="15083F16" w14:textId="77777777" w:rsidR="000A00D6" w:rsidRDefault="000A00D6" w:rsidP="00463474"/>
    <w:p w14:paraId="5576569C" w14:textId="77777777" w:rsidR="00463474" w:rsidRDefault="00463474" w:rsidP="00941B88">
      <w:pPr>
        <w:pStyle w:val="UCName"/>
      </w:pPr>
      <w:bookmarkStart w:id="209" w:name="_Ref19808664"/>
      <w:bookmarkStart w:id="210" w:name="_Ref19808668"/>
      <w:bookmarkStart w:id="211" w:name="_Toc22744128"/>
      <w:r>
        <w:t>Cấp chứng thư số cho thiết bị, dịch vụ, phần mềm</w:t>
      </w:r>
      <w:bookmarkEnd w:id="209"/>
      <w:bookmarkEnd w:id="210"/>
      <w:bookmarkEnd w:id="211"/>
    </w:p>
    <w:tbl>
      <w:tblPr>
        <w:tblW w:w="5000" w:type="pct"/>
        <w:tblLook w:val="04A0" w:firstRow="1" w:lastRow="0" w:firstColumn="1" w:lastColumn="0" w:noHBand="0" w:noVBand="1"/>
      </w:tblPr>
      <w:tblGrid>
        <w:gridCol w:w="6092"/>
        <w:gridCol w:w="2925"/>
      </w:tblGrid>
      <w:tr w:rsidR="000A00D6" w14:paraId="52CA26C9" w14:textId="77777777" w:rsidTr="00295CDD">
        <w:tc>
          <w:tcPr>
            <w:tcW w:w="3378" w:type="pct"/>
            <w:tcBorders>
              <w:top w:val="single" w:sz="4" w:space="0" w:color="000000"/>
              <w:left w:val="single" w:sz="4" w:space="0" w:color="000000"/>
              <w:bottom w:val="single" w:sz="4" w:space="0" w:color="000000"/>
              <w:right w:val="nil"/>
            </w:tcBorders>
            <w:hideMark/>
          </w:tcPr>
          <w:p w14:paraId="35141E89" w14:textId="6DABE46F" w:rsidR="000A00D6" w:rsidRDefault="000A00D6" w:rsidP="00295CDD">
            <w:pPr>
              <w:spacing w:before="60" w:line="276" w:lineRule="auto"/>
              <w:rPr>
                <w:rFonts w:eastAsiaTheme="minorHAnsi"/>
                <w:sz w:val="28"/>
                <w:szCs w:val="26"/>
              </w:rPr>
            </w:pPr>
            <w:r>
              <w:rPr>
                <w:b/>
                <w:szCs w:val="26"/>
              </w:rPr>
              <w:t>Tên Usecase:</w:t>
            </w:r>
            <w:r>
              <w:rPr>
                <w:szCs w:val="26"/>
              </w:rPr>
              <w:t xml:space="preserve"> </w:t>
            </w:r>
            <w:r>
              <w:t>Cấp chứng thư số cho thiết bị, dịch vụ, phần mềm</w:t>
            </w:r>
          </w:p>
        </w:tc>
        <w:tc>
          <w:tcPr>
            <w:tcW w:w="1622" w:type="pct"/>
            <w:tcBorders>
              <w:top w:val="single" w:sz="4" w:space="0" w:color="000000"/>
              <w:left w:val="single" w:sz="4" w:space="0" w:color="000000"/>
              <w:bottom w:val="single" w:sz="4" w:space="0" w:color="000000"/>
              <w:right w:val="single" w:sz="4" w:space="0" w:color="000000"/>
            </w:tcBorders>
            <w:hideMark/>
          </w:tcPr>
          <w:p w14:paraId="5FE44223" w14:textId="77777777" w:rsidR="000A00D6" w:rsidRDefault="000A00D6" w:rsidP="00295CDD">
            <w:pPr>
              <w:snapToGrid w:val="0"/>
              <w:spacing w:before="60" w:line="276" w:lineRule="auto"/>
              <w:rPr>
                <w:szCs w:val="26"/>
              </w:rPr>
            </w:pPr>
            <w:r>
              <w:rPr>
                <w:b/>
                <w:szCs w:val="26"/>
              </w:rPr>
              <w:t>Mức độ BMT:</w:t>
            </w:r>
            <w:r>
              <w:rPr>
                <w:szCs w:val="26"/>
              </w:rPr>
              <w:t xml:space="preserve"> B</w:t>
            </w:r>
          </w:p>
        </w:tc>
      </w:tr>
      <w:tr w:rsidR="000A00D6" w14:paraId="40251F1F" w14:textId="77777777" w:rsidTr="00295CDD">
        <w:tc>
          <w:tcPr>
            <w:tcW w:w="3378" w:type="pct"/>
            <w:tcBorders>
              <w:top w:val="single" w:sz="4" w:space="0" w:color="000000"/>
              <w:left w:val="single" w:sz="4" w:space="0" w:color="000000"/>
              <w:bottom w:val="single" w:sz="4" w:space="0" w:color="000000"/>
              <w:right w:val="nil"/>
            </w:tcBorders>
            <w:hideMark/>
          </w:tcPr>
          <w:p w14:paraId="303EC057" w14:textId="77777777" w:rsidR="000A00D6" w:rsidRDefault="000A00D6" w:rsidP="00295CDD">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7265A2D8" w14:textId="77777777" w:rsidR="000A00D6" w:rsidRDefault="000A00D6" w:rsidP="00295CDD">
            <w:pPr>
              <w:snapToGrid w:val="0"/>
              <w:spacing w:before="60" w:line="276" w:lineRule="auto"/>
              <w:rPr>
                <w:szCs w:val="26"/>
              </w:rPr>
            </w:pPr>
            <w:r>
              <w:rPr>
                <w:b/>
                <w:szCs w:val="26"/>
              </w:rPr>
              <w:t xml:space="preserve">Tác nhân phụ: </w:t>
            </w:r>
            <w:r>
              <w:rPr>
                <w:szCs w:val="26"/>
              </w:rPr>
              <w:t>Hệ thống</w:t>
            </w:r>
          </w:p>
        </w:tc>
      </w:tr>
      <w:tr w:rsidR="000A00D6" w14:paraId="6E73BAF2"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6B27BC67" w14:textId="76B73357" w:rsidR="000A00D6" w:rsidRDefault="000A00D6" w:rsidP="00295CDD">
            <w:pPr>
              <w:spacing w:before="60" w:line="276" w:lineRule="auto"/>
              <w:rPr>
                <w:szCs w:val="26"/>
              </w:rPr>
            </w:pPr>
            <w:r>
              <w:rPr>
                <w:b/>
                <w:szCs w:val="26"/>
              </w:rPr>
              <w:t xml:space="preserve">Mô tả Usecase: </w:t>
            </w:r>
            <w:r>
              <w:t>Trung tâm Chứng thực số cấp chứng thư số cho thiết bị, dịch vụ, phần mềm</w:t>
            </w:r>
          </w:p>
        </w:tc>
      </w:tr>
      <w:tr w:rsidR="000A00D6" w14:paraId="41E4EC7B"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68D7B5BF" w14:textId="77777777" w:rsidR="000A00D6" w:rsidRDefault="000A00D6" w:rsidP="00295CDD">
            <w:pPr>
              <w:snapToGrid w:val="0"/>
              <w:spacing w:before="60" w:line="276" w:lineRule="auto"/>
              <w:rPr>
                <w:b/>
                <w:szCs w:val="26"/>
              </w:rPr>
            </w:pPr>
            <w:r>
              <w:rPr>
                <w:b/>
                <w:szCs w:val="26"/>
              </w:rPr>
              <w:t xml:space="preserve">Điều kiện để bắt đầu Usecase: </w:t>
            </w:r>
          </w:p>
          <w:p w14:paraId="36644684" w14:textId="77777777" w:rsidR="000A00D6" w:rsidRPr="00A0588C" w:rsidRDefault="000A00D6" w:rsidP="00295CDD">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3FF1FF88" w14:textId="77777777" w:rsidR="000A00D6" w:rsidRPr="00310993" w:rsidRDefault="000A00D6" w:rsidP="00295CDD">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0A00D6" w14:paraId="6EDF269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06510FFE" w14:textId="77777777" w:rsidR="000A00D6" w:rsidRPr="00DB242E" w:rsidRDefault="000A00D6" w:rsidP="00295CDD">
            <w:pPr>
              <w:snapToGrid w:val="0"/>
              <w:spacing w:before="60" w:line="276" w:lineRule="auto"/>
              <w:rPr>
                <w:szCs w:val="26"/>
              </w:rPr>
            </w:pPr>
            <w:r>
              <w:rPr>
                <w:b/>
                <w:szCs w:val="26"/>
              </w:rPr>
              <w:t>Điều kiện để kết thúc Usecase:</w:t>
            </w:r>
            <w:r>
              <w:rPr>
                <w:szCs w:val="26"/>
              </w:rPr>
              <w:t xml:space="preserve"> Cấp CTS thành công</w:t>
            </w:r>
          </w:p>
        </w:tc>
      </w:tr>
      <w:tr w:rsidR="000A00D6" w14:paraId="503BA4E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tcPr>
          <w:p w14:paraId="01D7515C" w14:textId="77777777" w:rsidR="000A00D6" w:rsidRDefault="000A00D6" w:rsidP="00295CDD">
            <w:pPr>
              <w:snapToGrid w:val="0"/>
              <w:spacing w:before="60" w:line="276" w:lineRule="auto"/>
              <w:rPr>
                <w:szCs w:val="26"/>
              </w:rPr>
            </w:pPr>
            <w:r>
              <w:rPr>
                <w:b/>
                <w:szCs w:val="26"/>
              </w:rPr>
              <w:t>Trình tự các sự kiện trong quá trình hoạt động của Usecase:</w:t>
            </w:r>
          </w:p>
          <w:p w14:paraId="3C58F164" w14:textId="77777777" w:rsidR="000A00D6" w:rsidRPr="009F3075" w:rsidRDefault="000A00D6" w:rsidP="00843B83">
            <w:pPr>
              <w:pStyle w:val="ListParagraph"/>
              <w:numPr>
                <w:ilvl w:val="0"/>
                <w:numId w:val="193"/>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3B31614C" w14:textId="77777777" w:rsidR="000A00D6" w:rsidRPr="009F3075" w:rsidRDefault="000A00D6" w:rsidP="00843B83">
            <w:pPr>
              <w:pStyle w:val="ListParagraph"/>
              <w:numPr>
                <w:ilvl w:val="0"/>
                <w:numId w:val="193"/>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706E7487" w14:textId="77777777" w:rsidR="000A00D6" w:rsidRPr="00367F35" w:rsidRDefault="000A00D6" w:rsidP="00843B83">
            <w:pPr>
              <w:pStyle w:val="ListParagraph"/>
              <w:numPr>
                <w:ilvl w:val="0"/>
                <w:numId w:val="193"/>
              </w:numPr>
            </w:pPr>
            <w:r>
              <w:t>Trung tâm Chứng thực số</w:t>
            </w:r>
            <w:r>
              <w:rPr>
                <w:lang w:val="en-US"/>
              </w:rPr>
              <w:t xml:space="preserve"> xem danh sách các yêu cầu cấp chứng thư số.</w:t>
            </w:r>
          </w:p>
          <w:p w14:paraId="243E97B3" w14:textId="145D13B9" w:rsidR="000A00D6" w:rsidRPr="00367F35" w:rsidRDefault="000A00D6" w:rsidP="00843B83">
            <w:pPr>
              <w:pStyle w:val="ListParagraph"/>
              <w:numPr>
                <w:ilvl w:val="0"/>
                <w:numId w:val="193"/>
              </w:numPr>
            </w:pPr>
            <w:r>
              <w:t>Trung tâm Chứng thực số</w:t>
            </w:r>
            <w:r w:rsidRPr="00367F35">
              <w:rPr>
                <w:lang w:val="en-US"/>
              </w:rPr>
              <w:t xml:space="preserve"> </w:t>
            </w:r>
            <w:r>
              <w:rPr>
                <w:lang w:val="en-US"/>
              </w:rPr>
              <w:t xml:space="preserve">chọn từng yêu cầu cấp chứng thư số và nhấn chọn [Cấp chứng thư số]. </w:t>
            </w:r>
            <w:r w:rsidRPr="00C27BFD">
              <w:rPr>
                <w:lang w:val="en-US"/>
              </w:rPr>
              <w:t>Hệ thống sẽ kết nối với phần mềm TMS của đơn vị để chạy các dịch vụ để cấp chứng thư số:</w:t>
            </w:r>
          </w:p>
          <w:p w14:paraId="2E777011" w14:textId="77777777" w:rsidR="000A00D6" w:rsidRPr="00141EC0" w:rsidRDefault="000A00D6" w:rsidP="00843B83">
            <w:pPr>
              <w:pStyle w:val="ListParagraph"/>
              <w:numPr>
                <w:ilvl w:val="1"/>
                <w:numId w:val="187"/>
              </w:numPr>
            </w:pPr>
            <w:r w:rsidRPr="00141EC0">
              <w:rPr>
                <w:lang w:val="en-US"/>
              </w:rPr>
              <w:t>Yêu cầu sinh khóa, sinh CTS</w:t>
            </w:r>
            <w:r>
              <w:rPr>
                <w:lang w:val="en-US"/>
              </w:rPr>
              <w:t xml:space="preserve"> (file p12)</w:t>
            </w:r>
            <w:r w:rsidRPr="00141EC0">
              <w:rPr>
                <w:lang w:val="en-US"/>
              </w:rPr>
              <w:t xml:space="preserve"> theo danh sách thuê bao đăng ký</w:t>
            </w:r>
          </w:p>
          <w:p w14:paraId="3712F8A5" w14:textId="525D01BF" w:rsidR="000A00D6" w:rsidRPr="00367F35" w:rsidRDefault="000A00D6" w:rsidP="00843B83">
            <w:pPr>
              <w:pStyle w:val="ListParagraph"/>
              <w:numPr>
                <w:ilvl w:val="0"/>
                <w:numId w:val="193"/>
              </w:numPr>
            </w:pPr>
            <w:r w:rsidRPr="00141EC0">
              <w:rPr>
                <w:lang w:val="en-US"/>
              </w:rPr>
              <w:t xml:space="preserve">Sau khi chạy các dịch vụ, hệ thống sẽ trả lại kết quả xử lý là file </w:t>
            </w:r>
            <w:r>
              <w:rPr>
                <w:lang w:val="en-US"/>
              </w:rPr>
              <w:t>p12</w:t>
            </w:r>
            <w:r w:rsidRPr="00141EC0">
              <w:rPr>
                <w:lang w:val="en-US"/>
              </w:rPr>
              <w:t xml:space="preserve">. File </w:t>
            </w:r>
            <w:r>
              <w:rPr>
                <w:lang w:val="en-US"/>
              </w:rPr>
              <w:t>CTS (file cert)</w:t>
            </w:r>
            <w:r w:rsidRPr="00141EC0">
              <w:rPr>
                <w:lang w:val="en-US"/>
              </w:rPr>
              <w:t xml:space="preserve"> sẽ được gắn vào hồ sơ.</w:t>
            </w:r>
          </w:p>
          <w:p w14:paraId="6DD99BD1" w14:textId="77777777" w:rsidR="000A00D6" w:rsidRPr="00286EDA" w:rsidRDefault="000A00D6" w:rsidP="00843B83">
            <w:pPr>
              <w:pStyle w:val="ListParagraph"/>
              <w:numPr>
                <w:ilvl w:val="0"/>
                <w:numId w:val="193"/>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0A00D6" w14:paraId="40FDFB3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1B30FA45" w14:textId="33301424" w:rsidR="000A00D6" w:rsidRPr="00286EDA" w:rsidRDefault="000A00D6" w:rsidP="00EA190B">
            <w:pPr>
              <w:snapToGrid w:val="0"/>
              <w:spacing w:before="60" w:line="276" w:lineRule="auto"/>
              <w:rPr>
                <w:szCs w:val="26"/>
              </w:rPr>
            </w:pPr>
            <w:r>
              <w:rPr>
                <w:b/>
                <w:szCs w:val="26"/>
              </w:rPr>
              <w:t xml:space="preserve">Hoàn cảnh sử dụng thành công cơ bản: </w:t>
            </w:r>
            <w:r>
              <w:rPr>
                <w:szCs w:val="26"/>
              </w:rPr>
              <w:t xml:space="preserve">Sinh CTS cho </w:t>
            </w:r>
            <w:r w:rsidR="00EA190B">
              <w:rPr>
                <w:szCs w:val="26"/>
              </w:rPr>
              <w:t>thiết bị, dịch vụ, phần mềm</w:t>
            </w:r>
            <w:r>
              <w:rPr>
                <w:szCs w:val="26"/>
              </w:rPr>
              <w:t xml:space="preserve"> thành công.</w:t>
            </w:r>
          </w:p>
        </w:tc>
      </w:tr>
      <w:tr w:rsidR="00114D71" w14:paraId="7EEC453E"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89452D9" w14:textId="77777777" w:rsidR="00114D71" w:rsidRDefault="00114D71" w:rsidP="00114D71">
            <w:pPr>
              <w:snapToGrid w:val="0"/>
              <w:spacing w:before="60" w:line="276" w:lineRule="auto"/>
              <w:rPr>
                <w:b/>
                <w:szCs w:val="26"/>
              </w:rPr>
            </w:pPr>
            <w:r>
              <w:rPr>
                <w:b/>
                <w:szCs w:val="26"/>
              </w:rPr>
              <w:t xml:space="preserve">Hoàn cảnh sử dụng phụ (thay thế) trong trường hợp không thành công: </w:t>
            </w:r>
          </w:p>
          <w:p w14:paraId="073AC124" w14:textId="32CD718A" w:rsidR="00114D71" w:rsidRPr="00947A29" w:rsidRDefault="00227095" w:rsidP="00114D71">
            <w:pPr>
              <w:snapToGrid w:val="0"/>
              <w:spacing w:before="60" w:line="276" w:lineRule="auto"/>
              <w:rPr>
                <w:b/>
                <w:szCs w:val="26"/>
              </w:rPr>
            </w:pPr>
            <w:r>
              <w:rPr>
                <w:b/>
                <w:szCs w:val="26"/>
              </w:rPr>
              <w:t>1</w:t>
            </w:r>
            <w:r w:rsidR="00114D71" w:rsidRPr="00947A29">
              <w:rPr>
                <w:b/>
                <w:szCs w:val="26"/>
              </w:rPr>
              <w:t>. Sản xuất hàng loạt CTS</w:t>
            </w:r>
            <w:r w:rsidR="00114D71">
              <w:rPr>
                <w:b/>
                <w:szCs w:val="26"/>
              </w:rPr>
              <w:t xml:space="preserve"> cho toàn bộ yêu cầu trong cùng 1 hồ sơ</w:t>
            </w:r>
            <w:r w:rsidR="00114D71" w:rsidRPr="00947A29">
              <w:rPr>
                <w:b/>
                <w:szCs w:val="26"/>
              </w:rPr>
              <w:t>:</w:t>
            </w:r>
          </w:p>
          <w:p w14:paraId="741042BD" w14:textId="758C500C" w:rsidR="00114D71" w:rsidRPr="00893C15" w:rsidRDefault="00604CAF" w:rsidP="00843B83">
            <w:pPr>
              <w:pStyle w:val="ListParagraph"/>
              <w:numPr>
                <w:ilvl w:val="0"/>
                <w:numId w:val="195"/>
              </w:numPr>
              <w:snapToGrid w:val="0"/>
              <w:spacing w:before="60"/>
              <w:rPr>
                <w:szCs w:val="26"/>
              </w:rPr>
            </w:pPr>
            <w:r>
              <w:rPr>
                <w:szCs w:val="26"/>
              </w:rPr>
              <w:t>Trung tâm Chứng thực số</w:t>
            </w:r>
            <w:r w:rsidR="00114D71" w:rsidRPr="00893C15">
              <w:rPr>
                <w:szCs w:val="26"/>
              </w:rPr>
              <w:t xml:space="preserve"> nhấn vào 1 hồ sơ để xem danh sách các yêu cầu đăng ký.</w:t>
            </w:r>
          </w:p>
          <w:p w14:paraId="2EDD437F" w14:textId="77777777" w:rsidR="00114D71" w:rsidRDefault="00114D71" w:rsidP="00843B83">
            <w:pPr>
              <w:pStyle w:val="ListParagraph"/>
              <w:numPr>
                <w:ilvl w:val="0"/>
                <w:numId w:val="195"/>
              </w:numPr>
              <w:snapToGrid w:val="0"/>
              <w:spacing w:before="60"/>
              <w:rPr>
                <w:szCs w:val="26"/>
              </w:rPr>
            </w:pPr>
            <w:r w:rsidRPr="00893C15">
              <w:rPr>
                <w:szCs w:val="26"/>
              </w:rPr>
              <w:t xml:space="preserve">Trung tâm Chứng thực số nhấn chọn tất cả yêu cầu đăng ký cấp chứng thư số và nhấn [Cấp Chứng thư số]. </w:t>
            </w:r>
          </w:p>
          <w:p w14:paraId="79733C45" w14:textId="03FAECE2" w:rsidR="00114D71" w:rsidRPr="00893C15" w:rsidRDefault="00114D71" w:rsidP="00843B83">
            <w:pPr>
              <w:pStyle w:val="ListParagraph"/>
              <w:numPr>
                <w:ilvl w:val="0"/>
                <w:numId w:val="195"/>
              </w:numPr>
              <w:snapToGrid w:val="0"/>
              <w:spacing w:before="60"/>
              <w:rPr>
                <w:szCs w:val="26"/>
              </w:rPr>
            </w:pPr>
            <w:r w:rsidRPr="00893C15">
              <w:rPr>
                <w:szCs w:val="26"/>
              </w:rPr>
              <w:lastRenderedPageBreak/>
              <w:t>Hệ thống bắt đầu xử lý cho danh sách các yêu cầ</w:t>
            </w:r>
            <w:r>
              <w:rPr>
                <w:szCs w:val="26"/>
              </w:rPr>
              <w:t>u và trả lại file CTS tương ứng cho từng yêu cầu.</w:t>
            </w:r>
          </w:p>
          <w:p w14:paraId="54DC1ACD" w14:textId="4EA0C315" w:rsidR="00114D71" w:rsidRPr="00893C15" w:rsidRDefault="00227095" w:rsidP="00114D71">
            <w:pPr>
              <w:snapToGrid w:val="0"/>
              <w:spacing w:before="60" w:line="276" w:lineRule="auto"/>
              <w:rPr>
                <w:b/>
                <w:szCs w:val="26"/>
              </w:rPr>
            </w:pPr>
            <w:r>
              <w:rPr>
                <w:b/>
                <w:szCs w:val="26"/>
              </w:rPr>
              <w:t>2</w:t>
            </w:r>
            <w:r w:rsidR="00114D71" w:rsidRPr="00893C15">
              <w:rPr>
                <w:b/>
                <w:szCs w:val="26"/>
              </w:rPr>
              <w:t xml:space="preserve">. Sản xuất hàng hoạt CTS </w:t>
            </w:r>
            <w:r w:rsidR="00114D71">
              <w:rPr>
                <w:b/>
                <w:szCs w:val="26"/>
              </w:rPr>
              <w:t xml:space="preserve">cho toàn bộ yêu cầu </w:t>
            </w:r>
            <w:r w:rsidR="00114D71" w:rsidRPr="00893C15">
              <w:rPr>
                <w:b/>
                <w:szCs w:val="26"/>
              </w:rPr>
              <w:t>ở nhiều hồ sơ:</w:t>
            </w:r>
          </w:p>
          <w:p w14:paraId="402D0F03" w14:textId="30BB1807" w:rsidR="00114D71" w:rsidRDefault="00604CAF" w:rsidP="00843B83">
            <w:pPr>
              <w:pStyle w:val="ListParagraph"/>
              <w:numPr>
                <w:ilvl w:val="0"/>
                <w:numId w:val="194"/>
              </w:numPr>
              <w:snapToGrid w:val="0"/>
              <w:spacing w:before="60"/>
              <w:rPr>
                <w:szCs w:val="26"/>
              </w:rPr>
            </w:pPr>
            <w:r>
              <w:rPr>
                <w:szCs w:val="26"/>
              </w:rPr>
              <w:t>Trung tâm Chứng thực số</w:t>
            </w:r>
            <w:r w:rsidR="00114D71" w:rsidRPr="00893C15">
              <w:rPr>
                <w:szCs w:val="26"/>
              </w:rPr>
              <w:t xml:space="preserve"> nhấn chọn nhiều hồ sơ gửi yêu cầu đăng ký cần xử lý và nhấn [Cấp Chứng thư số cho nhiều hồ sơ].</w:t>
            </w:r>
          </w:p>
          <w:p w14:paraId="3A2D824B" w14:textId="1BA5BB10" w:rsidR="00114D71" w:rsidRPr="00895151" w:rsidRDefault="00114D71" w:rsidP="00843B83">
            <w:pPr>
              <w:pStyle w:val="ListParagraph"/>
              <w:numPr>
                <w:ilvl w:val="0"/>
                <w:numId w:val="194"/>
              </w:numPr>
              <w:snapToGrid w:val="0"/>
              <w:spacing w:before="60"/>
              <w:rPr>
                <w:szCs w:val="26"/>
              </w:rPr>
            </w:pPr>
            <w:r w:rsidRPr="00114D71">
              <w:rPr>
                <w:szCs w:val="26"/>
              </w:rPr>
              <w:t>Hệ thống bắt đầu xử lý cho danh sách các yêu cầ</w:t>
            </w:r>
            <w:r>
              <w:rPr>
                <w:szCs w:val="26"/>
              </w:rPr>
              <w:t>u và trả lại file CTS tương ứng cho từng yêu cầu.</w:t>
            </w:r>
          </w:p>
        </w:tc>
      </w:tr>
      <w:tr w:rsidR="000A00D6" w14:paraId="53321A6C"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E452B11" w14:textId="77777777" w:rsidR="00780A56" w:rsidRDefault="000A00D6" w:rsidP="00295CDD">
            <w:pPr>
              <w:snapToGrid w:val="0"/>
              <w:spacing w:before="60" w:line="276" w:lineRule="auto"/>
              <w:rPr>
                <w:szCs w:val="26"/>
              </w:rPr>
            </w:pPr>
            <w:r>
              <w:rPr>
                <w:b/>
                <w:szCs w:val="26"/>
              </w:rPr>
              <w:t>Hành động liên quan sẽ xảy ra khi Usecase kết thúc:</w:t>
            </w:r>
            <w:r>
              <w:rPr>
                <w:szCs w:val="26"/>
              </w:rPr>
              <w:t xml:space="preserve"> </w:t>
            </w:r>
          </w:p>
          <w:p w14:paraId="38932C31" w14:textId="77777777" w:rsidR="000A00D6" w:rsidRDefault="007C0F2B" w:rsidP="00843B83">
            <w:pPr>
              <w:pStyle w:val="ListParagraph"/>
              <w:numPr>
                <w:ilvl w:val="0"/>
                <w:numId w:val="194"/>
              </w:numPr>
              <w:snapToGrid w:val="0"/>
              <w:spacing w:before="60"/>
              <w:rPr>
                <w:szCs w:val="26"/>
              </w:rPr>
            </w:pPr>
            <w:r w:rsidRPr="00780A56">
              <w:rPr>
                <w:szCs w:val="26"/>
              </w:rPr>
              <w:t>Cập nhật thông tin CTS mới vào tài khoản.</w:t>
            </w:r>
          </w:p>
          <w:p w14:paraId="49295F19" w14:textId="011320FB" w:rsidR="00780A56" w:rsidRPr="00780A56" w:rsidRDefault="00780A56"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danh sách chứng thư mới của hồ sơ.</w:t>
            </w:r>
          </w:p>
        </w:tc>
      </w:tr>
      <w:tr w:rsidR="000A00D6" w14:paraId="7A5D6F5B"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42C80FE" w14:textId="77777777" w:rsidR="000A00D6" w:rsidRDefault="000A00D6" w:rsidP="00295CDD">
            <w:pPr>
              <w:snapToGrid w:val="0"/>
              <w:spacing w:before="60" w:line="276" w:lineRule="auto"/>
              <w:rPr>
                <w:szCs w:val="26"/>
              </w:rPr>
            </w:pPr>
            <w:r>
              <w:rPr>
                <w:b/>
                <w:szCs w:val="26"/>
              </w:rPr>
              <w:t>Các yêu cầu phi chức năng:</w:t>
            </w:r>
            <w:r>
              <w:rPr>
                <w:szCs w:val="26"/>
              </w:rPr>
              <w:t xml:space="preserve"> Không có</w:t>
            </w:r>
          </w:p>
        </w:tc>
      </w:tr>
    </w:tbl>
    <w:p w14:paraId="379A49F5" w14:textId="77777777" w:rsidR="000A00D6" w:rsidRDefault="000A00D6" w:rsidP="00463474"/>
    <w:p w14:paraId="695941C8" w14:textId="35F9105B" w:rsidR="00463474" w:rsidRDefault="00463474" w:rsidP="00941B88">
      <w:pPr>
        <w:pStyle w:val="UCName"/>
      </w:pPr>
      <w:bookmarkStart w:id="212" w:name="_Ref19808960"/>
      <w:bookmarkStart w:id="213" w:name="_Ref19808964"/>
      <w:bookmarkStart w:id="214" w:name="_Toc22744129"/>
      <w:r w:rsidRPr="00941191">
        <w:t>Gia hạ</w:t>
      </w:r>
      <w:r w:rsidR="00F57C2E">
        <w:t xml:space="preserve">n </w:t>
      </w:r>
      <w:r w:rsidRPr="00941191">
        <w:t>chứng thư số</w:t>
      </w:r>
      <w:bookmarkEnd w:id="212"/>
      <w:bookmarkEnd w:id="213"/>
      <w:bookmarkEnd w:id="214"/>
    </w:p>
    <w:tbl>
      <w:tblPr>
        <w:tblW w:w="5000" w:type="pct"/>
        <w:tblLook w:val="04A0" w:firstRow="1" w:lastRow="0" w:firstColumn="1" w:lastColumn="0" w:noHBand="0" w:noVBand="1"/>
      </w:tblPr>
      <w:tblGrid>
        <w:gridCol w:w="6092"/>
        <w:gridCol w:w="2925"/>
      </w:tblGrid>
      <w:tr w:rsidR="00C27BFD" w14:paraId="2F6425B7" w14:textId="77777777" w:rsidTr="00295CDD">
        <w:tc>
          <w:tcPr>
            <w:tcW w:w="3378" w:type="pct"/>
            <w:tcBorders>
              <w:top w:val="single" w:sz="4" w:space="0" w:color="000000"/>
              <w:left w:val="single" w:sz="4" w:space="0" w:color="000000"/>
              <w:bottom w:val="single" w:sz="4" w:space="0" w:color="000000"/>
              <w:right w:val="nil"/>
            </w:tcBorders>
            <w:hideMark/>
          </w:tcPr>
          <w:p w14:paraId="4AC5F0F2" w14:textId="0A7FAD86" w:rsidR="00C27BFD" w:rsidRDefault="00C27BFD" w:rsidP="00F57C2E">
            <w:pPr>
              <w:spacing w:before="60" w:line="276" w:lineRule="auto"/>
              <w:rPr>
                <w:rFonts w:eastAsiaTheme="minorHAnsi"/>
                <w:sz w:val="28"/>
                <w:szCs w:val="26"/>
              </w:rPr>
            </w:pPr>
            <w:r>
              <w:rPr>
                <w:b/>
                <w:szCs w:val="26"/>
              </w:rPr>
              <w:t>Tên Usecase:</w:t>
            </w:r>
            <w:r>
              <w:rPr>
                <w:szCs w:val="26"/>
              </w:rPr>
              <w:t xml:space="preserve"> </w:t>
            </w:r>
            <w:r w:rsidRPr="00941191">
              <w:t>Gia hạ</w:t>
            </w:r>
            <w:r w:rsidR="00F57C2E">
              <w:t xml:space="preserve">n </w:t>
            </w:r>
            <w:r w:rsidRPr="00941191">
              <w:t>chứng thư số</w:t>
            </w:r>
          </w:p>
        </w:tc>
        <w:tc>
          <w:tcPr>
            <w:tcW w:w="1622" w:type="pct"/>
            <w:tcBorders>
              <w:top w:val="single" w:sz="4" w:space="0" w:color="000000"/>
              <w:left w:val="single" w:sz="4" w:space="0" w:color="000000"/>
              <w:bottom w:val="single" w:sz="4" w:space="0" w:color="000000"/>
              <w:right w:val="single" w:sz="4" w:space="0" w:color="000000"/>
            </w:tcBorders>
            <w:hideMark/>
          </w:tcPr>
          <w:p w14:paraId="26B957A5" w14:textId="77777777" w:rsidR="00C27BFD" w:rsidRDefault="00C27BFD" w:rsidP="00295CDD">
            <w:pPr>
              <w:snapToGrid w:val="0"/>
              <w:spacing w:before="60" w:line="276" w:lineRule="auto"/>
              <w:rPr>
                <w:szCs w:val="26"/>
              </w:rPr>
            </w:pPr>
            <w:r>
              <w:rPr>
                <w:b/>
                <w:szCs w:val="26"/>
              </w:rPr>
              <w:t>Mức độ BMT:</w:t>
            </w:r>
            <w:r>
              <w:rPr>
                <w:szCs w:val="26"/>
              </w:rPr>
              <w:t xml:space="preserve"> B</w:t>
            </w:r>
          </w:p>
        </w:tc>
      </w:tr>
      <w:tr w:rsidR="00C27BFD" w14:paraId="67747CF8" w14:textId="77777777" w:rsidTr="00295CDD">
        <w:tc>
          <w:tcPr>
            <w:tcW w:w="3378" w:type="pct"/>
            <w:tcBorders>
              <w:top w:val="single" w:sz="4" w:space="0" w:color="000000"/>
              <w:left w:val="single" w:sz="4" w:space="0" w:color="000000"/>
              <w:bottom w:val="single" w:sz="4" w:space="0" w:color="000000"/>
              <w:right w:val="nil"/>
            </w:tcBorders>
            <w:hideMark/>
          </w:tcPr>
          <w:p w14:paraId="3007AFFA" w14:textId="77777777" w:rsidR="00C27BFD" w:rsidRDefault="00C27BFD" w:rsidP="00295CDD">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31F6E323" w14:textId="77777777" w:rsidR="00C27BFD" w:rsidRDefault="00C27BFD" w:rsidP="00295CDD">
            <w:pPr>
              <w:snapToGrid w:val="0"/>
              <w:spacing w:before="60" w:line="276" w:lineRule="auto"/>
              <w:rPr>
                <w:szCs w:val="26"/>
              </w:rPr>
            </w:pPr>
            <w:r>
              <w:rPr>
                <w:b/>
                <w:szCs w:val="26"/>
              </w:rPr>
              <w:t xml:space="preserve">Tác nhân phụ: </w:t>
            </w:r>
            <w:r>
              <w:rPr>
                <w:szCs w:val="26"/>
              </w:rPr>
              <w:t>Hệ thống</w:t>
            </w:r>
          </w:p>
        </w:tc>
      </w:tr>
      <w:tr w:rsidR="00C27BFD" w14:paraId="2B10847C"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7AEB2C54" w14:textId="5F309970" w:rsidR="00C27BFD" w:rsidRDefault="00C27BFD" w:rsidP="00F57C2E">
            <w:pPr>
              <w:spacing w:before="60" w:line="276" w:lineRule="auto"/>
              <w:rPr>
                <w:szCs w:val="26"/>
              </w:rPr>
            </w:pPr>
            <w:r>
              <w:rPr>
                <w:b/>
                <w:szCs w:val="26"/>
              </w:rPr>
              <w:t xml:space="preserve">Mô tả Usecase: </w:t>
            </w:r>
            <w:r>
              <w:t>Trung tâm Chứng thực số g</w:t>
            </w:r>
            <w:r w:rsidRPr="00941191">
              <w:t>ia hạn chứng thư số</w:t>
            </w:r>
          </w:p>
        </w:tc>
      </w:tr>
      <w:tr w:rsidR="00C27BFD" w14:paraId="7ED09702"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33B7472A" w14:textId="77777777" w:rsidR="00C27BFD" w:rsidRDefault="00C27BFD" w:rsidP="00295CDD">
            <w:pPr>
              <w:snapToGrid w:val="0"/>
              <w:spacing w:before="60" w:line="276" w:lineRule="auto"/>
              <w:rPr>
                <w:b/>
                <w:szCs w:val="26"/>
              </w:rPr>
            </w:pPr>
            <w:r>
              <w:rPr>
                <w:b/>
                <w:szCs w:val="26"/>
              </w:rPr>
              <w:t xml:space="preserve">Điều kiện để bắt đầu Usecase: </w:t>
            </w:r>
          </w:p>
          <w:p w14:paraId="1931DFFD" w14:textId="77777777" w:rsidR="00C27BFD" w:rsidRPr="00A0588C" w:rsidRDefault="00C27BFD" w:rsidP="00295CDD">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296ABC90" w14:textId="77777777" w:rsidR="00C27BFD" w:rsidRPr="00310993" w:rsidRDefault="00C27BFD" w:rsidP="00295CDD">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C27BFD" w14:paraId="203E81DA"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33E187F" w14:textId="2E124BD8" w:rsidR="00C27BFD" w:rsidRPr="00DB242E" w:rsidRDefault="00C27BFD" w:rsidP="005F16AE">
            <w:pPr>
              <w:snapToGrid w:val="0"/>
              <w:spacing w:before="60" w:line="276" w:lineRule="auto"/>
              <w:rPr>
                <w:szCs w:val="26"/>
              </w:rPr>
            </w:pPr>
            <w:r>
              <w:rPr>
                <w:b/>
                <w:szCs w:val="26"/>
              </w:rPr>
              <w:t>Điều kiện để kết thúc Usecase:</w:t>
            </w:r>
            <w:r w:rsidR="005F16AE">
              <w:rPr>
                <w:b/>
                <w:szCs w:val="26"/>
              </w:rPr>
              <w:t xml:space="preserve"> </w:t>
            </w:r>
            <w:r w:rsidR="005F16AE">
              <w:rPr>
                <w:szCs w:val="26"/>
              </w:rPr>
              <w:t>Có file CTS đã g</w:t>
            </w:r>
            <w:r w:rsidR="00F57C2E">
              <w:rPr>
                <w:szCs w:val="26"/>
              </w:rPr>
              <w:t>ia hạ</w:t>
            </w:r>
            <w:r w:rsidR="005F16AE">
              <w:rPr>
                <w:szCs w:val="26"/>
              </w:rPr>
              <w:t>n</w:t>
            </w:r>
          </w:p>
        </w:tc>
      </w:tr>
      <w:tr w:rsidR="00C27BFD" w14:paraId="73D39B98" w14:textId="77777777" w:rsidTr="00295CDD">
        <w:tc>
          <w:tcPr>
            <w:tcW w:w="5000" w:type="pct"/>
            <w:gridSpan w:val="2"/>
            <w:tcBorders>
              <w:top w:val="single" w:sz="4" w:space="0" w:color="000000"/>
              <w:left w:val="single" w:sz="4" w:space="0" w:color="000000"/>
              <w:bottom w:val="single" w:sz="4" w:space="0" w:color="000000"/>
              <w:right w:val="single" w:sz="4" w:space="0" w:color="000000"/>
            </w:tcBorders>
          </w:tcPr>
          <w:p w14:paraId="19084723" w14:textId="77777777" w:rsidR="00C27BFD" w:rsidRDefault="00C27BFD" w:rsidP="00295CDD">
            <w:pPr>
              <w:snapToGrid w:val="0"/>
              <w:spacing w:before="60" w:line="276" w:lineRule="auto"/>
              <w:rPr>
                <w:szCs w:val="26"/>
              </w:rPr>
            </w:pPr>
            <w:r>
              <w:rPr>
                <w:b/>
                <w:szCs w:val="26"/>
              </w:rPr>
              <w:t>Trình tự các sự kiện trong quá trình hoạt động của Usecase:</w:t>
            </w:r>
          </w:p>
          <w:p w14:paraId="6D9DD35E" w14:textId="77777777" w:rsidR="00C27BFD" w:rsidRPr="009F3075" w:rsidRDefault="00C27BFD" w:rsidP="00843B83">
            <w:pPr>
              <w:pStyle w:val="ListParagraph"/>
              <w:numPr>
                <w:ilvl w:val="0"/>
                <w:numId w:val="196"/>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5AC2AC31" w14:textId="77777777" w:rsidR="00C27BFD" w:rsidRPr="009F3075" w:rsidRDefault="00C27BFD" w:rsidP="00843B83">
            <w:pPr>
              <w:pStyle w:val="ListParagraph"/>
              <w:numPr>
                <w:ilvl w:val="0"/>
                <w:numId w:val="196"/>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7954B521" w14:textId="74993E54" w:rsidR="00C27BFD" w:rsidRPr="00367F35" w:rsidRDefault="00C27BFD" w:rsidP="00843B83">
            <w:pPr>
              <w:pStyle w:val="ListParagraph"/>
              <w:numPr>
                <w:ilvl w:val="0"/>
                <w:numId w:val="196"/>
              </w:numPr>
            </w:pPr>
            <w:r>
              <w:t>Trung tâm Chứng thực số</w:t>
            </w:r>
            <w:r>
              <w:rPr>
                <w:lang w:val="en-US"/>
              </w:rPr>
              <w:t xml:space="preserve"> xem danh sách các yêu cầu g</w:t>
            </w:r>
            <w:r w:rsidRPr="00941191">
              <w:t>ia hạ</w:t>
            </w:r>
            <w:r w:rsidR="00F57C2E">
              <w:t xml:space="preserve">n </w:t>
            </w:r>
            <w:r w:rsidRPr="00941191">
              <w:t>chứng thư số</w:t>
            </w:r>
            <w:r>
              <w:rPr>
                <w:lang w:val="en-US"/>
              </w:rPr>
              <w:t>.</w:t>
            </w:r>
          </w:p>
          <w:p w14:paraId="104B0290" w14:textId="52127F7A" w:rsidR="00F57C2E" w:rsidRPr="00367F35" w:rsidRDefault="00C27BFD" w:rsidP="00843B83">
            <w:pPr>
              <w:pStyle w:val="ListParagraph"/>
              <w:numPr>
                <w:ilvl w:val="0"/>
                <w:numId w:val="196"/>
              </w:numPr>
            </w:pPr>
            <w:r>
              <w:t>Trung tâm Chứng thực số</w:t>
            </w:r>
            <w:r w:rsidRPr="00C27BFD">
              <w:rPr>
                <w:lang w:val="en-US"/>
              </w:rPr>
              <w:t xml:space="preserve"> chọn từng yêu cầu đăng ký và nhấn chọn [Gia hạ</w:t>
            </w:r>
            <w:r w:rsidR="00F57C2E">
              <w:rPr>
                <w:lang w:val="en-US"/>
              </w:rPr>
              <w:t xml:space="preserve">n </w:t>
            </w:r>
            <w:r w:rsidRPr="00C27BFD">
              <w:rPr>
                <w:lang w:val="en-US"/>
              </w:rPr>
              <w:t xml:space="preserve">chứng thư số]. Hệ thống sẽ kết nối với phần mềm TMS của đơn vị để chạy các dịch vụ </w:t>
            </w:r>
            <w:r>
              <w:rPr>
                <w:lang w:val="en-US"/>
              </w:rPr>
              <w:t>gia hạ</w:t>
            </w:r>
            <w:r w:rsidR="00F57C2E">
              <w:rPr>
                <w:lang w:val="en-US"/>
              </w:rPr>
              <w:t xml:space="preserve">n </w:t>
            </w:r>
            <w:r w:rsidRPr="00C27BFD">
              <w:rPr>
                <w:lang w:val="en-US"/>
              </w:rPr>
              <w:t>chứng thư số:</w:t>
            </w:r>
            <w:r w:rsidR="005F16AE">
              <w:rPr>
                <w:lang w:val="en-US"/>
              </w:rPr>
              <w:t xml:space="preserve"> </w:t>
            </w:r>
            <w:r w:rsidR="005F16AE" w:rsidRPr="005F16AE">
              <w:rPr>
                <w:lang w:val="en-US"/>
              </w:rPr>
              <w:t>Gia hạn chứng thư số theo thông tin đăng ký</w:t>
            </w:r>
          </w:p>
          <w:p w14:paraId="364DAF19" w14:textId="39569B95" w:rsidR="00C27BFD" w:rsidRPr="00367F35" w:rsidRDefault="00C27BFD" w:rsidP="00843B83">
            <w:pPr>
              <w:pStyle w:val="ListParagraph"/>
              <w:numPr>
                <w:ilvl w:val="0"/>
                <w:numId w:val="196"/>
              </w:numPr>
            </w:pPr>
            <w:r w:rsidRPr="00141EC0">
              <w:rPr>
                <w:lang w:val="en-US"/>
              </w:rPr>
              <w:t>Sau khi chạ</w:t>
            </w:r>
            <w:r w:rsidR="005F16AE">
              <w:rPr>
                <w:lang w:val="en-US"/>
              </w:rPr>
              <w:t>y</w:t>
            </w:r>
            <w:r w:rsidRPr="00141EC0">
              <w:rPr>
                <w:lang w:val="en-US"/>
              </w:rPr>
              <w:t xml:space="preserve"> dịch vụ, hệ thống sẽ trả lại kết quả xử lý là file </w:t>
            </w:r>
            <w:r>
              <w:rPr>
                <w:lang w:val="en-US"/>
              </w:rPr>
              <w:t>chứng thư số</w:t>
            </w:r>
            <w:r w:rsidR="005F16AE">
              <w:rPr>
                <w:lang w:val="en-US"/>
              </w:rPr>
              <w:t xml:space="preserve"> đã được gia hạn</w:t>
            </w:r>
            <w:r w:rsidRPr="00141EC0">
              <w:rPr>
                <w:lang w:val="en-US"/>
              </w:rPr>
              <w:t xml:space="preserve">. File </w:t>
            </w:r>
            <w:r>
              <w:rPr>
                <w:lang w:val="en-US"/>
              </w:rPr>
              <w:t xml:space="preserve">chứng thư số </w:t>
            </w:r>
            <w:r w:rsidRPr="00141EC0">
              <w:rPr>
                <w:lang w:val="en-US"/>
              </w:rPr>
              <w:t>sẽ được gắn vào hồ</w:t>
            </w:r>
            <w:r>
              <w:rPr>
                <w:lang w:val="en-US"/>
              </w:rPr>
              <w:t xml:space="preserve"> sơ để trả kết quả.</w:t>
            </w:r>
          </w:p>
          <w:p w14:paraId="5D432447" w14:textId="77777777" w:rsidR="00C27BFD" w:rsidRPr="00286EDA" w:rsidRDefault="00C27BFD" w:rsidP="00843B83">
            <w:pPr>
              <w:pStyle w:val="ListParagraph"/>
              <w:numPr>
                <w:ilvl w:val="0"/>
                <w:numId w:val="196"/>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C27BFD" w14:paraId="15E9829B"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18051453" w14:textId="2A3B1081" w:rsidR="00C27BFD" w:rsidRPr="00286EDA" w:rsidRDefault="00C27BFD" w:rsidP="005F16AE">
            <w:pPr>
              <w:snapToGrid w:val="0"/>
              <w:spacing w:before="60" w:line="276" w:lineRule="auto"/>
              <w:rPr>
                <w:szCs w:val="26"/>
              </w:rPr>
            </w:pPr>
            <w:r>
              <w:rPr>
                <w:b/>
                <w:szCs w:val="26"/>
              </w:rPr>
              <w:lastRenderedPageBreak/>
              <w:t xml:space="preserve">Hoàn cảnh sử dụng thành công cơ bản: </w:t>
            </w:r>
            <w:r w:rsidR="00F57C2E">
              <w:rPr>
                <w:szCs w:val="26"/>
              </w:rPr>
              <w:t>Gia hạ</w:t>
            </w:r>
            <w:r w:rsidR="005F16AE">
              <w:rPr>
                <w:szCs w:val="26"/>
              </w:rPr>
              <w:t xml:space="preserve">n </w:t>
            </w:r>
            <w:r w:rsidR="00F57C2E">
              <w:rPr>
                <w:szCs w:val="26"/>
              </w:rPr>
              <w:t>CTS</w:t>
            </w:r>
            <w:r>
              <w:rPr>
                <w:szCs w:val="26"/>
              </w:rPr>
              <w:t xml:space="preserve"> thành công.</w:t>
            </w:r>
          </w:p>
        </w:tc>
      </w:tr>
      <w:tr w:rsidR="00C27BFD" w14:paraId="31F9CA94"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3A442E9A" w14:textId="77777777" w:rsidR="00C27BFD" w:rsidRDefault="00C27BFD" w:rsidP="00295CDD">
            <w:pPr>
              <w:snapToGrid w:val="0"/>
              <w:spacing w:before="60" w:line="276" w:lineRule="auto"/>
              <w:rPr>
                <w:b/>
                <w:szCs w:val="26"/>
              </w:rPr>
            </w:pPr>
            <w:r>
              <w:rPr>
                <w:b/>
                <w:szCs w:val="26"/>
              </w:rPr>
              <w:t xml:space="preserve">Hoàn cảnh sử dụng phụ (thay thế) trong trường hợp không thành công: </w:t>
            </w:r>
          </w:p>
          <w:p w14:paraId="1B628CFB" w14:textId="755BD162" w:rsidR="00C27BFD" w:rsidRPr="00947A29" w:rsidRDefault="00043A35" w:rsidP="00295CDD">
            <w:pPr>
              <w:snapToGrid w:val="0"/>
              <w:spacing w:before="60" w:line="276" w:lineRule="auto"/>
              <w:rPr>
                <w:b/>
                <w:szCs w:val="26"/>
              </w:rPr>
            </w:pPr>
            <w:r>
              <w:rPr>
                <w:b/>
                <w:szCs w:val="26"/>
              </w:rPr>
              <w:t>1</w:t>
            </w:r>
            <w:r w:rsidR="00C27BFD" w:rsidRPr="00947A29">
              <w:rPr>
                <w:b/>
                <w:szCs w:val="26"/>
              </w:rPr>
              <w:t xml:space="preserve">. </w:t>
            </w:r>
            <w:r w:rsidR="005F16AE">
              <w:rPr>
                <w:b/>
                <w:szCs w:val="26"/>
              </w:rPr>
              <w:t>Gia hạn</w:t>
            </w:r>
            <w:r w:rsidR="00C27BFD" w:rsidRPr="00947A29">
              <w:rPr>
                <w:b/>
                <w:szCs w:val="26"/>
              </w:rPr>
              <w:t xml:space="preserve"> hàng loạt </w:t>
            </w:r>
            <w:r w:rsidR="00C27BFD">
              <w:rPr>
                <w:b/>
                <w:szCs w:val="26"/>
              </w:rPr>
              <w:t>cho toàn bộ yêu cầu trong cùng 1 hồ sơ</w:t>
            </w:r>
            <w:r w:rsidR="00C27BFD" w:rsidRPr="00947A29">
              <w:rPr>
                <w:b/>
                <w:szCs w:val="26"/>
              </w:rPr>
              <w:t>:</w:t>
            </w:r>
          </w:p>
          <w:p w14:paraId="2EC73760" w14:textId="49EA12C8" w:rsidR="00C27BFD" w:rsidRPr="00893C15" w:rsidRDefault="00604CAF" w:rsidP="00843B83">
            <w:pPr>
              <w:pStyle w:val="ListParagraph"/>
              <w:numPr>
                <w:ilvl w:val="0"/>
                <w:numId w:val="195"/>
              </w:numPr>
              <w:snapToGrid w:val="0"/>
              <w:spacing w:before="60"/>
              <w:rPr>
                <w:szCs w:val="26"/>
              </w:rPr>
            </w:pPr>
            <w:r>
              <w:rPr>
                <w:szCs w:val="26"/>
              </w:rPr>
              <w:t>Trung tâm Chứng thực số</w:t>
            </w:r>
            <w:r w:rsidR="00C27BFD" w:rsidRPr="00893C15">
              <w:rPr>
                <w:szCs w:val="26"/>
              </w:rPr>
              <w:t xml:space="preserve"> nhấn vào 1 hồ sơ để xem danh sách các yêu cầu đăng ký.</w:t>
            </w:r>
          </w:p>
          <w:p w14:paraId="2BA42E93" w14:textId="7DAD72F0" w:rsidR="00C27BFD" w:rsidRDefault="00C27BFD" w:rsidP="00843B83">
            <w:pPr>
              <w:pStyle w:val="ListParagraph"/>
              <w:numPr>
                <w:ilvl w:val="0"/>
                <w:numId w:val="195"/>
              </w:numPr>
              <w:snapToGrid w:val="0"/>
              <w:spacing w:before="60"/>
              <w:rPr>
                <w:szCs w:val="26"/>
              </w:rPr>
            </w:pPr>
            <w:r w:rsidRPr="00893C15">
              <w:rPr>
                <w:szCs w:val="26"/>
              </w:rPr>
              <w:t xml:space="preserve">Trung tâm Chứng thực số nhấn chọn tất cả yêu cầu đăng ký </w:t>
            </w:r>
            <w:r w:rsidR="005F16AE">
              <w:rPr>
                <w:szCs w:val="26"/>
                <w:lang w:val="en-US"/>
              </w:rPr>
              <w:t>gia hạn</w:t>
            </w:r>
            <w:r w:rsidRPr="00893C15">
              <w:rPr>
                <w:szCs w:val="26"/>
              </w:rPr>
              <w:t xml:space="preserve"> chứng thư số và nhấn [</w:t>
            </w:r>
            <w:r w:rsidR="005F16AE">
              <w:rPr>
                <w:szCs w:val="26"/>
                <w:lang w:val="en-US"/>
              </w:rPr>
              <w:t>Gia hạn</w:t>
            </w:r>
            <w:r w:rsidRPr="00893C15">
              <w:rPr>
                <w:szCs w:val="26"/>
              </w:rPr>
              <w:t xml:space="preserve"> Chứng thư số]. Hệ thống bắt đầu xử lý cho danh sách các yêu cầu.</w:t>
            </w:r>
          </w:p>
          <w:p w14:paraId="549B88EE" w14:textId="0AFBD314" w:rsidR="00C27BFD" w:rsidRPr="00893C15" w:rsidRDefault="00C27BFD" w:rsidP="00843B83">
            <w:pPr>
              <w:pStyle w:val="ListParagraph"/>
              <w:numPr>
                <w:ilvl w:val="0"/>
                <w:numId w:val="195"/>
              </w:numPr>
              <w:snapToGrid w:val="0"/>
              <w:spacing w:before="60"/>
              <w:rPr>
                <w:szCs w:val="26"/>
              </w:rPr>
            </w:pPr>
            <w:r>
              <w:rPr>
                <w:szCs w:val="26"/>
                <w:lang w:val="en-US"/>
              </w:rPr>
              <w:t xml:space="preserve">Hệ thống sẽ trả lại danh sách </w:t>
            </w:r>
            <w:r w:rsidR="005F16AE">
              <w:rPr>
                <w:szCs w:val="26"/>
                <w:lang w:val="en-US"/>
              </w:rPr>
              <w:t>file chứng thư số đã gia hạn</w:t>
            </w:r>
            <w:r w:rsidRPr="00C57574">
              <w:rPr>
                <w:szCs w:val="26"/>
                <w:lang w:val="en-US"/>
              </w:rPr>
              <w:t xml:space="preserve"> tương ứng với từng yêu cầu</w:t>
            </w:r>
            <w:r w:rsidRPr="00893C15">
              <w:rPr>
                <w:szCs w:val="26"/>
              </w:rPr>
              <w:t>.</w:t>
            </w:r>
          </w:p>
          <w:p w14:paraId="6DE0EFE5" w14:textId="6AD25C73" w:rsidR="00C27BFD" w:rsidRPr="00893C15" w:rsidRDefault="00043A35" w:rsidP="00295CDD">
            <w:pPr>
              <w:snapToGrid w:val="0"/>
              <w:spacing w:before="60" w:line="276" w:lineRule="auto"/>
              <w:rPr>
                <w:b/>
                <w:szCs w:val="26"/>
              </w:rPr>
            </w:pPr>
            <w:r>
              <w:rPr>
                <w:b/>
                <w:szCs w:val="26"/>
              </w:rPr>
              <w:t>2</w:t>
            </w:r>
            <w:r w:rsidR="00C27BFD" w:rsidRPr="00893C15">
              <w:rPr>
                <w:b/>
                <w:szCs w:val="26"/>
              </w:rPr>
              <w:t xml:space="preserve">. </w:t>
            </w:r>
            <w:r w:rsidR="005F16AE">
              <w:rPr>
                <w:b/>
                <w:szCs w:val="26"/>
              </w:rPr>
              <w:t>Gia hạn</w:t>
            </w:r>
            <w:r w:rsidR="005F16AE" w:rsidRPr="00947A29">
              <w:rPr>
                <w:b/>
                <w:szCs w:val="26"/>
              </w:rPr>
              <w:t xml:space="preserve"> hàng loạt </w:t>
            </w:r>
            <w:r w:rsidR="00C27BFD">
              <w:rPr>
                <w:b/>
                <w:szCs w:val="26"/>
              </w:rPr>
              <w:t xml:space="preserve">cho toàn bộ yêu cầu </w:t>
            </w:r>
            <w:r w:rsidR="00C27BFD" w:rsidRPr="00893C15">
              <w:rPr>
                <w:b/>
                <w:szCs w:val="26"/>
              </w:rPr>
              <w:t>ở nhiều hồ sơ:</w:t>
            </w:r>
          </w:p>
          <w:p w14:paraId="6960116F" w14:textId="1E140178" w:rsidR="00C27BFD" w:rsidRPr="00114D71" w:rsidRDefault="00604CAF" w:rsidP="00843B83">
            <w:pPr>
              <w:pStyle w:val="ListParagraph"/>
              <w:numPr>
                <w:ilvl w:val="0"/>
                <w:numId w:val="194"/>
              </w:numPr>
              <w:snapToGrid w:val="0"/>
              <w:spacing w:before="60"/>
              <w:rPr>
                <w:szCs w:val="26"/>
              </w:rPr>
            </w:pPr>
            <w:r>
              <w:rPr>
                <w:szCs w:val="26"/>
              </w:rPr>
              <w:t>Trung tâm Chứng thực số</w:t>
            </w:r>
            <w:r w:rsidR="00C27BFD" w:rsidRPr="00114D71">
              <w:rPr>
                <w:szCs w:val="26"/>
              </w:rPr>
              <w:t xml:space="preserve"> nhấn chọn nhiều hồ sơ gửi yêu cầu đăng ký cần xử lý và nhấn [</w:t>
            </w:r>
            <w:r w:rsidR="005F16AE">
              <w:rPr>
                <w:szCs w:val="26"/>
                <w:lang w:val="en-US"/>
              </w:rPr>
              <w:t>Gia hạn</w:t>
            </w:r>
            <w:r w:rsidR="00C27BFD" w:rsidRPr="00114D71">
              <w:rPr>
                <w:szCs w:val="26"/>
              </w:rPr>
              <w:t xml:space="preserve"> Chứng thư số].</w:t>
            </w:r>
            <w:r w:rsidR="00C27BFD" w:rsidRPr="00114D71">
              <w:rPr>
                <w:szCs w:val="26"/>
                <w:lang w:val="en-US"/>
              </w:rPr>
              <w:t xml:space="preserve"> </w:t>
            </w:r>
            <w:r w:rsidR="00C27BFD" w:rsidRPr="00114D71">
              <w:rPr>
                <w:szCs w:val="26"/>
              </w:rPr>
              <w:t>Hệ thống bắt đầu xử lý cho danh sách các yêu cầu</w:t>
            </w:r>
            <w:r w:rsidR="00C27BFD">
              <w:rPr>
                <w:szCs w:val="26"/>
                <w:lang w:val="en-US"/>
              </w:rPr>
              <w:t xml:space="preserve"> ở các hồ sơ đã chọn</w:t>
            </w:r>
            <w:r w:rsidR="00C27BFD" w:rsidRPr="00114D71">
              <w:rPr>
                <w:szCs w:val="26"/>
              </w:rPr>
              <w:t xml:space="preserve">. </w:t>
            </w:r>
          </w:p>
          <w:p w14:paraId="2589C93C" w14:textId="2010AE48" w:rsidR="00C27BFD" w:rsidRPr="00114D71" w:rsidRDefault="005F16AE" w:rsidP="00843B83">
            <w:pPr>
              <w:pStyle w:val="ListParagraph"/>
              <w:numPr>
                <w:ilvl w:val="0"/>
                <w:numId w:val="194"/>
              </w:numPr>
              <w:snapToGrid w:val="0"/>
              <w:spacing w:before="60"/>
              <w:rPr>
                <w:szCs w:val="26"/>
              </w:rPr>
            </w:pPr>
            <w:r>
              <w:rPr>
                <w:szCs w:val="26"/>
                <w:lang w:val="en-US"/>
              </w:rPr>
              <w:t>Hệ thống sẽ trả lại danh sách file chứng thư số đã gia hạn</w:t>
            </w:r>
            <w:r w:rsidRPr="00C57574">
              <w:rPr>
                <w:szCs w:val="26"/>
                <w:lang w:val="en-US"/>
              </w:rPr>
              <w:t xml:space="preserve"> tương ứng với từng yêu cầu</w:t>
            </w:r>
            <w:r w:rsidR="00C27BFD" w:rsidRPr="00114D71">
              <w:rPr>
                <w:szCs w:val="26"/>
                <w:lang w:val="en-US"/>
              </w:rPr>
              <w:t xml:space="preserve"> của từng hồ sơ đã chọn.</w:t>
            </w:r>
          </w:p>
        </w:tc>
      </w:tr>
      <w:tr w:rsidR="00C27BFD" w14:paraId="073A7035"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6DD6A0E" w14:textId="40632C71" w:rsidR="00C27BFD" w:rsidRDefault="00C27BFD" w:rsidP="00780A56">
            <w:pPr>
              <w:snapToGrid w:val="0"/>
              <w:spacing w:before="60" w:line="276" w:lineRule="auto"/>
              <w:rPr>
                <w:szCs w:val="26"/>
              </w:rPr>
            </w:pPr>
            <w:r>
              <w:rPr>
                <w:b/>
                <w:szCs w:val="26"/>
              </w:rPr>
              <w:t>Hành động liên quan sẽ xảy ra khi Usecase kết thúc:</w:t>
            </w:r>
            <w:r>
              <w:rPr>
                <w:szCs w:val="26"/>
              </w:rPr>
              <w:t xml:space="preserve"> </w:t>
            </w:r>
            <w:r w:rsidR="00780A56">
              <w:rPr>
                <w:rFonts w:eastAsia="Times New Roman"/>
                <w:color w:val="000000"/>
                <w:szCs w:val="26"/>
              </w:rPr>
              <w:t>Hệ thống gửi thông báo đến tài khoản cơ quan, tổ chức về danh sách chứng thư mới gia hạn của hồ sơ.</w:t>
            </w:r>
          </w:p>
        </w:tc>
      </w:tr>
      <w:tr w:rsidR="00C27BFD" w14:paraId="658C44D8"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67EF61EA" w14:textId="77777777" w:rsidR="00C27BFD" w:rsidRDefault="00C27BFD" w:rsidP="00295CDD">
            <w:pPr>
              <w:snapToGrid w:val="0"/>
              <w:spacing w:before="60" w:line="276" w:lineRule="auto"/>
              <w:rPr>
                <w:szCs w:val="26"/>
              </w:rPr>
            </w:pPr>
            <w:r>
              <w:rPr>
                <w:b/>
                <w:szCs w:val="26"/>
              </w:rPr>
              <w:t>Các yêu cầu phi chức năng:</w:t>
            </w:r>
            <w:r>
              <w:rPr>
                <w:szCs w:val="26"/>
              </w:rPr>
              <w:t xml:space="preserve"> Không có</w:t>
            </w:r>
          </w:p>
        </w:tc>
      </w:tr>
    </w:tbl>
    <w:p w14:paraId="7C224BE1" w14:textId="77777777" w:rsidR="00C27BFD" w:rsidRDefault="00C27BFD" w:rsidP="00463474"/>
    <w:p w14:paraId="7BC82135" w14:textId="7692DDB2" w:rsidR="005F16AE" w:rsidRDefault="005F16AE" w:rsidP="00941B88">
      <w:pPr>
        <w:pStyle w:val="UCName"/>
      </w:pPr>
      <w:bookmarkStart w:id="215" w:name="_Ref21624027"/>
      <w:bookmarkStart w:id="216" w:name="_Ref21624028"/>
      <w:bookmarkStart w:id="217" w:name="_Toc22744130"/>
      <w:r>
        <w:t xml:space="preserve">Thay đổi thông tin </w:t>
      </w:r>
      <w:r w:rsidRPr="00941191">
        <w:t>chứng thư số</w:t>
      </w:r>
      <w:bookmarkEnd w:id="215"/>
      <w:bookmarkEnd w:id="216"/>
      <w:bookmarkEnd w:id="217"/>
    </w:p>
    <w:tbl>
      <w:tblPr>
        <w:tblW w:w="5000" w:type="pct"/>
        <w:tblLook w:val="04A0" w:firstRow="1" w:lastRow="0" w:firstColumn="1" w:lastColumn="0" w:noHBand="0" w:noVBand="1"/>
      </w:tblPr>
      <w:tblGrid>
        <w:gridCol w:w="6092"/>
        <w:gridCol w:w="2925"/>
      </w:tblGrid>
      <w:tr w:rsidR="005F16AE" w14:paraId="063B9C8D" w14:textId="77777777" w:rsidTr="00295CDD">
        <w:tc>
          <w:tcPr>
            <w:tcW w:w="3378" w:type="pct"/>
            <w:tcBorders>
              <w:top w:val="single" w:sz="4" w:space="0" w:color="000000"/>
              <w:left w:val="single" w:sz="4" w:space="0" w:color="000000"/>
              <w:bottom w:val="single" w:sz="4" w:space="0" w:color="000000"/>
              <w:right w:val="nil"/>
            </w:tcBorders>
            <w:hideMark/>
          </w:tcPr>
          <w:p w14:paraId="47AEF08E" w14:textId="46F6C79E" w:rsidR="005F16AE" w:rsidRDefault="005F16AE" w:rsidP="00295CDD">
            <w:pPr>
              <w:spacing w:before="60" w:line="276" w:lineRule="auto"/>
              <w:rPr>
                <w:rFonts w:eastAsiaTheme="minorHAnsi"/>
                <w:sz w:val="28"/>
                <w:szCs w:val="26"/>
              </w:rPr>
            </w:pPr>
            <w:r>
              <w:rPr>
                <w:b/>
                <w:szCs w:val="26"/>
              </w:rPr>
              <w:t>Tên Usecase:</w:t>
            </w:r>
            <w:r>
              <w:rPr>
                <w:szCs w:val="26"/>
              </w:rPr>
              <w:t xml:space="preserve"> </w:t>
            </w:r>
            <w:r>
              <w:t xml:space="preserve">Thay đổi thông tin </w:t>
            </w:r>
            <w:r w:rsidRPr="00941191">
              <w:t>chứng thư số</w:t>
            </w:r>
          </w:p>
        </w:tc>
        <w:tc>
          <w:tcPr>
            <w:tcW w:w="1622" w:type="pct"/>
            <w:tcBorders>
              <w:top w:val="single" w:sz="4" w:space="0" w:color="000000"/>
              <w:left w:val="single" w:sz="4" w:space="0" w:color="000000"/>
              <w:bottom w:val="single" w:sz="4" w:space="0" w:color="000000"/>
              <w:right w:val="single" w:sz="4" w:space="0" w:color="000000"/>
            </w:tcBorders>
            <w:hideMark/>
          </w:tcPr>
          <w:p w14:paraId="1D4F4CA2" w14:textId="77777777" w:rsidR="005F16AE" w:rsidRDefault="005F16AE" w:rsidP="00295CDD">
            <w:pPr>
              <w:snapToGrid w:val="0"/>
              <w:spacing w:before="60" w:line="276" w:lineRule="auto"/>
              <w:rPr>
                <w:szCs w:val="26"/>
              </w:rPr>
            </w:pPr>
            <w:r>
              <w:rPr>
                <w:b/>
                <w:szCs w:val="26"/>
              </w:rPr>
              <w:t>Mức độ BMT:</w:t>
            </w:r>
            <w:r>
              <w:rPr>
                <w:szCs w:val="26"/>
              </w:rPr>
              <w:t xml:space="preserve"> B</w:t>
            </w:r>
          </w:p>
        </w:tc>
      </w:tr>
      <w:tr w:rsidR="005F16AE" w14:paraId="6BC2CC11" w14:textId="77777777" w:rsidTr="00295CDD">
        <w:tc>
          <w:tcPr>
            <w:tcW w:w="3378" w:type="pct"/>
            <w:tcBorders>
              <w:top w:val="single" w:sz="4" w:space="0" w:color="000000"/>
              <w:left w:val="single" w:sz="4" w:space="0" w:color="000000"/>
              <w:bottom w:val="single" w:sz="4" w:space="0" w:color="000000"/>
              <w:right w:val="nil"/>
            </w:tcBorders>
            <w:hideMark/>
          </w:tcPr>
          <w:p w14:paraId="37F17B74" w14:textId="77777777" w:rsidR="005F16AE" w:rsidRDefault="005F16AE" w:rsidP="00295CDD">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4619EDC0" w14:textId="77777777" w:rsidR="005F16AE" w:rsidRDefault="005F16AE" w:rsidP="00295CDD">
            <w:pPr>
              <w:snapToGrid w:val="0"/>
              <w:spacing w:before="60" w:line="276" w:lineRule="auto"/>
              <w:rPr>
                <w:szCs w:val="26"/>
              </w:rPr>
            </w:pPr>
            <w:r>
              <w:rPr>
                <w:b/>
                <w:szCs w:val="26"/>
              </w:rPr>
              <w:t xml:space="preserve">Tác nhân phụ: </w:t>
            </w:r>
            <w:r>
              <w:rPr>
                <w:szCs w:val="26"/>
              </w:rPr>
              <w:t>Hệ thống</w:t>
            </w:r>
          </w:p>
        </w:tc>
      </w:tr>
      <w:tr w:rsidR="005F16AE" w14:paraId="5F2B8227"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B1BA8E7" w14:textId="4573FB6F" w:rsidR="005F16AE" w:rsidRDefault="005F16AE" w:rsidP="00295CDD">
            <w:pPr>
              <w:spacing w:before="60" w:line="276" w:lineRule="auto"/>
              <w:rPr>
                <w:szCs w:val="26"/>
              </w:rPr>
            </w:pPr>
            <w:r>
              <w:rPr>
                <w:b/>
                <w:szCs w:val="26"/>
              </w:rPr>
              <w:t xml:space="preserve">Mô tả Usecase: </w:t>
            </w:r>
            <w:r>
              <w:t>Trung tâm Chứng thực số thay đổi thông tin</w:t>
            </w:r>
            <w:r w:rsidRPr="00941191">
              <w:t xml:space="preserve"> chứng thư số</w:t>
            </w:r>
          </w:p>
        </w:tc>
      </w:tr>
      <w:tr w:rsidR="005F16AE" w14:paraId="309995E4"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32D0303" w14:textId="77777777" w:rsidR="005F16AE" w:rsidRDefault="005F16AE" w:rsidP="00295CDD">
            <w:pPr>
              <w:snapToGrid w:val="0"/>
              <w:spacing w:before="60" w:line="276" w:lineRule="auto"/>
              <w:rPr>
                <w:b/>
                <w:szCs w:val="26"/>
              </w:rPr>
            </w:pPr>
            <w:r>
              <w:rPr>
                <w:b/>
                <w:szCs w:val="26"/>
              </w:rPr>
              <w:t xml:space="preserve">Điều kiện để bắt đầu Usecase: </w:t>
            </w:r>
          </w:p>
          <w:p w14:paraId="10D952B3" w14:textId="77777777" w:rsidR="005F16AE" w:rsidRPr="00A0588C" w:rsidRDefault="005F16AE" w:rsidP="00295CDD">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7C4650E0" w14:textId="77777777" w:rsidR="005F16AE" w:rsidRPr="00310993" w:rsidRDefault="005F16AE" w:rsidP="00295CDD">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5F16AE" w14:paraId="29450702"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0F1810B1" w14:textId="447EA5B0" w:rsidR="005F16AE" w:rsidRPr="00DB242E" w:rsidRDefault="005F16AE" w:rsidP="00295CDD">
            <w:pPr>
              <w:snapToGrid w:val="0"/>
              <w:spacing w:before="60" w:line="276" w:lineRule="auto"/>
              <w:rPr>
                <w:szCs w:val="26"/>
              </w:rPr>
            </w:pPr>
            <w:r>
              <w:rPr>
                <w:b/>
                <w:szCs w:val="26"/>
              </w:rPr>
              <w:t>Điều kiện để kết thúc Usecase:</w:t>
            </w:r>
            <w:r>
              <w:rPr>
                <w:szCs w:val="26"/>
              </w:rPr>
              <w:t xml:space="preserve"> Thay đổi thông tin chứng thư số thành công</w:t>
            </w:r>
          </w:p>
        </w:tc>
      </w:tr>
      <w:tr w:rsidR="005F16AE" w14:paraId="266A835F" w14:textId="77777777" w:rsidTr="00295CDD">
        <w:tc>
          <w:tcPr>
            <w:tcW w:w="5000" w:type="pct"/>
            <w:gridSpan w:val="2"/>
            <w:tcBorders>
              <w:top w:val="single" w:sz="4" w:space="0" w:color="000000"/>
              <w:left w:val="single" w:sz="4" w:space="0" w:color="000000"/>
              <w:bottom w:val="single" w:sz="4" w:space="0" w:color="000000"/>
              <w:right w:val="single" w:sz="4" w:space="0" w:color="000000"/>
            </w:tcBorders>
          </w:tcPr>
          <w:p w14:paraId="582A8DC0" w14:textId="7EB0BF0A" w:rsidR="005F16AE" w:rsidRDefault="005F16AE" w:rsidP="00295CDD">
            <w:pPr>
              <w:snapToGrid w:val="0"/>
              <w:spacing w:before="60" w:line="276" w:lineRule="auto"/>
              <w:rPr>
                <w:szCs w:val="26"/>
              </w:rPr>
            </w:pPr>
            <w:r>
              <w:rPr>
                <w:b/>
                <w:szCs w:val="26"/>
              </w:rPr>
              <w:t>Trình tự các sự kiện trong quá trình hoạt động của Usecase:</w:t>
            </w:r>
          </w:p>
          <w:p w14:paraId="738CD72A" w14:textId="77777777" w:rsidR="005F16AE" w:rsidRPr="009F3075" w:rsidRDefault="005F16AE" w:rsidP="00843B83">
            <w:pPr>
              <w:pStyle w:val="ListParagraph"/>
              <w:numPr>
                <w:ilvl w:val="0"/>
                <w:numId w:val="197"/>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7D274CFB" w14:textId="77777777" w:rsidR="005F16AE" w:rsidRPr="009F3075" w:rsidRDefault="005F16AE" w:rsidP="00843B83">
            <w:pPr>
              <w:pStyle w:val="ListParagraph"/>
              <w:numPr>
                <w:ilvl w:val="0"/>
                <w:numId w:val="197"/>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67C13A95" w14:textId="2A52464C" w:rsidR="005F16AE" w:rsidRPr="00367F35" w:rsidRDefault="005F16AE" w:rsidP="00843B83">
            <w:pPr>
              <w:pStyle w:val="ListParagraph"/>
              <w:numPr>
                <w:ilvl w:val="0"/>
                <w:numId w:val="197"/>
              </w:numPr>
            </w:pPr>
            <w:r>
              <w:t>Trung tâm Chứng thực số</w:t>
            </w:r>
            <w:r>
              <w:rPr>
                <w:lang w:val="en-US"/>
              </w:rPr>
              <w:t xml:space="preserve"> xem danh sách các yêu cầu thay đổi thông tin</w:t>
            </w:r>
            <w:r>
              <w:t xml:space="preserve"> </w:t>
            </w:r>
            <w:r w:rsidRPr="00941191">
              <w:t>chứng thư số</w:t>
            </w:r>
            <w:r>
              <w:rPr>
                <w:lang w:val="en-US"/>
              </w:rPr>
              <w:t>.</w:t>
            </w:r>
          </w:p>
          <w:p w14:paraId="2F77E475" w14:textId="77777777" w:rsidR="00A1031A" w:rsidRPr="00A1031A" w:rsidRDefault="005F16AE" w:rsidP="00843B83">
            <w:pPr>
              <w:pStyle w:val="ListParagraph"/>
              <w:numPr>
                <w:ilvl w:val="0"/>
                <w:numId w:val="197"/>
              </w:numPr>
            </w:pPr>
            <w:r>
              <w:lastRenderedPageBreak/>
              <w:t>Trung tâm Chứng thực số</w:t>
            </w:r>
            <w:r w:rsidRPr="00C27BFD">
              <w:rPr>
                <w:lang w:val="en-US"/>
              </w:rPr>
              <w:t xml:space="preserve"> chọn từng yêu cầu đăng ký và nhấn chọn [</w:t>
            </w:r>
            <w:r>
              <w:rPr>
                <w:lang w:val="en-US"/>
              </w:rPr>
              <w:t xml:space="preserve">Thay đổi thông tin </w:t>
            </w:r>
            <w:r w:rsidRPr="00C27BFD">
              <w:rPr>
                <w:lang w:val="en-US"/>
              </w:rPr>
              <w:t xml:space="preserve">chứng thư số]. Hệ thống sẽ kết nối với phần mềm TMS của đơn vị để chạy các dịch vụ </w:t>
            </w:r>
            <w:r>
              <w:rPr>
                <w:lang w:val="en-US"/>
              </w:rPr>
              <w:t xml:space="preserve">thay đổi thông tin </w:t>
            </w:r>
            <w:r w:rsidRPr="00C27BFD">
              <w:rPr>
                <w:lang w:val="en-US"/>
              </w:rPr>
              <w:t>chứng thư số:</w:t>
            </w:r>
            <w:r>
              <w:rPr>
                <w:lang w:val="en-US"/>
              </w:rPr>
              <w:t xml:space="preserve"> </w:t>
            </w:r>
          </w:p>
          <w:p w14:paraId="5E79ACA3" w14:textId="63046B28" w:rsidR="00101FD8" w:rsidRPr="00367F35" w:rsidRDefault="00101FD8" w:rsidP="00843B83">
            <w:pPr>
              <w:pStyle w:val="ListParagraph"/>
              <w:numPr>
                <w:ilvl w:val="1"/>
                <w:numId w:val="197"/>
              </w:numPr>
            </w:pPr>
            <w:r>
              <w:rPr>
                <w:lang w:val="en-US"/>
              </w:rPr>
              <w:t>Thay đổi thông tin CTS theo yêu cầu đăng ký, sinh chứng thư số mới tương ứng;</w:t>
            </w:r>
          </w:p>
          <w:p w14:paraId="7AF15AA4" w14:textId="3B8FD0FF" w:rsidR="005F16AE" w:rsidRPr="00A1031A" w:rsidRDefault="00A1031A" w:rsidP="00843B83">
            <w:pPr>
              <w:pStyle w:val="ListParagraph"/>
              <w:numPr>
                <w:ilvl w:val="1"/>
                <w:numId w:val="197"/>
              </w:numPr>
            </w:pPr>
            <w:r>
              <w:rPr>
                <w:lang w:val="en-US"/>
              </w:rPr>
              <w:t xml:space="preserve">Thu hồi </w:t>
            </w:r>
            <w:r w:rsidR="005F16AE" w:rsidRPr="005F16AE">
              <w:rPr>
                <w:lang w:val="en-US"/>
              </w:rPr>
              <w:t xml:space="preserve">chứng thư số </w:t>
            </w:r>
            <w:r>
              <w:rPr>
                <w:lang w:val="en-US"/>
              </w:rPr>
              <w:t>cũ</w:t>
            </w:r>
            <w:r w:rsidR="00101FD8">
              <w:rPr>
                <w:lang w:val="en-US"/>
              </w:rPr>
              <w:t>;</w:t>
            </w:r>
          </w:p>
          <w:p w14:paraId="182F30BA" w14:textId="0DC9156B" w:rsidR="005F16AE" w:rsidRPr="00367F35" w:rsidRDefault="005F16AE" w:rsidP="00843B83">
            <w:pPr>
              <w:pStyle w:val="ListParagraph"/>
              <w:numPr>
                <w:ilvl w:val="0"/>
                <w:numId w:val="197"/>
              </w:numPr>
            </w:pPr>
            <w:r w:rsidRPr="00141EC0">
              <w:rPr>
                <w:lang w:val="en-US"/>
              </w:rPr>
              <w:t>Sau khi chạ</w:t>
            </w:r>
            <w:r>
              <w:rPr>
                <w:lang w:val="en-US"/>
              </w:rPr>
              <w:t>y</w:t>
            </w:r>
            <w:r w:rsidRPr="00141EC0">
              <w:rPr>
                <w:lang w:val="en-US"/>
              </w:rPr>
              <w:t xml:space="preserve"> dịch vụ, hệ thống sẽ trả lại kết quả xử lý là file </w:t>
            </w:r>
            <w:r>
              <w:rPr>
                <w:lang w:val="en-US"/>
              </w:rPr>
              <w:t>chứng thư số</w:t>
            </w:r>
            <w:r w:rsidR="00A1031A">
              <w:rPr>
                <w:lang w:val="en-US"/>
              </w:rPr>
              <w:t xml:space="preserve"> mới</w:t>
            </w:r>
            <w:r>
              <w:rPr>
                <w:lang w:val="en-US"/>
              </w:rPr>
              <w:t xml:space="preserve"> đã được thay đổi thông tin</w:t>
            </w:r>
            <w:r w:rsidRPr="00141EC0">
              <w:rPr>
                <w:lang w:val="en-US"/>
              </w:rPr>
              <w:t xml:space="preserve">. File </w:t>
            </w:r>
            <w:r>
              <w:rPr>
                <w:lang w:val="en-US"/>
              </w:rPr>
              <w:t xml:space="preserve">chứng thư số </w:t>
            </w:r>
            <w:r w:rsidRPr="00141EC0">
              <w:rPr>
                <w:lang w:val="en-US"/>
              </w:rPr>
              <w:t>sẽ được gắn vào hồ</w:t>
            </w:r>
            <w:r>
              <w:rPr>
                <w:lang w:val="en-US"/>
              </w:rPr>
              <w:t xml:space="preserve"> sơ để trả kết quả.</w:t>
            </w:r>
          </w:p>
          <w:p w14:paraId="656D1FD1" w14:textId="77777777" w:rsidR="005F16AE" w:rsidRPr="00286EDA" w:rsidRDefault="005F16AE" w:rsidP="00843B83">
            <w:pPr>
              <w:pStyle w:val="ListParagraph"/>
              <w:numPr>
                <w:ilvl w:val="0"/>
                <w:numId w:val="197"/>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5F16AE" w14:paraId="010BF8B3"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F3EA34F" w14:textId="2D4D3D0A" w:rsidR="005F16AE" w:rsidRPr="00286EDA" w:rsidRDefault="005F16AE" w:rsidP="00500000">
            <w:pPr>
              <w:snapToGrid w:val="0"/>
              <w:spacing w:before="60" w:line="276" w:lineRule="auto"/>
              <w:rPr>
                <w:szCs w:val="26"/>
              </w:rPr>
            </w:pPr>
            <w:r>
              <w:rPr>
                <w:b/>
                <w:szCs w:val="26"/>
              </w:rPr>
              <w:t xml:space="preserve">Hoàn cảnh sử dụng thành công cơ bản: </w:t>
            </w:r>
            <w:r>
              <w:rPr>
                <w:szCs w:val="26"/>
              </w:rPr>
              <w:t>Thay đổ</w:t>
            </w:r>
            <w:r w:rsidR="00500000">
              <w:rPr>
                <w:szCs w:val="26"/>
              </w:rPr>
              <w:t xml:space="preserve">i thông tin </w:t>
            </w:r>
            <w:r>
              <w:rPr>
                <w:szCs w:val="26"/>
              </w:rPr>
              <w:t>CTS thành công.</w:t>
            </w:r>
          </w:p>
        </w:tc>
      </w:tr>
      <w:tr w:rsidR="005F16AE" w14:paraId="65963D04"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350AD30" w14:textId="77777777" w:rsidR="005F16AE" w:rsidRDefault="005F16AE" w:rsidP="00295CDD">
            <w:pPr>
              <w:snapToGrid w:val="0"/>
              <w:spacing w:before="60" w:line="276" w:lineRule="auto"/>
              <w:rPr>
                <w:b/>
                <w:szCs w:val="26"/>
              </w:rPr>
            </w:pPr>
            <w:r>
              <w:rPr>
                <w:b/>
                <w:szCs w:val="26"/>
              </w:rPr>
              <w:t xml:space="preserve">Hoàn cảnh sử dụng phụ (thay thế) trong trường hợp không thành công: </w:t>
            </w:r>
          </w:p>
          <w:p w14:paraId="5B0D5013" w14:textId="4045D9B1" w:rsidR="005F16AE" w:rsidRPr="00947A29" w:rsidRDefault="00043A35" w:rsidP="00295CDD">
            <w:pPr>
              <w:snapToGrid w:val="0"/>
              <w:spacing w:before="60" w:line="276" w:lineRule="auto"/>
              <w:rPr>
                <w:b/>
                <w:szCs w:val="26"/>
              </w:rPr>
            </w:pPr>
            <w:r>
              <w:rPr>
                <w:b/>
                <w:szCs w:val="26"/>
              </w:rPr>
              <w:t>1</w:t>
            </w:r>
            <w:r w:rsidR="005F16AE" w:rsidRPr="00947A29">
              <w:rPr>
                <w:b/>
                <w:szCs w:val="26"/>
              </w:rPr>
              <w:t xml:space="preserve">. </w:t>
            </w:r>
            <w:r w:rsidR="005F16AE">
              <w:rPr>
                <w:b/>
                <w:szCs w:val="26"/>
              </w:rPr>
              <w:t>Thay đổi thông tin</w:t>
            </w:r>
            <w:r w:rsidR="005F16AE" w:rsidRPr="00947A29">
              <w:rPr>
                <w:b/>
                <w:szCs w:val="26"/>
              </w:rPr>
              <w:t xml:space="preserve"> hàng loạt </w:t>
            </w:r>
            <w:r w:rsidR="005F16AE">
              <w:rPr>
                <w:b/>
                <w:szCs w:val="26"/>
              </w:rPr>
              <w:t>cho toàn bộ yêu cầu trong cùng 1 hồ sơ</w:t>
            </w:r>
            <w:r w:rsidR="005F16AE" w:rsidRPr="00947A29">
              <w:rPr>
                <w:b/>
                <w:szCs w:val="26"/>
              </w:rPr>
              <w:t>:</w:t>
            </w:r>
          </w:p>
          <w:p w14:paraId="28C5CA9C" w14:textId="293E4B0F" w:rsidR="005F16AE" w:rsidRPr="00893C15" w:rsidRDefault="00604CAF" w:rsidP="00843B83">
            <w:pPr>
              <w:pStyle w:val="ListParagraph"/>
              <w:numPr>
                <w:ilvl w:val="0"/>
                <w:numId w:val="195"/>
              </w:numPr>
              <w:snapToGrid w:val="0"/>
              <w:spacing w:before="60"/>
              <w:rPr>
                <w:szCs w:val="26"/>
              </w:rPr>
            </w:pPr>
            <w:r>
              <w:rPr>
                <w:szCs w:val="26"/>
              </w:rPr>
              <w:t>Trung tâm Chứng thực số</w:t>
            </w:r>
            <w:r w:rsidR="005F16AE" w:rsidRPr="00893C15">
              <w:rPr>
                <w:szCs w:val="26"/>
              </w:rPr>
              <w:t xml:space="preserve"> nhấn vào 1 hồ sơ để xem danh sách các yêu cầu đăng ký.</w:t>
            </w:r>
          </w:p>
          <w:p w14:paraId="46FA971E" w14:textId="5A0EBA0A" w:rsidR="005F16AE" w:rsidRDefault="005F16AE" w:rsidP="00843B83">
            <w:pPr>
              <w:pStyle w:val="ListParagraph"/>
              <w:numPr>
                <w:ilvl w:val="0"/>
                <w:numId w:val="195"/>
              </w:numPr>
              <w:snapToGrid w:val="0"/>
              <w:spacing w:before="60"/>
              <w:rPr>
                <w:szCs w:val="26"/>
              </w:rPr>
            </w:pPr>
            <w:r w:rsidRPr="00893C15">
              <w:rPr>
                <w:szCs w:val="26"/>
              </w:rPr>
              <w:t xml:space="preserve">Trung tâm Chứng thực số nhấn chọn tất cả yêu cầu đăng ký </w:t>
            </w:r>
            <w:r>
              <w:rPr>
                <w:szCs w:val="26"/>
                <w:lang w:val="en-US"/>
              </w:rPr>
              <w:t>thay đổi thông tin</w:t>
            </w:r>
            <w:r w:rsidRPr="00893C15">
              <w:rPr>
                <w:szCs w:val="26"/>
              </w:rPr>
              <w:t xml:space="preserve"> chứng thư số và nhấn [</w:t>
            </w:r>
            <w:r>
              <w:rPr>
                <w:szCs w:val="26"/>
                <w:lang w:val="en-US"/>
              </w:rPr>
              <w:t>Thay đổi thông tin</w:t>
            </w:r>
            <w:r w:rsidRPr="00893C15">
              <w:rPr>
                <w:szCs w:val="26"/>
              </w:rPr>
              <w:t xml:space="preserve"> Chứng thư số]. Hệ thống bắt đầu xử lý cho danh sách các yêu cầu.</w:t>
            </w:r>
          </w:p>
          <w:p w14:paraId="16842893" w14:textId="6AA9DB6C" w:rsidR="005F16AE" w:rsidRPr="00893C15" w:rsidRDefault="005F16AE" w:rsidP="00843B83">
            <w:pPr>
              <w:pStyle w:val="ListParagraph"/>
              <w:numPr>
                <w:ilvl w:val="0"/>
                <w:numId w:val="195"/>
              </w:numPr>
              <w:snapToGrid w:val="0"/>
              <w:spacing w:before="60"/>
              <w:rPr>
                <w:szCs w:val="26"/>
              </w:rPr>
            </w:pPr>
            <w:r>
              <w:rPr>
                <w:szCs w:val="26"/>
                <w:lang w:val="en-US"/>
              </w:rPr>
              <w:t>Hệ thống sẽ trả lại danh sách file chứng thư số đã thay đổi thông tin</w:t>
            </w:r>
            <w:r w:rsidRPr="00C57574">
              <w:rPr>
                <w:szCs w:val="26"/>
                <w:lang w:val="en-US"/>
              </w:rPr>
              <w:t xml:space="preserve"> tương ứng với từng yêu cầu</w:t>
            </w:r>
            <w:r w:rsidRPr="00893C15">
              <w:rPr>
                <w:szCs w:val="26"/>
              </w:rPr>
              <w:t>.</w:t>
            </w:r>
          </w:p>
          <w:p w14:paraId="67155E99" w14:textId="3DC6AD9B" w:rsidR="005F16AE" w:rsidRPr="00893C15" w:rsidRDefault="00043A35" w:rsidP="00295CDD">
            <w:pPr>
              <w:snapToGrid w:val="0"/>
              <w:spacing w:before="60" w:line="276" w:lineRule="auto"/>
              <w:rPr>
                <w:b/>
                <w:szCs w:val="26"/>
              </w:rPr>
            </w:pPr>
            <w:r>
              <w:rPr>
                <w:b/>
                <w:szCs w:val="26"/>
              </w:rPr>
              <w:t>2</w:t>
            </w:r>
            <w:r w:rsidR="005F16AE" w:rsidRPr="00893C15">
              <w:rPr>
                <w:b/>
                <w:szCs w:val="26"/>
              </w:rPr>
              <w:t xml:space="preserve">. </w:t>
            </w:r>
            <w:r w:rsidR="005F16AE">
              <w:rPr>
                <w:b/>
                <w:szCs w:val="26"/>
              </w:rPr>
              <w:t>Thay đổi thông tin</w:t>
            </w:r>
            <w:r w:rsidR="005F16AE" w:rsidRPr="00947A29">
              <w:rPr>
                <w:b/>
                <w:szCs w:val="26"/>
              </w:rPr>
              <w:t xml:space="preserve"> hàng loạt </w:t>
            </w:r>
            <w:r w:rsidR="005F16AE">
              <w:rPr>
                <w:b/>
                <w:szCs w:val="26"/>
              </w:rPr>
              <w:t xml:space="preserve">cho toàn bộ yêu cầu </w:t>
            </w:r>
            <w:r w:rsidR="005F16AE" w:rsidRPr="00893C15">
              <w:rPr>
                <w:b/>
                <w:szCs w:val="26"/>
              </w:rPr>
              <w:t>ở nhiều hồ sơ:</w:t>
            </w:r>
          </w:p>
          <w:p w14:paraId="39DB138F" w14:textId="00A356CB" w:rsidR="005F16AE" w:rsidRPr="00114D71" w:rsidRDefault="00604CAF" w:rsidP="00843B83">
            <w:pPr>
              <w:pStyle w:val="ListParagraph"/>
              <w:numPr>
                <w:ilvl w:val="0"/>
                <w:numId w:val="194"/>
              </w:numPr>
              <w:snapToGrid w:val="0"/>
              <w:spacing w:before="60"/>
              <w:rPr>
                <w:szCs w:val="26"/>
              </w:rPr>
            </w:pPr>
            <w:r>
              <w:rPr>
                <w:szCs w:val="26"/>
              </w:rPr>
              <w:t>Trung tâm Chứng thực số</w:t>
            </w:r>
            <w:r w:rsidR="005F16AE" w:rsidRPr="00114D71">
              <w:rPr>
                <w:szCs w:val="26"/>
              </w:rPr>
              <w:t xml:space="preserve"> nhấn chọn nhiều hồ sơ gửi yêu cầu đăng ký cần xử lý và nhấn [</w:t>
            </w:r>
            <w:r w:rsidR="005F16AE">
              <w:rPr>
                <w:szCs w:val="26"/>
                <w:lang w:val="en-US"/>
              </w:rPr>
              <w:t>Thay đổi thông tin</w:t>
            </w:r>
            <w:r w:rsidR="005F16AE" w:rsidRPr="00114D71">
              <w:rPr>
                <w:szCs w:val="26"/>
              </w:rPr>
              <w:t xml:space="preserve"> Chứng thư số].</w:t>
            </w:r>
            <w:r w:rsidR="005F16AE" w:rsidRPr="00114D71">
              <w:rPr>
                <w:szCs w:val="26"/>
                <w:lang w:val="en-US"/>
              </w:rPr>
              <w:t xml:space="preserve"> </w:t>
            </w:r>
            <w:r w:rsidR="005F16AE" w:rsidRPr="00114D71">
              <w:rPr>
                <w:szCs w:val="26"/>
              </w:rPr>
              <w:t>Hệ thống bắt đầu xử lý cho danh sách các yêu cầu</w:t>
            </w:r>
            <w:r w:rsidR="005F16AE">
              <w:rPr>
                <w:szCs w:val="26"/>
                <w:lang w:val="en-US"/>
              </w:rPr>
              <w:t xml:space="preserve"> ở các hồ sơ đã chọn</w:t>
            </w:r>
            <w:r w:rsidR="005F16AE" w:rsidRPr="00114D71">
              <w:rPr>
                <w:szCs w:val="26"/>
              </w:rPr>
              <w:t xml:space="preserve">. </w:t>
            </w:r>
          </w:p>
          <w:p w14:paraId="248A3815" w14:textId="5A252CD7" w:rsidR="005F16AE" w:rsidRPr="00114D71" w:rsidRDefault="005F16AE" w:rsidP="00843B83">
            <w:pPr>
              <w:pStyle w:val="ListParagraph"/>
              <w:numPr>
                <w:ilvl w:val="0"/>
                <w:numId w:val="194"/>
              </w:numPr>
              <w:snapToGrid w:val="0"/>
              <w:spacing w:before="60"/>
              <w:rPr>
                <w:szCs w:val="26"/>
              </w:rPr>
            </w:pPr>
            <w:r>
              <w:rPr>
                <w:szCs w:val="26"/>
                <w:lang w:val="en-US"/>
              </w:rPr>
              <w:t>Hệ thống sẽ trả lại danh sách file chứng thư số đã thay đổi thông tin</w:t>
            </w:r>
            <w:r w:rsidRPr="00C57574">
              <w:rPr>
                <w:szCs w:val="26"/>
                <w:lang w:val="en-US"/>
              </w:rPr>
              <w:t xml:space="preserve"> tương ứng với từng yêu cầu</w:t>
            </w:r>
            <w:r w:rsidRPr="00114D71">
              <w:rPr>
                <w:szCs w:val="26"/>
                <w:lang w:val="en-US"/>
              </w:rPr>
              <w:t xml:space="preserve"> của từng hồ sơ đã chọn.</w:t>
            </w:r>
          </w:p>
        </w:tc>
      </w:tr>
      <w:tr w:rsidR="005F16AE" w14:paraId="22E2CEB1"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E306A56" w14:textId="0AB4C9D9" w:rsidR="005F16AE" w:rsidRDefault="005F16AE" w:rsidP="00A1031A">
            <w:pPr>
              <w:snapToGrid w:val="0"/>
              <w:spacing w:before="60" w:line="276" w:lineRule="auto"/>
              <w:rPr>
                <w:szCs w:val="26"/>
              </w:rPr>
            </w:pPr>
            <w:r>
              <w:rPr>
                <w:b/>
                <w:szCs w:val="26"/>
              </w:rPr>
              <w:t>Hành động liên quan sẽ xảy ra khi Usecase kết thúc:</w:t>
            </w:r>
            <w:r>
              <w:rPr>
                <w:szCs w:val="26"/>
              </w:rPr>
              <w:t xml:space="preserve"> </w:t>
            </w:r>
          </w:p>
          <w:p w14:paraId="51BE4047" w14:textId="77777777" w:rsidR="00A1031A" w:rsidRPr="00A1031A" w:rsidRDefault="00A1031A" w:rsidP="00843B83">
            <w:pPr>
              <w:pStyle w:val="ListParagraph"/>
              <w:numPr>
                <w:ilvl w:val="0"/>
                <w:numId w:val="194"/>
              </w:numPr>
              <w:snapToGrid w:val="0"/>
              <w:spacing w:before="60"/>
              <w:rPr>
                <w:szCs w:val="26"/>
              </w:rPr>
            </w:pPr>
            <w:r>
              <w:rPr>
                <w:szCs w:val="26"/>
                <w:lang w:val="en-US"/>
              </w:rPr>
              <w:t>Thông tin CTS cũ sẽ được cập nhật lại trạng thái [Đã thu hồi, thay đổi CTS mới]</w:t>
            </w:r>
          </w:p>
          <w:p w14:paraId="37ACC3FE" w14:textId="77777777" w:rsidR="00A1031A" w:rsidRPr="00780A56" w:rsidRDefault="00A1031A" w:rsidP="00843B83">
            <w:pPr>
              <w:pStyle w:val="ListParagraph"/>
              <w:numPr>
                <w:ilvl w:val="0"/>
                <w:numId w:val="194"/>
              </w:numPr>
              <w:snapToGrid w:val="0"/>
              <w:spacing w:before="60"/>
              <w:rPr>
                <w:szCs w:val="26"/>
              </w:rPr>
            </w:pPr>
            <w:r>
              <w:rPr>
                <w:szCs w:val="26"/>
                <w:lang w:val="en-US"/>
              </w:rPr>
              <w:t>Cập nhật thông tin CTS mới vào tài khoản.</w:t>
            </w:r>
          </w:p>
          <w:p w14:paraId="4FAFB5EB" w14:textId="48A68134" w:rsidR="00780A56" w:rsidRPr="00A1031A" w:rsidRDefault="00780A56"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danh sách chứng thư mới thay đổi của hồ sơ.</w:t>
            </w:r>
          </w:p>
        </w:tc>
      </w:tr>
      <w:tr w:rsidR="005F16AE" w14:paraId="547A0669"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7220195D" w14:textId="77777777" w:rsidR="005F16AE" w:rsidRDefault="005F16AE" w:rsidP="00295CDD">
            <w:pPr>
              <w:snapToGrid w:val="0"/>
              <w:spacing w:before="60" w:line="276" w:lineRule="auto"/>
              <w:rPr>
                <w:szCs w:val="26"/>
              </w:rPr>
            </w:pPr>
            <w:r>
              <w:rPr>
                <w:b/>
                <w:szCs w:val="26"/>
              </w:rPr>
              <w:t>Các yêu cầu phi chức năng:</w:t>
            </w:r>
            <w:r>
              <w:rPr>
                <w:szCs w:val="26"/>
              </w:rPr>
              <w:t xml:space="preserve"> Không có</w:t>
            </w:r>
          </w:p>
        </w:tc>
      </w:tr>
    </w:tbl>
    <w:p w14:paraId="56C6842B" w14:textId="77777777" w:rsidR="005F16AE" w:rsidRDefault="005F16AE" w:rsidP="00463474"/>
    <w:p w14:paraId="09F6F661" w14:textId="3D09DFD7" w:rsidR="00295CDD" w:rsidRDefault="00295CDD" w:rsidP="00941B88">
      <w:pPr>
        <w:pStyle w:val="UCName"/>
      </w:pPr>
      <w:bookmarkStart w:id="218" w:name="_Ref21624029"/>
      <w:bookmarkStart w:id="219" w:name="_Ref21624030"/>
      <w:bookmarkStart w:id="220" w:name="_Toc22744131"/>
      <w:r>
        <w:t xml:space="preserve">Gia hạn và thay đổi thông tin </w:t>
      </w:r>
      <w:r w:rsidRPr="00941191">
        <w:t>chứng thư số</w:t>
      </w:r>
      <w:bookmarkEnd w:id="218"/>
      <w:bookmarkEnd w:id="219"/>
      <w:bookmarkEnd w:id="220"/>
    </w:p>
    <w:tbl>
      <w:tblPr>
        <w:tblW w:w="5000" w:type="pct"/>
        <w:tblLook w:val="04A0" w:firstRow="1" w:lastRow="0" w:firstColumn="1" w:lastColumn="0" w:noHBand="0" w:noVBand="1"/>
      </w:tblPr>
      <w:tblGrid>
        <w:gridCol w:w="6092"/>
        <w:gridCol w:w="2925"/>
      </w:tblGrid>
      <w:tr w:rsidR="00295CDD" w14:paraId="17489F3F" w14:textId="77777777" w:rsidTr="00295CDD">
        <w:tc>
          <w:tcPr>
            <w:tcW w:w="3378" w:type="pct"/>
            <w:tcBorders>
              <w:top w:val="single" w:sz="4" w:space="0" w:color="000000"/>
              <w:left w:val="single" w:sz="4" w:space="0" w:color="000000"/>
              <w:bottom w:val="single" w:sz="4" w:space="0" w:color="000000"/>
              <w:right w:val="nil"/>
            </w:tcBorders>
            <w:hideMark/>
          </w:tcPr>
          <w:p w14:paraId="625696D1" w14:textId="0397674C" w:rsidR="00295CDD" w:rsidRDefault="00295CDD" w:rsidP="00295CDD">
            <w:pPr>
              <w:spacing w:before="60" w:line="276" w:lineRule="auto"/>
              <w:rPr>
                <w:rFonts w:eastAsiaTheme="minorHAnsi"/>
                <w:sz w:val="28"/>
                <w:szCs w:val="26"/>
              </w:rPr>
            </w:pPr>
            <w:r>
              <w:rPr>
                <w:b/>
                <w:szCs w:val="26"/>
              </w:rPr>
              <w:lastRenderedPageBreak/>
              <w:t>Tên Usecase:</w:t>
            </w:r>
            <w:r>
              <w:rPr>
                <w:szCs w:val="26"/>
              </w:rPr>
              <w:t xml:space="preserve"> </w:t>
            </w:r>
            <w:r>
              <w:t xml:space="preserve">Gia hạn và thay đổi thông tin </w:t>
            </w:r>
            <w:r w:rsidRPr="00941191">
              <w:t>chứng thư số</w:t>
            </w:r>
          </w:p>
        </w:tc>
        <w:tc>
          <w:tcPr>
            <w:tcW w:w="1622" w:type="pct"/>
            <w:tcBorders>
              <w:top w:val="single" w:sz="4" w:space="0" w:color="000000"/>
              <w:left w:val="single" w:sz="4" w:space="0" w:color="000000"/>
              <w:bottom w:val="single" w:sz="4" w:space="0" w:color="000000"/>
              <w:right w:val="single" w:sz="4" w:space="0" w:color="000000"/>
            </w:tcBorders>
            <w:hideMark/>
          </w:tcPr>
          <w:p w14:paraId="2EE4B6E1" w14:textId="77777777" w:rsidR="00295CDD" w:rsidRDefault="00295CDD" w:rsidP="00295CDD">
            <w:pPr>
              <w:snapToGrid w:val="0"/>
              <w:spacing w:before="60" w:line="276" w:lineRule="auto"/>
              <w:rPr>
                <w:szCs w:val="26"/>
              </w:rPr>
            </w:pPr>
            <w:r>
              <w:rPr>
                <w:b/>
                <w:szCs w:val="26"/>
              </w:rPr>
              <w:t>Mức độ BMT:</w:t>
            </w:r>
            <w:r>
              <w:rPr>
                <w:szCs w:val="26"/>
              </w:rPr>
              <w:t xml:space="preserve"> B</w:t>
            </w:r>
          </w:p>
        </w:tc>
      </w:tr>
      <w:tr w:rsidR="00295CDD" w14:paraId="6BC3FD49" w14:textId="77777777" w:rsidTr="00295CDD">
        <w:tc>
          <w:tcPr>
            <w:tcW w:w="3378" w:type="pct"/>
            <w:tcBorders>
              <w:top w:val="single" w:sz="4" w:space="0" w:color="000000"/>
              <w:left w:val="single" w:sz="4" w:space="0" w:color="000000"/>
              <w:bottom w:val="single" w:sz="4" w:space="0" w:color="000000"/>
              <w:right w:val="nil"/>
            </w:tcBorders>
            <w:hideMark/>
          </w:tcPr>
          <w:p w14:paraId="5811EEA1" w14:textId="77777777" w:rsidR="00295CDD" w:rsidRDefault="00295CDD" w:rsidP="00295CDD">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42FC7FEA" w14:textId="77777777" w:rsidR="00295CDD" w:rsidRDefault="00295CDD" w:rsidP="00295CDD">
            <w:pPr>
              <w:snapToGrid w:val="0"/>
              <w:spacing w:before="60" w:line="276" w:lineRule="auto"/>
              <w:rPr>
                <w:szCs w:val="26"/>
              </w:rPr>
            </w:pPr>
            <w:r>
              <w:rPr>
                <w:b/>
                <w:szCs w:val="26"/>
              </w:rPr>
              <w:t xml:space="preserve">Tác nhân phụ: </w:t>
            </w:r>
            <w:r>
              <w:rPr>
                <w:szCs w:val="26"/>
              </w:rPr>
              <w:t>Hệ thống</w:t>
            </w:r>
          </w:p>
        </w:tc>
      </w:tr>
      <w:tr w:rsidR="00295CDD" w14:paraId="101A377F"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8D8CC15" w14:textId="79A96634" w:rsidR="00295CDD" w:rsidRDefault="00295CDD" w:rsidP="00295CDD">
            <w:pPr>
              <w:spacing w:before="60" w:line="276" w:lineRule="auto"/>
              <w:rPr>
                <w:szCs w:val="26"/>
              </w:rPr>
            </w:pPr>
            <w:r>
              <w:rPr>
                <w:b/>
                <w:szCs w:val="26"/>
              </w:rPr>
              <w:t xml:space="preserve">Mô tả Usecase: </w:t>
            </w:r>
            <w:r>
              <w:t>Trung tâm Chứng thực số gia hạn và thay đổi thông tin</w:t>
            </w:r>
            <w:r w:rsidRPr="00941191">
              <w:t xml:space="preserve"> chứng thư số</w:t>
            </w:r>
          </w:p>
        </w:tc>
      </w:tr>
      <w:tr w:rsidR="00295CDD" w14:paraId="60ACA7AB"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8CFABE6" w14:textId="77777777" w:rsidR="00295CDD" w:rsidRDefault="00295CDD" w:rsidP="00295CDD">
            <w:pPr>
              <w:snapToGrid w:val="0"/>
              <w:spacing w:before="60" w:line="276" w:lineRule="auto"/>
              <w:rPr>
                <w:b/>
                <w:szCs w:val="26"/>
              </w:rPr>
            </w:pPr>
            <w:r>
              <w:rPr>
                <w:b/>
                <w:szCs w:val="26"/>
              </w:rPr>
              <w:t xml:space="preserve">Điều kiện để bắt đầu Usecase: </w:t>
            </w:r>
          </w:p>
          <w:p w14:paraId="32026934" w14:textId="77777777" w:rsidR="00295CDD" w:rsidRPr="00A0588C" w:rsidRDefault="00295CDD" w:rsidP="00295CDD">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218AB0C8" w14:textId="77777777" w:rsidR="00295CDD" w:rsidRPr="00310993" w:rsidRDefault="00295CDD" w:rsidP="00295CDD">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295CDD" w14:paraId="2A59F0BC"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AA9421B" w14:textId="351B4167" w:rsidR="00295CDD" w:rsidRPr="00DB242E" w:rsidRDefault="00295CDD" w:rsidP="00295CDD">
            <w:pPr>
              <w:snapToGrid w:val="0"/>
              <w:spacing w:before="60" w:line="276" w:lineRule="auto"/>
              <w:rPr>
                <w:szCs w:val="26"/>
              </w:rPr>
            </w:pPr>
            <w:r>
              <w:rPr>
                <w:b/>
                <w:szCs w:val="26"/>
              </w:rPr>
              <w:t>Điều kiện để kết thúc Usecase:</w:t>
            </w:r>
            <w:r>
              <w:rPr>
                <w:szCs w:val="26"/>
              </w:rPr>
              <w:t xml:space="preserve"> Gia hạn và thay đổi thông tin chứng thư số thành công</w:t>
            </w:r>
          </w:p>
        </w:tc>
      </w:tr>
      <w:tr w:rsidR="00295CDD" w14:paraId="1FC28A1F" w14:textId="77777777" w:rsidTr="00295CDD">
        <w:tc>
          <w:tcPr>
            <w:tcW w:w="5000" w:type="pct"/>
            <w:gridSpan w:val="2"/>
            <w:tcBorders>
              <w:top w:val="single" w:sz="4" w:space="0" w:color="000000"/>
              <w:left w:val="single" w:sz="4" w:space="0" w:color="000000"/>
              <w:bottom w:val="single" w:sz="4" w:space="0" w:color="000000"/>
              <w:right w:val="single" w:sz="4" w:space="0" w:color="000000"/>
            </w:tcBorders>
          </w:tcPr>
          <w:p w14:paraId="5775177D" w14:textId="723BC0FA" w:rsidR="00295CDD" w:rsidRDefault="00295CDD" w:rsidP="00295CDD">
            <w:pPr>
              <w:snapToGrid w:val="0"/>
              <w:spacing w:before="60" w:line="276" w:lineRule="auto"/>
              <w:rPr>
                <w:szCs w:val="26"/>
              </w:rPr>
            </w:pPr>
            <w:r>
              <w:rPr>
                <w:b/>
                <w:szCs w:val="26"/>
              </w:rPr>
              <w:t>Trình tự các sự kiện trong quá trình hoạt động của Usecase:</w:t>
            </w:r>
          </w:p>
          <w:p w14:paraId="42130348" w14:textId="77777777" w:rsidR="00295CDD" w:rsidRPr="009F3075" w:rsidRDefault="00295CDD" w:rsidP="00843B83">
            <w:pPr>
              <w:pStyle w:val="ListParagraph"/>
              <w:numPr>
                <w:ilvl w:val="0"/>
                <w:numId w:val="198"/>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6E71B812" w14:textId="77777777" w:rsidR="00295CDD" w:rsidRPr="009F3075" w:rsidRDefault="00295CDD" w:rsidP="00843B83">
            <w:pPr>
              <w:pStyle w:val="ListParagraph"/>
              <w:numPr>
                <w:ilvl w:val="0"/>
                <w:numId w:val="198"/>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1BAF7F5B" w14:textId="78FAB39C" w:rsidR="00295CDD" w:rsidRPr="00367F35" w:rsidRDefault="00295CDD" w:rsidP="00843B83">
            <w:pPr>
              <w:pStyle w:val="ListParagraph"/>
              <w:numPr>
                <w:ilvl w:val="0"/>
                <w:numId w:val="198"/>
              </w:numPr>
            </w:pPr>
            <w:r>
              <w:t>Trung tâm Chứng thực số</w:t>
            </w:r>
            <w:r>
              <w:rPr>
                <w:lang w:val="en-US"/>
              </w:rPr>
              <w:t xml:space="preserve"> xem danh sách các yêu cầu gia hạn và thay đổi thông tin</w:t>
            </w:r>
            <w:r>
              <w:t xml:space="preserve"> </w:t>
            </w:r>
            <w:r w:rsidRPr="00941191">
              <w:t>chứng thư số</w:t>
            </w:r>
            <w:r>
              <w:rPr>
                <w:lang w:val="en-US"/>
              </w:rPr>
              <w:t>.</w:t>
            </w:r>
          </w:p>
          <w:p w14:paraId="36B5806E" w14:textId="69150AF3" w:rsidR="00295CDD" w:rsidRPr="00A1031A" w:rsidRDefault="00295CDD" w:rsidP="00843B83">
            <w:pPr>
              <w:pStyle w:val="ListParagraph"/>
              <w:numPr>
                <w:ilvl w:val="0"/>
                <w:numId w:val="198"/>
              </w:numPr>
            </w:pPr>
            <w:r>
              <w:t>Trung tâm Chứng thực số</w:t>
            </w:r>
            <w:r w:rsidRPr="00C27BFD">
              <w:rPr>
                <w:lang w:val="en-US"/>
              </w:rPr>
              <w:t xml:space="preserve"> chọn từng yêu cầu đăng ký và nhấn chọn [</w:t>
            </w:r>
            <w:r>
              <w:rPr>
                <w:lang w:val="en-US"/>
              </w:rPr>
              <w:t xml:space="preserve">Gia hạn và thay đổi thông tin </w:t>
            </w:r>
            <w:r w:rsidRPr="00C27BFD">
              <w:rPr>
                <w:lang w:val="en-US"/>
              </w:rPr>
              <w:t xml:space="preserve">chứng thư số]. Hệ thống sẽ kết nối với phần mềm TMS của đơn vị để chạy các dịch vụ </w:t>
            </w:r>
            <w:r>
              <w:rPr>
                <w:lang w:val="en-US"/>
              </w:rPr>
              <w:t xml:space="preserve">gia hạn và thay đổi thông tin </w:t>
            </w:r>
            <w:r w:rsidRPr="00C27BFD">
              <w:rPr>
                <w:lang w:val="en-US"/>
              </w:rPr>
              <w:t>chứng thư số:</w:t>
            </w:r>
            <w:r>
              <w:rPr>
                <w:lang w:val="en-US"/>
              </w:rPr>
              <w:t xml:space="preserve"> </w:t>
            </w:r>
          </w:p>
          <w:p w14:paraId="467E2DCD" w14:textId="77777777" w:rsidR="00101FD8" w:rsidRPr="00367F35" w:rsidRDefault="00101FD8" w:rsidP="00843B83">
            <w:pPr>
              <w:pStyle w:val="ListParagraph"/>
              <w:numPr>
                <w:ilvl w:val="1"/>
                <w:numId w:val="198"/>
              </w:numPr>
            </w:pPr>
            <w:r>
              <w:rPr>
                <w:lang w:val="en-US"/>
              </w:rPr>
              <w:t>Thay đổi thông tin CTS theo yêu cầu đăng ký, sinh chứng thư số mới tương ứng;</w:t>
            </w:r>
          </w:p>
          <w:p w14:paraId="6C0CC28B" w14:textId="77777777" w:rsidR="00295CDD" w:rsidRPr="00A1031A" w:rsidRDefault="00295CDD" w:rsidP="00843B83">
            <w:pPr>
              <w:pStyle w:val="ListParagraph"/>
              <w:numPr>
                <w:ilvl w:val="1"/>
                <w:numId w:val="198"/>
              </w:numPr>
            </w:pPr>
            <w:r>
              <w:rPr>
                <w:lang w:val="en-US"/>
              </w:rPr>
              <w:t xml:space="preserve">Thu hồi </w:t>
            </w:r>
            <w:r w:rsidRPr="005F16AE">
              <w:rPr>
                <w:lang w:val="en-US"/>
              </w:rPr>
              <w:t xml:space="preserve">chứng thư số </w:t>
            </w:r>
            <w:r>
              <w:rPr>
                <w:lang w:val="en-US"/>
              </w:rPr>
              <w:t>cũ</w:t>
            </w:r>
          </w:p>
          <w:p w14:paraId="7B471D4B" w14:textId="79672509" w:rsidR="00500000" w:rsidRPr="00367F35" w:rsidRDefault="00500000" w:rsidP="00843B83">
            <w:pPr>
              <w:pStyle w:val="ListParagraph"/>
              <w:numPr>
                <w:ilvl w:val="1"/>
                <w:numId w:val="198"/>
              </w:numPr>
            </w:pPr>
            <w:r>
              <w:rPr>
                <w:lang w:val="en-US"/>
              </w:rPr>
              <w:t>Cập nhật thông tin chứng thư số theo thông tin gia hạn</w:t>
            </w:r>
          </w:p>
          <w:p w14:paraId="76037601" w14:textId="4E6B623F" w:rsidR="00295CDD" w:rsidRPr="00367F35" w:rsidRDefault="00295CDD" w:rsidP="00843B83">
            <w:pPr>
              <w:pStyle w:val="ListParagraph"/>
              <w:numPr>
                <w:ilvl w:val="0"/>
                <w:numId w:val="198"/>
              </w:numPr>
            </w:pPr>
            <w:r w:rsidRPr="00141EC0">
              <w:rPr>
                <w:lang w:val="en-US"/>
              </w:rPr>
              <w:t>Sau khi chạ</w:t>
            </w:r>
            <w:r>
              <w:rPr>
                <w:lang w:val="en-US"/>
              </w:rPr>
              <w:t>y</w:t>
            </w:r>
            <w:r w:rsidRPr="00141EC0">
              <w:rPr>
                <w:lang w:val="en-US"/>
              </w:rPr>
              <w:t xml:space="preserve"> dịch vụ, hệ thống sẽ trả lại kết quả xử lý là file </w:t>
            </w:r>
            <w:r>
              <w:rPr>
                <w:lang w:val="en-US"/>
              </w:rPr>
              <w:t>chứng thư số mới đã được gia hạn và thay đổi thông tin</w:t>
            </w:r>
            <w:r w:rsidRPr="00141EC0">
              <w:rPr>
                <w:lang w:val="en-US"/>
              </w:rPr>
              <w:t xml:space="preserve">. File </w:t>
            </w:r>
            <w:r>
              <w:rPr>
                <w:lang w:val="en-US"/>
              </w:rPr>
              <w:t xml:space="preserve">chứng thư số </w:t>
            </w:r>
            <w:r w:rsidRPr="00141EC0">
              <w:rPr>
                <w:lang w:val="en-US"/>
              </w:rPr>
              <w:t>sẽ được gắn vào hồ</w:t>
            </w:r>
            <w:r>
              <w:rPr>
                <w:lang w:val="en-US"/>
              </w:rPr>
              <w:t xml:space="preserve"> sơ để trả kết quả.</w:t>
            </w:r>
          </w:p>
          <w:p w14:paraId="7DD2EC5C" w14:textId="77777777" w:rsidR="00295CDD" w:rsidRPr="00286EDA" w:rsidRDefault="00295CDD" w:rsidP="00843B83">
            <w:pPr>
              <w:pStyle w:val="ListParagraph"/>
              <w:numPr>
                <w:ilvl w:val="0"/>
                <w:numId w:val="198"/>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295CDD" w14:paraId="0D1A48D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0539951E" w14:textId="50DE17D0" w:rsidR="00295CDD" w:rsidRPr="00286EDA" w:rsidRDefault="00295CDD" w:rsidP="00500000">
            <w:pPr>
              <w:snapToGrid w:val="0"/>
              <w:spacing w:before="60" w:line="276" w:lineRule="auto"/>
              <w:rPr>
                <w:szCs w:val="26"/>
              </w:rPr>
            </w:pPr>
            <w:r>
              <w:rPr>
                <w:b/>
                <w:szCs w:val="26"/>
              </w:rPr>
              <w:t xml:space="preserve">Hoàn cảnh sử dụng thành công cơ bản: </w:t>
            </w:r>
            <w:r>
              <w:rPr>
                <w:szCs w:val="26"/>
              </w:rPr>
              <w:t>Gia hạn và thay đổ</w:t>
            </w:r>
            <w:r w:rsidR="00500000">
              <w:rPr>
                <w:szCs w:val="26"/>
              </w:rPr>
              <w:t xml:space="preserve">i thông tin CTS </w:t>
            </w:r>
            <w:r>
              <w:rPr>
                <w:szCs w:val="26"/>
              </w:rPr>
              <w:t>thành công.</w:t>
            </w:r>
          </w:p>
        </w:tc>
      </w:tr>
      <w:tr w:rsidR="00295CDD" w14:paraId="45F9F67E"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4680DC8" w14:textId="77777777" w:rsidR="00295CDD" w:rsidRDefault="00295CDD" w:rsidP="00295CDD">
            <w:pPr>
              <w:snapToGrid w:val="0"/>
              <w:spacing w:before="60" w:line="276" w:lineRule="auto"/>
              <w:rPr>
                <w:b/>
                <w:szCs w:val="26"/>
              </w:rPr>
            </w:pPr>
            <w:r>
              <w:rPr>
                <w:b/>
                <w:szCs w:val="26"/>
              </w:rPr>
              <w:t xml:space="preserve">Hoàn cảnh sử dụng phụ (thay thế) trong trường hợp không thành công: </w:t>
            </w:r>
          </w:p>
          <w:p w14:paraId="5FC7610B" w14:textId="60826C25" w:rsidR="00295CDD" w:rsidRPr="00947A29" w:rsidRDefault="00043A35" w:rsidP="00295CDD">
            <w:pPr>
              <w:snapToGrid w:val="0"/>
              <w:spacing w:before="60" w:line="276" w:lineRule="auto"/>
              <w:rPr>
                <w:b/>
                <w:szCs w:val="26"/>
              </w:rPr>
            </w:pPr>
            <w:r>
              <w:rPr>
                <w:b/>
                <w:szCs w:val="26"/>
              </w:rPr>
              <w:t>1</w:t>
            </w:r>
            <w:r w:rsidR="00295CDD" w:rsidRPr="00947A29">
              <w:rPr>
                <w:b/>
                <w:szCs w:val="26"/>
              </w:rPr>
              <w:t xml:space="preserve">. </w:t>
            </w:r>
            <w:r w:rsidR="00295CDD">
              <w:rPr>
                <w:b/>
                <w:szCs w:val="26"/>
              </w:rPr>
              <w:t>Gia hạn và thay đổi thông tin</w:t>
            </w:r>
            <w:r w:rsidR="00295CDD" w:rsidRPr="00947A29">
              <w:rPr>
                <w:b/>
                <w:szCs w:val="26"/>
              </w:rPr>
              <w:t xml:space="preserve"> hàng loạt </w:t>
            </w:r>
            <w:r w:rsidR="00295CDD">
              <w:rPr>
                <w:b/>
                <w:szCs w:val="26"/>
              </w:rPr>
              <w:t>cho toàn bộ yêu cầu trong cùng 1 hồ sơ</w:t>
            </w:r>
            <w:r w:rsidR="00295CDD" w:rsidRPr="00947A29">
              <w:rPr>
                <w:b/>
                <w:szCs w:val="26"/>
              </w:rPr>
              <w:t>:</w:t>
            </w:r>
          </w:p>
          <w:p w14:paraId="7EE2CB11" w14:textId="22BCB25F" w:rsidR="00295CDD" w:rsidRPr="00893C15" w:rsidRDefault="00604CAF" w:rsidP="00843B83">
            <w:pPr>
              <w:pStyle w:val="ListParagraph"/>
              <w:numPr>
                <w:ilvl w:val="0"/>
                <w:numId w:val="195"/>
              </w:numPr>
              <w:snapToGrid w:val="0"/>
              <w:spacing w:before="60"/>
              <w:rPr>
                <w:szCs w:val="26"/>
              </w:rPr>
            </w:pPr>
            <w:r>
              <w:rPr>
                <w:szCs w:val="26"/>
              </w:rPr>
              <w:t>Trung tâm Chứng thực số</w:t>
            </w:r>
            <w:r w:rsidR="00295CDD" w:rsidRPr="00893C15">
              <w:rPr>
                <w:szCs w:val="26"/>
              </w:rPr>
              <w:t xml:space="preserve"> nhấn vào 1 hồ sơ để xem danh sách các yêu cầu đăng ký.</w:t>
            </w:r>
          </w:p>
          <w:p w14:paraId="5D9556D7" w14:textId="4A6DA00A" w:rsidR="00295CDD" w:rsidRDefault="00295CDD" w:rsidP="00843B83">
            <w:pPr>
              <w:pStyle w:val="ListParagraph"/>
              <w:numPr>
                <w:ilvl w:val="0"/>
                <w:numId w:val="195"/>
              </w:numPr>
              <w:snapToGrid w:val="0"/>
              <w:spacing w:before="60"/>
              <w:rPr>
                <w:szCs w:val="26"/>
              </w:rPr>
            </w:pPr>
            <w:r w:rsidRPr="00893C15">
              <w:rPr>
                <w:szCs w:val="26"/>
              </w:rPr>
              <w:lastRenderedPageBreak/>
              <w:t xml:space="preserve">Trung tâm Chứng thực số nhấn chọn tất cả yêu cầu đăng ký </w:t>
            </w:r>
            <w:r>
              <w:rPr>
                <w:szCs w:val="26"/>
                <w:lang w:val="en-US"/>
              </w:rPr>
              <w:t>gia hạn và thay đổi thông tin</w:t>
            </w:r>
            <w:r w:rsidRPr="00893C15">
              <w:rPr>
                <w:szCs w:val="26"/>
              </w:rPr>
              <w:t xml:space="preserve"> chứng thư số và nhấn [</w:t>
            </w:r>
            <w:r>
              <w:rPr>
                <w:szCs w:val="26"/>
                <w:lang w:val="en-US"/>
              </w:rPr>
              <w:t>Gia hạn và thay đổi thông tin</w:t>
            </w:r>
            <w:r w:rsidRPr="00893C15">
              <w:rPr>
                <w:szCs w:val="26"/>
              </w:rPr>
              <w:t xml:space="preserve"> Chứng thư số]. Hệ thống bắt đầu xử lý cho danh sách các yêu cầu.</w:t>
            </w:r>
          </w:p>
          <w:p w14:paraId="45316620" w14:textId="072B706B" w:rsidR="00295CDD" w:rsidRPr="00893C15" w:rsidRDefault="00295CDD" w:rsidP="00843B83">
            <w:pPr>
              <w:pStyle w:val="ListParagraph"/>
              <w:numPr>
                <w:ilvl w:val="0"/>
                <w:numId w:val="195"/>
              </w:numPr>
              <w:snapToGrid w:val="0"/>
              <w:spacing w:before="60"/>
              <w:rPr>
                <w:szCs w:val="26"/>
              </w:rPr>
            </w:pPr>
            <w:r>
              <w:rPr>
                <w:szCs w:val="26"/>
                <w:lang w:val="en-US"/>
              </w:rPr>
              <w:t xml:space="preserve">Hệ thống sẽ trả lại danh sách file chứng thư số </w:t>
            </w:r>
            <w:r w:rsidR="00500000">
              <w:rPr>
                <w:szCs w:val="26"/>
                <w:lang w:val="en-US"/>
              </w:rPr>
              <w:t xml:space="preserve">mới </w:t>
            </w:r>
            <w:r>
              <w:rPr>
                <w:szCs w:val="26"/>
                <w:lang w:val="en-US"/>
              </w:rPr>
              <w:t>đã gia hạn và thay đổi thông tin</w:t>
            </w:r>
            <w:r w:rsidRPr="00C57574">
              <w:rPr>
                <w:szCs w:val="26"/>
                <w:lang w:val="en-US"/>
              </w:rPr>
              <w:t xml:space="preserve"> tương ứng với từng yêu cầu</w:t>
            </w:r>
            <w:r w:rsidRPr="00893C15">
              <w:rPr>
                <w:szCs w:val="26"/>
              </w:rPr>
              <w:t>.</w:t>
            </w:r>
          </w:p>
          <w:p w14:paraId="1327A24F" w14:textId="4F827D5B" w:rsidR="00295CDD" w:rsidRPr="00893C15" w:rsidRDefault="00043A35" w:rsidP="00295CDD">
            <w:pPr>
              <w:snapToGrid w:val="0"/>
              <w:spacing w:before="60" w:line="276" w:lineRule="auto"/>
              <w:rPr>
                <w:b/>
                <w:szCs w:val="26"/>
              </w:rPr>
            </w:pPr>
            <w:r>
              <w:rPr>
                <w:b/>
                <w:szCs w:val="26"/>
              </w:rPr>
              <w:t>2</w:t>
            </w:r>
            <w:r w:rsidR="00295CDD" w:rsidRPr="00893C15">
              <w:rPr>
                <w:b/>
                <w:szCs w:val="26"/>
              </w:rPr>
              <w:t xml:space="preserve">. </w:t>
            </w:r>
            <w:r w:rsidR="00295CDD">
              <w:rPr>
                <w:b/>
                <w:szCs w:val="26"/>
              </w:rPr>
              <w:t>Gia hạn và thay đổi thông tin</w:t>
            </w:r>
            <w:r w:rsidR="00295CDD" w:rsidRPr="00947A29">
              <w:rPr>
                <w:b/>
                <w:szCs w:val="26"/>
              </w:rPr>
              <w:t xml:space="preserve"> hàng loạt </w:t>
            </w:r>
            <w:r w:rsidR="00295CDD">
              <w:rPr>
                <w:b/>
                <w:szCs w:val="26"/>
              </w:rPr>
              <w:t xml:space="preserve">cho toàn bộ yêu cầu </w:t>
            </w:r>
            <w:r w:rsidR="00295CDD" w:rsidRPr="00893C15">
              <w:rPr>
                <w:b/>
                <w:szCs w:val="26"/>
              </w:rPr>
              <w:t>ở nhiều hồ sơ:</w:t>
            </w:r>
          </w:p>
          <w:p w14:paraId="728A6B84" w14:textId="59E2DFAB" w:rsidR="00295CDD" w:rsidRPr="00114D71" w:rsidRDefault="00604CAF" w:rsidP="00843B83">
            <w:pPr>
              <w:pStyle w:val="ListParagraph"/>
              <w:numPr>
                <w:ilvl w:val="0"/>
                <w:numId w:val="194"/>
              </w:numPr>
              <w:snapToGrid w:val="0"/>
              <w:spacing w:before="60"/>
              <w:rPr>
                <w:szCs w:val="26"/>
              </w:rPr>
            </w:pPr>
            <w:r>
              <w:rPr>
                <w:szCs w:val="26"/>
              </w:rPr>
              <w:t>Trung tâm Chứng thực số</w:t>
            </w:r>
            <w:r w:rsidR="00295CDD" w:rsidRPr="00114D71">
              <w:rPr>
                <w:szCs w:val="26"/>
              </w:rPr>
              <w:t xml:space="preserve"> nhấn chọn nhiều hồ sơ gửi yêu cầu đăng ký cần xử lý và nhấn [</w:t>
            </w:r>
            <w:r w:rsidR="00295CDD">
              <w:rPr>
                <w:szCs w:val="26"/>
                <w:lang w:val="en-US"/>
              </w:rPr>
              <w:t>Gia hạn và thay đổi thông tin</w:t>
            </w:r>
            <w:r w:rsidR="00295CDD" w:rsidRPr="00114D71">
              <w:rPr>
                <w:szCs w:val="26"/>
              </w:rPr>
              <w:t xml:space="preserve"> Chứng thư số].</w:t>
            </w:r>
            <w:r w:rsidR="00295CDD" w:rsidRPr="00114D71">
              <w:rPr>
                <w:szCs w:val="26"/>
                <w:lang w:val="en-US"/>
              </w:rPr>
              <w:t xml:space="preserve"> </w:t>
            </w:r>
            <w:r w:rsidR="00295CDD" w:rsidRPr="00114D71">
              <w:rPr>
                <w:szCs w:val="26"/>
              </w:rPr>
              <w:t>Hệ thống bắt đầu xử lý cho danh sách các yêu cầu</w:t>
            </w:r>
            <w:r w:rsidR="00295CDD">
              <w:rPr>
                <w:szCs w:val="26"/>
                <w:lang w:val="en-US"/>
              </w:rPr>
              <w:t xml:space="preserve"> ở các hồ sơ đã chọn</w:t>
            </w:r>
            <w:r w:rsidR="00295CDD" w:rsidRPr="00114D71">
              <w:rPr>
                <w:szCs w:val="26"/>
              </w:rPr>
              <w:t xml:space="preserve">. </w:t>
            </w:r>
          </w:p>
          <w:p w14:paraId="434B9758" w14:textId="28846CCC" w:rsidR="00295CDD" w:rsidRPr="00114D71" w:rsidRDefault="00295CDD" w:rsidP="00843B83">
            <w:pPr>
              <w:pStyle w:val="ListParagraph"/>
              <w:numPr>
                <w:ilvl w:val="0"/>
                <w:numId w:val="194"/>
              </w:numPr>
              <w:snapToGrid w:val="0"/>
              <w:spacing w:before="60"/>
              <w:rPr>
                <w:szCs w:val="26"/>
              </w:rPr>
            </w:pPr>
            <w:r>
              <w:rPr>
                <w:szCs w:val="26"/>
                <w:lang w:val="en-US"/>
              </w:rPr>
              <w:t xml:space="preserve">Hệ thống sẽ trả lại danh sách file chứng thư số </w:t>
            </w:r>
            <w:r w:rsidR="00500000">
              <w:rPr>
                <w:szCs w:val="26"/>
                <w:lang w:val="en-US"/>
              </w:rPr>
              <w:t xml:space="preserve">mới </w:t>
            </w:r>
            <w:r>
              <w:rPr>
                <w:szCs w:val="26"/>
                <w:lang w:val="en-US"/>
              </w:rPr>
              <w:t>đã gia hạn và thay đổi thông tin</w:t>
            </w:r>
            <w:r w:rsidRPr="00C57574">
              <w:rPr>
                <w:szCs w:val="26"/>
                <w:lang w:val="en-US"/>
              </w:rPr>
              <w:t xml:space="preserve"> tương ứng với từng yêu cầu</w:t>
            </w:r>
            <w:r w:rsidRPr="00114D71">
              <w:rPr>
                <w:szCs w:val="26"/>
                <w:lang w:val="en-US"/>
              </w:rPr>
              <w:t xml:space="preserve"> của từng hồ sơ đã chọn.</w:t>
            </w:r>
          </w:p>
        </w:tc>
      </w:tr>
      <w:tr w:rsidR="00295CDD" w14:paraId="520DEFC7"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1720C5A" w14:textId="77777777" w:rsidR="00295CDD" w:rsidRDefault="00295CDD" w:rsidP="00295CDD">
            <w:pPr>
              <w:snapToGrid w:val="0"/>
              <w:spacing w:before="60" w:line="276" w:lineRule="auto"/>
              <w:rPr>
                <w:szCs w:val="26"/>
              </w:rPr>
            </w:pPr>
            <w:r>
              <w:rPr>
                <w:b/>
                <w:szCs w:val="26"/>
              </w:rPr>
              <w:t>Hành động liên quan sẽ xảy ra khi Usecase kết thúc:</w:t>
            </w:r>
            <w:r>
              <w:rPr>
                <w:szCs w:val="26"/>
              </w:rPr>
              <w:t xml:space="preserve"> </w:t>
            </w:r>
          </w:p>
          <w:p w14:paraId="2F50A499" w14:textId="514FE6A6" w:rsidR="00295CDD" w:rsidRPr="00A1031A" w:rsidRDefault="00295CDD" w:rsidP="00843B83">
            <w:pPr>
              <w:pStyle w:val="ListParagraph"/>
              <w:numPr>
                <w:ilvl w:val="0"/>
                <w:numId w:val="194"/>
              </w:numPr>
              <w:snapToGrid w:val="0"/>
              <w:spacing w:before="60"/>
              <w:rPr>
                <w:szCs w:val="26"/>
              </w:rPr>
            </w:pPr>
            <w:r>
              <w:rPr>
                <w:szCs w:val="26"/>
                <w:lang w:val="en-US"/>
              </w:rPr>
              <w:t>Thông tin CTS cũ sẽ được cập nhật lại trạng thái [Đã thu hồi, gia hạn và thay đổi CTS mới]</w:t>
            </w:r>
          </w:p>
          <w:p w14:paraId="36B771B2" w14:textId="77777777" w:rsidR="00295CDD" w:rsidRPr="00780A56" w:rsidRDefault="00295CDD" w:rsidP="00843B83">
            <w:pPr>
              <w:pStyle w:val="ListParagraph"/>
              <w:numPr>
                <w:ilvl w:val="0"/>
                <w:numId w:val="194"/>
              </w:numPr>
              <w:snapToGrid w:val="0"/>
              <w:spacing w:before="60"/>
              <w:rPr>
                <w:szCs w:val="26"/>
              </w:rPr>
            </w:pPr>
            <w:r>
              <w:rPr>
                <w:szCs w:val="26"/>
                <w:lang w:val="en-US"/>
              </w:rPr>
              <w:t>Cập nhật thông tin CTS mới vào tài khoản.</w:t>
            </w:r>
          </w:p>
          <w:p w14:paraId="43C75B7F" w14:textId="36919048" w:rsidR="00780A56" w:rsidRPr="00A1031A" w:rsidRDefault="00780A56"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danh sách chứng thư mới của hồ sơ.</w:t>
            </w:r>
          </w:p>
        </w:tc>
      </w:tr>
      <w:tr w:rsidR="00295CDD" w14:paraId="55CEB4E9"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7BB47A8F" w14:textId="77777777" w:rsidR="00295CDD" w:rsidRDefault="00295CDD" w:rsidP="00295CDD">
            <w:pPr>
              <w:snapToGrid w:val="0"/>
              <w:spacing w:before="60" w:line="276" w:lineRule="auto"/>
              <w:rPr>
                <w:szCs w:val="26"/>
              </w:rPr>
            </w:pPr>
            <w:r>
              <w:rPr>
                <w:b/>
                <w:szCs w:val="26"/>
              </w:rPr>
              <w:t>Các yêu cầu phi chức năng:</w:t>
            </w:r>
            <w:r>
              <w:rPr>
                <w:szCs w:val="26"/>
              </w:rPr>
              <w:t xml:space="preserve"> Không có</w:t>
            </w:r>
          </w:p>
        </w:tc>
      </w:tr>
    </w:tbl>
    <w:p w14:paraId="146F3954" w14:textId="77777777" w:rsidR="00295CDD" w:rsidRDefault="00295CDD" w:rsidP="00463474"/>
    <w:p w14:paraId="1875FF4A" w14:textId="77777777" w:rsidR="00463474" w:rsidRDefault="00463474" w:rsidP="00941B88">
      <w:pPr>
        <w:pStyle w:val="UCName"/>
      </w:pPr>
      <w:bookmarkStart w:id="221" w:name="_Ref19809261"/>
      <w:bookmarkStart w:id="222" w:name="_Ref19809263"/>
      <w:bookmarkStart w:id="223" w:name="_Toc22744132"/>
      <w:r>
        <w:t>Thu hồi</w:t>
      </w:r>
      <w:r w:rsidRPr="00941191">
        <w:t xml:space="preserve"> chứng thư số</w:t>
      </w:r>
      <w:bookmarkEnd w:id="221"/>
      <w:bookmarkEnd w:id="222"/>
      <w:bookmarkEnd w:id="223"/>
    </w:p>
    <w:tbl>
      <w:tblPr>
        <w:tblW w:w="5000" w:type="pct"/>
        <w:tblLook w:val="04A0" w:firstRow="1" w:lastRow="0" w:firstColumn="1" w:lastColumn="0" w:noHBand="0" w:noVBand="1"/>
      </w:tblPr>
      <w:tblGrid>
        <w:gridCol w:w="6092"/>
        <w:gridCol w:w="2925"/>
      </w:tblGrid>
      <w:tr w:rsidR="00043A35" w14:paraId="0E7E855F" w14:textId="77777777" w:rsidTr="00F34BAC">
        <w:tc>
          <w:tcPr>
            <w:tcW w:w="3378" w:type="pct"/>
            <w:tcBorders>
              <w:top w:val="single" w:sz="4" w:space="0" w:color="000000"/>
              <w:left w:val="single" w:sz="4" w:space="0" w:color="000000"/>
              <w:bottom w:val="single" w:sz="4" w:space="0" w:color="000000"/>
              <w:right w:val="nil"/>
            </w:tcBorders>
            <w:hideMark/>
          </w:tcPr>
          <w:p w14:paraId="60E098DB" w14:textId="54B7FC9E" w:rsidR="00043A35" w:rsidRDefault="00043A35" w:rsidP="00F34BAC">
            <w:pPr>
              <w:spacing w:before="60" w:line="276" w:lineRule="auto"/>
              <w:rPr>
                <w:rFonts w:eastAsiaTheme="minorHAnsi"/>
                <w:sz w:val="28"/>
                <w:szCs w:val="26"/>
              </w:rPr>
            </w:pPr>
            <w:r>
              <w:rPr>
                <w:b/>
                <w:szCs w:val="26"/>
              </w:rPr>
              <w:t>Tên Usecase:</w:t>
            </w:r>
            <w:r>
              <w:rPr>
                <w:szCs w:val="26"/>
              </w:rPr>
              <w:t xml:space="preserve"> </w:t>
            </w:r>
            <w:r>
              <w:t xml:space="preserve">Thu hồi </w:t>
            </w:r>
            <w:r w:rsidRPr="00941191">
              <w:t>chứng thư số</w:t>
            </w:r>
          </w:p>
        </w:tc>
        <w:tc>
          <w:tcPr>
            <w:tcW w:w="1622" w:type="pct"/>
            <w:tcBorders>
              <w:top w:val="single" w:sz="4" w:space="0" w:color="000000"/>
              <w:left w:val="single" w:sz="4" w:space="0" w:color="000000"/>
              <w:bottom w:val="single" w:sz="4" w:space="0" w:color="000000"/>
              <w:right w:val="single" w:sz="4" w:space="0" w:color="000000"/>
            </w:tcBorders>
            <w:hideMark/>
          </w:tcPr>
          <w:p w14:paraId="2354FD1A" w14:textId="77777777" w:rsidR="00043A35" w:rsidRDefault="00043A35" w:rsidP="00F34BAC">
            <w:pPr>
              <w:snapToGrid w:val="0"/>
              <w:spacing w:before="60" w:line="276" w:lineRule="auto"/>
              <w:rPr>
                <w:szCs w:val="26"/>
              </w:rPr>
            </w:pPr>
            <w:r>
              <w:rPr>
                <w:b/>
                <w:szCs w:val="26"/>
              </w:rPr>
              <w:t>Mức độ BMT:</w:t>
            </w:r>
            <w:r>
              <w:rPr>
                <w:szCs w:val="26"/>
              </w:rPr>
              <w:t xml:space="preserve"> B</w:t>
            </w:r>
          </w:p>
        </w:tc>
      </w:tr>
      <w:tr w:rsidR="00043A35" w14:paraId="31608E8A" w14:textId="77777777" w:rsidTr="00F34BAC">
        <w:tc>
          <w:tcPr>
            <w:tcW w:w="3378" w:type="pct"/>
            <w:tcBorders>
              <w:top w:val="single" w:sz="4" w:space="0" w:color="000000"/>
              <w:left w:val="single" w:sz="4" w:space="0" w:color="000000"/>
              <w:bottom w:val="single" w:sz="4" w:space="0" w:color="000000"/>
              <w:right w:val="nil"/>
            </w:tcBorders>
            <w:hideMark/>
          </w:tcPr>
          <w:p w14:paraId="26CF4676" w14:textId="77777777" w:rsidR="00043A35" w:rsidRDefault="00043A35" w:rsidP="00F34BAC">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78CED223" w14:textId="77777777" w:rsidR="00043A35" w:rsidRDefault="00043A35" w:rsidP="00F34BAC">
            <w:pPr>
              <w:snapToGrid w:val="0"/>
              <w:spacing w:before="60" w:line="276" w:lineRule="auto"/>
              <w:rPr>
                <w:szCs w:val="26"/>
              </w:rPr>
            </w:pPr>
            <w:r>
              <w:rPr>
                <w:b/>
                <w:szCs w:val="26"/>
              </w:rPr>
              <w:t xml:space="preserve">Tác nhân phụ: </w:t>
            </w:r>
            <w:r>
              <w:rPr>
                <w:szCs w:val="26"/>
              </w:rPr>
              <w:t>Hệ thống</w:t>
            </w:r>
          </w:p>
        </w:tc>
      </w:tr>
      <w:tr w:rsidR="00043A35" w14:paraId="6CB151ED"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6049077E" w14:textId="42CBA6FA" w:rsidR="00043A35" w:rsidRDefault="00043A35" w:rsidP="00F34BAC">
            <w:pPr>
              <w:spacing w:before="60" w:line="276" w:lineRule="auto"/>
              <w:rPr>
                <w:szCs w:val="26"/>
              </w:rPr>
            </w:pPr>
            <w:r>
              <w:rPr>
                <w:b/>
                <w:szCs w:val="26"/>
              </w:rPr>
              <w:t xml:space="preserve">Mô tả Usecase: </w:t>
            </w:r>
            <w:r>
              <w:t>Trung tâm Chứng thực số thu hồi</w:t>
            </w:r>
            <w:r w:rsidRPr="00941191">
              <w:t xml:space="preserve"> chứng thư số</w:t>
            </w:r>
          </w:p>
        </w:tc>
      </w:tr>
      <w:tr w:rsidR="00043A35" w14:paraId="61BD927B"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69A0D32D" w14:textId="77777777" w:rsidR="00043A35" w:rsidRDefault="00043A35" w:rsidP="00F34BAC">
            <w:pPr>
              <w:snapToGrid w:val="0"/>
              <w:spacing w:before="60" w:line="276" w:lineRule="auto"/>
              <w:rPr>
                <w:b/>
                <w:szCs w:val="26"/>
              </w:rPr>
            </w:pPr>
            <w:r>
              <w:rPr>
                <w:b/>
                <w:szCs w:val="26"/>
              </w:rPr>
              <w:t xml:space="preserve">Điều kiện để bắt đầu Usecase: </w:t>
            </w:r>
          </w:p>
          <w:p w14:paraId="59D25CB5" w14:textId="77777777" w:rsidR="00043A35" w:rsidRPr="00A0588C" w:rsidRDefault="00043A35" w:rsidP="00F34BAC">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763B7327" w14:textId="77777777" w:rsidR="00043A35" w:rsidRPr="00310993" w:rsidRDefault="00043A35" w:rsidP="00F34BAC">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043A35" w14:paraId="3DF48C24"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40A96781" w14:textId="18CC3610" w:rsidR="00043A35" w:rsidRPr="00DB242E" w:rsidRDefault="00043A35" w:rsidP="00F34BAC">
            <w:pPr>
              <w:snapToGrid w:val="0"/>
              <w:spacing w:before="60" w:line="276" w:lineRule="auto"/>
              <w:rPr>
                <w:szCs w:val="26"/>
              </w:rPr>
            </w:pPr>
            <w:r>
              <w:rPr>
                <w:b/>
                <w:szCs w:val="26"/>
              </w:rPr>
              <w:t>Điều kiện để kết thúc Usecase:</w:t>
            </w:r>
            <w:r>
              <w:rPr>
                <w:szCs w:val="26"/>
              </w:rPr>
              <w:t xml:space="preserve"> Thu hồi chứng thư số thành công</w:t>
            </w:r>
          </w:p>
        </w:tc>
      </w:tr>
      <w:tr w:rsidR="00043A35" w14:paraId="364BE840" w14:textId="77777777" w:rsidTr="00F34BAC">
        <w:tc>
          <w:tcPr>
            <w:tcW w:w="5000" w:type="pct"/>
            <w:gridSpan w:val="2"/>
            <w:tcBorders>
              <w:top w:val="single" w:sz="4" w:space="0" w:color="000000"/>
              <w:left w:val="single" w:sz="4" w:space="0" w:color="000000"/>
              <w:bottom w:val="single" w:sz="4" w:space="0" w:color="000000"/>
              <w:right w:val="single" w:sz="4" w:space="0" w:color="000000"/>
            </w:tcBorders>
          </w:tcPr>
          <w:p w14:paraId="69B11778" w14:textId="77777777" w:rsidR="00043A35" w:rsidRDefault="00043A35" w:rsidP="00F34BAC">
            <w:pPr>
              <w:snapToGrid w:val="0"/>
              <w:spacing w:before="60" w:line="276" w:lineRule="auto"/>
              <w:rPr>
                <w:szCs w:val="26"/>
              </w:rPr>
            </w:pPr>
            <w:r>
              <w:rPr>
                <w:b/>
                <w:szCs w:val="26"/>
              </w:rPr>
              <w:t>Trình tự các sự kiện trong quá trình hoạt động của Usecase:</w:t>
            </w:r>
          </w:p>
          <w:p w14:paraId="49DE40FE" w14:textId="77777777" w:rsidR="00043A35" w:rsidRPr="009F3075" w:rsidRDefault="00043A35" w:rsidP="00843B83">
            <w:pPr>
              <w:pStyle w:val="ListParagraph"/>
              <w:numPr>
                <w:ilvl w:val="0"/>
                <w:numId w:val="199"/>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6E70276A" w14:textId="77777777" w:rsidR="00043A35" w:rsidRPr="009F3075" w:rsidRDefault="00043A35" w:rsidP="00843B83">
            <w:pPr>
              <w:pStyle w:val="ListParagraph"/>
              <w:numPr>
                <w:ilvl w:val="0"/>
                <w:numId w:val="199"/>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5FA4F0DC" w14:textId="342DBBAB" w:rsidR="00043A35" w:rsidRPr="00367F35" w:rsidRDefault="00043A35" w:rsidP="00843B83">
            <w:pPr>
              <w:pStyle w:val="ListParagraph"/>
              <w:numPr>
                <w:ilvl w:val="0"/>
                <w:numId w:val="199"/>
              </w:numPr>
            </w:pPr>
            <w:r>
              <w:t>Trung tâm Chứng thực số</w:t>
            </w:r>
            <w:r>
              <w:rPr>
                <w:lang w:val="en-US"/>
              </w:rPr>
              <w:t xml:space="preserve"> xem danh sách các yêu cầu thu hồi</w:t>
            </w:r>
            <w:r>
              <w:t xml:space="preserve"> </w:t>
            </w:r>
            <w:r w:rsidRPr="00941191">
              <w:t>chứng thư số</w:t>
            </w:r>
            <w:r>
              <w:rPr>
                <w:lang w:val="en-US"/>
              </w:rPr>
              <w:t>.</w:t>
            </w:r>
          </w:p>
          <w:p w14:paraId="3A762E9C" w14:textId="1C5296B0" w:rsidR="00043A35" w:rsidRPr="00A1031A" w:rsidRDefault="00043A35" w:rsidP="00843B83">
            <w:pPr>
              <w:pStyle w:val="ListParagraph"/>
              <w:numPr>
                <w:ilvl w:val="0"/>
                <w:numId w:val="199"/>
              </w:numPr>
            </w:pPr>
            <w:r>
              <w:lastRenderedPageBreak/>
              <w:t>Trung tâm Chứng thực số</w:t>
            </w:r>
            <w:r w:rsidRPr="00C27BFD">
              <w:rPr>
                <w:lang w:val="en-US"/>
              </w:rPr>
              <w:t xml:space="preserve"> chọn từng yêu cầu đăng ký và nhấn chọn [</w:t>
            </w:r>
            <w:r>
              <w:rPr>
                <w:lang w:val="en-US"/>
              </w:rPr>
              <w:t xml:space="preserve">Thu hồi </w:t>
            </w:r>
            <w:r w:rsidRPr="00C27BFD">
              <w:rPr>
                <w:lang w:val="en-US"/>
              </w:rPr>
              <w:t xml:space="preserve">chứng thư số]. Hệ thống sẽ kết nối với phần mềm TMS của đơn vị để </w:t>
            </w:r>
            <w:proofErr w:type="gramStart"/>
            <w:r w:rsidRPr="00C27BFD">
              <w:rPr>
                <w:lang w:val="en-US"/>
              </w:rPr>
              <w:t>chạ</w:t>
            </w:r>
            <w:r>
              <w:rPr>
                <w:lang w:val="en-US"/>
              </w:rPr>
              <w:t xml:space="preserve">y </w:t>
            </w:r>
            <w:r w:rsidRPr="00C27BFD">
              <w:rPr>
                <w:lang w:val="en-US"/>
              </w:rPr>
              <w:t xml:space="preserve"> dịch</w:t>
            </w:r>
            <w:proofErr w:type="gramEnd"/>
            <w:r w:rsidRPr="00C27BFD">
              <w:rPr>
                <w:lang w:val="en-US"/>
              </w:rPr>
              <w:t xml:space="preserve"> vụ </w:t>
            </w:r>
            <w:r>
              <w:rPr>
                <w:lang w:val="en-US"/>
              </w:rPr>
              <w:t xml:space="preserve">thu hồi </w:t>
            </w:r>
            <w:r w:rsidRPr="00C27BFD">
              <w:rPr>
                <w:lang w:val="en-US"/>
              </w:rPr>
              <w:t>chứng thư số</w:t>
            </w:r>
            <w:r>
              <w:rPr>
                <w:lang w:val="en-US"/>
              </w:rPr>
              <w:t>.</w:t>
            </w:r>
          </w:p>
          <w:p w14:paraId="52665E41" w14:textId="66499753" w:rsidR="00043A35" w:rsidRPr="00367F35" w:rsidRDefault="00043A35" w:rsidP="00843B83">
            <w:pPr>
              <w:pStyle w:val="ListParagraph"/>
              <w:numPr>
                <w:ilvl w:val="0"/>
                <w:numId w:val="199"/>
              </w:numPr>
            </w:pPr>
            <w:r w:rsidRPr="00141EC0">
              <w:rPr>
                <w:lang w:val="en-US"/>
              </w:rPr>
              <w:t>Sau khi chạ</w:t>
            </w:r>
            <w:r>
              <w:rPr>
                <w:lang w:val="en-US"/>
              </w:rPr>
              <w:t>y</w:t>
            </w:r>
            <w:r w:rsidRPr="00141EC0">
              <w:rPr>
                <w:lang w:val="en-US"/>
              </w:rPr>
              <w:t xml:space="preserve"> dịch vụ, hệ thống sẽ trả lại kết quả xử lý là </w:t>
            </w:r>
            <w:r>
              <w:rPr>
                <w:lang w:val="en-US"/>
              </w:rPr>
              <w:t>thông báo xác nhân chứng thư số đã được thu hồi</w:t>
            </w:r>
            <w:r w:rsidRPr="00141EC0">
              <w:rPr>
                <w:lang w:val="en-US"/>
              </w:rPr>
              <w:t xml:space="preserve">. </w:t>
            </w:r>
          </w:p>
          <w:p w14:paraId="3C3AC95E" w14:textId="77777777" w:rsidR="00043A35" w:rsidRPr="00286EDA" w:rsidRDefault="00043A35" w:rsidP="00843B83">
            <w:pPr>
              <w:pStyle w:val="ListParagraph"/>
              <w:numPr>
                <w:ilvl w:val="0"/>
                <w:numId w:val="199"/>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043A35" w14:paraId="0A575F1C"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1919B592" w14:textId="53440140" w:rsidR="00043A35" w:rsidRPr="00286EDA" w:rsidRDefault="00043A35" w:rsidP="00F34BAC">
            <w:pPr>
              <w:snapToGrid w:val="0"/>
              <w:spacing w:before="60" w:line="276" w:lineRule="auto"/>
              <w:rPr>
                <w:szCs w:val="26"/>
              </w:rPr>
            </w:pPr>
            <w:r>
              <w:rPr>
                <w:b/>
                <w:szCs w:val="26"/>
              </w:rPr>
              <w:t xml:space="preserve">Hoàn cảnh sử dụng thành công cơ bản: </w:t>
            </w:r>
            <w:r>
              <w:rPr>
                <w:szCs w:val="26"/>
              </w:rPr>
              <w:t>Thu hồi CTS thành công.</w:t>
            </w:r>
          </w:p>
        </w:tc>
      </w:tr>
      <w:tr w:rsidR="00043A35" w14:paraId="00AB640B"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54E86A12" w14:textId="77777777" w:rsidR="00043A35" w:rsidRDefault="00043A35" w:rsidP="00F34BAC">
            <w:pPr>
              <w:snapToGrid w:val="0"/>
              <w:spacing w:before="60" w:line="276" w:lineRule="auto"/>
              <w:rPr>
                <w:b/>
                <w:szCs w:val="26"/>
              </w:rPr>
            </w:pPr>
            <w:r>
              <w:rPr>
                <w:b/>
                <w:szCs w:val="26"/>
              </w:rPr>
              <w:t xml:space="preserve">Hoàn cảnh sử dụng phụ (thay thế) trong trường hợp không thành công: </w:t>
            </w:r>
          </w:p>
          <w:p w14:paraId="57F4EAB2" w14:textId="74905BEB" w:rsidR="00043A35" w:rsidRPr="00947A29" w:rsidRDefault="00043A35" w:rsidP="00F34BAC">
            <w:pPr>
              <w:snapToGrid w:val="0"/>
              <w:spacing w:before="60" w:line="276" w:lineRule="auto"/>
              <w:rPr>
                <w:b/>
                <w:szCs w:val="26"/>
              </w:rPr>
            </w:pPr>
            <w:r w:rsidRPr="00947A29">
              <w:rPr>
                <w:b/>
                <w:szCs w:val="26"/>
              </w:rPr>
              <w:t xml:space="preserve">1. </w:t>
            </w:r>
            <w:r>
              <w:rPr>
                <w:b/>
                <w:szCs w:val="26"/>
              </w:rPr>
              <w:t>Thu hồi</w:t>
            </w:r>
            <w:r w:rsidRPr="00947A29">
              <w:rPr>
                <w:b/>
                <w:szCs w:val="26"/>
              </w:rPr>
              <w:t xml:space="preserve"> hàng loạt </w:t>
            </w:r>
            <w:r>
              <w:rPr>
                <w:b/>
                <w:szCs w:val="26"/>
              </w:rPr>
              <w:t>cho toàn bộ yêu cầu trong cùng 1 hồ sơ</w:t>
            </w:r>
            <w:r w:rsidRPr="00947A29">
              <w:rPr>
                <w:b/>
                <w:szCs w:val="26"/>
              </w:rPr>
              <w:t>:</w:t>
            </w:r>
          </w:p>
          <w:p w14:paraId="69DC843B" w14:textId="21C31115" w:rsidR="00043A35" w:rsidRPr="00893C15" w:rsidRDefault="00604CAF" w:rsidP="00843B83">
            <w:pPr>
              <w:pStyle w:val="ListParagraph"/>
              <w:numPr>
                <w:ilvl w:val="0"/>
                <w:numId w:val="195"/>
              </w:numPr>
              <w:snapToGrid w:val="0"/>
              <w:spacing w:before="60"/>
              <w:rPr>
                <w:szCs w:val="26"/>
              </w:rPr>
            </w:pPr>
            <w:r>
              <w:rPr>
                <w:szCs w:val="26"/>
              </w:rPr>
              <w:t>Trung tâm Chứng thực số</w:t>
            </w:r>
            <w:r w:rsidR="00043A35" w:rsidRPr="00893C15">
              <w:rPr>
                <w:szCs w:val="26"/>
              </w:rPr>
              <w:t xml:space="preserve"> nhấn vào 1 hồ sơ để xem danh sách các yêu cầu đăng ký.</w:t>
            </w:r>
          </w:p>
          <w:p w14:paraId="4BC9B5E8" w14:textId="2ED32D38" w:rsidR="00043A35" w:rsidRDefault="00043A35" w:rsidP="00843B83">
            <w:pPr>
              <w:pStyle w:val="ListParagraph"/>
              <w:numPr>
                <w:ilvl w:val="0"/>
                <w:numId w:val="195"/>
              </w:numPr>
              <w:snapToGrid w:val="0"/>
              <w:spacing w:before="60"/>
              <w:rPr>
                <w:szCs w:val="26"/>
              </w:rPr>
            </w:pPr>
            <w:r w:rsidRPr="00893C15">
              <w:rPr>
                <w:szCs w:val="26"/>
              </w:rPr>
              <w:t xml:space="preserve">Trung tâm Chứng thực số nhấn chọn tất cả yêu cầu đăng ký </w:t>
            </w:r>
            <w:r>
              <w:rPr>
                <w:szCs w:val="26"/>
                <w:lang w:val="en-US"/>
              </w:rPr>
              <w:t>thu hồi</w:t>
            </w:r>
            <w:r w:rsidRPr="00893C15">
              <w:rPr>
                <w:szCs w:val="26"/>
              </w:rPr>
              <w:t xml:space="preserve"> chứng thư số và nhấn [</w:t>
            </w:r>
            <w:r>
              <w:rPr>
                <w:szCs w:val="26"/>
                <w:lang w:val="en-US"/>
              </w:rPr>
              <w:t>Thu hồi</w:t>
            </w:r>
            <w:r w:rsidRPr="00893C15">
              <w:rPr>
                <w:szCs w:val="26"/>
              </w:rPr>
              <w:t xml:space="preserve"> Chứng thư số]. Hệ thống bắt đầu xử lý cho danh sách các yêu cầu.</w:t>
            </w:r>
          </w:p>
          <w:p w14:paraId="14546365" w14:textId="71B4FC00" w:rsidR="00043A35" w:rsidRPr="00893C15" w:rsidRDefault="00043A35" w:rsidP="00843B83">
            <w:pPr>
              <w:pStyle w:val="ListParagraph"/>
              <w:numPr>
                <w:ilvl w:val="0"/>
                <w:numId w:val="195"/>
              </w:numPr>
              <w:snapToGrid w:val="0"/>
              <w:spacing w:before="60"/>
              <w:rPr>
                <w:szCs w:val="26"/>
              </w:rPr>
            </w:pPr>
            <w:r>
              <w:rPr>
                <w:szCs w:val="26"/>
                <w:lang w:val="en-US"/>
              </w:rPr>
              <w:t>Hệ thống sẽ trả lại thông báo thu hồi CTS thành công</w:t>
            </w:r>
            <w:r w:rsidRPr="00C57574">
              <w:rPr>
                <w:szCs w:val="26"/>
                <w:lang w:val="en-US"/>
              </w:rPr>
              <w:t xml:space="preserve"> tương ứng với từng yêu cầu</w:t>
            </w:r>
            <w:r w:rsidRPr="00893C15">
              <w:rPr>
                <w:szCs w:val="26"/>
              </w:rPr>
              <w:t>.</w:t>
            </w:r>
          </w:p>
          <w:p w14:paraId="0475D291" w14:textId="209F4F6E" w:rsidR="00043A35" w:rsidRPr="00893C15" w:rsidRDefault="00043A35" w:rsidP="00F34BAC">
            <w:pPr>
              <w:snapToGrid w:val="0"/>
              <w:spacing w:before="60" w:line="276" w:lineRule="auto"/>
              <w:rPr>
                <w:b/>
                <w:szCs w:val="26"/>
              </w:rPr>
            </w:pPr>
            <w:r>
              <w:rPr>
                <w:b/>
                <w:szCs w:val="26"/>
              </w:rPr>
              <w:t>2</w:t>
            </w:r>
            <w:r w:rsidRPr="00893C15">
              <w:rPr>
                <w:b/>
                <w:szCs w:val="26"/>
              </w:rPr>
              <w:t xml:space="preserve">. </w:t>
            </w:r>
            <w:r>
              <w:rPr>
                <w:b/>
                <w:szCs w:val="26"/>
              </w:rPr>
              <w:t>Thu hồi</w:t>
            </w:r>
            <w:r w:rsidRPr="00947A29">
              <w:rPr>
                <w:b/>
                <w:szCs w:val="26"/>
              </w:rPr>
              <w:t xml:space="preserve"> hàng loạt </w:t>
            </w:r>
            <w:r>
              <w:rPr>
                <w:b/>
                <w:szCs w:val="26"/>
              </w:rPr>
              <w:t xml:space="preserve">cho toàn bộ yêu cầu </w:t>
            </w:r>
            <w:r w:rsidRPr="00893C15">
              <w:rPr>
                <w:b/>
                <w:szCs w:val="26"/>
              </w:rPr>
              <w:t>ở nhiều hồ sơ:</w:t>
            </w:r>
          </w:p>
          <w:p w14:paraId="371BB2FB" w14:textId="02DFDBE4" w:rsidR="00043A35" w:rsidRPr="00114D71" w:rsidRDefault="00604CAF" w:rsidP="00843B83">
            <w:pPr>
              <w:pStyle w:val="ListParagraph"/>
              <w:numPr>
                <w:ilvl w:val="0"/>
                <w:numId w:val="194"/>
              </w:numPr>
              <w:snapToGrid w:val="0"/>
              <w:spacing w:before="60"/>
              <w:rPr>
                <w:szCs w:val="26"/>
              </w:rPr>
            </w:pPr>
            <w:r>
              <w:rPr>
                <w:szCs w:val="26"/>
              </w:rPr>
              <w:t>Trung tâm Chứng thực số</w:t>
            </w:r>
            <w:r w:rsidR="00043A35" w:rsidRPr="00114D71">
              <w:rPr>
                <w:szCs w:val="26"/>
              </w:rPr>
              <w:t xml:space="preserve"> nhấn chọn nhiều hồ sơ gửi yêu cầu đăng ký cần xử lý và nhấn [</w:t>
            </w:r>
            <w:r w:rsidR="00043A35">
              <w:rPr>
                <w:szCs w:val="26"/>
                <w:lang w:val="en-US"/>
              </w:rPr>
              <w:t>Thu hồi</w:t>
            </w:r>
            <w:r w:rsidR="00043A35" w:rsidRPr="00114D71">
              <w:rPr>
                <w:szCs w:val="26"/>
              </w:rPr>
              <w:t xml:space="preserve"> Chứng thư số].</w:t>
            </w:r>
            <w:r w:rsidR="00043A35" w:rsidRPr="00114D71">
              <w:rPr>
                <w:szCs w:val="26"/>
                <w:lang w:val="en-US"/>
              </w:rPr>
              <w:t xml:space="preserve"> </w:t>
            </w:r>
            <w:r w:rsidR="00043A35" w:rsidRPr="00114D71">
              <w:rPr>
                <w:szCs w:val="26"/>
              </w:rPr>
              <w:t>Hệ thống bắt đầu xử lý cho danh sách các yêu cầu</w:t>
            </w:r>
            <w:r w:rsidR="00043A35">
              <w:rPr>
                <w:szCs w:val="26"/>
                <w:lang w:val="en-US"/>
              </w:rPr>
              <w:t xml:space="preserve"> ở các hồ sơ đã chọn</w:t>
            </w:r>
            <w:r w:rsidR="00043A35" w:rsidRPr="00114D71">
              <w:rPr>
                <w:szCs w:val="26"/>
              </w:rPr>
              <w:t xml:space="preserve">. </w:t>
            </w:r>
          </w:p>
          <w:p w14:paraId="3CAE2AC4" w14:textId="04021CA8" w:rsidR="00043A35" w:rsidRPr="00114D71" w:rsidRDefault="00043A35" w:rsidP="00843B83">
            <w:pPr>
              <w:pStyle w:val="ListParagraph"/>
              <w:numPr>
                <w:ilvl w:val="0"/>
                <w:numId w:val="194"/>
              </w:numPr>
              <w:snapToGrid w:val="0"/>
              <w:spacing w:before="60"/>
              <w:rPr>
                <w:szCs w:val="26"/>
              </w:rPr>
            </w:pPr>
            <w:r>
              <w:rPr>
                <w:szCs w:val="26"/>
                <w:lang w:val="en-US"/>
              </w:rPr>
              <w:t>Hệ thống sẽ trả lại thông báo thu hồi CTS thành công</w:t>
            </w:r>
            <w:r w:rsidRPr="00C57574">
              <w:rPr>
                <w:szCs w:val="26"/>
                <w:lang w:val="en-US"/>
              </w:rPr>
              <w:t xml:space="preserve"> tương ứng với từng yêu cầu</w:t>
            </w:r>
            <w:r w:rsidRPr="00114D71">
              <w:rPr>
                <w:szCs w:val="26"/>
                <w:lang w:val="en-US"/>
              </w:rPr>
              <w:t xml:space="preserve"> của từng hồ sơ đã chọn.</w:t>
            </w:r>
          </w:p>
        </w:tc>
      </w:tr>
      <w:tr w:rsidR="00043A35" w14:paraId="288AB59D"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4A29AE5F" w14:textId="77777777" w:rsidR="00043A35" w:rsidRDefault="00043A35" w:rsidP="00F34BAC">
            <w:pPr>
              <w:snapToGrid w:val="0"/>
              <w:spacing w:before="60" w:line="276" w:lineRule="auto"/>
              <w:rPr>
                <w:szCs w:val="26"/>
              </w:rPr>
            </w:pPr>
            <w:r>
              <w:rPr>
                <w:b/>
                <w:szCs w:val="26"/>
              </w:rPr>
              <w:t>Hành động liên quan sẽ xảy ra khi Usecase kết thúc:</w:t>
            </w:r>
            <w:r>
              <w:rPr>
                <w:szCs w:val="26"/>
              </w:rPr>
              <w:t xml:space="preserve"> </w:t>
            </w:r>
          </w:p>
          <w:p w14:paraId="0958F31A" w14:textId="77777777" w:rsidR="00043A35" w:rsidRPr="00780A56" w:rsidRDefault="00043A35" w:rsidP="00843B83">
            <w:pPr>
              <w:pStyle w:val="ListParagraph"/>
              <w:numPr>
                <w:ilvl w:val="0"/>
                <w:numId w:val="194"/>
              </w:numPr>
              <w:snapToGrid w:val="0"/>
              <w:spacing w:before="60"/>
              <w:rPr>
                <w:szCs w:val="26"/>
              </w:rPr>
            </w:pPr>
            <w:r>
              <w:rPr>
                <w:szCs w:val="26"/>
                <w:lang w:val="en-US"/>
              </w:rPr>
              <w:t>Cập nhật thông tin CTS đã thu hồi vào tài khoản.</w:t>
            </w:r>
          </w:p>
          <w:p w14:paraId="4B341808" w14:textId="6B227525" w:rsidR="00780A56" w:rsidRPr="00A1031A" w:rsidRDefault="00780A56"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việc thu hồi chứng thư số và yêu cầu hoàn trả thiết bị.</w:t>
            </w:r>
          </w:p>
        </w:tc>
      </w:tr>
      <w:tr w:rsidR="00043A35" w14:paraId="1FFB7BED"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6C65FF2E" w14:textId="77777777" w:rsidR="00043A35" w:rsidRDefault="00043A35" w:rsidP="00F34BAC">
            <w:pPr>
              <w:snapToGrid w:val="0"/>
              <w:spacing w:before="60" w:line="276" w:lineRule="auto"/>
              <w:rPr>
                <w:szCs w:val="26"/>
              </w:rPr>
            </w:pPr>
            <w:r>
              <w:rPr>
                <w:b/>
                <w:szCs w:val="26"/>
              </w:rPr>
              <w:t>Các yêu cầu phi chức năng:</w:t>
            </w:r>
            <w:r>
              <w:rPr>
                <w:szCs w:val="26"/>
              </w:rPr>
              <w:t xml:space="preserve"> Không có</w:t>
            </w:r>
          </w:p>
        </w:tc>
      </w:tr>
    </w:tbl>
    <w:p w14:paraId="174A8B42" w14:textId="77777777" w:rsidR="00043A35" w:rsidRDefault="00043A35" w:rsidP="00043A35"/>
    <w:p w14:paraId="5C30383B" w14:textId="173D9583" w:rsidR="00BD7EDB" w:rsidRDefault="00BD7EDB" w:rsidP="000D781B">
      <w:pPr>
        <w:pStyle w:val="Heading4"/>
      </w:pPr>
      <w:r>
        <w:t>Cập nhậ</w:t>
      </w:r>
      <w:r w:rsidR="0034498E">
        <w:t>t danh sách SIM</w:t>
      </w:r>
      <w:r>
        <w:t xml:space="preserve"> đã cấp</w:t>
      </w:r>
    </w:p>
    <w:p w14:paraId="40EA0873" w14:textId="3A68A7E3" w:rsidR="00BD7EDB" w:rsidRDefault="00BD7EDB" w:rsidP="00941B88">
      <w:pPr>
        <w:pStyle w:val="UCName"/>
      </w:pPr>
      <w:bookmarkStart w:id="224" w:name="_Ref20841417"/>
      <w:bookmarkStart w:id="225" w:name="_Toc22744133"/>
      <w:r>
        <w:t>Cập nhật danh sách SIM đã cấp</w:t>
      </w:r>
      <w:bookmarkEnd w:id="224"/>
      <w:bookmarkEnd w:id="225"/>
    </w:p>
    <w:tbl>
      <w:tblPr>
        <w:tblStyle w:val="TableGrid"/>
        <w:tblW w:w="9350" w:type="dxa"/>
        <w:tblLook w:val="04A0" w:firstRow="1" w:lastRow="0" w:firstColumn="1" w:lastColumn="0" w:noHBand="0" w:noVBand="1"/>
      </w:tblPr>
      <w:tblGrid>
        <w:gridCol w:w="2263"/>
        <w:gridCol w:w="7087"/>
      </w:tblGrid>
      <w:tr w:rsidR="002873B7" w:rsidRPr="009F3075" w14:paraId="398B7FDE" w14:textId="77777777" w:rsidTr="004F69DA">
        <w:tc>
          <w:tcPr>
            <w:tcW w:w="2263" w:type="dxa"/>
          </w:tcPr>
          <w:p w14:paraId="7B9C52D2" w14:textId="77777777" w:rsidR="002873B7" w:rsidRPr="009F3075" w:rsidRDefault="002873B7" w:rsidP="004F69DA">
            <w:pPr>
              <w:spacing w:before="120" w:after="120" w:line="240" w:lineRule="auto"/>
              <w:rPr>
                <w:b/>
              </w:rPr>
            </w:pPr>
            <w:r w:rsidRPr="009F3075">
              <w:rPr>
                <w:b/>
              </w:rPr>
              <w:t>Tác nhân chính:</w:t>
            </w:r>
          </w:p>
        </w:tc>
        <w:tc>
          <w:tcPr>
            <w:tcW w:w="7087" w:type="dxa"/>
          </w:tcPr>
          <w:p w14:paraId="37224A5C" w14:textId="77777777" w:rsidR="002873B7" w:rsidRDefault="002873B7" w:rsidP="004F69DA">
            <w:pPr>
              <w:spacing w:before="120" w:after="120" w:line="240" w:lineRule="auto"/>
            </w:pPr>
            <w:r>
              <w:t>Trung tâm Chứng thực số</w:t>
            </w:r>
          </w:p>
        </w:tc>
      </w:tr>
      <w:tr w:rsidR="002873B7" w:rsidRPr="009F3075" w14:paraId="177E2A9E" w14:textId="77777777" w:rsidTr="004F69DA">
        <w:tc>
          <w:tcPr>
            <w:tcW w:w="2263" w:type="dxa"/>
          </w:tcPr>
          <w:p w14:paraId="37B53653" w14:textId="77777777" w:rsidR="002873B7" w:rsidRPr="009F3075" w:rsidRDefault="002873B7" w:rsidP="004F69DA">
            <w:pPr>
              <w:spacing w:before="120" w:after="120" w:line="240" w:lineRule="auto"/>
              <w:rPr>
                <w:b/>
              </w:rPr>
            </w:pPr>
            <w:r w:rsidRPr="009F3075">
              <w:rPr>
                <w:b/>
              </w:rPr>
              <w:t>Các chức năng:</w:t>
            </w:r>
          </w:p>
        </w:tc>
        <w:tc>
          <w:tcPr>
            <w:tcW w:w="7087" w:type="dxa"/>
          </w:tcPr>
          <w:p w14:paraId="3DF1DD5A" w14:textId="77777777" w:rsidR="002873B7" w:rsidRPr="009F3075" w:rsidRDefault="002873B7" w:rsidP="00A8287A">
            <w:pPr>
              <w:pStyle w:val="ListParagraph"/>
              <w:numPr>
                <w:ilvl w:val="0"/>
                <w:numId w:val="9"/>
              </w:numPr>
              <w:ind w:left="459"/>
            </w:pPr>
            <w:r>
              <w:t>Trung tâm Chứng thực số</w:t>
            </w:r>
            <w:r w:rsidRPr="009F3075">
              <w:t xml:space="preserve"> chọn chứ</w:t>
            </w:r>
            <w:r>
              <w:t>c năng [Hồ sơ</w:t>
            </w:r>
            <w:r w:rsidRPr="009F3075">
              <w:t xml:space="preserve"> đang đợi xử lý], hệ thống hiển thị danh sách </w:t>
            </w:r>
            <w:r w:rsidRPr="009F3075">
              <w:rPr>
                <w:lang w:val="en-US"/>
              </w:rPr>
              <w:t>kế hoạch</w:t>
            </w:r>
            <w:r w:rsidRPr="009F3075">
              <w:t xml:space="preserve"> đợ</w:t>
            </w:r>
            <w:r>
              <w:t>i xử lý</w:t>
            </w:r>
            <w:r w:rsidRPr="009F3075">
              <w:t>.</w:t>
            </w:r>
          </w:p>
          <w:p w14:paraId="02C59F50" w14:textId="1D5F9ED3" w:rsidR="002873B7" w:rsidRPr="009F3075" w:rsidRDefault="002873B7" w:rsidP="00A8287A">
            <w:pPr>
              <w:pStyle w:val="ListParagraph"/>
              <w:numPr>
                <w:ilvl w:val="0"/>
                <w:numId w:val="9"/>
              </w:numPr>
              <w:ind w:left="459"/>
            </w:pPr>
            <w:r>
              <w:lastRenderedPageBreak/>
              <w:t>Trung tâm Chứng thực số</w:t>
            </w:r>
            <w:r w:rsidRPr="009F3075">
              <w:t xml:space="preserve"> chọ</w:t>
            </w:r>
            <w:r>
              <w:t>n</w:t>
            </w:r>
            <w:r w:rsidRPr="009F3075">
              <w:rPr>
                <w:lang w:val="en-US"/>
              </w:rPr>
              <w:t xml:space="preserve"> </w:t>
            </w:r>
            <w:r>
              <w:rPr>
                <w:lang w:val="en-US"/>
              </w:rPr>
              <w:t xml:space="preserve">hồ sơ ở trạng thái [Đang xử lý SIM]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hồ sơ.</w:t>
            </w:r>
          </w:p>
          <w:p w14:paraId="727D7CD4" w14:textId="12C9893D" w:rsidR="002873B7" w:rsidRPr="00567C4F" w:rsidRDefault="002873B7" w:rsidP="00A8287A">
            <w:pPr>
              <w:pStyle w:val="ListParagraph"/>
              <w:numPr>
                <w:ilvl w:val="0"/>
                <w:numId w:val="9"/>
              </w:numPr>
              <w:ind w:left="459"/>
            </w:pPr>
            <w:r>
              <w:t>Trung tâm Chứng thực số</w:t>
            </w:r>
            <w:r>
              <w:rPr>
                <w:lang w:val="en-US"/>
              </w:rPr>
              <w:t xml:space="preserve"> xem danh sách các chứng thư số đã cấp và nhấn nút [Kết nối thông tin SIM].</w:t>
            </w:r>
          </w:p>
          <w:p w14:paraId="28B287BF" w14:textId="5E25BCBF" w:rsidR="002873B7" w:rsidRPr="00567C4F" w:rsidRDefault="002873B7" w:rsidP="00A8287A">
            <w:pPr>
              <w:pStyle w:val="ListParagraph"/>
              <w:numPr>
                <w:ilvl w:val="0"/>
                <w:numId w:val="9"/>
              </w:numPr>
              <w:ind w:left="459"/>
            </w:pPr>
            <w:r w:rsidRPr="00F212A3">
              <w:rPr>
                <w:lang w:val="en-US"/>
              </w:rPr>
              <w:t xml:space="preserve">Hệ thống hiển thị danh sách các </w:t>
            </w:r>
            <w:r w:rsidR="00F212A3">
              <w:rPr>
                <w:lang w:val="en-US"/>
              </w:rPr>
              <w:t>CTS</w:t>
            </w:r>
            <w:r w:rsidR="00F212A3" w:rsidRPr="00F212A3">
              <w:rPr>
                <w:lang w:val="en-US"/>
              </w:rPr>
              <w:t xml:space="preserve"> vừa</w:t>
            </w:r>
            <w:r w:rsidRPr="00F212A3">
              <w:rPr>
                <w:lang w:val="en-US"/>
              </w:rPr>
              <w:t xml:space="preserve"> cấp sử dụ</w:t>
            </w:r>
            <w:r w:rsidR="00F212A3" w:rsidRPr="00F212A3">
              <w:rPr>
                <w:lang w:val="en-US"/>
              </w:rPr>
              <w:t>ng SIM,</w:t>
            </w:r>
            <w:r w:rsidR="00F212A3">
              <w:rPr>
                <w:lang w:val="en-US"/>
              </w:rPr>
              <w:t xml:space="preserve"> và khung để nhập thông tin SIM ở bên cạnh từng CTS.</w:t>
            </w:r>
            <w:r w:rsidR="00F212A3" w:rsidRPr="00F212A3">
              <w:rPr>
                <w:lang w:val="en-US"/>
              </w:rPr>
              <w:t xml:space="preserve"> </w:t>
            </w:r>
            <w:r>
              <w:t>Trung tâm Chứng thực số</w:t>
            </w:r>
            <w:r w:rsidR="00F212A3">
              <w:rPr>
                <w:lang w:val="en-US"/>
              </w:rPr>
              <w:t xml:space="preserve"> nhập và chọn thông tin SIM theo số ICCID cho từng CTS. </w:t>
            </w:r>
            <w:r w:rsidR="00604CAF">
              <w:rPr>
                <w:lang w:val="en-US"/>
              </w:rPr>
              <w:t>Trung tâm Chứng thực số</w:t>
            </w:r>
            <w:r w:rsidR="00F212A3">
              <w:rPr>
                <w:lang w:val="en-US"/>
              </w:rPr>
              <w:t xml:space="preserve"> chỉ có thể chọn những SIM mới, chưa được kết nối với CTS nào hết.</w:t>
            </w:r>
          </w:p>
          <w:p w14:paraId="312B3633" w14:textId="77777777" w:rsidR="002873B7" w:rsidRDefault="002873B7" w:rsidP="00A8287A">
            <w:pPr>
              <w:pStyle w:val="ListParagraph"/>
              <w:numPr>
                <w:ilvl w:val="0"/>
                <w:numId w:val="9"/>
              </w:numPr>
              <w:ind w:left="459"/>
            </w:pPr>
            <w:r>
              <w:rPr>
                <w:lang w:val="en-US"/>
              </w:rPr>
              <w:t xml:space="preserve">Sau khi hoàn thành, </w:t>
            </w:r>
            <w:r>
              <w:t>Trung tâm Chứng thực số</w:t>
            </w:r>
            <w:r>
              <w:rPr>
                <w:lang w:val="en-US"/>
              </w:rPr>
              <w:t xml:space="preserve"> nhấn nút [</w:t>
            </w:r>
            <w:r w:rsidR="00F212A3">
              <w:rPr>
                <w:lang w:val="en-US"/>
              </w:rPr>
              <w:t xml:space="preserve">Chuyển in kết quả] </w:t>
            </w:r>
            <w:r w:rsidR="00F212A3" w:rsidRPr="009F3075">
              <w:rPr>
                <w:lang w:val="en-US"/>
              </w:rPr>
              <w:t>và</w:t>
            </w:r>
            <w:r w:rsidR="00F212A3" w:rsidRPr="009F3075">
              <w:t xml:space="preserve"> </w:t>
            </w:r>
            <w:r w:rsidR="00F212A3">
              <w:rPr>
                <w:lang w:val="en-US"/>
              </w:rPr>
              <w:t xml:space="preserve">hồ sơ này sẽ </w:t>
            </w:r>
            <w:r w:rsidR="00F212A3" w:rsidRPr="009F3075">
              <w:t>ở trạng thái [</w:t>
            </w:r>
            <w:r w:rsidR="00F212A3">
              <w:rPr>
                <w:lang w:val="en-US"/>
              </w:rPr>
              <w:t>Đã xử lý xong, chuẩn bị in thông tin</w:t>
            </w:r>
            <w:r w:rsidR="00F212A3">
              <w:t>].</w:t>
            </w:r>
          </w:p>
          <w:p w14:paraId="28CF0F8F" w14:textId="77777777" w:rsidR="00F079BC" w:rsidRPr="000A5239" w:rsidRDefault="0035145C" w:rsidP="00A8287A">
            <w:pPr>
              <w:pStyle w:val="ListParagraph"/>
              <w:numPr>
                <w:ilvl w:val="0"/>
                <w:numId w:val="9"/>
              </w:numPr>
              <w:ind w:left="459"/>
            </w:pPr>
            <w:r>
              <w:rPr>
                <w:lang w:val="en-US"/>
              </w:rPr>
              <w:t xml:space="preserve">Hệ thống sẽ lưu tên </w:t>
            </w:r>
            <w:proofErr w:type="gramStart"/>
            <w:r>
              <w:rPr>
                <w:lang w:val="en-US"/>
              </w:rPr>
              <w:t>file .p</w:t>
            </w:r>
            <w:proofErr w:type="gramEnd"/>
            <w:r>
              <w:rPr>
                <w:lang w:val="en-US"/>
              </w:rPr>
              <w:t>12, số thuê bao (nếu có) tương ứng với từng SIM.</w:t>
            </w:r>
          </w:p>
          <w:p w14:paraId="1B1BE072" w14:textId="2A94B8B1" w:rsidR="000A5239" w:rsidRPr="009F3075" w:rsidRDefault="000A5239" w:rsidP="00A8287A">
            <w:pPr>
              <w:pStyle w:val="ListParagraph"/>
              <w:numPr>
                <w:ilvl w:val="0"/>
                <w:numId w:val="9"/>
              </w:numPr>
              <w:ind w:left="459"/>
            </w:pPr>
            <w:r>
              <w:rPr>
                <w:lang w:val="en-US"/>
              </w:rPr>
              <w:t>Danh sách SIM vừa chọn sẽ không còn hiển thị trong danh sách SIM mới nữa. Danh sách SIM vừa kết nối sẽ hiển thị trong danh sách SIM đã kết nối.</w:t>
            </w:r>
          </w:p>
        </w:tc>
      </w:tr>
    </w:tbl>
    <w:p w14:paraId="11688572" w14:textId="77777777" w:rsidR="004F69DA" w:rsidRDefault="004F69DA" w:rsidP="004F69DA"/>
    <w:p w14:paraId="215BC574" w14:textId="127896A8" w:rsidR="00567C4F" w:rsidRDefault="00567C4F" w:rsidP="000D781B">
      <w:pPr>
        <w:pStyle w:val="Heading4"/>
      </w:pPr>
      <w:r>
        <w:t>In thẻ, in nhãn SIM</w:t>
      </w:r>
    </w:p>
    <w:p w14:paraId="4FDEF33A" w14:textId="77777777" w:rsidR="00473123" w:rsidRDefault="00473123" w:rsidP="00473123">
      <w:pPr>
        <w:keepNext/>
      </w:pPr>
      <w:r>
        <w:rPr>
          <w:noProof/>
        </w:rPr>
        <w:drawing>
          <wp:inline distT="0" distB="0" distL="0" distR="0" wp14:anchorId="58D35426" wp14:editId="57917D3C">
            <wp:extent cx="5732145" cy="1741253"/>
            <wp:effectExtent l="19050" t="19050" r="2095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5746543.tmp"/>
                    <pic:cNvPicPr/>
                  </pic:nvPicPr>
                  <pic:blipFill rotWithShape="1">
                    <a:blip r:embed="rId145">
                      <a:extLst>
                        <a:ext uri="{28A0092B-C50C-407E-A947-70E740481C1C}">
                          <a14:useLocalDpi xmlns:a14="http://schemas.microsoft.com/office/drawing/2010/main" val="0"/>
                        </a:ext>
                      </a:extLst>
                    </a:blip>
                    <a:srcRect t="15445"/>
                    <a:stretch/>
                  </pic:blipFill>
                  <pic:spPr bwMode="auto">
                    <a:xfrm>
                      <a:off x="0" y="0"/>
                      <a:ext cx="5732145" cy="17412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1E1D4BD" w14:textId="2A3CAA8F" w:rsidR="00473123" w:rsidRDefault="00473123" w:rsidP="00473123">
      <w:pPr>
        <w:pStyle w:val="Caption"/>
      </w:pPr>
      <w:r>
        <w:t xml:space="preserve">Hình </w:t>
      </w:r>
      <w:fldSimple w:instr=" STYLEREF 2 \s ">
        <w:r>
          <w:rPr>
            <w:noProof/>
          </w:rPr>
          <w:t>3</w:t>
        </w:r>
      </w:fldSimple>
      <w:r>
        <w:noBreakHyphen/>
      </w:r>
      <w:fldSimple w:instr=" SEQ Hình \* ARABIC \s 2 ">
        <w:r>
          <w:rPr>
            <w:noProof/>
          </w:rPr>
          <w:t>26</w:t>
        </w:r>
      </w:fldSimple>
      <w:r>
        <w:t>: Giao diện các hồ sơ đang chờ in nhãn/in thẻ</w:t>
      </w:r>
    </w:p>
    <w:p w14:paraId="4929BFBE" w14:textId="77777777" w:rsidR="009D29A9" w:rsidRPr="009D29A9" w:rsidRDefault="009D29A9" w:rsidP="009D29A9"/>
    <w:p w14:paraId="33CF4B29" w14:textId="77777777" w:rsidR="00473123" w:rsidRDefault="00473123" w:rsidP="00473123">
      <w:pPr>
        <w:keepNext/>
      </w:pPr>
      <w:r>
        <w:rPr>
          <w:noProof/>
        </w:rPr>
        <w:lastRenderedPageBreak/>
        <w:drawing>
          <wp:inline distT="0" distB="0" distL="0" distR="0" wp14:anchorId="70880DA9" wp14:editId="3E30F55D">
            <wp:extent cx="5732145" cy="2785110"/>
            <wp:effectExtent l="19050" t="19050" r="20955"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5746B2E.tmp"/>
                    <pic:cNvPicPr/>
                  </pic:nvPicPr>
                  <pic:blipFill>
                    <a:blip r:embed="rId146">
                      <a:extLst>
                        <a:ext uri="{28A0092B-C50C-407E-A947-70E740481C1C}">
                          <a14:useLocalDpi xmlns:a14="http://schemas.microsoft.com/office/drawing/2010/main" val="0"/>
                        </a:ext>
                      </a:extLst>
                    </a:blip>
                    <a:stretch>
                      <a:fillRect/>
                    </a:stretch>
                  </pic:blipFill>
                  <pic:spPr>
                    <a:xfrm>
                      <a:off x="0" y="0"/>
                      <a:ext cx="5732145" cy="2785110"/>
                    </a:xfrm>
                    <a:prstGeom prst="rect">
                      <a:avLst/>
                    </a:prstGeom>
                    <a:ln>
                      <a:solidFill>
                        <a:schemeClr val="accent1"/>
                      </a:solidFill>
                    </a:ln>
                  </pic:spPr>
                </pic:pic>
              </a:graphicData>
            </a:graphic>
          </wp:inline>
        </w:drawing>
      </w:r>
    </w:p>
    <w:p w14:paraId="555E237E" w14:textId="6C9E61CF" w:rsidR="00473123" w:rsidRDefault="00473123" w:rsidP="00473123">
      <w:pPr>
        <w:pStyle w:val="Caption"/>
      </w:pPr>
      <w:r>
        <w:t xml:space="preserve">Hình </w:t>
      </w:r>
      <w:fldSimple w:instr=" STYLEREF 2 \s ">
        <w:r>
          <w:rPr>
            <w:noProof/>
          </w:rPr>
          <w:t>3</w:t>
        </w:r>
      </w:fldSimple>
      <w:r>
        <w:noBreakHyphen/>
      </w:r>
      <w:fldSimple w:instr=" SEQ Hình \* ARABIC \s 2 ">
        <w:r>
          <w:rPr>
            <w:noProof/>
          </w:rPr>
          <w:t>27</w:t>
        </w:r>
      </w:fldSimple>
      <w:r>
        <w:t>: Giao diện màn hình chuẩn bị in thẻ cho Token</w:t>
      </w:r>
    </w:p>
    <w:p w14:paraId="2A2C150B" w14:textId="77777777" w:rsidR="009D29A9" w:rsidRPr="009D29A9" w:rsidRDefault="009D29A9" w:rsidP="009D29A9"/>
    <w:p w14:paraId="20165611" w14:textId="7C8C71C5" w:rsidR="00034DD8" w:rsidRDefault="003A6B38" w:rsidP="00034DD8">
      <w:pPr>
        <w:jc w:val="center"/>
      </w:pPr>
      <w:r>
        <w:rPr>
          <w:noProof/>
        </w:rPr>
        <mc:AlternateContent>
          <mc:Choice Requires="wpg">
            <w:drawing>
              <wp:inline distT="0" distB="0" distL="0" distR="0" wp14:anchorId="32F58E46" wp14:editId="115FE913">
                <wp:extent cx="3204000" cy="1836000"/>
                <wp:effectExtent l="38100" t="38100" r="111125" b="107315"/>
                <wp:docPr id="11" name="Group 11"/>
                <wp:cNvGraphicFramePr/>
                <a:graphic xmlns:a="http://schemas.openxmlformats.org/drawingml/2006/main">
                  <a:graphicData uri="http://schemas.microsoft.com/office/word/2010/wordprocessingGroup">
                    <wpg:wgp>
                      <wpg:cNvGrpSpPr/>
                      <wpg:grpSpPr>
                        <a:xfrm>
                          <a:off x="0" y="0"/>
                          <a:ext cx="3204000" cy="1836000"/>
                          <a:chOff x="0" y="0"/>
                          <a:chExt cx="3204000" cy="1836000"/>
                        </a:xfrm>
                      </wpg:grpSpPr>
                      <wps:wsp>
                        <wps:cNvPr id="3" name="Rounded Rectangle 3"/>
                        <wps:cNvSpPr/>
                        <wps:spPr>
                          <a:xfrm>
                            <a:off x="0" y="0"/>
                            <a:ext cx="3204000" cy="1836000"/>
                          </a:xfrm>
                          <a:prstGeom prst="roundRect">
                            <a:avLst/>
                          </a:prstGeom>
                          <a:solidFill>
                            <a:srgbClr val="F8F8F8"/>
                          </a:solidFill>
                          <a:ln>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690FF15" w14:textId="77777777" w:rsidR="0015374A" w:rsidRPr="00034DD8" w:rsidRDefault="0015374A" w:rsidP="003A6B38">
                              <w:pPr>
                                <w:jc w:val="center"/>
                                <w:rPr>
                                  <w:b/>
                                  <w:color w:val="000000" w:themeColor="text1"/>
                                  <w:sz w:val="34"/>
                                </w:rPr>
                              </w:pPr>
                              <w:r w:rsidRPr="00034DD8">
                                <w:rPr>
                                  <w:b/>
                                  <w:color w:val="000000" w:themeColor="text1"/>
                                  <w:sz w:val="34"/>
                                </w:rPr>
                                <w:t>Bộ Y tế</w:t>
                              </w:r>
                            </w:p>
                            <w:p w14:paraId="4396B5F3" w14:textId="77777777" w:rsidR="0015374A" w:rsidRPr="00034DD8" w:rsidRDefault="0015374A" w:rsidP="003A6B38">
                              <w:pPr>
                                <w:spacing w:line="276" w:lineRule="auto"/>
                                <w:jc w:val="center"/>
                                <w:rPr>
                                  <w:color w:val="000000" w:themeColor="text1"/>
                                  <w:sz w:val="24"/>
                                </w:rPr>
                              </w:pPr>
                              <w:r w:rsidRPr="00034DD8">
                                <w:rPr>
                                  <w:color w:val="000000" w:themeColor="text1"/>
                                  <w:sz w:val="24"/>
                                </w:rPr>
                                <w:t>Cục Công nghệ thông tin</w:t>
                              </w:r>
                            </w:p>
                            <w:p w14:paraId="07CF05A5" w14:textId="77777777" w:rsidR="0015374A" w:rsidRPr="00034DD8" w:rsidRDefault="0015374A" w:rsidP="003A6B38">
                              <w:pPr>
                                <w:spacing w:line="276" w:lineRule="auto"/>
                                <w:jc w:val="center"/>
                                <w:rPr>
                                  <w:b/>
                                  <w:color w:val="000000" w:themeColor="text1"/>
                                </w:rPr>
                              </w:pPr>
                              <w:r w:rsidRPr="00034DD8">
                                <w:rPr>
                                  <w:b/>
                                  <w:color w:val="000000" w:themeColor="text1"/>
                                </w:rPr>
                                <w:t>Nguyễn Văn An</w:t>
                              </w:r>
                            </w:p>
                            <w:p w14:paraId="2C1840AB" w14:textId="77777777" w:rsidR="0015374A" w:rsidRPr="003A6B38" w:rsidRDefault="0015374A" w:rsidP="003A6B38">
                              <w:pPr>
                                <w:jc w:val="center"/>
                                <w:rPr>
                                  <w:color w:val="000000" w:themeColor="text1"/>
                                  <w:sz w:val="20"/>
                                  <w:szCs w:val="20"/>
                                </w:rPr>
                              </w:pPr>
                            </w:p>
                            <w:p w14:paraId="39759CAA" w14:textId="77777777" w:rsidR="0015374A" w:rsidRDefault="0015374A" w:rsidP="003A6B38">
                              <w:pPr>
                                <w:jc w:val="center"/>
                                <w:rPr>
                                  <w:color w:val="000000" w:themeColor="text1"/>
                                </w:rPr>
                              </w:pPr>
                            </w:p>
                            <w:p w14:paraId="7007F69A" w14:textId="77777777" w:rsidR="0015374A" w:rsidRPr="006C4530" w:rsidRDefault="0015374A" w:rsidP="003A6B38">
                              <w:pPr>
                                <w:jc w:val="center"/>
                                <w:rPr>
                                  <w:color w:val="000000" w:themeColor="text1"/>
                                  <w:sz w:val="20"/>
                                </w:rPr>
                              </w:pPr>
                              <w:r w:rsidRPr="006C4530">
                                <w:rPr>
                                  <w:color w:val="000000" w:themeColor="text1"/>
                                  <w:sz w:val="20"/>
                                </w:rPr>
                                <w:t>0289746A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rotWithShape="1">
                          <a:blip r:embed="rId147">
                            <a:extLst>
                              <a:ext uri="{28A0092B-C50C-407E-A947-70E740481C1C}">
                                <a14:useLocalDpi xmlns:a14="http://schemas.microsoft.com/office/drawing/2010/main" val="0"/>
                              </a:ext>
                            </a:extLst>
                          </a:blip>
                          <a:srcRect l="8519" t="39315" r="8073" b="22377"/>
                          <a:stretch/>
                        </pic:blipFill>
                        <pic:spPr bwMode="auto">
                          <a:xfrm>
                            <a:off x="1031359" y="1127051"/>
                            <a:ext cx="1181100" cy="2413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2F58E46" id="Group 11" o:spid="_x0000_s1026" style="width:252.3pt;height:144.55pt;mso-position-horizontal-relative:char;mso-position-vertical-relative:line" coordsize="32040,183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">
                <v:roundrect id="Rounded Rectangle 3" o:spid="_x0000_s1027" style="position:absolute;width:32040;height:1836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" fillcolor="#f8f8f8" strokecolor="#7f7f7f [1612]" strokeweight="2pt">
                  <v:shadow on="t" color="black" opacity="26214f" origin="-.5,-.5" offset=".74836mm,.74836mm"/>
                  <v:textbox>
                    <w:txbxContent>
                      <w:p w14:paraId="4690FF15" w14:textId="77777777" w:rsidR="0015374A" w:rsidRPr="00034DD8" w:rsidRDefault="0015374A" w:rsidP="003A6B38">
                        <w:pPr>
                          <w:jc w:val="center"/>
                          <w:rPr>
                            <w:b/>
                            <w:color w:val="000000" w:themeColor="text1"/>
                            <w:sz w:val="34"/>
                          </w:rPr>
                        </w:pPr>
                        <w:r w:rsidRPr="00034DD8">
                          <w:rPr>
                            <w:b/>
                            <w:color w:val="000000" w:themeColor="text1"/>
                            <w:sz w:val="34"/>
                          </w:rPr>
                          <w:t>Bộ Y tế</w:t>
                        </w:r>
                      </w:p>
                      <w:p w14:paraId="4396B5F3" w14:textId="77777777" w:rsidR="0015374A" w:rsidRPr="00034DD8" w:rsidRDefault="0015374A" w:rsidP="003A6B38">
                        <w:pPr>
                          <w:spacing w:line="276" w:lineRule="auto"/>
                          <w:jc w:val="center"/>
                          <w:rPr>
                            <w:color w:val="000000" w:themeColor="text1"/>
                            <w:sz w:val="24"/>
                          </w:rPr>
                        </w:pPr>
                        <w:r w:rsidRPr="00034DD8">
                          <w:rPr>
                            <w:color w:val="000000" w:themeColor="text1"/>
                            <w:sz w:val="24"/>
                          </w:rPr>
                          <w:t>Cục Công nghệ thông tin</w:t>
                        </w:r>
                      </w:p>
                      <w:p w14:paraId="07CF05A5" w14:textId="77777777" w:rsidR="0015374A" w:rsidRPr="00034DD8" w:rsidRDefault="0015374A" w:rsidP="003A6B38">
                        <w:pPr>
                          <w:spacing w:line="276" w:lineRule="auto"/>
                          <w:jc w:val="center"/>
                          <w:rPr>
                            <w:b/>
                            <w:color w:val="000000" w:themeColor="text1"/>
                          </w:rPr>
                        </w:pPr>
                        <w:r w:rsidRPr="00034DD8">
                          <w:rPr>
                            <w:b/>
                            <w:color w:val="000000" w:themeColor="text1"/>
                          </w:rPr>
                          <w:t>Nguyễn Văn An</w:t>
                        </w:r>
                      </w:p>
                      <w:p w14:paraId="2C1840AB" w14:textId="77777777" w:rsidR="0015374A" w:rsidRPr="003A6B38" w:rsidRDefault="0015374A" w:rsidP="003A6B38">
                        <w:pPr>
                          <w:jc w:val="center"/>
                          <w:rPr>
                            <w:color w:val="000000" w:themeColor="text1"/>
                            <w:sz w:val="20"/>
                            <w:szCs w:val="20"/>
                          </w:rPr>
                        </w:pPr>
                      </w:p>
                      <w:p w14:paraId="39759CAA" w14:textId="77777777" w:rsidR="0015374A" w:rsidRDefault="0015374A" w:rsidP="003A6B38">
                        <w:pPr>
                          <w:jc w:val="center"/>
                          <w:rPr>
                            <w:color w:val="000000" w:themeColor="text1"/>
                          </w:rPr>
                        </w:pPr>
                      </w:p>
                      <w:p w14:paraId="7007F69A" w14:textId="77777777" w:rsidR="0015374A" w:rsidRPr="006C4530" w:rsidRDefault="0015374A" w:rsidP="003A6B38">
                        <w:pPr>
                          <w:jc w:val="center"/>
                          <w:rPr>
                            <w:color w:val="000000" w:themeColor="text1"/>
                            <w:sz w:val="20"/>
                          </w:rPr>
                        </w:pPr>
                        <w:r w:rsidRPr="006C4530">
                          <w:rPr>
                            <w:color w:val="000000" w:themeColor="text1"/>
                            <w:sz w:val="20"/>
                          </w:rPr>
                          <w:t>0289746A</w:t>
                        </w:r>
                      </w:p>
                    </w:txbxContent>
                  </v:textbox>
                </v:roundrect>
                <v:shape id="Picture 6" o:spid="_x0000_s1028" type="#_x0000_t75" style="position:absolute;left:10313;top:11270;width:11811;height:2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">
                  <v:imagedata r:id="rId148" o:title="" croptop="25765f" cropbottom="14665f" cropleft="5583f" cropright="5291f"/>
                </v:shape>
                <w10:anchorlock/>
              </v:group>
            </w:pict>
          </mc:Fallback>
        </mc:AlternateContent>
      </w:r>
    </w:p>
    <w:p w14:paraId="49786CBE" w14:textId="28A64244" w:rsidR="003A6B38" w:rsidRDefault="003A6B38"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28</w:t>
        </w:r>
      </w:fldSimple>
      <w:r>
        <w:t>: Mẫu thẻ thông tin dành cho Token</w:t>
      </w:r>
    </w:p>
    <w:p w14:paraId="61ADB3C3" w14:textId="77777777" w:rsidR="009D29A9" w:rsidRPr="009D29A9" w:rsidRDefault="009D29A9" w:rsidP="009D29A9"/>
    <w:p w14:paraId="58B2B022" w14:textId="3D993E2D" w:rsidR="00567C4F" w:rsidRPr="00253B20" w:rsidRDefault="00567C4F" w:rsidP="00941B88">
      <w:pPr>
        <w:pStyle w:val="UCName"/>
      </w:pPr>
      <w:bookmarkStart w:id="226" w:name="_Ref19807229"/>
      <w:bookmarkStart w:id="227" w:name="_Ref19807241"/>
      <w:bookmarkStart w:id="228" w:name="_Toc22744134"/>
      <w:r>
        <w:t>In thẻ thông tin chứng thư số</w:t>
      </w:r>
      <w:bookmarkEnd w:id="226"/>
      <w:bookmarkEnd w:id="227"/>
      <w:bookmarkEnd w:id="228"/>
    </w:p>
    <w:tbl>
      <w:tblPr>
        <w:tblStyle w:val="TableGrid"/>
        <w:tblW w:w="9350" w:type="dxa"/>
        <w:tblLook w:val="04A0" w:firstRow="1" w:lastRow="0" w:firstColumn="1" w:lastColumn="0" w:noHBand="0" w:noVBand="1"/>
      </w:tblPr>
      <w:tblGrid>
        <w:gridCol w:w="2263"/>
        <w:gridCol w:w="7087"/>
      </w:tblGrid>
      <w:tr w:rsidR="00567C4F" w:rsidRPr="009F3075" w14:paraId="02EBB671" w14:textId="77777777" w:rsidTr="00567C4F">
        <w:tc>
          <w:tcPr>
            <w:tcW w:w="2263" w:type="dxa"/>
          </w:tcPr>
          <w:p w14:paraId="5A1BDCA5" w14:textId="77777777" w:rsidR="00567C4F" w:rsidRPr="009F3075" w:rsidRDefault="00567C4F" w:rsidP="00567C4F">
            <w:pPr>
              <w:spacing w:before="120" w:after="120" w:line="240" w:lineRule="auto"/>
              <w:rPr>
                <w:b/>
              </w:rPr>
            </w:pPr>
            <w:r w:rsidRPr="009F3075">
              <w:rPr>
                <w:b/>
              </w:rPr>
              <w:t>Tác nhân chính:</w:t>
            </w:r>
          </w:p>
        </w:tc>
        <w:tc>
          <w:tcPr>
            <w:tcW w:w="7087" w:type="dxa"/>
          </w:tcPr>
          <w:p w14:paraId="535F4EEF" w14:textId="77AA47F6" w:rsidR="00567C4F" w:rsidRDefault="00567C4F" w:rsidP="00567C4F">
            <w:pPr>
              <w:spacing w:before="120" w:after="120" w:line="240" w:lineRule="auto"/>
            </w:pPr>
            <w:r>
              <w:t>Trung tâm Chứng thực số</w:t>
            </w:r>
          </w:p>
        </w:tc>
      </w:tr>
      <w:tr w:rsidR="00567C4F" w:rsidRPr="009F3075" w14:paraId="009833C1" w14:textId="77777777" w:rsidTr="00567C4F">
        <w:tc>
          <w:tcPr>
            <w:tcW w:w="2263" w:type="dxa"/>
          </w:tcPr>
          <w:p w14:paraId="27C2BFA1" w14:textId="77777777" w:rsidR="00567C4F" w:rsidRPr="009F3075" w:rsidRDefault="00567C4F" w:rsidP="00567C4F">
            <w:pPr>
              <w:spacing w:before="120" w:after="120" w:line="240" w:lineRule="auto"/>
              <w:rPr>
                <w:b/>
              </w:rPr>
            </w:pPr>
            <w:r w:rsidRPr="009F3075">
              <w:rPr>
                <w:b/>
              </w:rPr>
              <w:t>Các chức năng:</w:t>
            </w:r>
          </w:p>
        </w:tc>
        <w:tc>
          <w:tcPr>
            <w:tcW w:w="7087" w:type="dxa"/>
          </w:tcPr>
          <w:p w14:paraId="4A6EB4AF" w14:textId="265CE1F6" w:rsidR="00567C4F" w:rsidRPr="009F3075" w:rsidRDefault="00567C4F" w:rsidP="00A8287A">
            <w:pPr>
              <w:pStyle w:val="ListParagraph"/>
              <w:numPr>
                <w:ilvl w:val="0"/>
                <w:numId w:val="9"/>
              </w:numPr>
              <w:ind w:left="459"/>
            </w:pPr>
            <w:r>
              <w:t>Trung tâm Chứng thực số</w:t>
            </w:r>
            <w:r w:rsidRPr="009F3075">
              <w:t xml:space="preserve"> chọn chứ</w:t>
            </w:r>
            <w:r>
              <w:t>c năng [Hồ sơ</w:t>
            </w:r>
            <w:r w:rsidRPr="009F3075">
              <w:t xml:space="preserve"> đang đợi xử lý], hệ thống hiển thị danh sách </w:t>
            </w:r>
            <w:r w:rsidRPr="009F3075">
              <w:rPr>
                <w:lang w:val="en-US"/>
              </w:rPr>
              <w:t>kế hoạch</w:t>
            </w:r>
            <w:r w:rsidRPr="009F3075">
              <w:t xml:space="preserve"> đợ</w:t>
            </w:r>
            <w:r>
              <w:t>i xử lý</w:t>
            </w:r>
            <w:r w:rsidRPr="009F3075">
              <w:t>.</w:t>
            </w:r>
          </w:p>
          <w:p w14:paraId="14167D30" w14:textId="46616724" w:rsidR="00567C4F" w:rsidRPr="009F3075" w:rsidRDefault="00567C4F" w:rsidP="00A8287A">
            <w:pPr>
              <w:pStyle w:val="ListParagraph"/>
              <w:numPr>
                <w:ilvl w:val="0"/>
                <w:numId w:val="9"/>
              </w:numPr>
              <w:ind w:left="459"/>
            </w:pPr>
            <w:r>
              <w:t>Trung tâm Chứng thực số</w:t>
            </w:r>
            <w:r w:rsidRPr="009F3075">
              <w:t xml:space="preserve"> chọ</w:t>
            </w:r>
            <w:r>
              <w:t>n</w:t>
            </w:r>
            <w:r w:rsidRPr="009F3075">
              <w:rPr>
                <w:lang w:val="en-US"/>
              </w:rPr>
              <w:t xml:space="preserve"> </w:t>
            </w:r>
            <w:r>
              <w:rPr>
                <w:lang w:val="en-US"/>
              </w:rPr>
              <w:t xml:space="preserve">hồ sơ ở trạng thái [Đã xử lý xong, chuẩn bị in thông tin]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hồ sơ.</w:t>
            </w:r>
          </w:p>
          <w:p w14:paraId="3DCD4539" w14:textId="73F18034" w:rsidR="00567C4F" w:rsidRPr="00567C4F" w:rsidRDefault="00567C4F" w:rsidP="00A8287A">
            <w:pPr>
              <w:pStyle w:val="ListParagraph"/>
              <w:numPr>
                <w:ilvl w:val="0"/>
                <w:numId w:val="9"/>
              </w:numPr>
              <w:ind w:left="459"/>
            </w:pPr>
            <w:r>
              <w:t>Trung tâm Chứng thực số</w:t>
            </w:r>
            <w:r>
              <w:rPr>
                <w:lang w:val="en-US"/>
              </w:rPr>
              <w:t xml:space="preserve"> xem danh sách các chứng thư số đã cấp và nhấn nút [Xuất danh sách cần in thẻ].</w:t>
            </w:r>
          </w:p>
          <w:p w14:paraId="2725499A" w14:textId="2C1B0547" w:rsidR="00567C4F" w:rsidRPr="00F8444A" w:rsidRDefault="00567C4F" w:rsidP="00A8287A">
            <w:pPr>
              <w:pStyle w:val="ListParagraph"/>
              <w:numPr>
                <w:ilvl w:val="0"/>
                <w:numId w:val="9"/>
              </w:numPr>
              <w:ind w:left="459"/>
            </w:pPr>
            <w:r>
              <w:rPr>
                <w:lang w:val="en-US"/>
              </w:rPr>
              <w:lastRenderedPageBreak/>
              <w:t>Hệ thống xuất ra các hình ảnh thông tin cần in lên từng thẻ theo thông tin từ danh sách chứng thư số đã cấp và theo mẫu in thẻ đã được cung cấp ban đầu.</w:t>
            </w:r>
          </w:p>
          <w:p w14:paraId="06E56AAF" w14:textId="4855F5A0" w:rsidR="00567C4F" w:rsidRPr="00567C4F" w:rsidRDefault="00567C4F" w:rsidP="00A8287A">
            <w:pPr>
              <w:pStyle w:val="ListParagraph"/>
              <w:numPr>
                <w:ilvl w:val="0"/>
                <w:numId w:val="9"/>
              </w:numPr>
              <w:ind w:left="459"/>
            </w:pPr>
            <w:r>
              <w:t>Trung tâm Chứng thực số</w:t>
            </w:r>
            <w:r>
              <w:rPr>
                <w:lang w:val="en-US"/>
              </w:rPr>
              <w:t xml:space="preserve"> chọn các chứng thư số cần in thẻ và nhấn nút [In thẻ].</w:t>
            </w:r>
          </w:p>
          <w:p w14:paraId="24BCCCCD" w14:textId="5AA007B9" w:rsidR="00567C4F" w:rsidRPr="003D2C2D" w:rsidRDefault="00567C4F" w:rsidP="00A8287A">
            <w:pPr>
              <w:pStyle w:val="ListParagraph"/>
              <w:numPr>
                <w:ilvl w:val="0"/>
                <w:numId w:val="9"/>
              </w:numPr>
              <w:ind w:left="459"/>
            </w:pPr>
            <w:r>
              <w:rPr>
                <w:lang w:val="en-US"/>
              </w:rPr>
              <w:t>Hệ thống sẽ kết nối với máy in thẻ và in các mẫu thẻ lên từng thẻ.</w:t>
            </w:r>
          </w:p>
          <w:p w14:paraId="3D3D401B" w14:textId="7E1456B9" w:rsidR="00567C4F" w:rsidRPr="009F3075" w:rsidRDefault="00567C4F" w:rsidP="00A8287A">
            <w:pPr>
              <w:pStyle w:val="ListParagraph"/>
              <w:numPr>
                <w:ilvl w:val="0"/>
                <w:numId w:val="9"/>
              </w:numPr>
              <w:ind w:left="459"/>
            </w:pPr>
            <w:r>
              <w:rPr>
                <w:lang w:val="en-US"/>
              </w:rPr>
              <w:t xml:space="preserve">Sau khi hoàn </w:t>
            </w:r>
            <w:r w:rsidR="00AA3E09">
              <w:rPr>
                <w:lang w:val="en-US"/>
              </w:rPr>
              <w:t>t</w:t>
            </w:r>
            <w:r>
              <w:rPr>
                <w:lang w:val="en-US"/>
              </w:rPr>
              <w:t xml:space="preserve">hành, </w:t>
            </w:r>
            <w:r>
              <w:t>Trung tâm Chứng thực số</w:t>
            </w:r>
            <w:r>
              <w:rPr>
                <w:lang w:val="en-US"/>
              </w:rPr>
              <w:t xml:space="preserve"> nhấn nút [Chuyển trả kết quả] </w:t>
            </w:r>
            <w:r w:rsidRPr="009F3075">
              <w:rPr>
                <w:lang w:val="en-US"/>
              </w:rPr>
              <w:t>và</w:t>
            </w:r>
            <w:r w:rsidRPr="009F3075">
              <w:t xml:space="preserve"> </w:t>
            </w:r>
            <w:r>
              <w:rPr>
                <w:lang w:val="en-US"/>
              </w:rPr>
              <w:t xml:space="preserve">hồ sơ này sẽ </w:t>
            </w:r>
            <w:r w:rsidRPr="009F3075">
              <w:t>ở trạng thái [</w:t>
            </w:r>
            <w:r>
              <w:rPr>
                <w:lang w:val="en-US"/>
              </w:rPr>
              <w:t>Trả kết quả</w:t>
            </w:r>
            <w:r w:rsidRPr="009F3075">
              <w:t xml:space="preserve">]. </w:t>
            </w:r>
            <w:r>
              <w:rPr>
                <w:lang w:val="en-US"/>
              </w:rPr>
              <w:t>H</w:t>
            </w:r>
            <w:r w:rsidRPr="009F3075">
              <w:t xml:space="preserve">ồ sơ được chuyển tới </w:t>
            </w:r>
            <w:r w:rsidR="00472EC8">
              <w:rPr>
                <w:lang w:val="en-US"/>
              </w:rPr>
              <w:t>Bộ phận Trả kết quả.</w:t>
            </w:r>
          </w:p>
        </w:tc>
      </w:tr>
    </w:tbl>
    <w:p w14:paraId="692F1BDA" w14:textId="77777777" w:rsidR="002B5526" w:rsidRDefault="002B5526" w:rsidP="002B5526">
      <w:pPr>
        <w:jc w:val="center"/>
      </w:pPr>
    </w:p>
    <w:p w14:paraId="584CADB6" w14:textId="77777777" w:rsidR="00860FF7" w:rsidRDefault="00860FF7" w:rsidP="00860FF7">
      <w:pPr>
        <w:keepNext/>
      </w:pPr>
      <w:r>
        <w:rPr>
          <w:noProof/>
        </w:rPr>
        <w:drawing>
          <wp:inline distT="0" distB="0" distL="0" distR="0" wp14:anchorId="5951CABB" wp14:editId="15C1A9B6">
            <wp:extent cx="5732145" cy="2827020"/>
            <wp:effectExtent l="19050" t="19050" r="2095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57426D9.tmp"/>
                    <pic:cNvPicPr/>
                  </pic:nvPicPr>
                  <pic:blipFill>
                    <a:blip r:embed="rId149">
                      <a:extLst>
                        <a:ext uri="{28A0092B-C50C-407E-A947-70E740481C1C}">
                          <a14:useLocalDpi xmlns:a14="http://schemas.microsoft.com/office/drawing/2010/main" val="0"/>
                        </a:ext>
                      </a:extLst>
                    </a:blip>
                    <a:stretch>
                      <a:fillRect/>
                    </a:stretch>
                  </pic:blipFill>
                  <pic:spPr>
                    <a:xfrm>
                      <a:off x="0" y="0"/>
                      <a:ext cx="5732145" cy="2827020"/>
                    </a:xfrm>
                    <a:prstGeom prst="rect">
                      <a:avLst/>
                    </a:prstGeom>
                    <a:ln>
                      <a:solidFill>
                        <a:schemeClr val="accent1"/>
                      </a:solidFill>
                    </a:ln>
                  </pic:spPr>
                </pic:pic>
              </a:graphicData>
            </a:graphic>
          </wp:inline>
        </w:drawing>
      </w:r>
    </w:p>
    <w:p w14:paraId="2F74F55A" w14:textId="5EC13143" w:rsidR="00860FF7" w:rsidRDefault="00860FF7" w:rsidP="00860FF7">
      <w:pPr>
        <w:pStyle w:val="Caption"/>
      </w:pPr>
      <w:r>
        <w:t xml:space="preserve">Hình </w:t>
      </w:r>
      <w:fldSimple w:instr=" STYLEREF 2 \s ">
        <w:r w:rsidR="00473123">
          <w:rPr>
            <w:noProof/>
          </w:rPr>
          <w:t>3</w:t>
        </w:r>
      </w:fldSimple>
      <w:r w:rsidR="00473123">
        <w:noBreakHyphen/>
      </w:r>
      <w:fldSimple w:instr=" SEQ Hình \* ARABIC \s 2 ">
        <w:r w:rsidR="00473123">
          <w:rPr>
            <w:noProof/>
          </w:rPr>
          <w:t>30</w:t>
        </w:r>
      </w:fldSimple>
      <w:r>
        <w:t>: Giao diện màn hình in nhãn SIM (xem trước 1 nhãn)</w:t>
      </w:r>
    </w:p>
    <w:p w14:paraId="09BE5C6D" w14:textId="77777777" w:rsidR="009D29A9" w:rsidRDefault="009D29A9" w:rsidP="009D29A9"/>
    <w:p w14:paraId="100D6EC8" w14:textId="77777777" w:rsidR="009D29A9" w:rsidRDefault="009D29A9" w:rsidP="009D29A9">
      <w:pPr>
        <w:keepNext/>
        <w:jc w:val="center"/>
      </w:pPr>
      <w:r>
        <w:rPr>
          <w:noProof/>
        </w:rPr>
        <mc:AlternateContent>
          <mc:Choice Requires="wpg">
            <w:drawing>
              <wp:inline distT="0" distB="0" distL="0" distR="0" wp14:anchorId="66320024" wp14:editId="273C5C4A">
                <wp:extent cx="3411109" cy="2250219"/>
                <wp:effectExtent l="19050" t="19050" r="18415" b="17145"/>
                <wp:docPr id="100" name="Group 100"/>
                <wp:cNvGraphicFramePr/>
                <a:graphic xmlns:a="http://schemas.openxmlformats.org/drawingml/2006/main">
                  <a:graphicData uri="http://schemas.microsoft.com/office/word/2010/wordprocessingGroup">
                    <wpg:wgp>
                      <wpg:cNvGrpSpPr/>
                      <wpg:grpSpPr>
                        <a:xfrm>
                          <a:off x="0" y="0"/>
                          <a:ext cx="3411109" cy="2250219"/>
                          <a:chOff x="-79513" y="-119269"/>
                          <a:chExt cx="3411109" cy="2250219"/>
                        </a:xfrm>
                      </wpg:grpSpPr>
                      <pic:pic xmlns:pic="http://schemas.openxmlformats.org/drawingml/2006/picture">
                        <pic:nvPicPr>
                          <pic:cNvPr id="101" name="Picture 101"/>
                          <pic:cNvPicPr>
                            <a:picLocks noChangeAspect="1"/>
                          </pic:cNvPicPr>
                        </pic:nvPicPr>
                        <pic:blipFill rotWithShape="1">
                          <a:blip r:embed="rId150">
                            <a:extLst>
                              <a:ext uri="{28A0092B-C50C-407E-A947-70E740481C1C}">
                                <a14:useLocalDpi xmlns:a14="http://schemas.microsoft.com/office/drawing/2010/main" val="0"/>
                              </a:ext>
                            </a:extLst>
                          </a:blip>
                          <a:srcRect l="2769" t="2897" r="1100" b="4386"/>
                          <a:stretch/>
                        </pic:blipFill>
                        <pic:spPr bwMode="auto">
                          <a:xfrm>
                            <a:off x="-79513" y="-119269"/>
                            <a:ext cx="3411109" cy="2250219"/>
                          </a:xfrm>
                          <a:prstGeom prst="rect">
                            <a:avLst/>
                          </a:prstGeom>
                          <a:ln>
                            <a:solidFill>
                              <a:schemeClr val="tx1"/>
                            </a:solidFill>
                          </a:ln>
                          <a:extLst>
                            <a:ext uri="{53640926-AAD7-44D8-BBD7-CCE9431645EC}">
                              <a14:shadowObscured xmlns:a14="http://schemas.microsoft.com/office/drawing/2010/main"/>
                            </a:ext>
                          </a:extLst>
                        </pic:spPr>
                      </pic:pic>
                      <wps:wsp>
                        <wps:cNvPr id="102" name="Text Box 102"/>
                        <wps:cNvSpPr txBox="1"/>
                        <wps:spPr>
                          <a:xfrm>
                            <a:off x="182880" y="95415"/>
                            <a:ext cx="2743200" cy="54864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78AF4A1" w14:textId="77777777" w:rsidR="0015374A" w:rsidRPr="002B5526" w:rsidRDefault="0015374A" w:rsidP="009D29A9">
                              <w:pPr>
                                <w:spacing w:line="240" w:lineRule="auto"/>
                                <w:jc w:val="left"/>
                                <w:rPr>
                                  <w:b/>
                                  <w:sz w:val="20"/>
                                  <w:szCs w:val="20"/>
                                </w:rPr>
                              </w:pPr>
                              <w:r w:rsidRPr="002B5526">
                                <w:rPr>
                                  <w:b/>
                                  <w:sz w:val="20"/>
                                  <w:szCs w:val="20"/>
                                </w:rPr>
                                <w:t xml:space="preserve">Nguyễn Văn An </w:t>
                              </w:r>
                              <w:r>
                                <w:rPr>
                                  <w:b/>
                                  <w:sz w:val="20"/>
                                  <w:szCs w:val="20"/>
                                </w:rPr>
                                <w:br/>
                              </w:r>
                              <w:r w:rsidRPr="002B5526">
                                <w:rPr>
                                  <w:sz w:val="20"/>
                                  <w:szCs w:val="20"/>
                                </w:rPr>
                                <w:t>Sở Thông tin và Truyền thông Hà Nộ</w:t>
                              </w:r>
                              <w:r>
                                <w:rPr>
                                  <w:sz w:val="20"/>
                                  <w:szCs w:val="20"/>
                                </w:rPr>
                                <w:t>i</w:t>
                              </w:r>
                            </w:p>
                            <w:p w14:paraId="48D78B72" w14:textId="77777777" w:rsidR="0015374A" w:rsidRPr="002B5526" w:rsidRDefault="0015374A" w:rsidP="009D29A9">
                              <w:pPr>
                                <w:spacing w:line="240" w:lineRule="auto"/>
                                <w:rPr>
                                  <w:sz w:val="20"/>
                                  <w:szCs w:val="20"/>
                                </w:rPr>
                              </w:pPr>
                              <w:r w:rsidRPr="002B5526">
                                <w:rPr>
                                  <w:sz w:val="20"/>
                                  <w:szCs w:val="20"/>
                                </w:rPr>
                                <w:t>SĐT: 0987654321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6320024" id="Group 100" o:spid="_x0000_s1029" style="width:268.6pt;height:177.2pt;mso-position-horizontal-relative:char;mso-position-vertical-relative:line" coordorigin="-795,-1192" coordsize="34111,2250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">
                <v:shape id="Picture 101" o:spid="_x0000_s1030" type="#_x0000_t75" style="position:absolute;left:-795;top:-1192;width:34110;height:22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" stroked="t" strokecolor="black [3213]">
                  <v:imagedata r:id="rId151" o:title="" croptop="1899f" cropbottom="2874f" cropleft="1815f" cropright="721f"/>
                  <v:path arrowok="t"/>
                </v:shape>
                <v:shapetype id="_x0000_t202" coordsize="21600,21600" o:spt="202" path="m,l,21600r21600,l21600,xe">
                  <v:stroke joinstyle="miter"/>
                  <v:path gradientshapeok="t" o:connecttype="rect"/>
                </v:shapetype>
                <v:shape id="Text Box 102" o:spid="_x0000_s1031" type="#_x0000_t202" style="position:absolute;left:1828;top:954;width:27432;height:54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" fillcolor="white [3201]" strokecolor="black [3213]" strokeweight=".5pt">
                  <v:textbox>
                    <w:txbxContent>
                      <w:p w14:paraId="178AF4A1" w14:textId="77777777" w:rsidR="0015374A" w:rsidRPr="002B5526" w:rsidRDefault="0015374A" w:rsidP="009D29A9">
                        <w:pPr>
                          <w:spacing w:line="240" w:lineRule="auto"/>
                          <w:jc w:val="left"/>
                          <w:rPr>
                            <w:b/>
                            <w:sz w:val="20"/>
                            <w:szCs w:val="20"/>
                          </w:rPr>
                        </w:pPr>
                        <w:r w:rsidRPr="002B5526">
                          <w:rPr>
                            <w:b/>
                            <w:sz w:val="20"/>
                            <w:szCs w:val="20"/>
                          </w:rPr>
                          <w:t xml:space="preserve">Nguyễn Văn An </w:t>
                        </w:r>
                        <w:r>
                          <w:rPr>
                            <w:b/>
                            <w:sz w:val="20"/>
                            <w:szCs w:val="20"/>
                          </w:rPr>
                          <w:br/>
                        </w:r>
                        <w:r w:rsidRPr="002B5526">
                          <w:rPr>
                            <w:sz w:val="20"/>
                            <w:szCs w:val="20"/>
                          </w:rPr>
                          <w:t>Sở Thông tin và Truyền thông Hà Nộ</w:t>
                        </w:r>
                        <w:r>
                          <w:rPr>
                            <w:sz w:val="20"/>
                            <w:szCs w:val="20"/>
                          </w:rPr>
                          <w:t>i</w:t>
                        </w:r>
                      </w:p>
                      <w:p w14:paraId="48D78B72" w14:textId="77777777" w:rsidR="0015374A" w:rsidRPr="002B5526" w:rsidRDefault="0015374A" w:rsidP="009D29A9">
                        <w:pPr>
                          <w:spacing w:line="240" w:lineRule="auto"/>
                          <w:rPr>
                            <w:sz w:val="20"/>
                            <w:szCs w:val="20"/>
                          </w:rPr>
                        </w:pPr>
                        <w:r w:rsidRPr="002B5526">
                          <w:rPr>
                            <w:sz w:val="20"/>
                            <w:szCs w:val="20"/>
                          </w:rPr>
                          <w:t>SĐT: 0987654321</w:t>
                        </w:r>
                      </w:p>
                    </w:txbxContent>
                  </v:textbox>
                </v:shape>
                <w10:anchorlock/>
              </v:group>
            </w:pict>
          </mc:Fallback>
        </mc:AlternateContent>
      </w:r>
    </w:p>
    <w:p w14:paraId="6E5FA461" w14:textId="77777777" w:rsidR="009D29A9" w:rsidRDefault="009D29A9" w:rsidP="009D29A9">
      <w:pPr>
        <w:pStyle w:val="Caption"/>
      </w:pPr>
      <w:r>
        <w:t xml:space="preserve">Hình </w:t>
      </w:r>
      <w:fldSimple w:instr=" STYLEREF 2 \s ">
        <w:r>
          <w:rPr>
            <w:noProof/>
          </w:rPr>
          <w:t>3</w:t>
        </w:r>
      </w:fldSimple>
      <w:r>
        <w:noBreakHyphen/>
      </w:r>
      <w:fldSimple w:instr=" SEQ Hình \* ARABIC \s 2 ">
        <w:r>
          <w:rPr>
            <w:noProof/>
          </w:rPr>
          <w:t>29</w:t>
        </w:r>
      </w:fldSimple>
      <w:r>
        <w:t>: Mẫu nhãn thông tin dán trên SIM</w:t>
      </w:r>
    </w:p>
    <w:p w14:paraId="66EC6FD4" w14:textId="77777777" w:rsidR="009D29A9" w:rsidRPr="009D29A9" w:rsidRDefault="009D29A9" w:rsidP="009D29A9"/>
    <w:p w14:paraId="6EF1C75A" w14:textId="3E0A57D5" w:rsidR="00860FF7" w:rsidRDefault="00473123" w:rsidP="00860FF7">
      <w:pPr>
        <w:keepNext/>
      </w:pPr>
      <w:r>
        <w:rPr>
          <w:noProof/>
        </w:rPr>
        <w:drawing>
          <wp:inline distT="0" distB="0" distL="0" distR="0" wp14:anchorId="2DD8580D" wp14:editId="2B1BE918">
            <wp:extent cx="5732145" cy="2834005"/>
            <wp:effectExtent l="19050" t="19050" r="20955" b="234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574D533.tmp"/>
                    <pic:cNvPicPr/>
                  </pic:nvPicPr>
                  <pic:blipFill>
                    <a:blip r:embed="rId152">
                      <a:extLst>
                        <a:ext uri="{28A0092B-C50C-407E-A947-70E740481C1C}">
                          <a14:useLocalDpi xmlns:a14="http://schemas.microsoft.com/office/drawing/2010/main" val="0"/>
                        </a:ext>
                      </a:extLst>
                    </a:blip>
                    <a:stretch>
                      <a:fillRect/>
                    </a:stretch>
                  </pic:blipFill>
                  <pic:spPr>
                    <a:xfrm>
                      <a:off x="0" y="0"/>
                      <a:ext cx="5732145" cy="2834005"/>
                    </a:xfrm>
                    <a:prstGeom prst="rect">
                      <a:avLst/>
                    </a:prstGeom>
                    <a:ln>
                      <a:solidFill>
                        <a:schemeClr val="accent1"/>
                      </a:solidFill>
                    </a:ln>
                  </pic:spPr>
                </pic:pic>
              </a:graphicData>
            </a:graphic>
          </wp:inline>
        </w:drawing>
      </w:r>
    </w:p>
    <w:p w14:paraId="5CC80998" w14:textId="5A9FFD3A" w:rsidR="00860FF7" w:rsidRPr="00860FF7" w:rsidRDefault="00860FF7" w:rsidP="00473123">
      <w:pPr>
        <w:pStyle w:val="Caption"/>
      </w:pPr>
      <w:r>
        <w:t xml:space="preserve">Hình </w:t>
      </w:r>
      <w:fldSimple w:instr=" STYLEREF 2 \s ">
        <w:r w:rsidR="00473123">
          <w:rPr>
            <w:noProof/>
          </w:rPr>
          <w:t>3</w:t>
        </w:r>
      </w:fldSimple>
      <w:r w:rsidR="00473123">
        <w:noBreakHyphen/>
      </w:r>
      <w:fldSimple w:instr=" SEQ Hình \* ARABIC \s 2 ">
        <w:r w:rsidR="00473123">
          <w:rPr>
            <w:noProof/>
          </w:rPr>
          <w:t>31</w:t>
        </w:r>
      </w:fldSimple>
      <w:r w:rsidR="00473123">
        <w:t>: Giao diện màn hình in nhãn SIM (xem trước nhiều nhãn)</w:t>
      </w:r>
    </w:p>
    <w:p w14:paraId="5E063517" w14:textId="7F6B0073" w:rsidR="003B11C4" w:rsidRPr="00253B20" w:rsidRDefault="003B11C4" w:rsidP="00941B88">
      <w:pPr>
        <w:pStyle w:val="UCName"/>
      </w:pPr>
      <w:bookmarkStart w:id="229" w:name="_Ref19807231"/>
      <w:bookmarkStart w:id="230" w:name="_Ref19807245"/>
      <w:bookmarkStart w:id="231" w:name="_Toc22744135"/>
      <w:r>
        <w:t>In nhãn thông tin SIM</w:t>
      </w:r>
      <w:bookmarkEnd w:id="229"/>
      <w:bookmarkEnd w:id="230"/>
      <w:bookmarkEnd w:id="231"/>
    </w:p>
    <w:tbl>
      <w:tblPr>
        <w:tblStyle w:val="TableGrid"/>
        <w:tblW w:w="9350" w:type="dxa"/>
        <w:tblLook w:val="04A0" w:firstRow="1" w:lastRow="0" w:firstColumn="1" w:lastColumn="0" w:noHBand="0" w:noVBand="1"/>
      </w:tblPr>
      <w:tblGrid>
        <w:gridCol w:w="2263"/>
        <w:gridCol w:w="7087"/>
      </w:tblGrid>
      <w:tr w:rsidR="003B11C4" w:rsidRPr="009F3075" w14:paraId="56F48C11" w14:textId="77777777" w:rsidTr="002A5D6B">
        <w:tc>
          <w:tcPr>
            <w:tcW w:w="2263" w:type="dxa"/>
          </w:tcPr>
          <w:p w14:paraId="2F2FA699" w14:textId="77777777" w:rsidR="003B11C4" w:rsidRPr="009F3075" w:rsidRDefault="003B11C4" w:rsidP="002A5D6B">
            <w:pPr>
              <w:spacing w:before="120" w:after="120" w:line="240" w:lineRule="auto"/>
              <w:rPr>
                <w:b/>
              </w:rPr>
            </w:pPr>
            <w:r w:rsidRPr="009F3075">
              <w:rPr>
                <w:b/>
              </w:rPr>
              <w:t>Tác nhân chính:</w:t>
            </w:r>
          </w:p>
        </w:tc>
        <w:tc>
          <w:tcPr>
            <w:tcW w:w="7087" w:type="dxa"/>
          </w:tcPr>
          <w:p w14:paraId="5216FCFE" w14:textId="77777777" w:rsidR="003B11C4" w:rsidRDefault="003B11C4" w:rsidP="002A5D6B">
            <w:pPr>
              <w:spacing w:before="120" w:after="120" w:line="240" w:lineRule="auto"/>
            </w:pPr>
            <w:r>
              <w:t>Trung tâm Chứng thực số</w:t>
            </w:r>
          </w:p>
        </w:tc>
      </w:tr>
      <w:tr w:rsidR="003B11C4" w:rsidRPr="009F3075" w14:paraId="22224F6B" w14:textId="77777777" w:rsidTr="002A5D6B">
        <w:tc>
          <w:tcPr>
            <w:tcW w:w="2263" w:type="dxa"/>
          </w:tcPr>
          <w:p w14:paraId="7EAE4250" w14:textId="77777777" w:rsidR="003B11C4" w:rsidRPr="009F3075" w:rsidRDefault="003B11C4" w:rsidP="002A5D6B">
            <w:pPr>
              <w:spacing w:before="120" w:after="120" w:line="240" w:lineRule="auto"/>
              <w:rPr>
                <w:b/>
              </w:rPr>
            </w:pPr>
            <w:r w:rsidRPr="009F3075">
              <w:rPr>
                <w:b/>
              </w:rPr>
              <w:t>Các chức năng:</w:t>
            </w:r>
          </w:p>
        </w:tc>
        <w:tc>
          <w:tcPr>
            <w:tcW w:w="7087" w:type="dxa"/>
          </w:tcPr>
          <w:p w14:paraId="7E32E49B" w14:textId="351A5275" w:rsidR="003B11C4" w:rsidRPr="009F3075" w:rsidRDefault="003B11C4" w:rsidP="00A8287A">
            <w:pPr>
              <w:pStyle w:val="ListParagraph"/>
              <w:numPr>
                <w:ilvl w:val="0"/>
                <w:numId w:val="9"/>
              </w:numPr>
              <w:ind w:left="459"/>
            </w:pPr>
            <w:r>
              <w:t>Trung tâm Chứng thực số</w:t>
            </w:r>
            <w:r w:rsidRPr="009F3075">
              <w:t xml:space="preserve"> chọn chứ</w:t>
            </w:r>
            <w:r>
              <w:t>c năng [Hồ sơ</w:t>
            </w:r>
            <w:r w:rsidRPr="009F3075">
              <w:t xml:space="preserve"> đang đợi xử lý], hệ thống hiển thị danh sách </w:t>
            </w:r>
            <w:r w:rsidR="00CA3C03">
              <w:rPr>
                <w:lang w:val="en-US"/>
              </w:rPr>
              <w:t xml:space="preserve">hồ sơ </w:t>
            </w:r>
            <w:r w:rsidRPr="009F3075">
              <w:t>đợ</w:t>
            </w:r>
            <w:r>
              <w:t>i xử lý</w:t>
            </w:r>
            <w:r w:rsidRPr="009F3075">
              <w:t>.</w:t>
            </w:r>
          </w:p>
          <w:p w14:paraId="0178FDBB" w14:textId="77777777" w:rsidR="003B11C4" w:rsidRPr="009F3075" w:rsidRDefault="003B11C4" w:rsidP="00A8287A">
            <w:pPr>
              <w:pStyle w:val="ListParagraph"/>
              <w:numPr>
                <w:ilvl w:val="0"/>
                <w:numId w:val="9"/>
              </w:numPr>
              <w:ind w:left="459"/>
            </w:pPr>
            <w:r>
              <w:t>Trung tâm Chứng thực số</w:t>
            </w:r>
            <w:r w:rsidRPr="009F3075">
              <w:t xml:space="preserve"> chọ</w:t>
            </w:r>
            <w:r>
              <w:t>n</w:t>
            </w:r>
            <w:r w:rsidRPr="009F3075">
              <w:rPr>
                <w:lang w:val="en-US"/>
              </w:rPr>
              <w:t xml:space="preserve"> </w:t>
            </w:r>
            <w:r>
              <w:rPr>
                <w:lang w:val="en-US"/>
              </w:rPr>
              <w:t xml:space="preserve">hồ sơ ở trạng thái [Đã xử lý xong, chuẩn bị in thông tin]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hồ sơ.</w:t>
            </w:r>
          </w:p>
          <w:p w14:paraId="19AAA64F" w14:textId="343AD5B1" w:rsidR="003B11C4" w:rsidRPr="00567C4F" w:rsidRDefault="003B11C4" w:rsidP="00A8287A">
            <w:pPr>
              <w:pStyle w:val="ListParagraph"/>
              <w:numPr>
                <w:ilvl w:val="0"/>
                <w:numId w:val="9"/>
              </w:numPr>
              <w:ind w:left="459"/>
            </w:pPr>
            <w:r>
              <w:t>Trung tâm Chứng thực số</w:t>
            </w:r>
            <w:r>
              <w:rPr>
                <w:lang w:val="en-US"/>
              </w:rPr>
              <w:t xml:space="preserve"> xem danh sách các chứng thư số đã cấp và nhấn nút [Xuất danh sách cần in nhãn].</w:t>
            </w:r>
          </w:p>
          <w:p w14:paraId="42BAE118" w14:textId="5EAEAC56" w:rsidR="003B11C4" w:rsidRPr="00F8444A" w:rsidRDefault="003B11C4" w:rsidP="00A8287A">
            <w:pPr>
              <w:pStyle w:val="ListParagraph"/>
              <w:numPr>
                <w:ilvl w:val="0"/>
                <w:numId w:val="9"/>
              </w:numPr>
              <w:ind w:left="459"/>
            </w:pPr>
            <w:r>
              <w:rPr>
                <w:lang w:val="en-US"/>
              </w:rPr>
              <w:t>Hệ thống xuất ra các hình ảnh thông tin cần in nhãn theo thông tin từ danh sách chứng thư số đã cấp và theo mẫu nhãn đã được cung cấp ban đầu.</w:t>
            </w:r>
          </w:p>
          <w:p w14:paraId="165A2422" w14:textId="05024B96" w:rsidR="003B11C4" w:rsidRPr="00567C4F" w:rsidRDefault="003B11C4" w:rsidP="00A8287A">
            <w:pPr>
              <w:pStyle w:val="ListParagraph"/>
              <w:numPr>
                <w:ilvl w:val="0"/>
                <w:numId w:val="9"/>
              </w:numPr>
              <w:ind w:left="459"/>
            </w:pPr>
            <w:r>
              <w:t>Trung tâm Chứng thực số</w:t>
            </w:r>
            <w:r>
              <w:rPr>
                <w:lang w:val="en-US"/>
              </w:rPr>
              <w:t xml:space="preserve"> chọn các chứng thư số cần in nhãn và nhấn nút [In nhãn].</w:t>
            </w:r>
          </w:p>
          <w:p w14:paraId="1B28F662" w14:textId="515175C6" w:rsidR="003B11C4" w:rsidRPr="003D2C2D" w:rsidRDefault="003B11C4" w:rsidP="00A8287A">
            <w:pPr>
              <w:pStyle w:val="ListParagraph"/>
              <w:numPr>
                <w:ilvl w:val="0"/>
                <w:numId w:val="9"/>
              </w:numPr>
              <w:ind w:left="459"/>
            </w:pPr>
            <w:r>
              <w:rPr>
                <w:lang w:val="en-US"/>
              </w:rPr>
              <w:t>Hệ thống sẽ kết nối với máy in và in ra các nhãn.</w:t>
            </w:r>
          </w:p>
          <w:p w14:paraId="12ABC6B8" w14:textId="0427988F" w:rsidR="00CA3C03" w:rsidRPr="00CA3C03" w:rsidRDefault="003B11C4" w:rsidP="00A8287A">
            <w:pPr>
              <w:pStyle w:val="ListParagraph"/>
              <w:numPr>
                <w:ilvl w:val="0"/>
                <w:numId w:val="9"/>
              </w:numPr>
              <w:ind w:left="459"/>
            </w:pPr>
            <w:r>
              <w:rPr>
                <w:lang w:val="en-US"/>
              </w:rPr>
              <w:t xml:space="preserve">Sau khi hoàn </w:t>
            </w:r>
            <w:r w:rsidR="00AA3E09">
              <w:rPr>
                <w:lang w:val="en-US"/>
              </w:rPr>
              <w:t>t</w:t>
            </w:r>
            <w:r>
              <w:rPr>
                <w:lang w:val="en-US"/>
              </w:rPr>
              <w:t xml:space="preserve">hành, </w:t>
            </w:r>
            <w:r>
              <w:t>Trung tâm Chứng thực số</w:t>
            </w:r>
            <w:r>
              <w:rPr>
                <w:lang w:val="en-US"/>
              </w:rPr>
              <w:t xml:space="preserve"> nhấn nút [Chuyển trả kết quả</w:t>
            </w:r>
            <w:r w:rsidR="00CA3C03">
              <w:rPr>
                <w:lang w:val="en-US"/>
              </w:rPr>
              <w:t xml:space="preserve">]. </w:t>
            </w:r>
          </w:p>
          <w:p w14:paraId="2581929A" w14:textId="77777777" w:rsidR="00CA3C03" w:rsidRDefault="00CA3C03" w:rsidP="00A8287A">
            <w:pPr>
              <w:pStyle w:val="ListParagraph"/>
              <w:numPr>
                <w:ilvl w:val="1"/>
                <w:numId w:val="9"/>
              </w:numPr>
            </w:pPr>
            <w:r>
              <w:rPr>
                <w:lang w:val="en-US"/>
              </w:rPr>
              <w:t xml:space="preserve">Nếu </w:t>
            </w:r>
            <w:r w:rsidR="003B11C4">
              <w:rPr>
                <w:lang w:val="en-US"/>
              </w:rPr>
              <w:t>hồ sơ này</w:t>
            </w:r>
            <w:r>
              <w:rPr>
                <w:lang w:val="en-US"/>
              </w:rPr>
              <w:t xml:space="preserve"> khi tiếp nhận hồ sơ được chọn hình thức “nhận trực tiếp” thì</w:t>
            </w:r>
            <w:r w:rsidR="003B11C4">
              <w:rPr>
                <w:lang w:val="en-US"/>
              </w:rPr>
              <w:t xml:space="preserve"> sẽ </w:t>
            </w:r>
            <w:r w:rsidR="003B11C4" w:rsidRPr="009F3075">
              <w:t>ở trạng thái [</w:t>
            </w:r>
            <w:r w:rsidR="003B11C4">
              <w:rPr>
                <w:lang w:val="en-US"/>
              </w:rPr>
              <w:t>Trả kết quả</w:t>
            </w:r>
            <w:r>
              <w:rPr>
                <w:lang w:val="en-US"/>
              </w:rPr>
              <w:t xml:space="preserve"> trực tiếp</w:t>
            </w:r>
            <w:r w:rsidR="003B11C4" w:rsidRPr="009F3075">
              <w:t xml:space="preserve">]. </w:t>
            </w:r>
          </w:p>
          <w:p w14:paraId="5544F331" w14:textId="4F8DE8AB" w:rsidR="00CA3C03" w:rsidRDefault="00CA3C03" w:rsidP="00A8287A">
            <w:pPr>
              <w:pStyle w:val="ListParagraph"/>
              <w:numPr>
                <w:ilvl w:val="1"/>
                <w:numId w:val="9"/>
              </w:numPr>
            </w:pPr>
            <w:r>
              <w:rPr>
                <w:lang w:val="en-US"/>
              </w:rPr>
              <w:t xml:space="preserve">Nếu hồ sơ này khi tiếp nhận hồ sơ được chọn hình thức “nhận qua VNPost” thì sẽ </w:t>
            </w:r>
            <w:r w:rsidRPr="009F3075">
              <w:t>ở trạng thái [</w:t>
            </w:r>
            <w:r>
              <w:rPr>
                <w:lang w:val="en-US"/>
              </w:rPr>
              <w:t>Trả kết quả qua VNPost</w:t>
            </w:r>
            <w:r w:rsidRPr="009F3075">
              <w:t xml:space="preserve">]. </w:t>
            </w:r>
          </w:p>
          <w:p w14:paraId="0D80D2C4" w14:textId="76E1F36F" w:rsidR="003B11C4" w:rsidRPr="009F3075" w:rsidRDefault="003B11C4" w:rsidP="00A8287A">
            <w:pPr>
              <w:pStyle w:val="ListParagraph"/>
              <w:numPr>
                <w:ilvl w:val="0"/>
                <w:numId w:val="9"/>
              </w:numPr>
            </w:pPr>
            <w:r>
              <w:rPr>
                <w:lang w:val="en-US"/>
              </w:rPr>
              <w:lastRenderedPageBreak/>
              <w:t>H</w:t>
            </w:r>
            <w:r w:rsidRPr="009F3075">
              <w:t xml:space="preserve">ồ sơ được chuyển tới </w:t>
            </w:r>
            <w:r>
              <w:rPr>
                <w:lang w:val="en-US"/>
              </w:rPr>
              <w:t>Bộ phận Trả kết quả.</w:t>
            </w:r>
          </w:p>
        </w:tc>
      </w:tr>
    </w:tbl>
    <w:p w14:paraId="59103676" w14:textId="77777777" w:rsidR="003B11C4" w:rsidRDefault="003B11C4" w:rsidP="00E60364"/>
    <w:p w14:paraId="744CFAEB" w14:textId="6F279B58" w:rsidR="00EB7EB1" w:rsidRDefault="00EB7EB1" w:rsidP="000D781B">
      <w:pPr>
        <w:pStyle w:val="Heading4"/>
      </w:pPr>
      <w:r>
        <w:t>Gửi Token trắng</w:t>
      </w:r>
      <w:r w:rsidR="00E2376D">
        <w:t>, Activation code</w:t>
      </w:r>
      <w:r>
        <w:t xml:space="preserve"> cho cơ quan, tổ chức</w:t>
      </w:r>
    </w:p>
    <w:p w14:paraId="3E1AFF37" w14:textId="4BD92055" w:rsidR="00EB7EB1" w:rsidRDefault="00EB7EB1" w:rsidP="00941B88">
      <w:pPr>
        <w:pStyle w:val="UCName"/>
      </w:pPr>
      <w:bookmarkStart w:id="232" w:name="_Ref21428219"/>
      <w:bookmarkStart w:id="233" w:name="_Toc22744136"/>
      <w:r w:rsidRPr="00EB7EB1">
        <w:t>Gửi Token trắng cho cơ quan, tổ chức</w:t>
      </w:r>
      <w:bookmarkEnd w:id="232"/>
      <w:bookmarkEnd w:id="233"/>
    </w:p>
    <w:tbl>
      <w:tblPr>
        <w:tblW w:w="5000" w:type="pct"/>
        <w:tblLook w:val="04A0" w:firstRow="1" w:lastRow="0" w:firstColumn="1" w:lastColumn="0" w:noHBand="0" w:noVBand="1"/>
      </w:tblPr>
      <w:tblGrid>
        <w:gridCol w:w="5807"/>
        <w:gridCol w:w="3210"/>
      </w:tblGrid>
      <w:tr w:rsidR="00EB7EB1" w14:paraId="088C640A" w14:textId="77777777" w:rsidTr="00EB7EB1">
        <w:tc>
          <w:tcPr>
            <w:tcW w:w="3220" w:type="pct"/>
            <w:tcBorders>
              <w:top w:val="single" w:sz="4" w:space="0" w:color="000000"/>
              <w:left w:val="single" w:sz="4" w:space="0" w:color="000000"/>
              <w:bottom w:val="single" w:sz="4" w:space="0" w:color="000000"/>
              <w:right w:val="nil"/>
            </w:tcBorders>
            <w:hideMark/>
          </w:tcPr>
          <w:p w14:paraId="2CBDB3C7" w14:textId="24005F0F" w:rsidR="00EB7EB1" w:rsidRDefault="00EB7EB1" w:rsidP="00EB7EB1">
            <w:pPr>
              <w:spacing w:before="60" w:line="276" w:lineRule="auto"/>
              <w:rPr>
                <w:rFonts w:eastAsiaTheme="minorHAnsi"/>
                <w:sz w:val="28"/>
                <w:szCs w:val="26"/>
              </w:rPr>
            </w:pPr>
            <w:r>
              <w:rPr>
                <w:b/>
                <w:szCs w:val="26"/>
              </w:rPr>
              <w:t>Tên Usecase:</w:t>
            </w:r>
            <w:r>
              <w:rPr>
                <w:szCs w:val="26"/>
              </w:rPr>
              <w:t xml:space="preserve"> </w:t>
            </w:r>
            <w:r w:rsidRPr="00EB7EB1">
              <w:t>Gửi Token trắng cho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04A6A81F" w14:textId="77777777" w:rsidR="00EB7EB1" w:rsidRDefault="00EB7EB1" w:rsidP="00EB7EB1">
            <w:pPr>
              <w:snapToGrid w:val="0"/>
              <w:spacing w:before="60" w:line="276" w:lineRule="auto"/>
              <w:rPr>
                <w:szCs w:val="26"/>
              </w:rPr>
            </w:pPr>
            <w:r>
              <w:rPr>
                <w:b/>
                <w:szCs w:val="26"/>
              </w:rPr>
              <w:t>Mức độ BMT:</w:t>
            </w:r>
            <w:r>
              <w:rPr>
                <w:szCs w:val="26"/>
              </w:rPr>
              <w:t xml:space="preserve"> B</w:t>
            </w:r>
          </w:p>
        </w:tc>
      </w:tr>
      <w:tr w:rsidR="00EB7EB1" w14:paraId="55639036" w14:textId="77777777" w:rsidTr="00EB7EB1">
        <w:tc>
          <w:tcPr>
            <w:tcW w:w="3220" w:type="pct"/>
            <w:tcBorders>
              <w:top w:val="single" w:sz="4" w:space="0" w:color="000000"/>
              <w:left w:val="single" w:sz="4" w:space="0" w:color="000000"/>
              <w:bottom w:val="single" w:sz="4" w:space="0" w:color="000000"/>
              <w:right w:val="nil"/>
            </w:tcBorders>
            <w:hideMark/>
          </w:tcPr>
          <w:p w14:paraId="0CE67EA5" w14:textId="2F2115DF" w:rsidR="00EB7EB1" w:rsidRDefault="00EB7EB1" w:rsidP="00EB7EB1">
            <w:pPr>
              <w:snapToGrid w:val="0"/>
              <w:spacing w:before="60" w:line="276" w:lineRule="auto"/>
              <w:rPr>
                <w:szCs w:val="26"/>
              </w:rPr>
            </w:pPr>
            <w:r>
              <w:rPr>
                <w:b/>
                <w:szCs w:val="26"/>
              </w:rPr>
              <w:t xml:space="preserve">Tác nhân chính: </w:t>
            </w:r>
            <w:r w:rsidR="00604CAF">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01953D76" w14:textId="77777777" w:rsidR="00EB7EB1" w:rsidRDefault="00EB7EB1" w:rsidP="00EB7EB1">
            <w:pPr>
              <w:snapToGrid w:val="0"/>
              <w:spacing w:before="60" w:line="276" w:lineRule="auto"/>
              <w:rPr>
                <w:szCs w:val="26"/>
              </w:rPr>
            </w:pPr>
            <w:r>
              <w:rPr>
                <w:b/>
                <w:szCs w:val="26"/>
              </w:rPr>
              <w:t xml:space="preserve">Tác nhân phụ: </w:t>
            </w:r>
            <w:r>
              <w:rPr>
                <w:szCs w:val="26"/>
              </w:rPr>
              <w:t>Hệ thống</w:t>
            </w:r>
          </w:p>
        </w:tc>
      </w:tr>
      <w:tr w:rsidR="00EB7EB1" w14:paraId="0D65DB54"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67A0583C" w14:textId="6CCEC492" w:rsidR="00EB7EB1" w:rsidRDefault="00EB7EB1" w:rsidP="00EB7EB1">
            <w:pPr>
              <w:spacing w:before="60" w:line="276" w:lineRule="auto"/>
              <w:rPr>
                <w:szCs w:val="26"/>
              </w:rPr>
            </w:pPr>
            <w:r>
              <w:rPr>
                <w:b/>
                <w:szCs w:val="26"/>
              </w:rPr>
              <w:t xml:space="preserve">Mô tả Usecase: </w:t>
            </w:r>
            <w:r w:rsidR="00604CAF">
              <w:t>Trung tâm Chứng thực số</w:t>
            </w:r>
            <w:r>
              <w:t xml:space="preserve"> g</w:t>
            </w:r>
            <w:r w:rsidRPr="00EB7EB1">
              <w:t>ửi Token trắng cho cơ quan, tổ chức</w:t>
            </w:r>
          </w:p>
        </w:tc>
      </w:tr>
      <w:tr w:rsidR="00EB7EB1" w14:paraId="2B33A863"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179BDDB7" w14:textId="77777777" w:rsidR="00EB7EB1" w:rsidRDefault="00EB7EB1" w:rsidP="00EB7EB1">
            <w:pPr>
              <w:snapToGrid w:val="0"/>
              <w:spacing w:before="60" w:line="276" w:lineRule="auto"/>
              <w:rPr>
                <w:b/>
                <w:szCs w:val="26"/>
              </w:rPr>
            </w:pPr>
            <w:r>
              <w:rPr>
                <w:b/>
                <w:szCs w:val="26"/>
              </w:rPr>
              <w:t>Điều kiện để bắt đầu Usecase:</w:t>
            </w:r>
          </w:p>
          <w:p w14:paraId="519571CC" w14:textId="71E9833C" w:rsidR="00EB7EB1" w:rsidRPr="004566B6" w:rsidRDefault="00604CAF" w:rsidP="00EB7EB1">
            <w:pPr>
              <w:pStyle w:val="ListParagraph"/>
              <w:numPr>
                <w:ilvl w:val="0"/>
                <w:numId w:val="9"/>
              </w:numPr>
              <w:snapToGrid w:val="0"/>
              <w:spacing w:before="60"/>
              <w:rPr>
                <w:szCs w:val="26"/>
              </w:rPr>
            </w:pPr>
            <w:r>
              <w:t>Trung tâm Chứng thực số</w:t>
            </w:r>
            <w:r w:rsidR="00EB7EB1">
              <w:rPr>
                <w:lang w:val="en-US"/>
              </w:rPr>
              <w:t xml:space="preserve"> đăng nhập vào hệ thống</w:t>
            </w:r>
          </w:p>
          <w:p w14:paraId="6D3B816A" w14:textId="47CD1E55" w:rsidR="00EB7EB1" w:rsidRPr="00A02CF4" w:rsidRDefault="00604CAF" w:rsidP="00EB7EB1">
            <w:pPr>
              <w:pStyle w:val="ListParagraph"/>
              <w:numPr>
                <w:ilvl w:val="0"/>
                <w:numId w:val="9"/>
              </w:numPr>
              <w:snapToGrid w:val="0"/>
              <w:spacing w:before="60"/>
              <w:rPr>
                <w:szCs w:val="26"/>
              </w:rPr>
            </w:pPr>
            <w:r>
              <w:t>Trung tâm Chứng thực số</w:t>
            </w:r>
            <w:r w:rsidR="00EB7EB1">
              <w:rPr>
                <w:lang w:val="en-US"/>
              </w:rPr>
              <w:t xml:space="preserve"> được phân quyền xử lý các hồ sơ thuộc trạng thái [Chờ VN Post tới lấy token trắng]</w:t>
            </w:r>
          </w:p>
          <w:p w14:paraId="1EE0A556" w14:textId="740CB09C" w:rsidR="00EB7EB1" w:rsidRPr="004566B6" w:rsidRDefault="00EB7EB1" w:rsidP="00EB7EB1">
            <w:pPr>
              <w:pStyle w:val="ListParagraph"/>
              <w:numPr>
                <w:ilvl w:val="0"/>
                <w:numId w:val="9"/>
              </w:numPr>
              <w:snapToGrid w:val="0"/>
              <w:spacing w:before="60"/>
              <w:rPr>
                <w:szCs w:val="26"/>
              </w:rPr>
            </w:pPr>
            <w:r>
              <w:rPr>
                <w:lang w:val="en-US"/>
              </w:rPr>
              <w:t>Có hồ sơ thuộc trạng thái [Chờ gửi token trắng cho cơ quan, tổ chức]</w:t>
            </w:r>
          </w:p>
        </w:tc>
      </w:tr>
      <w:tr w:rsidR="00EB7EB1" w14:paraId="76B14CAB"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77CFB720" w14:textId="2ABF055C" w:rsidR="00EB7EB1" w:rsidRPr="00A02CF4" w:rsidRDefault="00EB7EB1" w:rsidP="00EB7EB1">
            <w:pPr>
              <w:snapToGrid w:val="0"/>
              <w:spacing w:before="60" w:line="276" w:lineRule="auto"/>
              <w:rPr>
                <w:szCs w:val="26"/>
              </w:rPr>
            </w:pPr>
            <w:r>
              <w:rPr>
                <w:b/>
                <w:szCs w:val="26"/>
              </w:rPr>
              <w:t xml:space="preserve">Điều kiện để kết thúc Usecase: </w:t>
            </w:r>
            <w:r>
              <w:rPr>
                <w:szCs w:val="26"/>
              </w:rPr>
              <w:t>VNPost tiếp nhận thiết bị token trắng và hồ sơ được chuyển thành trạng thái khác.</w:t>
            </w:r>
          </w:p>
        </w:tc>
      </w:tr>
      <w:tr w:rsidR="00EB7EB1" w14:paraId="1B8D169E" w14:textId="77777777" w:rsidTr="00EB7EB1">
        <w:tc>
          <w:tcPr>
            <w:tcW w:w="5000" w:type="pct"/>
            <w:gridSpan w:val="2"/>
            <w:tcBorders>
              <w:top w:val="single" w:sz="4" w:space="0" w:color="000000"/>
              <w:left w:val="single" w:sz="4" w:space="0" w:color="000000"/>
              <w:bottom w:val="single" w:sz="4" w:space="0" w:color="000000"/>
              <w:right w:val="single" w:sz="4" w:space="0" w:color="000000"/>
            </w:tcBorders>
          </w:tcPr>
          <w:p w14:paraId="0AD73AAE" w14:textId="77777777" w:rsidR="00EB7EB1" w:rsidRDefault="00EB7EB1" w:rsidP="00EB7EB1">
            <w:pPr>
              <w:snapToGrid w:val="0"/>
              <w:spacing w:before="60" w:line="276" w:lineRule="auto"/>
              <w:rPr>
                <w:szCs w:val="26"/>
              </w:rPr>
            </w:pPr>
            <w:r>
              <w:rPr>
                <w:b/>
                <w:szCs w:val="26"/>
              </w:rPr>
              <w:t>Trình tự các sự kiện trong quá trình hoạt động của Usecase:</w:t>
            </w:r>
          </w:p>
          <w:p w14:paraId="7DF2D0BE" w14:textId="70691655" w:rsidR="00EB7EB1" w:rsidRPr="009F3075" w:rsidRDefault="00604CAF" w:rsidP="00EB7EB1">
            <w:pPr>
              <w:pStyle w:val="ListParagraph"/>
              <w:numPr>
                <w:ilvl w:val="0"/>
                <w:numId w:val="24"/>
              </w:numPr>
            </w:pPr>
            <w:r>
              <w:rPr>
                <w:lang w:val="en-US"/>
              </w:rPr>
              <w:t>Trung tâm Chứng thực số</w:t>
            </w:r>
            <w:r w:rsidR="00EB7EB1" w:rsidRPr="009F3075">
              <w:t xml:space="preserve"> chọn chứ</w:t>
            </w:r>
            <w:r w:rsidR="00EB7EB1">
              <w:t>c năng [Hồ sơ</w:t>
            </w:r>
            <w:r w:rsidR="00EB7EB1" w:rsidRPr="009F3075">
              <w:t xml:space="preserve"> đang đợi xử lý], hệ thống hiển thị danh sách </w:t>
            </w:r>
            <w:r w:rsidR="00EB7EB1">
              <w:rPr>
                <w:lang w:val="en-US"/>
              </w:rPr>
              <w:t xml:space="preserve">hồ sơ </w:t>
            </w:r>
            <w:r w:rsidR="00EB7EB1" w:rsidRPr="009F3075">
              <w:t>đợ</w:t>
            </w:r>
            <w:r w:rsidR="00EB7EB1">
              <w:t>i xử lý</w:t>
            </w:r>
            <w:r w:rsidR="00EB7EB1">
              <w:rPr>
                <w:lang w:val="en-US"/>
              </w:rPr>
              <w:t xml:space="preserve"> (gửi token trắng)</w:t>
            </w:r>
            <w:r w:rsidR="00EB7EB1" w:rsidRPr="009F3075">
              <w:t>.</w:t>
            </w:r>
          </w:p>
          <w:p w14:paraId="673EF751" w14:textId="06325213" w:rsidR="00EB7EB1" w:rsidRPr="009F3075" w:rsidRDefault="00604CAF" w:rsidP="00EB7EB1">
            <w:pPr>
              <w:pStyle w:val="ListParagraph"/>
              <w:numPr>
                <w:ilvl w:val="0"/>
                <w:numId w:val="24"/>
              </w:numPr>
            </w:pPr>
            <w:r>
              <w:rPr>
                <w:lang w:val="en-US"/>
              </w:rPr>
              <w:t>Trung tâm Chứng thực số</w:t>
            </w:r>
            <w:r w:rsidR="00EB7EB1" w:rsidRPr="009F3075">
              <w:t xml:space="preserve"> chọ</w:t>
            </w:r>
            <w:r w:rsidR="00EB7EB1">
              <w:t>n</w:t>
            </w:r>
            <w:r w:rsidR="00EB7EB1" w:rsidRPr="009F3075">
              <w:rPr>
                <w:lang w:val="en-US"/>
              </w:rPr>
              <w:t xml:space="preserve"> </w:t>
            </w:r>
            <w:r w:rsidR="00EB7EB1">
              <w:rPr>
                <w:lang w:val="en-US"/>
              </w:rPr>
              <w:t xml:space="preserve">hồ sơ ở trạng thái [Chờ VN Post tới lấy token trắng] và </w:t>
            </w:r>
            <w:r w:rsidR="00EB7EB1" w:rsidRPr="009F3075">
              <w:t>nhấn nút [</w:t>
            </w:r>
            <w:r w:rsidR="00EB7EB1">
              <w:rPr>
                <w:lang w:val="en-US"/>
              </w:rPr>
              <w:t>Xem chi tiết</w:t>
            </w:r>
            <w:r w:rsidR="00EB7EB1" w:rsidRPr="009F3075">
              <w:t>]</w:t>
            </w:r>
            <w:r w:rsidR="00EB7EB1" w:rsidRPr="009F3075">
              <w:rPr>
                <w:lang w:val="en-US"/>
              </w:rPr>
              <w:t>.</w:t>
            </w:r>
            <w:r w:rsidR="00EB7EB1" w:rsidRPr="009F3075">
              <w:t xml:space="preserve"> Hệ thống hiển thị màn hình</w:t>
            </w:r>
            <w:r w:rsidR="00EB7EB1" w:rsidRPr="009F3075">
              <w:rPr>
                <w:lang w:val="en-US"/>
              </w:rPr>
              <w:t xml:space="preserve"> </w:t>
            </w:r>
            <w:r w:rsidR="00EB7EB1">
              <w:rPr>
                <w:lang w:val="en-US"/>
              </w:rPr>
              <w:t>thông tin của hồ sơ.</w:t>
            </w:r>
          </w:p>
          <w:p w14:paraId="75A2C6A6" w14:textId="6F39C88E" w:rsidR="00EB7EB1" w:rsidRPr="0046758A" w:rsidRDefault="00604CAF" w:rsidP="00EB7EB1">
            <w:pPr>
              <w:pStyle w:val="ListParagraph"/>
              <w:numPr>
                <w:ilvl w:val="0"/>
                <w:numId w:val="24"/>
              </w:numPr>
            </w:pPr>
            <w:r>
              <w:rPr>
                <w:lang w:val="en-US"/>
              </w:rPr>
              <w:t>Trung tâm Chứng thực số</w:t>
            </w:r>
            <w:r w:rsidR="00EB7EB1" w:rsidRPr="009F3075">
              <w:t xml:space="preserve"> </w:t>
            </w:r>
            <w:r w:rsidR="00EB7EB1">
              <w:rPr>
                <w:lang w:val="en-US"/>
              </w:rPr>
              <w:t>xem thông tin hồ sơ và nhấn nút [Xuất phiếu bàn giao cho VNPost].</w:t>
            </w:r>
          </w:p>
          <w:p w14:paraId="00ABC18C" w14:textId="421ACAF6" w:rsidR="00EB7EB1" w:rsidRPr="00567C4F" w:rsidRDefault="00EB7EB1" w:rsidP="00EB7EB1">
            <w:pPr>
              <w:pStyle w:val="ListParagraph"/>
              <w:numPr>
                <w:ilvl w:val="0"/>
                <w:numId w:val="24"/>
              </w:numPr>
            </w:pPr>
            <w:r>
              <w:rPr>
                <w:lang w:val="en-US"/>
              </w:rPr>
              <w:t xml:space="preserve">Hệ thống hiển thị khung nhập thông tin người tiếp nhận kết quả của bên VNPost. </w:t>
            </w:r>
            <w:r w:rsidR="00604CAF">
              <w:rPr>
                <w:lang w:val="en-US"/>
              </w:rPr>
              <w:t>Trung tâm Chứng thực số</w:t>
            </w:r>
            <w:r>
              <w:rPr>
                <w:lang w:val="en-US"/>
              </w:rPr>
              <w:t xml:space="preserve"> nhập các thông tin cần thiết và nhấn nút [Xuất phiếu bàn giao cho VNPost]</w:t>
            </w:r>
          </w:p>
          <w:p w14:paraId="582CD96C" w14:textId="768AF1E8" w:rsidR="00EB7EB1" w:rsidRPr="00F8444A" w:rsidRDefault="00EB7EB1" w:rsidP="00EB7EB1">
            <w:pPr>
              <w:pStyle w:val="ListParagraph"/>
              <w:numPr>
                <w:ilvl w:val="0"/>
                <w:numId w:val="24"/>
              </w:numPr>
            </w:pPr>
            <w:r>
              <w:rPr>
                <w:lang w:val="en-US"/>
              </w:rPr>
              <w:t>Hệ thống xuất ra biên bản bàn giao cho VNPost để chuyển phát tới cơ quan, tổ chức đăng ký theo mẫu đã được cung cấp ban đầu.</w:t>
            </w:r>
          </w:p>
          <w:p w14:paraId="4B9DDB9A" w14:textId="3FFA8920" w:rsidR="00EB7EB1" w:rsidRPr="00963CEE" w:rsidRDefault="00EB7EB1" w:rsidP="00EB7EB1">
            <w:pPr>
              <w:pStyle w:val="ListParagraph"/>
              <w:numPr>
                <w:ilvl w:val="0"/>
                <w:numId w:val="24"/>
              </w:numPr>
            </w:pPr>
            <w:r>
              <w:rPr>
                <w:lang w:val="en-US"/>
              </w:rPr>
              <w:t xml:space="preserve">Sau khi hoàn thành, </w:t>
            </w:r>
            <w:r w:rsidR="00604CAF">
              <w:rPr>
                <w:lang w:val="en-US"/>
              </w:rPr>
              <w:t>Trung tâm Chứng thực số</w:t>
            </w:r>
            <w:r>
              <w:rPr>
                <w:lang w:val="en-US"/>
              </w:rPr>
              <w:t xml:space="preserve"> scan biên bản và đính kèm lên lại hồ sơ. Hồ sơ sẽ được đổi sang trạng thái [VNPost đang chuyển phát].</w:t>
            </w:r>
          </w:p>
          <w:p w14:paraId="01FE804F" w14:textId="77777777" w:rsidR="00EB7EB1" w:rsidRDefault="00EB7EB1" w:rsidP="00EB7EB1">
            <w:pPr>
              <w:pStyle w:val="ListParagraph"/>
              <w:numPr>
                <w:ilvl w:val="0"/>
                <w:numId w:val="24"/>
              </w:numPr>
              <w:rPr>
                <w:rFonts w:eastAsia="Calibri"/>
                <w:color w:val="000000"/>
                <w:szCs w:val="26"/>
              </w:rPr>
            </w:pPr>
            <w:r>
              <w:rPr>
                <w:lang w:val="en-US"/>
              </w:rPr>
              <w:t>Hệ thống sẽ gửi dịch vụ tới VNPost để VNPost bắt đầu cập nhật trạng thái chuyển phát kết quả hồ sơ lên hệ thống.</w:t>
            </w:r>
          </w:p>
        </w:tc>
      </w:tr>
      <w:tr w:rsidR="00EB7EB1" w14:paraId="12508410"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0EA95C8F" w14:textId="0E0E60B6" w:rsidR="00EB7EB1" w:rsidRDefault="00EB7EB1" w:rsidP="00EB7EB1">
            <w:pPr>
              <w:snapToGrid w:val="0"/>
              <w:spacing w:before="60" w:line="276" w:lineRule="auto"/>
              <w:rPr>
                <w:szCs w:val="26"/>
              </w:rPr>
            </w:pPr>
            <w:r>
              <w:rPr>
                <w:b/>
                <w:szCs w:val="26"/>
              </w:rPr>
              <w:t xml:space="preserve">Hoàn cảnh sử dụng thành công cơ bản: </w:t>
            </w:r>
            <w:r w:rsidR="00C7644E">
              <w:rPr>
                <w:szCs w:val="26"/>
              </w:rPr>
              <w:t>VNPost tiếp nhận thiết bị token trắng và hồ sơ được chuyển thành trạng thái khác.</w:t>
            </w:r>
          </w:p>
        </w:tc>
      </w:tr>
      <w:tr w:rsidR="00EB7EB1" w14:paraId="54121ABD"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35E71070" w14:textId="77777777" w:rsidR="00EB7EB1" w:rsidRDefault="00EB7EB1" w:rsidP="00EB7EB1">
            <w:pPr>
              <w:snapToGrid w:val="0"/>
              <w:spacing w:before="60" w:line="276" w:lineRule="auto"/>
              <w:rPr>
                <w:b/>
                <w:szCs w:val="26"/>
              </w:rPr>
            </w:pPr>
            <w:r>
              <w:rPr>
                <w:b/>
                <w:szCs w:val="26"/>
              </w:rPr>
              <w:t xml:space="preserve">Hoàn cảnh sử dụng phụ (thay thế) trong trường hợp không thành công: </w:t>
            </w:r>
          </w:p>
          <w:p w14:paraId="7C6E5C1F" w14:textId="77777777" w:rsidR="00EB7EB1" w:rsidRPr="00BD0B4D" w:rsidRDefault="00EB7EB1" w:rsidP="00EB7EB1">
            <w:pPr>
              <w:snapToGrid w:val="0"/>
              <w:spacing w:before="60" w:line="276" w:lineRule="auto"/>
              <w:rPr>
                <w:b/>
                <w:szCs w:val="26"/>
              </w:rPr>
            </w:pPr>
            <w:r w:rsidRPr="00BD0B4D">
              <w:rPr>
                <w:b/>
                <w:szCs w:val="26"/>
              </w:rPr>
              <w:t>1. Tự động gửi yêu cầu VNPost tới thu gom:</w:t>
            </w:r>
          </w:p>
          <w:p w14:paraId="30D0FD62" w14:textId="0936CC8E" w:rsidR="00EB7EB1" w:rsidRDefault="00EB7EB1" w:rsidP="00EB7EB1">
            <w:pPr>
              <w:snapToGrid w:val="0"/>
              <w:spacing w:before="60" w:line="276" w:lineRule="auto"/>
              <w:rPr>
                <w:szCs w:val="26"/>
              </w:rPr>
            </w:pPr>
            <w:r>
              <w:rPr>
                <w:szCs w:val="26"/>
              </w:rPr>
              <w:lastRenderedPageBreak/>
              <w:t>Dựa vào số ngày quy định và tính kể từ khi tiếp nhận hồ sơ yêu cầu, hệ thống sẽ tự động gửi yêu cầu tới VNPost để thu gom hồ sơ để gửi thiết bị.</w:t>
            </w:r>
          </w:p>
          <w:p w14:paraId="5C9576A3" w14:textId="7A7576AA" w:rsidR="00EB7EB1" w:rsidRPr="00BD0B4D" w:rsidRDefault="00EB7EB1" w:rsidP="00EB7EB1">
            <w:pPr>
              <w:snapToGrid w:val="0"/>
              <w:spacing w:before="60" w:line="276" w:lineRule="auto"/>
              <w:rPr>
                <w:b/>
              </w:rPr>
            </w:pPr>
            <w:r w:rsidRPr="00BD0B4D">
              <w:rPr>
                <w:b/>
                <w:szCs w:val="26"/>
              </w:rPr>
              <w:t xml:space="preserve">2. </w:t>
            </w:r>
            <w:r w:rsidR="00604CAF">
              <w:rPr>
                <w:b/>
                <w:szCs w:val="26"/>
              </w:rPr>
              <w:t>Trung tâm Chứng thực số</w:t>
            </w:r>
            <w:r w:rsidRPr="00BD0B4D">
              <w:rPr>
                <w:b/>
                <w:szCs w:val="26"/>
              </w:rPr>
              <w:t xml:space="preserve"> </w:t>
            </w:r>
            <w:r w:rsidRPr="00BD0B4D">
              <w:rPr>
                <w:b/>
              </w:rPr>
              <w:t>trả kết quả qua VNPost cho nhiều hồ sơ một lúc:</w:t>
            </w:r>
          </w:p>
          <w:p w14:paraId="6CF5237A" w14:textId="159074AB" w:rsidR="00EB7EB1" w:rsidRPr="009F3075" w:rsidRDefault="00604CAF" w:rsidP="00EB7EB1">
            <w:pPr>
              <w:pStyle w:val="ListParagraph"/>
              <w:numPr>
                <w:ilvl w:val="0"/>
                <w:numId w:val="9"/>
              </w:numPr>
              <w:ind w:left="459"/>
            </w:pPr>
            <w:r>
              <w:rPr>
                <w:lang w:val="en-US"/>
              </w:rPr>
              <w:t>Trung tâm Chứng thực số</w:t>
            </w:r>
            <w:r w:rsidR="00EB7EB1" w:rsidRPr="009F3075">
              <w:t xml:space="preserve"> chọn chứ</w:t>
            </w:r>
            <w:r w:rsidR="00EB7EB1">
              <w:t>c năng [Hồ sơ</w:t>
            </w:r>
            <w:r w:rsidR="00EB7EB1" w:rsidRPr="009F3075">
              <w:t xml:space="preserve"> đang đợi xử lý], hệ thống hiển thị danh sách </w:t>
            </w:r>
            <w:r w:rsidR="00EB7EB1">
              <w:rPr>
                <w:lang w:val="en-US"/>
              </w:rPr>
              <w:t xml:space="preserve">hồ sơ </w:t>
            </w:r>
            <w:r w:rsidR="00EB7EB1" w:rsidRPr="009F3075">
              <w:t>đợ</w:t>
            </w:r>
            <w:r w:rsidR="00EB7EB1">
              <w:t>i xử lý</w:t>
            </w:r>
            <w:r w:rsidR="00EB7EB1">
              <w:rPr>
                <w:lang w:val="en-US"/>
              </w:rPr>
              <w:t xml:space="preserve"> (gửi token trắng)</w:t>
            </w:r>
            <w:r w:rsidR="00EB7EB1" w:rsidRPr="009F3075">
              <w:t>.</w:t>
            </w:r>
          </w:p>
          <w:p w14:paraId="135EFE7A" w14:textId="48BE96C3" w:rsidR="00EB7EB1" w:rsidRPr="0046758A" w:rsidRDefault="00604CAF" w:rsidP="00EB7EB1">
            <w:pPr>
              <w:pStyle w:val="ListParagraph"/>
              <w:numPr>
                <w:ilvl w:val="0"/>
                <w:numId w:val="9"/>
              </w:numPr>
              <w:ind w:left="459"/>
            </w:pPr>
            <w:r>
              <w:rPr>
                <w:lang w:val="en-US"/>
              </w:rPr>
              <w:t>Trung tâm Chứng thực số</w:t>
            </w:r>
            <w:r w:rsidR="00EB7EB1" w:rsidRPr="009F3075">
              <w:t xml:space="preserve"> chọ</w:t>
            </w:r>
            <w:r w:rsidR="00EB7EB1">
              <w:t>n</w:t>
            </w:r>
            <w:r w:rsidR="00EB7EB1" w:rsidRPr="0046758A">
              <w:rPr>
                <w:lang w:val="en-US"/>
              </w:rPr>
              <w:t xml:space="preserve"> nhiều hồ sơ ở trạng thái [</w:t>
            </w:r>
            <w:r w:rsidR="00EB7EB1">
              <w:rPr>
                <w:lang w:val="en-US"/>
              </w:rPr>
              <w:t>Chờ VN Post tới lấy token trắng</w:t>
            </w:r>
            <w:r w:rsidR="00EB7EB1" w:rsidRPr="0046758A">
              <w:rPr>
                <w:lang w:val="en-US"/>
              </w:rPr>
              <w:t>] và nhấn nút [Xuất phiếu bàn giao cho VNPost].</w:t>
            </w:r>
          </w:p>
          <w:p w14:paraId="3E554B3D" w14:textId="74FE8F0F" w:rsidR="00EB7EB1" w:rsidRPr="00567C4F" w:rsidRDefault="00EB7EB1" w:rsidP="00EB7EB1">
            <w:pPr>
              <w:pStyle w:val="ListParagraph"/>
              <w:numPr>
                <w:ilvl w:val="0"/>
                <w:numId w:val="9"/>
              </w:numPr>
              <w:ind w:left="459"/>
            </w:pPr>
            <w:r>
              <w:rPr>
                <w:lang w:val="en-US"/>
              </w:rPr>
              <w:t xml:space="preserve">Hệ thống hiển thị khung nhập thông tin người tiếp nhận </w:t>
            </w:r>
            <w:r w:rsidR="004B459F">
              <w:rPr>
                <w:lang w:val="en-US"/>
              </w:rPr>
              <w:t xml:space="preserve">thiết bị </w:t>
            </w:r>
            <w:r>
              <w:rPr>
                <w:lang w:val="en-US"/>
              </w:rPr>
              <w:t xml:space="preserve">của bên VNPost. </w:t>
            </w:r>
            <w:r w:rsidR="00604CAF">
              <w:rPr>
                <w:lang w:val="en-US"/>
              </w:rPr>
              <w:t>Trung tâm Chứng thực số</w:t>
            </w:r>
            <w:r>
              <w:rPr>
                <w:lang w:val="en-US"/>
              </w:rPr>
              <w:t xml:space="preserve"> nhập các thông tin cần thiết và nhấn nút [Xuất phiếu bàn giao cho VNPost]</w:t>
            </w:r>
          </w:p>
          <w:p w14:paraId="6934307C" w14:textId="77777777" w:rsidR="00EB7EB1" w:rsidRPr="00F8444A" w:rsidRDefault="00EB7EB1" w:rsidP="00EB7EB1">
            <w:pPr>
              <w:pStyle w:val="ListParagraph"/>
              <w:numPr>
                <w:ilvl w:val="0"/>
                <w:numId w:val="9"/>
              </w:numPr>
              <w:ind w:left="459"/>
            </w:pPr>
            <w:r>
              <w:rPr>
                <w:lang w:val="en-US"/>
              </w:rPr>
              <w:t>Hệ thống xuất ra biên bản bàn giao cho VNPost nhận kết quả để chuyển phát tới cơ quan, tổ chức đăng ký theo mẫu đã được cung cấp ban đầu.</w:t>
            </w:r>
          </w:p>
          <w:p w14:paraId="1234F046" w14:textId="305E1846" w:rsidR="00EB7EB1" w:rsidRPr="002C28C2" w:rsidRDefault="00EB7EB1" w:rsidP="00EB7EB1">
            <w:pPr>
              <w:pStyle w:val="ListParagraph"/>
              <w:numPr>
                <w:ilvl w:val="0"/>
                <w:numId w:val="9"/>
              </w:numPr>
              <w:ind w:left="459"/>
            </w:pPr>
            <w:r>
              <w:rPr>
                <w:lang w:val="en-US"/>
              </w:rPr>
              <w:t xml:space="preserve">Sau khi hoàn thành, </w:t>
            </w:r>
            <w:r w:rsidR="00604CAF">
              <w:rPr>
                <w:lang w:val="en-US"/>
              </w:rPr>
              <w:t>Trung tâm Chứng thực số</w:t>
            </w:r>
            <w:r>
              <w:rPr>
                <w:lang w:val="en-US"/>
              </w:rPr>
              <w:t xml:space="preserve"> scan biên bản và đính kèm lên lại các hồ sơ. Các hồ sơ đã chọn sẽ được đổi sang trạng thái [VNPost đang chuyển phát].</w:t>
            </w:r>
          </w:p>
          <w:p w14:paraId="13F25E23" w14:textId="61A0D67F" w:rsidR="00EB7EB1" w:rsidRPr="002C28C2" w:rsidRDefault="00EB7EB1" w:rsidP="004B459F">
            <w:pPr>
              <w:pStyle w:val="ListParagraph"/>
              <w:numPr>
                <w:ilvl w:val="0"/>
                <w:numId w:val="9"/>
              </w:numPr>
              <w:ind w:left="459"/>
            </w:pPr>
            <w:r>
              <w:rPr>
                <w:lang w:val="en-US"/>
              </w:rPr>
              <w:t xml:space="preserve">Hệ thống sẽ gửi dịch vụ tới VNPost để VNPost bắt đầu cập nhật trạng thái chuyển phát </w:t>
            </w:r>
            <w:r w:rsidR="004B459F">
              <w:rPr>
                <w:lang w:val="en-US"/>
              </w:rPr>
              <w:t xml:space="preserve">thiết bị </w:t>
            </w:r>
            <w:r>
              <w:rPr>
                <w:lang w:val="en-US"/>
              </w:rPr>
              <w:t>lên hệ thống.</w:t>
            </w:r>
          </w:p>
        </w:tc>
      </w:tr>
      <w:tr w:rsidR="00EB7EB1" w14:paraId="5ACEC8A1"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55989D13" w14:textId="77777777" w:rsidR="00EB7EB1" w:rsidRDefault="00EB7EB1" w:rsidP="00EB7EB1">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Hệ thống hiển thị danh sách các hồ sơ cần xử lý tiếp theo.</w:t>
            </w:r>
          </w:p>
        </w:tc>
      </w:tr>
      <w:tr w:rsidR="00EB7EB1" w14:paraId="22D26040"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49F3A373" w14:textId="77777777" w:rsidR="00EB7EB1" w:rsidRDefault="00EB7EB1" w:rsidP="00EB7EB1">
            <w:pPr>
              <w:snapToGrid w:val="0"/>
              <w:spacing w:before="60" w:line="276" w:lineRule="auto"/>
              <w:rPr>
                <w:szCs w:val="26"/>
              </w:rPr>
            </w:pPr>
            <w:r>
              <w:rPr>
                <w:b/>
                <w:szCs w:val="26"/>
              </w:rPr>
              <w:t>Các yêu cầu phi chức năng:</w:t>
            </w:r>
            <w:r>
              <w:rPr>
                <w:szCs w:val="26"/>
              </w:rPr>
              <w:t xml:space="preserve"> Không có</w:t>
            </w:r>
          </w:p>
        </w:tc>
      </w:tr>
    </w:tbl>
    <w:p w14:paraId="4842F44B" w14:textId="77777777" w:rsidR="00EB7EB1" w:rsidRDefault="00EB7EB1" w:rsidP="00EB7EB1"/>
    <w:p w14:paraId="5408DED8" w14:textId="5D7F6CD0" w:rsidR="00E2376D" w:rsidRDefault="00E2376D" w:rsidP="00941B88">
      <w:pPr>
        <w:pStyle w:val="UCName"/>
      </w:pPr>
      <w:bookmarkStart w:id="234" w:name="_Ref21434193"/>
      <w:bookmarkStart w:id="235" w:name="_Ref21905537"/>
      <w:bookmarkStart w:id="236" w:name="_Ref21905540"/>
      <w:bookmarkStart w:id="237" w:name="_Toc22744137"/>
      <w:r>
        <w:t>Gửi Activation code</w:t>
      </w:r>
      <w:bookmarkEnd w:id="234"/>
      <w:r>
        <w:t xml:space="preserve"> cho cơ quan, tổ chức</w:t>
      </w:r>
      <w:bookmarkEnd w:id="235"/>
      <w:bookmarkEnd w:id="236"/>
      <w:bookmarkEnd w:id="237"/>
    </w:p>
    <w:tbl>
      <w:tblPr>
        <w:tblW w:w="5000" w:type="pct"/>
        <w:tblLook w:val="04A0" w:firstRow="1" w:lastRow="0" w:firstColumn="1" w:lastColumn="0" w:noHBand="0" w:noVBand="1"/>
      </w:tblPr>
      <w:tblGrid>
        <w:gridCol w:w="5098"/>
        <w:gridCol w:w="3919"/>
      </w:tblGrid>
      <w:tr w:rsidR="00495ACC" w14:paraId="2E819F81" w14:textId="77777777" w:rsidTr="004D0DB2">
        <w:tc>
          <w:tcPr>
            <w:tcW w:w="2827" w:type="pct"/>
            <w:tcBorders>
              <w:top w:val="single" w:sz="4" w:space="0" w:color="000000"/>
              <w:left w:val="single" w:sz="4" w:space="0" w:color="000000"/>
              <w:bottom w:val="single" w:sz="4" w:space="0" w:color="000000"/>
              <w:right w:val="nil"/>
            </w:tcBorders>
            <w:hideMark/>
          </w:tcPr>
          <w:p w14:paraId="520CEF45" w14:textId="1A267E47" w:rsidR="00495ACC" w:rsidRDefault="00495ACC" w:rsidP="004E2BFF">
            <w:pPr>
              <w:spacing w:before="60" w:line="276" w:lineRule="auto"/>
              <w:rPr>
                <w:rFonts w:eastAsiaTheme="minorHAnsi"/>
                <w:sz w:val="28"/>
                <w:szCs w:val="26"/>
              </w:rPr>
            </w:pPr>
            <w:r>
              <w:rPr>
                <w:b/>
                <w:szCs w:val="26"/>
              </w:rPr>
              <w:t>Tên Usecase:</w:t>
            </w:r>
            <w:r>
              <w:rPr>
                <w:szCs w:val="26"/>
              </w:rPr>
              <w:t xml:space="preserve"> </w:t>
            </w:r>
            <w:r>
              <w:t>Gửi Activation code cho cơ quan, tổ chức</w:t>
            </w:r>
          </w:p>
        </w:tc>
        <w:tc>
          <w:tcPr>
            <w:tcW w:w="2173" w:type="pct"/>
            <w:tcBorders>
              <w:top w:val="single" w:sz="4" w:space="0" w:color="000000"/>
              <w:left w:val="single" w:sz="4" w:space="0" w:color="000000"/>
              <w:bottom w:val="single" w:sz="4" w:space="0" w:color="000000"/>
              <w:right w:val="single" w:sz="4" w:space="0" w:color="000000"/>
            </w:tcBorders>
            <w:hideMark/>
          </w:tcPr>
          <w:p w14:paraId="55440BB2" w14:textId="77777777" w:rsidR="00495ACC" w:rsidRDefault="00495ACC" w:rsidP="004E2BFF">
            <w:pPr>
              <w:snapToGrid w:val="0"/>
              <w:spacing w:before="60" w:line="276" w:lineRule="auto"/>
              <w:rPr>
                <w:szCs w:val="26"/>
              </w:rPr>
            </w:pPr>
            <w:r>
              <w:rPr>
                <w:b/>
                <w:szCs w:val="26"/>
              </w:rPr>
              <w:t>Mức độ BMT:</w:t>
            </w:r>
            <w:r>
              <w:rPr>
                <w:szCs w:val="26"/>
              </w:rPr>
              <w:t xml:space="preserve"> B</w:t>
            </w:r>
          </w:p>
        </w:tc>
      </w:tr>
      <w:tr w:rsidR="00495ACC" w14:paraId="7CC5557A" w14:textId="77777777" w:rsidTr="004D0DB2">
        <w:tc>
          <w:tcPr>
            <w:tcW w:w="2827" w:type="pct"/>
            <w:tcBorders>
              <w:top w:val="single" w:sz="4" w:space="0" w:color="000000"/>
              <w:left w:val="single" w:sz="4" w:space="0" w:color="000000"/>
              <w:bottom w:val="single" w:sz="4" w:space="0" w:color="000000"/>
              <w:right w:val="nil"/>
            </w:tcBorders>
            <w:hideMark/>
          </w:tcPr>
          <w:p w14:paraId="3DD0EAA9" w14:textId="4D5C6957" w:rsidR="00495ACC" w:rsidRDefault="00495ACC" w:rsidP="00495ACC">
            <w:pPr>
              <w:snapToGrid w:val="0"/>
              <w:spacing w:before="60" w:line="276" w:lineRule="auto"/>
              <w:rPr>
                <w:szCs w:val="26"/>
              </w:rPr>
            </w:pPr>
            <w:r>
              <w:rPr>
                <w:b/>
                <w:szCs w:val="26"/>
              </w:rPr>
              <w:t xml:space="preserve">Tác nhân chính: </w:t>
            </w:r>
            <w:r>
              <w:t>Hệ thống</w:t>
            </w:r>
          </w:p>
        </w:tc>
        <w:tc>
          <w:tcPr>
            <w:tcW w:w="2173" w:type="pct"/>
            <w:tcBorders>
              <w:top w:val="single" w:sz="4" w:space="0" w:color="000000"/>
              <w:left w:val="single" w:sz="4" w:space="0" w:color="000000"/>
              <w:bottom w:val="single" w:sz="4" w:space="0" w:color="000000"/>
              <w:right w:val="single" w:sz="4" w:space="0" w:color="000000"/>
            </w:tcBorders>
            <w:hideMark/>
          </w:tcPr>
          <w:p w14:paraId="12C72439" w14:textId="0AD3D1A0" w:rsidR="00495ACC" w:rsidRDefault="00495ACC" w:rsidP="00495ACC">
            <w:pPr>
              <w:snapToGrid w:val="0"/>
              <w:spacing w:before="60" w:line="276" w:lineRule="auto"/>
              <w:rPr>
                <w:szCs w:val="26"/>
              </w:rPr>
            </w:pPr>
            <w:r>
              <w:rPr>
                <w:b/>
                <w:szCs w:val="26"/>
              </w:rPr>
              <w:t xml:space="preserve">Tác nhân phụ: </w:t>
            </w:r>
            <w:r w:rsidR="004D0DB2">
              <w:rPr>
                <w:szCs w:val="26"/>
              </w:rPr>
              <w:t>Cơ quan, tổ chức</w:t>
            </w:r>
          </w:p>
        </w:tc>
      </w:tr>
      <w:tr w:rsidR="00495ACC" w14:paraId="2A99FA1E"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396D210E" w14:textId="174BE18B" w:rsidR="00495ACC" w:rsidRDefault="00495ACC" w:rsidP="00495ACC">
            <w:pPr>
              <w:spacing w:before="60" w:line="276" w:lineRule="auto"/>
              <w:rPr>
                <w:szCs w:val="26"/>
              </w:rPr>
            </w:pPr>
            <w:r>
              <w:rPr>
                <w:b/>
                <w:szCs w:val="26"/>
              </w:rPr>
              <w:t xml:space="preserve">Mô tả Usecase: </w:t>
            </w:r>
            <w:r>
              <w:t>Hệ thống g</w:t>
            </w:r>
            <w:r w:rsidRPr="00EB7EB1">
              <w:t xml:space="preserve">ửi </w:t>
            </w:r>
            <w:r>
              <w:t>Activation code cho cơ quan, tổ chức</w:t>
            </w:r>
          </w:p>
        </w:tc>
      </w:tr>
      <w:tr w:rsidR="00495ACC" w14:paraId="7EC1149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701D172E" w14:textId="77777777" w:rsidR="00495ACC" w:rsidRDefault="00495ACC" w:rsidP="004E2BFF">
            <w:pPr>
              <w:snapToGrid w:val="0"/>
              <w:spacing w:before="60" w:line="276" w:lineRule="auto"/>
              <w:rPr>
                <w:b/>
                <w:szCs w:val="26"/>
              </w:rPr>
            </w:pPr>
            <w:r>
              <w:rPr>
                <w:b/>
                <w:szCs w:val="26"/>
              </w:rPr>
              <w:t>Điều kiện để bắt đầu Usecase:</w:t>
            </w:r>
          </w:p>
          <w:p w14:paraId="091ED43E" w14:textId="201A02E3" w:rsidR="00495ACC" w:rsidRPr="004566B6" w:rsidRDefault="00495ACC" w:rsidP="004D0DB2">
            <w:pPr>
              <w:pStyle w:val="ListParagraph"/>
              <w:numPr>
                <w:ilvl w:val="0"/>
                <w:numId w:val="9"/>
              </w:numPr>
              <w:snapToGrid w:val="0"/>
              <w:spacing w:before="60"/>
              <w:rPr>
                <w:szCs w:val="26"/>
              </w:rPr>
            </w:pPr>
            <w:r>
              <w:rPr>
                <w:lang w:val="en-US"/>
              </w:rPr>
              <w:t>Có hồ sơ thuộc trạng thái [</w:t>
            </w:r>
            <w:r w:rsidR="004D0DB2">
              <w:rPr>
                <w:lang w:val="en-US"/>
              </w:rPr>
              <w:t>Đã chuyển phát token</w:t>
            </w:r>
            <w:r w:rsidR="008A1797">
              <w:rPr>
                <w:lang w:val="en-US"/>
              </w:rPr>
              <w:t xml:space="preserve"> trắng</w:t>
            </w:r>
            <w:r>
              <w:rPr>
                <w:lang w:val="en-US"/>
              </w:rPr>
              <w:t>]</w:t>
            </w:r>
          </w:p>
        </w:tc>
      </w:tr>
      <w:tr w:rsidR="00495ACC" w14:paraId="2C0FB3E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03F6B99" w14:textId="08785266" w:rsidR="00495ACC" w:rsidRPr="00A02CF4" w:rsidRDefault="00495ACC" w:rsidP="008A1797">
            <w:pPr>
              <w:snapToGrid w:val="0"/>
              <w:spacing w:before="60" w:line="276" w:lineRule="auto"/>
              <w:rPr>
                <w:szCs w:val="26"/>
              </w:rPr>
            </w:pPr>
            <w:r>
              <w:rPr>
                <w:b/>
                <w:szCs w:val="26"/>
              </w:rPr>
              <w:t xml:space="preserve">Điều kiện để kết thúc Usecase: </w:t>
            </w:r>
            <w:r w:rsidR="004D0DB2">
              <w:rPr>
                <w:szCs w:val="26"/>
              </w:rPr>
              <w:t>Cơ quan, tổ chức nhậ</w:t>
            </w:r>
            <w:r w:rsidR="008A1797">
              <w:rPr>
                <w:szCs w:val="26"/>
              </w:rPr>
              <w:t>n được</w:t>
            </w:r>
            <w:r w:rsidR="004D0DB2">
              <w:rPr>
                <w:szCs w:val="26"/>
              </w:rPr>
              <w:t xml:space="preserve"> Activation Code</w:t>
            </w:r>
          </w:p>
        </w:tc>
      </w:tr>
      <w:tr w:rsidR="00495ACC" w14:paraId="31D73D2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7175B7A0" w14:textId="626E6A8F" w:rsidR="00495ACC" w:rsidRDefault="00495ACC" w:rsidP="004E2BFF">
            <w:pPr>
              <w:snapToGrid w:val="0"/>
              <w:spacing w:before="60" w:line="276" w:lineRule="auto"/>
              <w:rPr>
                <w:szCs w:val="26"/>
              </w:rPr>
            </w:pPr>
            <w:r>
              <w:rPr>
                <w:b/>
                <w:szCs w:val="26"/>
              </w:rPr>
              <w:t>Trình tự các sự kiện trong quá trình hoạt động của Usecase:</w:t>
            </w:r>
          </w:p>
          <w:p w14:paraId="467DA925" w14:textId="01F5339A" w:rsidR="00495ACC" w:rsidRPr="00933AF1" w:rsidRDefault="00495ACC" w:rsidP="00843B83">
            <w:pPr>
              <w:pStyle w:val="ListParagraph"/>
              <w:numPr>
                <w:ilvl w:val="0"/>
                <w:numId w:val="139"/>
              </w:numPr>
              <w:rPr>
                <w:rFonts w:eastAsia="Calibri"/>
                <w:color w:val="000000"/>
                <w:szCs w:val="26"/>
              </w:rPr>
            </w:pPr>
            <w:r>
              <w:rPr>
                <w:lang w:val="en-US"/>
              </w:rPr>
              <w:t xml:space="preserve">Sau khi </w:t>
            </w:r>
            <w:r w:rsidR="008A1797">
              <w:rPr>
                <w:lang w:val="en-US"/>
              </w:rPr>
              <w:t>VNPost chuyển phát token trắng thành công tới cơ quan, tổ chức</w:t>
            </w:r>
            <w:r>
              <w:rPr>
                <w:lang w:val="en-US"/>
              </w:rPr>
              <w:t xml:space="preserve">, </w:t>
            </w:r>
            <w:r w:rsidR="008A1797">
              <w:rPr>
                <w:lang w:val="en-US"/>
              </w:rPr>
              <w:t>h</w:t>
            </w:r>
            <w:r>
              <w:rPr>
                <w:lang w:val="en-US"/>
              </w:rPr>
              <w:t xml:space="preserve">ệ thống sẽ gửi dịch vụ tới </w:t>
            </w:r>
            <w:r w:rsidR="008A1797">
              <w:rPr>
                <w:lang w:val="en-US"/>
              </w:rPr>
              <w:t>TMS để yêu cầu TMS</w:t>
            </w:r>
            <w:r w:rsidR="00933AF1">
              <w:rPr>
                <w:lang w:val="en-US"/>
              </w:rPr>
              <w:t xml:space="preserve"> sinh Activation code theo danh sách thông tin đăng ký.</w:t>
            </w:r>
          </w:p>
          <w:p w14:paraId="62654755" w14:textId="77777777" w:rsidR="00933AF1" w:rsidRPr="00933AF1" w:rsidRDefault="00933AF1" w:rsidP="00843B83">
            <w:pPr>
              <w:pStyle w:val="ListParagraph"/>
              <w:numPr>
                <w:ilvl w:val="0"/>
                <w:numId w:val="139"/>
              </w:numPr>
              <w:rPr>
                <w:rFonts w:eastAsia="Calibri"/>
                <w:color w:val="000000"/>
                <w:szCs w:val="26"/>
              </w:rPr>
            </w:pPr>
            <w:r>
              <w:rPr>
                <w:lang w:val="en-US"/>
              </w:rPr>
              <w:t>TMS sinh ra Activation code tương ứng theo danh sách và gửi lại cho hệ thống Backend.</w:t>
            </w:r>
          </w:p>
          <w:p w14:paraId="319164DD" w14:textId="0F88230E" w:rsidR="00933AF1" w:rsidRDefault="00933AF1" w:rsidP="00843B83">
            <w:pPr>
              <w:pStyle w:val="ListParagraph"/>
              <w:numPr>
                <w:ilvl w:val="0"/>
                <w:numId w:val="139"/>
              </w:numPr>
              <w:rPr>
                <w:rFonts w:eastAsia="Calibri"/>
                <w:color w:val="000000"/>
                <w:szCs w:val="26"/>
              </w:rPr>
            </w:pPr>
            <w:r>
              <w:rPr>
                <w:lang w:val="en-US"/>
              </w:rPr>
              <w:lastRenderedPageBreak/>
              <w:t>Hệ thống đính kèm activation code vào hồ sơ và chuyển trạng thái hồ sơ thành [Đã gửi Activation code, chờ cơ quan, tổ chức sinh CTS]. Cơ quan, tổ chức truy cập vào hồ sơ của mình để xem danh sách Activation code nhận được.</w:t>
            </w:r>
          </w:p>
        </w:tc>
      </w:tr>
      <w:tr w:rsidR="00495ACC" w14:paraId="2FF037DE"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951532A" w14:textId="21EBB8EC" w:rsidR="00495ACC" w:rsidRDefault="00495ACC" w:rsidP="00EF6B9B">
            <w:pPr>
              <w:tabs>
                <w:tab w:val="left" w:pos="5096"/>
              </w:tabs>
              <w:snapToGrid w:val="0"/>
              <w:spacing w:before="60" w:line="276" w:lineRule="auto"/>
              <w:rPr>
                <w:szCs w:val="26"/>
              </w:rPr>
            </w:pPr>
            <w:r>
              <w:rPr>
                <w:b/>
                <w:szCs w:val="26"/>
              </w:rPr>
              <w:t xml:space="preserve">Hoàn cảnh sử dụng thành công cơ bản: </w:t>
            </w:r>
            <w:r w:rsidR="00EF6B9B">
              <w:rPr>
                <w:szCs w:val="26"/>
              </w:rPr>
              <w:t>Cơ quan, tổ chức xem được danh sách Activation code tương ứng với danh sách đăng ký.</w:t>
            </w:r>
            <w:r w:rsidR="00EF6B9B">
              <w:rPr>
                <w:b/>
                <w:szCs w:val="26"/>
              </w:rPr>
              <w:tab/>
            </w:r>
          </w:p>
        </w:tc>
      </w:tr>
      <w:tr w:rsidR="00495ACC" w14:paraId="26E19A75"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1C849F57" w14:textId="65013067" w:rsidR="00495ACC" w:rsidRPr="00EF6B9B" w:rsidRDefault="00495ACC" w:rsidP="00EF6B9B">
            <w:pPr>
              <w:snapToGrid w:val="0"/>
              <w:spacing w:before="60" w:line="276" w:lineRule="auto"/>
              <w:rPr>
                <w:szCs w:val="26"/>
              </w:rPr>
            </w:pPr>
            <w:r>
              <w:rPr>
                <w:b/>
                <w:szCs w:val="26"/>
              </w:rPr>
              <w:t xml:space="preserve">Hoàn cảnh sử dụng phụ (thay thế) trong trường hợp không thành công: </w:t>
            </w:r>
            <w:r w:rsidR="00EF6B9B">
              <w:rPr>
                <w:szCs w:val="26"/>
              </w:rPr>
              <w:t>Không có.</w:t>
            </w:r>
          </w:p>
        </w:tc>
      </w:tr>
      <w:tr w:rsidR="00495ACC" w14:paraId="71EE37DF"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37EF49C7" w14:textId="2926E165" w:rsidR="00495ACC" w:rsidRDefault="00495ACC" w:rsidP="00EF6B9B">
            <w:pPr>
              <w:snapToGrid w:val="0"/>
              <w:spacing w:before="60" w:line="276" w:lineRule="auto"/>
              <w:rPr>
                <w:szCs w:val="26"/>
              </w:rPr>
            </w:pPr>
            <w:r>
              <w:rPr>
                <w:b/>
                <w:szCs w:val="26"/>
              </w:rPr>
              <w:t>Hành động liên quan sẽ xảy ra khi Usecase kết thúc:</w:t>
            </w:r>
            <w:r>
              <w:rPr>
                <w:szCs w:val="26"/>
              </w:rPr>
              <w:t xml:space="preserve"> </w:t>
            </w:r>
            <w:r w:rsidR="00EF6B9B">
              <w:rPr>
                <w:rFonts w:eastAsia="Times New Roman"/>
                <w:color w:val="000000"/>
                <w:szCs w:val="26"/>
              </w:rPr>
              <w:t>Không có</w:t>
            </w:r>
          </w:p>
        </w:tc>
      </w:tr>
      <w:tr w:rsidR="00495ACC" w14:paraId="3B3E74BB"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AE26B62" w14:textId="77777777" w:rsidR="00495ACC" w:rsidRDefault="00495ACC" w:rsidP="004E2BFF">
            <w:pPr>
              <w:snapToGrid w:val="0"/>
              <w:spacing w:before="60" w:line="276" w:lineRule="auto"/>
              <w:rPr>
                <w:szCs w:val="26"/>
              </w:rPr>
            </w:pPr>
            <w:r>
              <w:rPr>
                <w:b/>
                <w:szCs w:val="26"/>
              </w:rPr>
              <w:t>Các yêu cầu phi chức năng:</w:t>
            </w:r>
            <w:r>
              <w:rPr>
                <w:szCs w:val="26"/>
              </w:rPr>
              <w:t xml:space="preserve"> Không có</w:t>
            </w:r>
          </w:p>
        </w:tc>
      </w:tr>
    </w:tbl>
    <w:p w14:paraId="78C6C47A" w14:textId="77777777" w:rsidR="00E2376D" w:rsidRPr="00EB7EB1" w:rsidRDefault="00E2376D" w:rsidP="00EB7EB1"/>
    <w:p w14:paraId="276C7E22" w14:textId="5649C56E" w:rsidR="00702453" w:rsidRDefault="00702453" w:rsidP="000D781B">
      <w:pPr>
        <w:pStyle w:val="Heading4"/>
      </w:pPr>
      <w:r>
        <w:t>Tiếp nhận thiết bị thu hồi được hoàn trả sau khi thu hồi CTS</w:t>
      </w:r>
    </w:p>
    <w:p w14:paraId="082FABE8" w14:textId="00A78B4B" w:rsidR="00702453" w:rsidRPr="00162FD9" w:rsidRDefault="00702453" w:rsidP="00941B88">
      <w:pPr>
        <w:pStyle w:val="UCName"/>
      </w:pPr>
      <w:bookmarkStart w:id="238" w:name="_Ref19809338"/>
      <w:bookmarkStart w:id="239" w:name="_Ref19809340"/>
      <w:bookmarkStart w:id="240" w:name="_Toc22744138"/>
      <w:r w:rsidRPr="00162FD9">
        <w:t>Tiếp nhận thiết bị thu hồi</w:t>
      </w:r>
      <w:r w:rsidRPr="00702453">
        <w:t xml:space="preserve"> </w:t>
      </w:r>
      <w:r>
        <w:t>được hoàn trả sau khi thu hồi chứng thư số</w:t>
      </w:r>
      <w:bookmarkEnd w:id="238"/>
      <w:bookmarkEnd w:id="239"/>
      <w:bookmarkEnd w:id="240"/>
    </w:p>
    <w:tbl>
      <w:tblPr>
        <w:tblStyle w:val="TableGrid"/>
        <w:tblW w:w="0" w:type="auto"/>
        <w:tblLook w:val="04A0" w:firstRow="1" w:lastRow="0" w:firstColumn="1" w:lastColumn="0" w:noHBand="0" w:noVBand="1"/>
      </w:tblPr>
      <w:tblGrid>
        <w:gridCol w:w="2189"/>
        <w:gridCol w:w="6828"/>
      </w:tblGrid>
      <w:tr w:rsidR="00702453" w:rsidRPr="009F3075" w14:paraId="4681BB4E" w14:textId="77777777" w:rsidTr="00773595">
        <w:tc>
          <w:tcPr>
            <w:tcW w:w="2263" w:type="dxa"/>
          </w:tcPr>
          <w:p w14:paraId="27E296AF" w14:textId="77777777" w:rsidR="00702453" w:rsidRPr="009F3075" w:rsidRDefault="00702453" w:rsidP="00773595">
            <w:pPr>
              <w:spacing w:before="120" w:after="120" w:line="240" w:lineRule="auto"/>
              <w:rPr>
                <w:b/>
              </w:rPr>
            </w:pPr>
            <w:r w:rsidRPr="009F3075">
              <w:rPr>
                <w:b/>
              </w:rPr>
              <w:t>Tác nhân chính:</w:t>
            </w:r>
          </w:p>
        </w:tc>
        <w:tc>
          <w:tcPr>
            <w:tcW w:w="7087" w:type="dxa"/>
          </w:tcPr>
          <w:p w14:paraId="3ABB8247" w14:textId="77777777" w:rsidR="00702453" w:rsidRPr="009F3075" w:rsidRDefault="00702453" w:rsidP="00773595">
            <w:pPr>
              <w:spacing w:before="120" w:after="120" w:line="240" w:lineRule="auto"/>
            </w:pPr>
            <w:r>
              <w:t>Trung tâm Chứng thực số</w:t>
            </w:r>
          </w:p>
        </w:tc>
      </w:tr>
      <w:tr w:rsidR="00702453" w:rsidRPr="009F3075" w14:paraId="68767336" w14:textId="77777777" w:rsidTr="00773595">
        <w:tc>
          <w:tcPr>
            <w:tcW w:w="2263" w:type="dxa"/>
          </w:tcPr>
          <w:p w14:paraId="79FB6D2F" w14:textId="77777777" w:rsidR="00702453" w:rsidRPr="009F3075" w:rsidRDefault="00702453" w:rsidP="00773595">
            <w:pPr>
              <w:spacing w:before="120" w:after="120" w:line="240" w:lineRule="auto"/>
              <w:rPr>
                <w:b/>
              </w:rPr>
            </w:pPr>
            <w:r w:rsidRPr="009F3075">
              <w:rPr>
                <w:b/>
              </w:rPr>
              <w:t>Các chức năng:</w:t>
            </w:r>
          </w:p>
        </w:tc>
        <w:tc>
          <w:tcPr>
            <w:tcW w:w="7087" w:type="dxa"/>
          </w:tcPr>
          <w:p w14:paraId="3D9899B6" w14:textId="77777777" w:rsidR="00702453" w:rsidRPr="009F3075" w:rsidRDefault="00702453" w:rsidP="00A8287A">
            <w:pPr>
              <w:pStyle w:val="ListParagraph"/>
              <w:numPr>
                <w:ilvl w:val="0"/>
                <w:numId w:val="9"/>
              </w:numPr>
              <w:ind w:left="459"/>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224DBBDA" w14:textId="77777777" w:rsidR="00702453" w:rsidRPr="009F3075" w:rsidRDefault="00702453" w:rsidP="00A8287A">
            <w:pPr>
              <w:pStyle w:val="ListParagraph"/>
              <w:numPr>
                <w:ilvl w:val="0"/>
                <w:numId w:val="9"/>
              </w:numPr>
              <w:ind w:left="459"/>
            </w:pPr>
            <w:r>
              <w:t>Trung tâm Chứng thực số</w:t>
            </w:r>
            <w:r w:rsidRPr="009F3075">
              <w:t xml:space="preserve"> chọ</w:t>
            </w:r>
            <w:r>
              <w:t>n</w:t>
            </w:r>
            <w:r w:rsidRPr="009F3075">
              <w:rPr>
                <w:lang w:val="en-US"/>
              </w:rPr>
              <w:t xml:space="preserve"> </w:t>
            </w:r>
            <w:r>
              <w:rPr>
                <w:lang w:val="en-US"/>
              </w:rPr>
              <w:t>hồ sơ ở trạng thái [Đang hoàn trả thiết bị]</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31D90F4F" w14:textId="77777777" w:rsidR="002C5E1E" w:rsidRPr="002C5E1E" w:rsidRDefault="002C5E1E" w:rsidP="00A8287A">
            <w:pPr>
              <w:pStyle w:val="ListParagraph"/>
              <w:numPr>
                <w:ilvl w:val="0"/>
                <w:numId w:val="9"/>
              </w:numPr>
              <w:ind w:left="459"/>
            </w:pPr>
            <w:r>
              <w:rPr>
                <w:lang w:val="en-GB"/>
              </w:rPr>
              <w:t>Trung tâm Chứng thực số cập nhật thông tin từng thiết bị Token cho hồ sơ thu hồi thiết bị sau khi nhận được thiết bị.</w:t>
            </w:r>
          </w:p>
          <w:p w14:paraId="6863EBB5" w14:textId="77777777" w:rsidR="002C5E1E" w:rsidRPr="002C5E1E" w:rsidRDefault="002C5E1E" w:rsidP="002C5E1E">
            <w:pPr>
              <w:pStyle w:val="ListParagraph"/>
              <w:numPr>
                <w:ilvl w:val="1"/>
                <w:numId w:val="9"/>
              </w:numPr>
            </w:pPr>
            <w:r>
              <w:rPr>
                <w:lang w:val="en-GB"/>
              </w:rPr>
              <w:t>Trung tâm Chứng thực số mở danh sách trong hồ sơ thu hồi thiết bị;</w:t>
            </w:r>
          </w:p>
          <w:p w14:paraId="7B6E6466" w14:textId="77777777" w:rsidR="002C5E1E" w:rsidRPr="002C5E1E" w:rsidRDefault="002C5E1E" w:rsidP="002C5E1E">
            <w:pPr>
              <w:pStyle w:val="ListParagraph"/>
              <w:numPr>
                <w:ilvl w:val="1"/>
                <w:numId w:val="9"/>
              </w:numPr>
            </w:pPr>
            <w:r>
              <w:rPr>
                <w:lang w:val="en-GB"/>
              </w:rPr>
              <w:t xml:space="preserve">Bấm nút Cập nhật thông tin thiết bị; </w:t>
            </w:r>
          </w:p>
          <w:p w14:paraId="152BC961" w14:textId="77777777" w:rsidR="002C5E1E" w:rsidRPr="002C5E1E" w:rsidRDefault="002C5E1E" w:rsidP="002C5E1E">
            <w:pPr>
              <w:pStyle w:val="ListParagraph"/>
              <w:numPr>
                <w:ilvl w:val="1"/>
                <w:numId w:val="9"/>
              </w:numPr>
            </w:pPr>
            <w:r>
              <w:rPr>
                <w:lang w:val="en-GB"/>
              </w:rPr>
              <w:t xml:space="preserve">Cắm từng thiết bị Token vào máy tính; Hệ thống tự động lấy thông tin Token được cắm và </w:t>
            </w:r>
            <w:r>
              <w:rPr>
                <w:lang w:val="en-US"/>
              </w:rPr>
              <w:t>đánh dấu xác nhận</w:t>
            </w:r>
            <w:r>
              <w:rPr>
                <w:lang w:val="en-GB"/>
              </w:rPr>
              <w:t xml:space="preserve"> đã có thiết bị.</w:t>
            </w:r>
          </w:p>
          <w:p w14:paraId="5D701951" w14:textId="77777777" w:rsidR="002C5E1E" w:rsidRPr="002C5E1E" w:rsidRDefault="002C5E1E" w:rsidP="002C5E1E">
            <w:pPr>
              <w:pStyle w:val="ListParagraph"/>
              <w:numPr>
                <w:ilvl w:val="0"/>
                <w:numId w:val="9"/>
              </w:numPr>
            </w:pPr>
            <w:r>
              <w:rPr>
                <w:lang w:val="en-GB"/>
              </w:rPr>
              <w:t>Khi cập nhật xong toàn bộ danh sách:</w:t>
            </w:r>
          </w:p>
          <w:p w14:paraId="6563C5D4" w14:textId="0A85AD67" w:rsidR="002C5E1E" w:rsidRPr="002C5E1E" w:rsidRDefault="002C5E1E" w:rsidP="002C5E1E">
            <w:pPr>
              <w:pStyle w:val="ListParagraph"/>
              <w:numPr>
                <w:ilvl w:val="1"/>
                <w:numId w:val="9"/>
              </w:numPr>
            </w:pPr>
            <w:r>
              <w:rPr>
                <w:lang w:val="en-GB"/>
              </w:rPr>
              <w:t>Nếu toàn bộ thiết bị được hoàn trả, hồ sơ chuyển sang trạng thái [</w:t>
            </w:r>
            <w:r w:rsidRPr="002C5E1E">
              <w:rPr>
                <w:lang w:val="en-US"/>
              </w:rPr>
              <w:t>Đã hoàn trả đầy đủ thiết bị</w:t>
            </w:r>
            <w:r>
              <w:rPr>
                <w:lang w:val="en-GB"/>
              </w:rPr>
              <w:t>].</w:t>
            </w:r>
          </w:p>
          <w:p w14:paraId="7A8016A3" w14:textId="77777777" w:rsidR="00702453" w:rsidRPr="00B97685" w:rsidRDefault="00702453" w:rsidP="00A8287A">
            <w:pPr>
              <w:pStyle w:val="ListParagraph"/>
              <w:numPr>
                <w:ilvl w:val="1"/>
                <w:numId w:val="9"/>
              </w:numPr>
            </w:pPr>
            <w:r>
              <w:rPr>
                <w:lang w:val="en-US"/>
              </w:rPr>
              <w:t>Nếu còn 1 số thiết bị chưa được hoàn trả, hồ sơ sẽ ở trạng thái [Chưa hoàn trả toàn bộ thiết bị].</w:t>
            </w:r>
          </w:p>
          <w:p w14:paraId="23F50275" w14:textId="77777777" w:rsidR="00B97685" w:rsidRPr="00780A56" w:rsidRDefault="00B97685" w:rsidP="00B97685">
            <w:pPr>
              <w:pStyle w:val="ListParagraph"/>
              <w:numPr>
                <w:ilvl w:val="0"/>
                <w:numId w:val="9"/>
              </w:numPr>
            </w:pPr>
            <w:r>
              <w:rPr>
                <w:lang w:val="en-US"/>
              </w:rPr>
              <w:t>Hệ thống tự động chuyển trạng thái các thiết bị đã thu hồi và chứng thư số liên quan.</w:t>
            </w:r>
          </w:p>
          <w:p w14:paraId="588103AA" w14:textId="29F521DA" w:rsidR="00780A56" w:rsidRPr="009F3075" w:rsidRDefault="00780A56" w:rsidP="00780A56">
            <w:pPr>
              <w:pStyle w:val="ListParagraph"/>
              <w:numPr>
                <w:ilvl w:val="0"/>
                <w:numId w:val="9"/>
              </w:numPr>
            </w:pPr>
            <w:r>
              <w:rPr>
                <w:rFonts w:eastAsia="Times New Roman"/>
                <w:color w:val="000000"/>
                <w:szCs w:val="26"/>
                <w:lang w:val="en-US"/>
              </w:rPr>
              <w:t>Hệ thống gửi thông báo đến tài khoản cơ quan, tổ chức về danh sách thiết bị chưa hoàn trả (nếu có) theo yêu cầu.</w:t>
            </w:r>
          </w:p>
        </w:tc>
      </w:tr>
    </w:tbl>
    <w:p w14:paraId="232ED262" w14:textId="3088108B" w:rsidR="00702453" w:rsidRDefault="00702453" w:rsidP="00702453"/>
    <w:p w14:paraId="4C1D3B54" w14:textId="1591CAE8" w:rsidR="00346060" w:rsidRPr="00162FD9" w:rsidRDefault="00346060" w:rsidP="00941B88">
      <w:pPr>
        <w:pStyle w:val="UCName"/>
      </w:pPr>
      <w:bookmarkStart w:id="241" w:name="_Ref21941000"/>
      <w:bookmarkStart w:id="242" w:name="_Ref21941001"/>
      <w:bookmarkStart w:id="243" w:name="_Toc22744139"/>
      <w:r w:rsidRPr="00162FD9">
        <w:t>Tiếp nhận thiết bị thu hồi</w:t>
      </w:r>
      <w:r w:rsidRPr="00702453">
        <w:t xml:space="preserve"> </w:t>
      </w:r>
      <w:r>
        <w:t>được hoàn trả khi chứng thư số đã hết hạn</w:t>
      </w:r>
      <w:bookmarkEnd w:id="241"/>
      <w:bookmarkEnd w:id="242"/>
      <w:bookmarkEnd w:id="243"/>
    </w:p>
    <w:tbl>
      <w:tblPr>
        <w:tblStyle w:val="TableGrid"/>
        <w:tblW w:w="0" w:type="auto"/>
        <w:tblLook w:val="04A0" w:firstRow="1" w:lastRow="0" w:firstColumn="1" w:lastColumn="0" w:noHBand="0" w:noVBand="1"/>
      </w:tblPr>
      <w:tblGrid>
        <w:gridCol w:w="2199"/>
        <w:gridCol w:w="6818"/>
      </w:tblGrid>
      <w:tr w:rsidR="00346060" w:rsidRPr="009F3075" w14:paraId="6BB48A11" w14:textId="77777777" w:rsidTr="00634D98">
        <w:tc>
          <w:tcPr>
            <w:tcW w:w="2263" w:type="dxa"/>
          </w:tcPr>
          <w:p w14:paraId="1879D491" w14:textId="77777777" w:rsidR="00346060" w:rsidRPr="009F3075" w:rsidRDefault="00346060" w:rsidP="00634D98">
            <w:pPr>
              <w:spacing w:before="120" w:after="120" w:line="240" w:lineRule="auto"/>
              <w:rPr>
                <w:b/>
              </w:rPr>
            </w:pPr>
            <w:r w:rsidRPr="009F3075">
              <w:rPr>
                <w:b/>
              </w:rPr>
              <w:lastRenderedPageBreak/>
              <w:t>Tác nhân chính:</w:t>
            </w:r>
          </w:p>
        </w:tc>
        <w:tc>
          <w:tcPr>
            <w:tcW w:w="7087" w:type="dxa"/>
          </w:tcPr>
          <w:p w14:paraId="14DC8A5B" w14:textId="77777777" w:rsidR="00346060" w:rsidRPr="009F3075" w:rsidRDefault="00346060" w:rsidP="00634D98">
            <w:pPr>
              <w:spacing w:before="120" w:after="120" w:line="240" w:lineRule="auto"/>
            </w:pPr>
            <w:r>
              <w:t>Trung tâm Chứng thực số</w:t>
            </w:r>
          </w:p>
        </w:tc>
      </w:tr>
      <w:tr w:rsidR="00346060" w:rsidRPr="009F3075" w14:paraId="110F5F1D" w14:textId="77777777" w:rsidTr="00634D98">
        <w:tc>
          <w:tcPr>
            <w:tcW w:w="2263" w:type="dxa"/>
          </w:tcPr>
          <w:p w14:paraId="0821932F" w14:textId="77777777" w:rsidR="00346060" w:rsidRPr="009F3075" w:rsidRDefault="00346060" w:rsidP="00634D98">
            <w:pPr>
              <w:spacing w:before="120" w:after="120" w:line="240" w:lineRule="auto"/>
              <w:rPr>
                <w:b/>
              </w:rPr>
            </w:pPr>
            <w:r w:rsidRPr="009F3075">
              <w:rPr>
                <w:b/>
              </w:rPr>
              <w:t>Các chức năng:</w:t>
            </w:r>
          </w:p>
        </w:tc>
        <w:tc>
          <w:tcPr>
            <w:tcW w:w="7087" w:type="dxa"/>
          </w:tcPr>
          <w:p w14:paraId="41641F47" w14:textId="77777777" w:rsidR="00346060" w:rsidRDefault="00346060" w:rsidP="00346060">
            <w:pPr>
              <w:pStyle w:val="ListParagraph"/>
              <w:numPr>
                <w:ilvl w:val="0"/>
                <w:numId w:val="9"/>
              </w:numPr>
              <w:ind w:left="459"/>
            </w:pPr>
            <w:r>
              <w:t>Trung tâm Chứng thực số</w:t>
            </w:r>
            <w:r w:rsidRPr="009F3075">
              <w:t xml:space="preserve"> chọn chức năng </w:t>
            </w:r>
            <w:r>
              <w:rPr>
                <w:lang w:val="en-US"/>
              </w:rPr>
              <w:t>[Tiếp nhận thiết bị thu hồi]</w:t>
            </w:r>
            <w:r w:rsidRPr="009F3075">
              <w:t xml:space="preserve">, hệ thống hiển thị danh sách </w:t>
            </w:r>
            <w:r>
              <w:rPr>
                <w:lang w:val="en-US"/>
              </w:rPr>
              <w:t>các thiết bị sắp được chuyển tới Cục (ở trạng thái [Đang hoàn trả thiết bị cho Cục])</w:t>
            </w:r>
            <w:r w:rsidRPr="009F3075">
              <w:t>.</w:t>
            </w:r>
          </w:p>
          <w:p w14:paraId="28CBDB54" w14:textId="77777777" w:rsidR="00346060" w:rsidRPr="00346060" w:rsidRDefault="00346060" w:rsidP="00346060">
            <w:pPr>
              <w:pStyle w:val="ListParagraph"/>
              <w:numPr>
                <w:ilvl w:val="0"/>
                <w:numId w:val="9"/>
              </w:numPr>
              <w:ind w:left="459"/>
            </w:pPr>
            <w:r w:rsidRPr="00346060">
              <w:rPr>
                <w:lang w:val="en-GB"/>
              </w:rPr>
              <w:t xml:space="preserve">Trung tâm Chứng thực số nhấn nút Cập nhật thông tin thiết bị; Cắm từng thiết bị Token vào máy tính; Hệ thống tự động lấy thông tin </w:t>
            </w:r>
            <w:r>
              <w:rPr>
                <w:lang w:val="en-GB"/>
              </w:rPr>
              <w:t>thiết bị được kết nối</w:t>
            </w:r>
            <w:r w:rsidRPr="00346060">
              <w:rPr>
                <w:lang w:val="en-GB"/>
              </w:rPr>
              <w:t xml:space="preserve"> và </w:t>
            </w:r>
            <w:r w:rsidRPr="00346060">
              <w:rPr>
                <w:lang w:val="en-US"/>
              </w:rPr>
              <w:t>đánh dấu xác nhận</w:t>
            </w:r>
            <w:r w:rsidRPr="00346060">
              <w:rPr>
                <w:lang w:val="en-GB"/>
              </w:rPr>
              <w:t xml:space="preserve"> đã có thiết bị.</w:t>
            </w:r>
          </w:p>
          <w:p w14:paraId="3C208256" w14:textId="77777777" w:rsidR="00346060" w:rsidRPr="00780A56" w:rsidRDefault="00346060" w:rsidP="00346060">
            <w:pPr>
              <w:pStyle w:val="ListParagraph"/>
              <w:numPr>
                <w:ilvl w:val="0"/>
                <w:numId w:val="9"/>
              </w:numPr>
              <w:ind w:left="459"/>
            </w:pPr>
            <w:r w:rsidRPr="00346060">
              <w:rPr>
                <w:lang w:val="en-US"/>
              </w:rPr>
              <w:t>Hệ thống tự động chuyển trạng thái các thiết bị đã thu hồi và chứng thư số liên quan</w:t>
            </w:r>
            <w:r>
              <w:rPr>
                <w:lang w:val="en-US"/>
              </w:rPr>
              <w:t xml:space="preserve"> thành [Đã hoàn trả thiết bị]</w:t>
            </w:r>
            <w:r w:rsidRPr="00346060">
              <w:rPr>
                <w:lang w:val="en-US"/>
              </w:rPr>
              <w:t>.</w:t>
            </w:r>
          </w:p>
          <w:p w14:paraId="7C6385C2" w14:textId="33A9FEF7" w:rsidR="00780A56" w:rsidRPr="009F3075" w:rsidRDefault="00780A56" w:rsidP="00346060">
            <w:pPr>
              <w:pStyle w:val="ListParagraph"/>
              <w:numPr>
                <w:ilvl w:val="0"/>
                <w:numId w:val="9"/>
              </w:numPr>
              <w:ind w:left="459"/>
            </w:pPr>
            <w:r>
              <w:rPr>
                <w:rFonts w:eastAsia="Times New Roman"/>
                <w:color w:val="000000"/>
                <w:szCs w:val="26"/>
                <w:lang w:val="en-US"/>
              </w:rPr>
              <w:t>Hệ thống gửi thông báo đến tài khoản cơ quan, tổ chức về danh sách thiết bị chưa hoàn trả (nếu có) theo yêu cầu</w:t>
            </w:r>
          </w:p>
        </w:tc>
      </w:tr>
    </w:tbl>
    <w:p w14:paraId="7FF744F4" w14:textId="77777777" w:rsidR="00346060" w:rsidRDefault="00346060" w:rsidP="00702453"/>
    <w:p w14:paraId="19A62694" w14:textId="2B7F6E65" w:rsidR="00673183" w:rsidRDefault="00247A14" w:rsidP="000D781B">
      <w:pPr>
        <w:pStyle w:val="Heading3"/>
      </w:pPr>
      <w:r>
        <w:t xml:space="preserve">Chức </w:t>
      </w:r>
      <w:r w:rsidR="00673183">
        <w:t>năng “</w:t>
      </w:r>
      <w:r w:rsidR="00463474">
        <w:t xml:space="preserve">Trả </w:t>
      </w:r>
      <w:r w:rsidR="00673183">
        <w:t>kết quả”</w:t>
      </w:r>
      <w:r w:rsidR="00463474">
        <w:t xml:space="preserve"> của Bộ phận Trả kết quả</w:t>
      </w:r>
    </w:p>
    <w:p w14:paraId="5C097151" w14:textId="6234AB8D" w:rsidR="00AC1A65" w:rsidRDefault="00AC1A65" w:rsidP="00673183">
      <w:pPr>
        <w:pStyle w:val="Heading5"/>
      </w:pPr>
      <w:r>
        <w:t xml:space="preserve">Trả kết quả </w:t>
      </w:r>
      <w:r w:rsidR="00673183">
        <w:t>cho các hồ sơ</w:t>
      </w:r>
    </w:p>
    <w:p w14:paraId="27F13A81" w14:textId="2B52DEE7" w:rsidR="00AC1A65" w:rsidRDefault="00AC1A65" w:rsidP="00941B88">
      <w:pPr>
        <w:pStyle w:val="UCName"/>
      </w:pPr>
      <w:bookmarkStart w:id="244" w:name="_Ref19807256"/>
      <w:bookmarkStart w:id="245" w:name="_Ref19807264"/>
      <w:bookmarkStart w:id="246" w:name="_Toc22744140"/>
      <w:r>
        <w:t>Trả kết quả trực tiếp</w:t>
      </w:r>
      <w:bookmarkEnd w:id="244"/>
      <w:bookmarkEnd w:id="245"/>
      <w:bookmarkEnd w:id="246"/>
    </w:p>
    <w:tbl>
      <w:tblPr>
        <w:tblStyle w:val="TableGrid"/>
        <w:tblW w:w="9350" w:type="dxa"/>
        <w:tblLook w:val="04A0" w:firstRow="1" w:lastRow="0" w:firstColumn="1" w:lastColumn="0" w:noHBand="0" w:noVBand="1"/>
      </w:tblPr>
      <w:tblGrid>
        <w:gridCol w:w="2263"/>
        <w:gridCol w:w="7087"/>
      </w:tblGrid>
      <w:tr w:rsidR="00CA3C03" w:rsidRPr="009F3075" w14:paraId="5B1F56D8" w14:textId="77777777" w:rsidTr="002A5D6B">
        <w:tc>
          <w:tcPr>
            <w:tcW w:w="2263" w:type="dxa"/>
          </w:tcPr>
          <w:p w14:paraId="2E6F5341" w14:textId="77777777" w:rsidR="00CA3C03" w:rsidRPr="009F3075" w:rsidRDefault="00CA3C03" w:rsidP="002A5D6B">
            <w:pPr>
              <w:spacing w:before="120" w:after="120" w:line="240" w:lineRule="auto"/>
              <w:rPr>
                <w:b/>
              </w:rPr>
            </w:pPr>
            <w:r w:rsidRPr="009F3075">
              <w:rPr>
                <w:b/>
              </w:rPr>
              <w:t>Tác nhân chính:</w:t>
            </w:r>
          </w:p>
        </w:tc>
        <w:tc>
          <w:tcPr>
            <w:tcW w:w="7087" w:type="dxa"/>
          </w:tcPr>
          <w:p w14:paraId="7FD9A1C1" w14:textId="4E6E75AE" w:rsidR="00CA3C03" w:rsidRDefault="00CA3C03" w:rsidP="002A5D6B">
            <w:pPr>
              <w:spacing w:before="120" w:after="120" w:line="240" w:lineRule="auto"/>
            </w:pPr>
            <w:r>
              <w:t>Bộ phận Trả kết quả</w:t>
            </w:r>
          </w:p>
        </w:tc>
      </w:tr>
      <w:tr w:rsidR="00CA3C03" w:rsidRPr="009F3075" w14:paraId="3FEB1EF0" w14:textId="77777777" w:rsidTr="002A5D6B">
        <w:tc>
          <w:tcPr>
            <w:tcW w:w="2263" w:type="dxa"/>
          </w:tcPr>
          <w:p w14:paraId="5C538A16" w14:textId="77777777" w:rsidR="00CA3C03" w:rsidRPr="009F3075" w:rsidRDefault="00CA3C03" w:rsidP="002A5D6B">
            <w:pPr>
              <w:spacing w:before="120" w:after="120" w:line="240" w:lineRule="auto"/>
              <w:rPr>
                <w:b/>
              </w:rPr>
            </w:pPr>
            <w:r w:rsidRPr="009F3075">
              <w:rPr>
                <w:b/>
              </w:rPr>
              <w:t>Các chức năng:</w:t>
            </w:r>
          </w:p>
        </w:tc>
        <w:tc>
          <w:tcPr>
            <w:tcW w:w="7087" w:type="dxa"/>
          </w:tcPr>
          <w:p w14:paraId="0BE5643C" w14:textId="4C9BAF25" w:rsidR="00CA3C03" w:rsidRPr="009F3075" w:rsidRDefault="00CA3C03" w:rsidP="00A8287A">
            <w:pPr>
              <w:pStyle w:val="ListParagraph"/>
              <w:numPr>
                <w:ilvl w:val="0"/>
                <w:numId w:val="9"/>
              </w:numPr>
              <w:ind w:left="459"/>
            </w:pPr>
            <w:r>
              <w:rPr>
                <w:lang w:val="en-US"/>
              </w:rPr>
              <w:t>Bộ phận Trả kết quả</w:t>
            </w:r>
            <w:r w:rsidRPr="009F3075">
              <w:t xml:space="preserve"> chọn chứ</w:t>
            </w:r>
            <w:r>
              <w:t>c năng [Hồ sơ</w:t>
            </w:r>
            <w:r w:rsidRPr="009F3075">
              <w:t xml:space="preserve"> đang đợi xử lý], hệ thống hiển thị danh sách </w:t>
            </w:r>
            <w:r>
              <w:rPr>
                <w:lang w:val="en-US"/>
              </w:rPr>
              <w:t xml:space="preserve">hồ sơ </w:t>
            </w:r>
            <w:r w:rsidRPr="009F3075">
              <w:t>đợ</w:t>
            </w:r>
            <w:r>
              <w:t>i xử lý</w:t>
            </w:r>
            <w:r>
              <w:rPr>
                <w:lang w:val="en-US"/>
              </w:rPr>
              <w:t xml:space="preserve"> (trả kết quả)</w:t>
            </w:r>
            <w:r w:rsidRPr="009F3075">
              <w:t>.</w:t>
            </w:r>
          </w:p>
          <w:p w14:paraId="7A42F708" w14:textId="57446391" w:rsidR="00CA3C03" w:rsidRPr="009F3075" w:rsidRDefault="00CA3C03" w:rsidP="00A8287A">
            <w:pPr>
              <w:pStyle w:val="ListParagraph"/>
              <w:numPr>
                <w:ilvl w:val="0"/>
                <w:numId w:val="9"/>
              </w:numPr>
              <w:ind w:left="459"/>
            </w:pPr>
            <w:r>
              <w:rPr>
                <w:lang w:val="en-US"/>
              </w:rPr>
              <w:t>Bộ phận Trả kết quả</w:t>
            </w:r>
            <w:r w:rsidRPr="009F3075">
              <w:t xml:space="preserve"> chọ</w:t>
            </w:r>
            <w:r>
              <w:t>n</w:t>
            </w:r>
            <w:r w:rsidRPr="009F3075">
              <w:rPr>
                <w:lang w:val="en-US"/>
              </w:rPr>
              <w:t xml:space="preserve"> </w:t>
            </w:r>
            <w:r>
              <w:rPr>
                <w:lang w:val="en-US"/>
              </w:rPr>
              <w:t xml:space="preserve">hồ sơ ở trạng thái [Trả kết quả trực tiếp]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hồ sơ.</w:t>
            </w:r>
          </w:p>
          <w:p w14:paraId="760BF8AC" w14:textId="6FB422C5" w:rsidR="00CA3C03" w:rsidRPr="0046758A" w:rsidRDefault="00CA3C03" w:rsidP="00A8287A">
            <w:pPr>
              <w:pStyle w:val="ListParagraph"/>
              <w:numPr>
                <w:ilvl w:val="0"/>
                <w:numId w:val="9"/>
              </w:numPr>
              <w:ind w:left="459"/>
            </w:pPr>
            <w:r>
              <w:rPr>
                <w:lang w:val="en-US"/>
              </w:rPr>
              <w:t>Bộ phận Trả kết quả</w:t>
            </w:r>
            <w:r w:rsidRPr="009F3075">
              <w:t xml:space="preserve"> </w:t>
            </w:r>
            <w:r>
              <w:rPr>
                <w:lang w:val="en-US"/>
              </w:rPr>
              <w:t xml:space="preserve">xem </w:t>
            </w:r>
            <w:r w:rsidR="00AA3E09">
              <w:rPr>
                <w:lang w:val="en-US"/>
              </w:rPr>
              <w:t>thông tin hồ sơ</w:t>
            </w:r>
            <w:r>
              <w:rPr>
                <w:lang w:val="en-US"/>
              </w:rPr>
              <w:t xml:space="preserve"> và nhấn nút [Xuất </w:t>
            </w:r>
            <w:r w:rsidR="00AA3E09">
              <w:rPr>
                <w:lang w:val="en-US"/>
              </w:rPr>
              <w:t>biên bản bàn giao</w:t>
            </w:r>
            <w:r>
              <w:rPr>
                <w:lang w:val="en-US"/>
              </w:rPr>
              <w:t>].</w:t>
            </w:r>
          </w:p>
          <w:p w14:paraId="0F100AF5" w14:textId="3A9C55EA" w:rsidR="0046758A" w:rsidRPr="00567C4F" w:rsidRDefault="0046758A" w:rsidP="00A8287A">
            <w:pPr>
              <w:pStyle w:val="ListParagraph"/>
              <w:numPr>
                <w:ilvl w:val="0"/>
                <w:numId w:val="9"/>
              </w:numPr>
              <w:ind w:left="459"/>
            </w:pPr>
            <w:r>
              <w:rPr>
                <w:lang w:val="en-US"/>
              </w:rPr>
              <w:t>Hệ thống hiển thị khung nhập thông tin người tiếp nhận kết quả của cơ quan, tổ chức. Bộ phận Trả kết quả nhập các thông tin cần thiết và nhấn nút [Xuất phiếu bàn giao cho VNPost]</w:t>
            </w:r>
          </w:p>
          <w:p w14:paraId="444FC79C" w14:textId="3BF7AF34" w:rsidR="00CA3C03" w:rsidRPr="00F8444A" w:rsidRDefault="00CA3C03" w:rsidP="00A8287A">
            <w:pPr>
              <w:pStyle w:val="ListParagraph"/>
              <w:numPr>
                <w:ilvl w:val="0"/>
                <w:numId w:val="9"/>
              </w:numPr>
              <w:ind w:left="459"/>
            </w:pPr>
            <w:r>
              <w:rPr>
                <w:lang w:val="en-US"/>
              </w:rPr>
              <w:t xml:space="preserve">Hệ thống xuất ra </w:t>
            </w:r>
            <w:r w:rsidR="00AA3E09">
              <w:rPr>
                <w:lang w:val="en-US"/>
              </w:rPr>
              <w:t>biên bản bàn giao cho cơ quan, tổ chức nhận kết quả trực tiếp</w:t>
            </w:r>
            <w:r>
              <w:rPr>
                <w:lang w:val="en-US"/>
              </w:rPr>
              <w:t xml:space="preserve"> theo mẫu đã được cung cấp ban đầu.</w:t>
            </w:r>
          </w:p>
          <w:p w14:paraId="533C007A" w14:textId="5BF10167" w:rsidR="00CA3C03" w:rsidRPr="009F3075" w:rsidRDefault="00CA3C03" w:rsidP="00A8287A">
            <w:pPr>
              <w:pStyle w:val="ListParagraph"/>
              <w:numPr>
                <w:ilvl w:val="0"/>
                <w:numId w:val="9"/>
              </w:numPr>
              <w:ind w:left="459"/>
            </w:pPr>
            <w:r>
              <w:rPr>
                <w:lang w:val="en-US"/>
              </w:rPr>
              <w:t xml:space="preserve">Sau khi hoàn </w:t>
            </w:r>
            <w:r w:rsidR="00AA3E09">
              <w:rPr>
                <w:lang w:val="en-US"/>
              </w:rPr>
              <w:t>t</w:t>
            </w:r>
            <w:r>
              <w:rPr>
                <w:lang w:val="en-US"/>
              </w:rPr>
              <w:t xml:space="preserve">hành, </w:t>
            </w:r>
            <w:r w:rsidR="00AA3E09">
              <w:rPr>
                <w:lang w:val="en-US"/>
              </w:rPr>
              <w:t>Bộ phận Trả kết quả scan biên bản và đính kèm lên lại hồ sơ. Hồ sơ sẽ được kết thúc.</w:t>
            </w:r>
          </w:p>
        </w:tc>
      </w:tr>
    </w:tbl>
    <w:p w14:paraId="717B8965" w14:textId="77777777" w:rsidR="00AC1A65" w:rsidRDefault="00AC1A65" w:rsidP="00F27C2F"/>
    <w:p w14:paraId="093BC0F0" w14:textId="4EB995FD" w:rsidR="00BB2D78" w:rsidRDefault="00BB2D78" w:rsidP="00941B88">
      <w:pPr>
        <w:pStyle w:val="UCName"/>
      </w:pPr>
      <w:bookmarkStart w:id="247" w:name="_Ref19807271"/>
      <w:bookmarkStart w:id="248" w:name="_Ref19807273"/>
      <w:bookmarkStart w:id="249" w:name="_Toc22744141"/>
      <w:r>
        <w:t>Trả kết quả qua VNPost</w:t>
      </w:r>
      <w:bookmarkEnd w:id="247"/>
      <w:bookmarkEnd w:id="248"/>
      <w:bookmarkEnd w:id="249"/>
    </w:p>
    <w:tbl>
      <w:tblPr>
        <w:tblW w:w="5000" w:type="pct"/>
        <w:tblLook w:val="04A0" w:firstRow="1" w:lastRow="0" w:firstColumn="1" w:lastColumn="0" w:noHBand="0" w:noVBand="1"/>
      </w:tblPr>
      <w:tblGrid>
        <w:gridCol w:w="5524"/>
        <w:gridCol w:w="3493"/>
      </w:tblGrid>
      <w:tr w:rsidR="006750B2" w14:paraId="10D1F9CD" w14:textId="77777777" w:rsidTr="00A666C2">
        <w:tc>
          <w:tcPr>
            <w:tcW w:w="3063" w:type="pct"/>
            <w:tcBorders>
              <w:top w:val="single" w:sz="4" w:space="0" w:color="000000"/>
              <w:left w:val="single" w:sz="4" w:space="0" w:color="000000"/>
              <w:bottom w:val="single" w:sz="4" w:space="0" w:color="000000"/>
              <w:right w:val="nil"/>
            </w:tcBorders>
            <w:hideMark/>
          </w:tcPr>
          <w:p w14:paraId="40D3493D" w14:textId="5DFEBFEE" w:rsidR="006750B2" w:rsidRDefault="006750B2" w:rsidP="00A666C2">
            <w:pPr>
              <w:spacing w:before="60" w:line="276" w:lineRule="auto"/>
              <w:rPr>
                <w:rFonts w:eastAsiaTheme="minorHAnsi"/>
                <w:sz w:val="28"/>
                <w:szCs w:val="26"/>
              </w:rPr>
            </w:pPr>
            <w:r>
              <w:rPr>
                <w:b/>
                <w:szCs w:val="26"/>
              </w:rPr>
              <w:t>Tên Usecase:</w:t>
            </w:r>
            <w:r>
              <w:rPr>
                <w:szCs w:val="26"/>
              </w:rPr>
              <w:t xml:space="preserve"> </w:t>
            </w:r>
            <w:r w:rsidR="004566B6">
              <w:t>Trả kết quả qua VNPost</w:t>
            </w:r>
          </w:p>
        </w:tc>
        <w:tc>
          <w:tcPr>
            <w:tcW w:w="1937" w:type="pct"/>
            <w:tcBorders>
              <w:top w:val="single" w:sz="4" w:space="0" w:color="000000"/>
              <w:left w:val="single" w:sz="4" w:space="0" w:color="000000"/>
              <w:bottom w:val="single" w:sz="4" w:space="0" w:color="000000"/>
              <w:right w:val="single" w:sz="4" w:space="0" w:color="000000"/>
            </w:tcBorders>
            <w:hideMark/>
          </w:tcPr>
          <w:p w14:paraId="04AD8B9F" w14:textId="77777777" w:rsidR="006750B2" w:rsidRDefault="006750B2" w:rsidP="00A666C2">
            <w:pPr>
              <w:snapToGrid w:val="0"/>
              <w:spacing w:before="60" w:line="276" w:lineRule="auto"/>
              <w:rPr>
                <w:szCs w:val="26"/>
              </w:rPr>
            </w:pPr>
            <w:r>
              <w:rPr>
                <w:b/>
                <w:szCs w:val="26"/>
              </w:rPr>
              <w:t>Mức độ BMT:</w:t>
            </w:r>
            <w:r>
              <w:rPr>
                <w:szCs w:val="26"/>
              </w:rPr>
              <w:t xml:space="preserve"> B</w:t>
            </w:r>
          </w:p>
        </w:tc>
      </w:tr>
      <w:tr w:rsidR="006750B2" w14:paraId="1BF20123" w14:textId="77777777" w:rsidTr="00A666C2">
        <w:tc>
          <w:tcPr>
            <w:tcW w:w="3063" w:type="pct"/>
            <w:tcBorders>
              <w:top w:val="single" w:sz="4" w:space="0" w:color="000000"/>
              <w:left w:val="single" w:sz="4" w:space="0" w:color="000000"/>
              <w:bottom w:val="single" w:sz="4" w:space="0" w:color="000000"/>
              <w:right w:val="nil"/>
            </w:tcBorders>
            <w:hideMark/>
          </w:tcPr>
          <w:p w14:paraId="6268F94C" w14:textId="501F2040" w:rsidR="006750B2" w:rsidRDefault="006750B2" w:rsidP="00A666C2">
            <w:pPr>
              <w:snapToGrid w:val="0"/>
              <w:spacing w:before="60" w:line="276" w:lineRule="auto"/>
              <w:rPr>
                <w:szCs w:val="26"/>
              </w:rPr>
            </w:pPr>
            <w:r>
              <w:rPr>
                <w:b/>
                <w:szCs w:val="26"/>
              </w:rPr>
              <w:t xml:space="preserve">Tác nhân chính: </w:t>
            </w:r>
            <w:r w:rsidR="004566B6">
              <w:t>Bộ phận Trả kết quả</w:t>
            </w:r>
          </w:p>
        </w:tc>
        <w:tc>
          <w:tcPr>
            <w:tcW w:w="1937" w:type="pct"/>
            <w:tcBorders>
              <w:top w:val="single" w:sz="4" w:space="0" w:color="000000"/>
              <w:left w:val="single" w:sz="4" w:space="0" w:color="000000"/>
              <w:bottom w:val="single" w:sz="4" w:space="0" w:color="000000"/>
              <w:right w:val="single" w:sz="4" w:space="0" w:color="000000"/>
            </w:tcBorders>
            <w:hideMark/>
          </w:tcPr>
          <w:p w14:paraId="7030D1EA" w14:textId="77777777" w:rsidR="006750B2" w:rsidRDefault="006750B2" w:rsidP="00A666C2">
            <w:pPr>
              <w:snapToGrid w:val="0"/>
              <w:spacing w:before="60" w:line="276" w:lineRule="auto"/>
              <w:rPr>
                <w:szCs w:val="26"/>
              </w:rPr>
            </w:pPr>
            <w:r>
              <w:rPr>
                <w:b/>
                <w:szCs w:val="26"/>
              </w:rPr>
              <w:t xml:space="preserve">Tác nhân phụ: </w:t>
            </w:r>
            <w:r>
              <w:rPr>
                <w:szCs w:val="26"/>
              </w:rPr>
              <w:t>Hệ thống</w:t>
            </w:r>
          </w:p>
        </w:tc>
      </w:tr>
      <w:tr w:rsidR="006750B2" w14:paraId="748CE4BF"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2E224A66" w14:textId="0CB99240" w:rsidR="006750B2" w:rsidRDefault="006750B2" w:rsidP="00A666C2">
            <w:pPr>
              <w:spacing w:before="60" w:line="276" w:lineRule="auto"/>
              <w:rPr>
                <w:szCs w:val="26"/>
              </w:rPr>
            </w:pPr>
            <w:r>
              <w:rPr>
                <w:b/>
                <w:szCs w:val="26"/>
              </w:rPr>
              <w:lastRenderedPageBreak/>
              <w:t xml:space="preserve">Mô tả Usecase: </w:t>
            </w:r>
            <w:r w:rsidR="004566B6">
              <w:t>Bộ phận Trả kết quả trả kết quả qua VNPost</w:t>
            </w:r>
          </w:p>
        </w:tc>
      </w:tr>
      <w:tr w:rsidR="006750B2" w14:paraId="490602A8"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3028194F" w14:textId="0D260455" w:rsidR="006750B2" w:rsidRDefault="006750B2" w:rsidP="00A666C2">
            <w:pPr>
              <w:snapToGrid w:val="0"/>
              <w:spacing w:before="60" w:line="276" w:lineRule="auto"/>
              <w:rPr>
                <w:b/>
                <w:szCs w:val="26"/>
              </w:rPr>
            </w:pPr>
            <w:r>
              <w:rPr>
                <w:b/>
                <w:szCs w:val="26"/>
              </w:rPr>
              <w:t>Điều kiện để bắt đầ</w:t>
            </w:r>
            <w:r w:rsidR="004566B6">
              <w:rPr>
                <w:b/>
                <w:szCs w:val="26"/>
              </w:rPr>
              <w:t>u Usecase:</w:t>
            </w:r>
          </w:p>
          <w:p w14:paraId="0927E845" w14:textId="77777777" w:rsidR="004566B6" w:rsidRPr="004566B6" w:rsidRDefault="004566B6" w:rsidP="00A8287A">
            <w:pPr>
              <w:pStyle w:val="ListParagraph"/>
              <w:numPr>
                <w:ilvl w:val="0"/>
                <w:numId w:val="9"/>
              </w:numPr>
              <w:snapToGrid w:val="0"/>
              <w:spacing w:before="60"/>
              <w:rPr>
                <w:szCs w:val="26"/>
              </w:rPr>
            </w:pPr>
            <w:r>
              <w:t>Bộ phận Trả kết quả</w:t>
            </w:r>
            <w:r>
              <w:rPr>
                <w:lang w:val="en-US"/>
              </w:rPr>
              <w:t xml:space="preserve"> đăng nhập vào hệ thống</w:t>
            </w:r>
          </w:p>
          <w:p w14:paraId="09B8AF34" w14:textId="77777777" w:rsidR="004566B6" w:rsidRPr="00A02CF4" w:rsidRDefault="004566B6" w:rsidP="00A8287A">
            <w:pPr>
              <w:pStyle w:val="ListParagraph"/>
              <w:numPr>
                <w:ilvl w:val="0"/>
                <w:numId w:val="9"/>
              </w:numPr>
              <w:snapToGrid w:val="0"/>
              <w:spacing w:before="60"/>
              <w:rPr>
                <w:szCs w:val="26"/>
              </w:rPr>
            </w:pPr>
            <w:r>
              <w:t>Bộ phận Trả kết quả</w:t>
            </w:r>
            <w:r>
              <w:rPr>
                <w:lang w:val="en-US"/>
              </w:rPr>
              <w:t xml:space="preserve"> được phân quyền </w:t>
            </w:r>
            <w:r w:rsidR="00A02CF4">
              <w:rPr>
                <w:lang w:val="en-US"/>
              </w:rPr>
              <w:t>xử lý các hồ sơ thuộc trạng thái [Trả kết quả qua VNPost]</w:t>
            </w:r>
          </w:p>
          <w:p w14:paraId="5C306E58" w14:textId="74BD974E" w:rsidR="00A02CF4" w:rsidRPr="004566B6" w:rsidRDefault="00A02CF4" w:rsidP="00A8287A">
            <w:pPr>
              <w:pStyle w:val="ListParagraph"/>
              <w:numPr>
                <w:ilvl w:val="0"/>
                <w:numId w:val="9"/>
              </w:numPr>
              <w:snapToGrid w:val="0"/>
              <w:spacing w:before="60"/>
              <w:rPr>
                <w:szCs w:val="26"/>
              </w:rPr>
            </w:pPr>
            <w:r>
              <w:rPr>
                <w:lang w:val="en-US"/>
              </w:rPr>
              <w:t>Có hồ sơ thuộc trạng thái [Trả kết quả qua VNPost]</w:t>
            </w:r>
          </w:p>
        </w:tc>
      </w:tr>
      <w:tr w:rsidR="006750B2" w14:paraId="5E4AF13F"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06A0B4F6" w14:textId="28627F8D" w:rsidR="006750B2" w:rsidRPr="00A02CF4" w:rsidRDefault="006750B2" w:rsidP="00A666C2">
            <w:pPr>
              <w:snapToGrid w:val="0"/>
              <w:spacing w:before="60" w:line="276" w:lineRule="auto"/>
              <w:rPr>
                <w:szCs w:val="26"/>
              </w:rPr>
            </w:pPr>
            <w:r>
              <w:rPr>
                <w:b/>
                <w:szCs w:val="26"/>
              </w:rPr>
              <w:t xml:space="preserve">Điều kiện để kết thúc Usecase: </w:t>
            </w:r>
            <w:r w:rsidR="00A02CF4">
              <w:rPr>
                <w:szCs w:val="26"/>
              </w:rPr>
              <w:t>VNPost tiếp nhận hồ sơ để trả kết quả và hồ sơ được chuyển thành trạng thái khác.</w:t>
            </w:r>
          </w:p>
        </w:tc>
      </w:tr>
      <w:tr w:rsidR="006750B2" w14:paraId="0CA5BA2A" w14:textId="77777777" w:rsidTr="006750B2">
        <w:tc>
          <w:tcPr>
            <w:tcW w:w="5000" w:type="pct"/>
            <w:gridSpan w:val="2"/>
            <w:tcBorders>
              <w:top w:val="single" w:sz="4" w:space="0" w:color="000000"/>
              <w:left w:val="single" w:sz="4" w:space="0" w:color="000000"/>
              <w:bottom w:val="single" w:sz="4" w:space="0" w:color="000000"/>
              <w:right w:val="single" w:sz="4" w:space="0" w:color="000000"/>
            </w:tcBorders>
          </w:tcPr>
          <w:p w14:paraId="7C15DA58" w14:textId="77777777" w:rsidR="006750B2" w:rsidRDefault="006750B2" w:rsidP="00A666C2">
            <w:pPr>
              <w:snapToGrid w:val="0"/>
              <w:spacing w:before="60" w:line="276" w:lineRule="auto"/>
              <w:rPr>
                <w:szCs w:val="26"/>
              </w:rPr>
            </w:pPr>
            <w:r>
              <w:rPr>
                <w:b/>
                <w:szCs w:val="26"/>
              </w:rPr>
              <w:t>Trình tự các sự kiện trong quá trình hoạt động của Usecase:</w:t>
            </w:r>
          </w:p>
          <w:p w14:paraId="1CEFBE1D" w14:textId="77777777" w:rsidR="00A02CF4" w:rsidRPr="009F3075" w:rsidRDefault="00A02CF4" w:rsidP="00843B83">
            <w:pPr>
              <w:pStyle w:val="ListParagraph"/>
              <w:numPr>
                <w:ilvl w:val="0"/>
                <w:numId w:val="139"/>
              </w:numPr>
            </w:pPr>
            <w:r>
              <w:rPr>
                <w:lang w:val="en-US"/>
              </w:rPr>
              <w:t>Bộ phận Trả kết quả</w:t>
            </w:r>
            <w:r w:rsidRPr="009F3075">
              <w:t xml:space="preserve"> chọn chứ</w:t>
            </w:r>
            <w:r>
              <w:t>c năng [Hồ sơ</w:t>
            </w:r>
            <w:r w:rsidRPr="009F3075">
              <w:t xml:space="preserve"> đang đợi xử lý], hệ thống hiển thị danh sách </w:t>
            </w:r>
            <w:r>
              <w:rPr>
                <w:lang w:val="en-US"/>
              </w:rPr>
              <w:t xml:space="preserve">hồ sơ </w:t>
            </w:r>
            <w:r w:rsidRPr="009F3075">
              <w:t>đợ</w:t>
            </w:r>
            <w:r>
              <w:t>i xử lý</w:t>
            </w:r>
            <w:r>
              <w:rPr>
                <w:lang w:val="en-US"/>
              </w:rPr>
              <w:t xml:space="preserve"> (trả kết quả)</w:t>
            </w:r>
            <w:r w:rsidRPr="009F3075">
              <w:t>.</w:t>
            </w:r>
          </w:p>
          <w:p w14:paraId="345D2019" w14:textId="6E2AE463" w:rsidR="00A02CF4" w:rsidRPr="009F3075" w:rsidRDefault="00A02CF4" w:rsidP="00843B83">
            <w:pPr>
              <w:pStyle w:val="ListParagraph"/>
              <w:numPr>
                <w:ilvl w:val="0"/>
                <w:numId w:val="139"/>
              </w:numPr>
            </w:pPr>
            <w:r>
              <w:rPr>
                <w:lang w:val="en-US"/>
              </w:rPr>
              <w:t>Bộ phận Trả kết quả</w:t>
            </w:r>
            <w:r w:rsidRPr="009F3075">
              <w:t xml:space="preserve"> chọ</w:t>
            </w:r>
            <w:r>
              <w:t>n</w:t>
            </w:r>
            <w:r w:rsidRPr="009F3075">
              <w:rPr>
                <w:lang w:val="en-US"/>
              </w:rPr>
              <w:t xml:space="preserve"> </w:t>
            </w:r>
            <w:r>
              <w:rPr>
                <w:lang w:val="en-US"/>
              </w:rPr>
              <w:t>hồ sơ ở trạng thái [</w:t>
            </w:r>
            <w:r w:rsidR="00BD0B4D">
              <w:rPr>
                <w:lang w:val="en-US"/>
              </w:rPr>
              <w:t>Trả kết quả qua VNPost</w:t>
            </w:r>
            <w:r>
              <w:rPr>
                <w:lang w:val="en-US"/>
              </w:rPr>
              <w:t xml:space="preserve">]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hồ sơ.</w:t>
            </w:r>
          </w:p>
          <w:p w14:paraId="73A53672" w14:textId="77777777" w:rsidR="00A02CF4" w:rsidRPr="0046758A" w:rsidRDefault="00A02CF4" w:rsidP="00843B83">
            <w:pPr>
              <w:pStyle w:val="ListParagraph"/>
              <w:numPr>
                <w:ilvl w:val="0"/>
                <w:numId w:val="139"/>
              </w:numPr>
            </w:pPr>
            <w:r>
              <w:rPr>
                <w:lang w:val="en-US"/>
              </w:rPr>
              <w:t>Bộ phận Trả kết quả</w:t>
            </w:r>
            <w:r w:rsidRPr="009F3075">
              <w:t xml:space="preserve"> </w:t>
            </w:r>
            <w:r>
              <w:rPr>
                <w:lang w:val="en-US"/>
              </w:rPr>
              <w:t>xem thông tin hồ sơ và nhấn nút [Xuất phiếu bàn giao cho VNPost].</w:t>
            </w:r>
          </w:p>
          <w:p w14:paraId="2426ABAD" w14:textId="77777777" w:rsidR="00A02CF4" w:rsidRPr="00567C4F" w:rsidRDefault="00A02CF4" w:rsidP="00843B83">
            <w:pPr>
              <w:pStyle w:val="ListParagraph"/>
              <w:numPr>
                <w:ilvl w:val="0"/>
                <w:numId w:val="139"/>
              </w:numPr>
            </w:pPr>
            <w:r>
              <w:rPr>
                <w:lang w:val="en-US"/>
              </w:rPr>
              <w:t>Hệ thống hiển thị khung nhập thông tin người tiếp nhận kết quả của bên VNPost. Bộ phận Trả kết quả nhập các thông tin cần thiết và nhấn nút [Xuất phiếu bàn giao cho VNPost]</w:t>
            </w:r>
          </w:p>
          <w:p w14:paraId="7A94D3DA" w14:textId="77777777" w:rsidR="00A02CF4" w:rsidRPr="00F8444A" w:rsidRDefault="00A02CF4" w:rsidP="00843B83">
            <w:pPr>
              <w:pStyle w:val="ListParagraph"/>
              <w:numPr>
                <w:ilvl w:val="0"/>
                <w:numId w:val="139"/>
              </w:numPr>
            </w:pPr>
            <w:r>
              <w:rPr>
                <w:lang w:val="en-US"/>
              </w:rPr>
              <w:t>Hệ thống xuất ra biên bản bàn giao cho VNPost nhận kết quả để chuyển phát tới cơ quan, tổ chức đăng ký theo mẫu đã được cung cấp ban đầu.</w:t>
            </w:r>
          </w:p>
          <w:p w14:paraId="3A904164" w14:textId="77777777" w:rsidR="00A02CF4" w:rsidRPr="00963CEE" w:rsidRDefault="00A02CF4" w:rsidP="00843B83">
            <w:pPr>
              <w:pStyle w:val="ListParagraph"/>
              <w:numPr>
                <w:ilvl w:val="0"/>
                <w:numId w:val="139"/>
              </w:numPr>
            </w:pPr>
            <w:r>
              <w:rPr>
                <w:lang w:val="en-US"/>
              </w:rPr>
              <w:t>Sau khi hoàn thành, Bộ phận Trả kết quả scan biên bản và đính kèm lên lại hồ sơ. Hồ sơ sẽ được đổi sang trạng thái [VNPost đang chuyển phát].</w:t>
            </w:r>
          </w:p>
          <w:p w14:paraId="6D6667B7" w14:textId="4B296215" w:rsidR="006750B2" w:rsidRDefault="00A02CF4" w:rsidP="00843B83">
            <w:pPr>
              <w:pStyle w:val="ListParagraph"/>
              <w:numPr>
                <w:ilvl w:val="0"/>
                <w:numId w:val="139"/>
              </w:numPr>
              <w:rPr>
                <w:rFonts w:eastAsia="Calibri"/>
                <w:color w:val="000000"/>
                <w:szCs w:val="26"/>
              </w:rPr>
            </w:pPr>
            <w:r>
              <w:rPr>
                <w:lang w:val="en-US"/>
              </w:rPr>
              <w:t>Hệ thống sẽ gửi dịch vụ tới VNPost để VNPost bắt đầu cập nhật trạng thái chuyển phát kết quả hồ sơ lên hệ thống.</w:t>
            </w:r>
          </w:p>
        </w:tc>
      </w:tr>
      <w:tr w:rsidR="006750B2" w14:paraId="527BFF3A"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4CE39946" w14:textId="77777777" w:rsidR="006750B2" w:rsidRDefault="006750B2" w:rsidP="00A666C2">
            <w:pPr>
              <w:snapToGrid w:val="0"/>
              <w:spacing w:before="60" w:line="276" w:lineRule="auto"/>
              <w:rPr>
                <w:szCs w:val="26"/>
              </w:rPr>
            </w:pPr>
            <w:r>
              <w:rPr>
                <w:b/>
                <w:szCs w:val="26"/>
              </w:rPr>
              <w:t xml:space="preserve">Hoàn cảnh sử dụng thành công cơ bản: </w:t>
            </w:r>
          </w:p>
        </w:tc>
      </w:tr>
      <w:tr w:rsidR="006750B2" w14:paraId="32A1A663"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7E88A751" w14:textId="2BF4592C" w:rsidR="006750B2" w:rsidRDefault="006750B2" w:rsidP="00A666C2">
            <w:pPr>
              <w:snapToGrid w:val="0"/>
              <w:spacing w:before="60" w:line="276" w:lineRule="auto"/>
              <w:rPr>
                <w:b/>
                <w:szCs w:val="26"/>
              </w:rPr>
            </w:pPr>
            <w:r>
              <w:rPr>
                <w:b/>
                <w:szCs w:val="26"/>
              </w:rPr>
              <w:t xml:space="preserve">Hoàn cảnh sử dụng phụ (thay thế) trong trường hợp không thành công: </w:t>
            </w:r>
          </w:p>
          <w:p w14:paraId="006191FE" w14:textId="77777777" w:rsidR="00BD0B4D" w:rsidRPr="00BD0B4D" w:rsidRDefault="00BD0B4D" w:rsidP="00A666C2">
            <w:pPr>
              <w:snapToGrid w:val="0"/>
              <w:spacing w:before="60" w:line="276" w:lineRule="auto"/>
              <w:rPr>
                <w:b/>
                <w:szCs w:val="26"/>
              </w:rPr>
            </w:pPr>
            <w:r w:rsidRPr="00BD0B4D">
              <w:rPr>
                <w:b/>
                <w:szCs w:val="26"/>
              </w:rPr>
              <w:t>1. Tự động gửi yêu cầu VNPost tới thu gom:</w:t>
            </w:r>
          </w:p>
          <w:p w14:paraId="0665A7C2" w14:textId="77777777" w:rsidR="00BD0B4D" w:rsidRDefault="00BD0B4D" w:rsidP="00A666C2">
            <w:pPr>
              <w:snapToGrid w:val="0"/>
              <w:spacing w:before="60" w:line="276" w:lineRule="auto"/>
              <w:rPr>
                <w:szCs w:val="26"/>
              </w:rPr>
            </w:pPr>
            <w:r>
              <w:rPr>
                <w:szCs w:val="26"/>
              </w:rPr>
              <w:t>Dựa vào số ngày quy định và tính kể từ khi tiếp nhận hồ sơ yêu cầu, hệ thống sẽ tự động gửi yêu cầu tới VNPost để thu gom hồ sơ để trả kết quả.</w:t>
            </w:r>
          </w:p>
          <w:p w14:paraId="23CA88F1" w14:textId="77777777" w:rsidR="00BD0B4D" w:rsidRPr="00BD0B4D" w:rsidRDefault="00BD0B4D" w:rsidP="00A666C2">
            <w:pPr>
              <w:snapToGrid w:val="0"/>
              <w:spacing w:before="60" w:line="276" w:lineRule="auto"/>
              <w:rPr>
                <w:b/>
              </w:rPr>
            </w:pPr>
            <w:r w:rsidRPr="00BD0B4D">
              <w:rPr>
                <w:b/>
                <w:szCs w:val="26"/>
              </w:rPr>
              <w:t xml:space="preserve">2. Bộ phận Trả kết quả </w:t>
            </w:r>
            <w:r w:rsidRPr="00BD0B4D">
              <w:rPr>
                <w:b/>
              </w:rPr>
              <w:t>trả kết quả qua VNPost cho nhiều hồ sơ một lúc:</w:t>
            </w:r>
          </w:p>
          <w:p w14:paraId="11197FE9" w14:textId="77777777" w:rsidR="002C28C2" w:rsidRPr="009F3075" w:rsidRDefault="002C28C2" w:rsidP="00A8287A">
            <w:pPr>
              <w:pStyle w:val="ListParagraph"/>
              <w:numPr>
                <w:ilvl w:val="0"/>
                <w:numId w:val="9"/>
              </w:numPr>
              <w:ind w:left="459"/>
            </w:pPr>
            <w:r>
              <w:rPr>
                <w:lang w:val="en-US"/>
              </w:rPr>
              <w:t>Bộ phận Trả kết quả</w:t>
            </w:r>
            <w:r w:rsidRPr="009F3075">
              <w:t xml:space="preserve"> chọn chứ</w:t>
            </w:r>
            <w:r>
              <w:t>c năng [Hồ sơ</w:t>
            </w:r>
            <w:r w:rsidRPr="009F3075">
              <w:t xml:space="preserve"> đang đợi xử lý], hệ thống hiển thị danh sách </w:t>
            </w:r>
            <w:r>
              <w:rPr>
                <w:lang w:val="en-US"/>
              </w:rPr>
              <w:t xml:space="preserve">hồ sơ </w:t>
            </w:r>
            <w:r w:rsidRPr="009F3075">
              <w:t>đợ</w:t>
            </w:r>
            <w:r>
              <w:t>i xử lý</w:t>
            </w:r>
            <w:r>
              <w:rPr>
                <w:lang w:val="en-US"/>
              </w:rPr>
              <w:t xml:space="preserve"> (trả kết quả)</w:t>
            </w:r>
            <w:r w:rsidRPr="009F3075">
              <w:t>.</w:t>
            </w:r>
          </w:p>
          <w:p w14:paraId="1A4CCD43" w14:textId="38E86960" w:rsidR="002C28C2" w:rsidRPr="0046758A" w:rsidRDefault="002C28C2" w:rsidP="00A8287A">
            <w:pPr>
              <w:pStyle w:val="ListParagraph"/>
              <w:numPr>
                <w:ilvl w:val="0"/>
                <w:numId w:val="9"/>
              </w:numPr>
              <w:ind w:left="459"/>
            </w:pPr>
            <w:r w:rsidRPr="0046758A">
              <w:rPr>
                <w:lang w:val="en-US"/>
              </w:rPr>
              <w:t>Bộ phận Trả kết quả</w:t>
            </w:r>
            <w:r w:rsidRPr="009F3075">
              <w:t xml:space="preserve"> chọ</w:t>
            </w:r>
            <w:r>
              <w:t>n</w:t>
            </w:r>
            <w:r w:rsidRPr="0046758A">
              <w:rPr>
                <w:lang w:val="en-US"/>
              </w:rPr>
              <w:t xml:space="preserve"> nhiều hồ sơ ở trạng thái [</w:t>
            </w:r>
            <w:r>
              <w:rPr>
                <w:lang w:val="en-US"/>
              </w:rPr>
              <w:t>Trả kết quả qua VNPost</w:t>
            </w:r>
            <w:r w:rsidRPr="0046758A">
              <w:rPr>
                <w:lang w:val="en-US"/>
              </w:rPr>
              <w:t>] và nhấn nút [Xuất phiếu bàn giao cho VNPost].</w:t>
            </w:r>
          </w:p>
          <w:p w14:paraId="0F6B3EFC" w14:textId="77777777" w:rsidR="002C28C2" w:rsidRPr="00567C4F" w:rsidRDefault="002C28C2" w:rsidP="00A8287A">
            <w:pPr>
              <w:pStyle w:val="ListParagraph"/>
              <w:numPr>
                <w:ilvl w:val="0"/>
                <w:numId w:val="9"/>
              </w:numPr>
              <w:ind w:left="459"/>
            </w:pPr>
            <w:r>
              <w:rPr>
                <w:lang w:val="en-US"/>
              </w:rPr>
              <w:t>Hệ thống hiển thị khung nhập thông tin người tiếp nhận kết quả của bên VNPost. Bộ phận Trả kết quả nhập các thông tin cần thiết và nhấn nút [Xuất phiếu bàn giao cho VNPost]</w:t>
            </w:r>
          </w:p>
          <w:p w14:paraId="205C1381" w14:textId="77777777" w:rsidR="002C28C2" w:rsidRPr="00F8444A" w:rsidRDefault="002C28C2" w:rsidP="00A8287A">
            <w:pPr>
              <w:pStyle w:val="ListParagraph"/>
              <w:numPr>
                <w:ilvl w:val="0"/>
                <w:numId w:val="9"/>
              </w:numPr>
              <w:ind w:left="459"/>
            </w:pPr>
            <w:r>
              <w:rPr>
                <w:lang w:val="en-US"/>
              </w:rPr>
              <w:t>Hệ thống xuất ra biên bản bàn giao cho VNPost nhận kết quả để chuyển phát tới cơ quan, tổ chức đăng ký theo mẫu đã được cung cấp ban đầu.</w:t>
            </w:r>
          </w:p>
          <w:p w14:paraId="189A0F3B" w14:textId="77777777" w:rsidR="002C28C2" w:rsidRPr="002C28C2" w:rsidRDefault="002C28C2" w:rsidP="00A8287A">
            <w:pPr>
              <w:pStyle w:val="ListParagraph"/>
              <w:numPr>
                <w:ilvl w:val="0"/>
                <w:numId w:val="9"/>
              </w:numPr>
              <w:ind w:left="459"/>
            </w:pPr>
            <w:r>
              <w:rPr>
                <w:lang w:val="en-US"/>
              </w:rPr>
              <w:lastRenderedPageBreak/>
              <w:t>Sau khi hoàn thành, Bộ phận Trả kết quả scan biên bản và đính kèm lên lại các hồ sơ. Các hồ sơ đã chọn sẽ được đổi sang trạng thái [VNPost đang chuyển phát].</w:t>
            </w:r>
          </w:p>
          <w:p w14:paraId="79FB2404" w14:textId="69471223" w:rsidR="00BD0B4D" w:rsidRPr="002C28C2" w:rsidRDefault="002C28C2" w:rsidP="00A8287A">
            <w:pPr>
              <w:pStyle w:val="ListParagraph"/>
              <w:numPr>
                <w:ilvl w:val="0"/>
                <w:numId w:val="9"/>
              </w:numPr>
              <w:ind w:left="459"/>
            </w:pPr>
            <w:r>
              <w:rPr>
                <w:lang w:val="en-US"/>
              </w:rPr>
              <w:t>Hệ thống sẽ gửi dịch vụ tới VNPost để VNPost bắt đầu cập nhật trạng thái chuyển phát kết quả hồ sơ lên hệ thống.</w:t>
            </w:r>
          </w:p>
        </w:tc>
      </w:tr>
      <w:tr w:rsidR="006750B2" w14:paraId="03AA8E22"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7E790465" w14:textId="2AB57E8D" w:rsidR="006750B2" w:rsidRDefault="006750B2" w:rsidP="00A666C2">
            <w:pPr>
              <w:snapToGrid w:val="0"/>
              <w:spacing w:before="60" w:line="276" w:lineRule="auto"/>
              <w:rPr>
                <w:szCs w:val="26"/>
              </w:rPr>
            </w:pPr>
            <w:r>
              <w:rPr>
                <w:b/>
                <w:szCs w:val="26"/>
              </w:rPr>
              <w:t>Hành động liên quan sẽ xảy ra khi Usecase kết thúc:</w:t>
            </w:r>
            <w:r>
              <w:rPr>
                <w:szCs w:val="26"/>
              </w:rPr>
              <w:t xml:space="preserve"> </w:t>
            </w:r>
            <w:r w:rsidR="002C28C2">
              <w:rPr>
                <w:rFonts w:eastAsia="Times New Roman"/>
                <w:color w:val="000000"/>
                <w:szCs w:val="26"/>
              </w:rPr>
              <w:t>Hệ thống hiển thị danh sách các hồ sơ cần xử lý tiếp theo.</w:t>
            </w:r>
          </w:p>
        </w:tc>
      </w:tr>
      <w:tr w:rsidR="006750B2" w14:paraId="4FDE7235"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411B5025" w14:textId="77777777" w:rsidR="006750B2" w:rsidRDefault="006750B2" w:rsidP="00A666C2">
            <w:pPr>
              <w:snapToGrid w:val="0"/>
              <w:spacing w:before="60" w:line="276" w:lineRule="auto"/>
              <w:rPr>
                <w:szCs w:val="26"/>
              </w:rPr>
            </w:pPr>
            <w:r>
              <w:rPr>
                <w:b/>
                <w:szCs w:val="26"/>
              </w:rPr>
              <w:t>Các yêu cầu phi chức năng:</w:t>
            </w:r>
            <w:r>
              <w:rPr>
                <w:szCs w:val="26"/>
              </w:rPr>
              <w:t xml:space="preserve"> Không có</w:t>
            </w:r>
          </w:p>
        </w:tc>
      </w:tr>
    </w:tbl>
    <w:p w14:paraId="2A8FAB09" w14:textId="77777777" w:rsidR="006750B2" w:rsidRDefault="006750B2" w:rsidP="006750B2"/>
    <w:p w14:paraId="1A2C8A6B" w14:textId="56849E79" w:rsidR="002A5D6B" w:rsidRDefault="002A5D6B" w:rsidP="00463474">
      <w:pPr>
        <w:pStyle w:val="Heading5"/>
      </w:pPr>
      <w:r>
        <w:t>Cập nhật trạng thái hồ sơ được VNPost trả về</w:t>
      </w:r>
    </w:p>
    <w:p w14:paraId="647C125E" w14:textId="1E4DD0D9" w:rsidR="002A5D6B" w:rsidRDefault="00652675" w:rsidP="00941B88">
      <w:pPr>
        <w:pStyle w:val="UCName"/>
      </w:pPr>
      <w:bookmarkStart w:id="250" w:name="_Ref19807283"/>
      <w:bookmarkStart w:id="251" w:name="_Ref19807290"/>
      <w:bookmarkStart w:id="252" w:name="_Toc22744142"/>
      <w:r w:rsidRPr="00652675">
        <w:t>Cập nhật trạng thái hồ sơ được VNPost trả về</w:t>
      </w:r>
      <w:bookmarkEnd w:id="250"/>
      <w:bookmarkEnd w:id="251"/>
      <w:bookmarkEnd w:id="252"/>
    </w:p>
    <w:tbl>
      <w:tblPr>
        <w:tblStyle w:val="TableGrid"/>
        <w:tblW w:w="9350" w:type="dxa"/>
        <w:tblLook w:val="04A0" w:firstRow="1" w:lastRow="0" w:firstColumn="1" w:lastColumn="0" w:noHBand="0" w:noVBand="1"/>
      </w:tblPr>
      <w:tblGrid>
        <w:gridCol w:w="2263"/>
        <w:gridCol w:w="7087"/>
      </w:tblGrid>
      <w:tr w:rsidR="002A5D6B" w:rsidRPr="009F3075" w14:paraId="3BC29269" w14:textId="77777777" w:rsidTr="002A5D6B">
        <w:tc>
          <w:tcPr>
            <w:tcW w:w="2263" w:type="dxa"/>
          </w:tcPr>
          <w:p w14:paraId="06D9889A" w14:textId="77777777" w:rsidR="002A5D6B" w:rsidRPr="009F3075" w:rsidRDefault="002A5D6B" w:rsidP="002A5D6B">
            <w:pPr>
              <w:spacing w:before="120" w:after="120" w:line="240" w:lineRule="auto"/>
              <w:rPr>
                <w:b/>
              </w:rPr>
            </w:pPr>
            <w:r w:rsidRPr="009F3075">
              <w:rPr>
                <w:b/>
              </w:rPr>
              <w:t>Tác nhân chính:</w:t>
            </w:r>
          </w:p>
        </w:tc>
        <w:tc>
          <w:tcPr>
            <w:tcW w:w="7087" w:type="dxa"/>
          </w:tcPr>
          <w:p w14:paraId="625A42D3" w14:textId="0B242616" w:rsidR="002A5D6B" w:rsidRDefault="008264E8" w:rsidP="002A5D6B">
            <w:pPr>
              <w:spacing w:before="120" w:after="120" w:line="240" w:lineRule="auto"/>
            </w:pPr>
            <w:r>
              <w:t>Bộ phận trả kết quả</w:t>
            </w:r>
          </w:p>
        </w:tc>
      </w:tr>
      <w:tr w:rsidR="002A5D6B" w:rsidRPr="009F3075" w14:paraId="2E537B8B" w14:textId="77777777" w:rsidTr="002A5D6B">
        <w:tc>
          <w:tcPr>
            <w:tcW w:w="2263" w:type="dxa"/>
          </w:tcPr>
          <w:p w14:paraId="3277A65B" w14:textId="77777777" w:rsidR="002A5D6B" w:rsidRPr="009F3075" w:rsidRDefault="002A5D6B" w:rsidP="002A5D6B">
            <w:pPr>
              <w:spacing w:before="120" w:after="120" w:line="240" w:lineRule="auto"/>
              <w:rPr>
                <w:b/>
              </w:rPr>
            </w:pPr>
            <w:r w:rsidRPr="009F3075">
              <w:rPr>
                <w:b/>
              </w:rPr>
              <w:t>Các chức năng:</w:t>
            </w:r>
          </w:p>
        </w:tc>
        <w:tc>
          <w:tcPr>
            <w:tcW w:w="7087" w:type="dxa"/>
          </w:tcPr>
          <w:p w14:paraId="3335AD3A" w14:textId="199CE1BE" w:rsidR="002A5D6B" w:rsidRPr="009F3075" w:rsidRDefault="008264E8" w:rsidP="00A8287A">
            <w:pPr>
              <w:pStyle w:val="ListParagraph"/>
              <w:numPr>
                <w:ilvl w:val="0"/>
                <w:numId w:val="9"/>
              </w:numPr>
              <w:ind w:left="459"/>
            </w:pPr>
            <w:r>
              <w:t>Bộ phận trả kết quả</w:t>
            </w:r>
            <w:r w:rsidR="002A5D6B" w:rsidRPr="009F3075">
              <w:t xml:space="preserve"> chọn chứ</w:t>
            </w:r>
            <w:r w:rsidR="002A5D6B">
              <w:t>c năng [Hồ sơ</w:t>
            </w:r>
            <w:r w:rsidR="002A5D6B" w:rsidRPr="009F3075">
              <w:t xml:space="preserve"> đang đợi xử lý], hệ thống hiển thị danh sách </w:t>
            </w:r>
            <w:r w:rsidR="002A5D6B">
              <w:rPr>
                <w:lang w:val="en-US"/>
              </w:rPr>
              <w:t xml:space="preserve">hồ sơ </w:t>
            </w:r>
            <w:r w:rsidR="002A5D6B" w:rsidRPr="009F3075">
              <w:t>đợ</w:t>
            </w:r>
            <w:r w:rsidR="002A5D6B">
              <w:t>i xử lý</w:t>
            </w:r>
            <w:r w:rsidR="002A5D6B">
              <w:rPr>
                <w:lang w:val="en-US"/>
              </w:rPr>
              <w:t xml:space="preserve"> (cập nhật trạng thái hồ sơ)</w:t>
            </w:r>
          </w:p>
          <w:p w14:paraId="2D435E71" w14:textId="6436F60A" w:rsidR="002A5D6B" w:rsidRPr="0046758A" w:rsidRDefault="008264E8" w:rsidP="00A8287A">
            <w:pPr>
              <w:pStyle w:val="ListParagraph"/>
              <w:numPr>
                <w:ilvl w:val="0"/>
                <w:numId w:val="9"/>
              </w:numPr>
              <w:ind w:left="459"/>
            </w:pPr>
            <w:r>
              <w:t>Bộ phận trả kết quả</w:t>
            </w:r>
            <w:r w:rsidR="002A5D6B" w:rsidRPr="009F3075">
              <w:t xml:space="preserve"> chọ</w:t>
            </w:r>
            <w:r w:rsidR="002A5D6B">
              <w:t>n</w:t>
            </w:r>
            <w:r w:rsidR="002A5D6B" w:rsidRPr="0046758A">
              <w:rPr>
                <w:lang w:val="en-US"/>
              </w:rPr>
              <w:t xml:space="preserve"> </w:t>
            </w:r>
            <w:r w:rsidR="002A5D6B">
              <w:rPr>
                <w:lang w:val="en-US"/>
              </w:rPr>
              <w:t xml:space="preserve">xem chi tiết </w:t>
            </w:r>
            <w:r w:rsidR="002A5D6B" w:rsidRPr="0046758A">
              <w:rPr>
                <w:lang w:val="en-US"/>
              </w:rPr>
              <w:t>hồ sơ ở trạng thái [</w:t>
            </w:r>
            <w:r w:rsidR="002A5D6B">
              <w:rPr>
                <w:lang w:val="en-US"/>
              </w:rPr>
              <w:t>Cần xác nhận trạng thái hồ sơ</w:t>
            </w:r>
            <w:r w:rsidR="002A5D6B" w:rsidRPr="0046758A">
              <w:rPr>
                <w:lang w:val="en-US"/>
              </w:rPr>
              <w:t>] và nhấn nút [</w:t>
            </w:r>
            <w:r w:rsidR="002A5D6B">
              <w:rPr>
                <w:lang w:val="en-US"/>
              </w:rPr>
              <w:t>Xác nhận trạng trái hồ sơ</w:t>
            </w:r>
            <w:r w:rsidR="002A5D6B" w:rsidRPr="0046758A">
              <w:rPr>
                <w:lang w:val="en-US"/>
              </w:rPr>
              <w:t>].</w:t>
            </w:r>
          </w:p>
          <w:p w14:paraId="0C8ADCC3" w14:textId="2A51E29C" w:rsidR="002A5D6B" w:rsidRPr="00652675" w:rsidRDefault="002A5D6B" w:rsidP="00A8287A">
            <w:pPr>
              <w:pStyle w:val="ListParagraph"/>
              <w:numPr>
                <w:ilvl w:val="0"/>
                <w:numId w:val="9"/>
              </w:numPr>
              <w:ind w:left="459"/>
            </w:pPr>
            <w:r>
              <w:rPr>
                <w:lang w:val="en-US"/>
              </w:rPr>
              <w:t xml:space="preserve">Hệ thống hiển thị khung nhập thông tin </w:t>
            </w:r>
            <w:r w:rsidR="00652675">
              <w:rPr>
                <w:lang w:val="en-US"/>
              </w:rPr>
              <w:t>xác nhận hồ sơ bản gốc (Có dấu đỏ) đã được chuyển tới đơn vị.</w:t>
            </w:r>
          </w:p>
          <w:p w14:paraId="174E34FD" w14:textId="5FBA72D2" w:rsidR="002A5D6B" w:rsidRPr="009F3075" w:rsidRDefault="008264E8" w:rsidP="00A8287A">
            <w:pPr>
              <w:pStyle w:val="ListParagraph"/>
              <w:numPr>
                <w:ilvl w:val="0"/>
                <w:numId w:val="9"/>
              </w:numPr>
              <w:ind w:left="459"/>
            </w:pPr>
            <w:r>
              <w:t>Bộ phận trả kết quả</w:t>
            </w:r>
            <w:r w:rsidR="00652675">
              <w:rPr>
                <w:lang w:val="en-US"/>
              </w:rPr>
              <w:t xml:space="preserve"> chọn xác nhận hồ sơ và nhấn nút [Xác nhận]. Hồ sơ sẽ ở trạng thái [Đã trả kết quả và nhận đầy đủ bộ hồ sơ].</w:t>
            </w:r>
          </w:p>
        </w:tc>
      </w:tr>
    </w:tbl>
    <w:p w14:paraId="2EB45098" w14:textId="21695587" w:rsidR="002A5D6B" w:rsidRDefault="002A5D6B" w:rsidP="002A5D6B"/>
    <w:p w14:paraId="10B50B7F" w14:textId="1DDCA7D3" w:rsidR="002A1CC0" w:rsidRDefault="002A1CC0" w:rsidP="00BC0773">
      <w:pPr>
        <w:pStyle w:val="Heading3"/>
      </w:pPr>
      <w:r>
        <w:lastRenderedPageBreak/>
        <w:t>Chức năng “Thống kê, báo cáo</w:t>
      </w:r>
      <w:r w:rsidR="00B83C02">
        <w:t xml:space="preserve"> hồ sơ</w:t>
      </w:r>
      <w:r>
        <w:t>” của từng nhóm đối tượng của Cục CTS&amp;BMTT</w:t>
      </w:r>
    </w:p>
    <w:p w14:paraId="27133A83" w14:textId="755AA3F9" w:rsidR="00773595" w:rsidRDefault="00AF7CE6" w:rsidP="00773595">
      <w:pPr>
        <w:keepNext/>
      </w:pPr>
      <w:r>
        <w:rPr>
          <w:noProof/>
        </w:rPr>
        <w:drawing>
          <wp:inline distT="0" distB="0" distL="0" distR="0" wp14:anchorId="31517E25" wp14:editId="320A8722">
            <wp:extent cx="5677200" cy="3627100"/>
            <wp:effectExtent l="19050" t="19050" r="1905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77200" cy="3627100"/>
                    </a:xfrm>
                    <a:prstGeom prst="rect">
                      <a:avLst/>
                    </a:prstGeom>
                    <a:ln>
                      <a:solidFill>
                        <a:schemeClr val="accent1"/>
                      </a:solidFill>
                    </a:ln>
                  </pic:spPr>
                </pic:pic>
              </a:graphicData>
            </a:graphic>
          </wp:inline>
        </w:drawing>
      </w:r>
    </w:p>
    <w:p w14:paraId="431B6A4E" w14:textId="67436A0E" w:rsidR="002A1CC0" w:rsidRDefault="00773595"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32</w:t>
        </w:r>
      </w:fldSimple>
      <w:r>
        <w:t>:</w:t>
      </w:r>
      <w:r w:rsidR="00AF7CE6">
        <w:t xml:space="preserve"> Giao diện màn hình </w:t>
      </w:r>
      <w:r w:rsidR="00B83C02">
        <w:t xml:space="preserve">Thống kê, báo cáo </w:t>
      </w:r>
      <w:r w:rsidR="00AF7CE6">
        <w:t xml:space="preserve">tổng số </w:t>
      </w:r>
      <w:r w:rsidR="00B83C02">
        <w:t>hồ sơ của từng nhóm đối tượng của Cục CTS&amp;BMTT</w:t>
      </w:r>
    </w:p>
    <w:p w14:paraId="6C3EE565" w14:textId="290ED6D3" w:rsidR="00AF7CE6" w:rsidRDefault="0049161A" w:rsidP="00AF7CE6">
      <w:pPr>
        <w:keepNext/>
      </w:pPr>
      <w:r>
        <w:rPr>
          <w:noProof/>
        </w:rPr>
        <w:drawing>
          <wp:inline distT="0" distB="0" distL="0" distR="0" wp14:anchorId="395426FB" wp14:editId="69862BCA">
            <wp:extent cx="5677200" cy="2579608"/>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A88D2A.tmp"/>
                    <pic:cNvPicPr/>
                  </pic:nvPicPr>
                  <pic:blipFill>
                    <a:blip r:embed="rId154">
                      <a:extLst>
                        <a:ext uri="{28A0092B-C50C-407E-A947-70E740481C1C}">
                          <a14:useLocalDpi xmlns:a14="http://schemas.microsoft.com/office/drawing/2010/main" val="0"/>
                        </a:ext>
                      </a:extLst>
                    </a:blip>
                    <a:stretch>
                      <a:fillRect/>
                    </a:stretch>
                  </pic:blipFill>
                  <pic:spPr>
                    <a:xfrm>
                      <a:off x="0" y="0"/>
                      <a:ext cx="5677200" cy="2579608"/>
                    </a:xfrm>
                    <a:prstGeom prst="rect">
                      <a:avLst/>
                    </a:prstGeom>
                    <a:ln>
                      <a:solidFill>
                        <a:schemeClr val="accent1"/>
                      </a:solidFill>
                    </a:ln>
                  </pic:spPr>
                </pic:pic>
              </a:graphicData>
            </a:graphic>
          </wp:inline>
        </w:drawing>
      </w:r>
    </w:p>
    <w:p w14:paraId="31D03949" w14:textId="75559A7E" w:rsidR="00AF7CE6" w:rsidRDefault="00AF7CE6" w:rsidP="00CF6664">
      <w:pPr>
        <w:pStyle w:val="Caption"/>
      </w:pPr>
      <w:r>
        <w:t xml:space="preserve">Hình </w:t>
      </w:r>
      <w:fldSimple w:instr=" STYLEREF 2 \s ">
        <w:r w:rsidR="00473123">
          <w:rPr>
            <w:noProof/>
          </w:rPr>
          <w:t>3</w:t>
        </w:r>
      </w:fldSimple>
      <w:r w:rsidR="00473123">
        <w:noBreakHyphen/>
      </w:r>
      <w:fldSimple w:instr=" SEQ Hình \* ARABIC \s 2 ">
        <w:r w:rsidR="00473123">
          <w:rPr>
            <w:noProof/>
          </w:rPr>
          <w:t>33</w:t>
        </w:r>
      </w:fldSimple>
      <w:r>
        <w:t>: Giao diện màn hình hiển thị danh sách các hồ sơ theo từng dịch vụ cung cấp</w:t>
      </w:r>
    </w:p>
    <w:p w14:paraId="5581986A" w14:textId="77777777" w:rsidR="006E1D36" w:rsidRPr="006E1D36" w:rsidRDefault="006E1D36" w:rsidP="006E1D36"/>
    <w:p w14:paraId="51F17C52" w14:textId="383B498E" w:rsidR="006E1D36" w:rsidRPr="006E1D36" w:rsidRDefault="006E1D36" w:rsidP="00941B88">
      <w:pPr>
        <w:pStyle w:val="UCName"/>
      </w:pPr>
      <w:bookmarkStart w:id="253" w:name="_Ref21905569"/>
      <w:bookmarkStart w:id="254" w:name="_Ref21905571"/>
      <w:bookmarkStart w:id="255" w:name="_Toc22744143"/>
      <w:r>
        <w:t>Thống kê, báo cáo hồ sơ của từng nhóm đối tượng của Cục CTS&amp;BMTT</w:t>
      </w:r>
      <w:bookmarkEnd w:id="253"/>
      <w:bookmarkEnd w:id="254"/>
      <w:bookmarkEnd w:id="255"/>
    </w:p>
    <w:tbl>
      <w:tblPr>
        <w:tblW w:w="5000" w:type="pct"/>
        <w:tblLook w:val="04A0" w:firstRow="1" w:lastRow="0" w:firstColumn="1" w:lastColumn="0" w:noHBand="0" w:noVBand="1"/>
      </w:tblPr>
      <w:tblGrid>
        <w:gridCol w:w="5664"/>
        <w:gridCol w:w="3353"/>
      </w:tblGrid>
      <w:tr w:rsidR="0034406E" w14:paraId="5887991C" w14:textId="77777777" w:rsidTr="00A666C2">
        <w:tc>
          <w:tcPr>
            <w:tcW w:w="3141" w:type="pct"/>
            <w:tcBorders>
              <w:top w:val="single" w:sz="4" w:space="0" w:color="000000"/>
              <w:left w:val="single" w:sz="4" w:space="0" w:color="000000"/>
              <w:bottom w:val="single" w:sz="4" w:space="0" w:color="000000"/>
              <w:right w:val="nil"/>
            </w:tcBorders>
            <w:hideMark/>
          </w:tcPr>
          <w:p w14:paraId="4AFFD3ED" w14:textId="4E4067ED" w:rsidR="0034406E" w:rsidRDefault="0034406E" w:rsidP="00A666C2">
            <w:pPr>
              <w:spacing w:before="60" w:line="276" w:lineRule="auto"/>
              <w:rPr>
                <w:rFonts w:eastAsiaTheme="minorHAnsi"/>
                <w:sz w:val="28"/>
                <w:szCs w:val="26"/>
              </w:rPr>
            </w:pPr>
            <w:r>
              <w:rPr>
                <w:b/>
                <w:szCs w:val="26"/>
              </w:rPr>
              <w:lastRenderedPageBreak/>
              <w:t>Tên Usecase:</w:t>
            </w:r>
            <w:r>
              <w:rPr>
                <w:szCs w:val="26"/>
              </w:rPr>
              <w:t xml:space="preserve"> </w:t>
            </w:r>
            <w:r>
              <w:t>Thống kê, báo cáo hồ sơ của từng nhóm đối tượng của Cục CTS&amp;BMTT</w:t>
            </w:r>
          </w:p>
        </w:tc>
        <w:tc>
          <w:tcPr>
            <w:tcW w:w="1859" w:type="pct"/>
            <w:tcBorders>
              <w:top w:val="single" w:sz="4" w:space="0" w:color="000000"/>
              <w:left w:val="single" w:sz="4" w:space="0" w:color="000000"/>
              <w:bottom w:val="single" w:sz="4" w:space="0" w:color="000000"/>
              <w:right w:val="single" w:sz="4" w:space="0" w:color="000000"/>
            </w:tcBorders>
            <w:hideMark/>
          </w:tcPr>
          <w:p w14:paraId="5372071C" w14:textId="77777777" w:rsidR="0034406E" w:rsidRDefault="0034406E" w:rsidP="00A666C2">
            <w:pPr>
              <w:snapToGrid w:val="0"/>
              <w:spacing w:before="60" w:line="276" w:lineRule="auto"/>
              <w:rPr>
                <w:szCs w:val="26"/>
              </w:rPr>
            </w:pPr>
            <w:r>
              <w:rPr>
                <w:b/>
                <w:szCs w:val="26"/>
              </w:rPr>
              <w:t>Mức độ BMT:</w:t>
            </w:r>
            <w:r>
              <w:rPr>
                <w:szCs w:val="26"/>
              </w:rPr>
              <w:t xml:space="preserve"> B</w:t>
            </w:r>
          </w:p>
        </w:tc>
      </w:tr>
      <w:tr w:rsidR="0034406E" w14:paraId="769F4C55" w14:textId="77777777" w:rsidTr="00A666C2">
        <w:tc>
          <w:tcPr>
            <w:tcW w:w="3141" w:type="pct"/>
            <w:tcBorders>
              <w:top w:val="single" w:sz="4" w:space="0" w:color="000000"/>
              <w:left w:val="single" w:sz="4" w:space="0" w:color="000000"/>
              <w:bottom w:val="single" w:sz="4" w:space="0" w:color="000000"/>
              <w:right w:val="nil"/>
            </w:tcBorders>
            <w:hideMark/>
          </w:tcPr>
          <w:p w14:paraId="65099C23" w14:textId="10350179" w:rsidR="0034406E" w:rsidRPr="0034406E" w:rsidRDefault="0034406E" w:rsidP="00A666C2">
            <w:pPr>
              <w:snapToGrid w:val="0"/>
              <w:spacing w:before="60" w:line="276" w:lineRule="auto"/>
              <w:rPr>
                <w:szCs w:val="26"/>
              </w:rPr>
            </w:pPr>
            <w:r>
              <w:rPr>
                <w:b/>
                <w:szCs w:val="26"/>
              </w:rPr>
              <w:t xml:space="preserve">Tác nhân chính: </w:t>
            </w:r>
            <w:r>
              <w:rPr>
                <w:szCs w:val="26"/>
              </w:rPr>
              <w:t>Các cán bộ thuộc Cục CTS&amp;BMTT</w:t>
            </w:r>
          </w:p>
        </w:tc>
        <w:tc>
          <w:tcPr>
            <w:tcW w:w="1859" w:type="pct"/>
            <w:tcBorders>
              <w:top w:val="single" w:sz="4" w:space="0" w:color="000000"/>
              <w:left w:val="single" w:sz="4" w:space="0" w:color="000000"/>
              <w:bottom w:val="single" w:sz="4" w:space="0" w:color="000000"/>
              <w:right w:val="single" w:sz="4" w:space="0" w:color="000000"/>
            </w:tcBorders>
            <w:hideMark/>
          </w:tcPr>
          <w:p w14:paraId="3CB7EA2B" w14:textId="77777777" w:rsidR="0034406E" w:rsidRDefault="0034406E" w:rsidP="00A666C2">
            <w:pPr>
              <w:snapToGrid w:val="0"/>
              <w:spacing w:before="60" w:line="276" w:lineRule="auto"/>
              <w:rPr>
                <w:szCs w:val="26"/>
              </w:rPr>
            </w:pPr>
            <w:r>
              <w:rPr>
                <w:b/>
                <w:szCs w:val="26"/>
              </w:rPr>
              <w:t xml:space="preserve">Tác nhân phụ: </w:t>
            </w:r>
            <w:r>
              <w:rPr>
                <w:szCs w:val="26"/>
              </w:rPr>
              <w:t>Hệ thống</w:t>
            </w:r>
          </w:p>
        </w:tc>
      </w:tr>
      <w:tr w:rsidR="0034406E" w14:paraId="3802483D"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58405B7A" w14:textId="54D99913" w:rsidR="0034406E" w:rsidRDefault="0034406E" w:rsidP="00A666C2">
            <w:pPr>
              <w:spacing w:before="60" w:line="276" w:lineRule="auto"/>
              <w:rPr>
                <w:szCs w:val="26"/>
              </w:rPr>
            </w:pPr>
            <w:r>
              <w:rPr>
                <w:b/>
                <w:szCs w:val="26"/>
              </w:rPr>
              <w:t xml:space="preserve">Mô tả Usecase: </w:t>
            </w:r>
            <w:r>
              <w:rPr>
                <w:szCs w:val="26"/>
              </w:rPr>
              <w:t>Các cán bộ thuộc Cục CTS&amp;BMTT</w:t>
            </w:r>
            <w:r>
              <w:t xml:space="preserve"> thống kê, báo cáo hồ sơ của từng nhóm đối tượng của Cục CTS&amp;BMTT</w:t>
            </w:r>
          </w:p>
        </w:tc>
      </w:tr>
      <w:tr w:rsidR="0034406E" w14:paraId="1526D164"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3AD26125" w14:textId="0EE48075" w:rsidR="0034406E" w:rsidRDefault="0034406E" w:rsidP="00A666C2">
            <w:pPr>
              <w:snapToGrid w:val="0"/>
              <w:spacing w:before="60" w:line="276" w:lineRule="auto"/>
              <w:rPr>
                <w:b/>
                <w:szCs w:val="26"/>
              </w:rPr>
            </w:pPr>
            <w:r>
              <w:rPr>
                <w:b/>
                <w:szCs w:val="26"/>
              </w:rPr>
              <w:t xml:space="preserve">Điều kiện để bắt đầu Usecase: </w:t>
            </w:r>
          </w:p>
          <w:p w14:paraId="07E65FFE" w14:textId="7641A2CD" w:rsidR="0034406E" w:rsidRPr="0034406E" w:rsidRDefault="0034406E" w:rsidP="00A8287A">
            <w:pPr>
              <w:pStyle w:val="ListParagraph"/>
              <w:numPr>
                <w:ilvl w:val="0"/>
                <w:numId w:val="37"/>
              </w:numPr>
              <w:snapToGrid w:val="0"/>
              <w:spacing w:before="60"/>
              <w:rPr>
                <w:szCs w:val="26"/>
              </w:rPr>
            </w:pPr>
            <w:r w:rsidRPr="0034406E">
              <w:rPr>
                <w:szCs w:val="26"/>
              </w:rPr>
              <w:t>Các cán bộ thuộc Cục CTS&amp;BMTT đăng nhập thành công vào hệ thống.</w:t>
            </w:r>
          </w:p>
          <w:p w14:paraId="4415AEED" w14:textId="6727A068" w:rsidR="0034406E" w:rsidRPr="0034406E" w:rsidRDefault="0034406E" w:rsidP="00A8287A">
            <w:pPr>
              <w:pStyle w:val="ListParagraph"/>
              <w:numPr>
                <w:ilvl w:val="0"/>
                <w:numId w:val="37"/>
              </w:numPr>
              <w:snapToGrid w:val="0"/>
              <w:spacing w:before="60"/>
              <w:rPr>
                <w:szCs w:val="26"/>
              </w:rPr>
            </w:pPr>
            <w:r w:rsidRPr="0034406E">
              <w:rPr>
                <w:szCs w:val="26"/>
              </w:rPr>
              <w:t>Các cán bộ thuộc Cục CTS&amp;BMTT có quyền truy cập chức năng Thống kê, Báo cáo.</w:t>
            </w:r>
          </w:p>
          <w:p w14:paraId="4A9A1BBC" w14:textId="7B1EC990" w:rsidR="0034406E" w:rsidRPr="0034406E" w:rsidRDefault="0034406E" w:rsidP="00A8287A">
            <w:pPr>
              <w:pStyle w:val="ListParagraph"/>
              <w:numPr>
                <w:ilvl w:val="0"/>
                <w:numId w:val="37"/>
              </w:numPr>
              <w:snapToGrid w:val="0"/>
              <w:spacing w:before="60"/>
              <w:rPr>
                <w:szCs w:val="26"/>
              </w:rPr>
            </w:pPr>
            <w:r w:rsidRPr="0034406E">
              <w:rPr>
                <w:szCs w:val="26"/>
              </w:rPr>
              <w:t>Các cán bộ thuộc Cục CTS&amp;BMTT có hồ sơ cần xử lý hoặc đang xử lý hoặc đã xử lý.</w:t>
            </w:r>
          </w:p>
        </w:tc>
      </w:tr>
      <w:tr w:rsidR="0034406E" w14:paraId="47090DD2"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0D3BB7DB" w14:textId="208698D8" w:rsidR="0034406E" w:rsidRPr="0034406E" w:rsidRDefault="0034406E" w:rsidP="00A666C2">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34406E" w14:paraId="13A5E917" w14:textId="77777777" w:rsidTr="0034406E">
        <w:tc>
          <w:tcPr>
            <w:tcW w:w="5000" w:type="pct"/>
            <w:gridSpan w:val="2"/>
            <w:tcBorders>
              <w:top w:val="single" w:sz="4" w:space="0" w:color="000000"/>
              <w:left w:val="single" w:sz="4" w:space="0" w:color="000000"/>
              <w:bottom w:val="single" w:sz="4" w:space="0" w:color="000000"/>
              <w:right w:val="single" w:sz="4" w:space="0" w:color="000000"/>
            </w:tcBorders>
          </w:tcPr>
          <w:p w14:paraId="41641325" w14:textId="6314B3CE" w:rsidR="0034406E" w:rsidRDefault="0034406E" w:rsidP="00A666C2">
            <w:pPr>
              <w:snapToGrid w:val="0"/>
              <w:spacing w:before="60" w:line="276" w:lineRule="auto"/>
              <w:rPr>
                <w:szCs w:val="26"/>
              </w:rPr>
            </w:pPr>
            <w:r>
              <w:rPr>
                <w:b/>
                <w:szCs w:val="26"/>
              </w:rPr>
              <w:t>Trình tự các sự kiện trong quá trình hoạt động của Usecase:</w:t>
            </w:r>
          </w:p>
          <w:p w14:paraId="21C14A1B" w14:textId="77777777" w:rsidR="0034406E" w:rsidRPr="00354022" w:rsidRDefault="00E40197" w:rsidP="00A8287A">
            <w:pPr>
              <w:pStyle w:val="ListParagraph"/>
              <w:numPr>
                <w:ilvl w:val="0"/>
                <w:numId w:val="44"/>
              </w:numPr>
              <w:rPr>
                <w:szCs w:val="26"/>
              </w:rPr>
            </w:pPr>
            <w:r w:rsidRPr="00354022">
              <w:rPr>
                <w:szCs w:val="26"/>
              </w:rPr>
              <w:t>Cán bộ chọn chức năng [Thống kê, báo cáo], hệ thống hiển thị khung chọn/nhập các tiêu chí để thống kê.</w:t>
            </w:r>
          </w:p>
          <w:p w14:paraId="0596594D" w14:textId="37431C0D" w:rsidR="00E40197" w:rsidRPr="00354022" w:rsidRDefault="00E40197" w:rsidP="00A8287A">
            <w:pPr>
              <w:pStyle w:val="ListParagraph"/>
              <w:numPr>
                <w:ilvl w:val="0"/>
                <w:numId w:val="44"/>
              </w:numPr>
              <w:rPr>
                <w:szCs w:val="26"/>
              </w:rPr>
            </w:pPr>
            <w:r w:rsidRPr="00354022">
              <w:rPr>
                <w:szCs w:val="26"/>
              </w:rPr>
              <w:t>Cán bộ chọn/nhập các tiêu chí để thống kê: Loại hồ sơ; Loại dịch vụ; Cơ quan, tổ chức; Thời gian gửi hồ sơ (Theo quý, theo tháng, theo khoảng thời gian) và nhấn nút [Thống kê]</w:t>
            </w:r>
            <w:r w:rsidR="003331DD">
              <w:rPr>
                <w:szCs w:val="26"/>
                <w:lang w:val="en-US"/>
              </w:rPr>
              <w:t xml:space="preserve"> tùy vào vai trò của đối tượng đang truy cập chức năng này</w:t>
            </w:r>
            <w:r w:rsidRPr="00354022">
              <w:rPr>
                <w:szCs w:val="26"/>
              </w:rPr>
              <w:t>.</w:t>
            </w:r>
          </w:p>
          <w:p w14:paraId="36D74EE7" w14:textId="77777777" w:rsidR="00E40197" w:rsidRPr="00354022" w:rsidRDefault="00E40197" w:rsidP="00A8287A">
            <w:pPr>
              <w:pStyle w:val="ListParagraph"/>
              <w:numPr>
                <w:ilvl w:val="0"/>
                <w:numId w:val="44"/>
              </w:numPr>
              <w:rPr>
                <w:szCs w:val="26"/>
              </w:rPr>
            </w:pPr>
            <w:r w:rsidRPr="00354022">
              <w:rPr>
                <w:szCs w:val="26"/>
              </w:rPr>
              <w:t>Hệ thống dựa vào các tiêu chí đã nhập để thống kê số lượng hồ sơ phù hợp và hiển thị bảng kết quả.</w:t>
            </w:r>
          </w:p>
          <w:p w14:paraId="7CFAB1CE" w14:textId="77777777" w:rsidR="00E40197" w:rsidRPr="00354022" w:rsidRDefault="00E40197" w:rsidP="00A8287A">
            <w:pPr>
              <w:pStyle w:val="ListParagraph"/>
              <w:numPr>
                <w:ilvl w:val="0"/>
                <w:numId w:val="44"/>
              </w:numPr>
              <w:rPr>
                <w:szCs w:val="26"/>
              </w:rPr>
            </w:pPr>
            <w:r w:rsidRPr="00354022">
              <w:rPr>
                <w:szCs w:val="26"/>
              </w:rPr>
              <w:t>Hệ thống hiển thị số lượng hồ sơ của từng dịch vụ và số lượng hồ sơ theo từng trạng thái: Đang còn hạn xử lý, Đã trễ hạn xử lý, Đã xử lý.</w:t>
            </w:r>
          </w:p>
          <w:p w14:paraId="373F54D3" w14:textId="2C42C871" w:rsidR="00BD70B9" w:rsidRPr="00354022" w:rsidRDefault="00BD70B9" w:rsidP="00A8287A">
            <w:pPr>
              <w:pStyle w:val="ListParagraph"/>
              <w:numPr>
                <w:ilvl w:val="0"/>
                <w:numId w:val="44"/>
              </w:numPr>
              <w:rPr>
                <w:szCs w:val="26"/>
              </w:rPr>
            </w:pPr>
            <w:r w:rsidRPr="00354022">
              <w:rPr>
                <w:szCs w:val="26"/>
              </w:rPr>
              <w:t>Cán bộ nhấn nút chức năng [Xuất file Excel] để xuất bảng dữ liệu hiển thị ra file Excel.</w:t>
            </w:r>
          </w:p>
        </w:tc>
      </w:tr>
      <w:tr w:rsidR="0034406E" w14:paraId="1555B020"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5EEBC0F0" w14:textId="5496AF60" w:rsidR="0034406E" w:rsidRDefault="0034406E" w:rsidP="00A666C2">
            <w:pPr>
              <w:snapToGrid w:val="0"/>
              <w:spacing w:before="60" w:line="276" w:lineRule="auto"/>
              <w:rPr>
                <w:szCs w:val="26"/>
              </w:rPr>
            </w:pPr>
            <w:r>
              <w:rPr>
                <w:b/>
                <w:szCs w:val="26"/>
              </w:rPr>
              <w:t xml:space="preserve">Hoàn cảnh sử dụng thành công cơ bản: </w:t>
            </w:r>
            <w:r w:rsidR="0071087A">
              <w:rPr>
                <w:szCs w:val="26"/>
              </w:rPr>
              <w:t>Hiển thị dữ liệu thống kê chính xác và xuất file thống kê thành công.</w:t>
            </w:r>
          </w:p>
        </w:tc>
      </w:tr>
      <w:tr w:rsidR="0034406E" w14:paraId="5D743EFE"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19107264" w14:textId="46F7D678" w:rsidR="0034406E" w:rsidRDefault="0034406E" w:rsidP="00A666C2">
            <w:pPr>
              <w:snapToGrid w:val="0"/>
              <w:spacing w:before="60" w:line="276" w:lineRule="auto"/>
              <w:rPr>
                <w:b/>
                <w:szCs w:val="26"/>
              </w:rPr>
            </w:pPr>
            <w:r>
              <w:rPr>
                <w:b/>
                <w:szCs w:val="26"/>
              </w:rPr>
              <w:t xml:space="preserve">Hoàn cảnh sử dụng phụ (thay thế) trong trường hợp không thành công: </w:t>
            </w:r>
          </w:p>
          <w:p w14:paraId="71F25238" w14:textId="77777777" w:rsidR="00BD70B9" w:rsidRDefault="00BD70B9" w:rsidP="00A666C2">
            <w:pPr>
              <w:snapToGrid w:val="0"/>
              <w:spacing w:before="60" w:line="276" w:lineRule="auto"/>
              <w:rPr>
                <w:szCs w:val="26"/>
              </w:rPr>
            </w:pPr>
            <w:r>
              <w:rPr>
                <w:szCs w:val="26"/>
              </w:rPr>
              <w:t>1. Nhấn vào con số thống kê tại bảng dữ liệu đã thống kê</w:t>
            </w:r>
          </w:p>
          <w:p w14:paraId="22008EFA" w14:textId="77777777" w:rsidR="00BD70B9" w:rsidRPr="00354022" w:rsidRDefault="00BD70B9" w:rsidP="00A8287A">
            <w:pPr>
              <w:pStyle w:val="ListParagraph"/>
              <w:numPr>
                <w:ilvl w:val="0"/>
                <w:numId w:val="39"/>
              </w:numPr>
              <w:snapToGrid w:val="0"/>
              <w:spacing w:before="60"/>
              <w:rPr>
                <w:szCs w:val="26"/>
              </w:rPr>
            </w:pPr>
            <w:r w:rsidRPr="00354022">
              <w:rPr>
                <w:szCs w:val="26"/>
              </w:rPr>
              <w:t xml:space="preserve">Cán bộ nhấn vào số lượng hồ sơ </w:t>
            </w:r>
            <w:r w:rsidR="00354022" w:rsidRPr="00354022">
              <w:rPr>
                <w:szCs w:val="26"/>
              </w:rPr>
              <w:t>được hiển thị trong bảng dữ liệu, hệ thống sẽ hiển thị chi tiết danh sách các hồ sơ theo điều kiện đó.</w:t>
            </w:r>
          </w:p>
          <w:p w14:paraId="5F425EA7" w14:textId="77777777" w:rsidR="00354022" w:rsidRDefault="00354022" w:rsidP="00A666C2">
            <w:pPr>
              <w:snapToGrid w:val="0"/>
              <w:spacing w:before="60" w:line="276" w:lineRule="auto"/>
              <w:rPr>
                <w:szCs w:val="26"/>
              </w:rPr>
            </w:pPr>
            <w:r>
              <w:rPr>
                <w:szCs w:val="26"/>
              </w:rPr>
              <w:t>2. Nhấn vào nút chức năng [Xem danh sách chi tiết]</w:t>
            </w:r>
          </w:p>
          <w:p w14:paraId="748473EC" w14:textId="77777777" w:rsidR="00354022" w:rsidRPr="00354022" w:rsidRDefault="00354022" w:rsidP="00A8287A">
            <w:pPr>
              <w:pStyle w:val="ListParagraph"/>
              <w:numPr>
                <w:ilvl w:val="0"/>
                <w:numId w:val="40"/>
              </w:numPr>
              <w:snapToGrid w:val="0"/>
              <w:spacing w:before="60"/>
              <w:rPr>
                <w:szCs w:val="26"/>
              </w:rPr>
            </w:pPr>
            <w:r w:rsidRPr="00354022">
              <w:rPr>
                <w:szCs w:val="26"/>
              </w:rPr>
              <w:t>Cán bộ nhấn vào nút chức năng [Xem danh sách chi tiết], hệ thống hiển thị toàn bộ danh sách các hồ sơ đã được thống kê.</w:t>
            </w:r>
          </w:p>
          <w:p w14:paraId="32028A97" w14:textId="77777777" w:rsidR="00354022" w:rsidRDefault="00354022" w:rsidP="00A8287A">
            <w:pPr>
              <w:pStyle w:val="ListParagraph"/>
              <w:numPr>
                <w:ilvl w:val="0"/>
                <w:numId w:val="40"/>
              </w:numPr>
              <w:snapToGrid w:val="0"/>
              <w:spacing w:before="60"/>
              <w:rPr>
                <w:szCs w:val="26"/>
              </w:rPr>
            </w:pPr>
            <w:r w:rsidRPr="00354022">
              <w:rPr>
                <w:szCs w:val="26"/>
              </w:rPr>
              <w:t>Cán bộ nhấn nút chức năng [Xuất file Excel] để xuất bảng dữ liệu hiển thị ra file Excel.</w:t>
            </w:r>
          </w:p>
          <w:p w14:paraId="62AA6226" w14:textId="77777777" w:rsidR="00EF4906" w:rsidRPr="006E1D36" w:rsidRDefault="00EF4906" w:rsidP="00A8287A">
            <w:pPr>
              <w:pStyle w:val="ListParagraph"/>
              <w:numPr>
                <w:ilvl w:val="0"/>
                <w:numId w:val="40"/>
              </w:numPr>
              <w:snapToGrid w:val="0"/>
              <w:spacing w:before="60"/>
              <w:rPr>
                <w:szCs w:val="26"/>
              </w:rPr>
            </w:pPr>
            <w:r>
              <w:rPr>
                <w:szCs w:val="26"/>
                <w:lang w:val="en-US"/>
              </w:rPr>
              <w:lastRenderedPageBreak/>
              <w:t>Cán bộ nhấn nút chức năng [Xem danh sách tổ</w:t>
            </w:r>
            <w:r w:rsidR="00983D73">
              <w:rPr>
                <w:szCs w:val="26"/>
                <w:lang w:val="en-US"/>
              </w:rPr>
              <w:t>ng quát</w:t>
            </w:r>
            <w:r>
              <w:rPr>
                <w:szCs w:val="26"/>
                <w:lang w:val="en-US"/>
              </w:rPr>
              <w:t>]. Hệ thống hiển thị lại danh sách số lượng hồ sơ đã được thống kê.</w:t>
            </w:r>
          </w:p>
          <w:p w14:paraId="3D8435E7" w14:textId="107B1376" w:rsidR="006E1D36" w:rsidRDefault="006E1D36" w:rsidP="00A666C2">
            <w:pPr>
              <w:snapToGrid w:val="0"/>
              <w:spacing w:before="60" w:line="276" w:lineRule="auto"/>
              <w:rPr>
                <w:szCs w:val="26"/>
              </w:rPr>
            </w:pPr>
            <w:r>
              <w:rPr>
                <w:szCs w:val="26"/>
              </w:rPr>
              <w:t>3. Nhấn vào nút chức năng [Xem chi tiết] tại từng hồ sơ</w:t>
            </w:r>
          </w:p>
          <w:p w14:paraId="2CC61A9D" w14:textId="77777777" w:rsidR="006E1D36" w:rsidRDefault="006E1D36" w:rsidP="00A8287A">
            <w:pPr>
              <w:pStyle w:val="ListParagraph"/>
              <w:numPr>
                <w:ilvl w:val="0"/>
                <w:numId w:val="40"/>
              </w:numPr>
              <w:snapToGrid w:val="0"/>
              <w:spacing w:before="60"/>
              <w:rPr>
                <w:szCs w:val="26"/>
              </w:rPr>
            </w:pPr>
            <w:r w:rsidRPr="00354022">
              <w:rPr>
                <w:szCs w:val="26"/>
              </w:rPr>
              <w:t>Cán bộ nhấn vào nút chức năng [Xem chi tiết]</w:t>
            </w:r>
            <w:r>
              <w:rPr>
                <w:szCs w:val="26"/>
                <w:lang w:val="en-US"/>
              </w:rPr>
              <w:t xml:space="preserve"> tại từng hồ sơ trong Danh sách chi tiết các hồ sơ được thống kê</w:t>
            </w:r>
            <w:r>
              <w:rPr>
                <w:szCs w:val="26"/>
              </w:rPr>
              <w:t>.</w:t>
            </w:r>
          </w:p>
          <w:p w14:paraId="1352758C" w14:textId="474272EF" w:rsidR="006E1D36" w:rsidRPr="006E1D36" w:rsidRDefault="006E1D36" w:rsidP="00A8287A">
            <w:pPr>
              <w:pStyle w:val="ListParagraph"/>
              <w:numPr>
                <w:ilvl w:val="0"/>
                <w:numId w:val="40"/>
              </w:numPr>
              <w:snapToGrid w:val="0"/>
              <w:spacing w:before="60"/>
              <w:rPr>
                <w:szCs w:val="26"/>
              </w:rPr>
            </w:pPr>
            <w:r w:rsidRPr="00354022">
              <w:rPr>
                <w:szCs w:val="26"/>
              </w:rPr>
              <w:t xml:space="preserve">Hệ thống hiển thị </w:t>
            </w:r>
            <w:r>
              <w:rPr>
                <w:szCs w:val="26"/>
                <w:lang w:val="en-US"/>
              </w:rPr>
              <w:t>nội dung chi tiết</w:t>
            </w:r>
            <w:r w:rsidRPr="00354022">
              <w:rPr>
                <w:szCs w:val="26"/>
              </w:rPr>
              <w:t xml:space="preserve"> hồ</w:t>
            </w:r>
            <w:r>
              <w:rPr>
                <w:szCs w:val="26"/>
              </w:rPr>
              <w:t xml:space="preserve"> sơ </w:t>
            </w:r>
            <w:r w:rsidRPr="00354022">
              <w:rPr>
                <w:szCs w:val="26"/>
              </w:rPr>
              <w:t>đượ</w:t>
            </w:r>
            <w:r>
              <w:rPr>
                <w:szCs w:val="26"/>
              </w:rPr>
              <w:t>c chọn và các tài liệu đính kèm từ lúc đầu đến hiện tại của hồ sơ.</w:t>
            </w:r>
          </w:p>
        </w:tc>
      </w:tr>
      <w:tr w:rsidR="0034406E" w14:paraId="03A6A88D"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4FA18CE2" w14:textId="77777777" w:rsidR="0034406E" w:rsidRDefault="0034406E"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34406E" w14:paraId="3A4A6208"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2B9CD2A9" w14:textId="77777777" w:rsidR="0034406E" w:rsidRDefault="0034406E" w:rsidP="00A666C2">
            <w:pPr>
              <w:snapToGrid w:val="0"/>
              <w:spacing w:before="60" w:line="276" w:lineRule="auto"/>
              <w:rPr>
                <w:szCs w:val="26"/>
              </w:rPr>
            </w:pPr>
            <w:r>
              <w:rPr>
                <w:b/>
                <w:szCs w:val="26"/>
              </w:rPr>
              <w:t>Các yêu cầu phi chức năng:</w:t>
            </w:r>
            <w:r>
              <w:rPr>
                <w:szCs w:val="26"/>
              </w:rPr>
              <w:t xml:space="preserve"> Không có</w:t>
            </w:r>
          </w:p>
        </w:tc>
      </w:tr>
    </w:tbl>
    <w:p w14:paraId="351F0DD7" w14:textId="77777777" w:rsidR="00B83C02" w:rsidRDefault="00B83C02" w:rsidP="00B83C02"/>
    <w:p w14:paraId="6A78F7E0" w14:textId="62629A12" w:rsidR="00590A36" w:rsidRDefault="00590A36" w:rsidP="00B4509A">
      <w:pPr>
        <w:pStyle w:val="Heading2"/>
      </w:pPr>
      <w:bookmarkStart w:id="256" w:name="_Toc22744055"/>
      <w:r>
        <w:t xml:space="preserve">Nhóm chức năng “Quản lý kho </w:t>
      </w:r>
      <w:r w:rsidR="004A0073">
        <w:t>thiết bị nghiệp vụ chứng thư số</w:t>
      </w:r>
      <w:r>
        <w:t>”</w:t>
      </w:r>
      <w:r w:rsidR="00247A14">
        <w:t xml:space="preserve"> của Phòng Quản trị hạ tầng</w:t>
      </w:r>
      <w:bookmarkEnd w:id="256"/>
    </w:p>
    <w:p w14:paraId="13966A39" w14:textId="24889AAC" w:rsidR="002B0770" w:rsidRDefault="002B0770" w:rsidP="00BC0773">
      <w:pPr>
        <w:pStyle w:val="Heading3"/>
      </w:pPr>
      <w:r>
        <w:t xml:space="preserve">Quản lý </w:t>
      </w:r>
      <w:r w:rsidR="004A0073">
        <w:t>thiết bị nghiệp vụ chứng thư số</w:t>
      </w:r>
      <w:r>
        <w:t xml:space="preserve"> trong kho</w:t>
      </w:r>
    </w:p>
    <w:p w14:paraId="6712E15F" w14:textId="271D3840" w:rsidR="00CD1522" w:rsidRDefault="00365149" w:rsidP="00CD1522">
      <w:pPr>
        <w:keepNext/>
        <w:jc w:val="center"/>
      </w:pPr>
      <w:r>
        <w:rPr>
          <w:noProof/>
        </w:rPr>
        <w:drawing>
          <wp:inline distT="0" distB="0" distL="0" distR="0" wp14:anchorId="2703C6D8" wp14:editId="6F1BB6BA">
            <wp:extent cx="5732145" cy="2510790"/>
            <wp:effectExtent l="19050" t="19050" r="20955" b="228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6016C6.tmp"/>
                    <pic:cNvPicPr/>
                  </pic:nvPicPr>
                  <pic:blipFill>
                    <a:blip r:embed="rId155">
                      <a:extLst>
                        <a:ext uri="{28A0092B-C50C-407E-A947-70E740481C1C}">
                          <a14:useLocalDpi xmlns:a14="http://schemas.microsoft.com/office/drawing/2010/main" val="0"/>
                        </a:ext>
                      </a:extLst>
                    </a:blip>
                    <a:stretch>
                      <a:fillRect/>
                    </a:stretch>
                  </pic:blipFill>
                  <pic:spPr>
                    <a:xfrm>
                      <a:off x="0" y="0"/>
                      <a:ext cx="5732145" cy="2510790"/>
                    </a:xfrm>
                    <a:prstGeom prst="rect">
                      <a:avLst/>
                    </a:prstGeom>
                    <a:ln>
                      <a:solidFill>
                        <a:schemeClr val="accent5">
                          <a:lumMod val="50000"/>
                        </a:schemeClr>
                      </a:solidFill>
                    </a:ln>
                  </pic:spPr>
                </pic:pic>
              </a:graphicData>
            </a:graphic>
          </wp:inline>
        </w:drawing>
      </w:r>
    </w:p>
    <w:p w14:paraId="37CFE7EA" w14:textId="29932722" w:rsidR="00E928B3" w:rsidRDefault="00CD1522"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1</w:t>
        </w:r>
      </w:fldSimple>
      <w:r>
        <w:t xml:space="preserve">: Danh sách số lượng hiện tại của </w:t>
      </w:r>
      <w:r w:rsidR="00D020FB">
        <w:t>thiết bị nghiệp vụ chứng thư số</w:t>
      </w:r>
      <w:r>
        <w:t xml:space="preserve"> trong kho</w:t>
      </w:r>
    </w:p>
    <w:p w14:paraId="60C88DF5" w14:textId="7A52EA57" w:rsidR="00E67262" w:rsidRDefault="00E67262" w:rsidP="00941B88">
      <w:pPr>
        <w:pStyle w:val="UCName"/>
      </w:pPr>
      <w:bookmarkStart w:id="257" w:name="_Ref21905036"/>
      <w:bookmarkStart w:id="258" w:name="_Ref21905040"/>
      <w:bookmarkStart w:id="259" w:name="_Toc22744144"/>
      <w:r>
        <w:t xml:space="preserve">Tìm kiếm </w:t>
      </w:r>
      <w:r w:rsidR="00D020FB">
        <w:t>thiết bị nghiệp vụ chứng thư số</w:t>
      </w:r>
      <w:r>
        <w:t xml:space="preserve"> trong kho</w:t>
      </w:r>
      <w:bookmarkEnd w:id="257"/>
      <w:bookmarkEnd w:id="258"/>
      <w:bookmarkEnd w:id="259"/>
    </w:p>
    <w:tbl>
      <w:tblPr>
        <w:tblW w:w="5000" w:type="pct"/>
        <w:tblLook w:val="04A0" w:firstRow="1" w:lastRow="0" w:firstColumn="1" w:lastColumn="0" w:noHBand="0" w:noVBand="1"/>
      </w:tblPr>
      <w:tblGrid>
        <w:gridCol w:w="5664"/>
        <w:gridCol w:w="3353"/>
      </w:tblGrid>
      <w:tr w:rsidR="00E67262" w14:paraId="43821170" w14:textId="77777777" w:rsidTr="00A666C2">
        <w:tc>
          <w:tcPr>
            <w:tcW w:w="3141" w:type="pct"/>
            <w:tcBorders>
              <w:top w:val="single" w:sz="4" w:space="0" w:color="000000"/>
              <w:left w:val="single" w:sz="4" w:space="0" w:color="000000"/>
              <w:bottom w:val="single" w:sz="4" w:space="0" w:color="000000"/>
              <w:right w:val="nil"/>
            </w:tcBorders>
            <w:hideMark/>
          </w:tcPr>
          <w:p w14:paraId="05905DA1" w14:textId="251E40A0" w:rsidR="00E67262" w:rsidRDefault="00E67262" w:rsidP="00A666C2">
            <w:pPr>
              <w:spacing w:before="60" w:line="276" w:lineRule="auto"/>
              <w:rPr>
                <w:szCs w:val="26"/>
              </w:rPr>
            </w:pPr>
            <w:r>
              <w:rPr>
                <w:b/>
                <w:szCs w:val="26"/>
              </w:rPr>
              <w:t>Tên Usecase:</w:t>
            </w:r>
            <w:r>
              <w:rPr>
                <w:szCs w:val="26"/>
              </w:rPr>
              <w:t xml:space="preserve"> </w:t>
            </w:r>
            <w:r>
              <w:t xml:space="preserve">Tìm kiếm </w:t>
            </w:r>
            <w:r w:rsidR="00D020FB">
              <w:t>thiết bị nghiệp vụ chứng thư số</w:t>
            </w:r>
            <w:r>
              <w:t xml:space="preserve"> trong kho</w:t>
            </w:r>
          </w:p>
        </w:tc>
        <w:tc>
          <w:tcPr>
            <w:tcW w:w="1859" w:type="pct"/>
            <w:tcBorders>
              <w:top w:val="single" w:sz="4" w:space="0" w:color="000000"/>
              <w:left w:val="single" w:sz="4" w:space="0" w:color="000000"/>
              <w:bottom w:val="single" w:sz="4" w:space="0" w:color="000000"/>
              <w:right w:val="single" w:sz="4" w:space="0" w:color="000000"/>
            </w:tcBorders>
            <w:hideMark/>
          </w:tcPr>
          <w:p w14:paraId="0E6493AD" w14:textId="77777777" w:rsidR="00E67262" w:rsidRDefault="00E67262" w:rsidP="00A666C2">
            <w:pPr>
              <w:snapToGrid w:val="0"/>
              <w:spacing w:before="60" w:line="276" w:lineRule="auto"/>
              <w:rPr>
                <w:szCs w:val="26"/>
              </w:rPr>
            </w:pPr>
            <w:r>
              <w:rPr>
                <w:b/>
                <w:szCs w:val="26"/>
              </w:rPr>
              <w:t>Mức độ BMT:</w:t>
            </w:r>
            <w:r>
              <w:rPr>
                <w:szCs w:val="26"/>
              </w:rPr>
              <w:t xml:space="preserve"> B</w:t>
            </w:r>
          </w:p>
        </w:tc>
      </w:tr>
      <w:tr w:rsidR="00E67262" w14:paraId="68178398" w14:textId="77777777" w:rsidTr="00A666C2">
        <w:tc>
          <w:tcPr>
            <w:tcW w:w="3141" w:type="pct"/>
            <w:tcBorders>
              <w:top w:val="single" w:sz="4" w:space="0" w:color="000000"/>
              <w:left w:val="single" w:sz="4" w:space="0" w:color="000000"/>
              <w:bottom w:val="single" w:sz="4" w:space="0" w:color="000000"/>
              <w:right w:val="nil"/>
            </w:tcBorders>
            <w:hideMark/>
          </w:tcPr>
          <w:p w14:paraId="6FE3DB5D" w14:textId="556B912D" w:rsidR="00E67262" w:rsidRPr="00E67262" w:rsidRDefault="00E67262"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13636B49" w14:textId="77777777" w:rsidR="00E67262" w:rsidRDefault="00E67262" w:rsidP="00A666C2">
            <w:pPr>
              <w:snapToGrid w:val="0"/>
              <w:spacing w:before="60" w:line="276" w:lineRule="auto"/>
              <w:rPr>
                <w:szCs w:val="26"/>
              </w:rPr>
            </w:pPr>
            <w:r>
              <w:rPr>
                <w:b/>
                <w:szCs w:val="26"/>
              </w:rPr>
              <w:t xml:space="preserve">Tác nhân phụ: </w:t>
            </w:r>
            <w:r>
              <w:rPr>
                <w:szCs w:val="26"/>
              </w:rPr>
              <w:t>Hệ thống</w:t>
            </w:r>
          </w:p>
        </w:tc>
      </w:tr>
      <w:tr w:rsidR="00E67262" w14:paraId="1574F938"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69204146" w14:textId="26B4359F" w:rsidR="00E67262" w:rsidRPr="00811651" w:rsidRDefault="00E67262" w:rsidP="00A666C2">
            <w:pPr>
              <w:spacing w:before="60" w:line="276" w:lineRule="auto"/>
              <w:rPr>
                <w:szCs w:val="26"/>
              </w:rPr>
            </w:pPr>
            <w:r>
              <w:rPr>
                <w:b/>
                <w:szCs w:val="26"/>
              </w:rPr>
              <w:t xml:space="preserve">Mô tả Usecase: </w:t>
            </w:r>
            <w:r>
              <w:rPr>
                <w:szCs w:val="26"/>
              </w:rPr>
              <w:t>Phòng Quản trị hạ tầng</w:t>
            </w:r>
            <w:r>
              <w:t xml:space="preserve"> tìm kiếm </w:t>
            </w:r>
            <w:r w:rsidR="00D020FB">
              <w:t>thiết bị nghiệp vụ chứng thư số</w:t>
            </w:r>
            <w:r>
              <w:t xml:space="preserve"> trong kho</w:t>
            </w:r>
          </w:p>
        </w:tc>
      </w:tr>
      <w:tr w:rsidR="00E67262" w14:paraId="0DA194D6"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4FDE9180" w14:textId="6C3C4D8B" w:rsidR="00E67262" w:rsidRDefault="00E67262" w:rsidP="00A666C2">
            <w:pPr>
              <w:snapToGrid w:val="0"/>
              <w:spacing w:before="60" w:line="276" w:lineRule="auto"/>
              <w:rPr>
                <w:b/>
                <w:szCs w:val="26"/>
              </w:rPr>
            </w:pPr>
            <w:r>
              <w:rPr>
                <w:b/>
                <w:szCs w:val="26"/>
              </w:rPr>
              <w:t xml:space="preserve">Điều kiện để bắt đầu Usecase: </w:t>
            </w:r>
          </w:p>
          <w:p w14:paraId="7836E000" w14:textId="77777777" w:rsidR="00E67262" w:rsidRPr="00E67262" w:rsidRDefault="00E67262"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0372B38F" w14:textId="3D9036EC" w:rsidR="00E67262" w:rsidRPr="00E67262" w:rsidRDefault="00E67262" w:rsidP="00A8287A">
            <w:pPr>
              <w:pStyle w:val="ListParagraph"/>
              <w:numPr>
                <w:ilvl w:val="0"/>
                <w:numId w:val="40"/>
              </w:numPr>
              <w:snapToGrid w:val="0"/>
              <w:spacing w:before="60"/>
              <w:rPr>
                <w:szCs w:val="26"/>
              </w:rPr>
            </w:pPr>
            <w:r>
              <w:rPr>
                <w:szCs w:val="26"/>
              </w:rPr>
              <w:lastRenderedPageBreak/>
              <w:t>Phòng Quản trị hạ tầng</w:t>
            </w:r>
            <w:r>
              <w:rPr>
                <w:szCs w:val="26"/>
                <w:lang w:val="en-US"/>
              </w:rPr>
              <w:t xml:space="preserve"> được phân quyền để truy cập vào chức năng “Quản lý </w:t>
            </w:r>
            <w:r w:rsidR="004A0073">
              <w:rPr>
                <w:szCs w:val="26"/>
                <w:lang w:val="en-US"/>
              </w:rPr>
              <w:t>thiết bị nghiệp vụ chứng thư số</w:t>
            </w:r>
            <w:r>
              <w:rPr>
                <w:szCs w:val="26"/>
                <w:lang w:val="en-US"/>
              </w:rPr>
              <w:t xml:space="preserve"> trong kho”</w:t>
            </w:r>
          </w:p>
          <w:p w14:paraId="43898434" w14:textId="6EF2FDC6" w:rsidR="00E67262" w:rsidRPr="00E67262" w:rsidRDefault="00E67262" w:rsidP="00A8287A">
            <w:pPr>
              <w:pStyle w:val="ListParagraph"/>
              <w:numPr>
                <w:ilvl w:val="0"/>
                <w:numId w:val="40"/>
              </w:numPr>
              <w:snapToGrid w:val="0"/>
              <w:spacing w:before="60"/>
              <w:rPr>
                <w:szCs w:val="26"/>
              </w:rPr>
            </w:pPr>
            <w:r>
              <w:rPr>
                <w:szCs w:val="26"/>
                <w:lang w:val="en-US"/>
              </w:rPr>
              <w:t xml:space="preserve">Trong kho được lưu trên hệ thống, có dữ liệu của </w:t>
            </w:r>
            <w:r w:rsidR="00D020FB">
              <w:rPr>
                <w:szCs w:val="26"/>
                <w:lang w:val="en-US"/>
              </w:rPr>
              <w:t>thiết bị nghiệp vụ chứng thư số</w:t>
            </w:r>
          </w:p>
        </w:tc>
      </w:tr>
      <w:tr w:rsidR="00E67262" w14:paraId="0BAF0463"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0AD79655" w14:textId="072C9588" w:rsidR="00E67262" w:rsidRPr="006F732E" w:rsidRDefault="00E67262" w:rsidP="00A666C2">
            <w:pPr>
              <w:snapToGrid w:val="0"/>
              <w:spacing w:before="60" w:line="276" w:lineRule="auto"/>
              <w:rPr>
                <w:szCs w:val="26"/>
              </w:rPr>
            </w:pPr>
            <w:r>
              <w:rPr>
                <w:b/>
                <w:szCs w:val="26"/>
              </w:rPr>
              <w:t xml:space="preserve">Điều kiện để kết thúc Usecase: </w:t>
            </w:r>
            <w:r w:rsidR="006F732E">
              <w:rPr>
                <w:szCs w:val="26"/>
              </w:rPr>
              <w:t>Tìm kiếm thành công</w:t>
            </w:r>
          </w:p>
        </w:tc>
      </w:tr>
      <w:tr w:rsidR="00E67262" w14:paraId="3D7416FE" w14:textId="77777777" w:rsidTr="00393E81">
        <w:tc>
          <w:tcPr>
            <w:tcW w:w="5000" w:type="pct"/>
            <w:gridSpan w:val="2"/>
            <w:tcBorders>
              <w:top w:val="single" w:sz="4" w:space="0" w:color="000000"/>
              <w:left w:val="single" w:sz="4" w:space="0" w:color="000000"/>
              <w:bottom w:val="single" w:sz="4" w:space="0" w:color="000000"/>
              <w:right w:val="single" w:sz="4" w:space="0" w:color="000000"/>
            </w:tcBorders>
          </w:tcPr>
          <w:p w14:paraId="544804B5" w14:textId="3A2AFC16" w:rsidR="00E67262" w:rsidRPr="00811651" w:rsidRDefault="00E67262" w:rsidP="00A666C2">
            <w:pPr>
              <w:snapToGrid w:val="0"/>
              <w:spacing w:before="60" w:line="276" w:lineRule="auto"/>
              <w:rPr>
                <w:szCs w:val="26"/>
              </w:rPr>
            </w:pPr>
            <w:r>
              <w:rPr>
                <w:b/>
                <w:szCs w:val="26"/>
              </w:rPr>
              <w:t>Trình tự các sự kiện trong quá trình hoạt động của Usecase:</w:t>
            </w:r>
          </w:p>
          <w:p w14:paraId="4D8BCC37" w14:textId="32DF3DE3" w:rsidR="00E67262" w:rsidRDefault="00944BAF" w:rsidP="00A8287A">
            <w:pPr>
              <w:pStyle w:val="ListParagraph"/>
              <w:numPr>
                <w:ilvl w:val="0"/>
                <w:numId w:val="47"/>
              </w:numPr>
            </w:pPr>
            <w:r>
              <w:t xml:space="preserve">Phòng Quản trị hạ tầng truy cập vào chức năng [Quản lý </w:t>
            </w:r>
            <w:r w:rsidR="004A0073">
              <w:t>thiết bị nghiệp vụ chứng thư số</w:t>
            </w:r>
            <w:r>
              <w:t xml:space="preserve"> trong kho], hệ thống hiển thị danh sách các </w:t>
            </w:r>
            <w:r w:rsidR="004A0073">
              <w:t>thiết bị nghiệp vụ chứng thư số</w:t>
            </w:r>
            <w:r>
              <w:t xml:space="preserve"> có trong kho và khung để nhập các tiêu chí tìm kiếm.</w:t>
            </w:r>
          </w:p>
          <w:p w14:paraId="58EA938A" w14:textId="3399D610" w:rsidR="00944BAF" w:rsidRPr="00944BAF" w:rsidRDefault="00944BAF" w:rsidP="00A8287A">
            <w:pPr>
              <w:pStyle w:val="ListParagraph"/>
              <w:numPr>
                <w:ilvl w:val="0"/>
                <w:numId w:val="47"/>
              </w:numPr>
              <w:rPr>
                <w:szCs w:val="26"/>
              </w:rPr>
            </w:pPr>
            <w:r w:rsidRPr="00944BAF">
              <w:rPr>
                <w:szCs w:val="26"/>
              </w:rPr>
              <w:t xml:space="preserve">Phòng Quản trị hạ tầng nhập các tiêu chí tìm kiếm và nhấn nút [Tìm kiếm]. Hệ thống tìm kiếm </w:t>
            </w:r>
            <w:r w:rsidR="004A0073">
              <w:rPr>
                <w:szCs w:val="26"/>
              </w:rPr>
              <w:t>thiết bị nghiệp vụ chứng thư số</w:t>
            </w:r>
            <w:r w:rsidRPr="00944BAF">
              <w:rPr>
                <w:szCs w:val="26"/>
              </w:rPr>
              <w:t xml:space="preserve"> theo dữ liệu được nhập vào.</w:t>
            </w:r>
          </w:p>
          <w:p w14:paraId="69E97D2D" w14:textId="70FC61ED" w:rsidR="00944BAF" w:rsidRDefault="00944BAF" w:rsidP="00A8287A">
            <w:pPr>
              <w:pStyle w:val="ListParagraph"/>
              <w:numPr>
                <w:ilvl w:val="0"/>
                <w:numId w:val="47"/>
              </w:numPr>
            </w:pPr>
            <w:r w:rsidRPr="00944BAF">
              <w:rPr>
                <w:szCs w:val="26"/>
              </w:rPr>
              <w:t xml:space="preserve">Hệ thống hiển thị danh sách </w:t>
            </w:r>
            <w:r w:rsidR="004A0073">
              <w:rPr>
                <w:szCs w:val="26"/>
              </w:rPr>
              <w:t>thiết bị nghiệp vụ chứng thư số</w:t>
            </w:r>
            <w:r w:rsidRPr="00944BAF">
              <w:rPr>
                <w:szCs w:val="26"/>
              </w:rPr>
              <w:t xml:space="preserve"> phù hợp với tiêu chí tìm kiếm.</w:t>
            </w:r>
          </w:p>
        </w:tc>
      </w:tr>
      <w:tr w:rsidR="00E67262" w14:paraId="67A449BE"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29A2DA7A" w14:textId="33A1C18E" w:rsidR="00E67262" w:rsidRPr="00944BAF" w:rsidRDefault="00E67262" w:rsidP="00A666C2">
            <w:pPr>
              <w:snapToGrid w:val="0"/>
              <w:spacing w:before="60" w:line="276" w:lineRule="auto"/>
              <w:rPr>
                <w:szCs w:val="26"/>
              </w:rPr>
            </w:pPr>
            <w:r>
              <w:rPr>
                <w:b/>
                <w:szCs w:val="26"/>
              </w:rPr>
              <w:t xml:space="preserve">Hoàn cảnh sử dụng thành công cơ bản: </w:t>
            </w:r>
            <w:r w:rsidR="00944BAF">
              <w:rPr>
                <w:szCs w:val="26"/>
              </w:rPr>
              <w:t>Hệ thống hiển thị danh sách tìm kiếm chính xác.</w:t>
            </w:r>
          </w:p>
        </w:tc>
      </w:tr>
      <w:tr w:rsidR="00E67262" w14:paraId="3F586743"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5F8B3A74" w14:textId="34CFFBA3" w:rsidR="00E67262" w:rsidRDefault="00E67262" w:rsidP="00A666C2">
            <w:pPr>
              <w:snapToGrid w:val="0"/>
              <w:spacing w:before="60" w:line="276" w:lineRule="auto"/>
              <w:rPr>
                <w:b/>
                <w:szCs w:val="26"/>
              </w:rPr>
            </w:pPr>
            <w:r>
              <w:rPr>
                <w:b/>
                <w:szCs w:val="26"/>
              </w:rPr>
              <w:t xml:space="preserve">Hoàn cảnh sử dụng phụ (thay thế) trong trường hợp không thành công: </w:t>
            </w:r>
          </w:p>
          <w:p w14:paraId="5DFF860B" w14:textId="186BB4D8" w:rsidR="00944BAF" w:rsidRDefault="00944BAF" w:rsidP="00A666C2">
            <w:pPr>
              <w:snapToGrid w:val="0"/>
              <w:spacing w:before="60" w:line="276" w:lineRule="auto"/>
              <w:rPr>
                <w:szCs w:val="26"/>
              </w:rPr>
            </w:pPr>
            <w:r>
              <w:rPr>
                <w:szCs w:val="26"/>
              </w:rPr>
              <w:t xml:space="preserve">1. Không có dữ liệu </w:t>
            </w:r>
            <w:r w:rsidR="004A0073">
              <w:rPr>
                <w:szCs w:val="26"/>
              </w:rPr>
              <w:t>thiết bị nghiệp vụ chứng thư số</w:t>
            </w:r>
            <w:r>
              <w:rPr>
                <w:szCs w:val="26"/>
              </w:rPr>
              <w:t>:</w:t>
            </w:r>
          </w:p>
          <w:p w14:paraId="48CD35D2" w14:textId="273CFA14" w:rsidR="00944BAF" w:rsidRDefault="00944BAF" w:rsidP="00A666C2">
            <w:pPr>
              <w:snapToGrid w:val="0"/>
              <w:spacing w:before="60" w:line="276" w:lineRule="auto"/>
              <w:rPr>
                <w:szCs w:val="26"/>
              </w:rPr>
            </w:pPr>
            <w:r>
              <w:rPr>
                <w:szCs w:val="26"/>
              </w:rPr>
              <w:t xml:space="preserve">- Nếu không có dữ liệu </w:t>
            </w:r>
            <w:r w:rsidR="004A0073">
              <w:rPr>
                <w:szCs w:val="26"/>
              </w:rPr>
              <w:t>thiết bị nghiệp vụ chứng thư số</w:t>
            </w:r>
            <w:r>
              <w:rPr>
                <w:szCs w:val="26"/>
              </w:rPr>
              <w:t xml:space="preserve"> phù hợp với các tiêu chí tìm kiếm thì hiển thị [Không có dữ liệu]</w:t>
            </w:r>
          </w:p>
          <w:p w14:paraId="403E65B1" w14:textId="77777777" w:rsidR="00944BAF" w:rsidRDefault="00944BAF" w:rsidP="00A666C2">
            <w:pPr>
              <w:snapToGrid w:val="0"/>
              <w:spacing w:before="60" w:line="276" w:lineRule="auto"/>
              <w:rPr>
                <w:szCs w:val="26"/>
              </w:rPr>
            </w:pPr>
            <w:r>
              <w:rPr>
                <w:szCs w:val="26"/>
              </w:rPr>
              <w:t>2. Không nhập tiêu chí tìm kiếm:</w:t>
            </w:r>
          </w:p>
          <w:p w14:paraId="24ADEC8B" w14:textId="22DA03BA" w:rsidR="00944BAF" w:rsidRPr="00944BAF" w:rsidRDefault="00944BAF" w:rsidP="00A666C2">
            <w:pPr>
              <w:snapToGrid w:val="0"/>
              <w:spacing w:before="60" w:line="276" w:lineRule="auto"/>
              <w:rPr>
                <w:szCs w:val="26"/>
              </w:rPr>
            </w:pPr>
            <w:r>
              <w:rPr>
                <w:szCs w:val="26"/>
              </w:rPr>
              <w:t xml:space="preserve">- Nếu không nhập tiêu chí tìm kiếm và nhấn nút [Tìm kiếm], hệ thống sẽ hiển thị toàn bộ danh sách </w:t>
            </w:r>
            <w:r w:rsidR="004A0073">
              <w:rPr>
                <w:szCs w:val="26"/>
              </w:rPr>
              <w:t>thiết bị nghiệp vụ chứng thư số</w:t>
            </w:r>
            <w:r>
              <w:rPr>
                <w:szCs w:val="26"/>
              </w:rPr>
              <w:t>.</w:t>
            </w:r>
          </w:p>
        </w:tc>
      </w:tr>
      <w:tr w:rsidR="00E67262" w14:paraId="33A492E2"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3D7E5C38" w14:textId="77777777" w:rsidR="00E67262" w:rsidRDefault="00E67262"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E67262" w14:paraId="60493AC7"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4BA3A6F7" w14:textId="77777777" w:rsidR="00E67262" w:rsidRDefault="00E67262" w:rsidP="00A666C2">
            <w:pPr>
              <w:snapToGrid w:val="0"/>
              <w:spacing w:before="60" w:line="276" w:lineRule="auto"/>
              <w:rPr>
                <w:szCs w:val="26"/>
              </w:rPr>
            </w:pPr>
            <w:r>
              <w:rPr>
                <w:b/>
                <w:szCs w:val="26"/>
              </w:rPr>
              <w:t>Các yêu cầu phi chức năng:</w:t>
            </w:r>
            <w:r>
              <w:rPr>
                <w:szCs w:val="26"/>
              </w:rPr>
              <w:t xml:space="preserve"> Không có</w:t>
            </w:r>
          </w:p>
        </w:tc>
      </w:tr>
    </w:tbl>
    <w:p w14:paraId="5B922951" w14:textId="77777777" w:rsidR="00E67262" w:rsidRPr="00E67262" w:rsidRDefault="00E67262" w:rsidP="00E67262"/>
    <w:p w14:paraId="78451635" w14:textId="617BEDE2" w:rsidR="00CD1522" w:rsidRDefault="00365149" w:rsidP="00CD1522">
      <w:pPr>
        <w:keepNext/>
        <w:jc w:val="center"/>
      </w:pPr>
      <w:r>
        <w:rPr>
          <w:noProof/>
        </w:rPr>
        <w:lastRenderedPageBreak/>
        <w:drawing>
          <wp:inline distT="0" distB="0" distL="0" distR="0" wp14:anchorId="6A61D8E1" wp14:editId="4D7C3A59">
            <wp:extent cx="4591050" cy="2928087"/>
            <wp:effectExtent l="19050" t="19050" r="19050" b="247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60A4B4.tmp"/>
                    <pic:cNvPicPr/>
                  </pic:nvPicPr>
                  <pic:blipFill>
                    <a:blip r:embed="rId156">
                      <a:extLst>
                        <a:ext uri="{28A0092B-C50C-407E-A947-70E740481C1C}">
                          <a14:useLocalDpi xmlns:a14="http://schemas.microsoft.com/office/drawing/2010/main" val="0"/>
                        </a:ext>
                      </a:extLst>
                    </a:blip>
                    <a:stretch>
                      <a:fillRect/>
                    </a:stretch>
                  </pic:blipFill>
                  <pic:spPr>
                    <a:xfrm>
                      <a:off x="0" y="0"/>
                      <a:ext cx="4599254" cy="2933319"/>
                    </a:xfrm>
                    <a:prstGeom prst="rect">
                      <a:avLst/>
                    </a:prstGeom>
                    <a:ln>
                      <a:solidFill>
                        <a:schemeClr val="accent5">
                          <a:lumMod val="50000"/>
                        </a:schemeClr>
                      </a:solidFill>
                    </a:ln>
                  </pic:spPr>
                </pic:pic>
              </a:graphicData>
            </a:graphic>
          </wp:inline>
        </w:drawing>
      </w:r>
    </w:p>
    <w:p w14:paraId="116C4C1F" w14:textId="651681BD" w:rsidR="00E928B3" w:rsidRDefault="00CD1522"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2</w:t>
        </w:r>
      </w:fldSimple>
      <w:r>
        <w:t xml:space="preserve">: Xem chi tiết tình trạng nhập xuất kho của 1 loại </w:t>
      </w:r>
      <w:r w:rsidR="00D020FB">
        <w:t>thiết bị nghiệp vụ chứng thư số</w:t>
      </w:r>
    </w:p>
    <w:p w14:paraId="66B2F070" w14:textId="683A5227" w:rsidR="00A95638" w:rsidRDefault="00E3197D" w:rsidP="00941B88">
      <w:pPr>
        <w:pStyle w:val="UCName"/>
      </w:pPr>
      <w:bookmarkStart w:id="260" w:name="_Ref21905043"/>
      <w:bookmarkStart w:id="261" w:name="_Ref21905047"/>
      <w:bookmarkStart w:id="262" w:name="_Toc22744145"/>
      <w:r>
        <w:t xml:space="preserve">Xem chi tiết tình trạng nhập xuất kho của 1 loại </w:t>
      </w:r>
      <w:r w:rsidR="00D020FB">
        <w:t>thiết bị nghiệp vụ chứng thư số</w:t>
      </w:r>
      <w:bookmarkEnd w:id="260"/>
      <w:bookmarkEnd w:id="261"/>
      <w:bookmarkEnd w:id="262"/>
    </w:p>
    <w:tbl>
      <w:tblPr>
        <w:tblW w:w="5000" w:type="pct"/>
        <w:tblLook w:val="04A0" w:firstRow="1" w:lastRow="0" w:firstColumn="1" w:lastColumn="0" w:noHBand="0" w:noVBand="1"/>
      </w:tblPr>
      <w:tblGrid>
        <w:gridCol w:w="5524"/>
        <w:gridCol w:w="3493"/>
      </w:tblGrid>
      <w:tr w:rsidR="00E3197D" w14:paraId="128DE4CC" w14:textId="77777777" w:rsidTr="00A666C2">
        <w:tc>
          <w:tcPr>
            <w:tcW w:w="3063" w:type="pct"/>
            <w:tcBorders>
              <w:top w:val="single" w:sz="4" w:space="0" w:color="000000"/>
              <w:left w:val="single" w:sz="4" w:space="0" w:color="000000"/>
              <w:bottom w:val="single" w:sz="4" w:space="0" w:color="000000"/>
              <w:right w:val="nil"/>
            </w:tcBorders>
            <w:hideMark/>
          </w:tcPr>
          <w:p w14:paraId="5104D91C" w14:textId="49FFA5BE" w:rsidR="00E3197D" w:rsidRDefault="00E3197D" w:rsidP="00A666C2">
            <w:pPr>
              <w:spacing w:before="60" w:line="276" w:lineRule="auto"/>
              <w:rPr>
                <w:szCs w:val="26"/>
              </w:rPr>
            </w:pPr>
            <w:r>
              <w:rPr>
                <w:b/>
                <w:szCs w:val="26"/>
              </w:rPr>
              <w:t>Tên Usecase:</w:t>
            </w:r>
            <w:r>
              <w:rPr>
                <w:szCs w:val="26"/>
              </w:rPr>
              <w:t xml:space="preserve"> </w:t>
            </w:r>
            <w:r>
              <w:t xml:space="preserve">Xem chi tiết tình trạng nhập xuất kho của 1 loại </w:t>
            </w:r>
            <w:r w:rsidR="00D020FB">
              <w:t>thiết bị nghiệp vụ chứng thư số</w:t>
            </w:r>
          </w:p>
        </w:tc>
        <w:tc>
          <w:tcPr>
            <w:tcW w:w="1937" w:type="pct"/>
            <w:tcBorders>
              <w:top w:val="single" w:sz="4" w:space="0" w:color="000000"/>
              <w:left w:val="single" w:sz="4" w:space="0" w:color="000000"/>
              <w:bottom w:val="single" w:sz="4" w:space="0" w:color="000000"/>
              <w:right w:val="single" w:sz="4" w:space="0" w:color="000000"/>
            </w:tcBorders>
            <w:hideMark/>
          </w:tcPr>
          <w:p w14:paraId="4209F1CC" w14:textId="77777777" w:rsidR="00E3197D" w:rsidRDefault="00E3197D" w:rsidP="00A666C2">
            <w:pPr>
              <w:snapToGrid w:val="0"/>
              <w:spacing w:before="60" w:line="276" w:lineRule="auto"/>
              <w:rPr>
                <w:szCs w:val="26"/>
              </w:rPr>
            </w:pPr>
            <w:r>
              <w:rPr>
                <w:b/>
                <w:szCs w:val="26"/>
              </w:rPr>
              <w:t>Mức độ BMT:</w:t>
            </w:r>
            <w:r>
              <w:rPr>
                <w:szCs w:val="26"/>
              </w:rPr>
              <w:t xml:space="preserve"> B</w:t>
            </w:r>
          </w:p>
        </w:tc>
      </w:tr>
      <w:tr w:rsidR="00E3197D" w14:paraId="3A89A9CD" w14:textId="77777777" w:rsidTr="00A666C2">
        <w:tc>
          <w:tcPr>
            <w:tcW w:w="3063" w:type="pct"/>
            <w:tcBorders>
              <w:top w:val="single" w:sz="4" w:space="0" w:color="000000"/>
              <w:left w:val="single" w:sz="4" w:space="0" w:color="000000"/>
              <w:bottom w:val="single" w:sz="4" w:space="0" w:color="000000"/>
              <w:right w:val="nil"/>
            </w:tcBorders>
            <w:hideMark/>
          </w:tcPr>
          <w:p w14:paraId="688F16BC" w14:textId="1E1A09E2" w:rsidR="00E3197D" w:rsidRPr="00811651" w:rsidRDefault="00E3197D" w:rsidP="00A666C2">
            <w:pPr>
              <w:snapToGrid w:val="0"/>
              <w:spacing w:before="60" w:line="276" w:lineRule="auto"/>
              <w:rPr>
                <w:szCs w:val="26"/>
              </w:rPr>
            </w:pPr>
            <w:r>
              <w:rPr>
                <w:b/>
                <w:szCs w:val="26"/>
              </w:rPr>
              <w:t xml:space="preserve">Tác nhân chính: </w:t>
            </w:r>
            <w:r w:rsidRPr="00944BAF">
              <w:rPr>
                <w:szCs w:val="26"/>
              </w:rPr>
              <w:t>Phòng Quản trị hạ tầng</w:t>
            </w:r>
          </w:p>
        </w:tc>
        <w:tc>
          <w:tcPr>
            <w:tcW w:w="1937" w:type="pct"/>
            <w:tcBorders>
              <w:top w:val="single" w:sz="4" w:space="0" w:color="000000"/>
              <w:left w:val="single" w:sz="4" w:space="0" w:color="000000"/>
              <w:bottom w:val="single" w:sz="4" w:space="0" w:color="000000"/>
              <w:right w:val="single" w:sz="4" w:space="0" w:color="000000"/>
            </w:tcBorders>
            <w:hideMark/>
          </w:tcPr>
          <w:p w14:paraId="54682614" w14:textId="77777777" w:rsidR="00E3197D" w:rsidRDefault="00E3197D" w:rsidP="00A666C2">
            <w:pPr>
              <w:snapToGrid w:val="0"/>
              <w:spacing w:before="60" w:line="276" w:lineRule="auto"/>
              <w:rPr>
                <w:szCs w:val="26"/>
              </w:rPr>
            </w:pPr>
            <w:r>
              <w:rPr>
                <w:b/>
                <w:szCs w:val="26"/>
              </w:rPr>
              <w:t xml:space="preserve">Tác nhân phụ: </w:t>
            </w:r>
            <w:r>
              <w:rPr>
                <w:szCs w:val="26"/>
              </w:rPr>
              <w:t>Hệ thống</w:t>
            </w:r>
          </w:p>
        </w:tc>
      </w:tr>
      <w:tr w:rsidR="00E3197D" w14:paraId="22539424"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4E4403D3" w14:textId="448AEF65" w:rsidR="00E3197D" w:rsidRPr="00811651" w:rsidRDefault="00E3197D" w:rsidP="00A666C2">
            <w:pPr>
              <w:spacing w:before="60" w:line="276" w:lineRule="auto"/>
              <w:rPr>
                <w:szCs w:val="26"/>
              </w:rPr>
            </w:pPr>
            <w:r>
              <w:rPr>
                <w:b/>
                <w:szCs w:val="26"/>
              </w:rPr>
              <w:t xml:space="preserve">Mô tả Usecase: </w:t>
            </w:r>
            <w:r w:rsidRPr="00944BAF">
              <w:rPr>
                <w:szCs w:val="26"/>
              </w:rPr>
              <w:t>Phòng Quản trị hạ tầng</w:t>
            </w:r>
            <w:r>
              <w:t xml:space="preserve"> xem chi tiết tình trạng nhập xuất kho của 1 loại </w:t>
            </w:r>
            <w:r w:rsidR="00D020FB">
              <w:t>thiết bị nghiệp vụ chứng thư số</w:t>
            </w:r>
          </w:p>
        </w:tc>
      </w:tr>
      <w:tr w:rsidR="00E3197D" w14:paraId="346FE207"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4C3E0514" w14:textId="77777777" w:rsidR="00E3197D" w:rsidRDefault="00E3197D" w:rsidP="00A666C2">
            <w:pPr>
              <w:snapToGrid w:val="0"/>
              <w:spacing w:before="60" w:line="276" w:lineRule="auto"/>
              <w:rPr>
                <w:b/>
                <w:szCs w:val="26"/>
              </w:rPr>
            </w:pPr>
            <w:r>
              <w:rPr>
                <w:b/>
                <w:szCs w:val="26"/>
              </w:rPr>
              <w:t xml:space="preserve">Điều kiện để bắt đầu Usecase: </w:t>
            </w:r>
          </w:p>
          <w:p w14:paraId="121C718E" w14:textId="77777777" w:rsidR="00E3197D" w:rsidRPr="00E67262" w:rsidRDefault="00E3197D"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3369710" w14:textId="0D071FC7" w:rsidR="00E3197D" w:rsidRPr="00E3197D" w:rsidRDefault="00E3197D"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[Quản lý </w:t>
            </w:r>
            <w:r w:rsidR="004A0073">
              <w:rPr>
                <w:szCs w:val="26"/>
                <w:lang w:val="en-US"/>
              </w:rPr>
              <w:t>thiết bị nghiệp vụ chứng thư số</w:t>
            </w:r>
            <w:r>
              <w:rPr>
                <w:szCs w:val="26"/>
                <w:lang w:val="en-US"/>
              </w:rPr>
              <w:t xml:space="preserve"> trong kho]</w:t>
            </w:r>
          </w:p>
          <w:p w14:paraId="7B66DE6C" w14:textId="1167653A" w:rsidR="00E3197D" w:rsidRPr="00E3197D" w:rsidRDefault="00E3197D" w:rsidP="00A8287A">
            <w:pPr>
              <w:pStyle w:val="ListParagraph"/>
              <w:numPr>
                <w:ilvl w:val="0"/>
                <w:numId w:val="40"/>
              </w:numPr>
              <w:snapToGrid w:val="0"/>
              <w:spacing w:before="60"/>
              <w:rPr>
                <w:szCs w:val="26"/>
              </w:rPr>
            </w:pPr>
            <w:r w:rsidRPr="00E3197D">
              <w:rPr>
                <w:szCs w:val="26"/>
                <w:lang w:val="en-US"/>
              </w:rPr>
              <w:t xml:space="preserve">Trong kho được lưu trên hệ thống, có dữ liệu của </w:t>
            </w:r>
            <w:r w:rsidR="00D020FB">
              <w:rPr>
                <w:szCs w:val="26"/>
                <w:lang w:val="en-US"/>
              </w:rPr>
              <w:t>thiết bị nghiệp vụ chứng thư số</w:t>
            </w:r>
          </w:p>
        </w:tc>
      </w:tr>
      <w:tr w:rsidR="00E3197D" w14:paraId="5EFF2F50"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433EE5B5" w14:textId="78C0B610" w:rsidR="00E3197D" w:rsidRPr="00E3197D" w:rsidRDefault="00E3197D" w:rsidP="00A666C2">
            <w:pPr>
              <w:snapToGrid w:val="0"/>
              <w:spacing w:before="60" w:line="276" w:lineRule="auto"/>
              <w:rPr>
                <w:szCs w:val="26"/>
              </w:rPr>
            </w:pPr>
            <w:r>
              <w:rPr>
                <w:b/>
                <w:szCs w:val="26"/>
              </w:rPr>
              <w:t xml:space="preserve">Điều kiện để kết thúc Usecase: </w:t>
            </w:r>
            <w:r>
              <w:rPr>
                <w:szCs w:val="26"/>
              </w:rPr>
              <w:t xml:space="preserve">Hiển thị thông tin chi tiết tinh trjng nhập xuất kho của 1 loại </w:t>
            </w:r>
            <w:r w:rsidR="00D020FB">
              <w:rPr>
                <w:szCs w:val="26"/>
              </w:rPr>
              <w:t>thiết bị nghiệp vụ chứng thư số</w:t>
            </w:r>
          </w:p>
        </w:tc>
      </w:tr>
      <w:tr w:rsidR="00E3197D" w14:paraId="157F8D59" w14:textId="77777777" w:rsidTr="00393E81">
        <w:tc>
          <w:tcPr>
            <w:tcW w:w="5000" w:type="pct"/>
            <w:gridSpan w:val="2"/>
            <w:tcBorders>
              <w:top w:val="single" w:sz="4" w:space="0" w:color="000000"/>
              <w:left w:val="single" w:sz="4" w:space="0" w:color="000000"/>
              <w:bottom w:val="single" w:sz="4" w:space="0" w:color="000000"/>
              <w:right w:val="single" w:sz="4" w:space="0" w:color="000000"/>
            </w:tcBorders>
          </w:tcPr>
          <w:p w14:paraId="7EC6F2BD" w14:textId="6D8E2D12" w:rsidR="00E3197D" w:rsidRPr="00811651" w:rsidRDefault="00E3197D" w:rsidP="00A666C2">
            <w:pPr>
              <w:snapToGrid w:val="0"/>
              <w:spacing w:before="60" w:line="276" w:lineRule="auto"/>
              <w:rPr>
                <w:szCs w:val="26"/>
              </w:rPr>
            </w:pPr>
            <w:r>
              <w:rPr>
                <w:b/>
                <w:szCs w:val="26"/>
              </w:rPr>
              <w:t>Trình tự các sự kiện trong quá trình hoạt động của Usecase:</w:t>
            </w:r>
          </w:p>
          <w:p w14:paraId="255C1392" w14:textId="7597B7ED" w:rsidR="00E41852" w:rsidRDefault="00E41852" w:rsidP="00A666C2">
            <w:pPr>
              <w:pStyle w:val="ListParagraph"/>
              <w:numPr>
                <w:ilvl w:val="0"/>
                <w:numId w:val="5"/>
              </w:numPr>
            </w:pPr>
            <w:r>
              <w:t xml:space="preserve">Phòng Quản trị hạ tầng truy cập vào chức năng [Quản lý </w:t>
            </w:r>
            <w:r w:rsidR="004A0073">
              <w:t>thiết bị nghiệp vụ chứng thư số</w:t>
            </w:r>
            <w:r>
              <w:t xml:space="preserve"> trong kho], hệ thống hiển thị danh sách các </w:t>
            </w:r>
            <w:r w:rsidR="004A0073">
              <w:t>thiết bị nghiệp vụ chứng thư số</w:t>
            </w:r>
            <w:r>
              <w:t xml:space="preserve"> có trong kho.</w:t>
            </w:r>
          </w:p>
          <w:p w14:paraId="513514C5" w14:textId="18E95A08" w:rsidR="00E3197D" w:rsidRPr="00294F9A" w:rsidRDefault="00E3197D" w:rsidP="00A666C2">
            <w:pPr>
              <w:pStyle w:val="ListParagraph"/>
              <w:numPr>
                <w:ilvl w:val="0"/>
                <w:numId w:val="5"/>
              </w:numPr>
              <w:rPr>
                <w:rFonts w:eastAsia="Calibri"/>
                <w:color w:val="000000"/>
                <w:szCs w:val="26"/>
              </w:rPr>
            </w:pPr>
            <w:r w:rsidRPr="00944BAF">
              <w:rPr>
                <w:szCs w:val="26"/>
              </w:rPr>
              <w:t>Phòng Quản trị hạ tầng</w:t>
            </w:r>
            <w:r w:rsidR="00294F9A">
              <w:rPr>
                <w:szCs w:val="26"/>
                <w:lang w:val="en-US"/>
              </w:rPr>
              <w:t xml:space="preserve"> nhấn vào nút chức năng [Xem chi tiết] tại 1 loại </w:t>
            </w:r>
            <w:r w:rsidR="00D020FB">
              <w:rPr>
                <w:szCs w:val="26"/>
                <w:lang w:val="en-US"/>
              </w:rPr>
              <w:t>thiết bị nghiệp vụ chứng thư số</w:t>
            </w:r>
            <w:r w:rsidR="00294F9A">
              <w:rPr>
                <w:szCs w:val="26"/>
                <w:lang w:val="en-US"/>
              </w:rPr>
              <w:t>.</w:t>
            </w:r>
          </w:p>
          <w:p w14:paraId="552E5560" w14:textId="4BBDF4C4" w:rsidR="00294F9A" w:rsidRPr="00294F9A" w:rsidRDefault="00294F9A" w:rsidP="00A666C2">
            <w:pPr>
              <w:pStyle w:val="ListParagraph"/>
              <w:numPr>
                <w:ilvl w:val="0"/>
                <w:numId w:val="5"/>
              </w:numPr>
              <w:rPr>
                <w:rFonts w:eastAsia="Calibri"/>
                <w:color w:val="000000"/>
                <w:szCs w:val="26"/>
              </w:rPr>
            </w:pPr>
            <w:r>
              <w:rPr>
                <w:szCs w:val="26"/>
              </w:rPr>
              <w:t xml:space="preserve">Hệ thống hiển thị thông tin của </w:t>
            </w:r>
            <w:r w:rsidR="004A0073">
              <w:rPr>
                <w:szCs w:val="26"/>
              </w:rPr>
              <w:t>thiết bị nghiệp vụ chứng thư số</w:t>
            </w:r>
            <w:r>
              <w:rPr>
                <w:szCs w:val="26"/>
              </w:rPr>
              <w:t>, số lượng hiện tại đang có.</w:t>
            </w:r>
          </w:p>
          <w:p w14:paraId="315B4555" w14:textId="7B3AE1AD" w:rsidR="00294F9A" w:rsidRDefault="00294F9A" w:rsidP="00A666C2">
            <w:pPr>
              <w:pStyle w:val="ListParagraph"/>
              <w:numPr>
                <w:ilvl w:val="0"/>
                <w:numId w:val="5"/>
              </w:numPr>
              <w:rPr>
                <w:rFonts w:eastAsia="Calibri"/>
                <w:color w:val="000000"/>
                <w:szCs w:val="26"/>
              </w:rPr>
            </w:pPr>
            <w:r>
              <w:rPr>
                <w:szCs w:val="26"/>
                <w:lang w:val="en-US"/>
              </w:rPr>
              <w:lastRenderedPageBreak/>
              <w:t xml:space="preserve">Hệ thống hiển thị lịch sử nhập xuất kho của </w:t>
            </w:r>
            <w:r w:rsidR="00D020FB">
              <w:rPr>
                <w:szCs w:val="26"/>
                <w:lang w:val="en-US"/>
              </w:rPr>
              <w:t>thiết bị nghiệp vụ chứng thư số</w:t>
            </w:r>
            <w:r>
              <w:rPr>
                <w:szCs w:val="26"/>
                <w:lang w:val="en-US"/>
              </w:rPr>
              <w:t xml:space="preserve"> này, được sắp xếp ngày thực hiện mới nhất ở trên.</w:t>
            </w:r>
          </w:p>
        </w:tc>
      </w:tr>
      <w:tr w:rsidR="00E3197D" w14:paraId="0F587AD5"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595E3D09" w14:textId="578D6855" w:rsidR="00E3197D" w:rsidRPr="00811651" w:rsidRDefault="00E3197D" w:rsidP="00A666C2">
            <w:pPr>
              <w:snapToGrid w:val="0"/>
              <w:spacing w:before="60" w:line="276" w:lineRule="auto"/>
              <w:rPr>
                <w:szCs w:val="26"/>
              </w:rPr>
            </w:pPr>
            <w:r>
              <w:rPr>
                <w:b/>
                <w:szCs w:val="26"/>
              </w:rPr>
              <w:t xml:space="preserve">Hoàn cảnh sử dụng thành công cơ bản: </w:t>
            </w:r>
            <w:r w:rsidR="00294F9A">
              <w:rPr>
                <w:szCs w:val="26"/>
              </w:rPr>
              <w:t xml:space="preserve">Hiển thị thông tin chi tiết tinh trjng nhập xuất kho của 1 loại </w:t>
            </w:r>
            <w:r w:rsidR="00D020FB">
              <w:rPr>
                <w:szCs w:val="26"/>
              </w:rPr>
              <w:t>thiết bị nghiệp vụ chứng thư số</w:t>
            </w:r>
          </w:p>
        </w:tc>
      </w:tr>
      <w:tr w:rsidR="00E3197D" w14:paraId="7FDF2207"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506CFAD2" w14:textId="4BDC3EF9" w:rsidR="00294F9A" w:rsidRPr="00294F9A" w:rsidRDefault="00E3197D" w:rsidP="00A666C2">
            <w:pPr>
              <w:snapToGrid w:val="0"/>
              <w:spacing w:before="60" w:line="276" w:lineRule="auto"/>
              <w:rPr>
                <w:szCs w:val="26"/>
              </w:rPr>
            </w:pPr>
            <w:r>
              <w:rPr>
                <w:b/>
                <w:szCs w:val="26"/>
              </w:rPr>
              <w:t xml:space="preserve">Hoàn cảnh sử dụng phụ (thay thế) trong trường hợp không thành công: </w:t>
            </w:r>
            <w:r w:rsidR="00294F9A">
              <w:rPr>
                <w:szCs w:val="26"/>
              </w:rPr>
              <w:t>Không có.</w:t>
            </w:r>
          </w:p>
        </w:tc>
      </w:tr>
      <w:tr w:rsidR="00E3197D" w14:paraId="039FB300"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2E295B48" w14:textId="77777777" w:rsidR="00E3197D" w:rsidRDefault="00E3197D"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E3197D" w14:paraId="1C9F5A17"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20A2B250" w14:textId="77777777" w:rsidR="00E3197D" w:rsidRDefault="00E3197D" w:rsidP="00A666C2">
            <w:pPr>
              <w:snapToGrid w:val="0"/>
              <w:spacing w:before="60" w:line="276" w:lineRule="auto"/>
              <w:rPr>
                <w:szCs w:val="26"/>
              </w:rPr>
            </w:pPr>
            <w:r>
              <w:rPr>
                <w:b/>
                <w:szCs w:val="26"/>
              </w:rPr>
              <w:t>Các yêu cầu phi chức năng:</w:t>
            </w:r>
            <w:r>
              <w:rPr>
                <w:szCs w:val="26"/>
              </w:rPr>
              <w:t xml:space="preserve"> Không có</w:t>
            </w:r>
          </w:p>
        </w:tc>
      </w:tr>
    </w:tbl>
    <w:p w14:paraId="7F860D0F" w14:textId="77777777" w:rsidR="00E3197D" w:rsidRPr="00E928B3" w:rsidRDefault="00E3197D" w:rsidP="00E3197D"/>
    <w:p w14:paraId="4EACBA42" w14:textId="16F998CA" w:rsidR="00590A36" w:rsidRDefault="00590A36" w:rsidP="00A95638">
      <w:pPr>
        <w:pStyle w:val="Heading4"/>
      </w:pPr>
      <w:r>
        <w:t xml:space="preserve">Nhập kho </w:t>
      </w:r>
      <w:r w:rsidR="003C1FA0">
        <w:t>thiết bị nghiệp vụ chứng thư số</w:t>
      </w:r>
    </w:p>
    <w:p w14:paraId="0D98AE9E" w14:textId="0C8E2D1A" w:rsidR="00CD1522" w:rsidRDefault="00365149" w:rsidP="00CD1522">
      <w:pPr>
        <w:keepNext/>
      </w:pPr>
      <w:r>
        <w:rPr>
          <w:noProof/>
        </w:rPr>
        <w:drawing>
          <wp:inline distT="0" distB="0" distL="0" distR="0" wp14:anchorId="4564F106" wp14:editId="49574446">
            <wp:extent cx="5732145" cy="2229485"/>
            <wp:effectExtent l="19050" t="19050" r="20955" b="184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6063BF.tmp"/>
                    <pic:cNvPicPr/>
                  </pic:nvPicPr>
                  <pic:blipFill>
                    <a:blip r:embed="rId157">
                      <a:extLst>
                        <a:ext uri="{28A0092B-C50C-407E-A947-70E740481C1C}">
                          <a14:useLocalDpi xmlns:a14="http://schemas.microsoft.com/office/drawing/2010/main" val="0"/>
                        </a:ext>
                      </a:extLst>
                    </a:blip>
                    <a:stretch>
                      <a:fillRect/>
                    </a:stretch>
                  </pic:blipFill>
                  <pic:spPr>
                    <a:xfrm>
                      <a:off x="0" y="0"/>
                      <a:ext cx="5732145" cy="2229485"/>
                    </a:xfrm>
                    <a:prstGeom prst="rect">
                      <a:avLst/>
                    </a:prstGeom>
                    <a:ln>
                      <a:solidFill>
                        <a:schemeClr val="accent5">
                          <a:lumMod val="50000"/>
                        </a:schemeClr>
                      </a:solidFill>
                    </a:ln>
                  </pic:spPr>
                </pic:pic>
              </a:graphicData>
            </a:graphic>
          </wp:inline>
        </w:drawing>
      </w:r>
    </w:p>
    <w:p w14:paraId="65D9191A" w14:textId="51F9B685" w:rsidR="00312DF2" w:rsidRDefault="00CD1522"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3</w:t>
        </w:r>
      </w:fldSimple>
      <w:r>
        <w:t xml:space="preserve">: Danh sách các đợt nhập kho </w:t>
      </w:r>
      <w:r w:rsidR="004A0073">
        <w:t>thiết bị nghiệp vụ chứng thư số</w:t>
      </w:r>
      <w:r>
        <w:t xml:space="preserve"> </w:t>
      </w:r>
    </w:p>
    <w:p w14:paraId="028930AB" w14:textId="10828857" w:rsidR="00A163EC" w:rsidRDefault="00F76980" w:rsidP="00941B88">
      <w:pPr>
        <w:pStyle w:val="UCName"/>
      </w:pPr>
      <w:bookmarkStart w:id="263" w:name="_Ref21905052"/>
      <w:bookmarkStart w:id="264" w:name="_Ref21905056"/>
      <w:bookmarkStart w:id="265" w:name="_Toc22744146"/>
      <w:r>
        <w:t>Tìm kiếm</w:t>
      </w:r>
      <w:r w:rsidR="00D6080A">
        <w:t xml:space="preserve"> danh sách các đợt nhập kho </w:t>
      </w:r>
      <w:r w:rsidR="003C1FA0">
        <w:t>thiết bị nghiệp vụ chứng thư số</w:t>
      </w:r>
      <w:r w:rsidR="00D6080A">
        <w:t xml:space="preserve"> mới</w:t>
      </w:r>
      <w:bookmarkEnd w:id="263"/>
      <w:bookmarkEnd w:id="264"/>
      <w:bookmarkEnd w:id="265"/>
    </w:p>
    <w:tbl>
      <w:tblPr>
        <w:tblW w:w="5000" w:type="pct"/>
        <w:tblLook w:val="04A0" w:firstRow="1" w:lastRow="0" w:firstColumn="1" w:lastColumn="0" w:noHBand="0" w:noVBand="1"/>
      </w:tblPr>
      <w:tblGrid>
        <w:gridCol w:w="5664"/>
        <w:gridCol w:w="3353"/>
      </w:tblGrid>
      <w:tr w:rsidR="00D6080A" w14:paraId="7FBB22C0" w14:textId="77777777" w:rsidTr="00A666C2">
        <w:tc>
          <w:tcPr>
            <w:tcW w:w="3141" w:type="pct"/>
            <w:tcBorders>
              <w:top w:val="single" w:sz="4" w:space="0" w:color="000000"/>
              <w:left w:val="single" w:sz="4" w:space="0" w:color="000000"/>
              <w:bottom w:val="single" w:sz="4" w:space="0" w:color="000000"/>
              <w:right w:val="nil"/>
            </w:tcBorders>
            <w:hideMark/>
          </w:tcPr>
          <w:p w14:paraId="6C74BCCA" w14:textId="21A7ED0B" w:rsidR="00D6080A" w:rsidRDefault="00D6080A" w:rsidP="00A666C2">
            <w:pPr>
              <w:spacing w:before="60" w:line="276" w:lineRule="auto"/>
              <w:rPr>
                <w:szCs w:val="26"/>
              </w:rPr>
            </w:pPr>
            <w:r>
              <w:rPr>
                <w:b/>
                <w:szCs w:val="26"/>
              </w:rPr>
              <w:t>Tên Usecase:</w:t>
            </w:r>
            <w:r>
              <w:rPr>
                <w:szCs w:val="26"/>
              </w:rPr>
              <w:t xml:space="preserve"> </w:t>
            </w:r>
            <w:r w:rsidR="00F76980">
              <w:t xml:space="preserve">Tìm kiếm </w:t>
            </w:r>
            <w:r>
              <w:t xml:space="preserve">danh sách các đợt nhập kho </w:t>
            </w:r>
            <w:r w:rsidR="003C1FA0">
              <w:t>thiết bị nghiệp vụ chứng thư số</w:t>
            </w:r>
            <w:r>
              <w:t xml:space="preserve"> mới</w:t>
            </w:r>
          </w:p>
        </w:tc>
        <w:tc>
          <w:tcPr>
            <w:tcW w:w="1859" w:type="pct"/>
            <w:tcBorders>
              <w:top w:val="single" w:sz="4" w:space="0" w:color="000000"/>
              <w:left w:val="single" w:sz="4" w:space="0" w:color="000000"/>
              <w:bottom w:val="single" w:sz="4" w:space="0" w:color="000000"/>
              <w:right w:val="single" w:sz="4" w:space="0" w:color="000000"/>
            </w:tcBorders>
            <w:hideMark/>
          </w:tcPr>
          <w:p w14:paraId="557B8C1D" w14:textId="77777777" w:rsidR="00D6080A" w:rsidRDefault="00D6080A" w:rsidP="00A666C2">
            <w:pPr>
              <w:snapToGrid w:val="0"/>
              <w:spacing w:before="60" w:line="276" w:lineRule="auto"/>
              <w:rPr>
                <w:szCs w:val="26"/>
              </w:rPr>
            </w:pPr>
            <w:r>
              <w:rPr>
                <w:b/>
                <w:szCs w:val="26"/>
              </w:rPr>
              <w:t>Mức độ BMT:</w:t>
            </w:r>
            <w:r>
              <w:rPr>
                <w:szCs w:val="26"/>
              </w:rPr>
              <w:t xml:space="preserve"> B</w:t>
            </w:r>
          </w:p>
        </w:tc>
      </w:tr>
      <w:tr w:rsidR="00D6080A" w14:paraId="524A7A5E" w14:textId="77777777" w:rsidTr="00A666C2">
        <w:tc>
          <w:tcPr>
            <w:tcW w:w="3141" w:type="pct"/>
            <w:tcBorders>
              <w:top w:val="single" w:sz="4" w:space="0" w:color="000000"/>
              <w:left w:val="single" w:sz="4" w:space="0" w:color="000000"/>
              <w:bottom w:val="single" w:sz="4" w:space="0" w:color="000000"/>
              <w:right w:val="nil"/>
            </w:tcBorders>
            <w:hideMark/>
          </w:tcPr>
          <w:p w14:paraId="4931275F" w14:textId="4A8F4D0A" w:rsidR="00D6080A" w:rsidRPr="00D6080A" w:rsidRDefault="00D6080A"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7DC038A8" w14:textId="77777777" w:rsidR="00D6080A" w:rsidRDefault="00D6080A" w:rsidP="00A666C2">
            <w:pPr>
              <w:snapToGrid w:val="0"/>
              <w:spacing w:before="60" w:line="276" w:lineRule="auto"/>
              <w:rPr>
                <w:szCs w:val="26"/>
              </w:rPr>
            </w:pPr>
            <w:r>
              <w:rPr>
                <w:b/>
                <w:szCs w:val="26"/>
              </w:rPr>
              <w:t xml:space="preserve">Tác nhân phụ: </w:t>
            </w:r>
            <w:r>
              <w:rPr>
                <w:szCs w:val="26"/>
              </w:rPr>
              <w:t>Hệ thống</w:t>
            </w:r>
          </w:p>
        </w:tc>
      </w:tr>
      <w:tr w:rsidR="00D6080A" w14:paraId="149C3A95"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E455360" w14:textId="4E4E503C" w:rsidR="00D6080A" w:rsidRPr="00811651" w:rsidRDefault="00D6080A" w:rsidP="00A666C2">
            <w:pPr>
              <w:spacing w:before="60" w:line="276" w:lineRule="auto"/>
              <w:rPr>
                <w:szCs w:val="26"/>
              </w:rPr>
            </w:pPr>
            <w:r>
              <w:rPr>
                <w:b/>
                <w:szCs w:val="26"/>
              </w:rPr>
              <w:t xml:space="preserve">Mô tả Usecase: </w:t>
            </w:r>
            <w:r>
              <w:rPr>
                <w:szCs w:val="26"/>
              </w:rPr>
              <w:t>Phòng Quản trị hạ tầng</w:t>
            </w:r>
            <w:r>
              <w:t xml:space="preserve"> </w:t>
            </w:r>
            <w:r w:rsidR="00F76980">
              <w:t>tìm kiếm</w:t>
            </w:r>
            <w:r>
              <w:t xml:space="preserve"> danh sách các đợt nhập kho </w:t>
            </w:r>
            <w:r w:rsidR="003C1FA0">
              <w:t>thiết bị nghiệp vụ chứng thư số</w:t>
            </w:r>
            <w:r>
              <w:t xml:space="preserve"> mới</w:t>
            </w:r>
          </w:p>
        </w:tc>
      </w:tr>
      <w:tr w:rsidR="00D6080A" w14:paraId="75C4DC95"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E2C072F" w14:textId="77777777" w:rsidR="00D6080A" w:rsidRDefault="00D6080A" w:rsidP="00A666C2">
            <w:pPr>
              <w:snapToGrid w:val="0"/>
              <w:spacing w:before="60" w:line="276" w:lineRule="auto"/>
              <w:rPr>
                <w:b/>
                <w:szCs w:val="26"/>
              </w:rPr>
            </w:pPr>
            <w:r>
              <w:rPr>
                <w:b/>
                <w:szCs w:val="26"/>
              </w:rPr>
              <w:t xml:space="preserve">Điều kiện để bắt đầu Usecase: </w:t>
            </w:r>
          </w:p>
          <w:p w14:paraId="7A1C9FCA" w14:textId="77777777" w:rsidR="00D6080A" w:rsidRPr="00E67262" w:rsidRDefault="00D6080A"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48801C27" w14:textId="6AE68516" w:rsidR="00D6080A" w:rsidRPr="00D6080A" w:rsidRDefault="00D6080A"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4A0073">
              <w:rPr>
                <w:szCs w:val="26"/>
                <w:lang w:val="en-US"/>
              </w:rPr>
              <w:t>thiết bị nghiệp vụ chứng thư số</w:t>
            </w:r>
            <w:r>
              <w:rPr>
                <w:szCs w:val="26"/>
                <w:lang w:val="en-US"/>
              </w:rPr>
              <w:t xml:space="preserve"> mới”</w:t>
            </w:r>
          </w:p>
        </w:tc>
      </w:tr>
      <w:tr w:rsidR="00D6080A" w14:paraId="23927A9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C4F26DC" w14:textId="0555E990" w:rsidR="00D6080A" w:rsidRPr="005F5780" w:rsidRDefault="00D6080A" w:rsidP="00A666C2">
            <w:pPr>
              <w:snapToGrid w:val="0"/>
              <w:spacing w:before="60" w:line="276" w:lineRule="auto"/>
              <w:rPr>
                <w:szCs w:val="26"/>
              </w:rPr>
            </w:pPr>
            <w:r>
              <w:rPr>
                <w:b/>
                <w:szCs w:val="26"/>
              </w:rPr>
              <w:t xml:space="preserve">Điều kiện để kết thúc Usecase: </w:t>
            </w:r>
            <w:r w:rsidR="00D749EC">
              <w:rPr>
                <w:szCs w:val="26"/>
              </w:rPr>
              <w:t>Tìm kiếm thành công.</w:t>
            </w:r>
          </w:p>
        </w:tc>
      </w:tr>
      <w:tr w:rsidR="00D6080A" w14:paraId="02B84DD7"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45760DA8" w14:textId="5245889D" w:rsidR="00D6080A" w:rsidRPr="00811651" w:rsidRDefault="00D6080A" w:rsidP="00A666C2">
            <w:pPr>
              <w:snapToGrid w:val="0"/>
              <w:spacing w:before="60" w:line="276" w:lineRule="auto"/>
              <w:rPr>
                <w:szCs w:val="26"/>
              </w:rPr>
            </w:pPr>
            <w:r>
              <w:rPr>
                <w:b/>
                <w:szCs w:val="26"/>
              </w:rPr>
              <w:t>Trình tự các sự kiện trong quá trình hoạt động của Usecase:</w:t>
            </w:r>
          </w:p>
          <w:p w14:paraId="6D81DB68" w14:textId="339D0E53" w:rsidR="00D6080A" w:rsidRPr="00F76980" w:rsidRDefault="005F5780" w:rsidP="00A8287A">
            <w:pPr>
              <w:pStyle w:val="ListParagraph"/>
              <w:numPr>
                <w:ilvl w:val="0"/>
                <w:numId w:val="48"/>
              </w:numPr>
            </w:pPr>
            <w:r>
              <w:rPr>
                <w:lang w:val="en-US"/>
              </w:rPr>
              <w:lastRenderedPageBreak/>
              <w:t>Phòng Quản trị hạ tầng truy cập vào chức n</w:t>
            </w:r>
            <w:r w:rsidR="00522F43">
              <w:rPr>
                <w:lang w:val="en-US"/>
              </w:rPr>
              <w:t>ă</w:t>
            </w:r>
            <w:r>
              <w:rPr>
                <w:lang w:val="en-US"/>
              </w:rPr>
              <w:t xml:space="preserve">ng [Nhập kho </w:t>
            </w:r>
            <w:r w:rsidR="003C1FA0">
              <w:rPr>
                <w:lang w:val="en-US"/>
              </w:rPr>
              <w:t>thiết bị nghiệp vụ chứng thư số</w:t>
            </w:r>
            <w:r>
              <w:rPr>
                <w:lang w:val="en-US"/>
              </w:rPr>
              <w:t>]</w:t>
            </w:r>
            <w:r w:rsidR="00F76980">
              <w:rPr>
                <w:lang w:val="en-US"/>
              </w:rPr>
              <w:t xml:space="preserve">, hệ thống hiển thị danh sách các đợt nhập kho </w:t>
            </w:r>
            <w:r w:rsidR="004A0073">
              <w:rPr>
                <w:lang w:val="en-US"/>
              </w:rPr>
              <w:t>thiết bị nghiệp vụ chứng thư số</w:t>
            </w:r>
            <w:r w:rsidR="00F76980">
              <w:rPr>
                <w:lang w:val="en-US"/>
              </w:rPr>
              <w:t xml:space="preserve"> và khung để nhập các tiêu chí tìm kiếm.</w:t>
            </w:r>
          </w:p>
          <w:p w14:paraId="37C5AD66" w14:textId="3599E4F7" w:rsidR="00F76980" w:rsidRPr="00D749EC" w:rsidRDefault="00F76980" w:rsidP="00A8287A">
            <w:pPr>
              <w:pStyle w:val="ListParagraph"/>
              <w:numPr>
                <w:ilvl w:val="0"/>
                <w:numId w:val="48"/>
              </w:numPr>
            </w:pPr>
            <w:r>
              <w:rPr>
                <w:lang w:val="en-US"/>
              </w:rPr>
              <w:t>Phòng Quản trị hạ tầng nhập các thông tin vào khung tìm kiếm cơ bản hoặc nhấn vào [Tìm kiếm nâng cao] để nhập các thông tin vào khung tìm kiếm nâng cao</w:t>
            </w:r>
            <w:r w:rsidR="00D749EC">
              <w:rPr>
                <w:lang w:val="en-US"/>
              </w:rPr>
              <w:t xml:space="preserve"> và nhấn nút [Tìm kiếm]</w:t>
            </w:r>
            <w:r>
              <w:rPr>
                <w:lang w:val="en-US"/>
              </w:rPr>
              <w:t>.</w:t>
            </w:r>
          </w:p>
          <w:p w14:paraId="5CF6CA35" w14:textId="759DFF9B" w:rsidR="00D749EC" w:rsidRDefault="00D749EC" w:rsidP="00A8287A">
            <w:pPr>
              <w:pStyle w:val="ListParagraph"/>
              <w:numPr>
                <w:ilvl w:val="0"/>
                <w:numId w:val="48"/>
              </w:numPr>
            </w:pPr>
            <w:r>
              <w:rPr>
                <w:lang w:val="en-US"/>
              </w:rPr>
              <w:t>Hệ thống tìm kiếm theo các tiêu chí tìm kiếm và hiển thị danh sách các đợt nhập kho phù hợp với tiêu chí tìm kiếm.</w:t>
            </w:r>
          </w:p>
        </w:tc>
      </w:tr>
      <w:tr w:rsidR="00D6080A" w14:paraId="4CD56EF0"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38EEADF" w14:textId="521B5160" w:rsidR="00D6080A" w:rsidRPr="00811651" w:rsidRDefault="00D6080A" w:rsidP="00A666C2">
            <w:pPr>
              <w:snapToGrid w:val="0"/>
              <w:spacing w:before="60" w:line="276" w:lineRule="auto"/>
              <w:rPr>
                <w:szCs w:val="26"/>
              </w:rPr>
            </w:pPr>
            <w:r>
              <w:rPr>
                <w:b/>
                <w:szCs w:val="26"/>
              </w:rPr>
              <w:t xml:space="preserve">Hoàn cảnh sử dụng thành công cơ bản: </w:t>
            </w:r>
            <w:r w:rsidR="00D749EC">
              <w:rPr>
                <w:szCs w:val="26"/>
              </w:rPr>
              <w:t>Hệ thống hiển thị danh sách tìm kiếm chính xác.</w:t>
            </w:r>
          </w:p>
        </w:tc>
      </w:tr>
      <w:tr w:rsidR="00D6080A" w14:paraId="35DAC3B6"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A6279B8" w14:textId="77777777" w:rsidR="00D6080A" w:rsidRDefault="00D6080A" w:rsidP="00A666C2">
            <w:pPr>
              <w:snapToGrid w:val="0"/>
              <w:spacing w:before="60" w:line="276" w:lineRule="auto"/>
              <w:rPr>
                <w:b/>
                <w:szCs w:val="26"/>
              </w:rPr>
            </w:pPr>
            <w:r>
              <w:rPr>
                <w:b/>
                <w:szCs w:val="26"/>
              </w:rPr>
              <w:t xml:space="preserve">Hoàn cảnh sử dụng phụ (thay thế) trong trường hợp không thành công: </w:t>
            </w:r>
          </w:p>
          <w:p w14:paraId="5EE484E6" w14:textId="204E7FE7" w:rsidR="00D749EC" w:rsidRDefault="00D749EC" w:rsidP="00A666C2">
            <w:pPr>
              <w:snapToGrid w:val="0"/>
              <w:spacing w:before="60" w:line="276" w:lineRule="auto"/>
              <w:rPr>
                <w:szCs w:val="26"/>
              </w:rPr>
            </w:pPr>
            <w:r>
              <w:rPr>
                <w:szCs w:val="26"/>
              </w:rPr>
              <w:t xml:space="preserve">1. Không có dữ liệu </w:t>
            </w:r>
            <w:r w:rsidR="004A0073">
              <w:rPr>
                <w:szCs w:val="26"/>
              </w:rPr>
              <w:t>thiết bị nghiệp vụ chứng thư số</w:t>
            </w:r>
            <w:r>
              <w:rPr>
                <w:szCs w:val="26"/>
              </w:rPr>
              <w:t>:</w:t>
            </w:r>
          </w:p>
          <w:p w14:paraId="7FCB4B76" w14:textId="184EC379" w:rsidR="00D749EC" w:rsidRPr="00D749EC" w:rsidRDefault="00D749EC" w:rsidP="00A8287A">
            <w:pPr>
              <w:pStyle w:val="ListParagraph"/>
              <w:numPr>
                <w:ilvl w:val="0"/>
                <w:numId w:val="49"/>
              </w:numPr>
              <w:snapToGrid w:val="0"/>
              <w:spacing w:before="60"/>
              <w:rPr>
                <w:szCs w:val="26"/>
              </w:rPr>
            </w:pPr>
            <w:r w:rsidRPr="00D749EC">
              <w:rPr>
                <w:szCs w:val="26"/>
              </w:rPr>
              <w:t xml:space="preserve">Nếu không có dữ liệu </w:t>
            </w:r>
            <w:r w:rsidR="004A0073">
              <w:rPr>
                <w:szCs w:val="26"/>
              </w:rPr>
              <w:t>thiết bị nghiệp vụ chứng thư số</w:t>
            </w:r>
            <w:r w:rsidRPr="00D749EC">
              <w:rPr>
                <w:szCs w:val="26"/>
              </w:rPr>
              <w:t xml:space="preserve"> phù hợp với các tiêu chí tìm kiếm thì hiển thị [Không có dữ liệu]</w:t>
            </w:r>
          </w:p>
          <w:p w14:paraId="351ADAE4" w14:textId="77777777" w:rsidR="00D749EC" w:rsidRDefault="00D749EC" w:rsidP="00A666C2">
            <w:pPr>
              <w:snapToGrid w:val="0"/>
              <w:spacing w:before="60" w:line="276" w:lineRule="auto"/>
              <w:rPr>
                <w:szCs w:val="26"/>
              </w:rPr>
            </w:pPr>
            <w:r>
              <w:rPr>
                <w:szCs w:val="26"/>
              </w:rPr>
              <w:t>2. Không nhập tiêu chí tìm kiếm:</w:t>
            </w:r>
          </w:p>
          <w:p w14:paraId="330DDCC2" w14:textId="420D6C60" w:rsidR="00D749EC" w:rsidRPr="00D749EC" w:rsidRDefault="00D749EC" w:rsidP="00A8287A">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sidR="004A0073">
              <w:rPr>
                <w:szCs w:val="26"/>
              </w:rPr>
              <w:t>thiết bị nghiệp vụ chứng thư số</w:t>
            </w:r>
            <w:r w:rsidRPr="00D749EC">
              <w:rPr>
                <w:szCs w:val="26"/>
              </w:rPr>
              <w:t>.</w:t>
            </w:r>
          </w:p>
        </w:tc>
      </w:tr>
      <w:tr w:rsidR="00D6080A" w14:paraId="3427718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492F0AA" w14:textId="77777777" w:rsidR="00D6080A" w:rsidRDefault="00D6080A"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D6080A" w14:paraId="50E0255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83B956B" w14:textId="77777777" w:rsidR="00D6080A" w:rsidRDefault="00D6080A" w:rsidP="00A666C2">
            <w:pPr>
              <w:snapToGrid w:val="0"/>
              <w:spacing w:before="60" w:line="276" w:lineRule="auto"/>
              <w:rPr>
                <w:szCs w:val="26"/>
              </w:rPr>
            </w:pPr>
            <w:r>
              <w:rPr>
                <w:b/>
                <w:szCs w:val="26"/>
              </w:rPr>
              <w:t>Các yêu cầu phi chức năng:</w:t>
            </w:r>
            <w:r>
              <w:rPr>
                <w:szCs w:val="26"/>
              </w:rPr>
              <w:t xml:space="preserve"> Không có</w:t>
            </w:r>
          </w:p>
        </w:tc>
      </w:tr>
    </w:tbl>
    <w:p w14:paraId="5FE6CCB5" w14:textId="77777777" w:rsidR="00D6080A" w:rsidRDefault="00D6080A" w:rsidP="00D6080A"/>
    <w:p w14:paraId="46DA19FC" w14:textId="07E3288C" w:rsidR="00B5216E" w:rsidRDefault="00365149" w:rsidP="00B5216E">
      <w:pPr>
        <w:keepNext/>
      </w:pPr>
      <w:r>
        <w:rPr>
          <w:noProof/>
        </w:rPr>
        <w:drawing>
          <wp:inline distT="0" distB="0" distL="0" distR="0" wp14:anchorId="30973B82" wp14:editId="36030161">
            <wp:extent cx="5732145" cy="2535555"/>
            <wp:effectExtent l="19050" t="19050" r="20955" b="171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60C0DD.tmp"/>
                    <pic:cNvPicPr/>
                  </pic:nvPicPr>
                  <pic:blipFill>
                    <a:blip r:embed="rId158">
                      <a:extLst>
                        <a:ext uri="{28A0092B-C50C-407E-A947-70E740481C1C}">
                          <a14:useLocalDpi xmlns:a14="http://schemas.microsoft.com/office/drawing/2010/main" val="0"/>
                        </a:ext>
                      </a:extLst>
                    </a:blip>
                    <a:stretch>
                      <a:fillRect/>
                    </a:stretch>
                  </pic:blipFill>
                  <pic:spPr>
                    <a:xfrm>
                      <a:off x="0" y="0"/>
                      <a:ext cx="5732145" cy="2535555"/>
                    </a:xfrm>
                    <a:prstGeom prst="rect">
                      <a:avLst/>
                    </a:prstGeom>
                    <a:ln>
                      <a:solidFill>
                        <a:schemeClr val="accent5">
                          <a:lumMod val="50000"/>
                        </a:schemeClr>
                      </a:solidFill>
                    </a:ln>
                  </pic:spPr>
                </pic:pic>
              </a:graphicData>
            </a:graphic>
          </wp:inline>
        </w:drawing>
      </w:r>
    </w:p>
    <w:p w14:paraId="3823A905" w14:textId="69D33174" w:rsidR="00B5216E" w:rsidRDefault="00B5216E"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4</w:t>
        </w:r>
      </w:fldSimple>
      <w:r>
        <w:t xml:space="preserve">: Giao diện hiển thị form nhập kho </w:t>
      </w:r>
      <w:r w:rsidR="004A0073">
        <w:t>thiết bị nghiệp vụ chứng thư số</w:t>
      </w:r>
    </w:p>
    <w:p w14:paraId="1134E899" w14:textId="1BC38730" w:rsidR="00D6080A" w:rsidRDefault="00B75D35" w:rsidP="00941B88">
      <w:pPr>
        <w:pStyle w:val="UCName"/>
      </w:pPr>
      <w:bookmarkStart w:id="266" w:name="_Ref21905060"/>
      <w:bookmarkStart w:id="267" w:name="_Ref21905063"/>
      <w:bookmarkStart w:id="268" w:name="_Toc22744147"/>
      <w:r>
        <w:t xml:space="preserve">Thêm mới đợt nhập </w:t>
      </w:r>
      <w:r w:rsidR="00D6080A">
        <w:t xml:space="preserve">kho </w:t>
      </w:r>
      <w:r w:rsidR="003C1FA0">
        <w:t>thiết bị nghiệp vụ chứng thư số</w:t>
      </w:r>
      <w:r w:rsidR="00D749EC">
        <w:t xml:space="preserve"> </w:t>
      </w:r>
      <w:r w:rsidR="00D6080A">
        <w:t>mới</w:t>
      </w:r>
      <w:bookmarkEnd w:id="266"/>
      <w:bookmarkEnd w:id="267"/>
      <w:bookmarkEnd w:id="268"/>
    </w:p>
    <w:tbl>
      <w:tblPr>
        <w:tblW w:w="5000" w:type="pct"/>
        <w:tblLook w:val="04A0" w:firstRow="1" w:lastRow="0" w:firstColumn="1" w:lastColumn="0" w:noHBand="0" w:noVBand="1"/>
      </w:tblPr>
      <w:tblGrid>
        <w:gridCol w:w="5664"/>
        <w:gridCol w:w="3353"/>
      </w:tblGrid>
      <w:tr w:rsidR="00B75D35" w14:paraId="4D8524FB" w14:textId="77777777" w:rsidTr="00A666C2">
        <w:tc>
          <w:tcPr>
            <w:tcW w:w="3141" w:type="pct"/>
            <w:tcBorders>
              <w:top w:val="single" w:sz="4" w:space="0" w:color="000000"/>
              <w:left w:val="single" w:sz="4" w:space="0" w:color="000000"/>
              <w:bottom w:val="single" w:sz="4" w:space="0" w:color="000000"/>
              <w:right w:val="nil"/>
            </w:tcBorders>
            <w:hideMark/>
          </w:tcPr>
          <w:p w14:paraId="1E5218A3" w14:textId="65308610" w:rsidR="00B75D35" w:rsidRDefault="00B75D35" w:rsidP="00A666C2">
            <w:pPr>
              <w:spacing w:before="60" w:line="276" w:lineRule="auto"/>
              <w:rPr>
                <w:szCs w:val="26"/>
              </w:rPr>
            </w:pPr>
            <w:r>
              <w:rPr>
                <w:b/>
                <w:szCs w:val="26"/>
              </w:rPr>
              <w:t>Tên Usecase:</w:t>
            </w:r>
            <w:r>
              <w:rPr>
                <w:szCs w:val="26"/>
              </w:rPr>
              <w:t xml:space="preserve"> </w:t>
            </w:r>
            <w:r>
              <w:t xml:space="preserve">Thêm mới đợt nhập kho </w:t>
            </w:r>
            <w:r w:rsidR="003C1FA0">
              <w:t>thiết bị nghiệp vụ chứng thư số</w:t>
            </w:r>
            <w:r>
              <w:t xml:space="preserve"> mới</w:t>
            </w:r>
          </w:p>
        </w:tc>
        <w:tc>
          <w:tcPr>
            <w:tcW w:w="1859" w:type="pct"/>
            <w:tcBorders>
              <w:top w:val="single" w:sz="4" w:space="0" w:color="000000"/>
              <w:left w:val="single" w:sz="4" w:space="0" w:color="000000"/>
              <w:bottom w:val="single" w:sz="4" w:space="0" w:color="000000"/>
              <w:right w:val="single" w:sz="4" w:space="0" w:color="000000"/>
            </w:tcBorders>
            <w:hideMark/>
          </w:tcPr>
          <w:p w14:paraId="4E87DF0F" w14:textId="77777777" w:rsidR="00B75D35" w:rsidRDefault="00B75D35" w:rsidP="00A666C2">
            <w:pPr>
              <w:snapToGrid w:val="0"/>
              <w:spacing w:before="60" w:line="276" w:lineRule="auto"/>
              <w:rPr>
                <w:szCs w:val="26"/>
              </w:rPr>
            </w:pPr>
            <w:r>
              <w:rPr>
                <w:b/>
                <w:szCs w:val="26"/>
              </w:rPr>
              <w:t>Mức độ BMT:</w:t>
            </w:r>
            <w:r>
              <w:rPr>
                <w:szCs w:val="26"/>
              </w:rPr>
              <w:t xml:space="preserve"> B</w:t>
            </w:r>
          </w:p>
        </w:tc>
      </w:tr>
      <w:tr w:rsidR="00B75D35" w14:paraId="1F72F092" w14:textId="77777777" w:rsidTr="00A666C2">
        <w:tc>
          <w:tcPr>
            <w:tcW w:w="3141" w:type="pct"/>
            <w:tcBorders>
              <w:top w:val="single" w:sz="4" w:space="0" w:color="000000"/>
              <w:left w:val="single" w:sz="4" w:space="0" w:color="000000"/>
              <w:bottom w:val="single" w:sz="4" w:space="0" w:color="000000"/>
              <w:right w:val="nil"/>
            </w:tcBorders>
            <w:hideMark/>
          </w:tcPr>
          <w:p w14:paraId="07E8858E" w14:textId="77777777" w:rsidR="00B75D35" w:rsidRPr="00D6080A" w:rsidRDefault="00B75D35" w:rsidP="00A666C2">
            <w:pPr>
              <w:snapToGrid w:val="0"/>
              <w:spacing w:before="60" w:line="276" w:lineRule="auto"/>
              <w:rPr>
                <w:szCs w:val="26"/>
              </w:rPr>
            </w:pPr>
            <w:r>
              <w:rPr>
                <w:b/>
                <w:szCs w:val="26"/>
              </w:rPr>
              <w:lastRenderedPageBreak/>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7E58604A" w14:textId="77777777" w:rsidR="00B75D35" w:rsidRDefault="00B75D35" w:rsidP="00A666C2">
            <w:pPr>
              <w:snapToGrid w:val="0"/>
              <w:spacing w:before="60" w:line="276" w:lineRule="auto"/>
              <w:rPr>
                <w:szCs w:val="26"/>
              </w:rPr>
            </w:pPr>
            <w:r>
              <w:rPr>
                <w:b/>
                <w:szCs w:val="26"/>
              </w:rPr>
              <w:t xml:space="preserve">Tác nhân phụ: </w:t>
            </w:r>
            <w:r>
              <w:rPr>
                <w:szCs w:val="26"/>
              </w:rPr>
              <w:t>Hệ thống</w:t>
            </w:r>
          </w:p>
        </w:tc>
      </w:tr>
      <w:tr w:rsidR="00B75D35" w14:paraId="34FFCEA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783C3EB" w14:textId="73DD0828" w:rsidR="00B75D35" w:rsidRPr="00811651" w:rsidRDefault="00B75D35" w:rsidP="00A666C2">
            <w:pPr>
              <w:spacing w:before="60" w:line="276" w:lineRule="auto"/>
              <w:rPr>
                <w:szCs w:val="26"/>
              </w:rPr>
            </w:pPr>
            <w:r>
              <w:rPr>
                <w:b/>
                <w:szCs w:val="26"/>
              </w:rPr>
              <w:t xml:space="preserve">Mô tả Usecase: </w:t>
            </w:r>
            <w:r>
              <w:rPr>
                <w:szCs w:val="26"/>
              </w:rPr>
              <w:t>Phòng Quản trị hạ tầng</w:t>
            </w:r>
            <w:r>
              <w:t xml:space="preserve"> thêm mới đợt nhập kho </w:t>
            </w:r>
            <w:r w:rsidR="003C1FA0">
              <w:t>thiết bị nghiệp vụ chứng thư số</w:t>
            </w:r>
            <w:r>
              <w:t xml:space="preserve"> mới</w:t>
            </w:r>
          </w:p>
        </w:tc>
      </w:tr>
      <w:tr w:rsidR="00B75D35" w14:paraId="392FBBF5"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4A7FD63" w14:textId="77777777" w:rsidR="00B75D35" w:rsidRDefault="00B75D35" w:rsidP="00A666C2">
            <w:pPr>
              <w:snapToGrid w:val="0"/>
              <w:spacing w:before="60" w:line="276" w:lineRule="auto"/>
              <w:rPr>
                <w:b/>
                <w:szCs w:val="26"/>
              </w:rPr>
            </w:pPr>
            <w:r>
              <w:rPr>
                <w:b/>
                <w:szCs w:val="26"/>
              </w:rPr>
              <w:t xml:space="preserve">Điều kiện để bắt đầu Usecase: </w:t>
            </w:r>
          </w:p>
          <w:p w14:paraId="4BB0B08E" w14:textId="77777777" w:rsidR="00B75D35" w:rsidRPr="00E67262" w:rsidRDefault="00B75D3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4721F83" w14:textId="76676D25" w:rsidR="00B75D35" w:rsidRPr="00D6080A" w:rsidRDefault="00B75D3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4A0073">
              <w:rPr>
                <w:szCs w:val="26"/>
                <w:lang w:val="en-US"/>
              </w:rPr>
              <w:t>thiết bị nghiệp vụ chứng thư số</w:t>
            </w:r>
            <w:r>
              <w:rPr>
                <w:szCs w:val="26"/>
                <w:lang w:val="en-US"/>
              </w:rPr>
              <w:t xml:space="preserve"> mới”</w:t>
            </w:r>
          </w:p>
        </w:tc>
      </w:tr>
      <w:tr w:rsidR="00B75D35" w14:paraId="7EE6A0D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74A77E6" w14:textId="5E8A9642" w:rsidR="00B75D35" w:rsidRPr="005F5780" w:rsidRDefault="00B75D35" w:rsidP="00A666C2">
            <w:pPr>
              <w:snapToGrid w:val="0"/>
              <w:spacing w:before="60" w:line="276" w:lineRule="auto"/>
              <w:rPr>
                <w:szCs w:val="26"/>
              </w:rPr>
            </w:pPr>
            <w:r>
              <w:rPr>
                <w:b/>
                <w:szCs w:val="26"/>
              </w:rPr>
              <w:t xml:space="preserve">Điều kiện để kết thúc Usecase: </w:t>
            </w:r>
            <w:r>
              <w:t xml:space="preserve">Thêm mới đợt nhập kho </w:t>
            </w:r>
            <w:r w:rsidR="003C1FA0">
              <w:t>thiết bị nghiệp vụ chứng thư số</w:t>
            </w:r>
            <w:r>
              <w:t xml:space="preserve"> mới</w:t>
            </w:r>
            <w:r>
              <w:rPr>
                <w:szCs w:val="26"/>
              </w:rPr>
              <w:t xml:space="preserve"> thành công.</w:t>
            </w:r>
          </w:p>
        </w:tc>
      </w:tr>
      <w:tr w:rsidR="00B75D35" w14:paraId="602F0DE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70B58D0E" w14:textId="36BE68EF" w:rsidR="00B75D35" w:rsidRPr="00811651" w:rsidRDefault="00B75D35" w:rsidP="00A666C2">
            <w:pPr>
              <w:snapToGrid w:val="0"/>
              <w:spacing w:before="60" w:line="276" w:lineRule="auto"/>
              <w:rPr>
                <w:szCs w:val="26"/>
              </w:rPr>
            </w:pPr>
            <w:r>
              <w:rPr>
                <w:b/>
                <w:szCs w:val="26"/>
              </w:rPr>
              <w:t>Trình tự các sự kiện trong quá trình hoạt động của Usecase:</w:t>
            </w:r>
          </w:p>
          <w:p w14:paraId="7FF14566" w14:textId="549C7D6F" w:rsidR="00B75D35" w:rsidRPr="00F76980" w:rsidRDefault="00B75D35" w:rsidP="00A8287A">
            <w:pPr>
              <w:pStyle w:val="ListParagraph"/>
              <w:numPr>
                <w:ilvl w:val="0"/>
                <w:numId w:val="50"/>
              </w:numPr>
            </w:pPr>
            <w:r>
              <w:rPr>
                <w:lang w:val="en-US"/>
              </w:rPr>
              <w:t>Phòng Quản trị hạ tầng truy cập vào chức n</w:t>
            </w:r>
            <w:r w:rsidR="00522F43">
              <w:rPr>
                <w:lang w:val="en-US"/>
              </w:rPr>
              <w:t>ă</w:t>
            </w:r>
            <w:r>
              <w:rPr>
                <w:lang w:val="en-US"/>
              </w:rPr>
              <w:t xml:space="preserve">ng [Nhập kho </w:t>
            </w:r>
            <w:r w:rsidR="003C1FA0">
              <w:rPr>
                <w:lang w:val="en-US"/>
              </w:rPr>
              <w:t>thiết bị nghiệp vụ chứng thư số</w:t>
            </w:r>
            <w:r>
              <w:rPr>
                <w:lang w:val="en-US"/>
              </w:rPr>
              <w:t xml:space="preserve">], hệ thống hiển thị danh sách các đợt nhập kho </w:t>
            </w:r>
            <w:r w:rsidR="004A0073">
              <w:rPr>
                <w:lang w:val="en-US"/>
              </w:rPr>
              <w:t>thiết bị nghiệp vụ chứng thư số</w:t>
            </w:r>
            <w:r>
              <w:rPr>
                <w:lang w:val="en-US"/>
              </w:rPr>
              <w:t>.</w:t>
            </w:r>
          </w:p>
          <w:p w14:paraId="660048DF" w14:textId="191A00D7" w:rsidR="00B75D35" w:rsidRPr="00D749EC" w:rsidRDefault="00B75D35" w:rsidP="00A8287A">
            <w:pPr>
              <w:pStyle w:val="ListParagraph"/>
              <w:numPr>
                <w:ilvl w:val="0"/>
                <w:numId w:val="50"/>
              </w:numPr>
            </w:pPr>
            <w:r>
              <w:rPr>
                <w:lang w:val="en-US"/>
              </w:rPr>
              <w:t xml:space="preserve">Phòng Quản trị hạ tầng </w:t>
            </w:r>
            <w:r w:rsidR="00B5216E">
              <w:rPr>
                <w:lang w:val="en-US"/>
              </w:rPr>
              <w:t>nhấn vào nút chức năng [Nhập kho] để thêm mới đợt nhập kho, hệ thống hiển thị khung thêm mới đợt nhập kho</w:t>
            </w:r>
            <w:r>
              <w:rPr>
                <w:lang w:val="en-US"/>
              </w:rPr>
              <w:t>.</w:t>
            </w:r>
          </w:p>
          <w:p w14:paraId="7DB11F53" w14:textId="77777777" w:rsidR="00B5216E" w:rsidRPr="00B5216E" w:rsidRDefault="00B5216E" w:rsidP="00A8287A">
            <w:pPr>
              <w:pStyle w:val="ListParagraph"/>
              <w:numPr>
                <w:ilvl w:val="0"/>
                <w:numId w:val="50"/>
              </w:numPr>
            </w:pPr>
            <w:r>
              <w:rPr>
                <w:lang w:val="en-US"/>
              </w:rPr>
              <w:t xml:space="preserve">Phòng Quản trị hạ tầng nhập các thông tin vào khung thêm mới đợt nhập kho: </w:t>
            </w:r>
          </w:p>
          <w:p w14:paraId="24416DDF" w14:textId="120DB972" w:rsidR="00B5216E" w:rsidRPr="00686673" w:rsidRDefault="00B5216E" w:rsidP="00A8287A">
            <w:pPr>
              <w:pStyle w:val="ListParagraph"/>
              <w:numPr>
                <w:ilvl w:val="1"/>
                <w:numId w:val="50"/>
              </w:numPr>
            </w:pPr>
            <w:r>
              <w:rPr>
                <w:lang w:val="en-US"/>
              </w:rPr>
              <w:t>Nhập [Tên đợt nhập kho]</w:t>
            </w:r>
          </w:p>
          <w:p w14:paraId="1543DF71" w14:textId="4BDD273F" w:rsidR="00686673" w:rsidRPr="00B5216E" w:rsidRDefault="00686673" w:rsidP="00A8287A">
            <w:pPr>
              <w:pStyle w:val="ListParagraph"/>
              <w:numPr>
                <w:ilvl w:val="1"/>
                <w:numId w:val="50"/>
              </w:numPr>
            </w:pPr>
            <w:r>
              <w:rPr>
                <w:lang w:val="en-US"/>
              </w:rPr>
              <w:t xml:space="preserve">Nhập [Mã phiếu </w:t>
            </w:r>
            <w:r w:rsidR="00A62F8B">
              <w:rPr>
                <w:lang w:val="en-US"/>
              </w:rPr>
              <w:t>nhập</w:t>
            </w:r>
            <w:r>
              <w:rPr>
                <w:lang w:val="en-US"/>
              </w:rPr>
              <w:t xml:space="preserve"> kho]. Mã phiếu </w:t>
            </w:r>
            <w:r w:rsidR="00A62F8B">
              <w:rPr>
                <w:lang w:val="en-US"/>
              </w:rPr>
              <w:t>nhập kho</w:t>
            </w:r>
            <w:r>
              <w:rPr>
                <w:lang w:val="en-US"/>
              </w:rPr>
              <w:t xml:space="preserve"> mặc định tự động tăng và hiển thị ngay khi hiển thị khung thêm mới.</w:t>
            </w:r>
          </w:p>
          <w:p w14:paraId="2C940D76" w14:textId="368A5FCF" w:rsidR="00B5216E" w:rsidRPr="00B5216E" w:rsidRDefault="00B5216E" w:rsidP="00A8287A">
            <w:pPr>
              <w:pStyle w:val="ListParagraph"/>
              <w:numPr>
                <w:ilvl w:val="1"/>
                <w:numId w:val="50"/>
              </w:numPr>
            </w:pPr>
            <w:r>
              <w:rPr>
                <w:lang w:val="en-US"/>
              </w:rPr>
              <w:t>Nhập [Ngày nhập kho]</w:t>
            </w:r>
          </w:p>
          <w:p w14:paraId="79E12B43" w14:textId="0EA615F4" w:rsidR="00B75D35" w:rsidRPr="00B5216E" w:rsidRDefault="00B5216E" w:rsidP="00A8287A">
            <w:pPr>
              <w:pStyle w:val="ListParagraph"/>
              <w:numPr>
                <w:ilvl w:val="1"/>
                <w:numId w:val="50"/>
              </w:numPr>
            </w:pPr>
            <w:r>
              <w:rPr>
                <w:lang w:val="en-US"/>
              </w:rPr>
              <w:t xml:space="preserve">Thêm số lượng từng </w:t>
            </w:r>
            <w:r w:rsidR="004A0073">
              <w:rPr>
                <w:lang w:val="en-US"/>
              </w:rPr>
              <w:t>thiết bị nghiệp vụ chứng thư số</w:t>
            </w:r>
            <w:r>
              <w:rPr>
                <w:lang w:val="en-US"/>
              </w:rPr>
              <w:t>, gồm:</w:t>
            </w:r>
          </w:p>
          <w:p w14:paraId="14543D4D" w14:textId="12F118DA" w:rsidR="00B5216E" w:rsidRPr="00B5216E" w:rsidRDefault="00B5216E" w:rsidP="00A8287A">
            <w:pPr>
              <w:pStyle w:val="ListParagraph"/>
              <w:numPr>
                <w:ilvl w:val="2"/>
                <w:numId w:val="50"/>
              </w:numPr>
              <w:ind w:left="2336" w:hanging="357"/>
            </w:pPr>
            <w:r>
              <w:rPr>
                <w:lang w:val="en-US"/>
              </w:rPr>
              <w:t xml:space="preserve">Chọn </w:t>
            </w:r>
            <w:r w:rsidR="004A0073">
              <w:rPr>
                <w:lang w:val="en-US"/>
              </w:rPr>
              <w:t>Thiết bị nghiệp vụ chứng thư số</w:t>
            </w:r>
          </w:p>
          <w:p w14:paraId="37D6480D" w14:textId="77777777" w:rsidR="00B5216E" w:rsidRPr="00B5216E" w:rsidRDefault="00B5216E" w:rsidP="00A8287A">
            <w:pPr>
              <w:pStyle w:val="ListParagraph"/>
              <w:numPr>
                <w:ilvl w:val="2"/>
                <w:numId w:val="50"/>
              </w:numPr>
              <w:ind w:left="2336" w:hanging="357"/>
            </w:pPr>
            <w:r>
              <w:rPr>
                <w:lang w:val="en-US"/>
              </w:rPr>
              <w:t>Chọn Nguồn cung cấp</w:t>
            </w:r>
          </w:p>
          <w:p w14:paraId="63791242" w14:textId="77777777" w:rsidR="00B5216E" w:rsidRPr="00B5216E" w:rsidRDefault="00B5216E" w:rsidP="00A8287A">
            <w:pPr>
              <w:pStyle w:val="ListParagraph"/>
              <w:numPr>
                <w:ilvl w:val="2"/>
                <w:numId w:val="50"/>
              </w:numPr>
              <w:ind w:left="2336" w:hanging="357"/>
            </w:pPr>
            <w:r>
              <w:rPr>
                <w:lang w:val="en-US"/>
              </w:rPr>
              <w:t>Nhập Số lượng</w:t>
            </w:r>
          </w:p>
          <w:p w14:paraId="0C5D1FD6" w14:textId="77777777" w:rsidR="00B5216E" w:rsidRPr="00AF3CAA" w:rsidRDefault="00B5216E" w:rsidP="00A8287A">
            <w:pPr>
              <w:pStyle w:val="ListParagraph"/>
              <w:numPr>
                <w:ilvl w:val="2"/>
                <w:numId w:val="50"/>
              </w:numPr>
              <w:ind w:left="2336" w:hanging="357"/>
            </w:pPr>
            <w:r>
              <w:rPr>
                <w:lang w:val="en-US"/>
              </w:rPr>
              <w:t>Nhập Đơn giá</w:t>
            </w:r>
          </w:p>
          <w:p w14:paraId="33F885BA" w14:textId="364C35DE" w:rsidR="00AF3CAA" w:rsidRDefault="00AF3CAA" w:rsidP="00A8287A">
            <w:pPr>
              <w:pStyle w:val="ListParagraph"/>
              <w:numPr>
                <w:ilvl w:val="1"/>
                <w:numId w:val="50"/>
              </w:numPr>
            </w:pPr>
            <w:r>
              <w:rPr>
                <w:lang w:val="en-US"/>
              </w:rPr>
              <w:t>Và nhấn nút [Lưu lại]</w:t>
            </w:r>
          </w:p>
        </w:tc>
      </w:tr>
      <w:tr w:rsidR="00B75D35" w14:paraId="25B7AF2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83649BE" w14:textId="3A2CCEA1" w:rsidR="00B75D35" w:rsidRPr="00811651" w:rsidRDefault="00B75D35" w:rsidP="00A666C2">
            <w:pPr>
              <w:snapToGrid w:val="0"/>
              <w:spacing w:before="60" w:line="276" w:lineRule="auto"/>
              <w:rPr>
                <w:szCs w:val="26"/>
              </w:rPr>
            </w:pPr>
            <w:r>
              <w:rPr>
                <w:b/>
                <w:szCs w:val="26"/>
              </w:rPr>
              <w:t xml:space="preserve">Hoàn cảnh sử dụng thành công cơ bản: </w:t>
            </w:r>
            <w:r>
              <w:rPr>
                <w:szCs w:val="26"/>
              </w:rPr>
              <w:t xml:space="preserve">Hệ thống </w:t>
            </w:r>
            <w:r w:rsidR="00AF3CAA">
              <w:rPr>
                <w:szCs w:val="26"/>
              </w:rPr>
              <w:t>lưu đợt nhập kho mới thành công.</w:t>
            </w:r>
          </w:p>
        </w:tc>
      </w:tr>
      <w:tr w:rsidR="00B75D35" w14:paraId="6AF8190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2C8312F" w14:textId="7491E889" w:rsidR="00B75D35" w:rsidRDefault="00B75D35" w:rsidP="00A666C2">
            <w:pPr>
              <w:snapToGrid w:val="0"/>
              <w:spacing w:before="60" w:line="276" w:lineRule="auto"/>
              <w:rPr>
                <w:b/>
                <w:szCs w:val="26"/>
              </w:rPr>
            </w:pPr>
            <w:r>
              <w:rPr>
                <w:b/>
                <w:szCs w:val="26"/>
              </w:rPr>
              <w:t xml:space="preserve">Hoàn cảnh sử dụng phụ (thay thế) trong trường hợp không thành công: </w:t>
            </w:r>
          </w:p>
          <w:p w14:paraId="251397C4" w14:textId="1761F5BB" w:rsidR="00B75D35" w:rsidRDefault="004A1736" w:rsidP="00A666C2">
            <w:pPr>
              <w:snapToGrid w:val="0"/>
              <w:spacing w:before="60" w:line="276" w:lineRule="auto"/>
              <w:rPr>
                <w:szCs w:val="26"/>
              </w:rPr>
            </w:pPr>
            <w:r>
              <w:rPr>
                <w:szCs w:val="26"/>
              </w:rPr>
              <w:t>1. Không nhập</w:t>
            </w:r>
            <w:r w:rsidR="00B75D35">
              <w:rPr>
                <w:szCs w:val="26"/>
              </w:rPr>
              <w:t xml:space="preserve"> dữ liệu </w:t>
            </w:r>
            <w:r>
              <w:rPr>
                <w:szCs w:val="26"/>
              </w:rPr>
              <w:t>trong khung thêm mới</w:t>
            </w:r>
            <w:r w:rsidR="00B75D35">
              <w:rPr>
                <w:szCs w:val="26"/>
              </w:rPr>
              <w:t>:</w:t>
            </w:r>
          </w:p>
          <w:p w14:paraId="7BB1FCD0" w14:textId="25FBBDA5" w:rsidR="00B75D35" w:rsidRPr="00D749EC" w:rsidRDefault="00B75D35" w:rsidP="00A8287A">
            <w:pPr>
              <w:pStyle w:val="ListParagraph"/>
              <w:numPr>
                <w:ilvl w:val="0"/>
                <w:numId w:val="49"/>
              </w:numPr>
              <w:snapToGrid w:val="0"/>
              <w:spacing w:before="60"/>
              <w:rPr>
                <w:szCs w:val="26"/>
              </w:rPr>
            </w:pPr>
            <w:r w:rsidRPr="00D749EC">
              <w:rPr>
                <w:szCs w:val="26"/>
              </w:rPr>
              <w:t>Nế</w:t>
            </w:r>
            <w:r w:rsidR="004A1736">
              <w:rPr>
                <w:szCs w:val="26"/>
              </w:rPr>
              <w:t>u không nhập</w:t>
            </w:r>
            <w:r w:rsidRPr="00D749EC">
              <w:rPr>
                <w:szCs w:val="26"/>
              </w:rPr>
              <w:t xml:space="preserve"> dữ liệu tr</w:t>
            </w:r>
            <w:r w:rsidR="004A1736">
              <w:rPr>
                <w:szCs w:val="26"/>
                <w:lang w:val="en-US"/>
              </w:rPr>
              <w:t>o</w:t>
            </w:r>
            <w:r w:rsidRPr="00D749EC">
              <w:rPr>
                <w:szCs w:val="26"/>
              </w:rPr>
              <w:t xml:space="preserve">ng </w:t>
            </w:r>
            <w:r w:rsidR="004A1736">
              <w:rPr>
                <w:szCs w:val="26"/>
                <w:lang w:val="en-US"/>
              </w:rPr>
              <w:t>khung thêm mới và nhấn nút [Lưu lại] t</w:t>
            </w:r>
            <w:r w:rsidRPr="00D749EC">
              <w:rPr>
                <w:szCs w:val="26"/>
              </w:rPr>
              <w:t>hì hiển thị</w:t>
            </w:r>
            <w:r w:rsidR="004A1736">
              <w:rPr>
                <w:szCs w:val="26"/>
                <w:lang w:val="en-US"/>
              </w:rPr>
              <w:t xml:space="preserve"> cảnh báo</w:t>
            </w:r>
            <w:r w:rsidR="004A1736">
              <w:rPr>
                <w:szCs w:val="26"/>
              </w:rPr>
              <w:t xml:space="preserve"> </w:t>
            </w:r>
            <w:r w:rsidR="004A1736">
              <w:rPr>
                <w:szCs w:val="26"/>
                <w:lang w:val="en-US"/>
              </w:rPr>
              <w:t>yêu cầu nhập.</w:t>
            </w:r>
          </w:p>
          <w:p w14:paraId="763CA3C2" w14:textId="7E76C0AF" w:rsidR="00B75D35" w:rsidRDefault="00B75D35" w:rsidP="00A666C2">
            <w:pPr>
              <w:snapToGrid w:val="0"/>
              <w:spacing w:before="60" w:line="276" w:lineRule="auto"/>
              <w:rPr>
                <w:szCs w:val="26"/>
              </w:rPr>
            </w:pPr>
            <w:r>
              <w:rPr>
                <w:szCs w:val="26"/>
              </w:rPr>
              <w:t xml:space="preserve">2. </w:t>
            </w:r>
            <w:r w:rsidR="004A1736">
              <w:rPr>
                <w:szCs w:val="26"/>
              </w:rPr>
              <w:t xml:space="preserve">Nhấn vào nút [Thêm </w:t>
            </w:r>
            <w:r w:rsidR="004A0073">
              <w:rPr>
                <w:szCs w:val="26"/>
              </w:rPr>
              <w:t>thiết bị nghiệp vụ chứng thư số</w:t>
            </w:r>
            <w:r w:rsidR="004A1736">
              <w:rPr>
                <w:szCs w:val="26"/>
              </w:rPr>
              <w:t>]</w:t>
            </w:r>
            <w:r>
              <w:rPr>
                <w:szCs w:val="26"/>
              </w:rPr>
              <w:t>:</w:t>
            </w:r>
          </w:p>
          <w:p w14:paraId="030A83D8" w14:textId="726C0E99" w:rsidR="004A1736" w:rsidRDefault="00B75D35" w:rsidP="00A8287A">
            <w:pPr>
              <w:pStyle w:val="ListParagraph"/>
              <w:numPr>
                <w:ilvl w:val="0"/>
                <w:numId w:val="49"/>
              </w:numPr>
              <w:snapToGrid w:val="0"/>
              <w:spacing w:before="60"/>
              <w:rPr>
                <w:szCs w:val="26"/>
              </w:rPr>
            </w:pPr>
            <w:r w:rsidRPr="00D749EC">
              <w:rPr>
                <w:szCs w:val="26"/>
              </w:rPr>
              <w:t xml:space="preserve">Nếu nhấn nút </w:t>
            </w:r>
            <w:r w:rsidR="004A1736">
              <w:rPr>
                <w:szCs w:val="26"/>
                <w:lang w:val="en-US"/>
              </w:rPr>
              <w:t xml:space="preserve">chức năng </w:t>
            </w:r>
            <w:r w:rsidRPr="00D749EC">
              <w:rPr>
                <w:szCs w:val="26"/>
              </w:rPr>
              <w:t>[T</w:t>
            </w:r>
            <w:r w:rsidR="004A1736">
              <w:rPr>
                <w:szCs w:val="26"/>
                <w:lang w:val="en-US"/>
              </w:rPr>
              <w:t xml:space="preserve">hêm </w:t>
            </w:r>
            <w:r w:rsidR="004A0073">
              <w:rPr>
                <w:szCs w:val="26"/>
                <w:lang w:val="en-US"/>
              </w:rPr>
              <w:t>thiết bị nghiệp vụ chứng thư số</w:t>
            </w:r>
            <w:r w:rsidRPr="00D749EC">
              <w:rPr>
                <w:szCs w:val="26"/>
              </w:rPr>
              <w:t xml:space="preserve">], hệ thống sẽ hiển thị </w:t>
            </w:r>
            <w:r w:rsidR="004A1736">
              <w:rPr>
                <w:szCs w:val="26"/>
                <w:lang w:val="en-US"/>
              </w:rPr>
              <w:t xml:space="preserve">thêm dòng để chọn thêm 1 loại </w:t>
            </w:r>
            <w:r w:rsidR="004A0073">
              <w:rPr>
                <w:szCs w:val="26"/>
                <w:lang w:val="en-US"/>
              </w:rPr>
              <w:t>thiết bị nghiệp vụ chứng thư số</w:t>
            </w:r>
            <w:r w:rsidR="004A1736">
              <w:rPr>
                <w:szCs w:val="26"/>
                <w:lang w:val="en-US"/>
              </w:rPr>
              <w:t xml:space="preserve"> trong cùng 1 đợt nhập ở ngay dưới dòng nhập ở trên</w:t>
            </w:r>
            <w:r w:rsidRPr="00D749EC">
              <w:rPr>
                <w:szCs w:val="26"/>
              </w:rPr>
              <w:t>.</w:t>
            </w:r>
          </w:p>
          <w:p w14:paraId="0AB0F73C" w14:textId="5AFD8E7D" w:rsidR="00D150F1" w:rsidRDefault="00D150F1" w:rsidP="00A666C2">
            <w:pPr>
              <w:snapToGrid w:val="0"/>
              <w:spacing w:before="60" w:line="276" w:lineRule="auto"/>
              <w:rPr>
                <w:szCs w:val="26"/>
              </w:rPr>
            </w:pPr>
            <w:r>
              <w:rPr>
                <w:szCs w:val="26"/>
              </w:rPr>
              <w:t xml:space="preserve">3. Nhấn vào nút [X] tại từng dòng </w:t>
            </w:r>
            <w:r w:rsidR="004A0073">
              <w:rPr>
                <w:szCs w:val="26"/>
              </w:rPr>
              <w:t>thiết bị nghiệp vụ chứng thư số</w:t>
            </w:r>
            <w:r>
              <w:rPr>
                <w:szCs w:val="26"/>
              </w:rPr>
              <w:t>:</w:t>
            </w:r>
          </w:p>
          <w:p w14:paraId="004305B7" w14:textId="443B41A9" w:rsidR="00D150F1" w:rsidRDefault="00D150F1" w:rsidP="00A8287A">
            <w:pPr>
              <w:pStyle w:val="ListParagraph"/>
              <w:numPr>
                <w:ilvl w:val="0"/>
                <w:numId w:val="49"/>
              </w:numPr>
              <w:snapToGrid w:val="0"/>
              <w:spacing w:before="60"/>
              <w:rPr>
                <w:szCs w:val="26"/>
              </w:rPr>
            </w:pPr>
            <w:r w:rsidRPr="00D749EC">
              <w:rPr>
                <w:szCs w:val="26"/>
              </w:rPr>
              <w:lastRenderedPageBreak/>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4A0073">
              <w:rPr>
                <w:szCs w:val="26"/>
              </w:rPr>
              <w:t>thiết bị nghiệp vụ chứng thư số</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4A0073">
              <w:rPr>
                <w:szCs w:val="26"/>
              </w:rPr>
              <w:t>thiết bị nghiệp vụ chứng thư số</w:t>
            </w:r>
            <w:r>
              <w:rPr>
                <w:szCs w:val="26"/>
                <w:lang w:val="en-US"/>
              </w:rPr>
              <w:t xml:space="preserve"> đó sẽ bị mất đi</w:t>
            </w:r>
            <w:r w:rsidRPr="00D749EC">
              <w:rPr>
                <w:szCs w:val="26"/>
              </w:rPr>
              <w:t>.</w:t>
            </w:r>
          </w:p>
          <w:p w14:paraId="0B025C0C" w14:textId="2FC08AB6" w:rsidR="00686673" w:rsidRDefault="00686673" w:rsidP="00A666C2">
            <w:pPr>
              <w:snapToGrid w:val="0"/>
              <w:spacing w:before="60" w:line="276" w:lineRule="auto"/>
              <w:rPr>
                <w:szCs w:val="26"/>
              </w:rPr>
            </w:pPr>
            <w:r>
              <w:rPr>
                <w:szCs w:val="26"/>
              </w:rPr>
              <w:t xml:space="preserve">4. Nhập [mã phiếu </w:t>
            </w:r>
            <w:r w:rsidR="00A62F8B">
              <w:rPr>
                <w:szCs w:val="26"/>
              </w:rPr>
              <w:t>nhập kho</w:t>
            </w:r>
            <w:r>
              <w:rPr>
                <w:szCs w:val="26"/>
              </w:rPr>
              <w:t>] trùng với dữ liệu hiện có:</w:t>
            </w:r>
          </w:p>
          <w:p w14:paraId="0F632E69" w14:textId="1CE5409B" w:rsidR="00103CD3" w:rsidRPr="00103CD3" w:rsidRDefault="00686673"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sidR="00A62F8B">
              <w:rPr>
                <w:szCs w:val="26"/>
              </w:rPr>
              <w:t>nhập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xml:space="preserve">, nếu trùng sẽ hiển thị cảnh báo [Mã phiếu </w:t>
            </w:r>
            <w:r w:rsidR="00A62F8B">
              <w:rPr>
                <w:szCs w:val="26"/>
                <w:lang w:val="en-US"/>
              </w:rPr>
              <w:t>nhập kho</w:t>
            </w:r>
            <w:r>
              <w:rPr>
                <w:szCs w:val="26"/>
                <w:lang w:val="en-US"/>
              </w:rPr>
              <w:t xml:space="preserve"> đã tồn tại trong hệ thống.]</w:t>
            </w:r>
          </w:p>
        </w:tc>
      </w:tr>
      <w:tr w:rsidR="00B75D35" w14:paraId="54DBFC3B"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CEE72E5" w14:textId="77777777" w:rsidR="00520A1A" w:rsidRDefault="00B75D35" w:rsidP="00A666C2">
            <w:pPr>
              <w:snapToGrid w:val="0"/>
              <w:spacing w:before="60" w:line="276" w:lineRule="auto"/>
              <w:rPr>
                <w:szCs w:val="26"/>
              </w:rPr>
            </w:pPr>
            <w:r>
              <w:rPr>
                <w:b/>
                <w:szCs w:val="26"/>
              </w:rPr>
              <w:t>Hành động liên quan sẽ xảy ra khi Usecase kết thúc:</w:t>
            </w:r>
            <w:r w:rsidR="00103CD3">
              <w:rPr>
                <w:szCs w:val="26"/>
              </w:rPr>
              <w:t xml:space="preserve"> </w:t>
            </w:r>
          </w:p>
          <w:p w14:paraId="2135A705" w14:textId="7B6E240B" w:rsidR="00520A1A" w:rsidRPr="00103CD3" w:rsidRDefault="00520A1A" w:rsidP="00A666C2">
            <w:pPr>
              <w:snapToGrid w:val="0"/>
              <w:spacing w:before="60" w:line="276" w:lineRule="auto"/>
              <w:rPr>
                <w:szCs w:val="26"/>
              </w:rPr>
            </w:pPr>
            <w:r>
              <w:rPr>
                <w:szCs w:val="26"/>
              </w:rPr>
              <w:t xml:space="preserve">1. </w:t>
            </w:r>
            <w:r w:rsidRPr="00103CD3">
              <w:rPr>
                <w:szCs w:val="26"/>
              </w:rPr>
              <w:t xml:space="preserve">Khi nhấn nút [Lưu lại], </w:t>
            </w:r>
            <w:r>
              <w:rPr>
                <w:szCs w:val="26"/>
              </w:rPr>
              <w:t>s</w:t>
            </w:r>
            <w:r w:rsidRPr="00103CD3">
              <w:rPr>
                <w:szCs w:val="26"/>
              </w:rPr>
              <w:t xml:space="preserve">ố lượng </w:t>
            </w:r>
            <w:r w:rsidR="004A0073">
              <w:rPr>
                <w:szCs w:val="26"/>
              </w:rPr>
              <w:t>thiết bị nghiệp vụ chứng thư số</w:t>
            </w:r>
            <w:r w:rsidRPr="00103CD3">
              <w:rPr>
                <w:szCs w:val="26"/>
              </w:rPr>
              <w:t xml:space="preserve"> theo đợt nhập kho được tăng lên theo nội dung đã nhập:</w:t>
            </w:r>
          </w:p>
          <w:p w14:paraId="34563440" w14:textId="4BF78EE9" w:rsidR="00520A1A" w:rsidRPr="00520A1A" w:rsidRDefault="00520A1A" w:rsidP="00A8287A">
            <w:pPr>
              <w:pStyle w:val="ListParagraph"/>
              <w:numPr>
                <w:ilvl w:val="0"/>
                <w:numId w:val="49"/>
              </w:numPr>
              <w:snapToGrid w:val="0"/>
              <w:spacing w:before="60"/>
              <w:rPr>
                <w:szCs w:val="26"/>
              </w:rPr>
            </w:pPr>
            <w:r>
              <w:rPr>
                <w:szCs w:val="26"/>
                <w:lang w:val="en-US"/>
              </w:rPr>
              <w:t xml:space="preserve">Nếu cùng loại </w:t>
            </w:r>
            <w:r w:rsidR="004A0073">
              <w:rPr>
                <w:szCs w:val="26"/>
                <w:lang w:val="en-US"/>
              </w:rPr>
              <w:t>thiết bị nghiệp vụ chứng thư số</w:t>
            </w:r>
            <w:r>
              <w:rPr>
                <w:szCs w:val="26"/>
                <w:lang w:val="en-US"/>
              </w:rPr>
              <w:t xml:space="preserve">, nguồn cung cấp, đơn giá với dữ liệu đang có thì số lượng </w:t>
            </w:r>
            <w:r w:rsidR="004A0073">
              <w:rPr>
                <w:szCs w:val="26"/>
                <w:lang w:val="en-US"/>
              </w:rPr>
              <w:t>thiết bị nghiệp vụ chứng thư số</w:t>
            </w:r>
            <w:r>
              <w:rPr>
                <w:szCs w:val="26"/>
                <w:lang w:val="en-US"/>
              </w:rPr>
              <w:t xml:space="preserve"> đó được tăng lên theo số lượng đã nhập.</w:t>
            </w:r>
          </w:p>
          <w:p w14:paraId="21EC2D90" w14:textId="7417C261" w:rsidR="00520A1A" w:rsidRPr="00520A1A" w:rsidRDefault="00520A1A" w:rsidP="00A8287A">
            <w:pPr>
              <w:pStyle w:val="ListParagraph"/>
              <w:numPr>
                <w:ilvl w:val="0"/>
                <w:numId w:val="49"/>
              </w:numPr>
              <w:snapToGrid w:val="0"/>
              <w:spacing w:before="60"/>
              <w:rPr>
                <w:szCs w:val="26"/>
              </w:rPr>
            </w:pPr>
            <w:r w:rsidRPr="00520A1A">
              <w:rPr>
                <w:szCs w:val="26"/>
                <w:lang w:val="en-US"/>
              </w:rPr>
              <w:t xml:space="preserve">Nếu không cùng loại </w:t>
            </w:r>
            <w:r w:rsidR="004A0073">
              <w:rPr>
                <w:szCs w:val="26"/>
                <w:lang w:val="en-US"/>
              </w:rPr>
              <w:t>thiết bị nghiệp vụ chứng thư số</w:t>
            </w:r>
            <w:r w:rsidRPr="00520A1A">
              <w:rPr>
                <w:szCs w:val="26"/>
                <w:lang w:val="en-US"/>
              </w:rPr>
              <w:t xml:space="preserve">, nguồn cung cấp, đơn giá với dữ liệu đang có thì dữ liệu </w:t>
            </w:r>
            <w:r w:rsidR="004A0073">
              <w:rPr>
                <w:szCs w:val="26"/>
                <w:lang w:val="en-US"/>
              </w:rPr>
              <w:t>thiết bị nghiệp vụ chứng thư số</w:t>
            </w:r>
            <w:r w:rsidRPr="00520A1A">
              <w:rPr>
                <w:szCs w:val="26"/>
                <w:lang w:val="en-US"/>
              </w:rPr>
              <w:t xml:space="preserve"> được nhập vào sẽ thêm mới và cập nhật số lượng theo số lượng đã nhập.</w:t>
            </w:r>
          </w:p>
          <w:p w14:paraId="4AE52C29" w14:textId="2B2034D3" w:rsidR="00AF3CAA" w:rsidRPr="00103CD3" w:rsidRDefault="00520A1A" w:rsidP="00A666C2">
            <w:pPr>
              <w:snapToGrid w:val="0"/>
              <w:spacing w:before="60" w:line="276" w:lineRule="auto"/>
              <w:rPr>
                <w:szCs w:val="26"/>
              </w:rPr>
            </w:pPr>
            <w:r>
              <w:rPr>
                <w:szCs w:val="26"/>
              </w:rPr>
              <w:t>2. Sau khi lưu lại thành công, k</w:t>
            </w:r>
            <w:r w:rsidRPr="00103CD3">
              <w:rPr>
                <w:szCs w:val="26"/>
              </w:rPr>
              <w:t xml:space="preserve">hung </w:t>
            </w:r>
            <w:r w:rsidR="00AF3CAA" w:rsidRPr="00103CD3">
              <w:rPr>
                <w:szCs w:val="26"/>
              </w:rPr>
              <w:t>thêm mới tắt đi.</w:t>
            </w:r>
          </w:p>
        </w:tc>
      </w:tr>
      <w:tr w:rsidR="00B75D35" w14:paraId="3A6D7C4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6684D63" w14:textId="77777777" w:rsidR="00B75D35" w:rsidRDefault="00B75D35" w:rsidP="00A666C2">
            <w:pPr>
              <w:snapToGrid w:val="0"/>
              <w:spacing w:before="60" w:line="276" w:lineRule="auto"/>
              <w:rPr>
                <w:szCs w:val="26"/>
              </w:rPr>
            </w:pPr>
            <w:r>
              <w:rPr>
                <w:b/>
                <w:szCs w:val="26"/>
              </w:rPr>
              <w:t>Các yêu cầu phi chức năng:</w:t>
            </w:r>
            <w:r>
              <w:rPr>
                <w:szCs w:val="26"/>
              </w:rPr>
              <w:t xml:space="preserve"> Không có</w:t>
            </w:r>
          </w:p>
        </w:tc>
      </w:tr>
    </w:tbl>
    <w:p w14:paraId="04CBDF4B" w14:textId="77777777" w:rsidR="00D749EC" w:rsidRDefault="00D749EC" w:rsidP="00D749EC"/>
    <w:p w14:paraId="7D0DA6B7" w14:textId="3D5773EB" w:rsidR="00D749EC" w:rsidRDefault="008C647B" w:rsidP="00941B88">
      <w:pPr>
        <w:pStyle w:val="UCName"/>
      </w:pPr>
      <w:bookmarkStart w:id="269" w:name="_Ref21905067"/>
      <w:bookmarkStart w:id="270" w:name="_Ref21905070"/>
      <w:bookmarkStart w:id="271" w:name="_Toc22744148"/>
      <w:r>
        <w:t>Chỉnh s</w:t>
      </w:r>
      <w:r w:rsidR="00D749EC">
        <w:t xml:space="preserve">ửa đợt nhập kho </w:t>
      </w:r>
      <w:r w:rsidR="003C1FA0">
        <w:t>thiết bị nghiệp vụ chứng thư số</w:t>
      </w:r>
      <w:r w:rsidR="00D749EC">
        <w:t xml:space="preserve"> mới</w:t>
      </w:r>
      <w:bookmarkEnd w:id="269"/>
      <w:bookmarkEnd w:id="270"/>
      <w:bookmarkEnd w:id="271"/>
    </w:p>
    <w:tbl>
      <w:tblPr>
        <w:tblW w:w="5000" w:type="pct"/>
        <w:tblLook w:val="04A0" w:firstRow="1" w:lastRow="0" w:firstColumn="1" w:lastColumn="0" w:noHBand="0" w:noVBand="1"/>
      </w:tblPr>
      <w:tblGrid>
        <w:gridCol w:w="5664"/>
        <w:gridCol w:w="3353"/>
      </w:tblGrid>
      <w:tr w:rsidR="008C647B" w14:paraId="713EA949" w14:textId="77777777" w:rsidTr="00A666C2">
        <w:tc>
          <w:tcPr>
            <w:tcW w:w="3141" w:type="pct"/>
            <w:tcBorders>
              <w:top w:val="single" w:sz="4" w:space="0" w:color="000000"/>
              <w:left w:val="single" w:sz="4" w:space="0" w:color="000000"/>
              <w:bottom w:val="single" w:sz="4" w:space="0" w:color="000000"/>
              <w:right w:val="nil"/>
            </w:tcBorders>
            <w:hideMark/>
          </w:tcPr>
          <w:p w14:paraId="3B806F21" w14:textId="1E289B38" w:rsidR="008C647B" w:rsidRDefault="008C647B" w:rsidP="00A666C2">
            <w:pPr>
              <w:spacing w:before="60" w:line="276" w:lineRule="auto"/>
              <w:rPr>
                <w:szCs w:val="26"/>
              </w:rPr>
            </w:pPr>
            <w:r>
              <w:rPr>
                <w:b/>
                <w:szCs w:val="26"/>
              </w:rPr>
              <w:t>Tên Usecase:</w:t>
            </w:r>
            <w:r>
              <w:rPr>
                <w:szCs w:val="26"/>
              </w:rPr>
              <w:t xml:space="preserve"> </w:t>
            </w:r>
            <w:r>
              <w:t xml:space="preserve">Chỉnh sửa các đợt nhập kho </w:t>
            </w:r>
            <w:r w:rsidR="003C1FA0">
              <w:t>thiết bị nghiệp vụ chứng thư số</w:t>
            </w:r>
            <w:r>
              <w:t xml:space="preserve"> mới</w:t>
            </w:r>
          </w:p>
        </w:tc>
        <w:tc>
          <w:tcPr>
            <w:tcW w:w="1859" w:type="pct"/>
            <w:tcBorders>
              <w:top w:val="single" w:sz="4" w:space="0" w:color="000000"/>
              <w:left w:val="single" w:sz="4" w:space="0" w:color="000000"/>
              <w:bottom w:val="single" w:sz="4" w:space="0" w:color="000000"/>
              <w:right w:val="single" w:sz="4" w:space="0" w:color="000000"/>
            </w:tcBorders>
            <w:hideMark/>
          </w:tcPr>
          <w:p w14:paraId="49342A11" w14:textId="77777777" w:rsidR="008C647B" w:rsidRDefault="008C647B" w:rsidP="00A666C2">
            <w:pPr>
              <w:snapToGrid w:val="0"/>
              <w:spacing w:before="60" w:line="276" w:lineRule="auto"/>
              <w:rPr>
                <w:szCs w:val="26"/>
              </w:rPr>
            </w:pPr>
            <w:r>
              <w:rPr>
                <w:b/>
                <w:szCs w:val="26"/>
              </w:rPr>
              <w:t>Mức độ BMT:</w:t>
            </w:r>
            <w:r>
              <w:rPr>
                <w:szCs w:val="26"/>
              </w:rPr>
              <w:t xml:space="preserve"> B</w:t>
            </w:r>
          </w:p>
        </w:tc>
      </w:tr>
      <w:tr w:rsidR="008C647B" w14:paraId="6309D6FF" w14:textId="77777777" w:rsidTr="00A666C2">
        <w:tc>
          <w:tcPr>
            <w:tcW w:w="3141" w:type="pct"/>
            <w:tcBorders>
              <w:top w:val="single" w:sz="4" w:space="0" w:color="000000"/>
              <w:left w:val="single" w:sz="4" w:space="0" w:color="000000"/>
              <w:bottom w:val="single" w:sz="4" w:space="0" w:color="000000"/>
              <w:right w:val="nil"/>
            </w:tcBorders>
            <w:hideMark/>
          </w:tcPr>
          <w:p w14:paraId="0BF150EE" w14:textId="77777777" w:rsidR="008C647B" w:rsidRPr="00D6080A" w:rsidRDefault="008C647B"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43BA743B" w14:textId="77777777" w:rsidR="008C647B" w:rsidRDefault="008C647B" w:rsidP="00A666C2">
            <w:pPr>
              <w:snapToGrid w:val="0"/>
              <w:spacing w:before="60" w:line="276" w:lineRule="auto"/>
              <w:rPr>
                <w:szCs w:val="26"/>
              </w:rPr>
            </w:pPr>
            <w:r>
              <w:rPr>
                <w:b/>
                <w:szCs w:val="26"/>
              </w:rPr>
              <w:t xml:space="preserve">Tác nhân phụ: </w:t>
            </w:r>
            <w:r>
              <w:rPr>
                <w:szCs w:val="26"/>
              </w:rPr>
              <w:t>Hệ thống</w:t>
            </w:r>
          </w:p>
        </w:tc>
      </w:tr>
      <w:tr w:rsidR="008C647B" w14:paraId="408F3252"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B89CD21" w14:textId="6295C0AE" w:rsidR="008C647B" w:rsidRPr="00811651" w:rsidRDefault="008C647B" w:rsidP="00A666C2">
            <w:pPr>
              <w:spacing w:before="60" w:line="276" w:lineRule="auto"/>
              <w:rPr>
                <w:szCs w:val="26"/>
              </w:rPr>
            </w:pPr>
            <w:r>
              <w:rPr>
                <w:b/>
                <w:szCs w:val="26"/>
              </w:rPr>
              <w:t xml:space="preserve">Mô tả Usecase: </w:t>
            </w:r>
            <w:r>
              <w:rPr>
                <w:szCs w:val="26"/>
              </w:rPr>
              <w:t>Phòng Quản trị hạ tầng</w:t>
            </w:r>
            <w:r>
              <w:t xml:space="preserve"> chỉnh sửa đợt nhập kho </w:t>
            </w:r>
            <w:r w:rsidR="003C1FA0">
              <w:t>thiết bị nghiệp vụ chứng thư số</w:t>
            </w:r>
            <w:r>
              <w:t xml:space="preserve"> mới</w:t>
            </w:r>
          </w:p>
        </w:tc>
      </w:tr>
      <w:tr w:rsidR="008C647B" w14:paraId="794CFFA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08A4AA1" w14:textId="77777777" w:rsidR="008C647B" w:rsidRDefault="008C647B" w:rsidP="00A666C2">
            <w:pPr>
              <w:snapToGrid w:val="0"/>
              <w:spacing w:before="60" w:line="276" w:lineRule="auto"/>
              <w:rPr>
                <w:b/>
                <w:szCs w:val="26"/>
              </w:rPr>
            </w:pPr>
            <w:r>
              <w:rPr>
                <w:b/>
                <w:szCs w:val="26"/>
              </w:rPr>
              <w:t xml:space="preserve">Điều kiện để bắt đầu Usecase: </w:t>
            </w:r>
          </w:p>
          <w:p w14:paraId="645DF055" w14:textId="77777777" w:rsidR="008C647B" w:rsidRPr="00E67262" w:rsidRDefault="008C647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1805CD48" w14:textId="7884014F" w:rsidR="008C647B" w:rsidRPr="0053657F" w:rsidRDefault="008C647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4A0073">
              <w:rPr>
                <w:szCs w:val="26"/>
                <w:lang w:val="en-US"/>
              </w:rPr>
              <w:t>thiết bị nghiệp vụ chứng thư số</w:t>
            </w:r>
            <w:r>
              <w:rPr>
                <w:szCs w:val="26"/>
                <w:lang w:val="en-US"/>
              </w:rPr>
              <w:t xml:space="preserve"> mới”</w:t>
            </w:r>
          </w:p>
          <w:p w14:paraId="02D9D1A9" w14:textId="0268A5D6" w:rsidR="0053657F" w:rsidRPr="00D6080A" w:rsidRDefault="0053657F" w:rsidP="00A8287A">
            <w:pPr>
              <w:pStyle w:val="ListParagraph"/>
              <w:numPr>
                <w:ilvl w:val="0"/>
                <w:numId w:val="40"/>
              </w:numPr>
              <w:snapToGrid w:val="0"/>
              <w:spacing w:before="60"/>
              <w:rPr>
                <w:szCs w:val="26"/>
              </w:rPr>
            </w:pPr>
            <w:r>
              <w:rPr>
                <w:szCs w:val="26"/>
                <w:lang w:val="en-US"/>
              </w:rPr>
              <w:t>Hệ thống đã có dữ liệu đợt nhập kho.</w:t>
            </w:r>
          </w:p>
        </w:tc>
      </w:tr>
      <w:tr w:rsidR="008C647B" w14:paraId="52DBB1CD"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9F7CF62" w14:textId="7974B232" w:rsidR="008C647B" w:rsidRPr="005F5780" w:rsidRDefault="008C647B" w:rsidP="00A666C2">
            <w:pPr>
              <w:snapToGrid w:val="0"/>
              <w:spacing w:before="60" w:line="276" w:lineRule="auto"/>
              <w:rPr>
                <w:szCs w:val="26"/>
              </w:rPr>
            </w:pPr>
            <w:r>
              <w:rPr>
                <w:b/>
                <w:szCs w:val="26"/>
              </w:rPr>
              <w:t xml:space="preserve">Điều kiện để kết thúc Usecase: </w:t>
            </w:r>
            <w:r w:rsidR="0053657F">
              <w:t>Chỉnh sửa</w:t>
            </w:r>
            <w:r>
              <w:t xml:space="preserve"> đợt nhập kho </w:t>
            </w:r>
            <w:r w:rsidR="003C1FA0">
              <w:t>thiết bị nghiệp vụ chứng thư số</w:t>
            </w:r>
            <w:r>
              <w:t xml:space="preserve"> mới</w:t>
            </w:r>
            <w:r>
              <w:rPr>
                <w:szCs w:val="26"/>
              </w:rPr>
              <w:t xml:space="preserve"> thành công.</w:t>
            </w:r>
          </w:p>
        </w:tc>
      </w:tr>
      <w:tr w:rsidR="008C647B" w14:paraId="5A3B224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5140DF16" w14:textId="77777777" w:rsidR="008C647B" w:rsidRPr="00811651" w:rsidRDefault="008C647B" w:rsidP="00A666C2">
            <w:pPr>
              <w:snapToGrid w:val="0"/>
              <w:spacing w:before="60" w:line="276" w:lineRule="auto"/>
              <w:rPr>
                <w:szCs w:val="26"/>
              </w:rPr>
            </w:pPr>
            <w:r>
              <w:rPr>
                <w:b/>
                <w:szCs w:val="26"/>
              </w:rPr>
              <w:t>Trình tự các sự kiện trong quá trình hoạt động của Usecase:</w:t>
            </w:r>
          </w:p>
          <w:p w14:paraId="40BB321F" w14:textId="777789EF" w:rsidR="008C647B" w:rsidRPr="00F76980" w:rsidRDefault="008C647B" w:rsidP="00A8287A">
            <w:pPr>
              <w:pStyle w:val="ListParagraph"/>
              <w:numPr>
                <w:ilvl w:val="0"/>
                <w:numId w:val="51"/>
              </w:numPr>
            </w:pPr>
            <w:r>
              <w:rPr>
                <w:lang w:val="en-US"/>
              </w:rPr>
              <w:t xml:space="preserve">Phòng Quản trị hạ tầng truy cập vào chức năng [Nhập kho </w:t>
            </w:r>
            <w:r w:rsidR="003C1FA0">
              <w:rPr>
                <w:lang w:val="en-US"/>
              </w:rPr>
              <w:t>thiết bị nghiệp vụ chứng thư số</w:t>
            </w:r>
            <w:r>
              <w:rPr>
                <w:lang w:val="en-US"/>
              </w:rPr>
              <w:t xml:space="preserve">], hệ thống hiển thị danh sách các đợt nhập kho </w:t>
            </w:r>
            <w:r w:rsidR="004A0073">
              <w:rPr>
                <w:lang w:val="en-US"/>
              </w:rPr>
              <w:t>thiết bị nghiệp vụ chứng thư số</w:t>
            </w:r>
            <w:r>
              <w:rPr>
                <w:lang w:val="en-US"/>
              </w:rPr>
              <w:t>.</w:t>
            </w:r>
          </w:p>
          <w:p w14:paraId="687EB503" w14:textId="5263BD4D" w:rsidR="008C647B" w:rsidRPr="00D749EC" w:rsidRDefault="008C647B" w:rsidP="00A8287A">
            <w:pPr>
              <w:pStyle w:val="ListParagraph"/>
              <w:numPr>
                <w:ilvl w:val="0"/>
                <w:numId w:val="51"/>
              </w:numPr>
            </w:pPr>
            <w:r>
              <w:rPr>
                <w:lang w:val="en-US"/>
              </w:rPr>
              <w:lastRenderedPageBreak/>
              <w:t>Phòng Quản trị hạ tầng nhấn vào nút chức năng [</w:t>
            </w:r>
            <w:r w:rsidR="00296AD1">
              <w:rPr>
                <w:lang w:val="en-US"/>
              </w:rPr>
              <w:t>Sửa</w:t>
            </w:r>
            <w:r>
              <w:rPr>
                <w:lang w:val="en-US"/>
              </w:rPr>
              <w:t xml:space="preserve">] </w:t>
            </w:r>
            <w:r w:rsidR="00296AD1">
              <w:rPr>
                <w:lang w:val="en-US"/>
              </w:rPr>
              <w:t>tại đợt nhập kho cần chỉnh sửa</w:t>
            </w:r>
            <w:r>
              <w:rPr>
                <w:lang w:val="en-US"/>
              </w:rPr>
              <w:t xml:space="preserve">, hệ thống hiển thị khung </w:t>
            </w:r>
            <w:r w:rsidR="00296AD1">
              <w:rPr>
                <w:lang w:val="en-US"/>
              </w:rPr>
              <w:t>chỉnh sửa</w:t>
            </w:r>
            <w:r>
              <w:rPr>
                <w:lang w:val="en-US"/>
              </w:rPr>
              <w:t xml:space="preserve"> đợt nhập kho</w:t>
            </w:r>
            <w:r w:rsidR="00296AD1">
              <w:rPr>
                <w:lang w:val="en-US"/>
              </w:rPr>
              <w:t xml:space="preserve"> và các nội dung đã nhập trong đợt nhập kho đó</w:t>
            </w:r>
            <w:r>
              <w:rPr>
                <w:lang w:val="en-US"/>
              </w:rPr>
              <w:t>.</w:t>
            </w:r>
          </w:p>
          <w:p w14:paraId="5FF3278D" w14:textId="65B36AAC" w:rsidR="008C647B" w:rsidRPr="00B5216E" w:rsidRDefault="008C647B" w:rsidP="00A8287A">
            <w:pPr>
              <w:pStyle w:val="ListParagraph"/>
              <w:numPr>
                <w:ilvl w:val="0"/>
                <w:numId w:val="51"/>
              </w:numPr>
            </w:pPr>
            <w:r>
              <w:rPr>
                <w:lang w:val="en-US"/>
              </w:rPr>
              <w:t xml:space="preserve">Phòng Quản trị hạ tầng </w:t>
            </w:r>
            <w:r w:rsidR="000338CD">
              <w:rPr>
                <w:lang w:val="en-US"/>
              </w:rPr>
              <w:t>chỉnh sửa</w:t>
            </w:r>
            <w:r>
              <w:rPr>
                <w:lang w:val="en-US"/>
              </w:rPr>
              <w:t xml:space="preserve"> các thông tin </w:t>
            </w:r>
            <w:r w:rsidR="000338CD">
              <w:rPr>
                <w:lang w:val="en-US"/>
              </w:rPr>
              <w:t>của</w:t>
            </w:r>
            <w:r>
              <w:rPr>
                <w:lang w:val="en-US"/>
              </w:rPr>
              <w:t xml:space="preserve"> đợt nhập kho: </w:t>
            </w:r>
          </w:p>
          <w:p w14:paraId="0E4148E8" w14:textId="351F8362" w:rsidR="008C647B" w:rsidRPr="00776723" w:rsidRDefault="00776723" w:rsidP="00A8287A">
            <w:pPr>
              <w:pStyle w:val="ListParagraph"/>
              <w:numPr>
                <w:ilvl w:val="1"/>
                <w:numId w:val="51"/>
              </w:numPr>
            </w:pPr>
            <w:r>
              <w:rPr>
                <w:lang w:val="en-US"/>
              </w:rPr>
              <w:t>Chỉnh sửa</w:t>
            </w:r>
            <w:r w:rsidR="008C647B">
              <w:rPr>
                <w:lang w:val="en-US"/>
              </w:rPr>
              <w:t xml:space="preserve"> [Tên đợt nhập kho]</w:t>
            </w:r>
          </w:p>
          <w:p w14:paraId="6F605BC7" w14:textId="5EADCD30" w:rsidR="00776723" w:rsidRPr="00B5216E" w:rsidRDefault="00776723" w:rsidP="00A8287A">
            <w:pPr>
              <w:pStyle w:val="ListParagraph"/>
              <w:numPr>
                <w:ilvl w:val="1"/>
                <w:numId w:val="51"/>
              </w:numPr>
            </w:pPr>
            <w:r>
              <w:rPr>
                <w:lang w:val="en-US"/>
              </w:rPr>
              <w:t>Chỉnh sửa [Mã phiếu nhập kho]</w:t>
            </w:r>
          </w:p>
          <w:p w14:paraId="7996A958" w14:textId="4208D3CA" w:rsidR="008C647B" w:rsidRPr="00B5216E" w:rsidRDefault="008C647B" w:rsidP="00A8287A">
            <w:pPr>
              <w:pStyle w:val="ListParagraph"/>
              <w:numPr>
                <w:ilvl w:val="1"/>
                <w:numId w:val="51"/>
              </w:numPr>
            </w:pPr>
            <w:r>
              <w:rPr>
                <w:lang w:val="en-US"/>
              </w:rPr>
              <w:t>Nhập</w:t>
            </w:r>
            <w:r w:rsidR="00776723">
              <w:rPr>
                <w:lang w:val="en-US"/>
              </w:rPr>
              <w:t xml:space="preserve"> Chỉnh sửa</w:t>
            </w:r>
            <w:r>
              <w:rPr>
                <w:lang w:val="en-US"/>
              </w:rPr>
              <w:t xml:space="preserve"> [Ngày nhập kho]</w:t>
            </w:r>
          </w:p>
          <w:p w14:paraId="23EB9699" w14:textId="7D316EE9" w:rsidR="008C647B" w:rsidRPr="00B5216E" w:rsidRDefault="000338CD" w:rsidP="00A8287A">
            <w:pPr>
              <w:pStyle w:val="ListParagraph"/>
              <w:numPr>
                <w:ilvl w:val="1"/>
                <w:numId w:val="51"/>
              </w:numPr>
            </w:pPr>
            <w:r>
              <w:rPr>
                <w:lang w:val="en-US"/>
              </w:rPr>
              <w:t>Chỉnh sửa</w:t>
            </w:r>
            <w:r w:rsidR="008C647B">
              <w:rPr>
                <w:lang w:val="en-US"/>
              </w:rPr>
              <w:t xml:space="preserve"> số lượng từng </w:t>
            </w:r>
            <w:r w:rsidR="004A0073">
              <w:rPr>
                <w:lang w:val="en-US"/>
              </w:rPr>
              <w:t>thiết bị nghiệp vụ chứng thư số</w:t>
            </w:r>
            <w:r w:rsidR="008C647B">
              <w:rPr>
                <w:lang w:val="en-US"/>
              </w:rPr>
              <w:t>, gồm:</w:t>
            </w:r>
          </w:p>
          <w:p w14:paraId="1FFD285A" w14:textId="7242EE94" w:rsidR="008C647B" w:rsidRPr="00B5216E" w:rsidRDefault="008C647B" w:rsidP="00A8287A">
            <w:pPr>
              <w:pStyle w:val="ListParagraph"/>
              <w:numPr>
                <w:ilvl w:val="2"/>
                <w:numId w:val="51"/>
              </w:numPr>
              <w:ind w:left="2336" w:hanging="357"/>
            </w:pPr>
            <w:r>
              <w:rPr>
                <w:lang w:val="en-US"/>
              </w:rPr>
              <w:t xml:space="preserve">Chọn </w:t>
            </w:r>
            <w:r w:rsidR="004A0073">
              <w:rPr>
                <w:lang w:val="en-US"/>
              </w:rPr>
              <w:t>Thiết bị nghiệp vụ chứng thư số</w:t>
            </w:r>
          </w:p>
          <w:p w14:paraId="4E01C416" w14:textId="77777777" w:rsidR="008C647B" w:rsidRPr="00B5216E" w:rsidRDefault="008C647B" w:rsidP="00A8287A">
            <w:pPr>
              <w:pStyle w:val="ListParagraph"/>
              <w:numPr>
                <w:ilvl w:val="2"/>
                <w:numId w:val="51"/>
              </w:numPr>
              <w:ind w:left="2336" w:hanging="357"/>
            </w:pPr>
            <w:r>
              <w:rPr>
                <w:lang w:val="en-US"/>
              </w:rPr>
              <w:t>Chọn Nguồn cung cấp</w:t>
            </w:r>
          </w:p>
          <w:p w14:paraId="34CC4D18" w14:textId="77777777" w:rsidR="008C647B" w:rsidRPr="00B5216E" w:rsidRDefault="008C647B" w:rsidP="00A8287A">
            <w:pPr>
              <w:pStyle w:val="ListParagraph"/>
              <w:numPr>
                <w:ilvl w:val="2"/>
                <w:numId w:val="51"/>
              </w:numPr>
              <w:ind w:left="2336" w:hanging="357"/>
            </w:pPr>
            <w:r>
              <w:rPr>
                <w:lang w:val="en-US"/>
              </w:rPr>
              <w:t>Nhập Số lượng</w:t>
            </w:r>
          </w:p>
          <w:p w14:paraId="1CB6680A" w14:textId="77777777" w:rsidR="008C647B" w:rsidRPr="00AF3CAA" w:rsidRDefault="008C647B" w:rsidP="00A8287A">
            <w:pPr>
              <w:pStyle w:val="ListParagraph"/>
              <w:numPr>
                <w:ilvl w:val="2"/>
                <w:numId w:val="51"/>
              </w:numPr>
              <w:ind w:left="2336" w:hanging="357"/>
            </w:pPr>
            <w:r>
              <w:rPr>
                <w:lang w:val="en-US"/>
              </w:rPr>
              <w:t>Nhập Đơn giá</w:t>
            </w:r>
          </w:p>
          <w:p w14:paraId="1CC204B4" w14:textId="77777777" w:rsidR="008C647B" w:rsidRDefault="008C647B" w:rsidP="00A8287A">
            <w:pPr>
              <w:pStyle w:val="ListParagraph"/>
              <w:numPr>
                <w:ilvl w:val="1"/>
                <w:numId w:val="51"/>
              </w:numPr>
            </w:pPr>
            <w:r>
              <w:rPr>
                <w:lang w:val="en-US"/>
              </w:rPr>
              <w:t>Và nhấn nút [Lưu lại]</w:t>
            </w:r>
          </w:p>
        </w:tc>
      </w:tr>
      <w:tr w:rsidR="008C647B" w14:paraId="60611D1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99F53DD" w14:textId="78535EB3" w:rsidR="008C647B" w:rsidRPr="00811651" w:rsidRDefault="008C647B" w:rsidP="00A666C2">
            <w:pPr>
              <w:snapToGrid w:val="0"/>
              <w:spacing w:before="60" w:line="276" w:lineRule="auto"/>
              <w:rPr>
                <w:szCs w:val="26"/>
              </w:rPr>
            </w:pPr>
            <w:r>
              <w:rPr>
                <w:b/>
                <w:szCs w:val="26"/>
              </w:rPr>
              <w:t xml:space="preserve">Hoàn cảnh sử dụng thành công cơ bản: </w:t>
            </w:r>
            <w:r>
              <w:rPr>
                <w:szCs w:val="26"/>
              </w:rPr>
              <w:t xml:space="preserve">Hệ thống </w:t>
            </w:r>
            <w:r w:rsidR="000338CD">
              <w:rPr>
                <w:szCs w:val="26"/>
              </w:rPr>
              <w:t>lưu lại</w:t>
            </w:r>
            <w:r>
              <w:rPr>
                <w:szCs w:val="26"/>
              </w:rPr>
              <w:t xml:space="preserve"> thành công.</w:t>
            </w:r>
          </w:p>
        </w:tc>
      </w:tr>
      <w:tr w:rsidR="008C647B" w14:paraId="1D4F381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8A643CB" w14:textId="77777777" w:rsidR="008C647B" w:rsidRDefault="008C647B" w:rsidP="00A666C2">
            <w:pPr>
              <w:snapToGrid w:val="0"/>
              <w:spacing w:before="60" w:line="276" w:lineRule="auto"/>
              <w:rPr>
                <w:b/>
                <w:szCs w:val="26"/>
              </w:rPr>
            </w:pPr>
            <w:r>
              <w:rPr>
                <w:b/>
                <w:szCs w:val="26"/>
              </w:rPr>
              <w:t xml:space="preserve">Hoàn cảnh sử dụng phụ (thay thế) trong trường hợp không thành công: </w:t>
            </w:r>
          </w:p>
          <w:p w14:paraId="6D8371F3" w14:textId="7D512DFD" w:rsidR="008C647B" w:rsidRDefault="008C647B" w:rsidP="00A666C2">
            <w:pPr>
              <w:snapToGrid w:val="0"/>
              <w:spacing w:before="60" w:line="276" w:lineRule="auto"/>
              <w:rPr>
                <w:szCs w:val="26"/>
              </w:rPr>
            </w:pPr>
            <w:r>
              <w:rPr>
                <w:szCs w:val="26"/>
              </w:rPr>
              <w:t xml:space="preserve">1. Không nhập dữ liệu trong khung </w:t>
            </w:r>
            <w:r w:rsidR="00D66A08">
              <w:rPr>
                <w:szCs w:val="26"/>
              </w:rPr>
              <w:t>chỉnh sửa</w:t>
            </w:r>
            <w:r>
              <w:rPr>
                <w:szCs w:val="26"/>
              </w:rPr>
              <w:t>:</w:t>
            </w:r>
          </w:p>
          <w:p w14:paraId="66B761C0" w14:textId="30601674" w:rsidR="008C647B" w:rsidRPr="00D749EC" w:rsidRDefault="008C647B"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 xml:space="preserve">khung </w:t>
            </w:r>
            <w:r w:rsidR="00D66A08">
              <w:rPr>
                <w:szCs w:val="26"/>
              </w:rPr>
              <w:t>chỉnh sửa</w:t>
            </w:r>
            <w:r w:rsidR="00D66A08">
              <w:rPr>
                <w:szCs w:val="26"/>
                <w:lang w:val="en-US"/>
              </w:rPr>
              <w:t xml:space="preserve"> </w:t>
            </w:r>
            <w:r>
              <w:rPr>
                <w:szCs w:val="26"/>
                <w:lang w:val="en-US"/>
              </w:rPr>
              <w:t>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242DE0F0" w14:textId="5D77E60D" w:rsidR="008C647B" w:rsidRDefault="008C647B" w:rsidP="00A666C2">
            <w:pPr>
              <w:snapToGrid w:val="0"/>
              <w:spacing w:before="60" w:line="276" w:lineRule="auto"/>
              <w:rPr>
                <w:szCs w:val="26"/>
              </w:rPr>
            </w:pPr>
            <w:r>
              <w:rPr>
                <w:szCs w:val="26"/>
              </w:rPr>
              <w:t xml:space="preserve">2. Nhấn vào nút [Thêm </w:t>
            </w:r>
            <w:r w:rsidR="004A0073">
              <w:rPr>
                <w:szCs w:val="26"/>
              </w:rPr>
              <w:t>thiết bị nghiệp vụ chứng thư số</w:t>
            </w:r>
            <w:r>
              <w:rPr>
                <w:szCs w:val="26"/>
              </w:rPr>
              <w:t>]:</w:t>
            </w:r>
          </w:p>
          <w:p w14:paraId="77985BA2" w14:textId="419A3A04" w:rsidR="008C647B" w:rsidRDefault="008C647B" w:rsidP="00A8287A">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4A0073">
              <w:rPr>
                <w:szCs w:val="26"/>
                <w:lang w:val="en-US"/>
              </w:rPr>
              <w:t>thiết bị nghiệp vụ chứng thư số</w:t>
            </w:r>
            <w:r w:rsidRPr="00D749EC">
              <w:rPr>
                <w:szCs w:val="26"/>
              </w:rPr>
              <w:t xml:space="preserve">], hệ thống sẽ hiển thị </w:t>
            </w:r>
            <w:r>
              <w:rPr>
                <w:szCs w:val="26"/>
                <w:lang w:val="en-US"/>
              </w:rPr>
              <w:t xml:space="preserve">thêm dòng để chọn thêm 1 loại </w:t>
            </w:r>
            <w:r w:rsidR="004A0073">
              <w:rPr>
                <w:szCs w:val="26"/>
                <w:lang w:val="en-US"/>
              </w:rPr>
              <w:t>thiết bị nghiệp vụ chứng thư số</w:t>
            </w:r>
            <w:r>
              <w:rPr>
                <w:szCs w:val="26"/>
                <w:lang w:val="en-US"/>
              </w:rPr>
              <w:t xml:space="preserve"> trong cùng 1 đợt nhập ở ngay dưới dòng nhập ở trên</w:t>
            </w:r>
            <w:r w:rsidRPr="00D749EC">
              <w:rPr>
                <w:szCs w:val="26"/>
              </w:rPr>
              <w:t>.</w:t>
            </w:r>
          </w:p>
          <w:p w14:paraId="2B005C93" w14:textId="14BF6B5C" w:rsidR="00D150F1" w:rsidRDefault="00D150F1" w:rsidP="00A666C2">
            <w:pPr>
              <w:snapToGrid w:val="0"/>
              <w:spacing w:before="60" w:line="276" w:lineRule="auto"/>
              <w:rPr>
                <w:szCs w:val="26"/>
              </w:rPr>
            </w:pPr>
            <w:r>
              <w:rPr>
                <w:szCs w:val="26"/>
              </w:rPr>
              <w:t xml:space="preserve">3. Nhấn vào nút [X] tại từng dòng </w:t>
            </w:r>
            <w:r w:rsidR="004A0073">
              <w:rPr>
                <w:szCs w:val="26"/>
              </w:rPr>
              <w:t>thiết bị nghiệp vụ chứng thư số</w:t>
            </w:r>
            <w:r>
              <w:rPr>
                <w:szCs w:val="26"/>
              </w:rPr>
              <w:t>:</w:t>
            </w:r>
          </w:p>
          <w:p w14:paraId="016FEF4D" w14:textId="7580D64F" w:rsidR="00D150F1" w:rsidRDefault="00D150F1" w:rsidP="00A8287A">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4A0073">
              <w:rPr>
                <w:szCs w:val="26"/>
              </w:rPr>
              <w:t>thiết bị nghiệp vụ chứng thư số</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4A0073">
              <w:rPr>
                <w:szCs w:val="26"/>
              </w:rPr>
              <w:t>thiết bị nghiệp vụ chứng thư số</w:t>
            </w:r>
            <w:r>
              <w:rPr>
                <w:szCs w:val="26"/>
                <w:lang w:val="en-US"/>
              </w:rPr>
              <w:t xml:space="preserve"> đó sẽ bị mất đi tạm thời</w:t>
            </w:r>
            <w:r w:rsidRPr="00D749EC">
              <w:rPr>
                <w:szCs w:val="26"/>
              </w:rPr>
              <w:t>.</w:t>
            </w:r>
          </w:p>
          <w:p w14:paraId="320D536F" w14:textId="0CC9A856" w:rsidR="00D150F1" w:rsidRPr="00776723" w:rsidRDefault="00D150F1" w:rsidP="00A8287A">
            <w:pPr>
              <w:pStyle w:val="ListParagraph"/>
              <w:numPr>
                <w:ilvl w:val="0"/>
                <w:numId w:val="49"/>
              </w:numPr>
              <w:snapToGrid w:val="0"/>
              <w:spacing w:before="60"/>
              <w:rPr>
                <w:szCs w:val="26"/>
              </w:rPr>
            </w:pPr>
            <w:r>
              <w:rPr>
                <w:szCs w:val="26"/>
                <w:lang w:val="en-US"/>
              </w:rPr>
              <w:t xml:space="preserve">Nếu nhấn [Lưu lại] thì dữ liệu </w:t>
            </w:r>
            <w:r w:rsidR="004A0073">
              <w:rPr>
                <w:szCs w:val="26"/>
                <w:lang w:val="en-US"/>
              </w:rPr>
              <w:t>thiết bị nghiệp vụ chứng thư số</w:t>
            </w:r>
            <w:r>
              <w:rPr>
                <w:szCs w:val="26"/>
                <w:lang w:val="en-US"/>
              </w:rPr>
              <w:t xml:space="preserve"> đó sẽ cập nhật. Nếu không nhấn [Lưu lại] thì dữ liệu đó không bị mất.</w:t>
            </w:r>
          </w:p>
          <w:p w14:paraId="44469214" w14:textId="2830F774" w:rsidR="00776723" w:rsidRDefault="00776723" w:rsidP="00A666C2">
            <w:pPr>
              <w:snapToGrid w:val="0"/>
              <w:spacing w:before="60" w:line="276" w:lineRule="auto"/>
              <w:rPr>
                <w:szCs w:val="26"/>
              </w:rPr>
            </w:pPr>
            <w:r>
              <w:rPr>
                <w:szCs w:val="26"/>
              </w:rPr>
              <w:t xml:space="preserve">4. Nhập [mã phiếu </w:t>
            </w:r>
            <w:r w:rsidR="00A62F8B">
              <w:rPr>
                <w:szCs w:val="26"/>
              </w:rPr>
              <w:t>nhập kho</w:t>
            </w:r>
            <w:r>
              <w:rPr>
                <w:szCs w:val="26"/>
              </w:rPr>
              <w:t>] trùng với dữ liệu hiện có:</w:t>
            </w:r>
          </w:p>
          <w:p w14:paraId="0F1B1708" w14:textId="54B6003C" w:rsidR="00103CD3" w:rsidRPr="0065526D" w:rsidRDefault="00776723"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sidR="00A62F8B">
              <w:rPr>
                <w:szCs w:val="26"/>
              </w:rPr>
              <w:t>nhập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xml:space="preserve">, nếu trùng sẽ hiển thị cảnh báo [Mã phiếu </w:t>
            </w:r>
            <w:r w:rsidR="00A62F8B">
              <w:rPr>
                <w:szCs w:val="26"/>
                <w:lang w:val="en-US"/>
              </w:rPr>
              <w:t>nhập kho</w:t>
            </w:r>
            <w:r>
              <w:rPr>
                <w:szCs w:val="26"/>
                <w:lang w:val="en-US"/>
              </w:rPr>
              <w:t xml:space="preserve"> đã tồn tại trong hệ thống.]</w:t>
            </w:r>
          </w:p>
        </w:tc>
      </w:tr>
      <w:tr w:rsidR="008C647B" w14:paraId="1DFDF41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D975082" w14:textId="77777777" w:rsidR="00520A1A" w:rsidRDefault="008C647B" w:rsidP="00A666C2">
            <w:pPr>
              <w:snapToGrid w:val="0"/>
              <w:spacing w:before="60" w:line="276" w:lineRule="auto"/>
              <w:rPr>
                <w:b/>
                <w:szCs w:val="26"/>
              </w:rPr>
            </w:pPr>
            <w:r>
              <w:rPr>
                <w:b/>
                <w:szCs w:val="26"/>
              </w:rPr>
              <w:t>Hành động liên quan sẽ xảy ra khi Usecase kết thúc:</w:t>
            </w:r>
            <w:r w:rsidR="00103CD3">
              <w:rPr>
                <w:b/>
                <w:szCs w:val="26"/>
              </w:rPr>
              <w:t xml:space="preserve"> </w:t>
            </w:r>
          </w:p>
          <w:p w14:paraId="143CF35A" w14:textId="05E36A30" w:rsidR="0065526D" w:rsidRPr="00103CD3" w:rsidRDefault="0065526D" w:rsidP="00A666C2">
            <w:pPr>
              <w:snapToGrid w:val="0"/>
              <w:spacing w:before="60" w:line="276" w:lineRule="auto"/>
              <w:rPr>
                <w:szCs w:val="26"/>
              </w:rPr>
            </w:pPr>
            <w:r>
              <w:rPr>
                <w:szCs w:val="26"/>
              </w:rPr>
              <w:t>1. Khi nhấn nút [Lưu lại], s</w:t>
            </w:r>
            <w:r w:rsidRPr="00103CD3">
              <w:rPr>
                <w:szCs w:val="26"/>
              </w:rPr>
              <w:t xml:space="preserve">ố lượng </w:t>
            </w:r>
            <w:r w:rsidR="004A0073">
              <w:rPr>
                <w:szCs w:val="26"/>
              </w:rPr>
              <w:t>thiết bị nghiệp vụ chứng thư số</w:t>
            </w:r>
            <w:r w:rsidRPr="00103CD3">
              <w:rPr>
                <w:szCs w:val="26"/>
              </w:rPr>
              <w:t xml:space="preserve"> theo đợt nhập kho được thay đổi theo nội dung đã chỉnh sửa:</w:t>
            </w:r>
          </w:p>
          <w:p w14:paraId="01507647" w14:textId="00D567E4" w:rsidR="0065526D" w:rsidRPr="000F2D75" w:rsidRDefault="0065526D" w:rsidP="00A8287A">
            <w:pPr>
              <w:pStyle w:val="ListParagraph"/>
              <w:numPr>
                <w:ilvl w:val="0"/>
                <w:numId w:val="49"/>
              </w:numPr>
              <w:snapToGrid w:val="0"/>
              <w:spacing w:before="60"/>
              <w:rPr>
                <w:szCs w:val="26"/>
              </w:rPr>
            </w:pPr>
            <w:r>
              <w:rPr>
                <w:szCs w:val="26"/>
                <w:lang w:val="en-US"/>
              </w:rPr>
              <w:lastRenderedPageBreak/>
              <w:t xml:space="preserve">Nếu cùng loại </w:t>
            </w:r>
            <w:r w:rsidR="004A0073">
              <w:rPr>
                <w:szCs w:val="26"/>
                <w:lang w:val="en-US"/>
              </w:rPr>
              <w:t>thiết bị nghiệp vụ chứng thư số</w:t>
            </w:r>
            <w:r>
              <w:rPr>
                <w:szCs w:val="26"/>
                <w:lang w:val="en-US"/>
              </w:rPr>
              <w:t>, nguồn cung cấp, đơn giá với dữ liệu đang có:</w:t>
            </w:r>
          </w:p>
          <w:p w14:paraId="06D62636" w14:textId="7BDA6774" w:rsidR="0065526D" w:rsidRPr="000F2D75" w:rsidRDefault="0065526D" w:rsidP="00A8287A">
            <w:pPr>
              <w:pStyle w:val="ListParagraph"/>
              <w:numPr>
                <w:ilvl w:val="1"/>
                <w:numId w:val="49"/>
              </w:numPr>
              <w:snapToGrid w:val="0"/>
              <w:spacing w:before="60"/>
              <w:rPr>
                <w:szCs w:val="26"/>
              </w:rPr>
            </w:pPr>
            <w:r>
              <w:rPr>
                <w:szCs w:val="26"/>
                <w:lang w:val="en-US"/>
              </w:rPr>
              <w:t xml:space="preserve">Nếu số lượng </w:t>
            </w:r>
            <w:r w:rsidR="004A0073">
              <w:rPr>
                <w:szCs w:val="26"/>
                <w:lang w:val="en-US"/>
              </w:rPr>
              <w:t>thiết bị nghiệp vụ chứng thư số</w:t>
            </w:r>
            <w:r>
              <w:rPr>
                <w:szCs w:val="26"/>
                <w:lang w:val="en-US"/>
              </w:rPr>
              <w:t xml:space="preserve"> đó được tăng lên so với dữ liệu nhập trước đây thì số lượng sẽ tăng lên so khoảng chênh lệch.</w:t>
            </w:r>
          </w:p>
          <w:p w14:paraId="6084A3BB" w14:textId="4E33DF3B" w:rsidR="0065526D" w:rsidRPr="000F2D75" w:rsidRDefault="0065526D" w:rsidP="00A8287A">
            <w:pPr>
              <w:pStyle w:val="ListParagraph"/>
              <w:numPr>
                <w:ilvl w:val="1"/>
                <w:numId w:val="49"/>
              </w:numPr>
              <w:snapToGrid w:val="0"/>
              <w:spacing w:before="60"/>
              <w:rPr>
                <w:szCs w:val="26"/>
              </w:rPr>
            </w:pPr>
            <w:r>
              <w:rPr>
                <w:szCs w:val="26"/>
                <w:lang w:val="en-US"/>
              </w:rPr>
              <w:t xml:space="preserve">Nếu số lượng </w:t>
            </w:r>
            <w:r w:rsidR="004A0073">
              <w:rPr>
                <w:szCs w:val="26"/>
                <w:lang w:val="en-US"/>
              </w:rPr>
              <w:t>thiết bị nghiệp vụ chứng thư số</w:t>
            </w:r>
            <w:r>
              <w:rPr>
                <w:szCs w:val="26"/>
                <w:lang w:val="en-US"/>
              </w:rPr>
              <w:t xml:space="preserve"> đó được giảm đi so với dữ liệu nhập trước đây thì số lượng sẽ giảm đi 1 khoảng chênh lệch.</w:t>
            </w:r>
          </w:p>
          <w:p w14:paraId="4553C787" w14:textId="77777777" w:rsidR="0065526D" w:rsidRPr="0065526D" w:rsidRDefault="0065526D" w:rsidP="00A8287A">
            <w:pPr>
              <w:pStyle w:val="ListParagraph"/>
              <w:numPr>
                <w:ilvl w:val="1"/>
                <w:numId w:val="49"/>
              </w:numPr>
              <w:snapToGrid w:val="0"/>
              <w:spacing w:before="60"/>
              <w:rPr>
                <w:szCs w:val="26"/>
              </w:rPr>
            </w:pPr>
            <w:r>
              <w:rPr>
                <w:szCs w:val="26"/>
                <w:lang w:val="en-US"/>
              </w:rPr>
              <w:t>Nếu số lượng bị giảm đi 1 khoảng chênh lệch nhiều hơn so với số lượng tồn hiện tại có trong kho thì hệ thống hiển thị cảnh báo [Số lượng tồn hiện tại trong kho ít hơn số liệu chỉnh sửa] và không cho phép lưu lại.</w:t>
            </w:r>
          </w:p>
          <w:p w14:paraId="6533EDF6" w14:textId="12343C62" w:rsidR="0065526D" w:rsidRPr="0065526D" w:rsidRDefault="0065526D" w:rsidP="00A8287A">
            <w:pPr>
              <w:pStyle w:val="ListParagraph"/>
              <w:numPr>
                <w:ilvl w:val="0"/>
                <w:numId w:val="49"/>
              </w:numPr>
              <w:snapToGrid w:val="0"/>
              <w:spacing w:before="60"/>
              <w:rPr>
                <w:szCs w:val="26"/>
              </w:rPr>
            </w:pPr>
            <w:r w:rsidRPr="0065526D">
              <w:rPr>
                <w:szCs w:val="26"/>
                <w:lang w:val="en-US"/>
              </w:rPr>
              <w:t xml:space="preserve">Nếu không cùng loại </w:t>
            </w:r>
            <w:r w:rsidR="004A0073">
              <w:rPr>
                <w:szCs w:val="26"/>
                <w:lang w:val="en-US"/>
              </w:rPr>
              <w:t>thiết bị nghiệp vụ chứng thư số</w:t>
            </w:r>
            <w:r w:rsidRPr="0065526D">
              <w:rPr>
                <w:szCs w:val="26"/>
                <w:lang w:val="en-US"/>
              </w:rPr>
              <w:t xml:space="preserve">, nguồn cung cấp, đơn giá với dữ liệu đang có thì dữ liệu </w:t>
            </w:r>
            <w:r w:rsidR="004A0073">
              <w:rPr>
                <w:szCs w:val="26"/>
                <w:lang w:val="en-US"/>
              </w:rPr>
              <w:t>thiết bị nghiệp vụ chứng thư số</w:t>
            </w:r>
            <w:r w:rsidRPr="0065526D">
              <w:rPr>
                <w:szCs w:val="26"/>
                <w:lang w:val="en-US"/>
              </w:rPr>
              <w:t xml:space="preserve"> được nhập vào sẽ thêm mới và cập nhật số lượng theo số lượng đã nhập.</w:t>
            </w:r>
          </w:p>
          <w:p w14:paraId="784584A0" w14:textId="719C5EB0" w:rsidR="008C647B" w:rsidRPr="00AF3CAA" w:rsidRDefault="00520A1A" w:rsidP="00A666C2">
            <w:pPr>
              <w:snapToGrid w:val="0"/>
              <w:spacing w:before="60" w:line="276" w:lineRule="auto"/>
              <w:rPr>
                <w:szCs w:val="26"/>
              </w:rPr>
            </w:pPr>
            <w:r>
              <w:rPr>
                <w:szCs w:val="26"/>
              </w:rPr>
              <w:t>2. Sau khi lưu lại thành công, k</w:t>
            </w:r>
            <w:r w:rsidRPr="00103CD3">
              <w:rPr>
                <w:szCs w:val="26"/>
              </w:rPr>
              <w:t xml:space="preserve">hung </w:t>
            </w:r>
            <w:r w:rsidR="00D66A08">
              <w:rPr>
                <w:szCs w:val="26"/>
              </w:rPr>
              <w:t>chỉnh sửa</w:t>
            </w:r>
            <w:r w:rsidR="008C647B">
              <w:rPr>
                <w:szCs w:val="26"/>
              </w:rPr>
              <w:t xml:space="preserve"> tắt đi.</w:t>
            </w:r>
          </w:p>
        </w:tc>
      </w:tr>
      <w:tr w:rsidR="008C647B" w14:paraId="7B028A6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28A343B" w14:textId="77777777" w:rsidR="008C647B" w:rsidRDefault="008C647B" w:rsidP="00A666C2">
            <w:pPr>
              <w:snapToGrid w:val="0"/>
              <w:spacing w:before="60" w:line="276" w:lineRule="auto"/>
              <w:rPr>
                <w:szCs w:val="26"/>
              </w:rPr>
            </w:pPr>
            <w:r>
              <w:rPr>
                <w:b/>
                <w:szCs w:val="26"/>
              </w:rPr>
              <w:t>Các yêu cầu phi chức năng:</w:t>
            </w:r>
            <w:r>
              <w:rPr>
                <w:szCs w:val="26"/>
              </w:rPr>
              <w:t xml:space="preserve"> Không có</w:t>
            </w:r>
          </w:p>
        </w:tc>
      </w:tr>
    </w:tbl>
    <w:p w14:paraId="6E6E2828" w14:textId="77777777" w:rsidR="008C647B" w:rsidRDefault="008C647B" w:rsidP="008C647B"/>
    <w:p w14:paraId="05AD25F4" w14:textId="72A26AAE" w:rsidR="00D749EC" w:rsidRDefault="00D749EC" w:rsidP="00941B88">
      <w:pPr>
        <w:pStyle w:val="UCName"/>
      </w:pPr>
      <w:bookmarkStart w:id="272" w:name="_Ref21905075"/>
      <w:bookmarkStart w:id="273" w:name="_Ref21905077"/>
      <w:bookmarkStart w:id="274" w:name="_Toc22744149"/>
      <w:r>
        <w:t xml:space="preserve">Xóa đợt nhập kho </w:t>
      </w:r>
      <w:r w:rsidR="003C1FA0">
        <w:t>thiết bị nghiệp vụ chứng thư số</w:t>
      </w:r>
      <w:r>
        <w:t xml:space="preserve"> mới</w:t>
      </w:r>
      <w:bookmarkEnd w:id="272"/>
      <w:bookmarkEnd w:id="273"/>
      <w:bookmarkEnd w:id="274"/>
    </w:p>
    <w:tbl>
      <w:tblPr>
        <w:tblW w:w="5000" w:type="pct"/>
        <w:tblLook w:val="04A0" w:firstRow="1" w:lastRow="0" w:firstColumn="1" w:lastColumn="0" w:noHBand="0" w:noVBand="1"/>
      </w:tblPr>
      <w:tblGrid>
        <w:gridCol w:w="5664"/>
        <w:gridCol w:w="3353"/>
      </w:tblGrid>
      <w:tr w:rsidR="000F2D75" w14:paraId="5B06650F" w14:textId="77777777" w:rsidTr="00A666C2">
        <w:tc>
          <w:tcPr>
            <w:tcW w:w="3141" w:type="pct"/>
            <w:tcBorders>
              <w:top w:val="single" w:sz="4" w:space="0" w:color="000000"/>
              <w:left w:val="single" w:sz="4" w:space="0" w:color="000000"/>
              <w:bottom w:val="single" w:sz="4" w:space="0" w:color="000000"/>
              <w:right w:val="nil"/>
            </w:tcBorders>
            <w:hideMark/>
          </w:tcPr>
          <w:p w14:paraId="50BBA56F" w14:textId="091CC5A9" w:rsidR="000F2D75" w:rsidRDefault="000F2D75" w:rsidP="00A666C2">
            <w:pPr>
              <w:spacing w:before="60" w:line="276" w:lineRule="auto"/>
              <w:rPr>
                <w:szCs w:val="26"/>
              </w:rPr>
            </w:pPr>
            <w:r>
              <w:rPr>
                <w:b/>
                <w:szCs w:val="26"/>
              </w:rPr>
              <w:t>Tên Usecase:</w:t>
            </w:r>
            <w:r>
              <w:rPr>
                <w:szCs w:val="26"/>
              </w:rPr>
              <w:t xml:space="preserve"> </w:t>
            </w:r>
            <w:r>
              <w:t xml:space="preserve">Xóa đợt nhập kho </w:t>
            </w:r>
            <w:r w:rsidR="003C1FA0">
              <w:t>thiết bị nghiệp vụ chứng thư số</w:t>
            </w:r>
            <w:r>
              <w:t xml:space="preserve"> mới</w:t>
            </w:r>
          </w:p>
        </w:tc>
        <w:tc>
          <w:tcPr>
            <w:tcW w:w="1859" w:type="pct"/>
            <w:tcBorders>
              <w:top w:val="single" w:sz="4" w:space="0" w:color="000000"/>
              <w:left w:val="single" w:sz="4" w:space="0" w:color="000000"/>
              <w:bottom w:val="single" w:sz="4" w:space="0" w:color="000000"/>
              <w:right w:val="single" w:sz="4" w:space="0" w:color="000000"/>
            </w:tcBorders>
            <w:hideMark/>
          </w:tcPr>
          <w:p w14:paraId="49C66465" w14:textId="77777777" w:rsidR="000F2D75" w:rsidRDefault="000F2D75" w:rsidP="00A666C2">
            <w:pPr>
              <w:snapToGrid w:val="0"/>
              <w:spacing w:before="60" w:line="276" w:lineRule="auto"/>
              <w:rPr>
                <w:szCs w:val="26"/>
              </w:rPr>
            </w:pPr>
            <w:r>
              <w:rPr>
                <w:b/>
                <w:szCs w:val="26"/>
              </w:rPr>
              <w:t>Mức độ BMT:</w:t>
            </w:r>
            <w:r>
              <w:rPr>
                <w:szCs w:val="26"/>
              </w:rPr>
              <w:t xml:space="preserve"> B</w:t>
            </w:r>
          </w:p>
        </w:tc>
      </w:tr>
      <w:tr w:rsidR="000F2D75" w14:paraId="53FCE5D0" w14:textId="77777777" w:rsidTr="00A666C2">
        <w:tc>
          <w:tcPr>
            <w:tcW w:w="3141" w:type="pct"/>
            <w:tcBorders>
              <w:top w:val="single" w:sz="4" w:space="0" w:color="000000"/>
              <w:left w:val="single" w:sz="4" w:space="0" w:color="000000"/>
              <w:bottom w:val="single" w:sz="4" w:space="0" w:color="000000"/>
              <w:right w:val="nil"/>
            </w:tcBorders>
            <w:hideMark/>
          </w:tcPr>
          <w:p w14:paraId="1F5FDFA5" w14:textId="77777777" w:rsidR="000F2D75" w:rsidRPr="00D6080A" w:rsidRDefault="000F2D75"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3C1385B3" w14:textId="77777777" w:rsidR="000F2D75" w:rsidRDefault="000F2D75" w:rsidP="00A666C2">
            <w:pPr>
              <w:snapToGrid w:val="0"/>
              <w:spacing w:before="60" w:line="276" w:lineRule="auto"/>
              <w:rPr>
                <w:szCs w:val="26"/>
              </w:rPr>
            </w:pPr>
            <w:r>
              <w:rPr>
                <w:b/>
                <w:szCs w:val="26"/>
              </w:rPr>
              <w:t xml:space="preserve">Tác nhân phụ: </w:t>
            </w:r>
            <w:r>
              <w:rPr>
                <w:szCs w:val="26"/>
              </w:rPr>
              <w:t>Hệ thống</w:t>
            </w:r>
          </w:p>
        </w:tc>
      </w:tr>
      <w:tr w:rsidR="000F2D75" w14:paraId="073BFF4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80948D6" w14:textId="7BA5464B" w:rsidR="000F2D75" w:rsidRPr="00811651" w:rsidRDefault="000F2D75" w:rsidP="00A666C2">
            <w:pPr>
              <w:spacing w:before="60" w:line="276" w:lineRule="auto"/>
              <w:rPr>
                <w:szCs w:val="26"/>
              </w:rPr>
            </w:pPr>
            <w:r>
              <w:rPr>
                <w:b/>
                <w:szCs w:val="26"/>
              </w:rPr>
              <w:t xml:space="preserve">Mô tả Usecase: </w:t>
            </w:r>
            <w:r>
              <w:rPr>
                <w:szCs w:val="26"/>
              </w:rPr>
              <w:t>Phòng Quản trị hạ tầng</w:t>
            </w:r>
            <w:r>
              <w:t xml:space="preserve"> xóa đợt nhập kho </w:t>
            </w:r>
            <w:r w:rsidR="003C1FA0">
              <w:t>thiết bị nghiệp vụ chứng thư số</w:t>
            </w:r>
            <w:r>
              <w:t xml:space="preserve"> mới</w:t>
            </w:r>
          </w:p>
        </w:tc>
      </w:tr>
      <w:tr w:rsidR="000F2D75" w14:paraId="2E60AE4D"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3BD0FDA" w14:textId="77777777" w:rsidR="000F2D75" w:rsidRDefault="000F2D75" w:rsidP="00A666C2">
            <w:pPr>
              <w:snapToGrid w:val="0"/>
              <w:spacing w:before="60" w:line="276" w:lineRule="auto"/>
              <w:rPr>
                <w:b/>
                <w:szCs w:val="26"/>
              </w:rPr>
            </w:pPr>
            <w:r>
              <w:rPr>
                <w:b/>
                <w:szCs w:val="26"/>
              </w:rPr>
              <w:t xml:space="preserve">Điều kiện để bắt đầu Usecase: </w:t>
            </w:r>
          </w:p>
          <w:p w14:paraId="2715D57F" w14:textId="77777777" w:rsidR="000F2D75" w:rsidRPr="00E67262" w:rsidRDefault="000F2D7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0BAC1E90" w14:textId="227FD566" w:rsidR="000F2D75" w:rsidRPr="0053657F" w:rsidRDefault="000F2D7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4A0073">
              <w:rPr>
                <w:szCs w:val="26"/>
                <w:lang w:val="en-US"/>
              </w:rPr>
              <w:t>thiết bị nghiệp vụ chứng thư số</w:t>
            </w:r>
            <w:r>
              <w:rPr>
                <w:szCs w:val="26"/>
                <w:lang w:val="en-US"/>
              </w:rPr>
              <w:t xml:space="preserve"> mới”</w:t>
            </w:r>
          </w:p>
          <w:p w14:paraId="651D4158" w14:textId="77777777" w:rsidR="000F2D75" w:rsidRPr="00D6080A" w:rsidRDefault="000F2D75" w:rsidP="00A8287A">
            <w:pPr>
              <w:pStyle w:val="ListParagraph"/>
              <w:numPr>
                <w:ilvl w:val="0"/>
                <w:numId w:val="40"/>
              </w:numPr>
              <w:snapToGrid w:val="0"/>
              <w:spacing w:before="60"/>
              <w:rPr>
                <w:szCs w:val="26"/>
              </w:rPr>
            </w:pPr>
            <w:r>
              <w:rPr>
                <w:szCs w:val="26"/>
                <w:lang w:val="en-US"/>
              </w:rPr>
              <w:t>Hệ thống đã có dữ liệu đợt nhập kho.</w:t>
            </w:r>
          </w:p>
        </w:tc>
      </w:tr>
      <w:tr w:rsidR="000F2D75" w14:paraId="2DD0B57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E0B97F0" w14:textId="6027040B" w:rsidR="000F2D75" w:rsidRPr="005F5780" w:rsidRDefault="000F2D75" w:rsidP="00A666C2">
            <w:pPr>
              <w:snapToGrid w:val="0"/>
              <w:spacing w:before="60" w:line="276" w:lineRule="auto"/>
              <w:rPr>
                <w:szCs w:val="26"/>
              </w:rPr>
            </w:pPr>
            <w:r>
              <w:rPr>
                <w:b/>
                <w:szCs w:val="26"/>
              </w:rPr>
              <w:t xml:space="preserve">Điều kiện để kết thúc Usecase: </w:t>
            </w:r>
            <w:r>
              <w:t xml:space="preserve">Xóa đợt nhập kho </w:t>
            </w:r>
            <w:r w:rsidR="003C1FA0">
              <w:t>thiết bị nghiệp vụ chứng thư số</w:t>
            </w:r>
            <w:r>
              <w:t xml:space="preserve"> mới</w:t>
            </w:r>
            <w:r>
              <w:rPr>
                <w:szCs w:val="26"/>
              </w:rPr>
              <w:t xml:space="preserve"> thành công.</w:t>
            </w:r>
          </w:p>
        </w:tc>
      </w:tr>
      <w:tr w:rsidR="000F2D75" w14:paraId="75F8CFFF"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3ACE89EC" w14:textId="77777777" w:rsidR="000F2D75" w:rsidRPr="00811651" w:rsidRDefault="000F2D75" w:rsidP="00A666C2">
            <w:pPr>
              <w:snapToGrid w:val="0"/>
              <w:spacing w:before="60" w:line="276" w:lineRule="auto"/>
              <w:rPr>
                <w:szCs w:val="26"/>
              </w:rPr>
            </w:pPr>
            <w:r>
              <w:rPr>
                <w:b/>
                <w:szCs w:val="26"/>
              </w:rPr>
              <w:t>Trình tự các sự kiện trong quá trình hoạt động của Usecase:</w:t>
            </w:r>
          </w:p>
          <w:p w14:paraId="208DE799" w14:textId="00275B7E" w:rsidR="000F2D75" w:rsidRPr="00F76980" w:rsidRDefault="000F2D75" w:rsidP="00A8287A">
            <w:pPr>
              <w:pStyle w:val="ListParagraph"/>
              <w:numPr>
                <w:ilvl w:val="0"/>
                <w:numId w:val="52"/>
              </w:numPr>
            </w:pPr>
            <w:r>
              <w:rPr>
                <w:lang w:val="en-US"/>
              </w:rPr>
              <w:t xml:space="preserve">Phòng Quản trị hạ tầng truy cập vào chức năng [Nhập kho </w:t>
            </w:r>
            <w:r w:rsidR="003C1FA0">
              <w:rPr>
                <w:lang w:val="en-US"/>
              </w:rPr>
              <w:t>thiết bị nghiệp vụ chứng thư số</w:t>
            </w:r>
            <w:r>
              <w:rPr>
                <w:lang w:val="en-US"/>
              </w:rPr>
              <w:t xml:space="preserve">], hệ thống hiển thị danh sách các đợt nhập kho </w:t>
            </w:r>
            <w:r w:rsidR="004A0073">
              <w:rPr>
                <w:lang w:val="en-US"/>
              </w:rPr>
              <w:t>thiết bị nghiệp vụ chứng thư số</w:t>
            </w:r>
            <w:r>
              <w:rPr>
                <w:lang w:val="en-US"/>
              </w:rPr>
              <w:t>.</w:t>
            </w:r>
          </w:p>
          <w:p w14:paraId="7EFA8948" w14:textId="62FBE2A1" w:rsidR="000F2D75" w:rsidRPr="00D749EC" w:rsidRDefault="000F2D75" w:rsidP="00A8287A">
            <w:pPr>
              <w:pStyle w:val="ListParagraph"/>
              <w:numPr>
                <w:ilvl w:val="0"/>
                <w:numId w:val="52"/>
              </w:numPr>
            </w:pPr>
            <w:r>
              <w:rPr>
                <w:lang w:val="en-US"/>
              </w:rPr>
              <w:t>Phòng Quản trị hạ tầng nhấn vào nút chức năng [Xóa] tại đợt nhập kho cần xóa, hệ thống hiển thị thông báo [Bạn có chắc chắn xóa đợt nhập kho này không?]</w:t>
            </w:r>
          </w:p>
          <w:p w14:paraId="5F41AF8E" w14:textId="7210BCC5" w:rsidR="000F2D75" w:rsidRDefault="000F2D75" w:rsidP="00A8287A">
            <w:pPr>
              <w:pStyle w:val="ListParagraph"/>
              <w:numPr>
                <w:ilvl w:val="0"/>
                <w:numId w:val="52"/>
              </w:numPr>
            </w:pPr>
            <w:r>
              <w:rPr>
                <w:lang w:val="en-US"/>
              </w:rPr>
              <w:t xml:space="preserve">Phòng Quản trị hạ tầng </w:t>
            </w:r>
            <w:r w:rsidR="00103CD3">
              <w:rPr>
                <w:lang w:val="en-US"/>
              </w:rPr>
              <w:t>nhấn [OK]</w:t>
            </w:r>
          </w:p>
        </w:tc>
      </w:tr>
      <w:tr w:rsidR="000F2D75" w14:paraId="56D9E75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5505BAD" w14:textId="73F1AAD9" w:rsidR="000F2D75" w:rsidRPr="00811651" w:rsidRDefault="000F2D75" w:rsidP="00A666C2">
            <w:pPr>
              <w:snapToGrid w:val="0"/>
              <w:spacing w:before="60" w:line="276" w:lineRule="auto"/>
              <w:rPr>
                <w:szCs w:val="26"/>
              </w:rPr>
            </w:pPr>
            <w:r>
              <w:rPr>
                <w:b/>
                <w:szCs w:val="26"/>
              </w:rPr>
              <w:t xml:space="preserve">Hoàn cảnh sử dụng thành công cơ bản: </w:t>
            </w:r>
            <w:r>
              <w:rPr>
                <w:szCs w:val="26"/>
              </w:rPr>
              <w:t xml:space="preserve">Hệ thống </w:t>
            </w:r>
            <w:r w:rsidR="00103CD3">
              <w:rPr>
                <w:szCs w:val="26"/>
              </w:rPr>
              <w:t>xóa đợt nhập kho</w:t>
            </w:r>
            <w:r>
              <w:rPr>
                <w:szCs w:val="26"/>
              </w:rPr>
              <w:t xml:space="preserve"> thành công.</w:t>
            </w:r>
          </w:p>
        </w:tc>
      </w:tr>
      <w:tr w:rsidR="000F2D75" w14:paraId="54B9C4A3"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08DF418" w14:textId="2C5B4671" w:rsidR="000F2D75" w:rsidRDefault="000F2D75" w:rsidP="00A666C2">
            <w:pPr>
              <w:snapToGrid w:val="0"/>
              <w:spacing w:before="60" w:line="276" w:lineRule="auto"/>
              <w:rPr>
                <w:b/>
                <w:szCs w:val="26"/>
              </w:rPr>
            </w:pPr>
            <w:r>
              <w:rPr>
                <w:b/>
                <w:szCs w:val="26"/>
              </w:rPr>
              <w:lastRenderedPageBreak/>
              <w:t xml:space="preserve">Hoàn cảnh sử dụng phụ (thay thế) trong trường hợp không thành công: </w:t>
            </w:r>
          </w:p>
          <w:p w14:paraId="576C29EE" w14:textId="6EEB3E75" w:rsidR="000F2D75" w:rsidRDefault="000F2D75" w:rsidP="00A666C2">
            <w:pPr>
              <w:snapToGrid w:val="0"/>
              <w:spacing w:before="60" w:line="276" w:lineRule="auto"/>
              <w:rPr>
                <w:szCs w:val="26"/>
              </w:rPr>
            </w:pPr>
            <w:r>
              <w:rPr>
                <w:szCs w:val="26"/>
              </w:rPr>
              <w:t>1. Nhấn vào nút [</w:t>
            </w:r>
            <w:r w:rsidR="00103CD3">
              <w:rPr>
                <w:szCs w:val="26"/>
              </w:rPr>
              <w:t>Hủy bỏ</w:t>
            </w:r>
            <w:r>
              <w:rPr>
                <w:szCs w:val="26"/>
              </w:rPr>
              <w:t>]</w:t>
            </w:r>
            <w:r w:rsidR="00103CD3">
              <w:rPr>
                <w:szCs w:val="26"/>
              </w:rPr>
              <w:t xml:space="preserve"> hoặc [Cancel]</w:t>
            </w:r>
            <w:r>
              <w:rPr>
                <w:szCs w:val="26"/>
              </w:rPr>
              <w:t>:</w:t>
            </w:r>
          </w:p>
          <w:p w14:paraId="6B918313" w14:textId="7F28F2B1" w:rsidR="000F2D75" w:rsidRDefault="00103CD3" w:rsidP="00A8287A">
            <w:pPr>
              <w:pStyle w:val="ListParagraph"/>
              <w:numPr>
                <w:ilvl w:val="0"/>
                <w:numId w:val="49"/>
              </w:numPr>
              <w:snapToGrid w:val="0"/>
              <w:spacing w:before="60"/>
              <w:rPr>
                <w:szCs w:val="26"/>
              </w:rPr>
            </w:pPr>
            <w:r>
              <w:rPr>
                <w:szCs w:val="26"/>
                <w:lang w:val="en-US"/>
              </w:rPr>
              <w:t>Hệ thống sẽ không xóa đợt nhập kho này.</w:t>
            </w:r>
          </w:p>
          <w:p w14:paraId="3469CB09" w14:textId="77DE21A0" w:rsidR="000F2D75" w:rsidRDefault="00103CD3" w:rsidP="00A666C2">
            <w:pPr>
              <w:snapToGrid w:val="0"/>
              <w:spacing w:before="60" w:line="276" w:lineRule="auto"/>
              <w:rPr>
                <w:szCs w:val="26"/>
              </w:rPr>
            </w:pPr>
            <w:r>
              <w:rPr>
                <w:szCs w:val="26"/>
              </w:rPr>
              <w:t>2</w:t>
            </w:r>
            <w:r w:rsidR="000F2D75">
              <w:rPr>
                <w:szCs w:val="26"/>
              </w:rPr>
              <w:t xml:space="preserve">. Sau khi </w:t>
            </w:r>
            <w:r>
              <w:rPr>
                <w:szCs w:val="26"/>
              </w:rPr>
              <w:t>nhấ</w:t>
            </w:r>
            <w:r w:rsidR="00BF74A1">
              <w:rPr>
                <w:szCs w:val="26"/>
              </w:rPr>
              <w:t>n và</w:t>
            </w:r>
            <w:r>
              <w:rPr>
                <w:szCs w:val="26"/>
              </w:rPr>
              <w:t xml:space="preserve">o </w:t>
            </w:r>
            <w:r w:rsidR="000F2D75" w:rsidRPr="00686673">
              <w:rPr>
                <w:szCs w:val="26"/>
              </w:rPr>
              <w:t>[</w:t>
            </w:r>
            <w:r>
              <w:rPr>
                <w:szCs w:val="26"/>
              </w:rPr>
              <w:t>OK</w:t>
            </w:r>
            <w:r w:rsidR="000F2D75" w:rsidRPr="00686673">
              <w:rPr>
                <w:szCs w:val="26"/>
              </w:rPr>
              <w:t xml:space="preserve">] </w:t>
            </w:r>
            <w:r>
              <w:rPr>
                <w:szCs w:val="26"/>
              </w:rPr>
              <w:t>tại khung hiển thị thông báo xác nhận</w:t>
            </w:r>
            <w:r w:rsidR="000F2D75">
              <w:rPr>
                <w:szCs w:val="26"/>
              </w:rPr>
              <w:t xml:space="preserve">, hệ thống kiểm tra </w:t>
            </w:r>
            <w:r w:rsidR="000F2D75" w:rsidRPr="00686673">
              <w:rPr>
                <w:szCs w:val="26"/>
              </w:rPr>
              <w:t>dữ liệu hiện có</w:t>
            </w:r>
            <w:r>
              <w:rPr>
                <w:szCs w:val="26"/>
              </w:rPr>
              <w:t>:</w:t>
            </w:r>
          </w:p>
          <w:p w14:paraId="1FBCE2F3" w14:textId="374A425B" w:rsidR="00103CD3" w:rsidRPr="00BF74A1" w:rsidRDefault="00BF74A1" w:rsidP="00A8287A">
            <w:pPr>
              <w:pStyle w:val="ListParagraph"/>
              <w:numPr>
                <w:ilvl w:val="0"/>
                <w:numId w:val="49"/>
              </w:numPr>
              <w:snapToGrid w:val="0"/>
              <w:spacing w:before="60"/>
              <w:rPr>
                <w:szCs w:val="26"/>
              </w:rPr>
            </w:pPr>
            <w:r>
              <w:rPr>
                <w:szCs w:val="26"/>
                <w:lang w:val="en-US"/>
              </w:rPr>
              <w:t xml:space="preserve">Nếu số lượng tồn trong kho lớn hơn hoặc bằng với dữ liệu trong đợt nhập kho bị xóa thì hệ thống sẽ cập nhật lại số lượng từng </w:t>
            </w:r>
            <w:r w:rsidR="004A0073">
              <w:rPr>
                <w:szCs w:val="26"/>
                <w:lang w:val="en-US"/>
              </w:rPr>
              <w:t>thiết bị nghiệp vụ chứng thư số</w:t>
            </w:r>
            <w:r>
              <w:rPr>
                <w:szCs w:val="26"/>
                <w:lang w:val="en-US"/>
              </w:rPr>
              <w:t xml:space="preserve"> (giảm đi) theo số lượng trong đợt nhập kho.</w:t>
            </w:r>
          </w:p>
          <w:p w14:paraId="2BA78583" w14:textId="1F038F3B" w:rsidR="00BF74A1" w:rsidRPr="00BF74A1" w:rsidRDefault="00BF74A1" w:rsidP="00A8287A">
            <w:pPr>
              <w:pStyle w:val="ListParagraph"/>
              <w:numPr>
                <w:ilvl w:val="0"/>
                <w:numId w:val="49"/>
              </w:numPr>
              <w:snapToGrid w:val="0"/>
              <w:spacing w:before="60"/>
              <w:rPr>
                <w:szCs w:val="26"/>
              </w:rPr>
            </w:pPr>
            <w:r>
              <w:rPr>
                <w:szCs w:val="26"/>
                <w:lang w:val="en-US"/>
              </w:rPr>
              <w:t>Nếu số lượng tồn trong kho nhỏ hơn với bất kỳ dữ liệu trong đợt nhập kho bị xóa thì hệ thống sẽ hiển thị thông báo [Số lượng tồn hiện tại trong kho ít hơn số liệu bị xóa] và không cho phép xóa đợt nhập kho này.</w:t>
            </w:r>
          </w:p>
        </w:tc>
      </w:tr>
      <w:tr w:rsidR="000F2D75" w14:paraId="48159F34"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4FE3A77" w14:textId="733E01AE" w:rsidR="000F2D75" w:rsidRPr="00103CD3" w:rsidRDefault="000F2D75" w:rsidP="00A666C2">
            <w:pPr>
              <w:snapToGrid w:val="0"/>
              <w:spacing w:before="60" w:line="276" w:lineRule="auto"/>
              <w:rPr>
                <w:szCs w:val="26"/>
              </w:rPr>
            </w:pPr>
            <w:r>
              <w:rPr>
                <w:b/>
                <w:szCs w:val="26"/>
              </w:rPr>
              <w:t>Hành động liên quan sẽ xảy ra khi Usecase kết thúc:</w:t>
            </w:r>
            <w:r w:rsidR="00103CD3">
              <w:rPr>
                <w:szCs w:val="26"/>
              </w:rPr>
              <w:t xml:space="preserve"> Danh sách các đợt nhập kho sẽ được tải lại, cập nhật danh sách, không còn hiển thị đợt nhập kho vừa xóa</w:t>
            </w:r>
            <w:r w:rsidRPr="00103CD3">
              <w:rPr>
                <w:szCs w:val="26"/>
              </w:rPr>
              <w:t>.</w:t>
            </w:r>
          </w:p>
        </w:tc>
      </w:tr>
      <w:tr w:rsidR="000F2D75" w14:paraId="308E776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0895BAC" w14:textId="77777777" w:rsidR="000F2D75" w:rsidRDefault="000F2D75" w:rsidP="00A666C2">
            <w:pPr>
              <w:snapToGrid w:val="0"/>
              <w:spacing w:before="60" w:line="276" w:lineRule="auto"/>
              <w:rPr>
                <w:szCs w:val="26"/>
              </w:rPr>
            </w:pPr>
            <w:r>
              <w:rPr>
                <w:b/>
                <w:szCs w:val="26"/>
              </w:rPr>
              <w:t>Các yêu cầu phi chức năng:</w:t>
            </w:r>
            <w:r>
              <w:rPr>
                <w:szCs w:val="26"/>
              </w:rPr>
              <w:t xml:space="preserve"> Không có</w:t>
            </w:r>
          </w:p>
        </w:tc>
      </w:tr>
    </w:tbl>
    <w:p w14:paraId="1DF7839A" w14:textId="77777777" w:rsidR="008C647B" w:rsidRDefault="008C647B" w:rsidP="008C647B"/>
    <w:p w14:paraId="4835F21F" w14:textId="77777777" w:rsidR="004C09CD" w:rsidRDefault="004C09CD" w:rsidP="004C09CD">
      <w:pPr>
        <w:keepNext/>
      </w:pPr>
      <w:r>
        <w:rPr>
          <w:noProof/>
        </w:rPr>
        <w:drawing>
          <wp:inline distT="0" distB="0" distL="0" distR="0" wp14:anchorId="6F31CFE0" wp14:editId="2038316E">
            <wp:extent cx="5732145" cy="3740785"/>
            <wp:effectExtent l="19050" t="19050" r="20955" b="120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60EA8E.tmp"/>
                    <pic:cNvPicPr/>
                  </pic:nvPicPr>
                  <pic:blipFill>
                    <a:blip r:embed="rId159">
                      <a:extLst>
                        <a:ext uri="{28A0092B-C50C-407E-A947-70E740481C1C}">
                          <a14:useLocalDpi xmlns:a14="http://schemas.microsoft.com/office/drawing/2010/main" val="0"/>
                        </a:ext>
                      </a:extLst>
                    </a:blip>
                    <a:stretch>
                      <a:fillRect/>
                    </a:stretch>
                  </pic:blipFill>
                  <pic:spPr>
                    <a:xfrm>
                      <a:off x="0" y="0"/>
                      <a:ext cx="5732145" cy="3740785"/>
                    </a:xfrm>
                    <a:prstGeom prst="rect">
                      <a:avLst/>
                    </a:prstGeom>
                    <a:ln>
                      <a:solidFill>
                        <a:schemeClr val="accent5">
                          <a:lumMod val="50000"/>
                        </a:schemeClr>
                      </a:solidFill>
                    </a:ln>
                  </pic:spPr>
                </pic:pic>
              </a:graphicData>
            </a:graphic>
          </wp:inline>
        </w:drawing>
      </w:r>
    </w:p>
    <w:p w14:paraId="60FF30AF" w14:textId="29CB9A23" w:rsidR="00F514E6" w:rsidRDefault="004C09CD"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5</w:t>
        </w:r>
      </w:fldSimple>
      <w:r>
        <w:t>: Mẫu phiếu nhập kho thiết bị nghiệp vụ chứng thư số</w:t>
      </w:r>
    </w:p>
    <w:p w14:paraId="289D554C" w14:textId="5B85B106" w:rsidR="00930C04" w:rsidRDefault="00930C04" w:rsidP="00941B88">
      <w:pPr>
        <w:pStyle w:val="UCName"/>
      </w:pPr>
      <w:bookmarkStart w:id="275" w:name="_Ref21905081"/>
      <w:bookmarkStart w:id="276" w:name="_Ref21905085"/>
      <w:bookmarkStart w:id="277" w:name="_Toc22744150"/>
      <w:r>
        <w:t>Xuất phiếu nhập kho</w:t>
      </w:r>
      <w:r w:rsidR="0008257D">
        <w:t xml:space="preserve"> </w:t>
      </w:r>
      <w:r w:rsidR="004A0073">
        <w:t>thiết bị nghiệp vụ chứng thư số</w:t>
      </w:r>
      <w:r w:rsidR="0008257D">
        <w:t xml:space="preserve"> mới</w:t>
      </w:r>
      <w:bookmarkEnd w:id="275"/>
      <w:bookmarkEnd w:id="276"/>
      <w:bookmarkEnd w:id="277"/>
    </w:p>
    <w:tbl>
      <w:tblPr>
        <w:tblW w:w="5000" w:type="pct"/>
        <w:tblLook w:val="04A0" w:firstRow="1" w:lastRow="0" w:firstColumn="1" w:lastColumn="0" w:noHBand="0" w:noVBand="1"/>
      </w:tblPr>
      <w:tblGrid>
        <w:gridCol w:w="5807"/>
        <w:gridCol w:w="3210"/>
      </w:tblGrid>
      <w:tr w:rsidR="0008257D" w14:paraId="73C9175E" w14:textId="77777777" w:rsidTr="00A666C2">
        <w:tc>
          <w:tcPr>
            <w:tcW w:w="3220" w:type="pct"/>
            <w:tcBorders>
              <w:top w:val="single" w:sz="4" w:space="0" w:color="000000"/>
              <w:left w:val="single" w:sz="4" w:space="0" w:color="000000"/>
              <w:bottom w:val="single" w:sz="4" w:space="0" w:color="000000"/>
              <w:right w:val="nil"/>
            </w:tcBorders>
            <w:hideMark/>
          </w:tcPr>
          <w:p w14:paraId="3E285348" w14:textId="134CA879" w:rsidR="0008257D" w:rsidRDefault="0008257D" w:rsidP="00A62F8B">
            <w:pPr>
              <w:spacing w:before="60"/>
              <w:rPr>
                <w:szCs w:val="26"/>
              </w:rPr>
            </w:pPr>
            <w:r>
              <w:rPr>
                <w:b/>
                <w:szCs w:val="26"/>
              </w:rPr>
              <w:t>Tên Usecase:</w:t>
            </w:r>
            <w:r>
              <w:rPr>
                <w:szCs w:val="26"/>
              </w:rPr>
              <w:t xml:space="preserve"> </w:t>
            </w:r>
            <w:r>
              <w:t xml:space="preserve">Xuất phiếu nhập kho </w:t>
            </w:r>
            <w:r w:rsidR="004A0073">
              <w:t>thiết bị nghiệp vụ chứng thư số</w:t>
            </w:r>
            <w:r>
              <w:t xml:space="preserve"> mới</w:t>
            </w:r>
          </w:p>
        </w:tc>
        <w:tc>
          <w:tcPr>
            <w:tcW w:w="1780" w:type="pct"/>
            <w:tcBorders>
              <w:top w:val="single" w:sz="4" w:space="0" w:color="000000"/>
              <w:left w:val="single" w:sz="4" w:space="0" w:color="000000"/>
              <w:bottom w:val="single" w:sz="4" w:space="0" w:color="000000"/>
              <w:right w:val="single" w:sz="4" w:space="0" w:color="000000"/>
            </w:tcBorders>
            <w:hideMark/>
          </w:tcPr>
          <w:p w14:paraId="2C0FC36E" w14:textId="77777777" w:rsidR="0008257D" w:rsidRDefault="0008257D" w:rsidP="00A62F8B">
            <w:pPr>
              <w:snapToGrid w:val="0"/>
              <w:spacing w:before="60"/>
              <w:rPr>
                <w:szCs w:val="26"/>
              </w:rPr>
            </w:pPr>
            <w:r>
              <w:rPr>
                <w:b/>
                <w:szCs w:val="26"/>
              </w:rPr>
              <w:t>Mức độ BMT:</w:t>
            </w:r>
            <w:r>
              <w:rPr>
                <w:szCs w:val="26"/>
              </w:rPr>
              <w:t xml:space="preserve"> B</w:t>
            </w:r>
          </w:p>
        </w:tc>
      </w:tr>
      <w:tr w:rsidR="0008257D" w14:paraId="1DD0A99E" w14:textId="77777777" w:rsidTr="00A666C2">
        <w:tc>
          <w:tcPr>
            <w:tcW w:w="3220" w:type="pct"/>
            <w:tcBorders>
              <w:top w:val="single" w:sz="4" w:space="0" w:color="000000"/>
              <w:left w:val="single" w:sz="4" w:space="0" w:color="000000"/>
              <w:bottom w:val="single" w:sz="4" w:space="0" w:color="000000"/>
              <w:right w:val="nil"/>
            </w:tcBorders>
            <w:hideMark/>
          </w:tcPr>
          <w:p w14:paraId="04926B23" w14:textId="7614A9E1" w:rsidR="0008257D" w:rsidRPr="00811651" w:rsidRDefault="0008257D" w:rsidP="00A62F8B">
            <w:pPr>
              <w:snapToGrid w:val="0"/>
              <w:spacing w:before="60"/>
              <w:rPr>
                <w:szCs w:val="26"/>
              </w:rPr>
            </w:pPr>
            <w:r>
              <w:rPr>
                <w:b/>
                <w:szCs w:val="26"/>
              </w:rPr>
              <w:lastRenderedPageBreak/>
              <w:t xml:space="preserve">Tác nhân chính: </w:t>
            </w:r>
            <w:r w:rsidRPr="0008257D">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0024C61B" w14:textId="77777777" w:rsidR="0008257D" w:rsidRDefault="0008257D" w:rsidP="00A62F8B">
            <w:pPr>
              <w:snapToGrid w:val="0"/>
              <w:spacing w:before="60"/>
              <w:rPr>
                <w:szCs w:val="26"/>
              </w:rPr>
            </w:pPr>
            <w:r>
              <w:rPr>
                <w:b/>
                <w:szCs w:val="26"/>
              </w:rPr>
              <w:t xml:space="preserve">Tác nhân phụ: </w:t>
            </w:r>
            <w:r>
              <w:rPr>
                <w:szCs w:val="26"/>
              </w:rPr>
              <w:t>Hệ thống</w:t>
            </w:r>
          </w:p>
        </w:tc>
      </w:tr>
      <w:tr w:rsidR="0008257D" w14:paraId="699849EF"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907C187" w14:textId="233499D2" w:rsidR="0008257D" w:rsidRPr="00811651" w:rsidRDefault="0008257D" w:rsidP="0008257D">
            <w:pPr>
              <w:spacing w:before="60"/>
              <w:rPr>
                <w:szCs w:val="26"/>
              </w:rPr>
            </w:pPr>
            <w:r>
              <w:rPr>
                <w:b/>
                <w:szCs w:val="26"/>
              </w:rPr>
              <w:t xml:space="preserve">Mô tả Usecase: </w:t>
            </w:r>
            <w:r w:rsidRPr="0008257D">
              <w:rPr>
                <w:szCs w:val="26"/>
              </w:rPr>
              <w:t>Phòng Quản trị hạ tầng</w:t>
            </w:r>
            <w:r>
              <w:t xml:space="preserve"> xuất phiếu nhập kho </w:t>
            </w:r>
            <w:r w:rsidR="004A0073">
              <w:t>thiết bị nghiệp vụ chứng thư số</w:t>
            </w:r>
            <w:r>
              <w:t xml:space="preserve"> mới</w:t>
            </w:r>
          </w:p>
        </w:tc>
      </w:tr>
      <w:tr w:rsidR="0008257D" w14:paraId="0310583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9FD003D" w14:textId="77777777" w:rsidR="0008257D" w:rsidRDefault="0008257D" w:rsidP="00A62F8B">
            <w:pPr>
              <w:snapToGrid w:val="0"/>
              <w:spacing w:before="60"/>
              <w:rPr>
                <w:b/>
                <w:szCs w:val="26"/>
              </w:rPr>
            </w:pPr>
            <w:r>
              <w:rPr>
                <w:b/>
                <w:szCs w:val="26"/>
              </w:rPr>
              <w:t xml:space="preserve">Điều kiện để bắt đầu Usecase: </w:t>
            </w:r>
          </w:p>
          <w:p w14:paraId="39FF0A37" w14:textId="367C54BC" w:rsidR="0008257D" w:rsidRPr="00E67262" w:rsidRDefault="0008257D"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4AF119AE" w14:textId="2D4B3DAA" w:rsidR="0008257D" w:rsidRPr="0008257D" w:rsidRDefault="0008257D"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4A0073">
              <w:rPr>
                <w:szCs w:val="26"/>
                <w:lang w:val="en-US"/>
              </w:rPr>
              <w:t>thiết bị nghiệp vụ chứng thư số</w:t>
            </w:r>
            <w:r>
              <w:rPr>
                <w:szCs w:val="26"/>
                <w:lang w:val="en-US"/>
              </w:rPr>
              <w:t xml:space="preserve"> mới”.</w:t>
            </w:r>
          </w:p>
          <w:p w14:paraId="12593343" w14:textId="1E72F803" w:rsidR="0008257D" w:rsidRPr="0008257D" w:rsidRDefault="0008257D" w:rsidP="00A8287A">
            <w:pPr>
              <w:pStyle w:val="ListParagraph"/>
              <w:numPr>
                <w:ilvl w:val="0"/>
                <w:numId w:val="40"/>
              </w:numPr>
              <w:snapToGrid w:val="0"/>
              <w:spacing w:before="60"/>
              <w:rPr>
                <w:szCs w:val="26"/>
              </w:rPr>
            </w:pPr>
            <w:r w:rsidRPr="0008257D">
              <w:rPr>
                <w:szCs w:val="26"/>
                <w:lang w:val="en-US"/>
              </w:rPr>
              <w:t>Hệ thống đã có dữ liệu đợt nhập kho.</w:t>
            </w:r>
          </w:p>
        </w:tc>
      </w:tr>
      <w:tr w:rsidR="0008257D" w14:paraId="3E9503A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515561B" w14:textId="31FDF50C" w:rsidR="0008257D" w:rsidRPr="00E7456D" w:rsidRDefault="0008257D" w:rsidP="00A62F8B">
            <w:pPr>
              <w:snapToGrid w:val="0"/>
              <w:spacing w:before="60"/>
              <w:rPr>
                <w:szCs w:val="26"/>
              </w:rPr>
            </w:pPr>
            <w:r>
              <w:rPr>
                <w:b/>
                <w:szCs w:val="26"/>
              </w:rPr>
              <w:t xml:space="preserve">Điều kiện để kết thúc Usecase: </w:t>
            </w:r>
            <w:r w:rsidR="00E7456D">
              <w:rPr>
                <w:szCs w:val="26"/>
              </w:rPr>
              <w:t>Xuất phiếu nhập kho thành công</w:t>
            </w:r>
          </w:p>
        </w:tc>
      </w:tr>
      <w:tr w:rsidR="0008257D" w14:paraId="7AE9D3C4"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75BA1733" w14:textId="77777777" w:rsidR="0008257D" w:rsidRPr="00811651" w:rsidRDefault="0008257D" w:rsidP="00A62F8B">
            <w:pPr>
              <w:snapToGrid w:val="0"/>
              <w:spacing w:before="60"/>
              <w:rPr>
                <w:szCs w:val="26"/>
              </w:rPr>
            </w:pPr>
            <w:r>
              <w:rPr>
                <w:b/>
                <w:szCs w:val="26"/>
              </w:rPr>
              <w:t>Trình tự các sự kiện trong quá trình hoạt động của Usecase:</w:t>
            </w:r>
          </w:p>
          <w:p w14:paraId="3785022B" w14:textId="44532FB9" w:rsidR="00927FBA" w:rsidRPr="00F76980" w:rsidRDefault="00927FBA" w:rsidP="00A8287A">
            <w:pPr>
              <w:pStyle w:val="ListParagraph"/>
              <w:numPr>
                <w:ilvl w:val="0"/>
                <w:numId w:val="53"/>
              </w:numPr>
            </w:pPr>
            <w:r>
              <w:rPr>
                <w:lang w:val="en-US"/>
              </w:rPr>
              <w:t xml:space="preserve">Phòng Quản trị hạ tầng truy cập vào chức năng [Nhập kho </w:t>
            </w:r>
            <w:r w:rsidR="003C1FA0">
              <w:rPr>
                <w:lang w:val="en-US"/>
              </w:rPr>
              <w:t>thiết bị nghiệp vụ chứng thư số</w:t>
            </w:r>
            <w:r>
              <w:rPr>
                <w:lang w:val="en-US"/>
              </w:rPr>
              <w:t xml:space="preserve">], hệ thống hiển thị danh sách các đợt nhập kho </w:t>
            </w:r>
            <w:r w:rsidR="004A0073">
              <w:rPr>
                <w:lang w:val="en-US"/>
              </w:rPr>
              <w:t>thiết bị nghiệp vụ chứng thư số</w:t>
            </w:r>
            <w:r>
              <w:rPr>
                <w:lang w:val="en-US"/>
              </w:rPr>
              <w:t>.</w:t>
            </w:r>
          </w:p>
          <w:p w14:paraId="04B0EA7D" w14:textId="6E5991F8" w:rsidR="00927FBA" w:rsidRPr="00D749EC" w:rsidRDefault="00927FBA" w:rsidP="00A8287A">
            <w:pPr>
              <w:pStyle w:val="ListParagraph"/>
              <w:numPr>
                <w:ilvl w:val="0"/>
                <w:numId w:val="53"/>
              </w:numPr>
            </w:pPr>
            <w:r>
              <w:rPr>
                <w:lang w:val="en-US"/>
              </w:rPr>
              <w:t>Phòng Quản trị hạ tầng nhấn vào nút chức năng [Xuất phiếu nhậ</w:t>
            </w:r>
            <w:r w:rsidR="00040F4A">
              <w:rPr>
                <w:lang w:val="en-US"/>
              </w:rPr>
              <w:t>p kho</w:t>
            </w:r>
            <w:r>
              <w:rPr>
                <w:lang w:val="en-US"/>
              </w:rPr>
              <w:t xml:space="preserve">] tại đợt nhập kho, hệ thống </w:t>
            </w:r>
            <w:r w:rsidR="00040F4A">
              <w:rPr>
                <w:lang w:val="en-US"/>
              </w:rPr>
              <w:t xml:space="preserve">xuất phiếu </w:t>
            </w:r>
            <w:r w:rsidR="00A62F8B">
              <w:rPr>
                <w:lang w:val="en-US"/>
              </w:rPr>
              <w:t>nhập kho</w:t>
            </w:r>
            <w:r w:rsidR="00040F4A">
              <w:rPr>
                <w:lang w:val="en-US"/>
              </w:rPr>
              <w:t xml:space="preserve"> theo mẫu được cấu hình trước theo định dạng MS Excel (.xlsx).</w:t>
            </w:r>
          </w:p>
          <w:p w14:paraId="7F18F131" w14:textId="074E97EA" w:rsidR="0008257D" w:rsidRDefault="00927FBA" w:rsidP="00A8287A">
            <w:pPr>
              <w:pStyle w:val="ListParagraph"/>
              <w:numPr>
                <w:ilvl w:val="0"/>
                <w:numId w:val="53"/>
              </w:numPr>
            </w:pPr>
            <w:r>
              <w:rPr>
                <w:lang w:val="en-US"/>
              </w:rPr>
              <w:t xml:space="preserve">Phòng Quản trị hạ tầng </w:t>
            </w:r>
            <w:r w:rsidR="00040F4A">
              <w:rPr>
                <w:lang w:val="en-US"/>
              </w:rPr>
              <w:t>lưu lại file vào máy tính.</w:t>
            </w:r>
          </w:p>
        </w:tc>
      </w:tr>
      <w:tr w:rsidR="0008257D" w14:paraId="5309D4C0"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76E06DA" w14:textId="407676FB" w:rsidR="0008257D" w:rsidRPr="00040F4A" w:rsidRDefault="0008257D" w:rsidP="00A62F8B">
            <w:pPr>
              <w:snapToGrid w:val="0"/>
              <w:spacing w:before="60"/>
              <w:rPr>
                <w:szCs w:val="26"/>
              </w:rPr>
            </w:pPr>
            <w:r>
              <w:rPr>
                <w:b/>
                <w:szCs w:val="26"/>
              </w:rPr>
              <w:t xml:space="preserve">Hoàn cảnh sử dụng thành công cơ bản: </w:t>
            </w:r>
            <w:r w:rsidR="00040F4A">
              <w:rPr>
                <w:szCs w:val="26"/>
              </w:rPr>
              <w:t>Lưu lại file thành công</w:t>
            </w:r>
          </w:p>
        </w:tc>
      </w:tr>
      <w:tr w:rsidR="0008257D" w14:paraId="4A1FC69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1E316E1" w14:textId="009C2B09" w:rsidR="0008257D" w:rsidRDefault="0008257D" w:rsidP="00A62F8B">
            <w:pPr>
              <w:snapToGrid w:val="0"/>
              <w:spacing w:before="60"/>
              <w:rPr>
                <w:b/>
                <w:szCs w:val="26"/>
              </w:rPr>
            </w:pPr>
            <w:r>
              <w:rPr>
                <w:b/>
                <w:szCs w:val="26"/>
              </w:rPr>
              <w:t xml:space="preserve">Hoàn cảnh sử dụng phụ (thay thế) trong trường hợp không thành công: </w:t>
            </w:r>
          </w:p>
          <w:p w14:paraId="28989516" w14:textId="77777777" w:rsidR="00040F4A" w:rsidRDefault="00040F4A" w:rsidP="00A62F8B">
            <w:pPr>
              <w:snapToGrid w:val="0"/>
              <w:spacing w:before="60"/>
              <w:rPr>
                <w:szCs w:val="26"/>
              </w:rPr>
            </w:pPr>
            <w:r>
              <w:rPr>
                <w:szCs w:val="26"/>
              </w:rPr>
              <w:t>1. Nếu chưa biểu mẫu cấu hình trước mà nhấn nút chức năng [Xuất phiếu nhập kho]:</w:t>
            </w:r>
          </w:p>
          <w:p w14:paraId="3B33B7D2" w14:textId="3277CBC1" w:rsidR="00040F4A" w:rsidRPr="001B7384" w:rsidRDefault="001B7384" w:rsidP="00A8287A">
            <w:pPr>
              <w:pStyle w:val="ListParagraph"/>
              <w:numPr>
                <w:ilvl w:val="0"/>
                <w:numId w:val="54"/>
              </w:numPr>
              <w:snapToGrid w:val="0"/>
              <w:spacing w:before="60"/>
              <w:rPr>
                <w:szCs w:val="26"/>
              </w:rPr>
            </w:pPr>
            <w:r w:rsidRPr="001B7384">
              <w:rPr>
                <w:szCs w:val="26"/>
              </w:rPr>
              <w:t>H</w:t>
            </w:r>
            <w:r w:rsidR="00040F4A" w:rsidRPr="001B7384">
              <w:rPr>
                <w:szCs w:val="26"/>
              </w:rPr>
              <w:t>ệ thống hiển thị thông báo [Chưa có biểu mẫu xuất file, vui lòng thông báo Quản trị viên để cấu hình biểu mẫu xuất file].</w:t>
            </w:r>
          </w:p>
        </w:tc>
      </w:tr>
      <w:tr w:rsidR="0008257D" w14:paraId="39EEFC4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01327E9" w14:textId="77777777" w:rsidR="0008257D" w:rsidRDefault="0008257D" w:rsidP="00A62F8B">
            <w:pPr>
              <w:snapToGrid w:val="0"/>
              <w:spacing w:before="60"/>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08257D" w14:paraId="7BC9DC8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051C39B" w14:textId="77777777" w:rsidR="0008257D" w:rsidRDefault="0008257D" w:rsidP="00A62F8B">
            <w:pPr>
              <w:snapToGrid w:val="0"/>
              <w:spacing w:before="60"/>
              <w:rPr>
                <w:szCs w:val="26"/>
              </w:rPr>
            </w:pPr>
            <w:r>
              <w:rPr>
                <w:b/>
                <w:szCs w:val="26"/>
              </w:rPr>
              <w:t>Các yêu cầu phi chức năng:</w:t>
            </w:r>
            <w:r>
              <w:rPr>
                <w:szCs w:val="26"/>
              </w:rPr>
              <w:t xml:space="preserve"> Không có</w:t>
            </w:r>
          </w:p>
        </w:tc>
      </w:tr>
    </w:tbl>
    <w:p w14:paraId="5812AB8F" w14:textId="77777777" w:rsidR="00930C04" w:rsidRDefault="00930C04" w:rsidP="00930C04"/>
    <w:p w14:paraId="054ACDEB" w14:textId="48D3A193" w:rsidR="00590A36" w:rsidRDefault="00590A36" w:rsidP="00A95638">
      <w:pPr>
        <w:pStyle w:val="Heading4"/>
      </w:pPr>
      <w:r>
        <w:lastRenderedPageBreak/>
        <w:t xml:space="preserve">Nhập kho </w:t>
      </w:r>
      <w:r w:rsidR="00BD277A">
        <w:t>thiết bị nghiệp vụ chứng thư số thu hồi</w:t>
      </w:r>
    </w:p>
    <w:p w14:paraId="6A5E6C88" w14:textId="078D26F8" w:rsidR="00B51D20" w:rsidRDefault="00D8182A" w:rsidP="00B51D20">
      <w:pPr>
        <w:keepNext/>
      </w:pPr>
      <w:r>
        <w:rPr>
          <w:noProof/>
        </w:rPr>
        <w:drawing>
          <wp:inline distT="0" distB="0" distL="0" distR="0" wp14:anchorId="4D1CB9F5" wp14:editId="49736708">
            <wp:extent cx="5732145" cy="2241550"/>
            <wp:effectExtent l="19050" t="19050" r="20955" b="254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6087B8.tmp"/>
                    <pic:cNvPicPr/>
                  </pic:nvPicPr>
                  <pic:blipFill>
                    <a:blip r:embed="rId160">
                      <a:extLst>
                        <a:ext uri="{28A0092B-C50C-407E-A947-70E740481C1C}">
                          <a14:useLocalDpi xmlns:a14="http://schemas.microsoft.com/office/drawing/2010/main" val="0"/>
                        </a:ext>
                      </a:extLst>
                    </a:blip>
                    <a:stretch>
                      <a:fillRect/>
                    </a:stretch>
                  </pic:blipFill>
                  <pic:spPr>
                    <a:xfrm>
                      <a:off x="0" y="0"/>
                      <a:ext cx="5732145" cy="2241550"/>
                    </a:xfrm>
                    <a:prstGeom prst="rect">
                      <a:avLst/>
                    </a:prstGeom>
                    <a:ln>
                      <a:solidFill>
                        <a:schemeClr val="accent5">
                          <a:lumMod val="50000"/>
                        </a:schemeClr>
                      </a:solidFill>
                    </a:ln>
                  </pic:spPr>
                </pic:pic>
              </a:graphicData>
            </a:graphic>
          </wp:inline>
        </w:drawing>
      </w:r>
    </w:p>
    <w:p w14:paraId="39D466F8" w14:textId="3CC40DAF" w:rsidR="00312DF2" w:rsidRDefault="00B51D20"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6</w:t>
        </w:r>
      </w:fldSimple>
      <w:r>
        <w:t xml:space="preserve">: Giao diện hiển thị danh sách các lần nhập kho của </w:t>
      </w:r>
      <w:r w:rsidR="00BD277A">
        <w:t>thiết bị nghiệp vụ chứng thư số thu hồi</w:t>
      </w:r>
    </w:p>
    <w:p w14:paraId="6BFC0B2D" w14:textId="1E647D78" w:rsidR="00A62F8B" w:rsidRDefault="00A62F8B" w:rsidP="00941B88">
      <w:pPr>
        <w:pStyle w:val="UCName"/>
      </w:pPr>
      <w:bookmarkStart w:id="278" w:name="_Ref21905092"/>
      <w:bookmarkStart w:id="279" w:name="_Ref21905094"/>
      <w:bookmarkStart w:id="280" w:name="_Toc22744151"/>
      <w:r>
        <w:t xml:space="preserve">Tìm kiếm danh sách các đợt nhập kho </w:t>
      </w:r>
      <w:r w:rsidR="00BD277A">
        <w:t>thiết bị nghiệp vụ chứng thư số thu hồi</w:t>
      </w:r>
      <w:bookmarkEnd w:id="278"/>
      <w:bookmarkEnd w:id="279"/>
      <w:bookmarkEnd w:id="280"/>
    </w:p>
    <w:tbl>
      <w:tblPr>
        <w:tblW w:w="5000" w:type="pct"/>
        <w:tblLook w:val="04A0" w:firstRow="1" w:lastRow="0" w:firstColumn="1" w:lastColumn="0" w:noHBand="0" w:noVBand="1"/>
      </w:tblPr>
      <w:tblGrid>
        <w:gridCol w:w="5807"/>
        <w:gridCol w:w="3210"/>
      </w:tblGrid>
      <w:tr w:rsidR="00A62F8B" w14:paraId="4B5F9C3E" w14:textId="77777777" w:rsidTr="00A666C2">
        <w:tc>
          <w:tcPr>
            <w:tcW w:w="3220" w:type="pct"/>
            <w:tcBorders>
              <w:top w:val="single" w:sz="4" w:space="0" w:color="000000"/>
              <w:left w:val="single" w:sz="4" w:space="0" w:color="000000"/>
              <w:bottom w:val="single" w:sz="4" w:space="0" w:color="000000"/>
              <w:right w:val="nil"/>
            </w:tcBorders>
            <w:hideMark/>
          </w:tcPr>
          <w:p w14:paraId="3F45BA2E" w14:textId="51FA20B5" w:rsidR="00A62F8B" w:rsidRDefault="00A62F8B" w:rsidP="00A666C2">
            <w:pPr>
              <w:spacing w:before="60" w:line="276" w:lineRule="auto"/>
              <w:rPr>
                <w:szCs w:val="26"/>
              </w:rPr>
            </w:pPr>
            <w:r>
              <w:rPr>
                <w:b/>
                <w:szCs w:val="26"/>
              </w:rPr>
              <w:t>Tên Usecase:</w:t>
            </w:r>
            <w:r>
              <w:rPr>
                <w:szCs w:val="26"/>
              </w:rPr>
              <w:t xml:space="preserve"> </w:t>
            </w:r>
            <w:r>
              <w:t xml:space="preserve">Tìm kiếm danh sách các đợt nhập kho </w:t>
            </w:r>
            <w:r w:rsidR="00BD277A">
              <w:t>thiết bị nghiệp vụ chứng thư số thu hồi</w:t>
            </w:r>
          </w:p>
        </w:tc>
        <w:tc>
          <w:tcPr>
            <w:tcW w:w="1780" w:type="pct"/>
            <w:tcBorders>
              <w:top w:val="single" w:sz="4" w:space="0" w:color="000000"/>
              <w:left w:val="single" w:sz="4" w:space="0" w:color="000000"/>
              <w:bottom w:val="single" w:sz="4" w:space="0" w:color="000000"/>
              <w:right w:val="single" w:sz="4" w:space="0" w:color="000000"/>
            </w:tcBorders>
            <w:hideMark/>
          </w:tcPr>
          <w:p w14:paraId="710441DD" w14:textId="77777777" w:rsidR="00A62F8B" w:rsidRDefault="00A62F8B" w:rsidP="00A666C2">
            <w:pPr>
              <w:snapToGrid w:val="0"/>
              <w:spacing w:before="60" w:line="276" w:lineRule="auto"/>
              <w:rPr>
                <w:szCs w:val="26"/>
              </w:rPr>
            </w:pPr>
            <w:r>
              <w:rPr>
                <w:b/>
                <w:szCs w:val="26"/>
              </w:rPr>
              <w:t>Mức độ BMT:</w:t>
            </w:r>
            <w:r>
              <w:rPr>
                <w:szCs w:val="26"/>
              </w:rPr>
              <w:t xml:space="preserve"> B</w:t>
            </w:r>
          </w:p>
        </w:tc>
      </w:tr>
      <w:tr w:rsidR="00A62F8B" w14:paraId="7ACABC44" w14:textId="77777777" w:rsidTr="00A666C2">
        <w:tc>
          <w:tcPr>
            <w:tcW w:w="3220" w:type="pct"/>
            <w:tcBorders>
              <w:top w:val="single" w:sz="4" w:space="0" w:color="000000"/>
              <w:left w:val="single" w:sz="4" w:space="0" w:color="000000"/>
              <w:bottom w:val="single" w:sz="4" w:space="0" w:color="000000"/>
              <w:right w:val="nil"/>
            </w:tcBorders>
            <w:hideMark/>
          </w:tcPr>
          <w:p w14:paraId="2DF9D22A" w14:textId="77777777" w:rsidR="00A62F8B" w:rsidRPr="00D6080A" w:rsidRDefault="00A62F8B" w:rsidP="00A666C2">
            <w:pPr>
              <w:snapToGrid w:val="0"/>
              <w:spacing w:before="60" w:line="276" w:lineRule="auto"/>
              <w:rPr>
                <w:szCs w:val="26"/>
              </w:rPr>
            </w:pPr>
            <w:r>
              <w:rPr>
                <w:b/>
                <w:szCs w:val="26"/>
              </w:rPr>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64004E5A" w14:textId="77777777" w:rsidR="00A62F8B" w:rsidRDefault="00A62F8B" w:rsidP="00A666C2">
            <w:pPr>
              <w:snapToGrid w:val="0"/>
              <w:spacing w:before="60" w:line="276" w:lineRule="auto"/>
              <w:rPr>
                <w:szCs w:val="26"/>
              </w:rPr>
            </w:pPr>
            <w:r>
              <w:rPr>
                <w:b/>
                <w:szCs w:val="26"/>
              </w:rPr>
              <w:t xml:space="preserve">Tác nhân phụ: </w:t>
            </w:r>
            <w:r>
              <w:rPr>
                <w:szCs w:val="26"/>
              </w:rPr>
              <w:t>Hệ thống</w:t>
            </w:r>
          </w:p>
        </w:tc>
      </w:tr>
      <w:tr w:rsidR="00A62F8B" w14:paraId="3D51067B"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EA57A48" w14:textId="510F11F5" w:rsidR="00A62F8B" w:rsidRPr="00811651" w:rsidRDefault="00A62F8B" w:rsidP="00A666C2">
            <w:pPr>
              <w:spacing w:before="60" w:line="276" w:lineRule="auto"/>
              <w:rPr>
                <w:szCs w:val="26"/>
              </w:rPr>
            </w:pPr>
            <w:r>
              <w:rPr>
                <w:b/>
                <w:szCs w:val="26"/>
              </w:rPr>
              <w:t xml:space="preserve">Mô tả Usecase: </w:t>
            </w:r>
            <w:r>
              <w:rPr>
                <w:szCs w:val="26"/>
              </w:rPr>
              <w:t>Phòng Quản trị hạ tầng</w:t>
            </w:r>
            <w:r>
              <w:t xml:space="preserve"> tìm kiếm danh sách các đợt nhập kho </w:t>
            </w:r>
            <w:r w:rsidR="00BD277A">
              <w:t>thiết bị nghiệp vụ chứng thư số thu hồi</w:t>
            </w:r>
          </w:p>
        </w:tc>
      </w:tr>
      <w:tr w:rsidR="00A62F8B" w14:paraId="1BFFD210"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8726CDB" w14:textId="77777777" w:rsidR="00A62F8B" w:rsidRDefault="00A62F8B" w:rsidP="00A666C2">
            <w:pPr>
              <w:snapToGrid w:val="0"/>
              <w:spacing w:before="60" w:line="276" w:lineRule="auto"/>
              <w:rPr>
                <w:b/>
                <w:szCs w:val="26"/>
              </w:rPr>
            </w:pPr>
            <w:r>
              <w:rPr>
                <w:b/>
                <w:szCs w:val="26"/>
              </w:rPr>
              <w:t xml:space="preserve">Điều kiện để bắt đầu Usecase: </w:t>
            </w:r>
          </w:p>
          <w:p w14:paraId="08C6F50A" w14:textId="77777777" w:rsidR="00A62F8B" w:rsidRPr="00E67262"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3B32E30" w14:textId="49B3A75E" w:rsidR="00A62F8B" w:rsidRPr="00D6080A"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BD277A">
              <w:rPr>
                <w:szCs w:val="26"/>
                <w:lang w:val="en-US"/>
              </w:rPr>
              <w:t>thiết bị nghiệp vụ chứng thư số thu hồi</w:t>
            </w:r>
            <w:r>
              <w:rPr>
                <w:szCs w:val="26"/>
                <w:lang w:val="en-US"/>
              </w:rPr>
              <w:t>”</w:t>
            </w:r>
          </w:p>
        </w:tc>
      </w:tr>
      <w:tr w:rsidR="00A62F8B" w14:paraId="37EA602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02A757F" w14:textId="77777777" w:rsidR="00A62F8B" w:rsidRPr="005F5780" w:rsidRDefault="00A62F8B" w:rsidP="00A666C2">
            <w:pPr>
              <w:snapToGrid w:val="0"/>
              <w:spacing w:before="60" w:line="276" w:lineRule="auto"/>
              <w:rPr>
                <w:szCs w:val="26"/>
              </w:rPr>
            </w:pPr>
            <w:r>
              <w:rPr>
                <w:b/>
                <w:szCs w:val="26"/>
              </w:rPr>
              <w:t xml:space="preserve">Điều kiện để kết thúc Usecase: </w:t>
            </w:r>
            <w:r>
              <w:rPr>
                <w:szCs w:val="26"/>
              </w:rPr>
              <w:t>Tìm kiếm thành công.</w:t>
            </w:r>
          </w:p>
        </w:tc>
      </w:tr>
      <w:tr w:rsidR="00A62F8B" w14:paraId="42C7400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3576A768" w14:textId="77777777" w:rsidR="00A62F8B" w:rsidRPr="00811651" w:rsidRDefault="00A62F8B" w:rsidP="00A666C2">
            <w:pPr>
              <w:snapToGrid w:val="0"/>
              <w:spacing w:before="60" w:line="276" w:lineRule="auto"/>
              <w:rPr>
                <w:szCs w:val="26"/>
              </w:rPr>
            </w:pPr>
            <w:r>
              <w:rPr>
                <w:b/>
                <w:szCs w:val="26"/>
              </w:rPr>
              <w:t>Trình tự các sự kiện trong quá trình hoạt động của Usecase:</w:t>
            </w:r>
          </w:p>
          <w:p w14:paraId="24011D52" w14:textId="1CC59644" w:rsidR="00A62F8B" w:rsidRPr="00F76980" w:rsidRDefault="00A62F8B" w:rsidP="00A8287A">
            <w:pPr>
              <w:pStyle w:val="ListParagraph"/>
              <w:numPr>
                <w:ilvl w:val="0"/>
                <w:numId w:val="56"/>
              </w:numPr>
            </w:pPr>
            <w:r>
              <w:rPr>
                <w:lang w:val="en-US"/>
              </w:rPr>
              <w:t xml:space="preserve">Phòng Quản trị hạ tầng truy cập vào chức năng [Nhập kho </w:t>
            </w:r>
            <w:r w:rsidR="00BD277A">
              <w:rPr>
                <w:lang w:val="en-US"/>
              </w:rPr>
              <w:t>thiết bị nghiệp vụ chứng thư số thu hồi</w:t>
            </w:r>
            <w:r>
              <w:rPr>
                <w:lang w:val="en-US"/>
              </w:rPr>
              <w:t xml:space="preserve">], hệ thống hiển thị danh sách các đợt nhập kho </w:t>
            </w:r>
            <w:r w:rsidR="00BD277A">
              <w:rPr>
                <w:lang w:val="en-US"/>
              </w:rPr>
              <w:t>thiết bị nghiệp vụ chứng thư số thu hồi</w:t>
            </w:r>
            <w:r>
              <w:rPr>
                <w:lang w:val="en-US"/>
              </w:rPr>
              <w:t xml:space="preserve"> và khung để nhập các tiêu chí tìm kiếm.</w:t>
            </w:r>
          </w:p>
          <w:p w14:paraId="59CE92C7" w14:textId="77777777" w:rsidR="00A62F8B" w:rsidRPr="00D749EC" w:rsidRDefault="00A62F8B" w:rsidP="00A8287A">
            <w:pPr>
              <w:pStyle w:val="ListParagraph"/>
              <w:numPr>
                <w:ilvl w:val="0"/>
                <w:numId w:val="56"/>
              </w:numPr>
            </w:pPr>
            <w:r>
              <w:rPr>
                <w:lang w:val="en-US"/>
              </w:rPr>
              <w:t>Phòng Quản trị hạ tầng nhập các thông tin vào khung tìm kiếm cơ bản hoặc nhấn vào [Tìm kiếm nâng cao] để nhập các thông tin vào khung tìm kiếm nâng cao và nhấn nút [Tìm kiếm].</w:t>
            </w:r>
          </w:p>
          <w:p w14:paraId="64E1BAC7" w14:textId="77777777" w:rsidR="00A62F8B" w:rsidRDefault="00A62F8B" w:rsidP="00A8287A">
            <w:pPr>
              <w:pStyle w:val="ListParagraph"/>
              <w:numPr>
                <w:ilvl w:val="0"/>
                <w:numId w:val="56"/>
              </w:numPr>
            </w:pPr>
            <w:r>
              <w:rPr>
                <w:lang w:val="en-US"/>
              </w:rPr>
              <w:t>Hệ thống tìm kiếm theo các tiêu chí tìm kiếm và hiển thị danh sách các đợt nhập kho phù hợp với tiêu chí tìm kiếm.</w:t>
            </w:r>
          </w:p>
        </w:tc>
      </w:tr>
      <w:tr w:rsidR="00A62F8B" w14:paraId="2761C6D6"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0EF4CCA" w14:textId="77777777" w:rsidR="00A62F8B" w:rsidRPr="00811651" w:rsidRDefault="00A62F8B" w:rsidP="00A666C2">
            <w:pPr>
              <w:snapToGrid w:val="0"/>
              <w:spacing w:before="60" w:line="276" w:lineRule="auto"/>
              <w:rPr>
                <w:szCs w:val="26"/>
              </w:rPr>
            </w:pPr>
            <w:r>
              <w:rPr>
                <w:b/>
                <w:szCs w:val="26"/>
              </w:rPr>
              <w:t xml:space="preserve">Hoàn cảnh sử dụng thành công cơ bản: </w:t>
            </w:r>
            <w:r>
              <w:rPr>
                <w:szCs w:val="26"/>
              </w:rPr>
              <w:t>Hệ thống hiển thị danh sách tìm kiếm chính xác.</w:t>
            </w:r>
          </w:p>
        </w:tc>
      </w:tr>
      <w:tr w:rsidR="00A62F8B" w14:paraId="28558903"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D15D77B" w14:textId="77777777" w:rsidR="00A62F8B" w:rsidRDefault="00A62F8B" w:rsidP="00A666C2">
            <w:pPr>
              <w:snapToGrid w:val="0"/>
              <w:spacing w:before="60" w:line="276" w:lineRule="auto"/>
              <w:rPr>
                <w:b/>
                <w:szCs w:val="26"/>
              </w:rPr>
            </w:pPr>
            <w:r>
              <w:rPr>
                <w:b/>
                <w:szCs w:val="26"/>
              </w:rPr>
              <w:lastRenderedPageBreak/>
              <w:t xml:space="preserve">Hoàn cảnh sử dụng phụ (thay thế) trong trường hợp không thành công: </w:t>
            </w:r>
          </w:p>
          <w:p w14:paraId="79F87E6B" w14:textId="3DC91A95" w:rsidR="00A62F8B" w:rsidRDefault="00A62F8B" w:rsidP="00A666C2">
            <w:pPr>
              <w:snapToGrid w:val="0"/>
              <w:spacing w:before="60" w:line="276" w:lineRule="auto"/>
              <w:rPr>
                <w:szCs w:val="26"/>
              </w:rPr>
            </w:pPr>
            <w:r>
              <w:rPr>
                <w:szCs w:val="26"/>
              </w:rPr>
              <w:t xml:space="preserve">1. Không có dữ liệu </w:t>
            </w:r>
            <w:r w:rsidR="00BD277A">
              <w:rPr>
                <w:szCs w:val="26"/>
              </w:rPr>
              <w:t>thiết bị nghiệp vụ chứng thư số thu hồi</w:t>
            </w:r>
            <w:r>
              <w:rPr>
                <w:szCs w:val="26"/>
              </w:rPr>
              <w:t>:</w:t>
            </w:r>
          </w:p>
          <w:p w14:paraId="4D16CF13" w14:textId="12796ADA" w:rsidR="00A62F8B" w:rsidRPr="00D749EC" w:rsidRDefault="00A62F8B" w:rsidP="00A8287A">
            <w:pPr>
              <w:pStyle w:val="ListParagraph"/>
              <w:numPr>
                <w:ilvl w:val="0"/>
                <w:numId w:val="49"/>
              </w:numPr>
              <w:snapToGrid w:val="0"/>
              <w:spacing w:before="60"/>
              <w:rPr>
                <w:szCs w:val="26"/>
              </w:rPr>
            </w:pPr>
            <w:r w:rsidRPr="00D749EC">
              <w:rPr>
                <w:szCs w:val="26"/>
              </w:rPr>
              <w:t xml:space="preserve">Nếu không có dữ liệu </w:t>
            </w:r>
            <w:r w:rsidR="00BD277A">
              <w:rPr>
                <w:szCs w:val="26"/>
              </w:rPr>
              <w:t>thiết bị nghiệp vụ chứng thư số thu hồi</w:t>
            </w:r>
            <w:r w:rsidRPr="00D749EC">
              <w:rPr>
                <w:szCs w:val="26"/>
              </w:rPr>
              <w:t xml:space="preserve"> phù hợp với các tiêu chí tìm kiếm thì hiển thị [Không có dữ liệu]</w:t>
            </w:r>
          </w:p>
          <w:p w14:paraId="7F12DDA5" w14:textId="77777777" w:rsidR="00A62F8B" w:rsidRDefault="00A62F8B" w:rsidP="00A666C2">
            <w:pPr>
              <w:snapToGrid w:val="0"/>
              <w:spacing w:before="60" w:line="276" w:lineRule="auto"/>
              <w:rPr>
                <w:szCs w:val="26"/>
              </w:rPr>
            </w:pPr>
            <w:r>
              <w:rPr>
                <w:szCs w:val="26"/>
              </w:rPr>
              <w:t>2. Không nhập tiêu chí tìm kiếm:</w:t>
            </w:r>
          </w:p>
          <w:p w14:paraId="11CE09AA" w14:textId="73BB5AAB" w:rsidR="00A62F8B" w:rsidRPr="00D749EC" w:rsidRDefault="00A62F8B" w:rsidP="00A8287A">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sidR="00BD277A">
              <w:rPr>
                <w:szCs w:val="26"/>
              </w:rPr>
              <w:t>thiết bị nghiệp vụ chứng thư số thu hồi</w:t>
            </w:r>
            <w:r w:rsidRPr="00D749EC">
              <w:rPr>
                <w:szCs w:val="26"/>
              </w:rPr>
              <w:t>.</w:t>
            </w:r>
          </w:p>
        </w:tc>
      </w:tr>
      <w:tr w:rsidR="00A62F8B" w14:paraId="70A348B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4761227" w14:textId="77777777" w:rsidR="00A62F8B" w:rsidRDefault="00A62F8B"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A62F8B" w14:paraId="538F55CD"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32A947D" w14:textId="77777777" w:rsidR="00A62F8B" w:rsidRDefault="00A62F8B" w:rsidP="00A666C2">
            <w:pPr>
              <w:snapToGrid w:val="0"/>
              <w:spacing w:before="60" w:line="276" w:lineRule="auto"/>
              <w:rPr>
                <w:szCs w:val="26"/>
              </w:rPr>
            </w:pPr>
            <w:r>
              <w:rPr>
                <w:b/>
                <w:szCs w:val="26"/>
              </w:rPr>
              <w:t>Các yêu cầu phi chức năng:</w:t>
            </w:r>
            <w:r>
              <w:rPr>
                <w:szCs w:val="26"/>
              </w:rPr>
              <w:t xml:space="preserve"> Không có</w:t>
            </w:r>
          </w:p>
        </w:tc>
      </w:tr>
    </w:tbl>
    <w:p w14:paraId="3CDB83DF" w14:textId="77777777" w:rsidR="00A62F8B" w:rsidRDefault="00A62F8B" w:rsidP="00A62F8B"/>
    <w:p w14:paraId="720CD5D9" w14:textId="1B98D0A8" w:rsidR="00A62F8B" w:rsidRDefault="0036675D" w:rsidP="00A62F8B">
      <w:pPr>
        <w:keepNext/>
      </w:pPr>
      <w:r>
        <w:rPr>
          <w:noProof/>
        </w:rPr>
        <w:drawing>
          <wp:inline distT="0" distB="0" distL="0" distR="0" wp14:anchorId="50897A3F" wp14:editId="40BC3905">
            <wp:extent cx="5732145" cy="2265680"/>
            <wp:effectExtent l="19050" t="19050" r="20955" b="203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60C574.tmp"/>
                    <pic:cNvPicPr/>
                  </pic:nvPicPr>
                  <pic:blipFill>
                    <a:blip r:embed="rId161">
                      <a:extLst>
                        <a:ext uri="{28A0092B-C50C-407E-A947-70E740481C1C}">
                          <a14:useLocalDpi xmlns:a14="http://schemas.microsoft.com/office/drawing/2010/main" val="0"/>
                        </a:ext>
                      </a:extLst>
                    </a:blip>
                    <a:stretch>
                      <a:fillRect/>
                    </a:stretch>
                  </pic:blipFill>
                  <pic:spPr>
                    <a:xfrm>
                      <a:off x="0" y="0"/>
                      <a:ext cx="5732145" cy="2265680"/>
                    </a:xfrm>
                    <a:prstGeom prst="rect">
                      <a:avLst/>
                    </a:prstGeom>
                    <a:ln>
                      <a:solidFill>
                        <a:schemeClr val="accent5">
                          <a:lumMod val="50000"/>
                        </a:schemeClr>
                      </a:solidFill>
                    </a:ln>
                  </pic:spPr>
                </pic:pic>
              </a:graphicData>
            </a:graphic>
          </wp:inline>
        </w:drawing>
      </w:r>
    </w:p>
    <w:p w14:paraId="7174CCDB" w14:textId="0A81DB2E" w:rsidR="00A62F8B" w:rsidRDefault="00A62F8B"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7</w:t>
        </w:r>
      </w:fldSimple>
      <w:r>
        <w:t xml:space="preserve">: Giao diện form nhập kho </w:t>
      </w:r>
      <w:r w:rsidR="00BD277A">
        <w:t>thiết bị nghiệp vụ chứng thư số thu hồi</w:t>
      </w:r>
    </w:p>
    <w:p w14:paraId="1C5E38FA" w14:textId="4C2324AB" w:rsidR="00A62F8B" w:rsidRDefault="00A62F8B" w:rsidP="00941B88">
      <w:pPr>
        <w:pStyle w:val="UCName"/>
      </w:pPr>
      <w:bookmarkStart w:id="281" w:name="_Ref21905099"/>
      <w:bookmarkStart w:id="282" w:name="_Ref21905102"/>
      <w:bookmarkStart w:id="283" w:name="_Toc22744152"/>
      <w:r>
        <w:t xml:space="preserve">Thêm mới đợt nhập kho </w:t>
      </w:r>
      <w:r w:rsidR="00BD277A">
        <w:t>thiết bị nghiệp vụ chứng thư số thu hồi</w:t>
      </w:r>
      <w:bookmarkEnd w:id="281"/>
      <w:bookmarkEnd w:id="282"/>
      <w:bookmarkEnd w:id="283"/>
    </w:p>
    <w:tbl>
      <w:tblPr>
        <w:tblW w:w="5000" w:type="pct"/>
        <w:tblLook w:val="04A0" w:firstRow="1" w:lastRow="0" w:firstColumn="1" w:lastColumn="0" w:noHBand="0" w:noVBand="1"/>
      </w:tblPr>
      <w:tblGrid>
        <w:gridCol w:w="5524"/>
        <w:gridCol w:w="3493"/>
      </w:tblGrid>
      <w:tr w:rsidR="00A62F8B" w14:paraId="42B29715" w14:textId="77777777" w:rsidTr="00A666C2">
        <w:tc>
          <w:tcPr>
            <w:tcW w:w="3063" w:type="pct"/>
            <w:tcBorders>
              <w:top w:val="single" w:sz="4" w:space="0" w:color="000000"/>
              <w:left w:val="single" w:sz="4" w:space="0" w:color="000000"/>
              <w:bottom w:val="single" w:sz="4" w:space="0" w:color="000000"/>
              <w:right w:val="nil"/>
            </w:tcBorders>
            <w:hideMark/>
          </w:tcPr>
          <w:p w14:paraId="65BC8FA2" w14:textId="00C3EFAE" w:rsidR="00A62F8B" w:rsidRDefault="00A62F8B" w:rsidP="00A666C2">
            <w:pPr>
              <w:spacing w:before="60" w:line="276" w:lineRule="auto"/>
              <w:rPr>
                <w:szCs w:val="26"/>
              </w:rPr>
            </w:pPr>
            <w:r>
              <w:rPr>
                <w:b/>
                <w:szCs w:val="26"/>
              </w:rPr>
              <w:t>Tên Usecase:</w:t>
            </w:r>
            <w:r>
              <w:rPr>
                <w:szCs w:val="26"/>
              </w:rPr>
              <w:t xml:space="preserve"> </w:t>
            </w:r>
            <w:r>
              <w:t xml:space="preserve">Thêm mới đợt nhập kho </w:t>
            </w:r>
            <w:r w:rsidR="00BD277A">
              <w:t>thiết bị nghiệp vụ chứng thư số thu hồi</w:t>
            </w:r>
          </w:p>
        </w:tc>
        <w:tc>
          <w:tcPr>
            <w:tcW w:w="1937" w:type="pct"/>
            <w:tcBorders>
              <w:top w:val="single" w:sz="4" w:space="0" w:color="000000"/>
              <w:left w:val="single" w:sz="4" w:space="0" w:color="000000"/>
              <w:bottom w:val="single" w:sz="4" w:space="0" w:color="000000"/>
              <w:right w:val="single" w:sz="4" w:space="0" w:color="000000"/>
            </w:tcBorders>
            <w:hideMark/>
          </w:tcPr>
          <w:p w14:paraId="0DDF1844" w14:textId="77777777" w:rsidR="00A62F8B" w:rsidRDefault="00A62F8B" w:rsidP="00A666C2">
            <w:pPr>
              <w:snapToGrid w:val="0"/>
              <w:spacing w:before="60" w:line="276" w:lineRule="auto"/>
              <w:rPr>
                <w:szCs w:val="26"/>
              </w:rPr>
            </w:pPr>
            <w:r>
              <w:rPr>
                <w:b/>
                <w:szCs w:val="26"/>
              </w:rPr>
              <w:t>Mức độ BMT:</w:t>
            </w:r>
            <w:r>
              <w:rPr>
                <w:szCs w:val="26"/>
              </w:rPr>
              <w:t xml:space="preserve"> B</w:t>
            </w:r>
          </w:p>
        </w:tc>
      </w:tr>
      <w:tr w:rsidR="00A62F8B" w14:paraId="2F52EAB6" w14:textId="77777777" w:rsidTr="00A666C2">
        <w:tc>
          <w:tcPr>
            <w:tcW w:w="3063" w:type="pct"/>
            <w:tcBorders>
              <w:top w:val="single" w:sz="4" w:space="0" w:color="000000"/>
              <w:left w:val="single" w:sz="4" w:space="0" w:color="000000"/>
              <w:bottom w:val="single" w:sz="4" w:space="0" w:color="000000"/>
              <w:right w:val="nil"/>
            </w:tcBorders>
            <w:hideMark/>
          </w:tcPr>
          <w:p w14:paraId="585AEB2D" w14:textId="77777777" w:rsidR="00A62F8B" w:rsidRPr="00D6080A" w:rsidRDefault="00A62F8B" w:rsidP="00A666C2">
            <w:pPr>
              <w:snapToGrid w:val="0"/>
              <w:spacing w:before="60" w:line="276" w:lineRule="auto"/>
              <w:rPr>
                <w:szCs w:val="26"/>
              </w:rPr>
            </w:pPr>
            <w:r>
              <w:rPr>
                <w:b/>
                <w:szCs w:val="26"/>
              </w:rPr>
              <w:t xml:space="preserve">Tác nhân chính: </w:t>
            </w:r>
            <w:r>
              <w:rPr>
                <w:szCs w:val="26"/>
              </w:rPr>
              <w:t>Phòng Quản trị hạ tầng</w:t>
            </w:r>
          </w:p>
        </w:tc>
        <w:tc>
          <w:tcPr>
            <w:tcW w:w="1937" w:type="pct"/>
            <w:tcBorders>
              <w:top w:val="single" w:sz="4" w:space="0" w:color="000000"/>
              <w:left w:val="single" w:sz="4" w:space="0" w:color="000000"/>
              <w:bottom w:val="single" w:sz="4" w:space="0" w:color="000000"/>
              <w:right w:val="single" w:sz="4" w:space="0" w:color="000000"/>
            </w:tcBorders>
            <w:hideMark/>
          </w:tcPr>
          <w:p w14:paraId="32FD026D" w14:textId="77777777" w:rsidR="00A62F8B" w:rsidRDefault="00A62F8B" w:rsidP="00A666C2">
            <w:pPr>
              <w:snapToGrid w:val="0"/>
              <w:spacing w:before="60" w:line="276" w:lineRule="auto"/>
              <w:rPr>
                <w:szCs w:val="26"/>
              </w:rPr>
            </w:pPr>
            <w:r>
              <w:rPr>
                <w:b/>
                <w:szCs w:val="26"/>
              </w:rPr>
              <w:t xml:space="preserve">Tác nhân phụ: </w:t>
            </w:r>
            <w:r>
              <w:rPr>
                <w:szCs w:val="26"/>
              </w:rPr>
              <w:t>Hệ thống</w:t>
            </w:r>
          </w:p>
        </w:tc>
      </w:tr>
      <w:tr w:rsidR="00A62F8B" w14:paraId="61828DF3"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B031D2A" w14:textId="48DCE9C9" w:rsidR="00A62F8B" w:rsidRPr="00811651" w:rsidRDefault="00A62F8B" w:rsidP="00A666C2">
            <w:pPr>
              <w:spacing w:before="60" w:line="276" w:lineRule="auto"/>
              <w:rPr>
                <w:szCs w:val="26"/>
              </w:rPr>
            </w:pPr>
            <w:r>
              <w:rPr>
                <w:b/>
                <w:szCs w:val="26"/>
              </w:rPr>
              <w:t xml:space="preserve">Mô tả Usecase: </w:t>
            </w:r>
            <w:r>
              <w:rPr>
                <w:szCs w:val="26"/>
              </w:rPr>
              <w:t>Phòng Quản trị hạ tầng</w:t>
            </w:r>
            <w:r>
              <w:t xml:space="preserve"> thêm mới đợt nhập kho </w:t>
            </w:r>
            <w:r w:rsidR="00BD277A">
              <w:t>thiết bị nghiệp vụ chứng thư số thu hồi</w:t>
            </w:r>
          </w:p>
        </w:tc>
      </w:tr>
      <w:tr w:rsidR="00A62F8B" w14:paraId="5C2796E2"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88C9E3C" w14:textId="77777777" w:rsidR="00A62F8B" w:rsidRDefault="00A62F8B" w:rsidP="00A666C2">
            <w:pPr>
              <w:snapToGrid w:val="0"/>
              <w:spacing w:before="60" w:line="276" w:lineRule="auto"/>
              <w:rPr>
                <w:b/>
                <w:szCs w:val="26"/>
              </w:rPr>
            </w:pPr>
            <w:r>
              <w:rPr>
                <w:b/>
                <w:szCs w:val="26"/>
              </w:rPr>
              <w:t xml:space="preserve">Điều kiện để bắt đầu Usecase: </w:t>
            </w:r>
          </w:p>
          <w:p w14:paraId="759F4068" w14:textId="77777777" w:rsidR="00A62F8B" w:rsidRPr="00E67262"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7976C319" w14:textId="01FD30F9" w:rsidR="00A62F8B" w:rsidRPr="00D6080A"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BD277A">
              <w:rPr>
                <w:szCs w:val="26"/>
                <w:lang w:val="en-US"/>
              </w:rPr>
              <w:t>thiết bị nghiệp vụ chứng thư số thu hồi</w:t>
            </w:r>
            <w:r>
              <w:rPr>
                <w:szCs w:val="26"/>
                <w:lang w:val="en-US"/>
              </w:rPr>
              <w:t>]</w:t>
            </w:r>
          </w:p>
        </w:tc>
      </w:tr>
      <w:tr w:rsidR="00A62F8B" w14:paraId="6A8AA02F"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5D43F3B" w14:textId="355EA59F" w:rsidR="00A62F8B" w:rsidRPr="005F5780" w:rsidRDefault="00A62F8B" w:rsidP="00A666C2">
            <w:pPr>
              <w:snapToGrid w:val="0"/>
              <w:spacing w:before="60" w:line="276" w:lineRule="auto"/>
              <w:rPr>
                <w:szCs w:val="26"/>
              </w:rPr>
            </w:pPr>
            <w:r>
              <w:rPr>
                <w:b/>
                <w:szCs w:val="26"/>
              </w:rPr>
              <w:t xml:space="preserve">Điều kiện để kết thúc Usecase: </w:t>
            </w:r>
            <w:r>
              <w:t xml:space="preserve">Thêm mới đợt nhập kho </w:t>
            </w:r>
            <w:r w:rsidR="00BD277A">
              <w:t>thiết bị nghiệp vụ chứng thư số thu hồi</w:t>
            </w:r>
            <w:r>
              <w:rPr>
                <w:szCs w:val="26"/>
              </w:rPr>
              <w:t xml:space="preserve"> thành công.</w:t>
            </w:r>
          </w:p>
        </w:tc>
      </w:tr>
      <w:tr w:rsidR="00A62F8B" w14:paraId="7108796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63301EB0" w14:textId="77777777" w:rsidR="00A62F8B" w:rsidRPr="00811651" w:rsidRDefault="00A62F8B" w:rsidP="00A666C2">
            <w:pPr>
              <w:snapToGrid w:val="0"/>
              <w:spacing w:before="60" w:line="276" w:lineRule="auto"/>
              <w:rPr>
                <w:szCs w:val="26"/>
              </w:rPr>
            </w:pPr>
            <w:r>
              <w:rPr>
                <w:b/>
                <w:szCs w:val="26"/>
              </w:rPr>
              <w:t>Trình tự các sự kiện trong quá trình hoạt động của Usecase:</w:t>
            </w:r>
          </w:p>
          <w:p w14:paraId="48162A31" w14:textId="6A38D2B5" w:rsidR="00A62F8B" w:rsidRPr="00F76980" w:rsidRDefault="00A62F8B" w:rsidP="00A8287A">
            <w:pPr>
              <w:pStyle w:val="ListParagraph"/>
              <w:numPr>
                <w:ilvl w:val="0"/>
                <w:numId w:val="55"/>
              </w:numPr>
            </w:pPr>
            <w:r>
              <w:rPr>
                <w:lang w:val="en-US"/>
              </w:rPr>
              <w:lastRenderedPageBreak/>
              <w:t xml:space="preserve">Phòng Quản trị hạ tầng truy cập vào chức năng [Nhập kho </w:t>
            </w:r>
            <w:r w:rsidR="00BD277A">
              <w:rPr>
                <w:lang w:val="en-US"/>
              </w:rPr>
              <w:t>thiết bị nghiệp vụ chứng thư số thu hồi</w:t>
            </w:r>
            <w:r>
              <w:rPr>
                <w:lang w:val="en-US"/>
              </w:rPr>
              <w:t xml:space="preserve">], hệ thống hiển thị danh sách các đợt nhập kho </w:t>
            </w:r>
            <w:r w:rsidR="00BD277A">
              <w:rPr>
                <w:lang w:val="en-US"/>
              </w:rPr>
              <w:t>thiết bị nghiệp vụ chứng thư số thu hồi</w:t>
            </w:r>
            <w:r>
              <w:rPr>
                <w:lang w:val="en-US"/>
              </w:rPr>
              <w:t>.</w:t>
            </w:r>
          </w:p>
          <w:p w14:paraId="155D74FE" w14:textId="77777777" w:rsidR="00A62F8B" w:rsidRPr="00D749EC" w:rsidRDefault="00A62F8B" w:rsidP="00A8287A">
            <w:pPr>
              <w:pStyle w:val="ListParagraph"/>
              <w:numPr>
                <w:ilvl w:val="0"/>
                <w:numId w:val="55"/>
              </w:numPr>
            </w:pPr>
            <w:r>
              <w:rPr>
                <w:lang w:val="en-US"/>
              </w:rPr>
              <w:t>Phòng Quản trị hạ tầng nhấn vào nút chức năng [Nhập kho] để thêm mới đợt nhập kho, hệ thống hiển thị khung thêm mới đợt nhập kho.</w:t>
            </w:r>
          </w:p>
          <w:p w14:paraId="3D5DE9EC" w14:textId="77777777" w:rsidR="00A62F8B" w:rsidRPr="00B5216E" w:rsidRDefault="00A62F8B" w:rsidP="00A8287A">
            <w:pPr>
              <w:pStyle w:val="ListParagraph"/>
              <w:numPr>
                <w:ilvl w:val="0"/>
                <w:numId w:val="55"/>
              </w:numPr>
            </w:pPr>
            <w:r>
              <w:rPr>
                <w:lang w:val="en-US"/>
              </w:rPr>
              <w:t xml:space="preserve">Phòng Quản trị hạ tầng nhập các thông tin vào khung thêm mới đợt nhập kho: </w:t>
            </w:r>
          </w:p>
          <w:p w14:paraId="56E3DEAC" w14:textId="77777777" w:rsidR="00A62F8B" w:rsidRPr="00686673" w:rsidRDefault="00A62F8B" w:rsidP="00A8287A">
            <w:pPr>
              <w:pStyle w:val="ListParagraph"/>
              <w:numPr>
                <w:ilvl w:val="1"/>
                <w:numId w:val="55"/>
              </w:numPr>
            </w:pPr>
            <w:r>
              <w:rPr>
                <w:lang w:val="en-US"/>
              </w:rPr>
              <w:t>Nhập [Tên đợt nhập kho]</w:t>
            </w:r>
          </w:p>
          <w:p w14:paraId="7EE24173" w14:textId="624C2C03" w:rsidR="00A62F8B" w:rsidRPr="00B5216E" w:rsidRDefault="00A62F8B" w:rsidP="00A8287A">
            <w:pPr>
              <w:pStyle w:val="ListParagraph"/>
              <w:numPr>
                <w:ilvl w:val="1"/>
                <w:numId w:val="55"/>
              </w:numPr>
            </w:pPr>
            <w:r>
              <w:rPr>
                <w:lang w:val="en-US"/>
              </w:rPr>
              <w:t>Nhập [Mã phiếu nhập kho]. Mã phiếu nhập kho mặc định tự động tăng và hiển thị ngay khi hiển thị khung thêm mới.</w:t>
            </w:r>
          </w:p>
          <w:p w14:paraId="48F5D83B" w14:textId="77777777" w:rsidR="00A62F8B" w:rsidRPr="00B5216E" w:rsidRDefault="00A62F8B" w:rsidP="00A8287A">
            <w:pPr>
              <w:pStyle w:val="ListParagraph"/>
              <w:numPr>
                <w:ilvl w:val="1"/>
                <w:numId w:val="55"/>
              </w:numPr>
            </w:pPr>
            <w:r>
              <w:rPr>
                <w:lang w:val="en-US"/>
              </w:rPr>
              <w:t>Nhập [Ngày nhập kho]</w:t>
            </w:r>
          </w:p>
          <w:p w14:paraId="1A75283A" w14:textId="71F4F0FB" w:rsidR="00A62F8B" w:rsidRPr="00B5216E" w:rsidRDefault="00A62F8B" w:rsidP="00A8287A">
            <w:pPr>
              <w:pStyle w:val="ListParagraph"/>
              <w:numPr>
                <w:ilvl w:val="1"/>
                <w:numId w:val="55"/>
              </w:numPr>
            </w:pPr>
            <w:r>
              <w:rPr>
                <w:lang w:val="en-US"/>
              </w:rPr>
              <w:t xml:space="preserve">Thêm số lượng từng </w:t>
            </w:r>
            <w:r w:rsidR="00BD277A">
              <w:rPr>
                <w:lang w:val="en-US"/>
              </w:rPr>
              <w:t>thiết bị nghiệp vụ chứng thư số thu hồi</w:t>
            </w:r>
            <w:r>
              <w:rPr>
                <w:lang w:val="en-US"/>
              </w:rPr>
              <w:t>, gồm:</w:t>
            </w:r>
          </w:p>
          <w:p w14:paraId="3CAAD85E" w14:textId="5A5C2E07" w:rsidR="00A62F8B" w:rsidRPr="00B5216E" w:rsidRDefault="00A62F8B" w:rsidP="00A8287A">
            <w:pPr>
              <w:pStyle w:val="ListParagraph"/>
              <w:numPr>
                <w:ilvl w:val="2"/>
                <w:numId w:val="55"/>
              </w:numPr>
              <w:ind w:left="2336" w:hanging="357"/>
            </w:pPr>
            <w:r>
              <w:rPr>
                <w:lang w:val="en-US"/>
              </w:rPr>
              <w:t xml:space="preserve">Chọn </w:t>
            </w:r>
            <w:r w:rsidR="00BD277A">
              <w:rPr>
                <w:lang w:val="en-US"/>
              </w:rPr>
              <w:t>Thiết bị nghiệp vụ chứng thư số thu hồi</w:t>
            </w:r>
          </w:p>
          <w:p w14:paraId="013B5722" w14:textId="77777777" w:rsidR="00A62F8B" w:rsidRPr="00B5216E" w:rsidRDefault="00A62F8B" w:rsidP="00A8287A">
            <w:pPr>
              <w:pStyle w:val="ListParagraph"/>
              <w:numPr>
                <w:ilvl w:val="2"/>
                <w:numId w:val="55"/>
              </w:numPr>
              <w:ind w:left="2336" w:hanging="357"/>
            </w:pPr>
            <w:r>
              <w:rPr>
                <w:lang w:val="en-US"/>
              </w:rPr>
              <w:t>Nhập Số lượng</w:t>
            </w:r>
          </w:p>
          <w:p w14:paraId="5C8A63AE" w14:textId="1FEEBB19" w:rsidR="00A62F8B" w:rsidRPr="00AF3CAA" w:rsidRDefault="00A62F8B" w:rsidP="00A8287A">
            <w:pPr>
              <w:pStyle w:val="ListParagraph"/>
              <w:numPr>
                <w:ilvl w:val="2"/>
                <w:numId w:val="55"/>
              </w:numPr>
              <w:ind w:left="2336" w:hanging="357"/>
            </w:pPr>
            <w:r>
              <w:rPr>
                <w:lang w:val="en-US"/>
              </w:rPr>
              <w:t>Nhập Ghi chú</w:t>
            </w:r>
          </w:p>
          <w:p w14:paraId="441EEA1F" w14:textId="77777777" w:rsidR="00A62F8B" w:rsidRDefault="00A62F8B" w:rsidP="00A8287A">
            <w:pPr>
              <w:pStyle w:val="ListParagraph"/>
              <w:numPr>
                <w:ilvl w:val="1"/>
                <w:numId w:val="55"/>
              </w:numPr>
            </w:pPr>
            <w:r>
              <w:rPr>
                <w:lang w:val="en-US"/>
              </w:rPr>
              <w:t>Và nhấn nút [Lưu lại]</w:t>
            </w:r>
          </w:p>
        </w:tc>
      </w:tr>
      <w:tr w:rsidR="00A62F8B" w14:paraId="52E381A0"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D25816F" w14:textId="77777777" w:rsidR="00A62F8B" w:rsidRPr="00811651" w:rsidRDefault="00A62F8B" w:rsidP="00A666C2">
            <w:pPr>
              <w:snapToGrid w:val="0"/>
              <w:spacing w:before="60" w:line="276" w:lineRule="auto"/>
              <w:rPr>
                <w:szCs w:val="26"/>
              </w:rPr>
            </w:pPr>
            <w:r>
              <w:rPr>
                <w:b/>
                <w:szCs w:val="26"/>
              </w:rPr>
              <w:t xml:space="preserve">Hoàn cảnh sử dụng thành công cơ bản: </w:t>
            </w:r>
            <w:r>
              <w:rPr>
                <w:szCs w:val="26"/>
              </w:rPr>
              <w:t>Hệ thống lưu đợt nhập kho mới thành công.</w:t>
            </w:r>
          </w:p>
        </w:tc>
      </w:tr>
      <w:tr w:rsidR="00A62F8B" w14:paraId="4B62116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CF0AC2A" w14:textId="77777777" w:rsidR="00A62F8B" w:rsidRDefault="00A62F8B" w:rsidP="00A666C2">
            <w:pPr>
              <w:snapToGrid w:val="0"/>
              <w:spacing w:before="60" w:line="276" w:lineRule="auto"/>
              <w:rPr>
                <w:b/>
                <w:szCs w:val="26"/>
              </w:rPr>
            </w:pPr>
            <w:r>
              <w:rPr>
                <w:b/>
                <w:szCs w:val="26"/>
              </w:rPr>
              <w:t xml:space="preserve">Hoàn cảnh sử dụng phụ (thay thế) trong trường hợp không thành công: </w:t>
            </w:r>
          </w:p>
          <w:p w14:paraId="3809CDAE" w14:textId="77777777" w:rsidR="00A62F8B" w:rsidRDefault="00A62F8B" w:rsidP="00A666C2">
            <w:pPr>
              <w:snapToGrid w:val="0"/>
              <w:spacing w:before="60" w:line="276" w:lineRule="auto"/>
              <w:rPr>
                <w:szCs w:val="26"/>
              </w:rPr>
            </w:pPr>
            <w:r>
              <w:rPr>
                <w:szCs w:val="26"/>
              </w:rPr>
              <w:t>1. Không nhập dữ liệu trong khung thêm mới:</w:t>
            </w:r>
          </w:p>
          <w:p w14:paraId="6B2460F4" w14:textId="77777777" w:rsidR="00A62F8B" w:rsidRPr="00D749EC" w:rsidRDefault="00A62F8B"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thêm mới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6DA85B30" w14:textId="559E9F5D" w:rsidR="00A62F8B" w:rsidRDefault="00A62F8B" w:rsidP="00A666C2">
            <w:pPr>
              <w:snapToGrid w:val="0"/>
              <w:spacing w:before="60" w:line="276" w:lineRule="auto"/>
              <w:rPr>
                <w:szCs w:val="26"/>
              </w:rPr>
            </w:pPr>
            <w:r>
              <w:rPr>
                <w:szCs w:val="26"/>
              </w:rPr>
              <w:t xml:space="preserve">2. Nhấn vào nút [Thêm </w:t>
            </w:r>
            <w:r w:rsidR="00BD277A">
              <w:rPr>
                <w:szCs w:val="26"/>
              </w:rPr>
              <w:t>thiết bị nghiệp vụ chứng thư số thu hồi</w:t>
            </w:r>
            <w:r>
              <w:rPr>
                <w:szCs w:val="26"/>
              </w:rPr>
              <w:t>]:</w:t>
            </w:r>
          </w:p>
          <w:p w14:paraId="6EBF25AA" w14:textId="1B357B85" w:rsidR="00A62F8B" w:rsidRDefault="00A62F8B" w:rsidP="00A8287A">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BD277A">
              <w:rPr>
                <w:szCs w:val="26"/>
                <w:lang w:val="en-US"/>
              </w:rPr>
              <w:t>thiết bị nghiệp vụ chứng thư số thu hồi</w:t>
            </w:r>
            <w:r w:rsidRPr="00D749EC">
              <w:rPr>
                <w:szCs w:val="26"/>
              </w:rPr>
              <w:t xml:space="preserve">], hệ thống sẽ hiển thị </w:t>
            </w:r>
            <w:r>
              <w:rPr>
                <w:szCs w:val="26"/>
                <w:lang w:val="en-US"/>
              </w:rPr>
              <w:t xml:space="preserve">thêm dòng để chọn thêm 1 loại </w:t>
            </w:r>
            <w:r w:rsidR="00BD277A">
              <w:rPr>
                <w:szCs w:val="26"/>
                <w:lang w:val="en-US"/>
              </w:rPr>
              <w:t>thiết bị nghiệp vụ chứng thư số thu hồi</w:t>
            </w:r>
            <w:r>
              <w:rPr>
                <w:szCs w:val="26"/>
                <w:lang w:val="en-US"/>
              </w:rPr>
              <w:t xml:space="preserve"> trong cùng 1 đợt nhập ở ngay dưới dòng nhập ở trên</w:t>
            </w:r>
            <w:r w:rsidRPr="00D749EC">
              <w:rPr>
                <w:szCs w:val="26"/>
              </w:rPr>
              <w:t>.</w:t>
            </w:r>
          </w:p>
          <w:p w14:paraId="3614D3E2" w14:textId="6EB20B25" w:rsidR="00A62F8B" w:rsidRDefault="00A62F8B" w:rsidP="00A666C2">
            <w:pPr>
              <w:snapToGrid w:val="0"/>
              <w:spacing w:before="60" w:line="276" w:lineRule="auto"/>
              <w:rPr>
                <w:szCs w:val="26"/>
              </w:rPr>
            </w:pPr>
            <w:r>
              <w:rPr>
                <w:szCs w:val="26"/>
              </w:rPr>
              <w:t xml:space="preserve">3. Nhấn vào nút [X] tại từng dòng </w:t>
            </w:r>
            <w:r w:rsidR="00BD277A">
              <w:rPr>
                <w:szCs w:val="26"/>
              </w:rPr>
              <w:t>thiết bị nghiệp vụ chứng thư số thu hồi</w:t>
            </w:r>
            <w:r>
              <w:rPr>
                <w:szCs w:val="26"/>
              </w:rPr>
              <w:t>:</w:t>
            </w:r>
          </w:p>
          <w:p w14:paraId="581158F2" w14:textId="29D7D96E" w:rsidR="00A62F8B" w:rsidRDefault="00A62F8B" w:rsidP="00A8287A">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BD277A">
              <w:rPr>
                <w:szCs w:val="26"/>
              </w:rPr>
              <w:t>thiết bị nghiệp vụ chứng thư số thu hồi</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BD277A">
              <w:rPr>
                <w:szCs w:val="26"/>
              </w:rPr>
              <w:t>thiết bị nghiệp vụ chứng thư số thu hồi</w:t>
            </w:r>
            <w:r>
              <w:rPr>
                <w:szCs w:val="26"/>
                <w:lang w:val="en-US"/>
              </w:rPr>
              <w:t xml:space="preserve"> đó sẽ bị mất đi</w:t>
            </w:r>
            <w:r w:rsidRPr="00D749EC">
              <w:rPr>
                <w:szCs w:val="26"/>
              </w:rPr>
              <w:t>.</w:t>
            </w:r>
          </w:p>
          <w:p w14:paraId="2C8E1F92" w14:textId="28454AAC" w:rsidR="00A62F8B" w:rsidRDefault="00A62F8B" w:rsidP="00A666C2">
            <w:pPr>
              <w:snapToGrid w:val="0"/>
              <w:spacing w:before="60" w:line="276" w:lineRule="auto"/>
              <w:rPr>
                <w:szCs w:val="26"/>
              </w:rPr>
            </w:pPr>
            <w:r>
              <w:rPr>
                <w:szCs w:val="26"/>
              </w:rPr>
              <w:t>4. Nhập [Mã phiếu nhập kho] trùng với dữ liệu hiện có:</w:t>
            </w:r>
          </w:p>
          <w:p w14:paraId="4002ED9A" w14:textId="4693ADB5" w:rsidR="00A62F8B" w:rsidRPr="00103CD3" w:rsidRDefault="00A62F8B"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lang w:val="en-US"/>
              </w:rPr>
              <w:t>nhập</w:t>
            </w:r>
            <w:r w:rsidRPr="00686673">
              <w:rPr>
                <w:szCs w:val="26"/>
              </w:rPr>
              <w:t xml:space="preserve"> kho]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nhập kho đã tồn tại trong hệ thống.]</w:t>
            </w:r>
          </w:p>
        </w:tc>
      </w:tr>
      <w:tr w:rsidR="00A62F8B" w14:paraId="0CD4022B"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A7BCC00" w14:textId="77777777" w:rsidR="00520A1A" w:rsidRDefault="00A62F8B" w:rsidP="00A666C2">
            <w:pPr>
              <w:snapToGrid w:val="0"/>
              <w:spacing w:before="60" w:line="276" w:lineRule="auto"/>
              <w:rPr>
                <w:szCs w:val="26"/>
              </w:rPr>
            </w:pPr>
            <w:r>
              <w:rPr>
                <w:b/>
                <w:szCs w:val="26"/>
              </w:rPr>
              <w:t>Hành động liên quan sẽ xảy ra khi Usecase kết thúc:</w:t>
            </w:r>
            <w:r>
              <w:rPr>
                <w:szCs w:val="26"/>
              </w:rPr>
              <w:t xml:space="preserve"> </w:t>
            </w:r>
          </w:p>
          <w:p w14:paraId="4ABAB7D7" w14:textId="0FB68DF6" w:rsidR="00520A1A" w:rsidRPr="00103CD3" w:rsidRDefault="00520A1A" w:rsidP="00A666C2">
            <w:pPr>
              <w:snapToGrid w:val="0"/>
              <w:spacing w:before="60" w:line="276" w:lineRule="auto"/>
              <w:rPr>
                <w:szCs w:val="26"/>
              </w:rPr>
            </w:pPr>
            <w:r>
              <w:rPr>
                <w:szCs w:val="26"/>
              </w:rPr>
              <w:t xml:space="preserve">1. </w:t>
            </w:r>
            <w:r w:rsidRPr="00103CD3">
              <w:rPr>
                <w:szCs w:val="26"/>
              </w:rPr>
              <w:t xml:space="preserve">Khi nhấn nút [Lưu lại], </w:t>
            </w:r>
            <w:r>
              <w:rPr>
                <w:szCs w:val="26"/>
              </w:rPr>
              <w:t>s</w:t>
            </w:r>
            <w:r w:rsidRPr="00103CD3">
              <w:rPr>
                <w:szCs w:val="26"/>
              </w:rPr>
              <w:t xml:space="preserve">ố lượng </w:t>
            </w:r>
            <w:r w:rsidR="00BD277A">
              <w:rPr>
                <w:szCs w:val="26"/>
              </w:rPr>
              <w:t>thiết bị nghiệp vụ chứng thư số thu hồi</w:t>
            </w:r>
            <w:r w:rsidRPr="00103CD3">
              <w:rPr>
                <w:szCs w:val="26"/>
              </w:rPr>
              <w:t xml:space="preserve"> theo đợt nhập kho được tăng lên theo nội dung đã nhập:</w:t>
            </w:r>
          </w:p>
          <w:p w14:paraId="36F5DD55" w14:textId="3C43010A" w:rsidR="00520A1A" w:rsidRPr="00520A1A" w:rsidRDefault="00520A1A" w:rsidP="00A8287A">
            <w:pPr>
              <w:pStyle w:val="ListParagraph"/>
              <w:numPr>
                <w:ilvl w:val="0"/>
                <w:numId w:val="49"/>
              </w:numPr>
              <w:snapToGrid w:val="0"/>
              <w:spacing w:before="60"/>
              <w:rPr>
                <w:szCs w:val="26"/>
              </w:rPr>
            </w:pPr>
            <w:r>
              <w:rPr>
                <w:szCs w:val="26"/>
                <w:lang w:val="en-US"/>
              </w:rPr>
              <w:lastRenderedPageBreak/>
              <w:t xml:space="preserve">Nếu cùng loại </w:t>
            </w:r>
            <w:r w:rsidR="00BD277A">
              <w:rPr>
                <w:szCs w:val="26"/>
                <w:lang w:val="en-US"/>
              </w:rPr>
              <w:t>thiết bị nghiệp vụ chứng thư số thu hồi</w:t>
            </w:r>
            <w:r>
              <w:rPr>
                <w:szCs w:val="26"/>
                <w:lang w:val="en-US"/>
              </w:rPr>
              <w:t xml:space="preserve"> với dữ liệu đang có thì số lượng </w:t>
            </w:r>
            <w:r w:rsidR="00BD277A">
              <w:rPr>
                <w:szCs w:val="26"/>
                <w:lang w:val="en-US"/>
              </w:rPr>
              <w:t>thiết bị nghiệp vụ chứng thư số thu hồi</w:t>
            </w:r>
            <w:r>
              <w:rPr>
                <w:szCs w:val="26"/>
                <w:lang w:val="en-US"/>
              </w:rPr>
              <w:t xml:space="preserve"> đó được tăng lên theo số lượng đã nhập.</w:t>
            </w:r>
          </w:p>
          <w:p w14:paraId="78CE8C07" w14:textId="2719B988" w:rsidR="00520A1A" w:rsidRPr="00520A1A" w:rsidRDefault="00520A1A" w:rsidP="00A8287A">
            <w:pPr>
              <w:pStyle w:val="ListParagraph"/>
              <w:numPr>
                <w:ilvl w:val="0"/>
                <w:numId w:val="49"/>
              </w:numPr>
              <w:snapToGrid w:val="0"/>
              <w:spacing w:before="60"/>
              <w:rPr>
                <w:szCs w:val="26"/>
              </w:rPr>
            </w:pPr>
            <w:r w:rsidRPr="00520A1A">
              <w:rPr>
                <w:szCs w:val="26"/>
                <w:lang w:val="en-US"/>
              </w:rPr>
              <w:t xml:space="preserve">Nếu không cùng loại </w:t>
            </w:r>
            <w:r w:rsidR="00BD277A">
              <w:rPr>
                <w:szCs w:val="26"/>
                <w:lang w:val="en-US"/>
              </w:rPr>
              <w:t>thiết bị nghiệp vụ chứng thư số thu hồi</w:t>
            </w:r>
            <w:r w:rsidRPr="00520A1A">
              <w:rPr>
                <w:szCs w:val="26"/>
                <w:lang w:val="en-US"/>
              </w:rPr>
              <w:t xml:space="preserve"> với dữ liệu đang có thì dữ liệu </w:t>
            </w:r>
            <w:r w:rsidR="00BD277A">
              <w:rPr>
                <w:szCs w:val="26"/>
                <w:lang w:val="en-US"/>
              </w:rPr>
              <w:t>thiết bị nghiệp vụ chứng thư số thu hồi</w:t>
            </w:r>
            <w:r w:rsidRPr="00520A1A">
              <w:rPr>
                <w:szCs w:val="26"/>
                <w:lang w:val="en-US"/>
              </w:rPr>
              <w:t xml:space="preserve"> được nhập vào sẽ thêm mới và cập nhật số lượng theo số lượng đã nhập.</w:t>
            </w:r>
          </w:p>
          <w:p w14:paraId="0C434C55" w14:textId="5A3CA090" w:rsidR="00A62F8B" w:rsidRPr="00103CD3" w:rsidRDefault="00520A1A" w:rsidP="00A666C2">
            <w:pPr>
              <w:snapToGrid w:val="0"/>
              <w:spacing w:before="60" w:line="276" w:lineRule="auto"/>
              <w:rPr>
                <w:szCs w:val="26"/>
              </w:rPr>
            </w:pPr>
            <w:r>
              <w:rPr>
                <w:szCs w:val="26"/>
              </w:rPr>
              <w:t>2. Sau khi lưu lại thành công, k</w:t>
            </w:r>
            <w:r w:rsidR="00A62F8B" w:rsidRPr="00103CD3">
              <w:rPr>
                <w:szCs w:val="26"/>
              </w:rPr>
              <w:t>hung thêm mới tắt đi.</w:t>
            </w:r>
          </w:p>
        </w:tc>
      </w:tr>
      <w:tr w:rsidR="00A62F8B" w14:paraId="5EEE2E3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C63E252" w14:textId="77777777" w:rsidR="00A62F8B" w:rsidRDefault="00A62F8B" w:rsidP="00A666C2">
            <w:pPr>
              <w:snapToGrid w:val="0"/>
              <w:spacing w:before="60" w:line="276" w:lineRule="auto"/>
              <w:rPr>
                <w:szCs w:val="26"/>
              </w:rPr>
            </w:pPr>
            <w:r>
              <w:rPr>
                <w:b/>
                <w:szCs w:val="26"/>
              </w:rPr>
              <w:t>Các yêu cầu phi chức năng:</w:t>
            </w:r>
            <w:r>
              <w:rPr>
                <w:szCs w:val="26"/>
              </w:rPr>
              <w:t xml:space="preserve"> Không có</w:t>
            </w:r>
          </w:p>
        </w:tc>
      </w:tr>
    </w:tbl>
    <w:p w14:paraId="726EF5CC" w14:textId="77777777" w:rsidR="00A62F8B" w:rsidRDefault="00A62F8B" w:rsidP="00A62F8B"/>
    <w:p w14:paraId="25D897CF" w14:textId="1AFD0638" w:rsidR="00A62F8B" w:rsidRDefault="00A62F8B" w:rsidP="00941B88">
      <w:pPr>
        <w:pStyle w:val="UCName"/>
      </w:pPr>
      <w:bookmarkStart w:id="284" w:name="_Ref21905105"/>
      <w:bookmarkStart w:id="285" w:name="_Ref21905107"/>
      <w:bookmarkStart w:id="286" w:name="_Toc22744153"/>
      <w:r>
        <w:t xml:space="preserve">Chỉnh sửa đợt nhập kho </w:t>
      </w:r>
      <w:r w:rsidR="00BD277A">
        <w:t>thiết bị nghiệp vụ chứng thư số thu hồi</w:t>
      </w:r>
      <w:bookmarkEnd w:id="284"/>
      <w:bookmarkEnd w:id="285"/>
      <w:bookmarkEnd w:id="286"/>
    </w:p>
    <w:tbl>
      <w:tblPr>
        <w:tblW w:w="5000" w:type="pct"/>
        <w:tblLook w:val="04A0" w:firstRow="1" w:lastRow="0" w:firstColumn="1" w:lastColumn="0" w:noHBand="0" w:noVBand="1"/>
      </w:tblPr>
      <w:tblGrid>
        <w:gridCol w:w="5949"/>
        <w:gridCol w:w="3068"/>
      </w:tblGrid>
      <w:tr w:rsidR="00A62F8B" w14:paraId="2597D239" w14:textId="77777777" w:rsidTr="00A666C2">
        <w:tc>
          <w:tcPr>
            <w:tcW w:w="3299" w:type="pct"/>
            <w:tcBorders>
              <w:top w:val="single" w:sz="4" w:space="0" w:color="000000"/>
              <w:left w:val="single" w:sz="4" w:space="0" w:color="000000"/>
              <w:bottom w:val="single" w:sz="4" w:space="0" w:color="000000"/>
              <w:right w:val="nil"/>
            </w:tcBorders>
            <w:hideMark/>
          </w:tcPr>
          <w:p w14:paraId="0144AE0E" w14:textId="166EE715" w:rsidR="00A62F8B" w:rsidRDefault="00A62F8B" w:rsidP="00A666C2">
            <w:pPr>
              <w:spacing w:before="60" w:line="276" w:lineRule="auto"/>
              <w:rPr>
                <w:szCs w:val="26"/>
              </w:rPr>
            </w:pPr>
            <w:r>
              <w:rPr>
                <w:b/>
                <w:szCs w:val="26"/>
              </w:rPr>
              <w:t>Tên Usecase:</w:t>
            </w:r>
            <w:r>
              <w:rPr>
                <w:szCs w:val="26"/>
              </w:rPr>
              <w:t xml:space="preserve"> </w:t>
            </w:r>
            <w:r>
              <w:t xml:space="preserve">Chỉnh sửa các đợt nhập kho </w:t>
            </w:r>
            <w:r w:rsidR="00BD277A">
              <w:t>thiết bị nghiệp vụ chứng thư số thu hồi</w:t>
            </w:r>
          </w:p>
        </w:tc>
        <w:tc>
          <w:tcPr>
            <w:tcW w:w="1701" w:type="pct"/>
            <w:tcBorders>
              <w:top w:val="single" w:sz="4" w:space="0" w:color="000000"/>
              <w:left w:val="single" w:sz="4" w:space="0" w:color="000000"/>
              <w:bottom w:val="single" w:sz="4" w:space="0" w:color="000000"/>
              <w:right w:val="single" w:sz="4" w:space="0" w:color="000000"/>
            </w:tcBorders>
            <w:hideMark/>
          </w:tcPr>
          <w:p w14:paraId="42D5F7FF" w14:textId="77777777" w:rsidR="00A62F8B" w:rsidRDefault="00A62F8B" w:rsidP="00A666C2">
            <w:pPr>
              <w:snapToGrid w:val="0"/>
              <w:spacing w:before="60" w:line="276" w:lineRule="auto"/>
              <w:rPr>
                <w:szCs w:val="26"/>
              </w:rPr>
            </w:pPr>
            <w:r>
              <w:rPr>
                <w:b/>
                <w:szCs w:val="26"/>
              </w:rPr>
              <w:t>Mức độ BMT:</w:t>
            </w:r>
            <w:r>
              <w:rPr>
                <w:szCs w:val="26"/>
              </w:rPr>
              <w:t xml:space="preserve"> B</w:t>
            </w:r>
          </w:p>
        </w:tc>
      </w:tr>
      <w:tr w:rsidR="00A62F8B" w14:paraId="27930081" w14:textId="77777777" w:rsidTr="00A666C2">
        <w:tc>
          <w:tcPr>
            <w:tcW w:w="3299" w:type="pct"/>
            <w:tcBorders>
              <w:top w:val="single" w:sz="4" w:space="0" w:color="000000"/>
              <w:left w:val="single" w:sz="4" w:space="0" w:color="000000"/>
              <w:bottom w:val="single" w:sz="4" w:space="0" w:color="000000"/>
              <w:right w:val="nil"/>
            </w:tcBorders>
            <w:hideMark/>
          </w:tcPr>
          <w:p w14:paraId="4C6898D1" w14:textId="77777777" w:rsidR="00A62F8B" w:rsidRPr="00D6080A" w:rsidRDefault="00A62F8B" w:rsidP="00A666C2">
            <w:pPr>
              <w:snapToGrid w:val="0"/>
              <w:spacing w:before="60" w:line="276" w:lineRule="auto"/>
              <w:rPr>
                <w:szCs w:val="26"/>
              </w:rPr>
            </w:pPr>
            <w:r>
              <w:rPr>
                <w:b/>
                <w:szCs w:val="26"/>
              </w:rPr>
              <w:t xml:space="preserve">Tác nhân chính: </w:t>
            </w:r>
            <w:r>
              <w:rPr>
                <w:szCs w:val="26"/>
              </w:rPr>
              <w:t>Phòng Quản trị hạ tầng</w:t>
            </w:r>
          </w:p>
        </w:tc>
        <w:tc>
          <w:tcPr>
            <w:tcW w:w="1701" w:type="pct"/>
            <w:tcBorders>
              <w:top w:val="single" w:sz="4" w:space="0" w:color="000000"/>
              <w:left w:val="single" w:sz="4" w:space="0" w:color="000000"/>
              <w:bottom w:val="single" w:sz="4" w:space="0" w:color="000000"/>
              <w:right w:val="single" w:sz="4" w:space="0" w:color="000000"/>
            </w:tcBorders>
            <w:hideMark/>
          </w:tcPr>
          <w:p w14:paraId="63BB6809" w14:textId="77777777" w:rsidR="00A62F8B" w:rsidRDefault="00A62F8B" w:rsidP="00A666C2">
            <w:pPr>
              <w:snapToGrid w:val="0"/>
              <w:spacing w:before="60" w:line="276" w:lineRule="auto"/>
              <w:rPr>
                <w:szCs w:val="26"/>
              </w:rPr>
            </w:pPr>
            <w:r>
              <w:rPr>
                <w:b/>
                <w:szCs w:val="26"/>
              </w:rPr>
              <w:t xml:space="preserve">Tác nhân phụ: </w:t>
            </w:r>
            <w:r>
              <w:rPr>
                <w:szCs w:val="26"/>
              </w:rPr>
              <w:t>Hệ thống</w:t>
            </w:r>
          </w:p>
        </w:tc>
      </w:tr>
      <w:tr w:rsidR="00A62F8B" w14:paraId="555129F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D872988" w14:textId="21002D79" w:rsidR="00A62F8B" w:rsidRPr="00811651" w:rsidRDefault="00A62F8B" w:rsidP="00A666C2">
            <w:pPr>
              <w:spacing w:before="60" w:line="276" w:lineRule="auto"/>
              <w:rPr>
                <w:szCs w:val="26"/>
              </w:rPr>
            </w:pPr>
            <w:r>
              <w:rPr>
                <w:b/>
                <w:szCs w:val="26"/>
              </w:rPr>
              <w:t xml:space="preserve">Mô tả Usecase: </w:t>
            </w:r>
            <w:r>
              <w:rPr>
                <w:szCs w:val="26"/>
              </w:rPr>
              <w:t>Phòng Quản trị hạ tầng</w:t>
            </w:r>
            <w:r>
              <w:t xml:space="preserve"> chỉnh sửa đợt nhập kho </w:t>
            </w:r>
            <w:r w:rsidR="00BD277A">
              <w:t>thiết bị nghiệp vụ chứng thư số thu hồi</w:t>
            </w:r>
          </w:p>
        </w:tc>
      </w:tr>
      <w:tr w:rsidR="00A62F8B" w14:paraId="1AE518A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5C491C0" w14:textId="77777777" w:rsidR="00A62F8B" w:rsidRDefault="00A62F8B" w:rsidP="00A666C2">
            <w:pPr>
              <w:snapToGrid w:val="0"/>
              <w:spacing w:before="60" w:line="276" w:lineRule="auto"/>
              <w:rPr>
                <w:b/>
                <w:szCs w:val="26"/>
              </w:rPr>
            </w:pPr>
            <w:r>
              <w:rPr>
                <w:b/>
                <w:szCs w:val="26"/>
              </w:rPr>
              <w:t xml:space="preserve">Điều kiện để bắt đầu Usecase: </w:t>
            </w:r>
          </w:p>
          <w:p w14:paraId="01182721" w14:textId="77777777" w:rsidR="00A62F8B" w:rsidRPr="00E67262"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16A1CF31" w14:textId="2A13DE6A" w:rsidR="00A62F8B" w:rsidRPr="0053657F"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BD277A">
              <w:rPr>
                <w:szCs w:val="26"/>
                <w:lang w:val="en-US"/>
              </w:rPr>
              <w:t>thiết bị nghiệp vụ chứng thư số thu hồi</w:t>
            </w:r>
            <w:r>
              <w:rPr>
                <w:szCs w:val="26"/>
                <w:lang w:val="en-US"/>
              </w:rPr>
              <w:t>]</w:t>
            </w:r>
          </w:p>
          <w:p w14:paraId="5896591A" w14:textId="77777777" w:rsidR="00A62F8B" w:rsidRPr="00D6080A" w:rsidRDefault="00A62F8B" w:rsidP="00A8287A">
            <w:pPr>
              <w:pStyle w:val="ListParagraph"/>
              <w:numPr>
                <w:ilvl w:val="0"/>
                <w:numId w:val="40"/>
              </w:numPr>
              <w:snapToGrid w:val="0"/>
              <w:spacing w:before="60"/>
              <w:rPr>
                <w:szCs w:val="26"/>
              </w:rPr>
            </w:pPr>
            <w:r>
              <w:rPr>
                <w:szCs w:val="26"/>
                <w:lang w:val="en-US"/>
              </w:rPr>
              <w:t>Hệ thống đã có dữ liệu đợt nhập kho.</w:t>
            </w:r>
          </w:p>
        </w:tc>
      </w:tr>
      <w:tr w:rsidR="00A62F8B" w14:paraId="563821D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1F02E96" w14:textId="0DB8701B" w:rsidR="00A62F8B" w:rsidRPr="005F5780" w:rsidRDefault="00A62F8B" w:rsidP="00A666C2">
            <w:pPr>
              <w:snapToGrid w:val="0"/>
              <w:spacing w:before="60" w:line="276" w:lineRule="auto"/>
              <w:rPr>
                <w:szCs w:val="26"/>
              </w:rPr>
            </w:pPr>
            <w:r>
              <w:rPr>
                <w:b/>
                <w:szCs w:val="26"/>
              </w:rPr>
              <w:t xml:space="preserve">Điều kiện để kết thúc Usecase: </w:t>
            </w:r>
            <w:r>
              <w:t xml:space="preserve">Chỉnh sửa đợt nhập kho </w:t>
            </w:r>
            <w:r w:rsidR="00BD277A">
              <w:t>thiết bị nghiệp vụ chứng thư số thu hồi</w:t>
            </w:r>
            <w:r>
              <w:rPr>
                <w:szCs w:val="26"/>
              </w:rPr>
              <w:t xml:space="preserve"> thành công.</w:t>
            </w:r>
          </w:p>
        </w:tc>
      </w:tr>
      <w:tr w:rsidR="00A62F8B" w14:paraId="14FD60D2"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4277C7F1" w14:textId="77777777" w:rsidR="00A62F8B" w:rsidRPr="00811651" w:rsidRDefault="00A62F8B" w:rsidP="00A666C2">
            <w:pPr>
              <w:snapToGrid w:val="0"/>
              <w:spacing w:before="60" w:line="276" w:lineRule="auto"/>
              <w:rPr>
                <w:szCs w:val="26"/>
              </w:rPr>
            </w:pPr>
            <w:r>
              <w:rPr>
                <w:b/>
                <w:szCs w:val="26"/>
              </w:rPr>
              <w:t>Trình tự các sự kiện trong quá trình hoạt động của Usecase:</w:t>
            </w:r>
          </w:p>
          <w:p w14:paraId="083E4C49" w14:textId="718EC08A" w:rsidR="00A62F8B" w:rsidRPr="00F76980" w:rsidRDefault="00A62F8B" w:rsidP="00A8287A">
            <w:pPr>
              <w:pStyle w:val="ListParagraph"/>
              <w:numPr>
                <w:ilvl w:val="0"/>
                <w:numId w:val="57"/>
              </w:numPr>
            </w:pPr>
            <w:r>
              <w:rPr>
                <w:lang w:val="en-US"/>
              </w:rPr>
              <w:t xml:space="preserve">Phòng Quản trị hạ tầng truy cập vào chức năng [Nhập kho </w:t>
            </w:r>
            <w:r w:rsidR="00BD277A">
              <w:rPr>
                <w:lang w:val="en-US"/>
              </w:rPr>
              <w:t>thiết bị nghiệp vụ chứng thư số thu hồi</w:t>
            </w:r>
            <w:r>
              <w:rPr>
                <w:lang w:val="en-US"/>
              </w:rPr>
              <w:t xml:space="preserve">], hệ thống hiển thị danh sách các đợt nhập kho </w:t>
            </w:r>
            <w:r w:rsidR="00BD277A">
              <w:rPr>
                <w:lang w:val="en-US"/>
              </w:rPr>
              <w:t>thiết bị nghiệp vụ chứng thư số thu hồi</w:t>
            </w:r>
            <w:r>
              <w:rPr>
                <w:lang w:val="en-US"/>
              </w:rPr>
              <w:t>.</w:t>
            </w:r>
          </w:p>
          <w:p w14:paraId="590136EE" w14:textId="77777777" w:rsidR="00A62F8B" w:rsidRPr="00D749EC" w:rsidRDefault="00A62F8B" w:rsidP="00A8287A">
            <w:pPr>
              <w:pStyle w:val="ListParagraph"/>
              <w:numPr>
                <w:ilvl w:val="0"/>
                <w:numId w:val="57"/>
              </w:numPr>
            </w:pPr>
            <w:r>
              <w:rPr>
                <w:lang w:val="en-US"/>
              </w:rPr>
              <w:t>Phòng Quản trị hạ tầng nhấn vào nút chức năng [Sửa] tại đợt nhập kho cần chỉnh sửa, hệ thống hiển thị khung chỉnh sửa đợt nhập kho và các nội dung đã nhập trong đợt nhập kho đó.</w:t>
            </w:r>
          </w:p>
          <w:p w14:paraId="1EA51AF6" w14:textId="77777777" w:rsidR="00A62F8B" w:rsidRPr="00B5216E" w:rsidRDefault="00A62F8B" w:rsidP="00A8287A">
            <w:pPr>
              <w:pStyle w:val="ListParagraph"/>
              <w:numPr>
                <w:ilvl w:val="0"/>
                <w:numId w:val="57"/>
              </w:numPr>
            </w:pPr>
            <w:r>
              <w:rPr>
                <w:lang w:val="en-US"/>
              </w:rPr>
              <w:t xml:space="preserve">Phòng Quản trị hạ tầng chỉnh sửa các thông tin của đợt nhập kho: </w:t>
            </w:r>
          </w:p>
          <w:p w14:paraId="3F080252" w14:textId="77777777" w:rsidR="00A62F8B" w:rsidRPr="00776723" w:rsidRDefault="00A62F8B" w:rsidP="00A8287A">
            <w:pPr>
              <w:pStyle w:val="ListParagraph"/>
              <w:numPr>
                <w:ilvl w:val="1"/>
                <w:numId w:val="57"/>
              </w:numPr>
            </w:pPr>
            <w:r>
              <w:rPr>
                <w:lang w:val="en-US"/>
              </w:rPr>
              <w:t>Chỉnh sửa [Tên đợt nhập kho]</w:t>
            </w:r>
          </w:p>
          <w:p w14:paraId="314DCB0C" w14:textId="77777777" w:rsidR="00A62F8B" w:rsidRPr="00B5216E" w:rsidRDefault="00A62F8B" w:rsidP="00A8287A">
            <w:pPr>
              <w:pStyle w:val="ListParagraph"/>
              <w:numPr>
                <w:ilvl w:val="1"/>
                <w:numId w:val="57"/>
              </w:numPr>
            </w:pPr>
            <w:r>
              <w:rPr>
                <w:lang w:val="en-US"/>
              </w:rPr>
              <w:t>Chỉnh sửa [Mã phiếu nhập kho]</w:t>
            </w:r>
          </w:p>
          <w:p w14:paraId="10735B3C" w14:textId="77777777" w:rsidR="00A62F8B" w:rsidRPr="00B5216E" w:rsidRDefault="00A62F8B" w:rsidP="00A8287A">
            <w:pPr>
              <w:pStyle w:val="ListParagraph"/>
              <w:numPr>
                <w:ilvl w:val="1"/>
                <w:numId w:val="57"/>
              </w:numPr>
            </w:pPr>
            <w:r>
              <w:rPr>
                <w:lang w:val="en-US"/>
              </w:rPr>
              <w:t>Nhập Chỉnh sửa [Ngày nhập kho]</w:t>
            </w:r>
          </w:p>
          <w:p w14:paraId="347FD867" w14:textId="42A2AF21" w:rsidR="00A62F8B" w:rsidRPr="00B5216E" w:rsidRDefault="00A62F8B" w:rsidP="00A8287A">
            <w:pPr>
              <w:pStyle w:val="ListParagraph"/>
              <w:numPr>
                <w:ilvl w:val="1"/>
                <w:numId w:val="57"/>
              </w:numPr>
            </w:pPr>
            <w:r>
              <w:rPr>
                <w:lang w:val="en-US"/>
              </w:rPr>
              <w:t xml:space="preserve">Chỉnh sửa số lượng từng </w:t>
            </w:r>
            <w:r w:rsidR="00BD277A">
              <w:rPr>
                <w:lang w:val="en-US"/>
              </w:rPr>
              <w:t>thiết bị nghiệp vụ chứng thư số thu hồi</w:t>
            </w:r>
            <w:r>
              <w:rPr>
                <w:lang w:val="en-US"/>
              </w:rPr>
              <w:t>, gồm:</w:t>
            </w:r>
          </w:p>
          <w:p w14:paraId="440EA265" w14:textId="1071F6AF" w:rsidR="00A62F8B" w:rsidRPr="00B5216E" w:rsidRDefault="00A62F8B" w:rsidP="00A8287A">
            <w:pPr>
              <w:pStyle w:val="ListParagraph"/>
              <w:numPr>
                <w:ilvl w:val="2"/>
                <w:numId w:val="57"/>
              </w:numPr>
            </w:pPr>
            <w:r>
              <w:rPr>
                <w:lang w:val="en-US"/>
              </w:rPr>
              <w:t xml:space="preserve">Chọn </w:t>
            </w:r>
            <w:r w:rsidR="00BD277A">
              <w:rPr>
                <w:lang w:val="en-US"/>
              </w:rPr>
              <w:t>Thiết bị nghiệp vụ chứng thư số thu hồi</w:t>
            </w:r>
          </w:p>
          <w:p w14:paraId="0078DABB" w14:textId="791FB789" w:rsidR="00A62F8B" w:rsidRPr="00B5216E" w:rsidRDefault="00A62F8B" w:rsidP="00A8287A">
            <w:pPr>
              <w:pStyle w:val="ListParagraph"/>
              <w:numPr>
                <w:ilvl w:val="2"/>
                <w:numId w:val="57"/>
              </w:numPr>
            </w:pPr>
            <w:r>
              <w:rPr>
                <w:lang w:val="en-US"/>
              </w:rPr>
              <w:t>Chỉnh sửa Số lượng</w:t>
            </w:r>
          </w:p>
          <w:p w14:paraId="376BE9D6" w14:textId="31660366" w:rsidR="00A62F8B" w:rsidRPr="00AF3CAA" w:rsidRDefault="00A62F8B" w:rsidP="00A8287A">
            <w:pPr>
              <w:pStyle w:val="ListParagraph"/>
              <w:numPr>
                <w:ilvl w:val="2"/>
                <w:numId w:val="57"/>
              </w:numPr>
            </w:pPr>
            <w:r>
              <w:rPr>
                <w:lang w:val="en-US"/>
              </w:rPr>
              <w:t>Chỉnh sửa Ghi chú</w:t>
            </w:r>
          </w:p>
          <w:p w14:paraId="4F0885AF" w14:textId="77777777" w:rsidR="00A62F8B" w:rsidRDefault="00A62F8B" w:rsidP="00A8287A">
            <w:pPr>
              <w:pStyle w:val="ListParagraph"/>
              <w:numPr>
                <w:ilvl w:val="1"/>
                <w:numId w:val="57"/>
              </w:numPr>
            </w:pPr>
            <w:r>
              <w:rPr>
                <w:lang w:val="en-US"/>
              </w:rPr>
              <w:lastRenderedPageBreak/>
              <w:t>Và nhấn nút [Lưu lại]</w:t>
            </w:r>
          </w:p>
        </w:tc>
      </w:tr>
      <w:tr w:rsidR="00A62F8B" w14:paraId="33CCCB5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7780E63" w14:textId="77777777" w:rsidR="00A62F8B" w:rsidRPr="00811651" w:rsidRDefault="00A62F8B" w:rsidP="00A666C2">
            <w:pPr>
              <w:snapToGrid w:val="0"/>
              <w:spacing w:before="60" w:line="276" w:lineRule="auto"/>
              <w:rPr>
                <w:szCs w:val="26"/>
              </w:rPr>
            </w:pPr>
            <w:r>
              <w:rPr>
                <w:b/>
                <w:szCs w:val="26"/>
              </w:rPr>
              <w:t xml:space="preserve">Hoàn cảnh sử dụng thành công cơ bản: </w:t>
            </w:r>
            <w:r>
              <w:rPr>
                <w:szCs w:val="26"/>
              </w:rPr>
              <w:t>Hệ thống lưu lại thành công.</w:t>
            </w:r>
          </w:p>
        </w:tc>
      </w:tr>
      <w:tr w:rsidR="00A62F8B" w14:paraId="136F7714"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2A1F7F0" w14:textId="77777777" w:rsidR="00A62F8B" w:rsidRDefault="00A62F8B" w:rsidP="00A666C2">
            <w:pPr>
              <w:snapToGrid w:val="0"/>
              <w:spacing w:before="60" w:line="276" w:lineRule="auto"/>
              <w:rPr>
                <w:b/>
                <w:szCs w:val="26"/>
              </w:rPr>
            </w:pPr>
            <w:r>
              <w:rPr>
                <w:b/>
                <w:szCs w:val="26"/>
              </w:rPr>
              <w:t xml:space="preserve">Hoàn cảnh sử dụng phụ (thay thế) trong trường hợp không thành công: </w:t>
            </w:r>
          </w:p>
          <w:p w14:paraId="2AB18D87" w14:textId="77777777" w:rsidR="00A62F8B" w:rsidRDefault="00A62F8B" w:rsidP="00A666C2">
            <w:pPr>
              <w:snapToGrid w:val="0"/>
              <w:spacing w:before="60" w:line="276" w:lineRule="auto"/>
              <w:rPr>
                <w:szCs w:val="26"/>
              </w:rPr>
            </w:pPr>
            <w:r>
              <w:rPr>
                <w:szCs w:val="26"/>
              </w:rPr>
              <w:t>1. Không nhập dữ liệu trong khung chỉnh sửa:</w:t>
            </w:r>
          </w:p>
          <w:p w14:paraId="788F37A0" w14:textId="77777777" w:rsidR="00A62F8B" w:rsidRPr="00D749EC" w:rsidRDefault="00A62F8B"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 xml:space="preserve">khung </w:t>
            </w:r>
            <w:r>
              <w:rPr>
                <w:szCs w:val="26"/>
              </w:rPr>
              <w:t>chỉnh sửa</w:t>
            </w:r>
            <w:r>
              <w:rPr>
                <w:szCs w:val="26"/>
                <w:lang w:val="en-US"/>
              </w:rPr>
              <w:t xml:space="preserve">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2955EF2F" w14:textId="58D19CDB" w:rsidR="00A62F8B" w:rsidRDefault="00A62F8B" w:rsidP="00A666C2">
            <w:pPr>
              <w:snapToGrid w:val="0"/>
              <w:spacing w:before="60" w:line="276" w:lineRule="auto"/>
              <w:rPr>
                <w:szCs w:val="26"/>
              </w:rPr>
            </w:pPr>
            <w:r>
              <w:rPr>
                <w:szCs w:val="26"/>
              </w:rPr>
              <w:t xml:space="preserve">2. Nhấn vào nút [Thêm </w:t>
            </w:r>
            <w:r w:rsidR="00BD277A">
              <w:rPr>
                <w:szCs w:val="26"/>
              </w:rPr>
              <w:t>thiết bị nghiệp vụ chứng thư số thu hồi</w:t>
            </w:r>
            <w:r>
              <w:rPr>
                <w:szCs w:val="26"/>
              </w:rPr>
              <w:t>]:</w:t>
            </w:r>
          </w:p>
          <w:p w14:paraId="60C5B3DE" w14:textId="4A619DE6" w:rsidR="00A62F8B" w:rsidRDefault="00A62F8B" w:rsidP="00A8287A">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BD277A">
              <w:rPr>
                <w:szCs w:val="26"/>
                <w:lang w:val="en-US"/>
              </w:rPr>
              <w:t>thiết bị nghiệp vụ chứng thư số thu hồi</w:t>
            </w:r>
            <w:r w:rsidRPr="00D749EC">
              <w:rPr>
                <w:szCs w:val="26"/>
              </w:rPr>
              <w:t xml:space="preserve">], hệ thống sẽ hiển thị </w:t>
            </w:r>
            <w:r>
              <w:rPr>
                <w:szCs w:val="26"/>
                <w:lang w:val="en-US"/>
              </w:rPr>
              <w:t xml:space="preserve">thêm dòng để chọn thêm 1 loại </w:t>
            </w:r>
            <w:r w:rsidR="00BD277A">
              <w:rPr>
                <w:szCs w:val="26"/>
                <w:lang w:val="en-US"/>
              </w:rPr>
              <w:t>thiết bị nghiệp vụ chứng thư số thu hồi</w:t>
            </w:r>
            <w:r>
              <w:rPr>
                <w:szCs w:val="26"/>
                <w:lang w:val="en-US"/>
              </w:rPr>
              <w:t xml:space="preserve"> trong cùng 1 đợt nhập ở ngay dưới dòng nhập ở trên</w:t>
            </w:r>
            <w:r w:rsidRPr="00D749EC">
              <w:rPr>
                <w:szCs w:val="26"/>
              </w:rPr>
              <w:t>.</w:t>
            </w:r>
          </w:p>
          <w:p w14:paraId="1B9224AA" w14:textId="1EDC43F7" w:rsidR="00A62F8B" w:rsidRDefault="00A62F8B" w:rsidP="00A666C2">
            <w:pPr>
              <w:snapToGrid w:val="0"/>
              <w:spacing w:before="60" w:line="276" w:lineRule="auto"/>
              <w:rPr>
                <w:szCs w:val="26"/>
              </w:rPr>
            </w:pPr>
            <w:r>
              <w:rPr>
                <w:szCs w:val="26"/>
              </w:rPr>
              <w:t xml:space="preserve">3. Nhấn vào nút [X] tại từng dòng </w:t>
            </w:r>
            <w:r w:rsidR="00BD277A">
              <w:rPr>
                <w:szCs w:val="26"/>
              </w:rPr>
              <w:t>thiết bị nghiệp vụ chứng thư số thu hồi</w:t>
            </w:r>
            <w:r>
              <w:rPr>
                <w:szCs w:val="26"/>
              </w:rPr>
              <w:t>:</w:t>
            </w:r>
          </w:p>
          <w:p w14:paraId="50955F81" w14:textId="69768ACB" w:rsidR="00A62F8B" w:rsidRDefault="00A62F8B" w:rsidP="00A8287A">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BD277A">
              <w:rPr>
                <w:szCs w:val="26"/>
              </w:rPr>
              <w:t>thiết bị nghiệp vụ chứng thư số thu hồi</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BD277A">
              <w:rPr>
                <w:szCs w:val="26"/>
              </w:rPr>
              <w:t>thiết bị nghiệp vụ chứng thư số thu hồi</w:t>
            </w:r>
            <w:r>
              <w:rPr>
                <w:szCs w:val="26"/>
                <w:lang w:val="en-US"/>
              </w:rPr>
              <w:t xml:space="preserve"> đó sẽ bị mất đi tạm thời</w:t>
            </w:r>
            <w:r w:rsidRPr="00D749EC">
              <w:rPr>
                <w:szCs w:val="26"/>
              </w:rPr>
              <w:t>.</w:t>
            </w:r>
          </w:p>
          <w:p w14:paraId="0D7DB839" w14:textId="04066CAD" w:rsidR="00A62F8B" w:rsidRPr="00776723" w:rsidRDefault="00A62F8B" w:rsidP="00A8287A">
            <w:pPr>
              <w:pStyle w:val="ListParagraph"/>
              <w:numPr>
                <w:ilvl w:val="0"/>
                <w:numId w:val="49"/>
              </w:numPr>
              <w:snapToGrid w:val="0"/>
              <w:spacing w:before="60"/>
              <w:rPr>
                <w:szCs w:val="26"/>
              </w:rPr>
            </w:pPr>
            <w:r>
              <w:rPr>
                <w:szCs w:val="26"/>
                <w:lang w:val="en-US"/>
              </w:rPr>
              <w:t xml:space="preserve">Nếu nhấn [Lưu lại] thì dữ liệu </w:t>
            </w:r>
            <w:r w:rsidR="00BD277A">
              <w:rPr>
                <w:szCs w:val="26"/>
                <w:lang w:val="en-US"/>
              </w:rPr>
              <w:t>thiết bị nghiệp vụ chứng thư số thu hồi</w:t>
            </w:r>
            <w:r>
              <w:rPr>
                <w:szCs w:val="26"/>
                <w:lang w:val="en-US"/>
              </w:rPr>
              <w:t xml:space="preserve"> đó sẽ cập nhật. Nếu không nhấn [Lưu lại] thì dữ liệu đó không bị mất.</w:t>
            </w:r>
          </w:p>
          <w:p w14:paraId="2B112CD0" w14:textId="075BEC0C" w:rsidR="00A62F8B" w:rsidRDefault="00A62F8B" w:rsidP="00A666C2">
            <w:pPr>
              <w:snapToGrid w:val="0"/>
              <w:spacing w:before="60" w:line="276" w:lineRule="auto"/>
              <w:rPr>
                <w:szCs w:val="26"/>
              </w:rPr>
            </w:pPr>
            <w:r>
              <w:rPr>
                <w:szCs w:val="26"/>
              </w:rPr>
              <w:t>4. Nhập [</w:t>
            </w:r>
            <w:r w:rsidR="009C7823">
              <w:rPr>
                <w:szCs w:val="26"/>
              </w:rPr>
              <w:t xml:space="preserve">Mã </w:t>
            </w:r>
            <w:r>
              <w:rPr>
                <w:szCs w:val="26"/>
              </w:rPr>
              <w:t>phiếu nhập kho] trùng với dữ liệu hiện có:</w:t>
            </w:r>
          </w:p>
          <w:p w14:paraId="532D7F0A" w14:textId="698CB252" w:rsidR="00A62F8B" w:rsidRPr="00520A1A" w:rsidRDefault="00A62F8B"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rPr>
              <w:t>nhập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nhập kho đã tồn tại trong hệ thống.]</w:t>
            </w:r>
          </w:p>
        </w:tc>
      </w:tr>
      <w:tr w:rsidR="00A62F8B" w14:paraId="1EBBD4C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5A1DAF7" w14:textId="77777777" w:rsidR="00520A1A" w:rsidRDefault="00A62F8B" w:rsidP="00A666C2">
            <w:pPr>
              <w:snapToGrid w:val="0"/>
              <w:spacing w:before="60" w:line="276" w:lineRule="auto"/>
              <w:rPr>
                <w:b/>
                <w:szCs w:val="26"/>
              </w:rPr>
            </w:pPr>
            <w:r>
              <w:rPr>
                <w:b/>
                <w:szCs w:val="26"/>
              </w:rPr>
              <w:t xml:space="preserve">Hành động liên quan sẽ xảy ra khi Usecase kết thúc: </w:t>
            </w:r>
          </w:p>
          <w:p w14:paraId="5463ACB6" w14:textId="2BF92CBC" w:rsidR="00520A1A" w:rsidRPr="00103CD3" w:rsidRDefault="00520A1A" w:rsidP="00A666C2">
            <w:pPr>
              <w:snapToGrid w:val="0"/>
              <w:spacing w:before="60" w:line="276" w:lineRule="auto"/>
              <w:rPr>
                <w:szCs w:val="26"/>
              </w:rPr>
            </w:pPr>
            <w:r>
              <w:rPr>
                <w:szCs w:val="26"/>
              </w:rPr>
              <w:t>1. Khi nhấn nút [Lưu lại], s</w:t>
            </w:r>
            <w:r w:rsidRPr="00103CD3">
              <w:rPr>
                <w:szCs w:val="26"/>
              </w:rPr>
              <w:t xml:space="preserve">ố lượng </w:t>
            </w:r>
            <w:r w:rsidR="00BD277A">
              <w:rPr>
                <w:szCs w:val="26"/>
              </w:rPr>
              <w:t>thiết bị nghiệp vụ chứng thư số thu hồi</w:t>
            </w:r>
            <w:r w:rsidRPr="00103CD3">
              <w:rPr>
                <w:szCs w:val="26"/>
              </w:rPr>
              <w:t xml:space="preserve"> theo đợt nhập kho được thay đổi theo nội dung đã chỉnh sửa:</w:t>
            </w:r>
          </w:p>
          <w:p w14:paraId="0EE5A70D" w14:textId="5E0B80C2" w:rsidR="00520A1A" w:rsidRPr="000F2D75" w:rsidRDefault="00520A1A" w:rsidP="00A8287A">
            <w:pPr>
              <w:pStyle w:val="ListParagraph"/>
              <w:numPr>
                <w:ilvl w:val="0"/>
                <w:numId w:val="49"/>
              </w:numPr>
              <w:snapToGrid w:val="0"/>
              <w:spacing w:before="60"/>
              <w:rPr>
                <w:szCs w:val="26"/>
              </w:rPr>
            </w:pPr>
            <w:r>
              <w:rPr>
                <w:szCs w:val="26"/>
                <w:lang w:val="en-US"/>
              </w:rPr>
              <w:t xml:space="preserve">Nếu cùng loại </w:t>
            </w:r>
            <w:r w:rsidR="00BD277A">
              <w:rPr>
                <w:szCs w:val="26"/>
                <w:lang w:val="en-US"/>
              </w:rPr>
              <w:t>thiết bị nghiệp vụ chứng thư số thu hồi</w:t>
            </w:r>
            <w:r>
              <w:rPr>
                <w:szCs w:val="26"/>
                <w:lang w:val="en-US"/>
              </w:rPr>
              <w:t xml:space="preserve"> với dữ liệu đang có:</w:t>
            </w:r>
          </w:p>
          <w:p w14:paraId="1B46448A" w14:textId="0A2D6B35" w:rsidR="00520A1A" w:rsidRPr="000F2D75" w:rsidRDefault="00520A1A" w:rsidP="00A8287A">
            <w:pPr>
              <w:pStyle w:val="ListParagraph"/>
              <w:numPr>
                <w:ilvl w:val="1"/>
                <w:numId w:val="49"/>
              </w:numPr>
              <w:snapToGrid w:val="0"/>
              <w:spacing w:before="60"/>
              <w:rPr>
                <w:szCs w:val="26"/>
              </w:rPr>
            </w:pPr>
            <w:r>
              <w:rPr>
                <w:szCs w:val="26"/>
                <w:lang w:val="en-US"/>
              </w:rPr>
              <w:t xml:space="preserve">Nếu số lượng </w:t>
            </w:r>
            <w:r w:rsidR="00BD277A">
              <w:rPr>
                <w:szCs w:val="26"/>
                <w:lang w:val="en-US"/>
              </w:rPr>
              <w:t>thiết bị nghiệp vụ chứng thư số thu hồi</w:t>
            </w:r>
            <w:r>
              <w:rPr>
                <w:szCs w:val="26"/>
                <w:lang w:val="en-US"/>
              </w:rPr>
              <w:t xml:space="preserve"> đó được tăng lên so với dữ liệu nhập trước đây thì số lượng sẽ tăng lên so khoảng chênh lệch.</w:t>
            </w:r>
          </w:p>
          <w:p w14:paraId="71C0190D" w14:textId="5F9F4C76" w:rsidR="00520A1A" w:rsidRPr="000F2D75" w:rsidRDefault="00520A1A" w:rsidP="00A8287A">
            <w:pPr>
              <w:pStyle w:val="ListParagraph"/>
              <w:numPr>
                <w:ilvl w:val="1"/>
                <w:numId w:val="49"/>
              </w:numPr>
              <w:snapToGrid w:val="0"/>
              <w:spacing w:before="60"/>
              <w:rPr>
                <w:szCs w:val="26"/>
              </w:rPr>
            </w:pPr>
            <w:r>
              <w:rPr>
                <w:szCs w:val="26"/>
                <w:lang w:val="en-US"/>
              </w:rPr>
              <w:t xml:space="preserve">Nếu số lượng </w:t>
            </w:r>
            <w:r w:rsidR="00BD277A">
              <w:rPr>
                <w:szCs w:val="26"/>
                <w:lang w:val="en-US"/>
              </w:rPr>
              <w:t>thiết bị nghiệp vụ chứng thư số thu hồi</w:t>
            </w:r>
            <w:r>
              <w:rPr>
                <w:szCs w:val="26"/>
                <w:lang w:val="en-US"/>
              </w:rPr>
              <w:t xml:space="preserve"> đó được giảm đi so với dữ liệu nhập trước đây thì số lượng sẽ giảm đi 1 khoảng chênh lệch.</w:t>
            </w:r>
          </w:p>
          <w:p w14:paraId="47B48C8A" w14:textId="77777777" w:rsidR="00520A1A" w:rsidRPr="00520A1A" w:rsidRDefault="00520A1A" w:rsidP="00A8287A">
            <w:pPr>
              <w:pStyle w:val="ListParagraph"/>
              <w:numPr>
                <w:ilvl w:val="1"/>
                <w:numId w:val="49"/>
              </w:numPr>
              <w:snapToGrid w:val="0"/>
              <w:spacing w:before="60"/>
              <w:rPr>
                <w:szCs w:val="26"/>
              </w:rPr>
            </w:pPr>
            <w:r>
              <w:rPr>
                <w:szCs w:val="26"/>
                <w:lang w:val="en-US"/>
              </w:rPr>
              <w:t>Nếu số lượng bị giảm đi 1 khoảng chênh lệch nhiều hơn so với số lượng tồn hiện tại có trong kho thì hệ thống hiển thị cảnh báo [Số lượng tồn hiện tại trong kho ít hơn số liệu chỉnh sửa] và không cho phép lưu lại.</w:t>
            </w:r>
          </w:p>
          <w:p w14:paraId="43C37DD2" w14:textId="30603C6D" w:rsidR="00520A1A" w:rsidRPr="00520A1A" w:rsidRDefault="00520A1A" w:rsidP="00A8287A">
            <w:pPr>
              <w:pStyle w:val="ListParagraph"/>
              <w:numPr>
                <w:ilvl w:val="0"/>
                <w:numId w:val="49"/>
              </w:numPr>
              <w:snapToGrid w:val="0"/>
              <w:spacing w:before="60"/>
              <w:rPr>
                <w:szCs w:val="26"/>
              </w:rPr>
            </w:pPr>
            <w:r w:rsidRPr="00520A1A">
              <w:rPr>
                <w:szCs w:val="26"/>
                <w:lang w:val="en-US"/>
              </w:rPr>
              <w:t xml:space="preserve">Nếu không cùng loại </w:t>
            </w:r>
            <w:r w:rsidR="00BD277A">
              <w:rPr>
                <w:szCs w:val="26"/>
                <w:lang w:val="en-US"/>
              </w:rPr>
              <w:t>thiết bị nghiệp vụ chứng thư số thu hồi</w:t>
            </w:r>
            <w:r w:rsidRPr="00520A1A">
              <w:rPr>
                <w:szCs w:val="26"/>
                <w:lang w:val="en-US"/>
              </w:rPr>
              <w:t xml:space="preserve"> với dữ liệu đang có thì dữ liệu </w:t>
            </w:r>
            <w:r w:rsidR="00BD277A">
              <w:rPr>
                <w:szCs w:val="26"/>
                <w:lang w:val="en-US"/>
              </w:rPr>
              <w:t>thiết bị nghiệp vụ chứng thư số thu hồi</w:t>
            </w:r>
            <w:r w:rsidRPr="00520A1A">
              <w:rPr>
                <w:szCs w:val="26"/>
                <w:lang w:val="en-US"/>
              </w:rPr>
              <w:t xml:space="preserve"> được nhập vào sẽ thêm mới và cập nhật số lượng theo số lượng đã nhập.</w:t>
            </w:r>
          </w:p>
          <w:p w14:paraId="363808F1" w14:textId="3DBECBD6" w:rsidR="00A62F8B" w:rsidRPr="00AF3CAA" w:rsidRDefault="00520A1A" w:rsidP="00A666C2">
            <w:pPr>
              <w:snapToGrid w:val="0"/>
              <w:spacing w:before="60" w:line="276" w:lineRule="auto"/>
              <w:rPr>
                <w:szCs w:val="26"/>
              </w:rPr>
            </w:pPr>
            <w:r w:rsidRPr="00520A1A">
              <w:rPr>
                <w:szCs w:val="26"/>
              </w:rPr>
              <w:lastRenderedPageBreak/>
              <w:t xml:space="preserve">2. </w:t>
            </w:r>
            <w:r>
              <w:rPr>
                <w:szCs w:val="26"/>
              </w:rPr>
              <w:t>Sau khi lưu lại thành công, k</w:t>
            </w:r>
            <w:r w:rsidRPr="00103CD3">
              <w:rPr>
                <w:szCs w:val="26"/>
              </w:rPr>
              <w:t xml:space="preserve">hung </w:t>
            </w:r>
            <w:r w:rsidR="00A62F8B">
              <w:rPr>
                <w:szCs w:val="26"/>
              </w:rPr>
              <w:t>chỉnh sửa tắt đi.</w:t>
            </w:r>
          </w:p>
        </w:tc>
      </w:tr>
      <w:tr w:rsidR="00A62F8B" w14:paraId="1FD109EB"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6DDA35E" w14:textId="77777777" w:rsidR="00A62F8B" w:rsidRDefault="00A62F8B" w:rsidP="00A666C2">
            <w:pPr>
              <w:snapToGrid w:val="0"/>
              <w:spacing w:before="60" w:line="276" w:lineRule="auto"/>
              <w:rPr>
                <w:szCs w:val="26"/>
              </w:rPr>
            </w:pPr>
            <w:r>
              <w:rPr>
                <w:b/>
                <w:szCs w:val="26"/>
              </w:rPr>
              <w:t>Các yêu cầu phi chức năng:</w:t>
            </w:r>
            <w:r>
              <w:rPr>
                <w:szCs w:val="26"/>
              </w:rPr>
              <w:t xml:space="preserve"> Không có</w:t>
            </w:r>
          </w:p>
        </w:tc>
      </w:tr>
    </w:tbl>
    <w:p w14:paraId="31763BC3" w14:textId="77777777" w:rsidR="00A62F8B" w:rsidRDefault="00A62F8B" w:rsidP="00A62F8B"/>
    <w:p w14:paraId="1FDF74F1" w14:textId="15FA0473" w:rsidR="00A62F8B" w:rsidRDefault="00A62F8B" w:rsidP="00941B88">
      <w:pPr>
        <w:pStyle w:val="UCName"/>
      </w:pPr>
      <w:bookmarkStart w:id="287" w:name="_Ref21905113"/>
      <w:bookmarkStart w:id="288" w:name="_Ref21905115"/>
      <w:bookmarkStart w:id="289" w:name="_Toc22744154"/>
      <w:r>
        <w:t xml:space="preserve">Xóa đợt nhập kho </w:t>
      </w:r>
      <w:r w:rsidR="00BD277A">
        <w:t>thiết bị nghiệp vụ chứng thư số thu hồi</w:t>
      </w:r>
      <w:bookmarkEnd w:id="287"/>
      <w:bookmarkEnd w:id="288"/>
      <w:bookmarkEnd w:id="289"/>
    </w:p>
    <w:tbl>
      <w:tblPr>
        <w:tblW w:w="5000" w:type="pct"/>
        <w:tblLook w:val="04A0" w:firstRow="1" w:lastRow="0" w:firstColumn="1" w:lastColumn="0" w:noHBand="0" w:noVBand="1"/>
      </w:tblPr>
      <w:tblGrid>
        <w:gridCol w:w="5949"/>
        <w:gridCol w:w="3068"/>
      </w:tblGrid>
      <w:tr w:rsidR="00A62F8B" w14:paraId="6C977187" w14:textId="77777777" w:rsidTr="00A666C2">
        <w:tc>
          <w:tcPr>
            <w:tcW w:w="3299" w:type="pct"/>
            <w:tcBorders>
              <w:top w:val="single" w:sz="4" w:space="0" w:color="000000"/>
              <w:left w:val="single" w:sz="4" w:space="0" w:color="000000"/>
              <w:bottom w:val="single" w:sz="4" w:space="0" w:color="000000"/>
              <w:right w:val="nil"/>
            </w:tcBorders>
            <w:hideMark/>
          </w:tcPr>
          <w:p w14:paraId="5A9617DE" w14:textId="5C7208AB" w:rsidR="00A62F8B" w:rsidRDefault="00A62F8B" w:rsidP="00A666C2">
            <w:pPr>
              <w:spacing w:before="60" w:line="276" w:lineRule="auto"/>
              <w:rPr>
                <w:szCs w:val="26"/>
              </w:rPr>
            </w:pPr>
            <w:r>
              <w:rPr>
                <w:b/>
                <w:szCs w:val="26"/>
              </w:rPr>
              <w:t>Tên Usecase:</w:t>
            </w:r>
            <w:r>
              <w:rPr>
                <w:szCs w:val="26"/>
              </w:rPr>
              <w:t xml:space="preserve"> </w:t>
            </w:r>
            <w:r>
              <w:t xml:space="preserve">Xóa đợt nhập kho </w:t>
            </w:r>
            <w:r w:rsidR="00BD277A">
              <w:t>thiết bị nghiệp vụ chứng thư số thu hồi</w:t>
            </w:r>
          </w:p>
        </w:tc>
        <w:tc>
          <w:tcPr>
            <w:tcW w:w="1701" w:type="pct"/>
            <w:tcBorders>
              <w:top w:val="single" w:sz="4" w:space="0" w:color="000000"/>
              <w:left w:val="single" w:sz="4" w:space="0" w:color="000000"/>
              <w:bottom w:val="single" w:sz="4" w:space="0" w:color="000000"/>
              <w:right w:val="single" w:sz="4" w:space="0" w:color="000000"/>
            </w:tcBorders>
            <w:hideMark/>
          </w:tcPr>
          <w:p w14:paraId="4B1E8314" w14:textId="77777777" w:rsidR="00A62F8B" w:rsidRDefault="00A62F8B" w:rsidP="00A666C2">
            <w:pPr>
              <w:snapToGrid w:val="0"/>
              <w:spacing w:before="60" w:line="276" w:lineRule="auto"/>
              <w:rPr>
                <w:szCs w:val="26"/>
              </w:rPr>
            </w:pPr>
            <w:r>
              <w:rPr>
                <w:b/>
                <w:szCs w:val="26"/>
              </w:rPr>
              <w:t>Mức độ BMT:</w:t>
            </w:r>
            <w:r>
              <w:rPr>
                <w:szCs w:val="26"/>
              </w:rPr>
              <w:t xml:space="preserve"> B</w:t>
            </w:r>
          </w:p>
        </w:tc>
      </w:tr>
      <w:tr w:rsidR="00A62F8B" w14:paraId="2DA557DA" w14:textId="77777777" w:rsidTr="00A666C2">
        <w:tc>
          <w:tcPr>
            <w:tcW w:w="3299" w:type="pct"/>
            <w:tcBorders>
              <w:top w:val="single" w:sz="4" w:space="0" w:color="000000"/>
              <w:left w:val="single" w:sz="4" w:space="0" w:color="000000"/>
              <w:bottom w:val="single" w:sz="4" w:space="0" w:color="000000"/>
              <w:right w:val="nil"/>
            </w:tcBorders>
            <w:hideMark/>
          </w:tcPr>
          <w:p w14:paraId="08EB2B07" w14:textId="77777777" w:rsidR="00A62F8B" w:rsidRPr="00D6080A" w:rsidRDefault="00A62F8B" w:rsidP="00A666C2">
            <w:pPr>
              <w:snapToGrid w:val="0"/>
              <w:spacing w:before="60" w:line="276" w:lineRule="auto"/>
              <w:rPr>
                <w:szCs w:val="26"/>
              </w:rPr>
            </w:pPr>
            <w:r>
              <w:rPr>
                <w:b/>
                <w:szCs w:val="26"/>
              </w:rPr>
              <w:t xml:space="preserve">Tác nhân chính: </w:t>
            </w:r>
            <w:r>
              <w:rPr>
                <w:szCs w:val="26"/>
              </w:rPr>
              <w:t>Phòng Quản trị hạ tầng</w:t>
            </w:r>
          </w:p>
        </w:tc>
        <w:tc>
          <w:tcPr>
            <w:tcW w:w="1701" w:type="pct"/>
            <w:tcBorders>
              <w:top w:val="single" w:sz="4" w:space="0" w:color="000000"/>
              <w:left w:val="single" w:sz="4" w:space="0" w:color="000000"/>
              <w:bottom w:val="single" w:sz="4" w:space="0" w:color="000000"/>
              <w:right w:val="single" w:sz="4" w:space="0" w:color="000000"/>
            </w:tcBorders>
            <w:hideMark/>
          </w:tcPr>
          <w:p w14:paraId="40DE5D12" w14:textId="77777777" w:rsidR="00A62F8B" w:rsidRDefault="00A62F8B" w:rsidP="00A666C2">
            <w:pPr>
              <w:snapToGrid w:val="0"/>
              <w:spacing w:before="60" w:line="276" w:lineRule="auto"/>
              <w:rPr>
                <w:szCs w:val="26"/>
              </w:rPr>
            </w:pPr>
            <w:r>
              <w:rPr>
                <w:b/>
                <w:szCs w:val="26"/>
              </w:rPr>
              <w:t xml:space="preserve">Tác nhân phụ: </w:t>
            </w:r>
            <w:r>
              <w:rPr>
                <w:szCs w:val="26"/>
              </w:rPr>
              <w:t>Hệ thống</w:t>
            </w:r>
          </w:p>
        </w:tc>
      </w:tr>
      <w:tr w:rsidR="00A62F8B" w14:paraId="0C1FD96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B2817A5" w14:textId="7065F46D" w:rsidR="00A62F8B" w:rsidRPr="00811651" w:rsidRDefault="00A62F8B" w:rsidP="00A666C2">
            <w:pPr>
              <w:spacing w:before="60" w:line="276" w:lineRule="auto"/>
              <w:rPr>
                <w:szCs w:val="26"/>
              </w:rPr>
            </w:pPr>
            <w:r>
              <w:rPr>
                <w:b/>
                <w:szCs w:val="26"/>
              </w:rPr>
              <w:t xml:space="preserve">Mô tả Usecase: </w:t>
            </w:r>
            <w:r>
              <w:rPr>
                <w:szCs w:val="26"/>
              </w:rPr>
              <w:t>Phòng Quản trị hạ tầng</w:t>
            </w:r>
            <w:r>
              <w:t xml:space="preserve"> xóa đợt nhập kho </w:t>
            </w:r>
            <w:r w:rsidR="00BD277A">
              <w:t>thiết bị nghiệp vụ chứng thư số thu hồi</w:t>
            </w:r>
          </w:p>
        </w:tc>
      </w:tr>
      <w:tr w:rsidR="00A62F8B" w14:paraId="045E67D4"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CE50530" w14:textId="77777777" w:rsidR="00A62F8B" w:rsidRDefault="00A62F8B" w:rsidP="00A666C2">
            <w:pPr>
              <w:snapToGrid w:val="0"/>
              <w:spacing w:before="60" w:line="276" w:lineRule="auto"/>
              <w:rPr>
                <w:b/>
                <w:szCs w:val="26"/>
              </w:rPr>
            </w:pPr>
            <w:r>
              <w:rPr>
                <w:b/>
                <w:szCs w:val="26"/>
              </w:rPr>
              <w:t xml:space="preserve">Điều kiện để bắt đầu Usecase: </w:t>
            </w:r>
          </w:p>
          <w:p w14:paraId="3904CD11" w14:textId="77777777" w:rsidR="00A62F8B" w:rsidRPr="00E67262"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083BDBB9" w14:textId="5F770CAB" w:rsidR="00A62F8B" w:rsidRPr="0053657F"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w:t>
            </w:r>
            <w:r w:rsidR="009C7823">
              <w:rPr>
                <w:szCs w:val="26"/>
                <w:lang w:val="en-US"/>
              </w:rPr>
              <w:t>c năng [</w:t>
            </w:r>
            <w:r>
              <w:rPr>
                <w:szCs w:val="26"/>
                <w:lang w:val="en-US"/>
              </w:rPr>
              <w:t xml:space="preserve">Nhập kho </w:t>
            </w:r>
            <w:r w:rsidR="00BD277A">
              <w:rPr>
                <w:szCs w:val="26"/>
                <w:lang w:val="en-US"/>
              </w:rPr>
              <w:t>thiết bị nghiệp vụ chứng thư số thu hồi</w:t>
            </w:r>
            <w:r w:rsidR="009C7823">
              <w:rPr>
                <w:szCs w:val="26"/>
                <w:lang w:val="en-US"/>
              </w:rPr>
              <w:t>]</w:t>
            </w:r>
          </w:p>
          <w:p w14:paraId="7B68F3D0" w14:textId="77777777" w:rsidR="00A62F8B" w:rsidRPr="00D6080A" w:rsidRDefault="00A62F8B" w:rsidP="00A8287A">
            <w:pPr>
              <w:pStyle w:val="ListParagraph"/>
              <w:numPr>
                <w:ilvl w:val="0"/>
                <w:numId w:val="40"/>
              </w:numPr>
              <w:snapToGrid w:val="0"/>
              <w:spacing w:before="60"/>
              <w:rPr>
                <w:szCs w:val="26"/>
              </w:rPr>
            </w:pPr>
            <w:r>
              <w:rPr>
                <w:szCs w:val="26"/>
                <w:lang w:val="en-US"/>
              </w:rPr>
              <w:t>Hệ thống đã có dữ liệu đợt nhập kho.</w:t>
            </w:r>
          </w:p>
        </w:tc>
      </w:tr>
      <w:tr w:rsidR="00A62F8B" w14:paraId="0ECDD89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4C1EDD5" w14:textId="7C6D1967" w:rsidR="00A62F8B" w:rsidRPr="005F5780" w:rsidRDefault="00A62F8B" w:rsidP="00A666C2">
            <w:pPr>
              <w:snapToGrid w:val="0"/>
              <w:spacing w:before="60" w:line="276" w:lineRule="auto"/>
              <w:rPr>
                <w:szCs w:val="26"/>
              </w:rPr>
            </w:pPr>
            <w:r>
              <w:rPr>
                <w:b/>
                <w:szCs w:val="26"/>
              </w:rPr>
              <w:t xml:space="preserve">Điều kiện để kết thúc Usecase: </w:t>
            </w:r>
            <w:r>
              <w:t xml:space="preserve">Xóa đợt nhập kho </w:t>
            </w:r>
            <w:r w:rsidR="00BD277A">
              <w:t>thiết bị nghiệp vụ chứng thư số thu hồi</w:t>
            </w:r>
            <w:r>
              <w:rPr>
                <w:szCs w:val="26"/>
              </w:rPr>
              <w:t xml:space="preserve"> thành công.</w:t>
            </w:r>
          </w:p>
        </w:tc>
      </w:tr>
      <w:tr w:rsidR="00A62F8B" w14:paraId="4D3E34DD"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09FB45B8" w14:textId="77777777" w:rsidR="00A62F8B" w:rsidRPr="00811651" w:rsidRDefault="00A62F8B" w:rsidP="00A666C2">
            <w:pPr>
              <w:snapToGrid w:val="0"/>
              <w:spacing w:before="60" w:line="276" w:lineRule="auto"/>
              <w:rPr>
                <w:szCs w:val="26"/>
              </w:rPr>
            </w:pPr>
            <w:r>
              <w:rPr>
                <w:b/>
                <w:szCs w:val="26"/>
              </w:rPr>
              <w:t>Trình tự các sự kiện trong quá trình hoạt động của Usecase:</w:t>
            </w:r>
          </w:p>
          <w:p w14:paraId="07AE590C" w14:textId="549A33F8" w:rsidR="00A62F8B" w:rsidRPr="00F76980" w:rsidRDefault="00A62F8B" w:rsidP="00A8287A">
            <w:pPr>
              <w:pStyle w:val="ListParagraph"/>
              <w:numPr>
                <w:ilvl w:val="0"/>
                <w:numId w:val="58"/>
              </w:numPr>
            </w:pPr>
            <w:r>
              <w:rPr>
                <w:lang w:val="en-US"/>
              </w:rPr>
              <w:t xml:space="preserve">Phòng Quản trị hạ tầng truy cập vào chức năng [Nhập kho </w:t>
            </w:r>
            <w:r w:rsidR="00BD277A">
              <w:rPr>
                <w:lang w:val="en-US"/>
              </w:rPr>
              <w:t>thiết bị nghiệp vụ chứng thư số thu hồi</w:t>
            </w:r>
            <w:r>
              <w:rPr>
                <w:lang w:val="en-US"/>
              </w:rPr>
              <w:t xml:space="preserve">], hệ thống hiển thị danh sách các đợt nhập kho </w:t>
            </w:r>
            <w:r w:rsidR="00BD277A">
              <w:rPr>
                <w:lang w:val="en-US"/>
              </w:rPr>
              <w:t>thiết bị nghiệp vụ chứng thư số thu hồi</w:t>
            </w:r>
            <w:r>
              <w:rPr>
                <w:lang w:val="en-US"/>
              </w:rPr>
              <w:t>.</w:t>
            </w:r>
          </w:p>
          <w:p w14:paraId="469AD37D" w14:textId="77777777" w:rsidR="00A62F8B" w:rsidRPr="00D749EC" w:rsidRDefault="00A62F8B" w:rsidP="00A8287A">
            <w:pPr>
              <w:pStyle w:val="ListParagraph"/>
              <w:numPr>
                <w:ilvl w:val="0"/>
                <w:numId w:val="58"/>
              </w:numPr>
            </w:pPr>
            <w:r>
              <w:rPr>
                <w:lang w:val="en-US"/>
              </w:rPr>
              <w:t>Phòng Quản trị hạ tầng nhấn vào nút chức năng [Xóa] tại đợt nhập kho cần xóa, hệ thống hiển thị thông báo [Bạn có chắc chắn xóa đợt nhập kho này không?]</w:t>
            </w:r>
          </w:p>
          <w:p w14:paraId="3CB029BE" w14:textId="77777777" w:rsidR="00A62F8B" w:rsidRDefault="00A62F8B" w:rsidP="00A8287A">
            <w:pPr>
              <w:pStyle w:val="ListParagraph"/>
              <w:numPr>
                <w:ilvl w:val="0"/>
                <w:numId w:val="58"/>
              </w:numPr>
            </w:pPr>
            <w:r>
              <w:rPr>
                <w:lang w:val="en-US"/>
              </w:rPr>
              <w:t>Phòng Quản trị hạ tầng nhấn [OK]</w:t>
            </w:r>
          </w:p>
        </w:tc>
      </w:tr>
      <w:tr w:rsidR="00A62F8B" w14:paraId="2ECF06C5"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67EF021" w14:textId="77777777" w:rsidR="00A62F8B" w:rsidRPr="00811651" w:rsidRDefault="00A62F8B" w:rsidP="00A666C2">
            <w:pPr>
              <w:snapToGrid w:val="0"/>
              <w:spacing w:before="60" w:line="276" w:lineRule="auto"/>
              <w:rPr>
                <w:szCs w:val="26"/>
              </w:rPr>
            </w:pPr>
            <w:r>
              <w:rPr>
                <w:b/>
                <w:szCs w:val="26"/>
              </w:rPr>
              <w:t xml:space="preserve">Hoàn cảnh sử dụng thành công cơ bản: </w:t>
            </w:r>
            <w:r>
              <w:rPr>
                <w:szCs w:val="26"/>
              </w:rPr>
              <w:t>Hệ thống xóa đợt nhập kho thành công.</w:t>
            </w:r>
          </w:p>
        </w:tc>
      </w:tr>
      <w:tr w:rsidR="00A62F8B" w14:paraId="3D91E0A5"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74372CE" w14:textId="77777777" w:rsidR="00A62F8B" w:rsidRDefault="00A62F8B" w:rsidP="00A666C2">
            <w:pPr>
              <w:snapToGrid w:val="0"/>
              <w:spacing w:before="60" w:line="276" w:lineRule="auto"/>
              <w:rPr>
                <w:b/>
                <w:szCs w:val="26"/>
              </w:rPr>
            </w:pPr>
            <w:r>
              <w:rPr>
                <w:b/>
                <w:szCs w:val="26"/>
              </w:rPr>
              <w:t xml:space="preserve">Hoàn cảnh sử dụng phụ (thay thế) trong trường hợp không thành công: </w:t>
            </w:r>
          </w:p>
          <w:p w14:paraId="51982E5D" w14:textId="77777777" w:rsidR="00A62F8B" w:rsidRDefault="00A62F8B" w:rsidP="00A666C2">
            <w:pPr>
              <w:snapToGrid w:val="0"/>
              <w:spacing w:before="60" w:line="276" w:lineRule="auto"/>
              <w:rPr>
                <w:szCs w:val="26"/>
              </w:rPr>
            </w:pPr>
            <w:r>
              <w:rPr>
                <w:szCs w:val="26"/>
              </w:rPr>
              <w:t>1. Nhấn vào nút [Hủy bỏ] hoặc [Cancel]:</w:t>
            </w:r>
          </w:p>
          <w:p w14:paraId="56378458" w14:textId="77777777" w:rsidR="00A62F8B" w:rsidRDefault="00A62F8B" w:rsidP="00A8287A">
            <w:pPr>
              <w:pStyle w:val="ListParagraph"/>
              <w:numPr>
                <w:ilvl w:val="0"/>
                <w:numId w:val="49"/>
              </w:numPr>
              <w:snapToGrid w:val="0"/>
              <w:spacing w:before="60"/>
              <w:rPr>
                <w:szCs w:val="26"/>
              </w:rPr>
            </w:pPr>
            <w:r>
              <w:rPr>
                <w:szCs w:val="26"/>
                <w:lang w:val="en-US"/>
              </w:rPr>
              <w:t>Hệ thống sẽ không xóa đợt nhập kho này.</w:t>
            </w:r>
          </w:p>
          <w:p w14:paraId="2ADD06A7" w14:textId="77777777" w:rsidR="00A62F8B" w:rsidRDefault="00A62F8B" w:rsidP="00A666C2">
            <w:pPr>
              <w:snapToGrid w:val="0"/>
              <w:spacing w:before="60" w:line="276" w:lineRule="auto"/>
              <w:rPr>
                <w:szCs w:val="26"/>
              </w:rPr>
            </w:pPr>
            <w:r>
              <w:rPr>
                <w:szCs w:val="26"/>
              </w:rPr>
              <w:t xml:space="preserve">2. Sau khi nhấn vào </w:t>
            </w:r>
            <w:r w:rsidRPr="00686673">
              <w:rPr>
                <w:szCs w:val="26"/>
              </w:rPr>
              <w:t>[</w:t>
            </w:r>
            <w:r>
              <w:rPr>
                <w:szCs w:val="26"/>
              </w:rPr>
              <w:t>OK</w:t>
            </w:r>
            <w:r w:rsidRPr="00686673">
              <w:rPr>
                <w:szCs w:val="26"/>
              </w:rPr>
              <w:t xml:space="preserve">] </w:t>
            </w:r>
            <w:r>
              <w:rPr>
                <w:szCs w:val="26"/>
              </w:rPr>
              <w:t xml:space="preserve">tại khung hiển thị thông báo xác nhận, hệ thống kiểm tra </w:t>
            </w:r>
            <w:r w:rsidRPr="00686673">
              <w:rPr>
                <w:szCs w:val="26"/>
              </w:rPr>
              <w:t>dữ liệu hiện có</w:t>
            </w:r>
            <w:r>
              <w:rPr>
                <w:szCs w:val="26"/>
              </w:rPr>
              <w:t>:</w:t>
            </w:r>
          </w:p>
          <w:p w14:paraId="7C54F09B" w14:textId="3AB4C26D" w:rsidR="00A62F8B" w:rsidRPr="00BF74A1" w:rsidRDefault="00A62F8B" w:rsidP="00A8287A">
            <w:pPr>
              <w:pStyle w:val="ListParagraph"/>
              <w:numPr>
                <w:ilvl w:val="0"/>
                <w:numId w:val="49"/>
              </w:numPr>
              <w:snapToGrid w:val="0"/>
              <w:spacing w:before="60"/>
              <w:rPr>
                <w:szCs w:val="26"/>
              </w:rPr>
            </w:pPr>
            <w:r>
              <w:rPr>
                <w:szCs w:val="26"/>
                <w:lang w:val="en-US"/>
              </w:rPr>
              <w:t xml:space="preserve">Nếu số lượng tồn trong kho lớn hơn hoặc bằng với dữ liệu trong đợt nhập kho bị xóa thì hệ thống sẽ cập nhật lại số lượng từng </w:t>
            </w:r>
            <w:r w:rsidR="00BD277A">
              <w:rPr>
                <w:szCs w:val="26"/>
                <w:lang w:val="en-US"/>
              </w:rPr>
              <w:t>thiết bị nghiệp vụ chứng thư số thu hồi</w:t>
            </w:r>
            <w:r>
              <w:rPr>
                <w:szCs w:val="26"/>
                <w:lang w:val="en-US"/>
              </w:rPr>
              <w:t xml:space="preserve"> (giảm đi) theo số lượng trong đợt nhập kho.</w:t>
            </w:r>
          </w:p>
          <w:p w14:paraId="619F767F" w14:textId="77777777" w:rsidR="00A62F8B" w:rsidRPr="00BF74A1" w:rsidRDefault="00A62F8B" w:rsidP="00A8287A">
            <w:pPr>
              <w:pStyle w:val="ListParagraph"/>
              <w:numPr>
                <w:ilvl w:val="0"/>
                <w:numId w:val="49"/>
              </w:numPr>
              <w:snapToGrid w:val="0"/>
              <w:spacing w:before="60"/>
              <w:rPr>
                <w:szCs w:val="26"/>
              </w:rPr>
            </w:pPr>
            <w:r>
              <w:rPr>
                <w:szCs w:val="26"/>
                <w:lang w:val="en-US"/>
              </w:rPr>
              <w:t>Nếu số lượng tồn trong kho nhỏ hơn với bất kỳ dữ liệu trong đợt nhập kho bị xóa thì hệ thống sẽ hiển thị thông báo [Số lượng tồn hiện tại trong kho ít hơn số liệu bị xóa] và không cho phép xóa đợt nhập kho này.</w:t>
            </w:r>
          </w:p>
        </w:tc>
      </w:tr>
      <w:tr w:rsidR="00A62F8B" w14:paraId="3572327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063F31C" w14:textId="77777777" w:rsidR="00A62F8B" w:rsidRPr="00103CD3" w:rsidRDefault="00A62F8B" w:rsidP="00A666C2">
            <w:pPr>
              <w:snapToGrid w:val="0"/>
              <w:spacing w:before="60" w:line="276" w:lineRule="auto"/>
              <w:rPr>
                <w:szCs w:val="26"/>
              </w:rPr>
            </w:pPr>
            <w:r>
              <w:rPr>
                <w:b/>
                <w:szCs w:val="26"/>
              </w:rPr>
              <w:lastRenderedPageBreak/>
              <w:t>Hành động liên quan sẽ xảy ra khi Usecase kết thúc:</w:t>
            </w:r>
            <w:r>
              <w:rPr>
                <w:szCs w:val="26"/>
              </w:rPr>
              <w:t xml:space="preserve"> Danh sách các đợt nhập kho sẽ được tải lại, cập nhật danh sách, không còn hiển thị đợt nhập kho vừa xóa</w:t>
            </w:r>
            <w:r w:rsidRPr="00103CD3">
              <w:rPr>
                <w:szCs w:val="26"/>
              </w:rPr>
              <w:t>.</w:t>
            </w:r>
          </w:p>
        </w:tc>
      </w:tr>
      <w:tr w:rsidR="00A62F8B" w14:paraId="3EBE6CAF"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907E3E3" w14:textId="77777777" w:rsidR="00A62F8B" w:rsidRDefault="00A62F8B" w:rsidP="00A666C2">
            <w:pPr>
              <w:snapToGrid w:val="0"/>
              <w:spacing w:before="60" w:line="276" w:lineRule="auto"/>
              <w:rPr>
                <w:szCs w:val="26"/>
              </w:rPr>
            </w:pPr>
            <w:r>
              <w:rPr>
                <w:b/>
                <w:szCs w:val="26"/>
              </w:rPr>
              <w:t>Các yêu cầu phi chức năng:</w:t>
            </w:r>
            <w:r>
              <w:rPr>
                <w:szCs w:val="26"/>
              </w:rPr>
              <w:t xml:space="preserve"> Không có</w:t>
            </w:r>
          </w:p>
        </w:tc>
      </w:tr>
    </w:tbl>
    <w:p w14:paraId="2A5C3ABC" w14:textId="77777777" w:rsidR="00A62F8B" w:rsidRDefault="00A62F8B" w:rsidP="00A62F8B"/>
    <w:p w14:paraId="28D3B414" w14:textId="77777777" w:rsidR="00BD277A" w:rsidRDefault="00BD277A" w:rsidP="00BD277A">
      <w:pPr>
        <w:keepNext/>
      </w:pPr>
      <w:r>
        <w:rPr>
          <w:noProof/>
        </w:rPr>
        <w:drawing>
          <wp:inline distT="0" distB="0" distL="0" distR="0" wp14:anchorId="120688ED" wp14:editId="1AF72972">
            <wp:extent cx="5732145" cy="3118485"/>
            <wp:effectExtent l="19050" t="19050" r="20955" b="2476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60E1CC.tmp"/>
                    <pic:cNvPicPr/>
                  </pic:nvPicPr>
                  <pic:blipFill>
                    <a:blip r:embed="rId162">
                      <a:extLst>
                        <a:ext uri="{28A0092B-C50C-407E-A947-70E740481C1C}">
                          <a14:useLocalDpi xmlns:a14="http://schemas.microsoft.com/office/drawing/2010/main" val="0"/>
                        </a:ext>
                      </a:extLst>
                    </a:blip>
                    <a:stretch>
                      <a:fillRect/>
                    </a:stretch>
                  </pic:blipFill>
                  <pic:spPr>
                    <a:xfrm>
                      <a:off x="0" y="0"/>
                      <a:ext cx="5732145" cy="3118485"/>
                    </a:xfrm>
                    <a:prstGeom prst="rect">
                      <a:avLst/>
                    </a:prstGeom>
                    <a:ln>
                      <a:solidFill>
                        <a:schemeClr val="accent5">
                          <a:lumMod val="50000"/>
                        </a:schemeClr>
                      </a:solidFill>
                    </a:ln>
                  </pic:spPr>
                </pic:pic>
              </a:graphicData>
            </a:graphic>
          </wp:inline>
        </w:drawing>
      </w:r>
    </w:p>
    <w:p w14:paraId="707AB658" w14:textId="2099A9DD" w:rsidR="00BD277A" w:rsidRDefault="00BD277A"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8</w:t>
        </w:r>
      </w:fldSimple>
      <w:r>
        <w:t xml:space="preserve">: </w:t>
      </w:r>
      <w:r w:rsidR="00DD60FA">
        <w:t>Mẫu phiếu nhập kho thiết bị nghiệp vụ chứng thư số thu hồi</w:t>
      </w:r>
    </w:p>
    <w:p w14:paraId="2F460AE0" w14:textId="7FC9526C" w:rsidR="00A62F8B" w:rsidRDefault="00A62F8B" w:rsidP="00941B88">
      <w:pPr>
        <w:pStyle w:val="UCName"/>
      </w:pPr>
      <w:bookmarkStart w:id="290" w:name="_Ref21905119"/>
      <w:bookmarkStart w:id="291" w:name="_Ref21905123"/>
      <w:bookmarkStart w:id="292" w:name="_Toc22744155"/>
      <w:r>
        <w:t xml:space="preserve">Xuất phiếu nhập kho </w:t>
      </w:r>
      <w:r w:rsidR="00BD277A">
        <w:t>thiết bị nghiệp vụ chứng thư số thu hồi</w:t>
      </w:r>
      <w:bookmarkEnd w:id="290"/>
      <w:bookmarkEnd w:id="291"/>
      <w:bookmarkEnd w:id="292"/>
    </w:p>
    <w:tbl>
      <w:tblPr>
        <w:tblW w:w="5000" w:type="pct"/>
        <w:tblLook w:val="04A0" w:firstRow="1" w:lastRow="0" w:firstColumn="1" w:lastColumn="0" w:noHBand="0" w:noVBand="1"/>
      </w:tblPr>
      <w:tblGrid>
        <w:gridCol w:w="5949"/>
        <w:gridCol w:w="3068"/>
      </w:tblGrid>
      <w:tr w:rsidR="00A62F8B" w14:paraId="467C9865" w14:textId="77777777" w:rsidTr="00A666C2">
        <w:tc>
          <w:tcPr>
            <w:tcW w:w="3299" w:type="pct"/>
            <w:tcBorders>
              <w:top w:val="single" w:sz="4" w:space="0" w:color="000000"/>
              <w:left w:val="single" w:sz="4" w:space="0" w:color="000000"/>
              <w:bottom w:val="single" w:sz="4" w:space="0" w:color="000000"/>
              <w:right w:val="nil"/>
            </w:tcBorders>
            <w:hideMark/>
          </w:tcPr>
          <w:p w14:paraId="2D1BFF47" w14:textId="1B627B77" w:rsidR="00A62F8B" w:rsidRDefault="00A62F8B" w:rsidP="00A666C2">
            <w:pPr>
              <w:spacing w:before="60" w:line="276" w:lineRule="auto"/>
              <w:rPr>
                <w:szCs w:val="26"/>
              </w:rPr>
            </w:pPr>
            <w:r>
              <w:rPr>
                <w:b/>
                <w:szCs w:val="26"/>
              </w:rPr>
              <w:t>Tên Usecase:</w:t>
            </w:r>
            <w:r>
              <w:rPr>
                <w:szCs w:val="26"/>
              </w:rPr>
              <w:t xml:space="preserve"> </w:t>
            </w:r>
            <w:r>
              <w:t xml:space="preserve">Xuất phiếu nhập kho </w:t>
            </w:r>
            <w:r w:rsidR="00BD277A">
              <w:t>thiết bị nghiệp vụ chứng thư số thu hồi</w:t>
            </w:r>
          </w:p>
        </w:tc>
        <w:tc>
          <w:tcPr>
            <w:tcW w:w="1701" w:type="pct"/>
            <w:tcBorders>
              <w:top w:val="single" w:sz="4" w:space="0" w:color="000000"/>
              <w:left w:val="single" w:sz="4" w:space="0" w:color="000000"/>
              <w:bottom w:val="single" w:sz="4" w:space="0" w:color="000000"/>
              <w:right w:val="single" w:sz="4" w:space="0" w:color="000000"/>
            </w:tcBorders>
            <w:hideMark/>
          </w:tcPr>
          <w:p w14:paraId="261D20B5" w14:textId="77777777" w:rsidR="00A62F8B" w:rsidRDefault="00A62F8B" w:rsidP="00A666C2">
            <w:pPr>
              <w:snapToGrid w:val="0"/>
              <w:spacing w:before="60" w:line="276" w:lineRule="auto"/>
              <w:rPr>
                <w:szCs w:val="26"/>
              </w:rPr>
            </w:pPr>
            <w:r>
              <w:rPr>
                <w:b/>
                <w:szCs w:val="26"/>
              </w:rPr>
              <w:t>Mức độ BMT:</w:t>
            </w:r>
            <w:r>
              <w:rPr>
                <w:szCs w:val="26"/>
              </w:rPr>
              <w:t xml:space="preserve"> B</w:t>
            </w:r>
          </w:p>
        </w:tc>
      </w:tr>
      <w:tr w:rsidR="00A62F8B" w14:paraId="121DF854" w14:textId="77777777" w:rsidTr="00A666C2">
        <w:tc>
          <w:tcPr>
            <w:tcW w:w="3299" w:type="pct"/>
            <w:tcBorders>
              <w:top w:val="single" w:sz="4" w:space="0" w:color="000000"/>
              <w:left w:val="single" w:sz="4" w:space="0" w:color="000000"/>
              <w:bottom w:val="single" w:sz="4" w:space="0" w:color="000000"/>
              <w:right w:val="nil"/>
            </w:tcBorders>
            <w:hideMark/>
          </w:tcPr>
          <w:p w14:paraId="34EF2FF6" w14:textId="77777777" w:rsidR="00A62F8B" w:rsidRPr="00811651" w:rsidRDefault="00A62F8B" w:rsidP="00A666C2">
            <w:pPr>
              <w:snapToGrid w:val="0"/>
              <w:spacing w:before="60" w:line="276" w:lineRule="auto"/>
              <w:rPr>
                <w:szCs w:val="26"/>
              </w:rPr>
            </w:pPr>
            <w:r>
              <w:rPr>
                <w:b/>
                <w:szCs w:val="26"/>
              </w:rPr>
              <w:t xml:space="preserve">Tác nhân chính: </w:t>
            </w:r>
            <w:r w:rsidRPr="0008257D">
              <w:rPr>
                <w:szCs w:val="26"/>
              </w:rPr>
              <w:t>Phòng Quản trị hạ tầng</w:t>
            </w:r>
          </w:p>
        </w:tc>
        <w:tc>
          <w:tcPr>
            <w:tcW w:w="1701" w:type="pct"/>
            <w:tcBorders>
              <w:top w:val="single" w:sz="4" w:space="0" w:color="000000"/>
              <w:left w:val="single" w:sz="4" w:space="0" w:color="000000"/>
              <w:bottom w:val="single" w:sz="4" w:space="0" w:color="000000"/>
              <w:right w:val="single" w:sz="4" w:space="0" w:color="000000"/>
            </w:tcBorders>
            <w:hideMark/>
          </w:tcPr>
          <w:p w14:paraId="570FBEF7" w14:textId="77777777" w:rsidR="00A62F8B" w:rsidRDefault="00A62F8B" w:rsidP="00A666C2">
            <w:pPr>
              <w:snapToGrid w:val="0"/>
              <w:spacing w:before="60" w:line="276" w:lineRule="auto"/>
              <w:rPr>
                <w:szCs w:val="26"/>
              </w:rPr>
            </w:pPr>
            <w:r>
              <w:rPr>
                <w:b/>
                <w:szCs w:val="26"/>
              </w:rPr>
              <w:t xml:space="preserve">Tác nhân phụ: </w:t>
            </w:r>
            <w:r>
              <w:rPr>
                <w:szCs w:val="26"/>
              </w:rPr>
              <w:t>Hệ thống</w:t>
            </w:r>
          </w:p>
        </w:tc>
      </w:tr>
      <w:tr w:rsidR="00A62F8B" w14:paraId="166D983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2CC65E4" w14:textId="7931B9AC" w:rsidR="00A62F8B" w:rsidRPr="00811651" w:rsidRDefault="00A62F8B" w:rsidP="00A666C2">
            <w:pPr>
              <w:spacing w:before="60" w:line="276" w:lineRule="auto"/>
              <w:rPr>
                <w:szCs w:val="26"/>
              </w:rPr>
            </w:pPr>
            <w:r>
              <w:rPr>
                <w:b/>
                <w:szCs w:val="26"/>
              </w:rPr>
              <w:t xml:space="preserve">Mô tả Usecase: </w:t>
            </w:r>
            <w:r w:rsidRPr="0008257D">
              <w:rPr>
                <w:szCs w:val="26"/>
              </w:rPr>
              <w:t>Phòng Quản trị hạ tầng</w:t>
            </w:r>
            <w:r>
              <w:t xml:space="preserve"> xuất phiếu nhập kho </w:t>
            </w:r>
            <w:r w:rsidR="00BD277A">
              <w:t>thiết bị nghiệp vụ chứng thư số thu hồi</w:t>
            </w:r>
          </w:p>
        </w:tc>
      </w:tr>
      <w:tr w:rsidR="00A62F8B" w14:paraId="72940214"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575859F" w14:textId="77777777" w:rsidR="00A62F8B" w:rsidRDefault="00A62F8B" w:rsidP="00A666C2">
            <w:pPr>
              <w:snapToGrid w:val="0"/>
              <w:spacing w:before="60" w:line="276" w:lineRule="auto"/>
              <w:rPr>
                <w:b/>
                <w:szCs w:val="26"/>
              </w:rPr>
            </w:pPr>
            <w:r>
              <w:rPr>
                <w:b/>
                <w:szCs w:val="26"/>
              </w:rPr>
              <w:t xml:space="preserve">Điều kiện để bắt đầu Usecase: </w:t>
            </w:r>
          </w:p>
          <w:p w14:paraId="0893E01C" w14:textId="77777777" w:rsidR="00A62F8B" w:rsidRPr="00E67262"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2C094041" w14:textId="1ADF27B0" w:rsidR="00A62F8B" w:rsidRPr="0008257D"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w:t>
            </w:r>
            <w:r w:rsidR="009C7823">
              <w:rPr>
                <w:szCs w:val="26"/>
                <w:lang w:val="en-US"/>
              </w:rPr>
              <w:t>[</w:t>
            </w:r>
            <w:r>
              <w:rPr>
                <w:szCs w:val="26"/>
                <w:lang w:val="en-US"/>
              </w:rPr>
              <w:t xml:space="preserve">Nhập kho </w:t>
            </w:r>
            <w:r w:rsidR="00BD277A">
              <w:rPr>
                <w:szCs w:val="26"/>
                <w:lang w:val="en-US"/>
              </w:rPr>
              <w:t>thiết bị nghiệp vụ chứng thư số thu hồi</w:t>
            </w:r>
            <w:r w:rsidR="009C7823">
              <w:rPr>
                <w:szCs w:val="26"/>
                <w:lang w:val="en-US"/>
              </w:rPr>
              <w:t>]</w:t>
            </w:r>
            <w:r>
              <w:rPr>
                <w:szCs w:val="26"/>
                <w:lang w:val="en-US"/>
              </w:rPr>
              <w:t>.</w:t>
            </w:r>
          </w:p>
          <w:p w14:paraId="79F2CC49" w14:textId="77777777" w:rsidR="00A62F8B" w:rsidRPr="0008257D" w:rsidRDefault="00A62F8B" w:rsidP="00A8287A">
            <w:pPr>
              <w:pStyle w:val="ListParagraph"/>
              <w:numPr>
                <w:ilvl w:val="0"/>
                <w:numId w:val="40"/>
              </w:numPr>
              <w:snapToGrid w:val="0"/>
              <w:spacing w:before="60"/>
              <w:rPr>
                <w:szCs w:val="26"/>
              </w:rPr>
            </w:pPr>
            <w:r w:rsidRPr="0008257D">
              <w:rPr>
                <w:szCs w:val="26"/>
                <w:lang w:val="en-US"/>
              </w:rPr>
              <w:t>Hệ thống đã có dữ liệu đợt nhập kho.</w:t>
            </w:r>
          </w:p>
        </w:tc>
      </w:tr>
      <w:tr w:rsidR="00A62F8B" w14:paraId="0972429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320B952" w14:textId="77777777" w:rsidR="00A62F8B" w:rsidRPr="00E7456D" w:rsidRDefault="00A62F8B" w:rsidP="00A666C2">
            <w:pPr>
              <w:snapToGrid w:val="0"/>
              <w:spacing w:before="60" w:line="276" w:lineRule="auto"/>
              <w:rPr>
                <w:szCs w:val="26"/>
              </w:rPr>
            </w:pPr>
            <w:r>
              <w:rPr>
                <w:b/>
                <w:szCs w:val="26"/>
              </w:rPr>
              <w:t xml:space="preserve">Điều kiện để kết thúc Usecase: </w:t>
            </w:r>
            <w:r>
              <w:rPr>
                <w:szCs w:val="26"/>
              </w:rPr>
              <w:t>Xuất phiếu nhập kho thành công</w:t>
            </w:r>
          </w:p>
        </w:tc>
      </w:tr>
      <w:tr w:rsidR="00A62F8B" w14:paraId="7C91D173"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7F71D02E" w14:textId="77777777" w:rsidR="00A62F8B" w:rsidRPr="00811651" w:rsidRDefault="00A62F8B" w:rsidP="00A666C2">
            <w:pPr>
              <w:snapToGrid w:val="0"/>
              <w:spacing w:before="60" w:line="276" w:lineRule="auto"/>
              <w:rPr>
                <w:szCs w:val="26"/>
              </w:rPr>
            </w:pPr>
            <w:r>
              <w:rPr>
                <w:b/>
                <w:szCs w:val="26"/>
              </w:rPr>
              <w:t>Trình tự các sự kiện trong quá trình hoạt động của Usecase:</w:t>
            </w:r>
          </w:p>
          <w:p w14:paraId="4C4C646E" w14:textId="7BFE1AB5" w:rsidR="00A62F8B" w:rsidRPr="00F76980" w:rsidRDefault="00A62F8B" w:rsidP="00A8287A">
            <w:pPr>
              <w:pStyle w:val="ListParagraph"/>
              <w:numPr>
                <w:ilvl w:val="0"/>
                <w:numId w:val="59"/>
              </w:numPr>
            </w:pPr>
            <w:r>
              <w:rPr>
                <w:lang w:val="en-US"/>
              </w:rPr>
              <w:t xml:space="preserve">Phòng Quản trị hạ tầng truy cập vào chức năng [Nhập kho </w:t>
            </w:r>
            <w:r w:rsidR="00BD277A">
              <w:rPr>
                <w:lang w:val="en-US"/>
              </w:rPr>
              <w:t>thiết bị nghiệp vụ chứng thư số thu hồi</w:t>
            </w:r>
            <w:r>
              <w:rPr>
                <w:lang w:val="en-US"/>
              </w:rPr>
              <w:t xml:space="preserve">], hệ thống hiển thị danh sách các đợt nhập kho </w:t>
            </w:r>
            <w:r w:rsidR="00BD277A">
              <w:rPr>
                <w:lang w:val="en-US"/>
              </w:rPr>
              <w:t>thiết bị nghiệp vụ chứng thư số thu hồi</w:t>
            </w:r>
            <w:r>
              <w:rPr>
                <w:lang w:val="en-US"/>
              </w:rPr>
              <w:t>.</w:t>
            </w:r>
          </w:p>
          <w:p w14:paraId="29B5A335" w14:textId="7EC29D65" w:rsidR="00A62F8B" w:rsidRPr="00D749EC" w:rsidRDefault="00A62F8B" w:rsidP="00A8287A">
            <w:pPr>
              <w:pStyle w:val="ListParagraph"/>
              <w:numPr>
                <w:ilvl w:val="0"/>
                <w:numId w:val="59"/>
              </w:numPr>
            </w:pPr>
            <w:r>
              <w:rPr>
                <w:lang w:val="en-US"/>
              </w:rPr>
              <w:lastRenderedPageBreak/>
              <w:t>Phòng Quản trị hạ tầng nhấn vào nút chức năng [Xuất phiếu nhập kho] tại đợt nhập kho, hệ thống xuất phiếu nhập kho theo mẫu được cấu hình trước theo định dạng MS Excel (.xlsx).</w:t>
            </w:r>
          </w:p>
          <w:p w14:paraId="3842FA87" w14:textId="77777777" w:rsidR="00A62F8B" w:rsidRDefault="00A62F8B" w:rsidP="00A8287A">
            <w:pPr>
              <w:pStyle w:val="ListParagraph"/>
              <w:numPr>
                <w:ilvl w:val="0"/>
                <w:numId w:val="59"/>
              </w:numPr>
            </w:pPr>
            <w:r>
              <w:rPr>
                <w:lang w:val="en-US"/>
              </w:rPr>
              <w:t>Phòng Quản trị hạ tầng lưu lại file vào máy tính.</w:t>
            </w:r>
          </w:p>
        </w:tc>
      </w:tr>
      <w:tr w:rsidR="00A62F8B" w14:paraId="55CB6197"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11D22C4" w14:textId="77777777" w:rsidR="00A62F8B" w:rsidRPr="00040F4A" w:rsidRDefault="00A62F8B" w:rsidP="00A666C2">
            <w:pPr>
              <w:snapToGrid w:val="0"/>
              <w:spacing w:before="60" w:line="276" w:lineRule="auto"/>
              <w:rPr>
                <w:szCs w:val="26"/>
              </w:rPr>
            </w:pPr>
            <w:r>
              <w:rPr>
                <w:b/>
                <w:szCs w:val="26"/>
              </w:rPr>
              <w:t xml:space="preserve">Hoàn cảnh sử dụng thành công cơ bản: </w:t>
            </w:r>
            <w:r>
              <w:rPr>
                <w:szCs w:val="26"/>
              </w:rPr>
              <w:t>Lưu lại file thành công</w:t>
            </w:r>
          </w:p>
        </w:tc>
      </w:tr>
      <w:tr w:rsidR="00A62F8B" w14:paraId="54009127"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66BB405" w14:textId="77777777" w:rsidR="00A62F8B" w:rsidRDefault="00A62F8B" w:rsidP="00A666C2">
            <w:pPr>
              <w:snapToGrid w:val="0"/>
              <w:spacing w:before="60" w:line="276" w:lineRule="auto"/>
              <w:rPr>
                <w:b/>
                <w:szCs w:val="26"/>
              </w:rPr>
            </w:pPr>
            <w:r>
              <w:rPr>
                <w:b/>
                <w:szCs w:val="26"/>
              </w:rPr>
              <w:t xml:space="preserve">Hoàn cảnh sử dụng phụ (thay thế) trong trường hợp không thành công: </w:t>
            </w:r>
          </w:p>
          <w:p w14:paraId="1CE62B24" w14:textId="77777777" w:rsidR="00A62F8B" w:rsidRDefault="00A62F8B" w:rsidP="00A666C2">
            <w:pPr>
              <w:snapToGrid w:val="0"/>
              <w:spacing w:before="60" w:line="276" w:lineRule="auto"/>
              <w:rPr>
                <w:szCs w:val="26"/>
              </w:rPr>
            </w:pPr>
            <w:r>
              <w:rPr>
                <w:szCs w:val="26"/>
              </w:rPr>
              <w:t>1. Nếu chưa biểu mẫu cấu hình trước mà nhấn nút chức năng [Xuất phiếu nhập kho]:</w:t>
            </w:r>
          </w:p>
          <w:p w14:paraId="4511B95A" w14:textId="77777777" w:rsidR="00A62F8B" w:rsidRPr="001B7384" w:rsidRDefault="00A62F8B" w:rsidP="00A8287A">
            <w:pPr>
              <w:pStyle w:val="ListParagraph"/>
              <w:numPr>
                <w:ilvl w:val="0"/>
                <w:numId w:val="54"/>
              </w:numPr>
              <w:snapToGrid w:val="0"/>
              <w:spacing w:before="60"/>
              <w:rPr>
                <w:szCs w:val="26"/>
              </w:rPr>
            </w:pPr>
            <w:r w:rsidRPr="001B7384">
              <w:rPr>
                <w:szCs w:val="26"/>
              </w:rPr>
              <w:t>Hệ thống hiển thị thông báo [Chưa có biểu mẫu xuất file, vui lòng thông báo Quản trị viên để cấu hình biểu mẫu xuất file].</w:t>
            </w:r>
          </w:p>
        </w:tc>
      </w:tr>
      <w:tr w:rsidR="00A62F8B" w14:paraId="481E463D"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4CD6EBE" w14:textId="77777777" w:rsidR="00A62F8B" w:rsidRDefault="00A62F8B"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A62F8B" w14:paraId="6BA9713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C797C7C" w14:textId="77777777" w:rsidR="00A62F8B" w:rsidRDefault="00A62F8B" w:rsidP="00A666C2">
            <w:pPr>
              <w:snapToGrid w:val="0"/>
              <w:spacing w:before="60" w:line="276" w:lineRule="auto"/>
              <w:rPr>
                <w:szCs w:val="26"/>
              </w:rPr>
            </w:pPr>
            <w:r>
              <w:rPr>
                <w:b/>
                <w:szCs w:val="26"/>
              </w:rPr>
              <w:t>Các yêu cầu phi chức năng:</w:t>
            </w:r>
            <w:r>
              <w:rPr>
                <w:szCs w:val="26"/>
              </w:rPr>
              <w:t xml:space="preserve"> Không có</w:t>
            </w:r>
          </w:p>
        </w:tc>
      </w:tr>
    </w:tbl>
    <w:p w14:paraId="5E6958D1" w14:textId="77777777" w:rsidR="00A62F8B" w:rsidRDefault="00A62F8B" w:rsidP="00A62F8B"/>
    <w:p w14:paraId="3C581AED" w14:textId="79A1DE2D" w:rsidR="00A95638" w:rsidRDefault="00A62F8B" w:rsidP="00A8287A">
      <w:pPr>
        <w:pStyle w:val="Heading4"/>
        <w:numPr>
          <w:ilvl w:val="3"/>
          <w:numId w:val="46"/>
        </w:numPr>
      </w:pPr>
      <w:r>
        <w:t>X</w:t>
      </w:r>
      <w:r w:rsidR="00A95638">
        <w:t xml:space="preserve">uất kho </w:t>
      </w:r>
      <w:r w:rsidR="004A0073">
        <w:t>thiết bị nghiệp vụ chứng thư số</w:t>
      </w:r>
    </w:p>
    <w:p w14:paraId="272F6015" w14:textId="795E640F" w:rsidR="00DD3898" w:rsidRDefault="00A37E50" w:rsidP="00DD3898">
      <w:pPr>
        <w:keepNext/>
      </w:pPr>
      <w:r>
        <w:rPr>
          <w:noProof/>
        </w:rPr>
        <w:drawing>
          <wp:inline distT="0" distB="0" distL="0" distR="0" wp14:anchorId="35319381" wp14:editId="41A1E627">
            <wp:extent cx="5732145" cy="2190115"/>
            <wp:effectExtent l="19050" t="19050" r="20955" b="196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6089EE.tmp"/>
                    <pic:cNvPicPr/>
                  </pic:nvPicPr>
                  <pic:blipFill>
                    <a:blip r:embed="rId163">
                      <a:extLst>
                        <a:ext uri="{28A0092B-C50C-407E-A947-70E740481C1C}">
                          <a14:useLocalDpi xmlns:a14="http://schemas.microsoft.com/office/drawing/2010/main" val="0"/>
                        </a:ext>
                      </a:extLst>
                    </a:blip>
                    <a:stretch>
                      <a:fillRect/>
                    </a:stretch>
                  </pic:blipFill>
                  <pic:spPr>
                    <a:xfrm>
                      <a:off x="0" y="0"/>
                      <a:ext cx="5732145" cy="2190115"/>
                    </a:xfrm>
                    <a:prstGeom prst="rect">
                      <a:avLst/>
                    </a:prstGeom>
                    <a:ln>
                      <a:solidFill>
                        <a:schemeClr val="accent5">
                          <a:lumMod val="50000"/>
                        </a:schemeClr>
                      </a:solidFill>
                    </a:ln>
                  </pic:spPr>
                </pic:pic>
              </a:graphicData>
            </a:graphic>
          </wp:inline>
        </w:drawing>
      </w:r>
    </w:p>
    <w:p w14:paraId="6E141759" w14:textId="60C8B242" w:rsidR="00CD1522" w:rsidRPr="00CD1522" w:rsidRDefault="00DD3898"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9</w:t>
        </w:r>
      </w:fldSimple>
      <w:r>
        <w:t xml:space="preserve">: Giao diện danh sách các đợt xuất kho </w:t>
      </w:r>
      <w:r w:rsidR="004A0073">
        <w:t>thiết bị nghiệp vụ chứng thư số</w:t>
      </w:r>
    </w:p>
    <w:p w14:paraId="09ACF3FB" w14:textId="50EF6929" w:rsidR="003E6ED9" w:rsidRDefault="003E6ED9" w:rsidP="00941B88">
      <w:pPr>
        <w:pStyle w:val="UCName"/>
      </w:pPr>
      <w:bookmarkStart w:id="293" w:name="_Ref21905129"/>
      <w:bookmarkStart w:id="294" w:name="_Ref21905131"/>
      <w:bookmarkStart w:id="295" w:name="_Toc22744156"/>
      <w:r>
        <w:t xml:space="preserve">Tìm kiếm danh sách các đợt xuất kho </w:t>
      </w:r>
      <w:r w:rsidR="003C1FA0">
        <w:t>thiết bị nghiệp vụ chứng thư số</w:t>
      </w:r>
      <w:bookmarkEnd w:id="293"/>
      <w:bookmarkEnd w:id="294"/>
      <w:bookmarkEnd w:id="295"/>
    </w:p>
    <w:tbl>
      <w:tblPr>
        <w:tblW w:w="5000" w:type="pct"/>
        <w:tblLook w:val="04A0" w:firstRow="1" w:lastRow="0" w:firstColumn="1" w:lastColumn="0" w:noHBand="0" w:noVBand="1"/>
      </w:tblPr>
      <w:tblGrid>
        <w:gridCol w:w="5664"/>
        <w:gridCol w:w="3353"/>
      </w:tblGrid>
      <w:tr w:rsidR="003E6ED9" w14:paraId="18F5CE3C" w14:textId="77777777" w:rsidTr="00A666C2">
        <w:tc>
          <w:tcPr>
            <w:tcW w:w="3141" w:type="pct"/>
            <w:tcBorders>
              <w:top w:val="single" w:sz="4" w:space="0" w:color="000000"/>
              <w:left w:val="single" w:sz="4" w:space="0" w:color="000000"/>
              <w:bottom w:val="single" w:sz="4" w:space="0" w:color="000000"/>
              <w:right w:val="nil"/>
            </w:tcBorders>
            <w:hideMark/>
          </w:tcPr>
          <w:p w14:paraId="4B18AA64" w14:textId="105EAD60" w:rsidR="003E6ED9" w:rsidRDefault="003E6ED9" w:rsidP="00A666C2">
            <w:pPr>
              <w:spacing w:before="60" w:line="276" w:lineRule="auto"/>
              <w:rPr>
                <w:szCs w:val="26"/>
              </w:rPr>
            </w:pPr>
            <w:r>
              <w:rPr>
                <w:b/>
                <w:szCs w:val="26"/>
              </w:rPr>
              <w:t>Tên Usecase:</w:t>
            </w:r>
            <w:r>
              <w:rPr>
                <w:szCs w:val="26"/>
              </w:rPr>
              <w:t xml:space="preserve"> </w:t>
            </w:r>
            <w:r>
              <w:t xml:space="preserve">Tìm kiếm danh sách các đợt xuất kho </w:t>
            </w:r>
            <w:r w:rsidR="003C1FA0">
              <w:t>thiết bị nghiệp vụ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0C4D9FBD" w14:textId="77777777" w:rsidR="003E6ED9" w:rsidRDefault="003E6ED9" w:rsidP="00A666C2">
            <w:pPr>
              <w:snapToGrid w:val="0"/>
              <w:spacing w:before="60" w:line="276" w:lineRule="auto"/>
              <w:rPr>
                <w:szCs w:val="26"/>
              </w:rPr>
            </w:pPr>
            <w:r>
              <w:rPr>
                <w:b/>
                <w:szCs w:val="26"/>
              </w:rPr>
              <w:t>Mức độ BMT:</w:t>
            </w:r>
            <w:r>
              <w:rPr>
                <w:szCs w:val="26"/>
              </w:rPr>
              <w:t xml:space="preserve"> B</w:t>
            </w:r>
          </w:p>
        </w:tc>
      </w:tr>
      <w:tr w:rsidR="003E6ED9" w14:paraId="243BCF13" w14:textId="77777777" w:rsidTr="00A666C2">
        <w:tc>
          <w:tcPr>
            <w:tcW w:w="3141" w:type="pct"/>
            <w:tcBorders>
              <w:top w:val="single" w:sz="4" w:space="0" w:color="000000"/>
              <w:left w:val="single" w:sz="4" w:space="0" w:color="000000"/>
              <w:bottom w:val="single" w:sz="4" w:space="0" w:color="000000"/>
              <w:right w:val="nil"/>
            </w:tcBorders>
            <w:hideMark/>
          </w:tcPr>
          <w:p w14:paraId="28F58C98" w14:textId="77777777" w:rsidR="003E6ED9" w:rsidRPr="00D6080A" w:rsidRDefault="003E6ED9"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6F1F70EB" w14:textId="77777777" w:rsidR="003E6ED9" w:rsidRDefault="003E6ED9" w:rsidP="00A666C2">
            <w:pPr>
              <w:snapToGrid w:val="0"/>
              <w:spacing w:before="60" w:line="276" w:lineRule="auto"/>
              <w:rPr>
                <w:szCs w:val="26"/>
              </w:rPr>
            </w:pPr>
            <w:r>
              <w:rPr>
                <w:b/>
                <w:szCs w:val="26"/>
              </w:rPr>
              <w:t xml:space="preserve">Tác nhân phụ: </w:t>
            </w:r>
            <w:r>
              <w:rPr>
                <w:szCs w:val="26"/>
              </w:rPr>
              <w:t>Hệ thống</w:t>
            </w:r>
          </w:p>
        </w:tc>
      </w:tr>
      <w:tr w:rsidR="003E6ED9" w14:paraId="4C90A40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583CE5E" w14:textId="4D525536" w:rsidR="003E6ED9" w:rsidRPr="00811651" w:rsidRDefault="003E6ED9" w:rsidP="00A666C2">
            <w:pPr>
              <w:spacing w:before="60" w:line="276" w:lineRule="auto"/>
              <w:rPr>
                <w:szCs w:val="26"/>
              </w:rPr>
            </w:pPr>
            <w:r>
              <w:rPr>
                <w:b/>
                <w:szCs w:val="26"/>
              </w:rPr>
              <w:t xml:space="preserve">Mô tả Usecase: </w:t>
            </w:r>
            <w:r>
              <w:rPr>
                <w:szCs w:val="26"/>
              </w:rPr>
              <w:t>Phòng Quản trị hạ tầng</w:t>
            </w:r>
            <w:r>
              <w:t xml:space="preserve"> tìm kiếm danh sách các đợt xuất kho </w:t>
            </w:r>
            <w:r w:rsidR="003C1FA0">
              <w:t>thiết bị nghiệp vụ chứng thư số</w:t>
            </w:r>
          </w:p>
        </w:tc>
      </w:tr>
      <w:tr w:rsidR="003E6ED9" w14:paraId="1DB1A31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3F2272A" w14:textId="77777777" w:rsidR="003E6ED9" w:rsidRDefault="003E6ED9" w:rsidP="00A666C2">
            <w:pPr>
              <w:snapToGrid w:val="0"/>
              <w:spacing w:before="60" w:line="276" w:lineRule="auto"/>
              <w:rPr>
                <w:b/>
                <w:szCs w:val="26"/>
              </w:rPr>
            </w:pPr>
            <w:r>
              <w:rPr>
                <w:b/>
                <w:szCs w:val="26"/>
              </w:rPr>
              <w:t xml:space="preserve">Điều kiện để bắt đầu Usecase: </w:t>
            </w:r>
          </w:p>
          <w:p w14:paraId="5BD5690C" w14:textId="77777777" w:rsidR="003E6ED9" w:rsidRPr="00E67262"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252BD5B1" w14:textId="7644AB6A" w:rsidR="003E6ED9" w:rsidRPr="00D6080A"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w:t>
            </w:r>
            <w:r w:rsidR="003C1FA0">
              <w:rPr>
                <w:szCs w:val="26"/>
                <w:lang w:val="en-US"/>
              </w:rPr>
              <w:t>thiết bị nghiệp vụ chứng thư số</w:t>
            </w:r>
            <w:r>
              <w:rPr>
                <w:szCs w:val="26"/>
                <w:lang w:val="en-US"/>
              </w:rPr>
              <w:t>]</w:t>
            </w:r>
          </w:p>
        </w:tc>
      </w:tr>
      <w:tr w:rsidR="003E6ED9" w14:paraId="738CE7F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2CAA79C" w14:textId="77777777" w:rsidR="003E6ED9" w:rsidRPr="005F5780" w:rsidRDefault="003E6ED9" w:rsidP="00A666C2">
            <w:pPr>
              <w:snapToGrid w:val="0"/>
              <w:spacing w:before="60" w:line="276" w:lineRule="auto"/>
              <w:rPr>
                <w:szCs w:val="26"/>
              </w:rPr>
            </w:pPr>
            <w:r>
              <w:rPr>
                <w:b/>
                <w:szCs w:val="26"/>
              </w:rPr>
              <w:lastRenderedPageBreak/>
              <w:t xml:space="preserve">Điều kiện để kết thúc Usecase: </w:t>
            </w:r>
            <w:r>
              <w:rPr>
                <w:szCs w:val="26"/>
              </w:rPr>
              <w:t>Tìm kiếm thành công.</w:t>
            </w:r>
          </w:p>
        </w:tc>
      </w:tr>
      <w:tr w:rsidR="003E6ED9" w14:paraId="5823FD4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7FAC7FFE" w14:textId="77777777" w:rsidR="003E6ED9" w:rsidRPr="00811651" w:rsidRDefault="003E6ED9" w:rsidP="00A666C2">
            <w:pPr>
              <w:snapToGrid w:val="0"/>
              <w:spacing w:before="60" w:line="276" w:lineRule="auto"/>
              <w:rPr>
                <w:szCs w:val="26"/>
              </w:rPr>
            </w:pPr>
            <w:r>
              <w:rPr>
                <w:b/>
                <w:szCs w:val="26"/>
              </w:rPr>
              <w:t>Trình tự các sự kiện trong quá trình hoạt động của Usecase:</w:t>
            </w:r>
          </w:p>
          <w:p w14:paraId="17B71E33" w14:textId="136ABBA8" w:rsidR="003E6ED9" w:rsidRPr="00F76980" w:rsidRDefault="003E6ED9" w:rsidP="00A8287A">
            <w:pPr>
              <w:pStyle w:val="ListParagraph"/>
              <w:numPr>
                <w:ilvl w:val="0"/>
                <w:numId w:val="60"/>
              </w:numPr>
            </w:pPr>
            <w:r>
              <w:rPr>
                <w:lang w:val="en-US"/>
              </w:rPr>
              <w:t xml:space="preserve">Phòng Quản trị hạ tầng truy cập vào chức năng [Xuất kho </w:t>
            </w:r>
            <w:r w:rsidR="003C1FA0">
              <w:rPr>
                <w:lang w:val="en-US"/>
              </w:rPr>
              <w:t>thiết bị nghiệp vụ chứng thư số</w:t>
            </w:r>
            <w:r>
              <w:rPr>
                <w:lang w:val="en-US"/>
              </w:rPr>
              <w:t xml:space="preserve">], hệ thống hiển thị danh sách các đợt </w:t>
            </w:r>
            <w:r w:rsidR="00520A1A">
              <w:rPr>
                <w:lang w:val="en-US"/>
              </w:rPr>
              <w:t>xuất kho</w:t>
            </w:r>
            <w:r>
              <w:rPr>
                <w:lang w:val="en-US"/>
              </w:rPr>
              <w:t xml:space="preserve"> </w:t>
            </w:r>
            <w:r w:rsidR="004A0073">
              <w:rPr>
                <w:lang w:val="en-US"/>
              </w:rPr>
              <w:t>thiết bị nghiệp vụ chứng thư số</w:t>
            </w:r>
            <w:r>
              <w:rPr>
                <w:lang w:val="en-US"/>
              </w:rPr>
              <w:t xml:space="preserve"> và khung để nhập các tiêu chí tìm kiếm.</w:t>
            </w:r>
          </w:p>
          <w:p w14:paraId="670E45CB" w14:textId="77777777" w:rsidR="003E6ED9" w:rsidRPr="00D749EC" w:rsidRDefault="003E6ED9" w:rsidP="00A8287A">
            <w:pPr>
              <w:pStyle w:val="ListParagraph"/>
              <w:numPr>
                <w:ilvl w:val="0"/>
                <w:numId w:val="60"/>
              </w:numPr>
            </w:pPr>
            <w:r>
              <w:rPr>
                <w:lang w:val="en-US"/>
              </w:rPr>
              <w:t>Phòng Quản trị hạ tầng nhập các thông tin vào khung tìm kiếm cơ bản hoặc nhấn vào [Tìm kiếm nâng cao] để nhập các thông tin vào khung tìm kiếm nâng cao và nhấn nút [Tìm kiếm].</w:t>
            </w:r>
          </w:p>
          <w:p w14:paraId="29987096" w14:textId="2B968850" w:rsidR="003E6ED9" w:rsidRDefault="003E6ED9" w:rsidP="00A8287A">
            <w:pPr>
              <w:pStyle w:val="ListParagraph"/>
              <w:numPr>
                <w:ilvl w:val="0"/>
                <w:numId w:val="60"/>
              </w:numPr>
            </w:pPr>
            <w:r>
              <w:rPr>
                <w:lang w:val="en-US"/>
              </w:rPr>
              <w:t xml:space="preserve">Hệ thống tìm kiếm theo các tiêu chí tìm kiếm và hiển thị danh sách các đợt </w:t>
            </w:r>
            <w:r w:rsidR="00520A1A">
              <w:rPr>
                <w:lang w:val="en-US"/>
              </w:rPr>
              <w:t>xuất kho</w:t>
            </w:r>
            <w:r>
              <w:rPr>
                <w:lang w:val="en-US"/>
              </w:rPr>
              <w:t xml:space="preserve"> phù hợp với tiêu chí tìm kiếm.</w:t>
            </w:r>
          </w:p>
        </w:tc>
      </w:tr>
      <w:tr w:rsidR="003E6ED9" w14:paraId="07DED2E5"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7B8CEB4" w14:textId="77777777" w:rsidR="003E6ED9" w:rsidRPr="00811651" w:rsidRDefault="003E6ED9" w:rsidP="00A666C2">
            <w:pPr>
              <w:snapToGrid w:val="0"/>
              <w:spacing w:before="60" w:line="276" w:lineRule="auto"/>
              <w:rPr>
                <w:szCs w:val="26"/>
              </w:rPr>
            </w:pPr>
            <w:r>
              <w:rPr>
                <w:b/>
                <w:szCs w:val="26"/>
              </w:rPr>
              <w:t xml:space="preserve">Hoàn cảnh sử dụng thành công cơ bản: </w:t>
            </w:r>
            <w:r>
              <w:rPr>
                <w:szCs w:val="26"/>
              </w:rPr>
              <w:t>Hệ thống hiển thị danh sách tìm kiếm chính xác.</w:t>
            </w:r>
          </w:p>
        </w:tc>
      </w:tr>
      <w:tr w:rsidR="003E6ED9" w14:paraId="633017CA"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A4D4647" w14:textId="77777777" w:rsidR="003E6ED9" w:rsidRDefault="003E6ED9" w:rsidP="00A666C2">
            <w:pPr>
              <w:snapToGrid w:val="0"/>
              <w:spacing w:before="60" w:line="276" w:lineRule="auto"/>
              <w:rPr>
                <w:b/>
                <w:szCs w:val="26"/>
              </w:rPr>
            </w:pPr>
            <w:r>
              <w:rPr>
                <w:b/>
                <w:szCs w:val="26"/>
              </w:rPr>
              <w:t xml:space="preserve">Hoàn cảnh sử dụng phụ (thay thế) trong trường hợp không thành công: </w:t>
            </w:r>
          </w:p>
          <w:p w14:paraId="518DD647" w14:textId="27299DF6" w:rsidR="003E6ED9" w:rsidRDefault="003E6ED9" w:rsidP="00A666C2">
            <w:pPr>
              <w:snapToGrid w:val="0"/>
              <w:spacing w:before="60" w:line="276" w:lineRule="auto"/>
              <w:rPr>
                <w:szCs w:val="26"/>
              </w:rPr>
            </w:pPr>
            <w:r>
              <w:rPr>
                <w:szCs w:val="26"/>
              </w:rPr>
              <w:t xml:space="preserve">1. Không có dữ liệu </w:t>
            </w:r>
            <w:r w:rsidR="004A0073">
              <w:rPr>
                <w:szCs w:val="26"/>
              </w:rPr>
              <w:t>thiết bị nghiệp vụ chứng thư số</w:t>
            </w:r>
            <w:r>
              <w:rPr>
                <w:szCs w:val="26"/>
              </w:rPr>
              <w:t>:</w:t>
            </w:r>
          </w:p>
          <w:p w14:paraId="49623C62" w14:textId="754E97AE" w:rsidR="003E6ED9" w:rsidRPr="00D749EC" w:rsidRDefault="003E6ED9" w:rsidP="00A8287A">
            <w:pPr>
              <w:pStyle w:val="ListParagraph"/>
              <w:numPr>
                <w:ilvl w:val="0"/>
                <w:numId w:val="49"/>
              </w:numPr>
              <w:snapToGrid w:val="0"/>
              <w:spacing w:before="60"/>
              <w:rPr>
                <w:szCs w:val="26"/>
              </w:rPr>
            </w:pPr>
            <w:r w:rsidRPr="00D749EC">
              <w:rPr>
                <w:szCs w:val="26"/>
              </w:rPr>
              <w:t xml:space="preserve">Nếu không có dữ liệu </w:t>
            </w:r>
            <w:r w:rsidR="004A0073">
              <w:rPr>
                <w:szCs w:val="26"/>
              </w:rPr>
              <w:t>thiết bị nghiệp vụ chứng thư số</w:t>
            </w:r>
            <w:r w:rsidRPr="00D749EC">
              <w:rPr>
                <w:szCs w:val="26"/>
              </w:rPr>
              <w:t xml:space="preserve"> phù hợp với các tiêu chí tìm kiếm thì hiển thị [Không có dữ liệu]</w:t>
            </w:r>
          </w:p>
          <w:p w14:paraId="58B3463B" w14:textId="77777777" w:rsidR="003E6ED9" w:rsidRDefault="003E6ED9" w:rsidP="00A666C2">
            <w:pPr>
              <w:snapToGrid w:val="0"/>
              <w:spacing w:before="60" w:line="276" w:lineRule="auto"/>
              <w:rPr>
                <w:szCs w:val="26"/>
              </w:rPr>
            </w:pPr>
            <w:r>
              <w:rPr>
                <w:szCs w:val="26"/>
              </w:rPr>
              <w:t>2. Không nhập tiêu chí tìm kiếm:</w:t>
            </w:r>
          </w:p>
          <w:p w14:paraId="709A1BF9" w14:textId="0C3B094A" w:rsidR="003E6ED9" w:rsidRPr="00D749EC" w:rsidRDefault="003E6ED9" w:rsidP="00A8287A">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sidR="004A0073">
              <w:rPr>
                <w:szCs w:val="26"/>
              </w:rPr>
              <w:t>thiết bị nghiệp vụ chứng thư số</w:t>
            </w:r>
            <w:r w:rsidRPr="00D749EC">
              <w:rPr>
                <w:szCs w:val="26"/>
              </w:rPr>
              <w:t>.</w:t>
            </w:r>
          </w:p>
        </w:tc>
      </w:tr>
      <w:tr w:rsidR="003E6ED9" w14:paraId="6F387EC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70D95CC" w14:textId="77777777" w:rsidR="003E6ED9" w:rsidRDefault="003E6ED9"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3E6ED9" w14:paraId="679B7168"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564D064" w14:textId="77777777" w:rsidR="003E6ED9" w:rsidRDefault="003E6ED9" w:rsidP="00A666C2">
            <w:pPr>
              <w:snapToGrid w:val="0"/>
              <w:spacing w:before="60" w:line="276" w:lineRule="auto"/>
              <w:rPr>
                <w:szCs w:val="26"/>
              </w:rPr>
            </w:pPr>
            <w:r>
              <w:rPr>
                <w:b/>
                <w:szCs w:val="26"/>
              </w:rPr>
              <w:t>Các yêu cầu phi chức năng:</w:t>
            </w:r>
            <w:r>
              <w:rPr>
                <w:szCs w:val="26"/>
              </w:rPr>
              <w:t xml:space="preserve"> Không có</w:t>
            </w:r>
          </w:p>
        </w:tc>
      </w:tr>
    </w:tbl>
    <w:p w14:paraId="515A7DE5" w14:textId="77777777" w:rsidR="003E6ED9" w:rsidRDefault="003E6ED9" w:rsidP="003E6ED9"/>
    <w:p w14:paraId="6BCD3676" w14:textId="2C10E238" w:rsidR="003E6ED9" w:rsidRDefault="00A37E50" w:rsidP="003E6ED9">
      <w:pPr>
        <w:keepNext/>
      </w:pPr>
      <w:r>
        <w:rPr>
          <w:noProof/>
        </w:rPr>
        <w:drawing>
          <wp:inline distT="0" distB="0" distL="0" distR="0" wp14:anchorId="1EC3398A" wp14:editId="04D0D5AB">
            <wp:extent cx="5732145" cy="2642235"/>
            <wp:effectExtent l="19050" t="19050" r="20955" b="2476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60E1ED.tmp"/>
                    <pic:cNvPicPr/>
                  </pic:nvPicPr>
                  <pic:blipFill>
                    <a:blip r:embed="rId164">
                      <a:extLst>
                        <a:ext uri="{28A0092B-C50C-407E-A947-70E740481C1C}">
                          <a14:useLocalDpi xmlns:a14="http://schemas.microsoft.com/office/drawing/2010/main" val="0"/>
                        </a:ext>
                      </a:extLst>
                    </a:blip>
                    <a:stretch>
                      <a:fillRect/>
                    </a:stretch>
                  </pic:blipFill>
                  <pic:spPr>
                    <a:xfrm>
                      <a:off x="0" y="0"/>
                      <a:ext cx="5732145" cy="2642235"/>
                    </a:xfrm>
                    <a:prstGeom prst="rect">
                      <a:avLst/>
                    </a:prstGeom>
                    <a:ln>
                      <a:solidFill>
                        <a:schemeClr val="accent5">
                          <a:lumMod val="50000"/>
                        </a:schemeClr>
                      </a:solidFill>
                    </a:ln>
                  </pic:spPr>
                </pic:pic>
              </a:graphicData>
            </a:graphic>
          </wp:inline>
        </w:drawing>
      </w:r>
    </w:p>
    <w:p w14:paraId="3AAF36D1" w14:textId="722777BF" w:rsidR="003E6ED9" w:rsidRDefault="003E6ED9"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10</w:t>
        </w:r>
      </w:fldSimple>
      <w:r>
        <w:t xml:space="preserve">:Giao diện form nhập 1 đợt xuất kho </w:t>
      </w:r>
      <w:r w:rsidR="004A0073">
        <w:t>thiết bị nghiệp vụ chứng thư số</w:t>
      </w:r>
    </w:p>
    <w:p w14:paraId="016C3628" w14:textId="56997E73" w:rsidR="003E6ED9" w:rsidRDefault="003E6ED9" w:rsidP="00941B88">
      <w:pPr>
        <w:pStyle w:val="UCName"/>
      </w:pPr>
      <w:bookmarkStart w:id="296" w:name="_Ref21905136"/>
      <w:bookmarkStart w:id="297" w:name="_Ref21905139"/>
      <w:bookmarkStart w:id="298" w:name="_Toc22744157"/>
      <w:r>
        <w:t xml:space="preserve">Thêm mới đợt xuất kho </w:t>
      </w:r>
      <w:r w:rsidR="003C1FA0">
        <w:t>thiết bị nghiệp vụ chứng thư số</w:t>
      </w:r>
      <w:bookmarkEnd w:id="296"/>
      <w:bookmarkEnd w:id="297"/>
      <w:bookmarkEnd w:id="298"/>
    </w:p>
    <w:tbl>
      <w:tblPr>
        <w:tblW w:w="5000" w:type="pct"/>
        <w:tblLook w:val="04A0" w:firstRow="1" w:lastRow="0" w:firstColumn="1" w:lastColumn="0" w:noHBand="0" w:noVBand="1"/>
      </w:tblPr>
      <w:tblGrid>
        <w:gridCol w:w="5807"/>
        <w:gridCol w:w="3210"/>
      </w:tblGrid>
      <w:tr w:rsidR="003E6ED9" w14:paraId="302C9BCB" w14:textId="77777777" w:rsidTr="00A666C2">
        <w:tc>
          <w:tcPr>
            <w:tcW w:w="3220" w:type="pct"/>
            <w:tcBorders>
              <w:top w:val="single" w:sz="4" w:space="0" w:color="000000"/>
              <w:left w:val="single" w:sz="4" w:space="0" w:color="000000"/>
              <w:bottom w:val="single" w:sz="4" w:space="0" w:color="000000"/>
              <w:right w:val="nil"/>
            </w:tcBorders>
            <w:hideMark/>
          </w:tcPr>
          <w:p w14:paraId="2F6652DB" w14:textId="274FB04C" w:rsidR="003E6ED9" w:rsidRDefault="003E6ED9" w:rsidP="00A666C2">
            <w:pPr>
              <w:spacing w:before="60" w:line="276" w:lineRule="auto"/>
              <w:rPr>
                <w:szCs w:val="26"/>
              </w:rPr>
            </w:pPr>
            <w:r>
              <w:rPr>
                <w:b/>
                <w:szCs w:val="26"/>
              </w:rPr>
              <w:lastRenderedPageBreak/>
              <w:t>Tên Usecase:</w:t>
            </w:r>
            <w:r>
              <w:rPr>
                <w:szCs w:val="26"/>
              </w:rPr>
              <w:t xml:space="preserve"> </w:t>
            </w:r>
            <w:r>
              <w:t xml:space="preserve">Thêm mới đợt xuất kho </w:t>
            </w:r>
            <w:r w:rsidR="003C1FA0">
              <w:t>thiết bị nghiệp vụ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0385697D" w14:textId="77777777" w:rsidR="003E6ED9" w:rsidRDefault="003E6ED9" w:rsidP="00A666C2">
            <w:pPr>
              <w:snapToGrid w:val="0"/>
              <w:spacing w:before="60" w:line="276" w:lineRule="auto"/>
              <w:rPr>
                <w:szCs w:val="26"/>
              </w:rPr>
            </w:pPr>
            <w:r>
              <w:rPr>
                <w:b/>
                <w:szCs w:val="26"/>
              </w:rPr>
              <w:t>Mức độ BMT:</w:t>
            </w:r>
            <w:r>
              <w:rPr>
                <w:szCs w:val="26"/>
              </w:rPr>
              <w:t xml:space="preserve"> B</w:t>
            </w:r>
          </w:p>
        </w:tc>
      </w:tr>
      <w:tr w:rsidR="003E6ED9" w14:paraId="3EA18477" w14:textId="77777777" w:rsidTr="00A666C2">
        <w:tc>
          <w:tcPr>
            <w:tcW w:w="3220" w:type="pct"/>
            <w:tcBorders>
              <w:top w:val="single" w:sz="4" w:space="0" w:color="000000"/>
              <w:left w:val="single" w:sz="4" w:space="0" w:color="000000"/>
              <w:bottom w:val="single" w:sz="4" w:space="0" w:color="000000"/>
              <w:right w:val="nil"/>
            </w:tcBorders>
            <w:hideMark/>
          </w:tcPr>
          <w:p w14:paraId="3A617F7E" w14:textId="77777777" w:rsidR="003E6ED9" w:rsidRPr="00D6080A" w:rsidRDefault="003E6ED9" w:rsidP="00A666C2">
            <w:pPr>
              <w:snapToGrid w:val="0"/>
              <w:spacing w:before="60" w:line="276" w:lineRule="auto"/>
              <w:rPr>
                <w:szCs w:val="26"/>
              </w:rPr>
            </w:pPr>
            <w:r>
              <w:rPr>
                <w:b/>
                <w:szCs w:val="26"/>
              </w:rPr>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4964E492" w14:textId="77777777" w:rsidR="003E6ED9" w:rsidRDefault="003E6ED9" w:rsidP="00A666C2">
            <w:pPr>
              <w:snapToGrid w:val="0"/>
              <w:spacing w:before="60" w:line="276" w:lineRule="auto"/>
              <w:rPr>
                <w:szCs w:val="26"/>
              </w:rPr>
            </w:pPr>
            <w:r>
              <w:rPr>
                <w:b/>
                <w:szCs w:val="26"/>
              </w:rPr>
              <w:t xml:space="preserve">Tác nhân phụ: </w:t>
            </w:r>
            <w:r>
              <w:rPr>
                <w:szCs w:val="26"/>
              </w:rPr>
              <w:t>Hệ thống</w:t>
            </w:r>
          </w:p>
        </w:tc>
      </w:tr>
      <w:tr w:rsidR="003E6ED9" w14:paraId="67CD59B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5639163" w14:textId="0D42148D" w:rsidR="003E6ED9" w:rsidRPr="00811651" w:rsidRDefault="003E6ED9" w:rsidP="00A666C2">
            <w:pPr>
              <w:spacing w:before="60" w:line="276" w:lineRule="auto"/>
              <w:rPr>
                <w:szCs w:val="26"/>
              </w:rPr>
            </w:pPr>
            <w:r>
              <w:rPr>
                <w:b/>
                <w:szCs w:val="26"/>
              </w:rPr>
              <w:t xml:space="preserve">Mô tả Usecase: </w:t>
            </w:r>
            <w:r>
              <w:rPr>
                <w:szCs w:val="26"/>
              </w:rPr>
              <w:t>Phòng Quản trị hạ tầng</w:t>
            </w:r>
            <w:r>
              <w:t xml:space="preserve"> thêm mới đợt xuất kho </w:t>
            </w:r>
            <w:r w:rsidR="003C1FA0">
              <w:t>thiết bị nghiệp vụ chứng thư số</w:t>
            </w:r>
          </w:p>
        </w:tc>
      </w:tr>
      <w:tr w:rsidR="003E6ED9" w14:paraId="405176C0"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BF841CF" w14:textId="77777777" w:rsidR="003E6ED9" w:rsidRDefault="003E6ED9" w:rsidP="00A666C2">
            <w:pPr>
              <w:snapToGrid w:val="0"/>
              <w:spacing w:before="60" w:line="276" w:lineRule="auto"/>
              <w:rPr>
                <w:b/>
                <w:szCs w:val="26"/>
              </w:rPr>
            </w:pPr>
            <w:r>
              <w:rPr>
                <w:b/>
                <w:szCs w:val="26"/>
              </w:rPr>
              <w:t xml:space="preserve">Điều kiện để bắt đầu Usecase: </w:t>
            </w:r>
          </w:p>
          <w:p w14:paraId="0E018B1A" w14:textId="77777777" w:rsidR="003E6ED9" w:rsidRPr="00E67262"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C42234F" w14:textId="17D1D0BF" w:rsidR="003E6ED9" w:rsidRPr="00D6080A"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w:t>
            </w:r>
            <w:r w:rsidR="003C1FA0">
              <w:rPr>
                <w:szCs w:val="26"/>
                <w:lang w:val="en-US"/>
              </w:rPr>
              <w:t>thiết bị nghiệp vụ chứng thư số</w:t>
            </w:r>
            <w:r>
              <w:rPr>
                <w:szCs w:val="26"/>
                <w:lang w:val="en-US"/>
              </w:rPr>
              <w:t>]</w:t>
            </w:r>
          </w:p>
        </w:tc>
      </w:tr>
      <w:tr w:rsidR="003E6ED9" w14:paraId="530171C5"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04570B4" w14:textId="6954FFAA" w:rsidR="003E6ED9" w:rsidRPr="005F5780" w:rsidRDefault="003E6ED9" w:rsidP="00A666C2">
            <w:pPr>
              <w:snapToGrid w:val="0"/>
              <w:spacing w:before="60" w:line="276" w:lineRule="auto"/>
              <w:rPr>
                <w:szCs w:val="26"/>
              </w:rPr>
            </w:pPr>
            <w:r>
              <w:rPr>
                <w:b/>
                <w:szCs w:val="26"/>
              </w:rPr>
              <w:t xml:space="preserve">Điều kiện để kết thúc Usecase: </w:t>
            </w:r>
            <w:r>
              <w:t xml:space="preserve">Thêm mới đợt xuất kho </w:t>
            </w:r>
            <w:r w:rsidR="003C1FA0">
              <w:t>thiết bị nghiệp vụ chứng thư số</w:t>
            </w:r>
            <w:r>
              <w:rPr>
                <w:szCs w:val="26"/>
              </w:rPr>
              <w:t xml:space="preserve"> thành công.</w:t>
            </w:r>
          </w:p>
        </w:tc>
      </w:tr>
      <w:tr w:rsidR="003E6ED9" w14:paraId="7FB0315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79767E3C" w14:textId="77777777" w:rsidR="003E6ED9" w:rsidRPr="00811651" w:rsidRDefault="003E6ED9" w:rsidP="00A666C2">
            <w:pPr>
              <w:snapToGrid w:val="0"/>
              <w:spacing w:before="60" w:line="276" w:lineRule="auto"/>
              <w:rPr>
                <w:szCs w:val="26"/>
              </w:rPr>
            </w:pPr>
            <w:r>
              <w:rPr>
                <w:b/>
                <w:szCs w:val="26"/>
              </w:rPr>
              <w:t>Trình tự các sự kiện trong quá trình hoạt động của Usecase:</w:t>
            </w:r>
          </w:p>
          <w:p w14:paraId="51D5C4AC" w14:textId="17ED9355" w:rsidR="003E6ED9" w:rsidRPr="00F76980" w:rsidRDefault="003E6ED9" w:rsidP="00A8287A">
            <w:pPr>
              <w:pStyle w:val="ListParagraph"/>
              <w:numPr>
                <w:ilvl w:val="0"/>
                <w:numId w:val="61"/>
              </w:numPr>
            </w:pPr>
            <w:r>
              <w:rPr>
                <w:lang w:val="en-US"/>
              </w:rPr>
              <w:t>Phòng Quản trị hạ tầng truy cập vào chức năng [</w:t>
            </w:r>
            <w:r w:rsidR="00520A1A">
              <w:rPr>
                <w:lang w:val="en-US"/>
              </w:rPr>
              <w:t>Xuất kho</w:t>
            </w:r>
            <w:r>
              <w:rPr>
                <w:lang w:val="en-US"/>
              </w:rPr>
              <w:t xml:space="preserve"> </w:t>
            </w:r>
            <w:r w:rsidR="003C1FA0">
              <w:rPr>
                <w:lang w:val="en-US"/>
              </w:rPr>
              <w:t>thiết bị nghiệp vụ chứng thư số</w:t>
            </w:r>
            <w:r>
              <w:rPr>
                <w:lang w:val="en-US"/>
              </w:rPr>
              <w:t xml:space="preserve">], hệ thống hiển thị danh sách các đợt </w:t>
            </w:r>
            <w:r w:rsidR="00520A1A">
              <w:rPr>
                <w:lang w:val="en-US"/>
              </w:rPr>
              <w:t>xuất kho</w:t>
            </w:r>
            <w:r>
              <w:rPr>
                <w:lang w:val="en-US"/>
              </w:rPr>
              <w:t xml:space="preserve"> </w:t>
            </w:r>
            <w:r w:rsidR="004A0073">
              <w:rPr>
                <w:lang w:val="en-US"/>
              </w:rPr>
              <w:t>thiết bị nghiệp vụ chứng thư số</w:t>
            </w:r>
            <w:r>
              <w:rPr>
                <w:lang w:val="en-US"/>
              </w:rPr>
              <w:t>.</w:t>
            </w:r>
          </w:p>
          <w:p w14:paraId="10E6E483" w14:textId="0FBBB328" w:rsidR="003E6ED9" w:rsidRPr="00D749EC" w:rsidRDefault="003E6ED9" w:rsidP="00A8287A">
            <w:pPr>
              <w:pStyle w:val="ListParagraph"/>
              <w:numPr>
                <w:ilvl w:val="0"/>
                <w:numId w:val="61"/>
              </w:numPr>
            </w:pPr>
            <w:r>
              <w:rPr>
                <w:lang w:val="en-US"/>
              </w:rPr>
              <w:t>Phòng Quản trị hạ tầng nhấn vào nút chức năng [</w:t>
            </w:r>
            <w:r w:rsidR="00520A1A">
              <w:rPr>
                <w:lang w:val="en-US"/>
              </w:rPr>
              <w:t>Xuất kho</w:t>
            </w:r>
            <w:r>
              <w:rPr>
                <w:lang w:val="en-US"/>
              </w:rPr>
              <w:t xml:space="preserve">] để thêm mới đợt </w:t>
            </w:r>
            <w:r w:rsidR="00520A1A">
              <w:rPr>
                <w:lang w:val="en-US"/>
              </w:rPr>
              <w:t>xuất kho</w:t>
            </w:r>
            <w:r>
              <w:rPr>
                <w:lang w:val="en-US"/>
              </w:rPr>
              <w:t xml:space="preserve">, hệ thống hiển thị khung thêm mới đợt </w:t>
            </w:r>
            <w:r w:rsidR="00520A1A">
              <w:rPr>
                <w:lang w:val="en-US"/>
              </w:rPr>
              <w:t>xuất kho</w:t>
            </w:r>
            <w:r>
              <w:rPr>
                <w:lang w:val="en-US"/>
              </w:rPr>
              <w:t>.</w:t>
            </w:r>
          </w:p>
          <w:p w14:paraId="04D929E5" w14:textId="312F1A62" w:rsidR="003E6ED9" w:rsidRPr="00B5216E" w:rsidRDefault="003E6ED9" w:rsidP="00A8287A">
            <w:pPr>
              <w:pStyle w:val="ListParagraph"/>
              <w:numPr>
                <w:ilvl w:val="0"/>
                <w:numId w:val="61"/>
              </w:numPr>
            </w:pPr>
            <w:r>
              <w:rPr>
                <w:lang w:val="en-US"/>
              </w:rPr>
              <w:t xml:space="preserve">Phòng Quản trị hạ tầng nhập các thông tin vào khung thêm mới đợt </w:t>
            </w:r>
            <w:r w:rsidR="00520A1A">
              <w:rPr>
                <w:lang w:val="en-US"/>
              </w:rPr>
              <w:t>xuất kho</w:t>
            </w:r>
            <w:r>
              <w:rPr>
                <w:lang w:val="en-US"/>
              </w:rPr>
              <w:t xml:space="preserve">: </w:t>
            </w:r>
          </w:p>
          <w:p w14:paraId="10C77136" w14:textId="62A825B3" w:rsidR="006D7A0F" w:rsidRPr="00686673" w:rsidRDefault="006D7A0F" w:rsidP="00A8287A">
            <w:pPr>
              <w:pStyle w:val="ListParagraph"/>
              <w:numPr>
                <w:ilvl w:val="1"/>
                <w:numId w:val="61"/>
              </w:numPr>
            </w:pPr>
            <w:r>
              <w:rPr>
                <w:lang w:val="en-US"/>
              </w:rPr>
              <w:t>Nhập [Tên đợt xuất kho]</w:t>
            </w:r>
          </w:p>
          <w:p w14:paraId="4E4EE6DA" w14:textId="7B57D618" w:rsidR="006D7A0F" w:rsidRPr="00B5216E" w:rsidRDefault="006D7A0F" w:rsidP="00A8287A">
            <w:pPr>
              <w:pStyle w:val="ListParagraph"/>
              <w:numPr>
                <w:ilvl w:val="1"/>
                <w:numId w:val="61"/>
              </w:numPr>
            </w:pPr>
            <w:r>
              <w:rPr>
                <w:lang w:val="en-US"/>
              </w:rPr>
              <w:t>Nhập [Mã phiếu xuất kho]. Mã phiếu xuất kho mặc định tự động tăng và hiển thị ngay khi hiển thị khung thêm mới.</w:t>
            </w:r>
          </w:p>
          <w:p w14:paraId="43FB28EA" w14:textId="422F684F" w:rsidR="006D7A0F" w:rsidRPr="00B5216E" w:rsidRDefault="006D7A0F" w:rsidP="00A8287A">
            <w:pPr>
              <w:pStyle w:val="ListParagraph"/>
              <w:numPr>
                <w:ilvl w:val="1"/>
                <w:numId w:val="61"/>
              </w:numPr>
            </w:pPr>
            <w:r>
              <w:rPr>
                <w:lang w:val="en-US"/>
              </w:rPr>
              <w:t>Nhập [Ngày xuất kho]</w:t>
            </w:r>
          </w:p>
          <w:p w14:paraId="155D6C2E" w14:textId="15A01464" w:rsidR="006D7A0F" w:rsidRPr="00B5216E" w:rsidRDefault="006D7A0F" w:rsidP="00A8287A">
            <w:pPr>
              <w:pStyle w:val="ListParagraph"/>
              <w:numPr>
                <w:ilvl w:val="1"/>
                <w:numId w:val="61"/>
              </w:numPr>
            </w:pPr>
            <w:r>
              <w:rPr>
                <w:lang w:val="en-US"/>
              </w:rPr>
              <w:t xml:space="preserve">Thêm số lượng từng </w:t>
            </w:r>
            <w:r w:rsidR="004A0073">
              <w:rPr>
                <w:lang w:val="en-US"/>
              </w:rPr>
              <w:t>thiết bị nghiệp vụ chứng thư số</w:t>
            </w:r>
            <w:r>
              <w:rPr>
                <w:lang w:val="en-US"/>
              </w:rPr>
              <w:t>, gồm:</w:t>
            </w:r>
          </w:p>
          <w:p w14:paraId="306A1DFC" w14:textId="24D34114" w:rsidR="006D7A0F" w:rsidRPr="00520A1A" w:rsidRDefault="006D7A0F" w:rsidP="00A8287A">
            <w:pPr>
              <w:pStyle w:val="ListParagraph"/>
              <w:numPr>
                <w:ilvl w:val="2"/>
                <w:numId w:val="61"/>
              </w:numPr>
            </w:pPr>
            <w:r w:rsidRPr="00520A1A">
              <w:rPr>
                <w:lang w:val="en-US"/>
              </w:rPr>
              <w:t xml:space="preserve">Chọn </w:t>
            </w:r>
            <w:r w:rsidR="004A0073">
              <w:rPr>
                <w:lang w:val="en-US"/>
              </w:rPr>
              <w:t>Thiết bị nghiệp vụ chứng thư số</w:t>
            </w:r>
            <w:r w:rsidR="00520A1A" w:rsidRPr="00520A1A">
              <w:rPr>
                <w:lang w:val="en-US"/>
              </w:rPr>
              <w:t xml:space="preserve"> và </w:t>
            </w:r>
            <w:r w:rsidR="00520A1A">
              <w:rPr>
                <w:lang w:val="en-US"/>
              </w:rPr>
              <w:t>c</w:t>
            </w:r>
            <w:r w:rsidRPr="00520A1A">
              <w:rPr>
                <w:lang w:val="en-US"/>
              </w:rPr>
              <w:t>họn Nguồn cung cấp</w:t>
            </w:r>
            <w:r w:rsidR="00520A1A">
              <w:rPr>
                <w:lang w:val="en-US"/>
              </w:rPr>
              <w:t>. Đơn giá tự động hiển thị lên theo dữ liệu đã nhập.</w:t>
            </w:r>
          </w:p>
          <w:p w14:paraId="720D1FCA" w14:textId="27D0EFC3" w:rsidR="006D7A0F" w:rsidRPr="00B5216E" w:rsidRDefault="006D7A0F" w:rsidP="00A8287A">
            <w:pPr>
              <w:pStyle w:val="ListParagraph"/>
              <w:numPr>
                <w:ilvl w:val="2"/>
                <w:numId w:val="61"/>
              </w:numPr>
            </w:pPr>
            <w:r>
              <w:rPr>
                <w:lang w:val="en-US"/>
              </w:rPr>
              <w:t>Nhập Số lượng</w:t>
            </w:r>
            <w:r w:rsidR="00520A1A">
              <w:rPr>
                <w:lang w:val="en-US"/>
              </w:rPr>
              <w:t xml:space="preserve"> cần xuất kho</w:t>
            </w:r>
          </w:p>
          <w:p w14:paraId="18E40C15" w14:textId="42276160" w:rsidR="003E6ED9" w:rsidRDefault="006D7A0F" w:rsidP="00A8287A">
            <w:pPr>
              <w:pStyle w:val="ListParagraph"/>
              <w:numPr>
                <w:ilvl w:val="1"/>
                <w:numId w:val="61"/>
              </w:numPr>
            </w:pPr>
            <w:r>
              <w:rPr>
                <w:lang w:val="en-US"/>
              </w:rPr>
              <w:t>Và nhấn nút [Lưu lại]</w:t>
            </w:r>
          </w:p>
        </w:tc>
      </w:tr>
      <w:tr w:rsidR="003E6ED9" w14:paraId="4AC77F8A"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56264F3" w14:textId="536B7DB0" w:rsidR="003E6ED9" w:rsidRPr="00811651" w:rsidRDefault="003E6ED9" w:rsidP="00A666C2">
            <w:pPr>
              <w:snapToGrid w:val="0"/>
              <w:spacing w:before="60" w:line="276" w:lineRule="auto"/>
              <w:rPr>
                <w:szCs w:val="26"/>
              </w:rPr>
            </w:pPr>
            <w:r>
              <w:rPr>
                <w:b/>
                <w:szCs w:val="26"/>
              </w:rPr>
              <w:t xml:space="preserve">Hoàn cảnh sử dụng thành công cơ bản: </w:t>
            </w:r>
            <w:r>
              <w:rPr>
                <w:szCs w:val="26"/>
              </w:rPr>
              <w:t xml:space="preserve">Hệ thống lưu đợt </w:t>
            </w:r>
            <w:r w:rsidR="00520A1A">
              <w:rPr>
                <w:szCs w:val="26"/>
              </w:rPr>
              <w:t>xuất kho</w:t>
            </w:r>
            <w:r>
              <w:rPr>
                <w:szCs w:val="26"/>
              </w:rPr>
              <w:t xml:space="preserve"> mới thành công.</w:t>
            </w:r>
          </w:p>
        </w:tc>
      </w:tr>
      <w:tr w:rsidR="003E6ED9" w14:paraId="460F3A3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274B2FD" w14:textId="77777777" w:rsidR="003E6ED9" w:rsidRDefault="003E6ED9" w:rsidP="00A666C2">
            <w:pPr>
              <w:snapToGrid w:val="0"/>
              <w:spacing w:before="60" w:line="276" w:lineRule="auto"/>
              <w:rPr>
                <w:b/>
                <w:szCs w:val="26"/>
              </w:rPr>
            </w:pPr>
            <w:r>
              <w:rPr>
                <w:b/>
                <w:szCs w:val="26"/>
              </w:rPr>
              <w:t xml:space="preserve">Hoàn cảnh sử dụng phụ (thay thế) trong trường hợp không thành công: </w:t>
            </w:r>
          </w:p>
          <w:p w14:paraId="3203764B" w14:textId="77777777" w:rsidR="003E6ED9" w:rsidRDefault="003E6ED9" w:rsidP="00A666C2">
            <w:pPr>
              <w:snapToGrid w:val="0"/>
              <w:spacing w:before="60" w:line="276" w:lineRule="auto"/>
              <w:rPr>
                <w:szCs w:val="26"/>
              </w:rPr>
            </w:pPr>
            <w:r>
              <w:rPr>
                <w:szCs w:val="26"/>
              </w:rPr>
              <w:t>1. Không nhập dữ liệu trong khung thêm mới:</w:t>
            </w:r>
          </w:p>
          <w:p w14:paraId="49DDE1AE" w14:textId="77777777" w:rsidR="003E6ED9" w:rsidRPr="00D749EC" w:rsidRDefault="003E6ED9"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thêm mới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6027A028" w14:textId="2987BF9F" w:rsidR="003E6ED9" w:rsidRDefault="003E6ED9" w:rsidP="00A666C2">
            <w:pPr>
              <w:snapToGrid w:val="0"/>
              <w:spacing w:before="60" w:line="276" w:lineRule="auto"/>
              <w:rPr>
                <w:szCs w:val="26"/>
              </w:rPr>
            </w:pPr>
            <w:r>
              <w:rPr>
                <w:szCs w:val="26"/>
              </w:rPr>
              <w:t xml:space="preserve">2. Nhấn vào nút [Thêm </w:t>
            </w:r>
            <w:r w:rsidR="004A0073">
              <w:rPr>
                <w:szCs w:val="26"/>
              </w:rPr>
              <w:t>thiết bị nghiệp vụ chứng thư số</w:t>
            </w:r>
            <w:r>
              <w:rPr>
                <w:szCs w:val="26"/>
              </w:rPr>
              <w:t>]:</w:t>
            </w:r>
          </w:p>
          <w:p w14:paraId="6B381777" w14:textId="6F7AC2FE" w:rsidR="003E6ED9" w:rsidRDefault="003E6ED9" w:rsidP="00A8287A">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4A0073">
              <w:rPr>
                <w:szCs w:val="26"/>
                <w:lang w:val="en-US"/>
              </w:rPr>
              <w:t>thiết bị nghiệp vụ chứng thư số</w:t>
            </w:r>
            <w:r w:rsidRPr="00D749EC">
              <w:rPr>
                <w:szCs w:val="26"/>
              </w:rPr>
              <w:t xml:space="preserve">], hệ thống sẽ hiển thị </w:t>
            </w:r>
            <w:r>
              <w:rPr>
                <w:szCs w:val="26"/>
                <w:lang w:val="en-US"/>
              </w:rPr>
              <w:t xml:space="preserve">thêm dòng để chọn thêm 1 loại </w:t>
            </w:r>
            <w:r w:rsidR="004A0073">
              <w:rPr>
                <w:szCs w:val="26"/>
                <w:lang w:val="en-US"/>
              </w:rPr>
              <w:t>thiết bị nghiệp vụ chứng thư số</w:t>
            </w:r>
            <w:r>
              <w:rPr>
                <w:szCs w:val="26"/>
                <w:lang w:val="en-US"/>
              </w:rPr>
              <w:t xml:space="preserve"> trong cùng 1 </w:t>
            </w:r>
            <w:r w:rsidR="00520A1A">
              <w:rPr>
                <w:szCs w:val="26"/>
                <w:lang w:val="en-US"/>
              </w:rPr>
              <w:t>đợt xuất</w:t>
            </w:r>
            <w:r>
              <w:rPr>
                <w:szCs w:val="26"/>
                <w:lang w:val="en-US"/>
              </w:rPr>
              <w:t xml:space="preserve"> ở ngay dưới dòng nhập ở trên</w:t>
            </w:r>
            <w:r w:rsidRPr="00D749EC">
              <w:rPr>
                <w:szCs w:val="26"/>
              </w:rPr>
              <w:t>.</w:t>
            </w:r>
          </w:p>
          <w:p w14:paraId="61E91083" w14:textId="757A9527" w:rsidR="003E6ED9" w:rsidRDefault="003E6ED9" w:rsidP="00A666C2">
            <w:pPr>
              <w:snapToGrid w:val="0"/>
              <w:spacing w:before="60" w:line="276" w:lineRule="auto"/>
              <w:rPr>
                <w:szCs w:val="26"/>
              </w:rPr>
            </w:pPr>
            <w:r>
              <w:rPr>
                <w:szCs w:val="26"/>
              </w:rPr>
              <w:t xml:space="preserve">3. Nhấn vào nút [X] tại từng dòng </w:t>
            </w:r>
            <w:r w:rsidR="004A0073">
              <w:rPr>
                <w:szCs w:val="26"/>
              </w:rPr>
              <w:t>thiết bị nghiệp vụ chứng thư số</w:t>
            </w:r>
            <w:r>
              <w:rPr>
                <w:szCs w:val="26"/>
              </w:rPr>
              <w:t>:</w:t>
            </w:r>
          </w:p>
          <w:p w14:paraId="452B5B2A" w14:textId="309FF98D" w:rsidR="003E6ED9" w:rsidRDefault="003E6ED9" w:rsidP="00A8287A">
            <w:pPr>
              <w:pStyle w:val="ListParagraph"/>
              <w:numPr>
                <w:ilvl w:val="0"/>
                <w:numId w:val="49"/>
              </w:numPr>
              <w:snapToGrid w:val="0"/>
              <w:spacing w:before="60"/>
              <w:rPr>
                <w:szCs w:val="26"/>
              </w:rPr>
            </w:pPr>
            <w:r w:rsidRPr="00D749EC">
              <w:rPr>
                <w:szCs w:val="26"/>
              </w:rPr>
              <w:lastRenderedPageBreak/>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4A0073">
              <w:rPr>
                <w:szCs w:val="26"/>
              </w:rPr>
              <w:t>thiết bị nghiệp vụ chứng thư số</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4A0073">
              <w:rPr>
                <w:szCs w:val="26"/>
              </w:rPr>
              <w:t>thiết bị nghiệp vụ chứng thư số</w:t>
            </w:r>
            <w:r>
              <w:rPr>
                <w:szCs w:val="26"/>
                <w:lang w:val="en-US"/>
              </w:rPr>
              <w:t xml:space="preserve"> đó sẽ bị mất đi</w:t>
            </w:r>
            <w:r w:rsidRPr="00D749EC">
              <w:rPr>
                <w:szCs w:val="26"/>
              </w:rPr>
              <w:t>.</w:t>
            </w:r>
          </w:p>
          <w:p w14:paraId="2B55317A" w14:textId="6BF856A6" w:rsidR="003E6ED9" w:rsidRDefault="003E6ED9" w:rsidP="00A666C2">
            <w:pPr>
              <w:snapToGrid w:val="0"/>
              <w:spacing w:before="60" w:line="276" w:lineRule="auto"/>
              <w:rPr>
                <w:szCs w:val="26"/>
              </w:rPr>
            </w:pPr>
            <w:r>
              <w:rPr>
                <w:szCs w:val="26"/>
              </w:rPr>
              <w:t xml:space="preserve">4. Nhập [Mã phiếu </w:t>
            </w:r>
            <w:r w:rsidR="00520A1A">
              <w:rPr>
                <w:szCs w:val="26"/>
              </w:rPr>
              <w:t>xuất kho</w:t>
            </w:r>
            <w:r>
              <w:rPr>
                <w:szCs w:val="26"/>
              </w:rPr>
              <w:t>] trùng với dữ liệu hiện có:</w:t>
            </w:r>
          </w:p>
          <w:p w14:paraId="488233EF" w14:textId="0BEFE126" w:rsidR="003E6ED9" w:rsidRPr="00520A1A" w:rsidRDefault="003E6ED9"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sidR="00520A1A">
              <w:rPr>
                <w:szCs w:val="26"/>
                <w:lang w:val="en-US"/>
              </w:rPr>
              <w:t>xuất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xml:space="preserve">, nếu trùng sẽ hiển thị cảnh báo [Mã phiếu </w:t>
            </w:r>
            <w:r w:rsidR="00520A1A">
              <w:rPr>
                <w:szCs w:val="26"/>
                <w:lang w:val="en-US"/>
              </w:rPr>
              <w:t>xuất kho</w:t>
            </w:r>
            <w:r>
              <w:rPr>
                <w:szCs w:val="26"/>
                <w:lang w:val="en-US"/>
              </w:rPr>
              <w:t xml:space="preserve"> đã tồn tại trong hệ thống.]</w:t>
            </w:r>
          </w:p>
        </w:tc>
      </w:tr>
      <w:tr w:rsidR="003E6ED9" w14:paraId="0A9E34E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C9D1758" w14:textId="77777777" w:rsidR="00520A1A" w:rsidRDefault="003E6ED9" w:rsidP="00A666C2">
            <w:pPr>
              <w:snapToGrid w:val="0"/>
              <w:spacing w:before="60" w:line="276" w:lineRule="auto"/>
              <w:rPr>
                <w:szCs w:val="26"/>
              </w:rPr>
            </w:pPr>
            <w:r>
              <w:rPr>
                <w:b/>
                <w:szCs w:val="26"/>
              </w:rPr>
              <w:t>Hành động liên quan sẽ xảy ra khi Usecase kết thúc:</w:t>
            </w:r>
            <w:r>
              <w:rPr>
                <w:szCs w:val="26"/>
              </w:rPr>
              <w:t xml:space="preserve"> </w:t>
            </w:r>
          </w:p>
          <w:p w14:paraId="17D96968" w14:textId="5C9A34B0" w:rsidR="00520A1A" w:rsidRPr="00103CD3" w:rsidRDefault="00520A1A" w:rsidP="00A666C2">
            <w:pPr>
              <w:snapToGrid w:val="0"/>
              <w:spacing w:before="60" w:line="276" w:lineRule="auto"/>
              <w:rPr>
                <w:szCs w:val="26"/>
              </w:rPr>
            </w:pPr>
            <w:r>
              <w:rPr>
                <w:szCs w:val="26"/>
              </w:rPr>
              <w:t xml:space="preserve">1. </w:t>
            </w:r>
            <w:r w:rsidRPr="00103CD3">
              <w:rPr>
                <w:szCs w:val="26"/>
              </w:rPr>
              <w:t xml:space="preserve">Khi nhấn nút [Lưu lại], </w:t>
            </w:r>
            <w:r>
              <w:rPr>
                <w:szCs w:val="26"/>
              </w:rPr>
              <w:t>s</w:t>
            </w:r>
            <w:r w:rsidRPr="00103CD3">
              <w:rPr>
                <w:szCs w:val="26"/>
              </w:rPr>
              <w:t xml:space="preserve">ố lượng </w:t>
            </w:r>
            <w:r w:rsidR="004A0073">
              <w:rPr>
                <w:szCs w:val="26"/>
              </w:rPr>
              <w:t>thiết bị nghiệp vụ chứng thư số</w:t>
            </w:r>
            <w:r w:rsidRPr="00103CD3">
              <w:rPr>
                <w:szCs w:val="26"/>
              </w:rPr>
              <w:t xml:space="preserve"> theo đợt </w:t>
            </w:r>
            <w:r>
              <w:rPr>
                <w:szCs w:val="26"/>
              </w:rPr>
              <w:t>xuất kho</w:t>
            </w:r>
            <w:r w:rsidRPr="00103CD3">
              <w:rPr>
                <w:szCs w:val="26"/>
              </w:rPr>
              <w:t xml:space="preserve"> được </w:t>
            </w:r>
            <w:r>
              <w:rPr>
                <w:szCs w:val="26"/>
              </w:rPr>
              <w:t xml:space="preserve">giảm đi </w:t>
            </w:r>
            <w:r w:rsidRPr="00103CD3">
              <w:rPr>
                <w:szCs w:val="26"/>
              </w:rPr>
              <w:t>theo nội dung đã nhập:</w:t>
            </w:r>
          </w:p>
          <w:p w14:paraId="63FB7990" w14:textId="264596B9" w:rsidR="00520A1A" w:rsidRPr="00520A1A" w:rsidRDefault="00520A1A" w:rsidP="00A8287A">
            <w:pPr>
              <w:pStyle w:val="ListParagraph"/>
              <w:numPr>
                <w:ilvl w:val="0"/>
                <w:numId w:val="49"/>
              </w:numPr>
              <w:snapToGrid w:val="0"/>
              <w:spacing w:before="60"/>
              <w:rPr>
                <w:szCs w:val="26"/>
              </w:rPr>
            </w:pPr>
            <w:r>
              <w:rPr>
                <w:szCs w:val="26"/>
                <w:lang w:val="en-US"/>
              </w:rPr>
              <w:t xml:space="preserve">Nếu số lượng nhập nhỏ hơn hoặc bẳng số lượng tồn trong kho thì số lượng </w:t>
            </w:r>
            <w:r w:rsidR="004A0073">
              <w:rPr>
                <w:szCs w:val="26"/>
                <w:lang w:val="en-US"/>
              </w:rPr>
              <w:t>thiết bị nghiệp vụ chứng thư số</w:t>
            </w:r>
            <w:r>
              <w:rPr>
                <w:szCs w:val="26"/>
                <w:lang w:val="en-US"/>
              </w:rPr>
              <w:t xml:space="preserve"> đó được giảm đi theo số lượng đã nhập.</w:t>
            </w:r>
          </w:p>
          <w:p w14:paraId="57133B5E" w14:textId="52302B5D" w:rsidR="00520A1A" w:rsidRPr="00520A1A" w:rsidRDefault="00520A1A" w:rsidP="00A8287A">
            <w:pPr>
              <w:pStyle w:val="ListParagraph"/>
              <w:numPr>
                <w:ilvl w:val="0"/>
                <w:numId w:val="49"/>
              </w:numPr>
              <w:snapToGrid w:val="0"/>
              <w:spacing w:before="60"/>
              <w:rPr>
                <w:szCs w:val="26"/>
              </w:rPr>
            </w:pPr>
            <w:r w:rsidRPr="00520A1A">
              <w:rPr>
                <w:szCs w:val="26"/>
                <w:lang w:val="en-US"/>
              </w:rPr>
              <w:t xml:space="preserve">Nếu </w:t>
            </w:r>
            <w:r>
              <w:rPr>
                <w:szCs w:val="26"/>
                <w:lang w:val="en-US"/>
              </w:rPr>
              <w:t xml:space="preserve">số lượng nhập lớn hơn số lượng tồn trong kho tại bất kỳ </w:t>
            </w:r>
            <w:r w:rsidR="004A0073">
              <w:rPr>
                <w:szCs w:val="26"/>
                <w:lang w:val="en-US"/>
              </w:rPr>
              <w:t>thiết bị nghiệp vụ chứng thư số</w:t>
            </w:r>
            <w:r>
              <w:rPr>
                <w:szCs w:val="26"/>
                <w:lang w:val="en-US"/>
              </w:rPr>
              <w:t xml:space="preserve"> trong đợt xuất kho thì hệ thống hiển thị thông báo [Số lượng hiện tại tồn trong kho không đủ số lượng cần xuất, vui lòng nhập số lượng khác.].</w:t>
            </w:r>
          </w:p>
          <w:p w14:paraId="5138C9B0" w14:textId="3DED379A" w:rsidR="003E6ED9" w:rsidRPr="00103CD3" w:rsidRDefault="00520A1A" w:rsidP="00A666C2">
            <w:pPr>
              <w:snapToGrid w:val="0"/>
              <w:spacing w:before="60" w:line="276" w:lineRule="auto"/>
              <w:rPr>
                <w:szCs w:val="26"/>
              </w:rPr>
            </w:pPr>
            <w:r>
              <w:rPr>
                <w:szCs w:val="26"/>
              </w:rPr>
              <w:t>2. Sau khi lưu thành công, k</w:t>
            </w:r>
            <w:r w:rsidR="003E6ED9" w:rsidRPr="00103CD3">
              <w:rPr>
                <w:szCs w:val="26"/>
              </w:rPr>
              <w:t>hung thêm mới tắt đi.</w:t>
            </w:r>
          </w:p>
        </w:tc>
      </w:tr>
      <w:tr w:rsidR="003E6ED9" w14:paraId="5D97288D"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25FBB08" w14:textId="77777777" w:rsidR="003E6ED9" w:rsidRDefault="003E6ED9" w:rsidP="00A666C2">
            <w:pPr>
              <w:snapToGrid w:val="0"/>
              <w:spacing w:before="60" w:line="276" w:lineRule="auto"/>
              <w:rPr>
                <w:szCs w:val="26"/>
              </w:rPr>
            </w:pPr>
            <w:r>
              <w:rPr>
                <w:b/>
                <w:szCs w:val="26"/>
              </w:rPr>
              <w:t>Các yêu cầu phi chức năng:</w:t>
            </w:r>
            <w:r>
              <w:rPr>
                <w:szCs w:val="26"/>
              </w:rPr>
              <w:t xml:space="preserve"> Không có</w:t>
            </w:r>
          </w:p>
        </w:tc>
      </w:tr>
    </w:tbl>
    <w:p w14:paraId="0AFB92CD" w14:textId="77777777" w:rsidR="003E6ED9" w:rsidRDefault="003E6ED9" w:rsidP="003E6ED9"/>
    <w:p w14:paraId="703B7353" w14:textId="21CD9DE2" w:rsidR="003E6ED9" w:rsidRDefault="003E6ED9" w:rsidP="00941B88">
      <w:pPr>
        <w:pStyle w:val="UCName"/>
      </w:pPr>
      <w:bookmarkStart w:id="299" w:name="_Ref21905143"/>
      <w:bookmarkStart w:id="300" w:name="_Ref21905145"/>
      <w:bookmarkStart w:id="301" w:name="_Toc22744158"/>
      <w:r>
        <w:t xml:space="preserve">Chỉnh sửa đợt xuất kho </w:t>
      </w:r>
      <w:r w:rsidR="003C1FA0">
        <w:t>thiết bị nghiệp vụ chứng thư số</w:t>
      </w:r>
      <w:bookmarkEnd w:id="299"/>
      <w:bookmarkEnd w:id="300"/>
      <w:bookmarkEnd w:id="301"/>
    </w:p>
    <w:tbl>
      <w:tblPr>
        <w:tblW w:w="5000" w:type="pct"/>
        <w:tblLook w:val="04A0" w:firstRow="1" w:lastRow="0" w:firstColumn="1" w:lastColumn="0" w:noHBand="0" w:noVBand="1"/>
      </w:tblPr>
      <w:tblGrid>
        <w:gridCol w:w="5807"/>
        <w:gridCol w:w="3210"/>
      </w:tblGrid>
      <w:tr w:rsidR="003E6ED9" w14:paraId="23594A1F" w14:textId="77777777" w:rsidTr="00A666C2">
        <w:tc>
          <w:tcPr>
            <w:tcW w:w="3220" w:type="pct"/>
            <w:tcBorders>
              <w:top w:val="single" w:sz="4" w:space="0" w:color="000000"/>
              <w:left w:val="single" w:sz="4" w:space="0" w:color="000000"/>
              <w:bottom w:val="single" w:sz="4" w:space="0" w:color="000000"/>
              <w:right w:val="nil"/>
            </w:tcBorders>
            <w:hideMark/>
          </w:tcPr>
          <w:p w14:paraId="33C4217A" w14:textId="38CF63DB" w:rsidR="003E6ED9" w:rsidRDefault="003E6ED9" w:rsidP="00A666C2">
            <w:pPr>
              <w:spacing w:before="60" w:line="276" w:lineRule="auto"/>
              <w:rPr>
                <w:szCs w:val="26"/>
              </w:rPr>
            </w:pPr>
            <w:r>
              <w:rPr>
                <w:b/>
                <w:szCs w:val="26"/>
              </w:rPr>
              <w:t>Tên Usecase:</w:t>
            </w:r>
            <w:r>
              <w:rPr>
                <w:szCs w:val="26"/>
              </w:rPr>
              <w:t xml:space="preserve"> </w:t>
            </w:r>
            <w:r>
              <w:t xml:space="preserve">Chỉnh sửa các đợt xuất kho </w:t>
            </w:r>
            <w:r w:rsidR="003C1FA0">
              <w:t>thiết bị nghiệp vụ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06451593" w14:textId="77777777" w:rsidR="003E6ED9" w:rsidRDefault="003E6ED9" w:rsidP="00A666C2">
            <w:pPr>
              <w:snapToGrid w:val="0"/>
              <w:spacing w:before="60" w:line="276" w:lineRule="auto"/>
              <w:rPr>
                <w:szCs w:val="26"/>
              </w:rPr>
            </w:pPr>
            <w:r>
              <w:rPr>
                <w:b/>
                <w:szCs w:val="26"/>
              </w:rPr>
              <w:t>Mức độ BMT:</w:t>
            </w:r>
            <w:r>
              <w:rPr>
                <w:szCs w:val="26"/>
              </w:rPr>
              <w:t xml:space="preserve"> B</w:t>
            </w:r>
          </w:p>
        </w:tc>
      </w:tr>
      <w:tr w:rsidR="003E6ED9" w14:paraId="0F808EF1" w14:textId="77777777" w:rsidTr="00A666C2">
        <w:tc>
          <w:tcPr>
            <w:tcW w:w="3220" w:type="pct"/>
            <w:tcBorders>
              <w:top w:val="single" w:sz="4" w:space="0" w:color="000000"/>
              <w:left w:val="single" w:sz="4" w:space="0" w:color="000000"/>
              <w:bottom w:val="single" w:sz="4" w:space="0" w:color="000000"/>
              <w:right w:val="nil"/>
            </w:tcBorders>
            <w:hideMark/>
          </w:tcPr>
          <w:p w14:paraId="337D5710" w14:textId="77777777" w:rsidR="003E6ED9" w:rsidRPr="00D6080A" w:rsidRDefault="003E6ED9" w:rsidP="00A666C2">
            <w:pPr>
              <w:snapToGrid w:val="0"/>
              <w:spacing w:before="60" w:line="276" w:lineRule="auto"/>
              <w:rPr>
                <w:szCs w:val="26"/>
              </w:rPr>
            </w:pPr>
            <w:r>
              <w:rPr>
                <w:b/>
                <w:szCs w:val="26"/>
              </w:rPr>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6A81C572" w14:textId="77777777" w:rsidR="003E6ED9" w:rsidRDefault="003E6ED9" w:rsidP="00A666C2">
            <w:pPr>
              <w:snapToGrid w:val="0"/>
              <w:spacing w:before="60" w:line="276" w:lineRule="auto"/>
              <w:rPr>
                <w:szCs w:val="26"/>
              </w:rPr>
            </w:pPr>
            <w:r>
              <w:rPr>
                <w:b/>
                <w:szCs w:val="26"/>
              </w:rPr>
              <w:t xml:space="preserve">Tác nhân phụ: </w:t>
            </w:r>
            <w:r>
              <w:rPr>
                <w:szCs w:val="26"/>
              </w:rPr>
              <w:t>Hệ thống</w:t>
            </w:r>
          </w:p>
        </w:tc>
      </w:tr>
      <w:tr w:rsidR="003E6ED9" w14:paraId="43D14F7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1F875F0" w14:textId="54E74166" w:rsidR="003E6ED9" w:rsidRPr="00811651" w:rsidRDefault="003E6ED9" w:rsidP="00A666C2">
            <w:pPr>
              <w:spacing w:before="60" w:line="276" w:lineRule="auto"/>
              <w:rPr>
                <w:szCs w:val="26"/>
              </w:rPr>
            </w:pPr>
            <w:r>
              <w:rPr>
                <w:b/>
                <w:szCs w:val="26"/>
              </w:rPr>
              <w:t xml:space="preserve">Mô tả Usecase: </w:t>
            </w:r>
            <w:r>
              <w:rPr>
                <w:szCs w:val="26"/>
              </w:rPr>
              <w:t>Phòng Quản trị hạ tầng</w:t>
            </w:r>
            <w:r>
              <w:t xml:space="preserve"> chỉnh sửa đợt xuất kho </w:t>
            </w:r>
            <w:r w:rsidR="003C1FA0">
              <w:t>thiết bị nghiệp vụ chứng thư số</w:t>
            </w:r>
          </w:p>
        </w:tc>
      </w:tr>
      <w:tr w:rsidR="003E6ED9" w14:paraId="488F26AA"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FE2EC9C" w14:textId="77777777" w:rsidR="003E6ED9" w:rsidRDefault="003E6ED9" w:rsidP="00A666C2">
            <w:pPr>
              <w:snapToGrid w:val="0"/>
              <w:spacing w:before="60" w:line="276" w:lineRule="auto"/>
              <w:rPr>
                <w:b/>
                <w:szCs w:val="26"/>
              </w:rPr>
            </w:pPr>
            <w:r>
              <w:rPr>
                <w:b/>
                <w:szCs w:val="26"/>
              </w:rPr>
              <w:t xml:space="preserve">Điều kiện để bắt đầu Usecase: </w:t>
            </w:r>
          </w:p>
          <w:p w14:paraId="4F9C0F16" w14:textId="77777777" w:rsidR="003E6ED9" w:rsidRPr="00E67262"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30FBA6D8" w14:textId="07F963BA" w:rsidR="003E6ED9" w:rsidRPr="0053657F"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w:t>
            </w:r>
            <w:r w:rsidR="003C1FA0">
              <w:rPr>
                <w:szCs w:val="26"/>
                <w:lang w:val="en-US"/>
              </w:rPr>
              <w:t>thiết bị nghiệp vụ chứng thư số</w:t>
            </w:r>
            <w:r>
              <w:rPr>
                <w:szCs w:val="26"/>
                <w:lang w:val="en-US"/>
              </w:rPr>
              <w:t>]</w:t>
            </w:r>
          </w:p>
          <w:p w14:paraId="413C7CDE" w14:textId="3DC53C2D" w:rsidR="003E6ED9" w:rsidRPr="00D6080A" w:rsidRDefault="003E6ED9" w:rsidP="00A8287A">
            <w:pPr>
              <w:pStyle w:val="ListParagraph"/>
              <w:numPr>
                <w:ilvl w:val="0"/>
                <w:numId w:val="40"/>
              </w:numPr>
              <w:snapToGrid w:val="0"/>
              <w:spacing w:before="60"/>
              <w:rPr>
                <w:szCs w:val="26"/>
              </w:rPr>
            </w:pPr>
            <w:r>
              <w:rPr>
                <w:szCs w:val="26"/>
                <w:lang w:val="en-US"/>
              </w:rPr>
              <w:t xml:space="preserve">Hệ thống đã có dữ liệu đợt </w:t>
            </w:r>
            <w:r w:rsidR="00520A1A">
              <w:rPr>
                <w:szCs w:val="26"/>
                <w:lang w:val="en-US"/>
              </w:rPr>
              <w:t>xuất kho</w:t>
            </w:r>
            <w:r>
              <w:rPr>
                <w:szCs w:val="26"/>
                <w:lang w:val="en-US"/>
              </w:rPr>
              <w:t>.</w:t>
            </w:r>
          </w:p>
        </w:tc>
      </w:tr>
      <w:tr w:rsidR="003E6ED9" w14:paraId="2CD7199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36CB35AE" w14:textId="3A61989B" w:rsidR="003E6ED9" w:rsidRPr="005F5780" w:rsidRDefault="003E6ED9" w:rsidP="00A666C2">
            <w:pPr>
              <w:snapToGrid w:val="0"/>
              <w:spacing w:before="60" w:line="276" w:lineRule="auto"/>
              <w:rPr>
                <w:szCs w:val="26"/>
              </w:rPr>
            </w:pPr>
            <w:r>
              <w:rPr>
                <w:b/>
                <w:szCs w:val="26"/>
              </w:rPr>
              <w:t xml:space="preserve">Điều kiện để kết thúc Usecase: </w:t>
            </w:r>
            <w:r>
              <w:t xml:space="preserve">Chỉnh sửa đợt xuất kho </w:t>
            </w:r>
            <w:r w:rsidR="003C1FA0">
              <w:t>thiết bị nghiệp vụ chứng thư số</w:t>
            </w:r>
            <w:r>
              <w:rPr>
                <w:szCs w:val="26"/>
              </w:rPr>
              <w:t xml:space="preserve"> thành công.</w:t>
            </w:r>
          </w:p>
        </w:tc>
      </w:tr>
      <w:tr w:rsidR="003E6ED9" w14:paraId="56EC356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52FDBDB3" w14:textId="77777777" w:rsidR="003E6ED9" w:rsidRPr="00811651" w:rsidRDefault="003E6ED9" w:rsidP="00A666C2">
            <w:pPr>
              <w:snapToGrid w:val="0"/>
              <w:spacing w:before="60" w:line="276" w:lineRule="auto"/>
              <w:rPr>
                <w:szCs w:val="26"/>
              </w:rPr>
            </w:pPr>
            <w:r>
              <w:rPr>
                <w:b/>
                <w:szCs w:val="26"/>
              </w:rPr>
              <w:t>Trình tự các sự kiện trong quá trình hoạt động của Usecase:</w:t>
            </w:r>
          </w:p>
          <w:p w14:paraId="6B6361ED" w14:textId="19609E25" w:rsidR="003E6ED9" w:rsidRPr="00F76980" w:rsidRDefault="003E6ED9" w:rsidP="00A8287A">
            <w:pPr>
              <w:pStyle w:val="ListParagraph"/>
              <w:numPr>
                <w:ilvl w:val="0"/>
                <w:numId w:val="62"/>
              </w:numPr>
            </w:pPr>
            <w:r>
              <w:rPr>
                <w:lang w:val="en-US"/>
              </w:rPr>
              <w:t xml:space="preserve">Phòng Quản trị hạ tầng truy cập vào chức năng [Xuất kho </w:t>
            </w:r>
            <w:r w:rsidR="003C1FA0">
              <w:rPr>
                <w:lang w:val="en-US"/>
              </w:rPr>
              <w:t>thiết bị nghiệp vụ chứng thư số</w:t>
            </w:r>
            <w:r>
              <w:rPr>
                <w:lang w:val="en-US"/>
              </w:rPr>
              <w:t xml:space="preserve">], hệ thống hiển thị danh sách các đợt </w:t>
            </w:r>
            <w:r w:rsidR="00520A1A">
              <w:rPr>
                <w:lang w:val="en-US"/>
              </w:rPr>
              <w:t>xuất kho</w:t>
            </w:r>
            <w:r>
              <w:rPr>
                <w:lang w:val="en-US"/>
              </w:rPr>
              <w:t xml:space="preserve"> </w:t>
            </w:r>
            <w:r w:rsidR="004A0073">
              <w:rPr>
                <w:lang w:val="en-US"/>
              </w:rPr>
              <w:t>thiết bị nghiệp vụ chứng thư số</w:t>
            </w:r>
            <w:r>
              <w:rPr>
                <w:lang w:val="en-US"/>
              </w:rPr>
              <w:t>.</w:t>
            </w:r>
          </w:p>
          <w:p w14:paraId="5EB0C27F" w14:textId="1DEE4F30" w:rsidR="003E6ED9" w:rsidRPr="00D749EC" w:rsidRDefault="003E6ED9" w:rsidP="00A8287A">
            <w:pPr>
              <w:pStyle w:val="ListParagraph"/>
              <w:numPr>
                <w:ilvl w:val="0"/>
                <w:numId w:val="62"/>
              </w:numPr>
            </w:pPr>
            <w:r>
              <w:rPr>
                <w:lang w:val="en-US"/>
              </w:rPr>
              <w:lastRenderedPageBreak/>
              <w:t xml:space="preserve">Phòng Quản trị hạ tầng nhấn vào nút chức năng [Sửa] tại đợt </w:t>
            </w:r>
            <w:r w:rsidR="00520A1A">
              <w:rPr>
                <w:lang w:val="en-US"/>
              </w:rPr>
              <w:t>xuất kho</w:t>
            </w:r>
            <w:r>
              <w:rPr>
                <w:lang w:val="en-US"/>
              </w:rPr>
              <w:t xml:space="preserve"> cần chỉnh sửa, hệ thống hiển thị khung chỉnh sửa đợt </w:t>
            </w:r>
            <w:r w:rsidR="00520A1A">
              <w:rPr>
                <w:lang w:val="en-US"/>
              </w:rPr>
              <w:t>xuất kho</w:t>
            </w:r>
            <w:r>
              <w:rPr>
                <w:lang w:val="en-US"/>
              </w:rPr>
              <w:t xml:space="preserve"> và các nội dung đã nhập trong đợt </w:t>
            </w:r>
            <w:r w:rsidR="00520A1A">
              <w:rPr>
                <w:lang w:val="en-US"/>
              </w:rPr>
              <w:t>xuất kho</w:t>
            </w:r>
            <w:r>
              <w:rPr>
                <w:lang w:val="en-US"/>
              </w:rPr>
              <w:t xml:space="preserve"> đó.</w:t>
            </w:r>
          </w:p>
          <w:p w14:paraId="3E2276A7" w14:textId="4B68075D" w:rsidR="003E6ED9" w:rsidRPr="00B5216E" w:rsidRDefault="003E6ED9" w:rsidP="00A8287A">
            <w:pPr>
              <w:pStyle w:val="ListParagraph"/>
              <w:numPr>
                <w:ilvl w:val="0"/>
                <w:numId w:val="62"/>
              </w:numPr>
            </w:pPr>
            <w:r>
              <w:rPr>
                <w:lang w:val="en-US"/>
              </w:rPr>
              <w:t xml:space="preserve">Phòng Quản trị hạ tầng chỉnh sửa các thông tin của đợt </w:t>
            </w:r>
            <w:r w:rsidR="00520A1A">
              <w:rPr>
                <w:lang w:val="en-US"/>
              </w:rPr>
              <w:t>xuất kho</w:t>
            </w:r>
            <w:r>
              <w:rPr>
                <w:lang w:val="en-US"/>
              </w:rPr>
              <w:t xml:space="preserve">: </w:t>
            </w:r>
          </w:p>
          <w:p w14:paraId="4B2EA974" w14:textId="27D09856" w:rsidR="003E6ED9" w:rsidRPr="00776723" w:rsidRDefault="003E6ED9" w:rsidP="00A8287A">
            <w:pPr>
              <w:pStyle w:val="ListParagraph"/>
              <w:numPr>
                <w:ilvl w:val="1"/>
                <w:numId w:val="62"/>
              </w:numPr>
            </w:pPr>
            <w:r>
              <w:rPr>
                <w:lang w:val="en-US"/>
              </w:rPr>
              <w:t xml:space="preserve">Chỉnh sửa [Tên đợt </w:t>
            </w:r>
            <w:r w:rsidR="00520A1A">
              <w:rPr>
                <w:lang w:val="en-US"/>
              </w:rPr>
              <w:t>xuất kho</w:t>
            </w:r>
            <w:r>
              <w:rPr>
                <w:lang w:val="en-US"/>
              </w:rPr>
              <w:t>]</w:t>
            </w:r>
          </w:p>
          <w:p w14:paraId="5827973D" w14:textId="6B2A3557" w:rsidR="003E6ED9" w:rsidRPr="00B5216E" w:rsidRDefault="003E6ED9" w:rsidP="00A8287A">
            <w:pPr>
              <w:pStyle w:val="ListParagraph"/>
              <w:numPr>
                <w:ilvl w:val="1"/>
                <w:numId w:val="62"/>
              </w:numPr>
            </w:pPr>
            <w:r>
              <w:rPr>
                <w:lang w:val="en-US"/>
              </w:rPr>
              <w:t xml:space="preserve">Chỉnh sửa [Mã phiếu </w:t>
            </w:r>
            <w:r w:rsidR="00520A1A">
              <w:rPr>
                <w:lang w:val="en-US"/>
              </w:rPr>
              <w:t>xuất kho</w:t>
            </w:r>
            <w:r>
              <w:rPr>
                <w:lang w:val="en-US"/>
              </w:rPr>
              <w:t>]</w:t>
            </w:r>
          </w:p>
          <w:p w14:paraId="01E1DFAC" w14:textId="27758D62" w:rsidR="003E6ED9" w:rsidRPr="00B5216E" w:rsidRDefault="003E6ED9" w:rsidP="00A8287A">
            <w:pPr>
              <w:pStyle w:val="ListParagraph"/>
              <w:numPr>
                <w:ilvl w:val="1"/>
                <w:numId w:val="62"/>
              </w:numPr>
            </w:pPr>
            <w:r>
              <w:rPr>
                <w:lang w:val="en-US"/>
              </w:rPr>
              <w:t xml:space="preserve">Nhập Chỉnh sửa [Ngày </w:t>
            </w:r>
            <w:r w:rsidR="00520A1A">
              <w:rPr>
                <w:lang w:val="en-US"/>
              </w:rPr>
              <w:t>xuất kho</w:t>
            </w:r>
            <w:r>
              <w:rPr>
                <w:lang w:val="en-US"/>
              </w:rPr>
              <w:t>]</w:t>
            </w:r>
          </w:p>
          <w:p w14:paraId="514E7B29" w14:textId="4CDF3681" w:rsidR="003E6ED9" w:rsidRPr="00B5216E" w:rsidRDefault="003E6ED9" w:rsidP="00A8287A">
            <w:pPr>
              <w:pStyle w:val="ListParagraph"/>
              <w:numPr>
                <w:ilvl w:val="1"/>
                <w:numId w:val="62"/>
              </w:numPr>
            </w:pPr>
            <w:r>
              <w:rPr>
                <w:lang w:val="en-US"/>
              </w:rPr>
              <w:t xml:space="preserve">Chỉnh sửa số lượng từng </w:t>
            </w:r>
            <w:r w:rsidR="004A0073">
              <w:rPr>
                <w:lang w:val="en-US"/>
              </w:rPr>
              <w:t>thiết bị nghiệp vụ chứng thư số</w:t>
            </w:r>
            <w:r>
              <w:rPr>
                <w:lang w:val="en-US"/>
              </w:rPr>
              <w:t>, gồm:</w:t>
            </w:r>
          </w:p>
          <w:p w14:paraId="4AD7BE25" w14:textId="2CA9689E" w:rsidR="003E6ED9" w:rsidRPr="00B5216E" w:rsidRDefault="003E6ED9" w:rsidP="00A8287A">
            <w:pPr>
              <w:pStyle w:val="ListParagraph"/>
              <w:numPr>
                <w:ilvl w:val="2"/>
                <w:numId w:val="62"/>
              </w:numPr>
            </w:pPr>
            <w:r>
              <w:rPr>
                <w:lang w:val="en-US"/>
              </w:rPr>
              <w:t xml:space="preserve">Chọn </w:t>
            </w:r>
            <w:r w:rsidR="004A0073">
              <w:rPr>
                <w:lang w:val="en-US"/>
              </w:rPr>
              <w:t>Thiết bị nghiệp vụ chứng thư số</w:t>
            </w:r>
          </w:p>
          <w:p w14:paraId="51A671A6" w14:textId="77777777" w:rsidR="003E6ED9" w:rsidRPr="00B5216E" w:rsidRDefault="003E6ED9" w:rsidP="00A8287A">
            <w:pPr>
              <w:pStyle w:val="ListParagraph"/>
              <w:numPr>
                <w:ilvl w:val="2"/>
                <w:numId w:val="62"/>
              </w:numPr>
            </w:pPr>
            <w:r>
              <w:rPr>
                <w:lang w:val="en-US"/>
              </w:rPr>
              <w:t>Chỉnh sửa Số lượng</w:t>
            </w:r>
          </w:p>
          <w:p w14:paraId="7962CFD5" w14:textId="77777777" w:rsidR="003E6ED9" w:rsidRPr="00AF3CAA" w:rsidRDefault="003E6ED9" w:rsidP="00A8287A">
            <w:pPr>
              <w:pStyle w:val="ListParagraph"/>
              <w:numPr>
                <w:ilvl w:val="2"/>
                <w:numId w:val="62"/>
              </w:numPr>
            </w:pPr>
            <w:r>
              <w:rPr>
                <w:lang w:val="en-US"/>
              </w:rPr>
              <w:t>Chỉnh sửa Ghi chú</w:t>
            </w:r>
          </w:p>
          <w:p w14:paraId="5ECC191C" w14:textId="77777777" w:rsidR="003E6ED9" w:rsidRDefault="003E6ED9" w:rsidP="00A8287A">
            <w:pPr>
              <w:pStyle w:val="ListParagraph"/>
              <w:numPr>
                <w:ilvl w:val="1"/>
                <w:numId w:val="62"/>
              </w:numPr>
            </w:pPr>
            <w:r>
              <w:rPr>
                <w:lang w:val="en-US"/>
              </w:rPr>
              <w:t>Và nhấn nút [Lưu lại]</w:t>
            </w:r>
          </w:p>
        </w:tc>
      </w:tr>
      <w:tr w:rsidR="003E6ED9" w14:paraId="44A7317D"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3EC91E96" w14:textId="77777777" w:rsidR="003E6ED9" w:rsidRPr="00811651" w:rsidRDefault="003E6ED9" w:rsidP="00A666C2">
            <w:pPr>
              <w:snapToGrid w:val="0"/>
              <w:spacing w:before="60" w:line="276" w:lineRule="auto"/>
              <w:rPr>
                <w:szCs w:val="26"/>
              </w:rPr>
            </w:pPr>
            <w:r>
              <w:rPr>
                <w:b/>
                <w:szCs w:val="26"/>
              </w:rPr>
              <w:t xml:space="preserve">Hoàn cảnh sử dụng thành công cơ bản: </w:t>
            </w:r>
            <w:r>
              <w:rPr>
                <w:szCs w:val="26"/>
              </w:rPr>
              <w:t>Hệ thống lưu lại thành công.</w:t>
            </w:r>
          </w:p>
        </w:tc>
      </w:tr>
      <w:tr w:rsidR="003E6ED9" w14:paraId="172016A2"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D226FCF" w14:textId="77777777" w:rsidR="003E6ED9" w:rsidRDefault="003E6ED9" w:rsidP="00A666C2">
            <w:pPr>
              <w:snapToGrid w:val="0"/>
              <w:spacing w:before="60" w:line="276" w:lineRule="auto"/>
              <w:rPr>
                <w:b/>
                <w:szCs w:val="26"/>
              </w:rPr>
            </w:pPr>
            <w:r>
              <w:rPr>
                <w:b/>
                <w:szCs w:val="26"/>
              </w:rPr>
              <w:t xml:space="preserve">Hoàn cảnh sử dụng phụ (thay thế) trong trường hợp không thành công: </w:t>
            </w:r>
          </w:p>
          <w:p w14:paraId="0D284B84" w14:textId="77777777" w:rsidR="003E6ED9" w:rsidRDefault="003E6ED9" w:rsidP="00A666C2">
            <w:pPr>
              <w:snapToGrid w:val="0"/>
              <w:spacing w:before="60" w:line="276" w:lineRule="auto"/>
              <w:rPr>
                <w:szCs w:val="26"/>
              </w:rPr>
            </w:pPr>
            <w:r>
              <w:rPr>
                <w:szCs w:val="26"/>
              </w:rPr>
              <w:t>1. Không nhập dữ liệu trong khung chỉnh sửa:</w:t>
            </w:r>
          </w:p>
          <w:p w14:paraId="5DE5CF55" w14:textId="77777777" w:rsidR="003E6ED9" w:rsidRPr="00D749EC" w:rsidRDefault="003E6ED9"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 xml:space="preserve">khung </w:t>
            </w:r>
            <w:r>
              <w:rPr>
                <w:szCs w:val="26"/>
              </w:rPr>
              <w:t>chỉnh sửa</w:t>
            </w:r>
            <w:r>
              <w:rPr>
                <w:szCs w:val="26"/>
                <w:lang w:val="en-US"/>
              </w:rPr>
              <w:t xml:space="preserve">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544FDB8D" w14:textId="1A0818AF" w:rsidR="003E6ED9" w:rsidRDefault="003E6ED9" w:rsidP="00A666C2">
            <w:pPr>
              <w:snapToGrid w:val="0"/>
              <w:spacing w:before="60" w:line="276" w:lineRule="auto"/>
              <w:rPr>
                <w:szCs w:val="26"/>
              </w:rPr>
            </w:pPr>
            <w:r>
              <w:rPr>
                <w:szCs w:val="26"/>
              </w:rPr>
              <w:t xml:space="preserve">2. Nhấn vào nút [Thêm </w:t>
            </w:r>
            <w:r w:rsidR="004A0073">
              <w:rPr>
                <w:szCs w:val="26"/>
              </w:rPr>
              <w:t>thiết bị nghiệp vụ chứng thư số</w:t>
            </w:r>
            <w:r>
              <w:rPr>
                <w:szCs w:val="26"/>
              </w:rPr>
              <w:t>]:</w:t>
            </w:r>
          </w:p>
          <w:p w14:paraId="16A68ABD" w14:textId="1F326919" w:rsidR="003E6ED9" w:rsidRDefault="003E6ED9" w:rsidP="00A8287A">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4A0073">
              <w:rPr>
                <w:szCs w:val="26"/>
                <w:lang w:val="en-US"/>
              </w:rPr>
              <w:t>thiết bị nghiệp vụ chứng thư số</w:t>
            </w:r>
            <w:r w:rsidRPr="00D749EC">
              <w:rPr>
                <w:szCs w:val="26"/>
              </w:rPr>
              <w:t xml:space="preserve">], hệ thống sẽ hiển thị </w:t>
            </w:r>
            <w:r>
              <w:rPr>
                <w:szCs w:val="26"/>
                <w:lang w:val="en-US"/>
              </w:rPr>
              <w:t xml:space="preserve">thêm dòng để chọn thêm 1 loại </w:t>
            </w:r>
            <w:r w:rsidR="004A0073">
              <w:rPr>
                <w:szCs w:val="26"/>
                <w:lang w:val="en-US"/>
              </w:rPr>
              <w:t>thiết bị nghiệp vụ chứng thư số</w:t>
            </w:r>
            <w:r>
              <w:rPr>
                <w:szCs w:val="26"/>
                <w:lang w:val="en-US"/>
              </w:rPr>
              <w:t xml:space="preserve"> trong cùng 1 </w:t>
            </w:r>
            <w:r w:rsidR="00520A1A">
              <w:rPr>
                <w:szCs w:val="26"/>
                <w:lang w:val="en-US"/>
              </w:rPr>
              <w:t>đợt xuất</w:t>
            </w:r>
            <w:r>
              <w:rPr>
                <w:szCs w:val="26"/>
                <w:lang w:val="en-US"/>
              </w:rPr>
              <w:t xml:space="preserve"> ở ngay dưới dòng nhập ở trên</w:t>
            </w:r>
            <w:r w:rsidRPr="00D749EC">
              <w:rPr>
                <w:szCs w:val="26"/>
              </w:rPr>
              <w:t>.</w:t>
            </w:r>
          </w:p>
          <w:p w14:paraId="0E253853" w14:textId="6ECD92DC" w:rsidR="003E6ED9" w:rsidRDefault="003E6ED9" w:rsidP="00A666C2">
            <w:pPr>
              <w:snapToGrid w:val="0"/>
              <w:spacing w:before="60" w:line="276" w:lineRule="auto"/>
              <w:rPr>
                <w:szCs w:val="26"/>
              </w:rPr>
            </w:pPr>
            <w:r>
              <w:rPr>
                <w:szCs w:val="26"/>
              </w:rPr>
              <w:t xml:space="preserve">3. Nhấn vào nút [X] tại từng dòng </w:t>
            </w:r>
            <w:r w:rsidR="004A0073">
              <w:rPr>
                <w:szCs w:val="26"/>
              </w:rPr>
              <w:t>thiết bị nghiệp vụ chứng thư số</w:t>
            </w:r>
            <w:r>
              <w:rPr>
                <w:szCs w:val="26"/>
              </w:rPr>
              <w:t>:</w:t>
            </w:r>
          </w:p>
          <w:p w14:paraId="44EE7C74" w14:textId="0D952FF7" w:rsidR="003E6ED9" w:rsidRDefault="003E6ED9" w:rsidP="00A8287A">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4A0073">
              <w:rPr>
                <w:szCs w:val="26"/>
              </w:rPr>
              <w:t>thiết bị nghiệp vụ chứng thư số</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4A0073">
              <w:rPr>
                <w:szCs w:val="26"/>
              </w:rPr>
              <w:t>thiết bị nghiệp vụ chứng thư số</w:t>
            </w:r>
            <w:r>
              <w:rPr>
                <w:szCs w:val="26"/>
                <w:lang w:val="en-US"/>
              </w:rPr>
              <w:t xml:space="preserve"> đó sẽ bị mất đi tạm thời</w:t>
            </w:r>
            <w:r w:rsidRPr="00D749EC">
              <w:rPr>
                <w:szCs w:val="26"/>
              </w:rPr>
              <w:t>.</w:t>
            </w:r>
          </w:p>
          <w:p w14:paraId="0C293FBE" w14:textId="0816757D" w:rsidR="003E6ED9" w:rsidRPr="00776723" w:rsidRDefault="003E6ED9" w:rsidP="00A8287A">
            <w:pPr>
              <w:pStyle w:val="ListParagraph"/>
              <w:numPr>
                <w:ilvl w:val="0"/>
                <w:numId w:val="49"/>
              </w:numPr>
              <w:snapToGrid w:val="0"/>
              <w:spacing w:before="60"/>
              <w:rPr>
                <w:szCs w:val="26"/>
              </w:rPr>
            </w:pPr>
            <w:r>
              <w:rPr>
                <w:szCs w:val="26"/>
                <w:lang w:val="en-US"/>
              </w:rPr>
              <w:t xml:space="preserve">Nếu nhấn [Lưu lại] thì dữ liệu </w:t>
            </w:r>
            <w:r w:rsidR="004A0073">
              <w:rPr>
                <w:szCs w:val="26"/>
                <w:lang w:val="en-US"/>
              </w:rPr>
              <w:t>thiết bị nghiệp vụ chứng thư số</w:t>
            </w:r>
            <w:r>
              <w:rPr>
                <w:szCs w:val="26"/>
                <w:lang w:val="en-US"/>
              </w:rPr>
              <w:t xml:space="preserve"> đó sẽ cập nhật. Nếu không nhấn [Lưu lại] thì dữ liệu đó không bị mất.</w:t>
            </w:r>
          </w:p>
          <w:p w14:paraId="257F0815" w14:textId="7CEB537E" w:rsidR="003E6ED9" w:rsidRDefault="003E6ED9" w:rsidP="00A666C2">
            <w:pPr>
              <w:snapToGrid w:val="0"/>
              <w:spacing w:before="60" w:line="276" w:lineRule="auto"/>
              <w:rPr>
                <w:szCs w:val="26"/>
              </w:rPr>
            </w:pPr>
            <w:r>
              <w:rPr>
                <w:szCs w:val="26"/>
              </w:rPr>
              <w:t xml:space="preserve">4. Nhập [Mã phiếu </w:t>
            </w:r>
            <w:r w:rsidR="00520A1A">
              <w:rPr>
                <w:szCs w:val="26"/>
              </w:rPr>
              <w:t>xuất kho</w:t>
            </w:r>
            <w:r>
              <w:rPr>
                <w:szCs w:val="26"/>
              </w:rPr>
              <w:t>] trùng với dữ liệu hiện có:</w:t>
            </w:r>
          </w:p>
          <w:p w14:paraId="10E75E7A" w14:textId="3731E008" w:rsidR="003E6ED9" w:rsidRPr="00103CD3" w:rsidRDefault="003E6ED9"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sidR="00520A1A">
              <w:rPr>
                <w:szCs w:val="26"/>
              </w:rPr>
              <w:t>xuất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xml:space="preserve">, nếu trùng sẽ hiển thị cảnh báo [Mã phiếu </w:t>
            </w:r>
            <w:r w:rsidR="00520A1A">
              <w:rPr>
                <w:szCs w:val="26"/>
                <w:lang w:val="en-US"/>
              </w:rPr>
              <w:t>xuất kho</w:t>
            </w:r>
            <w:r>
              <w:rPr>
                <w:szCs w:val="26"/>
                <w:lang w:val="en-US"/>
              </w:rPr>
              <w:t xml:space="preserve"> đã tồn tại trong hệ thống.]</w:t>
            </w:r>
          </w:p>
        </w:tc>
      </w:tr>
      <w:tr w:rsidR="003E6ED9" w14:paraId="3B3B1056"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BBC249D" w14:textId="77777777" w:rsidR="00520A1A" w:rsidRDefault="003E6ED9" w:rsidP="00A666C2">
            <w:pPr>
              <w:snapToGrid w:val="0"/>
              <w:spacing w:before="60" w:line="276" w:lineRule="auto"/>
              <w:rPr>
                <w:b/>
                <w:szCs w:val="26"/>
              </w:rPr>
            </w:pPr>
            <w:r>
              <w:rPr>
                <w:b/>
                <w:szCs w:val="26"/>
              </w:rPr>
              <w:t xml:space="preserve">Hành động liên quan sẽ xảy ra khi Usecase kết thúc: </w:t>
            </w:r>
          </w:p>
          <w:p w14:paraId="4BA08390" w14:textId="5AE1F2C3" w:rsidR="00520A1A" w:rsidRPr="00103CD3" w:rsidRDefault="00520A1A" w:rsidP="00A666C2">
            <w:pPr>
              <w:snapToGrid w:val="0"/>
              <w:spacing w:before="60" w:line="276" w:lineRule="auto"/>
              <w:rPr>
                <w:szCs w:val="26"/>
              </w:rPr>
            </w:pPr>
            <w:r>
              <w:rPr>
                <w:szCs w:val="26"/>
              </w:rPr>
              <w:t>1. Khi nhấn nút [Lưu lại], s</w:t>
            </w:r>
            <w:r w:rsidRPr="00103CD3">
              <w:rPr>
                <w:szCs w:val="26"/>
              </w:rPr>
              <w:t xml:space="preserve">ố lượng </w:t>
            </w:r>
            <w:r w:rsidR="004A0073">
              <w:rPr>
                <w:szCs w:val="26"/>
              </w:rPr>
              <w:t>thiết bị nghiệp vụ chứng thư số</w:t>
            </w:r>
            <w:r w:rsidRPr="00103CD3">
              <w:rPr>
                <w:szCs w:val="26"/>
              </w:rPr>
              <w:t xml:space="preserve"> theo đợt </w:t>
            </w:r>
            <w:r>
              <w:rPr>
                <w:szCs w:val="26"/>
              </w:rPr>
              <w:t>xuất kho</w:t>
            </w:r>
            <w:r w:rsidRPr="00103CD3">
              <w:rPr>
                <w:szCs w:val="26"/>
              </w:rPr>
              <w:t xml:space="preserve"> được thay đổi theo nội dung đã chỉnh sửa:</w:t>
            </w:r>
          </w:p>
          <w:p w14:paraId="6AA6C4C9" w14:textId="737F761C" w:rsidR="0065526D" w:rsidRPr="00520A1A" w:rsidRDefault="0065526D" w:rsidP="00A8287A">
            <w:pPr>
              <w:pStyle w:val="ListParagraph"/>
              <w:numPr>
                <w:ilvl w:val="0"/>
                <w:numId w:val="49"/>
              </w:numPr>
              <w:snapToGrid w:val="0"/>
              <w:spacing w:before="60"/>
              <w:rPr>
                <w:szCs w:val="26"/>
              </w:rPr>
            </w:pPr>
            <w:r>
              <w:rPr>
                <w:szCs w:val="26"/>
                <w:lang w:val="en-US"/>
              </w:rPr>
              <w:t xml:space="preserve">Nếu số lượng nhập nhỏ hơn hoặc bẳng số lượng tồn trong kho thì số lượng </w:t>
            </w:r>
            <w:r w:rsidR="004A0073">
              <w:rPr>
                <w:szCs w:val="26"/>
                <w:lang w:val="en-US"/>
              </w:rPr>
              <w:t>thiết bị nghiệp vụ chứng thư số</w:t>
            </w:r>
            <w:r>
              <w:rPr>
                <w:szCs w:val="26"/>
                <w:lang w:val="en-US"/>
              </w:rPr>
              <w:t xml:space="preserve"> đó được cập nhật lại theo số lượng đã nhập.</w:t>
            </w:r>
          </w:p>
          <w:p w14:paraId="0C671BEB" w14:textId="4F8AF4F8" w:rsidR="0065526D" w:rsidRPr="0065526D" w:rsidRDefault="0065526D" w:rsidP="00A8287A">
            <w:pPr>
              <w:pStyle w:val="ListParagraph"/>
              <w:numPr>
                <w:ilvl w:val="0"/>
                <w:numId w:val="49"/>
              </w:numPr>
              <w:snapToGrid w:val="0"/>
              <w:spacing w:before="60"/>
              <w:rPr>
                <w:szCs w:val="26"/>
              </w:rPr>
            </w:pPr>
            <w:r w:rsidRPr="00520A1A">
              <w:rPr>
                <w:szCs w:val="26"/>
                <w:lang w:val="en-US"/>
              </w:rPr>
              <w:lastRenderedPageBreak/>
              <w:t xml:space="preserve">Nếu </w:t>
            </w:r>
            <w:r>
              <w:rPr>
                <w:szCs w:val="26"/>
                <w:lang w:val="en-US"/>
              </w:rPr>
              <w:t xml:space="preserve">số lượng nhập lớn hơn số lượng tồn trong kho tại bất kỳ </w:t>
            </w:r>
            <w:r w:rsidR="004A0073">
              <w:rPr>
                <w:szCs w:val="26"/>
                <w:lang w:val="en-US"/>
              </w:rPr>
              <w:t>thiết bị nghiệp vụ chứng thư số</w:t>
            </w:r>
            <w:r>
              <w:rPr>
                <w:szCs w:val="26"/>
                <w:lang w:val="en-US"/>
              </w:rPr>
              <w:t xml:space="preserve"> trong đợt xuất kho thì hệ thống hiển thị thông báo [Số lượng hiện tại tồn trong kho không đủ số lượng cần xuất, vui lòng nhập số lượng khác.].</w:t>
            </w:r>
          </w:p>
          <w:p w14:paraId="4511140D" w14:textId="17D90F4B" w:rsidR="003E6ED9" w:rsidRPr="00AF3CAA" w:rsidRDefault="00520A1A" w:rsidP="00A666C2">
            <w:pPr>
              <w:snapToGrid w:val="0"/>
              <w:spacing w:before="60" w:line="276" w:lineRule="auto"/>
              <w:rPr>
                <w:szCs w:val="26"/>
              </w:rPr>
            </w:pPr>
            <w:r>
              <w:rPr>
                <w:szCs w:val="26"/>
              </w:rPr>
              <w:t xml:space="preserve">2. Sau khi lưu thành công, </w:t>
            </w:r>
            <w:r w:rsidR="0065526D">
              <w:rPr>
                <w:szCs w:val="26"/>
              </w:rPr>
              <w:t>k</w:t>
            </w:r>
            <w:r w:rsidR="003E6ED9">
              <w:rPr>
                <w:szCs w:val="26"/>
              </w:rPr>
              <w:t>hung chỉnh sửa tắt đi.</w:t>
            </w:r>
          </w:p>
        </w:tc>
      </w:tr>
      <w:tr w:rsidR="003E6ED9" w14:paraId="530BA04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3EE965F" w14:textId="77777777" w:rsidR="003E6ED9" w:rsidRDefault="003E6ED9" w:rsidP="00A666C2">
            <w:pPr>
              <w:snapToGrid w:val="0"/>
              <w:spacing w:before="60" w:line="276" w:lineRule="auto"/>
              <w:rPr>
                <w:szCs w:val="26"/>
              </w:rPr>
            </w:pPr>
            <w:r>
              <w:rPr>
                <w:b/>
                <w:szCs w:val="26"/>
              </w:rPr>
              <w:t>Các yêu cầu phi chức năng:</w:t>
            </w:r>
            <w:r>
              <w:rPr>
                <w:szCs w:val="26"/>
              </w:rPr>
              <w:t xml:space="preserve"> Không có</w:t>
            </w:r>
          </w:p>
        </w:tc>
      </w:tr>
    </w:tbl>
    <w:p w14:paraId="00101DCF" w14:textId="77777777" w:rsidR="003E6ED9" w:rsidRDefault="003E6ED9" w:rsidP="003E6ED9"/>
    <w:p w14:paraId="05543E28" w14:textId="66F5E9E3" w:rsidR="003E6ED9" w:rsidRDefault="003E6ED9" w:rsidP="00941B88">
      <w:pPr>
        <w:pStyle w:val="UCName"/>
      </w:pPr>
      <w:bookmarkStart w:id="302" w:name="_Ref21905150"/>
      <w:bookmarkStart w:id="303" w:name="_Ref21905152"/>
      <w:bookmarkStart w:id="304" w:name="_Toc22744159"/>
      <w:r>
        <w:t xml:space="preserve">Xóa đợt xuất kho </w:t>
      </w:r>
      <w:r w:rsidR="003C1FA0">
        <w:t>thiết bị nghiệp vụ chứng thư số</w:t>
      </w:r>
      <w:bookmarkEnd w:id="302"/>
      <w:bookmarkEnd w:id="303"/>
      <w:bookmarkEnd w:id="304"/>
    </w:p>
    <w:tbl>
      <w:tblPr>
        <w:tblW w:w="5000" w:type="pct"/>
        <w:tblLook w:val="04A0" w:firstRow="1" w:lastRow="0" w:firstColumn="1" w:lastColumn="0" w:noHBand="0" w:noVBand="1"/>
      </w:tblPr>
      <w:tblGrid>
        <w:gridCol w:w="5664"/>
        <w:gridCol w:w="3353"/>
      </w:tblGrid>
      <w:tr w:rsidR="003E6ED9" w14:paraId="68C1D2E1" w14:textId="77777777" w:rsidTr="00A666C2">
        <w:tc>
          <w:tcPr>
            <w:tcW w:w="3141" w:type="pct"/>
            <w:tcBorders>
              <w:top w:val="single" w:sz="4" w:space="0" w:color="000000"/>
              <w:left w:val="single" w:sz="4" w:space="0" w:color="000000"/>
              <w:bottom w:val="single" w:sz="4" w:space="0" w:color="000000"/>
              <w:right w:val="nil"/>
            </w:tcBorders>
            <w:hideMark/>
          </w:tcPr>
          <w:p w14:paraId="0BE1419A" w14:textId="4A7A8B30" w:rsidR="003E6ED9" w:rsidRDefault="003E6ED9" w:rsidP="00A666C2">
            <w:pPr>
              <w:spacing w:before="60" w:line="276" w:lineRule="auto"/>
              <w:rPr>
                <w:szCs w:val="26"/>
              </w:rPr>
            </w:pPr>
            <w:r>
              <w:rPr>
                <w:b/>
                <w:szCs w:val="26"/>
              </w:rPr>
              <w:t>Tên Usecase:</w:t>
            </w:r>
            <w:r>
              <w:rPr>
                <w:szCs w:val="26"/>
              </w:rPr>
              <w:t xml:space="preserve"> </w:t>
            </w:r>
            <w:r>
              <w:t xml:space="preserve">Xóa đợt xuất kho </w:t>
            </w:r>
            <w:r w:rsidR="003C1FA0">
              <w:t>thiết bị nghiệp vụ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5B9E7380" w14:textId="77777777" w:rsidR="003E6ED9" w:rsidRDefault="003E6ED9" w:rsidP="00A666C2">
            <w:pPr>
              <w:snapToGrid w:val="0"/>
              <w:spacing w:before="60" w:line="276" w:lineRule="auto"/>
              <w:rPr>
                <w:szCs w:val="26"/>
              </w:rPr>
            </w:pPr>
            <w:r>
              <w:rPr>
                <w:b/>
                <w:szCs w:val="26"/>
              </w:rPr>
              <w:t>Mức độ BMT:</w:t>
            </w:r>
            <w:r>
              <w:rPr>
                <w:szCs w:val="26"/>
              </w:rPr>
              <w:t xml:space="preserve"> B</w:t>
            </w:r>
          </w:p>
        </w:tc>
      </w:tr>
      <w:tr w:rsidR="003E6ED9" w14:paraId="64EB737B" w14:textId="77777777" w:rsidTr="00A666C2">
        <w:tc>
          <w:tcPr>
            <w:tcW w:w="3141" w:type="pct"/>
            <w:tcBorders>
              <w:top w:val="single" w:sz="4" w:space="0" w:color="000000"/>
              <w:left w:val="single" w:sz="4" w:space="0" w:color="000000"/>
              <w:bottom w:val="single" w:sz="4" w:space="0" w:color="000000"/>
              <w:right w:val="nil"/>
            </w:tcBorders>
            <w:hideMark/>
          </w:tcPr>
          <w:p w14:paraId="6EC3E025" w14:textId="77777777" w:rsidR="003E6ED9" w:rsidRPr="00D6080A" w:rsidRDefault="003E6ED9"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6B7AE68C" w14:textId="77777777" w:rsidR="003E6ED9" w:rsidRDefault="003E6ED9" w:rsidP="00A666C2">
            <w:pPr>
              <w:snapToGrid w:val="0"/>
              <w:spacing w:before="60" w:line="276" w:lineRule="auto"/>
              <w:rPr>
                <w:szCs w:val="26"/>
              </w:rPr>
            </w:pPr>
            <w:r>
              <w:rPr>
                <w:b/>
                <w:szCs w:val="26"/>
              </w:rPr>
              <w:t xml:space="preserve">Tác nhân phụ: </w:t>
            </w:r>
            <w:r>
              <w:rPr>
                <w:szCs w:val="26"/>
              </w:rPr>
              <w:t>Hệ thống</w:t>
            </w:r>
          </w:p>
        </w:tc>
      </w:tr>
      <w:tr w:rsidR="003E6ED9" w14:paraId="7AAFB9C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37BA21CE" w14:textId="126A5C62" w:rsidR="003E6ED9" w:rsidRPr="00811651" w:rsidRDefault="003E6ED9" w:rsidP="00A666C2">
            <w:pPr>
              <w:spacing w:before="60" w:line="276" w:lineRule="auto"/>
              <w:rPr>
                <w:szCs w:val="26"/>
              </w:rPr>
            </w:pPr>
            <w:r>
              <w:rPr>
                <w:b/>
                <w:szCs w:val="26"/>
              </w:rPr>
              <w:t xml:space="preserve">Mô tả Usecase: </w:t>
            </w:r>
            <w:r>
              <w:rPr>
                <w:szCs w:val="26"/>
              </w:rPr>
              <w:t>Phòng Quản trị hạ tầng</w:t>
            </w:r>
            <w:r>
              <w:t xml:space="preserve"> xóa đợt xuất kho </w:t>
            </w:r>
            <w:r w:rsidR="003C1FA0">
              <w:t>thiết bị nghiệp vụ chứng thư số</w:t>
            </w:r>
          </w:p>
        </w:tc>
      </w:tr>
      <w:tr w:rsidR="003E6ED9" w14:paraId="754CEDB8"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2779868" w14:textId="77777777" w:rsidR="003E6ED9" w:rsidRDefault="003E6ED9" w:rsidP="00A666C2">
            <w:pPr>
              <w:snapToGrid w:val="0"/>
              <w:spacing w:before="60" w:line="276" w:lineRule="auto"/>
              <w:rPr>
                <w:b/>
                <w:szCs w:val="26"/>
              </w:rPr>
            </w:pPr>
            <w:r>
              <w:rPr>
                <w:b/>
                <w:szCs w:val="26"/>
              </w:rPr>
              <w:t xml:space="preserve">Điều kiện để bắt đầu Usecase: </w:t>
            </w:r>
          </w:p>
          <w:p w14:paraId="011EAAC5" w14:textId="77777777" w:rsidR="003E6ED9" w:rsidRPr="00E67262"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108A0B01" w14:textId="248A7F49" w:rsidR="003E6ED9" w:rsidRPr="0053657F"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w:t>
            </w:r>
            <w:r w:rsidR="003C1FA0">
              <w:rPr>
                <w:szCs w:val="26"/>
                <w:lang w:val="en-US"/>
              </w:rPr>
              <w:t>thiết bị nghiệp vụ chứng thư số</w:t>
            </w:r>
            <w:r>
              <w:rPr>
                <w:szCs w:val="26"/>
                <w:lang w:val="en-US"/>
              </w:rPr>
              <w:t>]</w:t>
            </w:r>
          </w:p>
          <w:p w14:paraId="1AD4EB20" w14:textId="2D1953BB" w:rsidR="003E6ED9" w:rsidRPr="00D6080A" w:rsidRDefault="003E6ED9" w:rsidP="00A8287A">
            <w:pPr>
              <w:pStyle w:val="ListParagraph"/>
              <w:numPr>
                <w:ilvl w:val="0"/>
                <w:numId w:val="40"/>
              </w:numPr>
              <w:snapToGrid w:val="0"/>
              <w:spacing w:before="60"/>
              <w:rPr>
                <w:szCs w:val="26"/>
              </w:rPr>
            </w:pPr>
            <w:r>
              <w:rPr>
                <w:szCs w:val="26"/>
                <w:lang w:val="en-US"/>
              </w:rPr>
              <w:t xml:space="preserve">Hệ thống đã có dữ liệu đợt </w:t>
            </w:r>
            <w:r w:rsidR="00520A1A">
              <w:rPr>
                <w:szCs w:val="26"/>
                <w:lang w:val="en-US"/>
              </w:rPr>
              <w:t>xuất kho</w:t>
            </w:r>
            <w:r>
              <w:rPr>
                <w:szCs w:val="26"/>
                <w:lang w:val="en-US"/>
              </w:rPr>
              <w:t>.</w:t>
            </w:r>
          </w:p>
        </w:tc>
      </w:tr>
      <w:tr w:rsidR="003E6ED9" w14:paraId="36E75F9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348B228" w14:textId="272E2E4B" w:rsidR="003E6ED9" w:rsidRPr="005F5780" w:rsidRDefault="003E6ED9" w:rsidP="00A666C2">
            <w:pPr>
              <w:snapToGrid w:val="0"/>
              <w:spacing w:before="60" w:line="276" w:lineRule="auto"/>
              <w:rPr>
                <w:szCs w:val="26"/>
              </w:rPr>
            </w:pPr>
            <w:r>
              <w:rPr>
                <w:b/>
                <w:szCs w:val="26"/>
              </w:rPr>
              <w:t xml:space="preserve">Điều kiện để kết thúc Usecase: </w:t>
            </w:r>
            <w:r>
              <w:t xml:space="preserve">Xóa đợt xuất kho </w:t>
            </w:r>
            <w:r w:rsidR="003C1FA0">
              <w:t>thiết bị nghiệp vụ chứng thư số</w:t>
            </w:r>
            <w:r>
              <w:rPr>
                <w:szCs w:val="26"/>
              </w:rPr>
              <w:t xml:space="preserve"> thành công.</w:t>
            </w:r>
          </w:p>
        </w:tc>
      </w:tr>
      <w:tr w:rsidR="003E6ED9" w14:paraId="37A6265E"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654B8430" w14:textId="77777777" w:rsidR="003E6ED9" w:rsidRPr="00811651" w:rsidRDefault="003E6ED9" w:rsidP="00A666C2">
            <w:pPr>
              <w:snapToGrid w:val="0"/>
              <w:spacing w:before="60" w:line="276" w:lineRule="auto"/>
              <w:rPr>
                <w:szCs w:val="26"/>
              </w:rPr>
            </w:pPr>
            <w:r>
              <w:rPr>
                <w:b/>
                <w:szCs w:val="26"/>
              </w:rPr>
              <w:t>Trình tự các sự kiện trong quá trình hoạt động của Usecase:</w:t>
            </w:r>
          </w:p>
          <w:p w14:paraId="1D1B1F33" w14:textId="02AEA399" w:rsidR="003E6ED9" w:rsidRPr="00F76980" w:rsidRDefault="003E6ED9" w:rsidP="00A8287A">
            <w:pPr>
              <w:pStyle w:val="ListParagraph"/>
              <w:numPr>
                <w:ilvl w:val="0"/>
                <w:numId w:val="63"/>
              </w:numPr>
            </w:pPr>
            <w:r>
              <w:rPr>
                <w:lang w:val="en-US"/>
              </w:rPr>
              <w:t xml:space="preserve">Phòng Quản trị hạ tầng truy cập vào chức năng [Xuất kho </w:t>
            </w:r>
            <w:r w:rsidR="003C1FA0">
              <w:rPr>
                <w:lang w:val="en-US"/>
              </w:rPr>
              <w:t>thiết bị nghiệp vụ chứng thư số</w:t>
            </w:r>
            <w:r>
              <w:rPr>
                <w:lang w:val="en-US"/>
              </w:rPr>
              <w:t xml:space="preserve">], hệ thống hiển thị danh sách các đợt </w:t>
            </w:r>
            <w:r w:rsidR="00520A1A">
              <w:rPr>
                <w:lang w:val="en-US"/>
              </w:rPr>
              <w:t>xuất kho</w:t>
            </w:r>
            <w:r>
              <w:rPr>
                <w:lang w:val="en-US"/>
              </w:rPr>
              <w:t xml:space="preserve"> </w:t>
            </w:r>
            <w:r w:rsidR="004A0073">
              <w:rPr>
                <w:lang w:val="en-US"/>
              </w:rPr>
              <w:t>thiết bị nghiệp vụ chứng thư số</w:t>
            </w:r>
            <w:r>
              <w:rPr>
                <w:lang w:val="en-US"/>
              </w:rPr>
              <w:t>.</w:t>
            </w:r>
          </w:p>
          <w:p w14:paraId="3488A15F" w14:textId="6500C808" w:rsidR="003E6ED9" w:rsidRPr="00D749EC" w:rsidRDefault="003E6ED9" w:rsidP="00A8287A">
            <w:pPr>
              <w:pStyle w:val="ListParagraph"/>
              <w:numPr>
                <w:ilvl w:val="0"/>
                <w:numId w:val="63"/>
              </w:numPr>
            </w:pPr>
            <w:r>
              <w:rPr>
                <w:lang w:val="en-US"/>
              </w:rPr>
              <w:t xml:space="preserve">Phòng Quản trị hạ tầng nhấn vào nút chức năng [Xóa] tại đợt </w:t>
            </w:r>
            <w:r w:rsidR="00520A1A">
              <w:rPr>
                <w:lang w:val="en-US"/>
              </w:rPr>
              <w:t>xuất kho</w:t>
            </w:r>
            <w:r>
              <w:rPr>
                <w:lang w:val="en-US"/>
              </w:rPr>
              <w:t xml:space="preserve"> cần xóa, hệ thống hiển thị thông báo [Bạn có chắc chắn xóa đợt </w:t>
            </w:r>
            <w:r w:rsidR="00520A1A">
              <w:rPr>
                <w:lang w:val="en-US"/>
              </w:rPr>
              <w:t>xuất kho</w:t>
            </w:r>
            <w:r>
              <w:rPr>
                <w:lang w:val="en-US"/>
              </w:rPr>
              <w:t xml:space="preserve"> này không?]</w:t>
            </w:r>
          </w:p>
          <w:p w14:paraId="78A39C0A" w14:textId="77777777" w:rsidR="003E6ED9" w:rsidRDefault="003E6ED9" w:rsidP="00A8287A">
            <w:pPr>
              <w:pStyle w:val="ListParagraph"/>
              <w:numPr>
                <w:ilvl w:val="0"/>
                <w:numId w:val="63"/>
              </w:numPr>
            </w:pPr>
            <w:r>
              <w:rPr>
                <w:lang w:val="en-US"/>
              </w:rPr>
              <w:t>Phòng Quản trị hạ tầng nhấn [OK]</w:t>
            </w:r>
          </w:p>
        </w:tc>
      </w:tr>
      <w:tr w:rsidR="003E6ED9" w14:paraId="2645839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C1AAC00" w14:textId="237279F5" w:rsidR="003E6ED9" w:rsidRPr="00811651" w:rsidRDefault="003E6ED9" w:rsidP="00A666C2">
            <w:pPr>
              <w:snapToGrid w:val="0"/>
              <w:spacing w:before="60" w:line="276" w:lineRule="auto"/>
              <w:rPr>
                <w:szCs w:val="26"/>
              </w:rPr>
            </w:pPr>
            <w:r>
              <w:rPr>
                <w:b/>
                <w:szCs w:val="26"/>
              </w:rPr>
              <w:t xml:space="preserve">Hoàn cảnh sử dụng thành công cơ bản: </w:t>
            </w:r>
            <w:r>
              <w:rPr>
                <w:szCs w:val="26"/>
              </w:rPr>
              <w:t xml:space="preserve">Hệ thống xóa đợt </w:t>
            </w:r>
            <w:r w:rsidR="00520A1A">
              <w:rPr>
                <w:szCs w:val="26"/>
              </w:rPr>
              <w:t>xuất kho</w:t>
            </w:r>
            <w:r>
              <w:rPr>
                <w:szCs w:val="26"/>
              </w:rPr>
              <w:t xml:space="preserve"> thành công.</w:t>
            </w:r>
          </w:p>
        </w:tc>
      </w:tr>
      <w:tr w:rsidR="003E6ED9" w14:paraId="18A7859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3D73BE8" w14:textId="77777777" w:rsidR="003E6ED9" w:rsidRDefault="003E6ED9" w:rsidP="00A666C2">
            <w:pPr>
              <w:snapToGrid w:val="0"/>
              <w:spacing w:before="60" w:line="276" w:lineRule="auto"/>
              <w:rPr>
                <w:b/>
                <w:szCs w:val="26"/>
              </w:rPr>
            </w:pPr>
            <w:r>
              <w:rPr>
                <w:b/>
                <w:szCs w:val="26"/>
              </w:rPr>
              <w:t xml:space="preserve">Hoàn cảnh sử dụng phụ (thay thế) trong trường hợp không thành công: </w:t>
            </w:r>
          </w:p>
          <w:p w14:paraId="0322289F" w14:textId="77777777" w:rsidR="003E6ED9" w:rsidRDefault="003E6ED9" w:rsidP="00A666C2">
            <w:pPr>
              <w:snapToGrid w:val="0"/>
              <w:spacing w:before="60" w:line="276" w:lineRule="auto"/>
              <w:rPr>
                <w:szCs w:val="26"/>
              </w:rPr>
            </w:pPr>
            <w:r>
              <w:rPr>
                <w:szCs w:val="26"/>
              </w:rPr>
              <w:t>1. Nhấn vào nút [Hủy bỏ] hoặc [Cancel]:</w:t>
            </w:r>
          </w:p>
          <w:p w14:paraId="507D2078" w14:textId="762C27FE" w:rsidR="003E6ED9" w:rsidRDefault="003E6ED9" w:rsidP="00A8287A">
            <w:pPr>
              <w:pStyle w:val="ListParagraph"/>
              <w:numPr>
                <w:ilvl w:val="0"/>
                <w:numId w:val="49"/>
              </w:numPr>
              <w:snapToGrid w:val="0"/>
              <w:spacing w:before="60"/>
              <w:rPr>
                <w:szCs w:val="26"/>
              </w:rPr>
            </w:pPr>
            <w:r>
              <w:rPr>
                <w:szCs w:val="26"/>
                <w:lang w:val="en-US"/>
              </w:rPr>
              <w:t xml:space="preserve">Hệ thống sẽ không xóa đợt </w:t>
            </w:r>
            <w:r w:rsidR="00520A1A">
              <w:rPr>
                <w:szCs w:val="26"/>
                <w:lang w:val="en-US"/>
              </w:rPr>
              <w:t>xuất kho</w:t>
            </w:r>
            <w:r>
              <w:rPr>
                <w:szCs w:val="26"/>
                <w:lang w:val="en-US"/>
              </w:rPr>
              <w:t xml:space="preserve"> này.</w:t>
            </w:r>
          </w:p>
          <w:p w14:paraId="01CFB6E1" w14:textId="6869BCF7" w:rsidR="003E6ED9" w:rsidRPr="00B5355E" w:rsidRDefault="003E6ED9" w:rsidP="00A666C2">
            <w:pPr>
              <w:snapToGrid w:val="0"/>
              <w:spacing w:before="60" w:line="276" w:lineRule="auto"/>
              <w:rPr>
                <w:szCs w:val="26"/>
              </w:rPr>
            </w:pPr>
            <w:r>
              <w:rPr>
                <w:szCs w:val="26"/>
              </w:rPr>
              <w:t xml:space="preserve">2. Sau khi nhấn vào </w:t>
            </w:r>
            <w:r w:rsidRPr="00686673">
              <w:rPr>
                <w:szCs w:val="26"/>
              </w:rPr>
              <w:t>[</w:t>
            </w:r>
            <w:r>
              <w:rPr>
                <w:szCs w:val="26"/>
              </w:rPr>
              <w:t>OK</w:t>
            </w:r>
            <w:r w:rsidRPr="00686673">
              <w:rPr>
                <w:szCs w:val="26"/>
              </w:rPr>
              <w:t xml:space="preserve">] </w:t>
            </w:r>
            <w:r>
              <w:rPr>
                <w:szCs w:val="26"/>
              </w:rPr>
              <w:t>tại khung hiển thị thông báo xác nhậ</w:t>
            </w:r>
            <w:r w:rsidR="00B5355E">
              <w:rPr>
                <w:szCs w:val="26"/>
              </w:rPr>
              <w:t xml:space="preserve">n, </w:t>
            </w:r>
            <w:r>
              <w:rPr>
                <w:szCs w:val="26"/>
              </w:rPr>
              <w:t xml:space="preserve">hệ thống sẽ cập nhật lại số lượng từng </w:t>
            </w:r>
            <w:r w:rsidR="004A0073">
              <w:rPr>
                <w:szCs w:val="26"/>
              </w:rPr>
              <w:t>thiết bị nghiệp vụ chứng thư số</w:t>
            </w:r>
            <w:r>
              <w:rPr>
                <w:szCs w:val="26"/>
              </w:rPr>
              <w:t xml:space="preserve"> </w:t>
            </w:r>
            <w:r w:rsidR="00AD14D8">
              <w:rPr>
                <w:szCs w:val="26"/>
              </w:rPr>
              <w:t xml:space="preserve">(tăng lên) </w:t>
            </w:r>
            <w:r>
              <w:rPr>
                <w:szCs w:val="26"/>
              </w:rPr>
              <w:t xml:space="preserve">theo số lượng trong đợt </w:t>
            </w:r>
            <w:r w:rsidR="00520A1A">
              <w:rPr>
                <w:szCs w:val="26"/>
              </w:rPr>
              <w:t>xuất kho</w:t>
            </w:r>
            <w:r w:rsidR="00B5355E">
              <w:rPr>
                <w:szCs w:val="26"/>
              </w:rPr>
              <w:t xml:space="preserve"> bị xóa.</w:t>
            </w:r>
          </w:p>
        </w:tc>
      </w:tr>
      <w:tr w:rsidR="003E6ED9" w14:paraId="2782204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DBDDADC" w14:textId="430A3D98" w:rsidR="003E6ED9" w:rsidRPr="00103CD3" w:rsidRDefault="003E6ED9" w:rsidP="00A666C2">
            <w:pPr>
              <w:snapToGrid w:val="0"/>
              <w:spacing w:before="60" w:line="276" w:lineRule="auto"/>
              <w:rPr>
                <w:szCs w:val="26"/>
              </w:rPr>
            </w:pPr>
            <w:r>
              <w:rPr>
                <w:b/>
                <w:szCs w:val="26"/>
              </w:rPr>
              <w:t>Hành động liên quan sẽ xảy ra khi Usecase kết thúc:</w:t>
            </w:r>
            <w:r>
              <w:rPr>
                <w:szCs w:val="26"/>
              </w:rPr>
              <w:t xml:space="preserve"> Danh sách các đợt </w:t>
            </w:r>
            <w:r w:rsidR="00520A1A">
              <w:rPr>
                <w:szCs w:val="26"/>
              </w:rPr>
              <w:t>xuất kho</w:t>
            </w:r>
            <w:r>
              <w:rPr>
                <w:szCs w:val="26"/>
              </w:rPr>
              <w:t xml:space="preserve"> sẽ được tải lại, cập nhật danh sách, không còn hiển thị đợt </w:t>
            </w:r>
            <w:r w:rsidR="00520A1A">
              <w:rPr>
                <w:szCs w:val="26"/>
              </w:rPr>
              <w:t>xuất kho</w:t>
            </w:r>
            <w:r>
              <w:rPr>
                <w:szCs w:val="26"/>
              </w:rPr>
              <w:t xml:space="preserve"> vừa xóa</w:t>
            </w:r>
            <w:r w:rsidRPr="00103CD3">
              <w:rPr>
                <w:szCs w:val="26"/>
              </w:rPr>
              <w:t>.</w:t>
            </w:r>
          </w:p>
        </w:tc>
      </w:tr>
      <w:tr w:rsidR="003E6ED9" w14:paraId="13F9105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61E503D" w14:textId="77777777" w:rsidR="003E6ED9" w:rsidRDefault="003E6ED9" w:rsidP="00A666C2">
            <w:pPr>
              <w:snapToGrid w:val="0"/>
              <w:spacing w:before="60" w:line="276" w:lineRule="auto"/>
              <w:rPr>
                <w:szCs w:val="26"/>
              </w:rPr>
            </w:pPr>
            <w:r>
              <w:rPr>
                <w:b/>
                <w:szCs w:val="26"/>
              </w:rPr>
              <w:lastRenderedPageBreak/>
              <w:t>Các yêu cầu phi chức năng:</w:t>
            </w:r>
            <w:r>
              <w:rPr>
                <w:szCs w:val="26"/>
              </w:rPr>
              <w:t xml:space="preserve"> Không có</w:t>
            </w:r>
          </w:p>
        </w:tc>
      </w:tr>
    </w:tbl>
    <w:p w14:paraId="54F403A9" w14:textId="77777777" w:rsidR="003E6ED9" w:rsidRDefault="003E6ED9" w:rsidP="003E6ED9"/>
    <w:p w14:paraId="643305CB" w14:textId="77777777" w:rsidR="00A37E50" w:rsidRDefault="00A37E50" w:rsidP="00A37E50">
      <w:pPr>
        <w:keepNext/>
        <w:jc w:val="center"/>
      </w:pPr>
      <w:r>
        <w:rPr>
          <w:noProof/>
        </w:rPr>
        <w:drawing>
          <wp:inline distT="0" distB="0" distL="0" distR="0" wp14:anchorId="74F122D3" wp14:editId="7FB81B11">
            <wp:extent cx="5732145" cy="2788920"/>
            <wp:effectExtent l="19050" t="19050" r="20955"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605319.tmp"/>
                    <pic:cNvPicPr/>
                  </pic:nvPicPr>
                  <pic:blipFill>
                    <a:blip r:embed="rId165">
                      <a:extLst>
                        <a:ext uri="{28A0092B-C50C-407E-A947-70E740481C1C}">
                          <a14:useLocalDpi xmlns:a14="http://schemas.microsoft.com/office/drawing/2010/main" val="0"/>
                        </a:ext>
                      </a:extLst>
                    </a:blip>
                    <a:stretch>
                      <a:fillRect/>
                    </a:stretch>
                  </pic:blipFill>
                  <pic:spPr>
                    <a:xfrm>
                      <a:off x="0" y="0"/>
                      <a:ext cx="5732145" cy="2788920"/>
                    </a:xfrm>
                    <a:prstGeom prst="rect">
                      <a:avLst/>
                    </a:prstGeom>
                    <a:ln>
                      <a:solidFill>
                        <a:schemeClr val="accent5">
                          <a:lumMod val="50000"/>
                        </a:schemeClr>
                      </a:solidFill>
                    </a:ln>
                  </pic:spPr>
                </pic:pic>
              </a:graphicData>
            </a:graphic>
          </wp:inline>
        </w:drawing>
      </w:r>
    </w:p>
    <w:p w14:paraId="5AA1A4B6" w14:textId="1F9DF33C" w:rsidR="00A37E50" w:rsidRDefault="00A37E50"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11</w:t>
        </w:r>
      </w:fldSimple>
      <w:r>
        <w:t>: Mẫu phiếu xuất kho thiết bị nghiệp vụ chứng thư số</w:t>
      </w:r>
    </w:p>
    <w:p w14:paraId="1E0EF4ED" w14:textId="77777777" w:rsidR="004C5E08" w:rsidRPr="004C5E08" w:rsidRDefault="004C5E08" w:rsidP="004C5E08"/>
    <w:p w14:paraId="303D5D7C" w14:textId="217AA748" w:rsidR="003E6ED9" w:rsidRDefault="003E6ED9" w:rsidP="00941B88">
      <w:pPr>
        <w:pStyle w:val="UCName"/>
      </w:pPr>
      <w:bookmarkStart w:id="305" w:name="_Ref21905156"/>
      <w:bookmarkStart w:id="306" w:name="_Ref21905158"/>
      <w:bookmarkStart w:id="307" w:name="_Toc22744160"/>
      <w:r>
        <w:t xml:space="preserve">Xuất phiếu xuất kho </w:t>
      </w:r>
      <w:r w:rsidR="003C1FA0">
        <w:t>thiết bị nghiệp vụ chứng thư số</w:t>
      </w:r>
      <w:bookmarkEnd w:id="305"/>
      <w:bookmarkEnd w:id="306"/>
      <w:bookmarkEnd w:id="307"/>
    </w:p>
    <w:tbl>
      <w:tblPr>
        <w:tblW w:w="5000" w:type="pct"/>
        <w:tblLook w:val="04A0" w:firstRow="1" w:lastRow="0" w:firstColumn="1" w:lastColumn="0" w:noHBand="0" w:noVBand="1"/>
      </w:tblPr>
      <w:tblGrid>
        <w:gridCol w:w="5888"/>
        <w:gridCol w:w="3129"/>
      </w:tblGrid>
      <w:tr w:rsidR="003E6ED9" w14:paraId="0998051C" w14:textId="77777777" w:rsidTr="002E1184">
        <w:tc>
          <w:tcPr>
            <w:tcW w:w="3265" w:type="pct"/>
            <w:tcBorders>
              <w:top w:val="single" w:sz="4" w:space="0" w:color="000000"/>
              <w:left w:val="single" w:sz="4" w:space="0" w:color="000000"/>
              <w:bottom w:val="single" w:sz="4" w:space="0" w:color="000000"/>
              <w:right w:val="nil"/>
            </w:tcBorders>
            <w:hideMark/>
          </w:tcPr>
          <w:p w14:paraId="3D3837E3" w14:textId="71AF9AAE" w:rsidR="003E6ED9" w:rsidRDefault="003E6ED9" w:rsidP="00A666C2">
            <w:pPr>
              <w:spacing w:before="60" w:line="276" w:lineRule="auto"/>
              <w:rPr>
                <w:szCs w:val="26"/>
              </w:rPr>
            </w:pPr>
            <w:r>
              <w:rPr>
                <w:b/>
                <w:szCs w:val="26"/>
              </w:rPr>
              <w:t>Tên Usecase:</w:t>
            </w:r>
            <w:r>
              <w:rPr>
                <w:szCs w:val="26"/>
              </w:rPr>
              <w:t xml:space="preserve"> </w:t>
            </w:r>
            <w:r>
              <w:t xml:space="preserve">Xuất phiếu xuất kho </w:t>
            </w:r>
            <w:r w:rsidR="003C1FA0">
              <w:t>thiết bị nghiệp vụ chứng thư số</w:t>
            </w:r>
          </w:p>
        </w:tc>
        <w:tc>
          <w:tcPr>
            <w:tcW w:w="1735" w:type="pct"/>
            <w:tcBorders>
              <w:top w:val="single" w:sz="4" w:space="0" w:color="000000"/>
              <w:left w:val="single" w:sz="4" w:space="0" w:color="000000"/>
              <w:bottom w:val="single" w:sz="4" w:space="0" w:color="000000"/>
              <w:right w:val="single" w:sz="4" w:space="0" w:color="000000"/>
            </w:tcBorders>
            <w:hideMark/>
          </w:tcPr>
          <w:p w14:paraId="30C4D123" w14:textId="77777777" w:rsidR="003E6ED9" w:rsidRDefault="003E6ED9" w:rsidP="00A666C2">
            <w:pPr>
              <w:snapToGrid w:val="0"/>
              <w:spacing w:before="60" w:line="276" w:lineRule="auto"/>
              <w:rPr>
                <w:szCs w:val="26"/>
              </w:rPr>
            </w:pPr>
            <w:r>
              <w:rPr>
                <w:b/>
                <w:szCs w:val="26"/>
              </w:rPr>
              <w:t>Mức độ BMT:</w:t>
            </w:r>
            <w:r>
              <w:rPr>
                <w:szCs w:val="26"/>
              </w:rPr>
              <w:t xml:space="preserve"> B</w:t>
            </w:r>
          </w:p>
        </w:tc>
      </w:tr>
      <w:tr w:rsidR="003E6ED9" w14:paraId="72BC6627" w14:textId="77777777" w:rsidTr="002E1184">
        <w:tc>
          <w:tcPr>
            <w:tcW w:w="3265" w:type="pct"/>
            <w:tcBorders>
              <w:top w:val="single" w:sz="4" w:space="0" w:color="000000"/>
              <w:left w:val="single" w:sz="4" w:space="0" w:color="000000"/>
              <w:bottom w:val="single" w:sz="4" w:space="0" w:color="000000"/>
              <w:right w:val="nil"/>
            </w:tcBorders>
            <w:hideMark/>
          </w:tcPr>
          <w:p w14:paraId="2808AB09" w14:textId="77777777" w:rsidR="003E6ED9" w:rsidRPr="00811651" w:rsidRDefault="003E6ED9" w:rsidP="00A666C2">
            <w:pPr>
              <w:snapToGrid w:val="0"/>
              <w:spacing w:before="60" w:line="276" w:lineRule="auto"/>
              <w:rPr>
                <w:szCs w:val="26"/>
              </w:rPr>
            </w:pPr>
            <w:r>
              <w:rPr>
                <w:b/>
                <w:szCs w:val="26"/>
              </w:rPr>
              <w:t xml:space="preserve">Tác nhân chính: </w:t>
            </w:r>
            <w:r w:rsidRPr="0008257D">
              <w:rPr>
                <w:szCs w:val="26"/>
              </w:rPr>
              <w:t>Phòng Quản trị hạ tầng</w:t>
            </w:r>
          </w:p>
        </w:tc>
        <w:tc>
          <w:tcPr>
            <w:tcW w:w="1735" w:type="pct"/>
            <w:tcBorders>
              <w:top w:val="single" w:sz="4" w:space="0" w:color="000000"/>
              <w:left w:val="single" w:sz="4" w:space="0" w:color="000000"/>
              <w:bottom w:val="single" w:sz="4" w:space="0" w:color="000000"/>
              <w:right w:val="single" w:sz="4" w:space="0" w:color="000000"/>
            </w:tcBorders>
            <w:hideMark/>
          </w:tcPr>
          <w:p w14:paraId="6F964405" w14:textId="77777777" w:rsidR="003E6ED9" w:rsidRDefault="003E6ED9" w:rsidP="00A666C2">
            <w:pPr>
              <w:snapToGrid w:val="0"/>
              <w:spacing w:before="60" w:line="276" w:lineRule="auto"/>
              <w:rPr>
                <w:szCs w:val="26"/>
              </w:rPr>
            </w:pPr>
            <w:r>
              <w:rPr>
                <w:b/>
                <w:szCs w:val="26"/>
              </w:rPr>
              <w:t xml:space="preserve">Tác nhân phụ: </w:t>
            </w:r>
            <w:r>
              <w:rPr>
                <w:szCs w:val="26"/>
              </w:rPr>
              <w:t>Hệ thống</w:t>
            </w:r>
          </w:p>
        </w:tc>
      </w:tr>
      <w:tr w:rsidR="003E6ED9" w14:paraId="05518FD9"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40A7ED90" w14:textId="1264E8AD" w:rsidR="003E6ED9" w:rsidRPr="00811651" w:rsidRDefault="003E6ED9" w:rsidP="00A666C2">
            <w:pPr>
              <w:spacing w:before="60" w:line="276" w:lineRule="auto"/>
              <w:rPr>
                <w:szCs w:val="26"/>
              </w:rPr>
            </w:pPr>
            <w:r>
              <w:rPr>
                <w:b/>
                <w:szCs w:val="26"/>
              </w:rPr>
              <w:t xml:space="preserve">Mô tả Usecase: </w:t>
            </w:r>
            <w:r w:rsidRPr="0008257D">
              <w:rPr>
                <w:szCs w:val="26"/>
              </w:rPr>
              <w:t>Phòng Quản trị hạ tầng</w:t>
            </w:r>
            <w:r>
              <w:t xml:space="preserve"> xuất phiếu xuất kho </w:t>
            </w:r>
            <w:r w:rsidR="003C1FA0">
              <w:t>thiết bị nghiệp vụ chứng thư số</w:t>
            </w:r>
          </w:p>
        </w:tc>
      </w:tr>
      <w:tr w:rsidR="003E6ED9" w14:paraId="3AEF0942"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250825D7" w14:textId="77777777" w:rsidR="003E6ED9" w:rsidRDefault="003E6ED9" w:rsidP="00A666C2">
            <w:pPr>
              <w:snapToGrid w:val="0"/>
              <w:spacing w:before="60" w:line="276" w:lineRule="auto"/>
              <w:rPr>
                <w:b/>
                <w:szCs w:val="26"/>
              </w:rPr>
            </w:pPr>
            <w:r>
              <w:rPr>
                <w:b/>
                <w:szCs w:val="26"/>
              </w:rPr>
              <w:t xml:space="preserve">Điều kiện để bắt đầu Usecase: </w:t>
            </w:r>
          </w:p>
          <w:p w14:paraId="44A070D0" w14:textId="77777777" w:rsidR="003E6ED9" w:rsidRPr="00E67262"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A14AEE2" w14:textId="3BC29111" w:rsidR="003E6ED9" w:rsidRPr="0008257D"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w:t>
            </w:r>
            <w:r w:rsidR="003C1FA0">
              <w:rPr>
                <w:szCs w:val="26"/>
                <w:lang w:val="en-US"/>
              </w:rPr>
              <w:t>thiết bị nghiệp vụ chứng thư số</w:t>
            </w:r>
            <w:r>
              <w:rPr>
                <w:szCs w:val="26"/>
                <w:lang w:val="en-US"/>
              </w:rPr>
              <w:t>].</w:t>
            </w:r>
          </w:p>
          <w:p w14:paraId="6685ED57" w14:textId="73A0AE26" w:rsidR="003E6ED9" w:rsidRPr="0008257D" w:rsidRDefault="003E6ED9" w:rsidP="00A8287A">
            <w:pPr>
              <w:pStyle w:val="ListParagraph"/>
              <w:numPr>
                <w:ilvl w:val="0"/>
                <w:numId w:val="40"/>
              </w:numPr>
              <w:snapToGrid w:val="0"/>
              <w:spacing w:before="60"/>
              <w:rPr>
                <w:szCs w:val="26"/>
              </w:rPr>
            </w:pPr>
            <w:r w:rsidRPr="0008257D">
              <w:rPr>
                <w:szCs w:val="26"/>
                <w:lang w:val="en-US"/>
              </w:rPr>
              <w:t xml:space="preserve">Hệ thống đã có dữ liệu đợt </w:t>
            </w:r>
            <w:r w:rsidR="00520A1A">
              <w:rPr>
                <w:szCs w:val="26"/>
                <w:lang w:val="en-US"/>
              </w:rPr>
              <w:t>xuất kho</w:t>
            </w:r>
            <w:r w:rsidRPr="0008257D">
              <w:rPr>
                <w:szCs w:val="26"/>
                <w:lang w:val="en-US"/>
              </w:rPr>
              <w:t>.</w:t>
            </w:r>
          </w:p>
        </w:tc>
      </w:tr>
      <w:tr w:rsidR="003E6ED9" w14:paraId="47EFA7AF"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7F42FCF8" w14:textId="6FAC4B75" w:rsidR="003E6ED9" w:rsidRPr="00E7456D" w:rsidRDefault="003E6ED9" w:rsidP="00A666C2">
            <w:pPr>
              <w:snapToGrid w:val="0"/>
              <w:spacing w:before="60" w:line="276" w:lineRule="auto"/>
              <w:rPr>
                <w:szCs w:val="26"/>
              </w:rPr>
            </w:pPr>
            <w:r>
              <w:rPr>
                <w:b/>
                <w:szCs w:val="26"/>
              </w:rPr>
              <w:t xml:space="preserve">Điều kiện để kết thúc Usecase: </w:t>
            </w:r>
            <w:r>
              <w:rPr>
                <w:szCs w:val="26"/>
              </w:rPr>
              <w:t xml:space="preserve">Xuất phiếu </w:t>
            </w:r>
            <w:r w:rsidR="00520A1A">
              <w:rPr>
                <w:szCs w:val="26"/>
              </w:rPr>
              <w:t>xuất kho</w:t>
            </w:r>
            <w:r>
              <w:rPr>
                <w:szCs w:val="26"/>
              </w:rPr>
              <w:t xml:space="preserve"> thành công</w:t>
            </w:r>
          </w:p>
        </w:tc>
      </w:tr>
      <w:tr w:rsidR="003E6ED9" w14:paraId="0DEA929D" w14:textId="77777777" w:rsidTr="002E1184">
        <w:tc>
          <w:tcPr>
            <w:tcW w:w="5000" w:type="pct"/>
            <w:gridSpan w:val="2"/>
            <w:tcBorders>
              <w:top w:val="single" w:sz="4" w:space="0" w:color="000000"/>
              <w:left w:val="single" w:sz="4" w:space="0" w:color="000000"/>
              <w:bottom w:val="single" w:sz="4" w:space="0" w:color="000000"/>
              <w:right w:val="single" w:sz="4" w:space="0" w:color="000000"/>
            </w:tcBorders>
          </w:tcPr>
          <w:p w14:paraId="5000CC80" w14:textId="77777777" w:rsidR="003E6ED9" w:rsidRPr="00811651" w:rsidRDefault="003E6ED9" w:rsidP="00A666C2">
            <w:pPr>
              <w:snapToGrid w:val="0"/>
              <w:spacing w:before="60" w:line="276" w:lineRule="auto"/>
              <w:rPr>
                <w:szCs w:val="26"/>
              </w:rPr>
            </w:pPr>
            <w:r>
              <w:rPr>
                <w:b/>
                <w:szCs w:val="26"/>
              </w:rPr>
              <w:t>Trình tự các sự kiện trong quá trình hoạt động của Usecase:</w:t>
            </w:r>
          </w:p>
          <w:p w14:paraId="49B221DE" w14:textId="34AFDDC8" w:rsidR="003E6ED9" w:rsidRPr="00F76980" w:rsidRDefault="003E6ED9" w:rsidP="00A8287A">
            <w:pPr>
              <w:pStyle w:val="ListParagraph"/>
              <w:numPr>
                <w:ilvl w:val="0"/>
                <w:numId w:val="64"/>
              </w:numPr>
            </w:pPr>
            <w:r>
              <w:rPr>
                <w:lang w:val="en-US"/>
              </w:rPr>
              <w:t xml:space="preserve">Phòng Quản trị hạ tầng truy cập vào chức năng [Xuất kho </w:t>
            </w:r>
            <w:r w:rsidR="003C1FA0">
              <w:rPr>
                <w:lang w:val="en-US"/>
              </w:rPr>
              <w:t>thiết bị nghiệp vụ chứng thư số</w:t>
            </w:r>
            <w:r>
              <w:rPr>
                <w:lang w:val="en-US"/>
              </w:rPr>
              <w:t xml:space="preserve">], hệ thống hiển thị danh sách các đợt </w:t>
            </w:r>
            <w:r w:rsidR="00520A1A">
              <w:rPr>
                <w:lang w:val="en-US"/>
              </w:rPr>
              <w:t>xuất kho</w:t>
            </w:r>
            <w:r>
              <w:rPr>
                <w:lang w:val="en-US"/>
              </w:rPr>
              <w:t xml:space="preserve"> </w:t>
            </w:r>
            <w:r w:rsidR="004A0073">
              <w:rPr>
                <w:lang w:val="en-US"/>
              </w:rPr>
              <w:t>thiết bị nghiệp vụ chứng thư số</w:t>
            </w:r>
            <w:r>
              <w:rPr>
                <w:lang w:val="en-US"/>
              </w:rPr>
              <w:t>.</w:t>
            </w:r>
          </w:p>
          <w:p w14:paraId="51CA138B" w14:textId="071A6437" w:rsidR="003E6ED9" w:rsidRPr="00D749EC" w:rsidRDefault="003E6ED9" w:rsidP="00A8287A">
            <w:pPr>
              <w:pStyle w:val="ListParagraph"/>
              <w:numPr>
                <w:ilvl w:val="0"/>
                <w:numId w:val="64"/>
              </w:numPr>
            </w:pPr>
            <w:r>
              <w:rPr>
                <w:lang w:val="en-US"/>
              </w:rPr>
              <w:t xml:space="preserve">Phòng Quản trị hạ tầng nhấn vào nút chức năng [Xuất phiếu </w:t>
            </w:r>
            <w:r w:rsidR="00520A1A">
              <w:rPr>
                <w:lang w:val="en-US"/>
              </w:rPr>
              <w:t>xuất kho</w:t>
            </w:r>
            <w:r>
              <w:rPr>
                <w:lang w:val="en-US"/>
              </w:rPr>
              <w:t xml:space="preserve">] tại đợt </w:t>
            </w:r>
            <w:r w:rsidR="00520A1A">
              <w:rPr>
                <w:lang w:val="en-US"/>
              </w:rPr>
              <w:t>xuất kho</w:t>
            </w:r>
            <w:r>
              <w:rPr>
                <w:lang w:val="en-US"/>
              </w:rPr>
              <w:t xml:space="preserve">, hệ thống xuất phiếu </w:t>
            </w:r>
            <w:r w:rsidR="00520A1A">
              <w:rPr>
                <w:lang w:val="en-US"/>
              </w:rPr>
              <w:t>xuất kho</w:t>
            </w:r>
            <w:r>
              <w:rPr>
                <w:lang w:val="en-US"/>
              </w:rPr>
              <w:t xml:space="preserve"> theo mẫu được cấu hình trước theo định dạng MS Excel (.xlsx).</w:t>
            </w:r>
          </w:p>
          <w:p w14:paraId="505CA9CA" w14:textId="77777777" w:rsidR="003E6ED9" w:rsidRDefault="003E6ED9" w:rsidP="00A8287A">
            <w:pPr>
              <w:pStyle w:val="ListParagraph"/>
              <w:numPr>
                <w:ilvl w:val="0"/>
                <w:numId w:val="64"/>
              </w:numPr>
            </w:pPr>
            <w:r>
              <w:rPr>
                <w:lang w:val="en-US"/>
              </w:rPr>
              <w:t>Phòng Quản trị hạ tầng lưu lại file vào máy tính.</w:t>
            </w:r>
          </w:p>
        </w:tc>
      </w:tr>
      <w:tr w:rsidR="003E6ED9" w14:paraId="5EEADDA2"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7B07378C" w14:textId="77777777" w:rsidR="003E6ED9" w:rsidRPr="00040F4A" w:rsidRDefault="003E6ED9" w:rsidP="00A666C2">
            <w:pPr>
              <w:snapToGrid w:val="0"/>
              <w:spacing w:before="60" w:line="276" w:lineRule="auto"/>
              <w:rPr>
                <w:szCs w:val="26"/>
              </w:rPr>
            </w:pPr>
            <w:r>
              <w:rPr>
                <w:b/>
                <w:szCs w:val="26"/>
              </w:rPr>
              <w:lastRenderedPageBreak/>
              <w:t xml:space="preserve">Hoàn cảnh sử dụng thành công cơ bản: </w:t>
            </w:r>
            <w:r>
              <w:rPr>
                <w:szCs w:val="26"/>
              </w:rPr>
              <w:t>Lưu lại file thành công</w:t>
            </w:r>
          </w:p>
        </w:tc>
      </w:tr>
      <w:tr w:rsidR="003E6ED9" w14:paraId="03A1AFAD"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73457FB7" w14:textId="77777777" w:rsidR="003E6ED9" w:rsidRDefault="003E6ED9" w:rsidP="00A666C2">
            <w:pPr>
              <w:snapToGrid w:val="0"/>
              <w:spacing w:before="60" w:line="276" w:lineRule="auto"/>
              <w:rPr>
                <w:b/>
                <w:szCs w:val="26"/>
              </w:rPr>
            </w:pPr>
            <w:r>
              <w:rPr>
                <w:b/>
                <w:szCs w:val="26"/>
              </w:rPr>
              <w:t xml:space="preserve">Hoàn cảnh sử dụng phụ (thay thế) trong trường hợp không thành công: </w:t>
            </w:r>
          </w:p>
          <w:p w14:paraId="4C4196F3" w14:textId="3B23131F" w:rsidR="003E6ED9" w:rsidRDefault="003E6ED9" w:rsidP="00A666C2">
            <w:pPr>
              <w:snapToGrid w:val="0"/>
              <w:spacing w:before="60" w:line="276" w:lineRule="auto"/>
              <w:rPr>
                <w:szCs w:val="26"/>
              </w:rPr>
            </w:pPr>
            <w:r>
              <w:rPr>
                <w:szCs w:val="26"/>
              </w:rPr>
              <w:t xml:space="preserve">1. Nếu chưa biểu mẫu cấu hình trước mà nhấn nút chức năng [Xuất phiếu </w:t>
            </w:r>
            <w:r w:rsidR="00520A1A">
              <w:rPr>
                <w:szCs w:val="26"/>
              </w:rPr>
              <w:t>xuất kho</w:t>
            </w:r>
            <w:r>
              <w:rPr>
                <w:szCs w:val="26"/>
              </w:rPr>
              <w:t>]:</w:t>
            </w:r>
          </w:p>
          <w:p w14:paraId="0B48D1B4" w14:textId="77777777" w:rsidR="003E6ED9" w:rsidRPr="001B7384" w:rsidRDefault="003E6ED9" w:rsidP="00A8287A">
            <w:pPr>
              <w:pStyle w:val="ListParagraph"/>
              <w:numPr>
                <w:ilvl w:val="0"/>
                <w:numId w:val="54"/>
              </w:numPr>
              <w:snapToGrid w:val="0"/>
              <w:spacing w:before="60"/>
              <w:rPr>
                <w:szCs w:val="26"/>
              </w:rPr>
            </w:pPr>
            <w:r w:rsidRPr="001B7384">
              <w:rPr>
                <w:szCs w:val="26"/>
              </w:rPr>
              <w:t>Hệ thống hiển thị thông báo [Chưa có biểu mẫu xuất file, vui lòng thông báo Quản trị viên để cấu hình biểu mẫu xuất file].</w:t>
            </w:r>
          </w:p>
        </w:tc>
      </w:tr>
      <w:tr w:rsidR="003E6ED9" w14:paraId="7AFBA05C"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6CDD25AF" w14:textId="77777777" w:rsidR="003E6ED9" w:rsidRDefault="003E6ED9"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3E6ED9" w14:paraId="1FC00F65"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2243D7F1" w14:textId="77777777" w:rsidR="003E6ED9" w:rsidRDefault="003E6ED9" w:rsidP="00A666C2">
            <w:pPr>
              <w:snapToGrid w:val="0"/>
              <w:spacing w:before="60" w:line="276" w:lineRule="auto"/>
              <w:rPr>
                <w:szCs w:val="26"/>
              </w:rPr>
            </w:pPr>
            <w:r>
              <w:rPr>
                <w:b/>
                <w:szCs w:val="26"/>
              </w:rPr>
              <w:t>Các yêu cầu phi chức năng:</w:t>
            </w:r>
            <w:r>
              <w:rPr>
                <w:szCs w:val="26"/>
              </w:rPr>
              <w:t xml:space="preserve"> Không có</w:t>
            </w:r>
          </w:p>
        </w:tc>
      </w:tr>
    </w:tbl>
    <w:p w14:paraId="261B5D2D" w14:textId="77777777" w:rsidR="003E6ED9" w:rsidRDefault="003E6ED9" w:rsidP="003E6ED9"/>
    <w:p w14:paraId="2C79C0FD" w14:textId="6A687C35" w:rsidR="00312DF2" w:rsidRDefault="00312DF2" w:rsidP="00BC0773">
      <w:pPr>
        <w:pStyle w:val="Heading3"/>
      </w:pPr>
      <w:r>
        <w:t xml:space="preserve">Quản lý danh sách </w:t>
      </w:r>
      <w:r w:rsidR="004A0073">
        <w:t>thiết bị nghiệp vụ chứng thư số</w:t>
      </w:r>
    </w:p>
    <w:p w14:paraId="349F8962" w14:textId="066C4DC3" w:rsidR="007261DB" w:rsidRDefault="00D655B4" w:rsidP="007261DB">
      <w:pPr>
        <w:keepNext/>
      </w:pPr>
      <w:r>
        <w:rPr>
          <w:noProof/>
        </w:rPr>
        <w:drawing>
          <wp:inline distT="0" distB="0" distL="0" distR="0" wp14:anchorId="03EFF85A" wp14:editId="05BE34E4">
            <wp:extent cx="5732145" cy="2235200"/>
            <wp:effectExtent l="19050" t="19050" r="20955"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604DCD.tmp"/>
                    <pic:cNvPicPr/>
                  </pic:nvPicPr>
                  <pic:blipFill>
                    <a:blip r:embed="rId166">
                      <a:extLst>
                        <a:ext uri="{28A0092B-C50C-407E-A947-70E740481C1C}">
                          <a14:useLocalDpi xmlns:a14="http://schemas.microsoft.com/office/drawing/2010/main" val="0"/>
                        </a:ext>
                      </a:extLst>
                    </a:blip>
                    <a:stretch>
                      <a:fillRect/>
                    </a:stretch>
                  </pic:blipFill>
                  <pic:spPr>
                    <a:xfrm>
                      <a:off x="0" y="0"/>
                      <a:ext cx="5732145" cy="2235200"/>
                    </a:xfrm>
                    <a:prstGeom prst="rect">
                      <a:avLst/>
                    </a:prstGeom>
                    <a:ln>
                      <a:solidFill>
                        <a:schemeClr val="accent5">
                          <a:lumMod val="50000"/>
                        </a:schemeClr>
                      </a:solidFill>
                    </a:ln>
                  </pic:spPr>
                </pic:pic>
              </a:graphicData>
            </a:graphic>
          </wp:inline>
        </w:drawing>
      </w:r>
    </w:p>
    <w:p w14:paraId="55ED6D7F" w14:textId="4996CC9C" w:rsidR="00312DF2" w:rsidRDefault="007261DB"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12</w:t>
        </w:r>
      </w:fldSimple>
      <w:r>
        <w:t xml:space="preserve">: Giao diện hiển thị danh sách các </w:t>
      </w:r>
      <w:r w:rsidR="00D020FB">
        <w:t>thiết bị nghiệp vụ chứng thư số</w:t>
      </w:r>
      <w:r>
        <w:t xml:space="preserve"> có trong kho</w:t>
      </w:r>
    </w:p>
    <w:p w14:paraId="3C48A8DF" w14:textId="63415B28" w:rsidR="003B5068" w:rsidRDefault="00381740" w:rsidP="00941B88">
      <w:pPr>
        <w:pStyle w:val="UCName"/>
      </w:pPr>
      <w:bookmarkStart w:id="308" w:name="_Ref21905162"/>
      <w:bookmarkStart w:id="309" w:name="_Ref21905164"/>
      <w:bookmarkStart w:id="310" w:name="_Toc22744161"/>
      <w:r>
        <w:t xml:space="preserve">Tìm kiếm loại </w:t>
      </w:r>
      <w:r w:rsidR="003C1FA0">
        <w:t>thiết bị nghiệp vụ chứng thư số</w:t>
      </w:r>
      <w:bookmarkEnd w:id="308"/>
      <w:bookmarkEnd w:id="309"/>
      <w:bookmarkEnd w:id="310"/>
    </w:p>
    <w:tbl>
      <w:tblPr>
        <w:tblW w:w="5000" w:type="pct"/>
        <w:tblLook w:val="04A0" w:firstRow="1" w:lastRow="0" w:firstColumn="1" w:lastColumn="0" w:noHBand="0" w:noVBand="1"/>
      </w:tblPr>
      <w:tblGrid>
        <w:gridCol w:w="5807"/>
        <w:gridCol w:w="3210"/>
      </w:tblGrid>
      <w:tr w:rsidR="00743C37" w14:paraId="46F586FA" w14:textId="77777777" w:rsidTr="00A666C2">
        <w:tc>
          <w:tcPr>
            <w:tcW w:w="3220" w:type="pct"/>
            <w:tcBorders>
              <w:top w:val="single" w:sz="4" w:space="0" w:color="000000"/>
              <w:left w:val="single" w:sz="4" w:space="0" w:color="000000"/>
              <w:bottom w:val="single" w:sz="4" w:space="0" w:color="000000"/>
              <w:right w:val="nil"/>
            </w:tcBorders>
            <w:hideMark/>
          </w:tcPr>
          <w:p w14:paraId="64110B9F" w14:textId="35B6F791" w:rsidR="00743C37" w:rsidRDefault="00743C37" w:rsidP="00A666C2">
            <w:pPr>
              <w:spacing w:before="60" w:line="276" w:lineRule="auto"/>
              <w:rPr>
                <w:szCs w:val="26"/>
              </w:rPr>
            </w:pPr>
            <w:r>
              <w:rPr>
                <w:b/>
                <w:szCs w:val="26"/>
              </w:rPr>
              <w:t>Tên Usecase:</w:t>
            </w:r>
            <w:r>
              <w:rPr>
                <w:szCs w:val="26"/>
              </w:rPr>
              <w:t xml:space="preserve"> </w:t>
            </w:r>
            <w:r>
              <w:t xml:space="preserve">Tìm kiếm loại </w:t>
            </w:r>
            <w:r w:rsidR="003C1FA0">
              <w:t>thiết bị nghiệp vụ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7CF7BC08" w14:textId="77777777" w:rsidR="00743C37" w:rsidRDefault="00743C37" w:rsidP="00A666C2">
            <w:pPr>
              <w:snapToGrid w:val="0"/>
              <w:spacing w:before="60" w:line="276" w:lineRule="auto"/>
              <w:rPr>
                <w:szCs w:val="26"/>
              </w:rPr>
            </w:pPr>
            <w:r>
              <w:rPr>
                <w:b/>
                <w:szCs w:val="26"/>
              </w:rPr>
              <w:t>Mức độ BMT:</w:t>
            </w:r>
            <w:r>
              <w:rPr>
                <w:szCs w:val="26"/>
              </w:rPr>
              <w:t xml:space="preserve"> B</w:t>
            </w:r>
          </w:p>
        </w:tc>
      </w:tr>
      <w:tr w:rsidR="00743C37" w14:paraId="72A77C6F" w14:textId="77777777" w:rsidTr="00A666C2">
        <w:tc>
          <w:tcPr>
            <w:tcW w:w="3220" w:type="pct"/>
            <w:tcBorders>
              <w:top w:val="single" w:sz="4" w:space="0" w:color="000000"/>
              <w:left w:val="single" w:sz="4" w:space="0" w:color="000000"/>
              <w:bottom w:val="single" w:sz="4" w:space="0" w:color="000000"/>
              <w:right w:val="nil"/>
            </w:tcBorders>
            <w:hideMark/>
          </w:tcPr>
          <w:p w14:paraId="5447F943" w14:textId="1755D9E3" w:rsidR="00743C37" w:rsidRPr="00811651" w:rsidRDefault="00743C37" w:rsidP="00A666C2">
            <w:pPr>
              <w:snapToGrid w:val="0"/>
              <w:spacing w:before="60" w:line="276" w:lineRule="auto"/>
              <w:rPr>
                <w:szCs w:val="26"/>
              </w:rPr>
            </w:pPr>
            <w:r>
              <w:rPr>
                <w:b/>
                <w:szCs w:val="26"/>
              </w:rPr>
              <w:t xml:space="preserve">Tác nhân chính: </w:t>
            </w:r>
            <w:r w:rsidRPr="00743C37">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68327460" w14:textId="77777777" w:rsidR="00743C37" w:rsidRDefault="00743C37" w:rsidP="00A666C2">
            <w:pPr>
              <w:snapToGrid w:val="0"/>
              <w:spacing w:before="60" w:line="276" w:lineRule="auto"/>
              <w:rPr>
                <w:szCs w:val="26"/>
              </w:rPr>
            </w:pPr>
            <w:r>
              <w:rPr>
                <w:b/>
                <w:szCs w:val="26"/>
              </w:rPr>
              <w:t xml:space="preserve">Tác nhân phụ: </w:t>
            </w:r>
            <w:r>
              <w:rPr>
                <w:szCs w:val="26"/>
              </w:rPr>
              <w:t>Hệ thống</w:t>
            </w:r>
          </w:p>
        </w:tc>
      </w:tr>
      <w:tr w:rsidR="00743C37" w14:paraId="0AF4A31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E5DAE4E" w14:textId="1F07F687" w:rsidR="00743C37" w:rsidRPr="00811651" w:rsidRDefault="00743C37" w:rsidP="00A666C2">
            <w:pPr>
              <w:spacing w:before="60" w:line="276" w:lineRule="auto"/>
              <w:rPr>
                <w:szCs w:val="26"/>
              </w:rPr>
            </w:pPr>
            <w:r>
              <w:rPr>
                <w:b/>
                <w:szCs w:val="26"/>
              </w:rPr>
              <w:t xml:space="preserve">Mô tả Usecase: </w:t>
            </w:r>
            <w:r w:rsidRPr="00743C37">
              <w:rPr>
                <w:szCs w:val="26"/>
              </w:rPr>
              <w:t>Phòng Quản trị hạ tầng</w:t>
            </w:r>
            <w:r>
              <w:t xml:space="preserve"> tìm kiếm loại </w:t>
            </w:r>
            <w:r w:rsidR="003C1FA0">
              <w:t>thiết bị nghiệp vụ chứng thư số</w:t>
            </w:r>
          </w:p>
        </w:tc>
      </w:tr>
      <w:tr w:rsidR="00743C37" w14:paraId="41BB2BA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F0989F9" w14:textId="77777777" w:rsidR="00743C37" w:rsidRDefault="00743C37" w:rsidP="00A666C2">
            <w:pPr>
              <w:snapToGrid w:val="0"/>
              <w:spacing w:before="60" w:line="276" w:lineRule="auto"/>
              <w:rPr>
                <w:b/>
                <w:szCs w:val="26"/>
              </w:rPr>
            </w:pPr>
            <w:r>
              <w:rPr>
                <w:b/>
                <w:szCs w:val="26"/>
              </w:rPr>
              <w:t xml:space="preserve">Điều kiện để bắt đầu Usecase: </w:t>
            </w:r>
          </w:p>
          <w:p w14:paraId="3D27FF94" w14:textId="74362923" w:rsidR="00570FD9" w:rsidRPr="00570FD9" w:rsidRDefault="00570F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6220232" w14:textId="25D8677C" w:rsidR="00570FD9" w:rsidRPr="00570FD9" w:rsidRDefault="00570FD9" w:rsidP="00A8287A">
            <w:pPr>
              <w:pStyle w:val="ListParagraph"/>
              <w:numPr>
                <w:ilvl w:val="0"/>
                <w:numId w:val="40"/>
              </w:numPr>
              <w:snapToGrid w:val="0"/>
              <w:spacing w:before="60"/>
              <w:rPr>
                <w:szCs w:val="26"/>
              </w:rPr>
            </w:pPr>
            <w:r w:rsidRPr="00570FD9">
              <w:rPr>
                <w:szCs w:val="26"/>
              </w:rPr>
              <w:t>Phòng Quản trị hạ tầng</w:t>
            </w:r>
            <w:r w:rsidRPr="00570FD9">
              <w:rPr>
                <w:szCs w:val="26"/>
                <w:lang w:val="en-US"/>
              </w:rPr>
              <w:t xml:space="preserve"> được phân quyền để truy cập vào chức năng [</w:t>
            </w:r>
            <w:r>
              <w:rPr>
                <w:szCs w:val="26"/>
                <w:lang w:val="en-US"/>
              </w:rPr>
              <w:t>Quản lý loại</w:t>
            </w:r>
            <w:r w:rsidRPr="00570FD9">
              <w:rPr>
                <w:szCs w:val="26"/>
                <w:lang w:val="en-US"/>
              </w:rPr>
              <w:t xml:space="preserve"> </w:t>
            </w:r>
            <w:r w:rsidR="003C1FA0">
              <w:rPr>
                <w:szCs w:val="26"/>
                <w:lang w:val="en-US"/>
              </w:rPr>
              <w:t>thiết bị nghiệp vụ chứng thư số</w:t>
            </w:r>
            <w:r w:rsidRPr="00570FD9">
              <w:rPr>
                <w:szCs w:val="26"/>
                <w:lang w:val="en-US"/>
              </w:rPr>
              <w:t>]</w:t>
            </w:r>
          </w:p>
        </w:tc>
      </w:tr>
      <w:tr w:rsidR="00743C37" w14:paraId="53D0E34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48595CE" w14:textId="4521941F" w:rsidR="00743C37" w:rsidRPr="00811651" w:rsidRDefault="00743C37" w:rsidP="00A666C2">
            <w:pPr>
              <w:snapToGrid w:val="0"/>
              <w:spacing w:before="60" w:line="276" w:lineRule="auto"/>
              <w:rPr>
                <w:szCs w:val="26"/>
              </w:rPr>
            </w:pPr>
            <w:r>
              <w:rPr>
                <w:b/>
                <w:szCs w:val="26"/>
              </w:rPr>
              <w:t xml:space="preserve">Điều kiện để kết thúc Usecase: </w:t>
            </w:r>
            <w:r w:rsidR="00570FD9" w:rsidRPr="00570FD9">
              <w:rPr>
                <w:szCs w:val="26"/>
              </w:rPr>
              <w:t>Tìm kiếm thành công</w:t>
            </w:r>
          </w:p>
        </w:tc>
      </w:tr>
      <w:tr w:rsidR="00743C37" w14:paraId="4F0FBDE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0FAB82F8" w14:textId="424AEE0D" w:rsidR="00743C37" w:rsidRDefault="00743C37" w:rsidP="00A666C2">
            <w:pPr>
              <w:snapToGrid w:val="0"/>
              <w:spacing w:before="60" w:line="276" w:lineRule="auto"/>
              <w:rPr>
                <w:b/>
                <w:szCs w:val="26"/>
              </w:rPr>
            </w:pPr>
            <w:r>
              <w:rPr>
                <w:b/>
                <w:szCs w:val="26"/>
              </w:rPr>
              <w:t>Trình tự các sự kiện trong quá trình hoạt động của Usecase:</w:t>
            </w:r>
          </w:p>
          <w:p w14:paraId="494179AF" w14:textId="3BEAFEAB" w:rsidR="00C43CB8" w:rsidRPr="00F76980" w:rsidRDefault="00C43CB8" w:rsidP="00A8287A">
            <w:pPr>
              <w:pStyle w:val="ListParagraph"/>
              <w:numPr>
                <w:ilvl w:val="0"/>
                <w:numId w:val="65"/>
              </w:numPr>
            </w:pPr>
            <w:r>
              <w:rPr>
                <w:lang w:val="en-US"/>
              </w:rPr>
              <w:lastRenderedPageBreak/>
              <w:t xml:space="preserve">Phòng Quản trị hạ tầng truy cập vào chức năng [Quản lý loại </w:t>
            </w:r>
            <w:r w:rsidR="003C1FA0">
              <w:rPr>
                <w:lang w:val="en-US"/>
              </w:rPr>
              <w:t>thiết bị nghiệp vụ chứng thư số</w:t>
            </w:r>
            <w:r>
              <w:rPr>
                <w:lang w:val="en-US"/>
              </w:rPr>
              <w:t xml:space="preserve">], hệ thống hiển thị danh sách các loại </w:t>
            </w:r>
            <w:r w:rsidR="004A0073">
              <w:rPr>
                <w:lang w:val="en-US"/>
              </w:rPr>
              <w:t>thiết bị nghiệp vụ chứng thư số</w:t>
            </w:r>
            <w:r>
              <w:rPr>
                <w:lang w:val="en-US"/>
              </w:rPr>
              <w:t xml:space="preserve"> và khung tìm kiếm.</w:t>
            </w:r>
          </w:p>
          <w:p w14:paraId="5FBF2067" w14:textId="35B9799D" w:rsidR="00743C37" w:rsidRPr="00C43CB8" w:rsidRDefault="00C43CB8" w:rsidP="00A8287A">
            <w:pPr>
              <w:pStyle w:val="ListParagraph"/>
              <w:numPr>
                <w:ilvl w:val="0"/>
                <w:numId w:val="65"/>
              </w:numPr>
              <w:rPr>
                <w:color w:val="000000"/>
                <w:szCs w:val="26"/>
              </w:rPr>
            </w:pPr>
            <w:r>
              <w:rPr>
                <w:lang w:val="en-US"/>
              </w:rPr>
              <w:t xml:space="preserve">Phòng Quản trị hạ tầng nhập nội dung vào ô trong khung tìm kiếm cơ bản hoặc nhấn vào [Tìm kiếm nâng cao] để hiển thị khung tìm kiếm nâng cao và nhập nội dung cần tìm vào các ô tiêu chí: Tên </w:t>
            </w:r>
            <w:r w:rsidR="004A0073">
              <w:rPr>
                <w:lang w:val="en-US"/>
              </w:rPr>
              <w:t>thiết bị nghiệp vụ chứng thư số</w:t>
            </w:r>
            <w:r>
              <w:rPr>
                <w:lang w:val="en-US"/>
              </w:rPr>
              <w:t>, Mã số, Đơn vị tính, Trạng thái và nhấn nút [Tìm kiếm]</w:t>
            </w:r>
          </w:p>
          <w:p w14:paraId="41CC20B6" w14:textId="4F9B525F" w:rsidR="00C43CB8" w:rsidRPr="00570FD9" w:rsidRDefault="00C43CB8" w:rsidP="00A8287A">
            <w:pPr>
              <w:pStyle w:val="ListParagraph"/>
              <w:numPr>
                <w:ilvl w:val="0"/>
                <w:numId w:val="65"/>
              </w:numPr>
              <w:rPr>
                <w:color w:val="000000"/>
                <w:szCs w:val="26"/>
              </w:rPr>
            </w:pPr>
            <w:r>
              <w:rPr>
                <w:lang w:val="en-US"/>
              </w:rPr>
              <w:t>Hệ thống tìm kiếm theo các nội dung đã nhập và hiển thị danh sách phù hợp với điều kiện tìm kiếm.</w:t>
            </w:r>
          </w:p>
        </w:tc>
      </w:tr>
      <w:tr w:rsidR="008A118F" w14:paraId="6947FA30"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9F64F2B" w14:textId="38CF0E3F" w:rsidR="008A118F" w:rsidRPr="00811651" w:rsidRDefault="008A118F" w:rsidP="00A666C2">
            <w:pPr>
              <w:snapToGrid w:val="0"/>
              <w:spacing w:before="60" w:line="276" w:lineRule="auto"/>
              <w:rPr>
                <w:szCs w:val="26"/>
              </w:rPr>
            </w:pPr>
            <w:r>
              <w:rPr>
                <w:b/>
                <w:szCs w:val="26"/>
              </w:rPr>
              <w:t xml:space="preserve">Hoàn cảnh sử dụng thành công cơ bản: </w:t>
            </w:r>
            <w:r>
              <w:rPr>
                <w:szCs w:val="26"/>
              </w:rPr>
              <w:t>Hệ thống hiển thị danh sách tìm kiếm chính xác.</w:t>
            </w:r>
          </w:p>
        </w:tc>
      </w:tr>
      <w:tr w:rsidR="008A118F" w14:paraId="4094E1C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C92A0D2" w14:textId="77777777" w:rsidR="008A118F" w:rsidRDefault="008A118F" w:rsidP="00A666C2">
            <w:pPr>
              <w:snapToGrid w:val="0"/>
              <w:spacing w:before="60" w:line="276" w:lineRule="auto"/>
              <w:rPr>
                <w:b/>
                <w:szCs w:val="26"/>
              </w:rPr>
            </w:pPr>
            <w:r>
              <w:rPr>
                <w:b/>
                <w:szCs w:val="26"/>
              </w:rPr>
              <w:t xml:space="preserve">Hoàn cảnh sử dụng phụ (thay thế) trong trường hợp không thành công: </w:t>
            </w:r>
          </w:p>
          <w:p w14:paraId="1030591B" w14:textId="40CB4D5C" w:rsidR="008A118F" w:rsidRDefault="008A118F" w:rsidP="00A666C2">
            <w:pPr>
              <w:snapToGrid w:val="0"/>
              <w:spacing w:before="60" w:line="276" w:lineRule="auto"/>
              <w:rPr>
                <w:szCs w:val="26"/>
              </w:rPr>
            </w:pPr>
            <w:r>
              <w:rPr>
                <w:szCs w:val="26"/>
              </w:rPr>
              <w:t xml:space="preserve">1. Không có dữ liệu </w:t>
            </w:r>
            <w:r w:rsidR="00B17002">
              <w:rPr>
                <w:szCs w:val="26"/>
              </w:rPr>
              <w:t xml:space="preserve">loại </w:t>
            </w:r>
            <w:r w:rsidR="004A0073">
              <w:rPr>
                <w:szCs w:val="26"/>
              </w:rPr>
              <w:t>thiết bị nghiệp vụ chứng thư số</w:t>
            </w:r>
            <w:r>
              <w:rPr>
                <w:szCs w:val="26"/>
              </w:rPr>
              <w:t>:</w:t>
            </w:r>
          </w:p>
          <w:p w14:paraId="29D718DB" w14:textId="50D65A60" w:rsidR="008A118F" w:rsidRPr="00D749EC" w:rsidRDefault="008A118F" w:rsidP="00A8287A">
            <w:pPr>
              <w:pStyle w:val="ListParagraph"/>
              <w:numPr>
                <w:ilvl w:val="0"/>
                <w:numId w:val="49"/>
              </w:numPr>
              <w:snapToGrid w:val="0"/>
              <w:spacing w:before="60"/>
              <w:rPr>
                <w:szCs w:val="26"/>
              </w:rPr>
            </w:pPr>
            <w:r w:rsidRPr="00D749EC">
              <w:rPr>
                <w:szCs w:val="26"/>
              </w:rPr>
              <w:t xml:space="preserve">Nếu không có dữ liệu </w:t>
            </w:r>
            <w:r w:rsidR="00B17002">
              <w:rPr>
                <w:szCs w:val="26"/>
                <w:lang w:val="en-US"/>
              </w:rPr>
              <w:t xml:space="preserve">loại </w:t>
            </w:r>
            <w:r w:rsidR="004A0073">
              <w:rPr>
                <w:szCs w:val="26"/>
              </w:rPr>
              <w:t>thiết bị nghiệp vụ chứng thư số</w:t>
            </w:r>
            <w:r w:rsidRPr="00D749EC">
              <w:rPr>
                <w:szCs w:val="26"/>
              </w:rPr>
              <w:t xml:space="preserve"> phù hợp với các tiêu chí tìm kiếm thì hiển thị [Không có dữ liệu]</w:t>
            </w:r>
          </w:p>
          <w:p w14:paraId="3BE15E4E" w14:textId="77777777" w:rsidR="008A118F" w:rsidRDefault="008A118F" w:rsidP="00A666C2">
            <w:pPr>
              <w:snapToGrid w:val="0"/>
              <w:spacing w:before="60" w:line="276" w:lineRule="auto"/>
              <w:rPr>
                <w:szCs w:val="26"/>
              </w:rPr>
            </w:pPr>
            <w:r>
              <w:rPr>
                <w:szCs w:val="26"/>
              </w:rPr>
              <w:t>2. Không nhập tiêu chí tìm kiếm:</w:t>
            </w:r>
          </w:p>
          <w:p w14:paraId="0955EDEA" w14:textId="5F18241D" w:rsidR="008A118F" w:rsidRPr="00811651" w:rsidRDefault="008A118F" w:rsidP="00A8287A">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sidR="004A0073">
              <w:rPr>
                <w:szCs w:val="26"/>
              </w:rPr>
              <w:t>thiết bị nghiệp vụ chứng thư số</w:t>
            </w:r>
            <w:r w:rsidRPr="00D749EC">
              <w:rPr>
                <w:szCs w:val="26"/>
              </w:rPr>
              <w:t>.</w:t>
            </w:r>
          </w:p>
        </w:tc>
      </w:tr>
      <w:tr w:rsidR="00743C37" w14:paraId="2B6C930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AA58859" w14:textId="77777777" w:rsidR="00743C37" w:rsidRDefault="00743C37"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743C37" w14:paraId="4649F8F7"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F504A93" w14:textId="77777777" w:rsidR="00743C37" w:rsidRDefault="00743C37" w:rsidP="00A666C2">
            <w:pPr>
              <w:snapToGrid w:val="0"/>
              <w:spacing w:before="60" w:line="276" w:lineRule="auto"/>
              <w:rPr>
                <w:szCs w:val="26"/>
              </w:rPr>
            </w:pPr>
            <w:r>
              <w:rPr>
                <w:b/>
                <w:szCs w:val="26"/>
              </w:rPr>
              <w:t>Các yêu cầu phi chức năng:</w:t>
            </w:r>
            <w:r>
              <w:rPr>
                <w:szCs w:val="26"/>
              </w:rPr>
              <w:t xml:space="preserve"> Không có</w:t>
            </w:r>
          </w:p>
        </w:tc>
      </w:tr>
    </w:tbl>
    <w:p w14:paraId="5D60C276" w14:textId="77777777" w:rsidR="00743C37" w:rsidRDefault="00743C37" w:rsidP="00743C37"/>
    <w:p w14:paraId="2E42A149" w14:textId="77777777" w:rsidR="007261DB" w:rsidRDefault="00312DF2" w:rsidP="007261DB">
      <w:pPr>
        <w:keepNext/>
      </w:pPr>
      <w:r>
        <w:rPr>
          <w:noProof/>
        </w:rPr>
        <w:drawing>
          <wp:inline distT="0" distB="0" distL="0" distR="0" wp14:anchorId="660E0A30" wp14:editId="63147B81">
            <wp:extent cx="5677200" cy="2782192"/>
            <wp:effectExtent l="19050" t="19050" r="1905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A88F1C.tmp"/>
                    <pic:cNvPicPr/>
                  </pic:nvPicPr>
                  <pic:blipFill>
                    <a:blip r:embed="rId167">
                      <a:extLst>
                        <a:ext uri="{28A0092B-C50C-407E-A947-70E740481C1C}">
                          <a14:useLocalDpi xmlns:a14="http://schemas.microsoft.com/office/drawing/2010/main" val="0"/>
                        </a:ext>
                      </a:extLst>
                    </a:blip>
                    <a:stretch>
                      <a:fillRect/>
                    </a:stretch>
                  </pic:blipFill>
                  <pic:spPr>
                    <a:xfrm>
                      <a:off x="0" y="0"/>
                      <a:ext cx="5677200" cy="2782192"/>
                    </a:xfrm>
                    <a:prstGeom prst="rect">
                      <a:avLst/>
                    </a:prstGeom>
                    <a:ln>
                      <a:solidFill>
                        <a:schemeClr val="accent1"/>
                      </a:solidFill>
                    </a:ln>
                  </pic:spPr>
                </pic:pic>
              </a:graphicData>
            </a:graphic>
          </wp:inline>
        </w:drawing>
      </w:r>
    </w:p>
    <w:p w14:paraId="6973BB9F" w14:textId="23204FCB" w:rsidR="00312DF2" w:rsidRDefault="007261DB"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13</w:t>
        </w:r>
      </w:fldSimple>
      <w:r>
        <w:t xml:space="preserve">: Giao diện form thêm mới </w:t>
      </w:r>
      <w:r w:rsidR="00D020FB">
        <w:t>thiết bị nghiệp vụ chứng thư số</w:t>
      </w:r>
    </w:p>
    <w:p w14:paraId="3FCE3118" w14:textId="2D4353F7" w:rsidR="003355F5" w:rsidRDefault="003355F5" w:rsidP="00941B88">
      <w:pPr>
        <w:pStyle w:val="UCName"/>
      </w:pPr>
      <w:bookmarkStart w:id="311" w:name="_Ref21905168"/>
      <w:bookmarkStart w:id="312" w:name="_Ref21905170"/>
      <w:bookmarkStart w:id="313" w:name="_Toc22744162"/>
      <w:r>
        <w:t xml:space="preserve">Thêm mới loại </w:t>
      </w:r>
      <w:r w:rsidR="003C1FA0">
        <w:t>thiết bị nghiệp vụ chứng thư số</w:t>
      </w:r>
      <w:bookmarkEnd w:id="311"/>
      <w:bookmarkEnd w:id="312"/>
      <w:bookmarkEnd w:id="313"/>
    </w:p>
    <w:tbl>
      <w:tblPr>
        <w:tblW w:w="5000" w:type="pct"/>
        <w:tblLook w:val="04A0" w:firstRow="1" w:lastRow="0" w:firstColumn="1" w:lastColumn="0" w:noHBand="0" w:noVBand="1"/>
      </w:tblPr>
      <w:tblGrid>
        <w:gridCol w:w="5664"/>
        <w:gridCol w:w="3353"/>
      </w:tblGrid>
      <w:tr w:rsidR="003355F5" w14:paraId="01A1B941" w14:textId="77777777" w:rsidTr="00A666C2">
        <w:tc>
          <w:tcPr>
            <w:tcW w:w="3141" w:type="pct"/>
            <w:tcBorders>
              <w:top w:val="single" w:sz="4" w:space="0" w:color="000000"/>
              <w:left w:val="single" w:sz="4" w:space="0" w:color="000000"/>
              <w:bottom w:val="single" w:sz="4" w:space="0" w:color="000000"/>
              <w:right w:val="nil"/>
            </w:tcBorders>
            <w:hideMark/>
          </w:tcPr>
          <w:p w14:paraId="643E2C4D" w14:textId="774CE353" w:rsidR="003355F5" w:rsidRDefault="003355F5" w:rsidP="00A666C2">
            <w:pPr>
              <w:spacing w:before="60" w:line="276" w:lineRule="auto"/>
              <w:rPr>
                <w:szCs w:val="26"/>
              </w:rPr>
            </w:pPr>
            <w:r>
              <w:rPr>
                <w:b/>
                <w:szCs w:val="26"/>
              </w:rPr>
              <w:lastRenderedPageBreak/>
              <w:t>Tên Usecase:</w:t>
            </w:r>
            <w:r>
              <w:rPr>
                <w:szCs w:val="26"/>
              </w:rPr>
              <w:t xml:space="preserve"> </w:t>
            </w:r>
            <w:r>
              <w:t xml:space="preserve">Thêm mới loại </w:t>
            </w:r>
            <w:r w:rsidR="003C1FA0">
              <w:t>thiết bị nghiệp vụ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403663DC" w14:textId="77777777" w:rsidR="003355F5" w:rsidRDefault="003355F5" w:rsidP="00A666C2">
            <w:pPr>
              <w:snapToGrid w:val="0"/>
              <w:spacing w:before="60" w:line="276" w:lineRule="auto"/>
              <w:rPr>
                <w:szCs w:val="26"/>
              </w:rPr>
            </w:pPr>
            <w:r>
              <w:rPr>
                <w:b/>
                <w:szCs w:val="26"/>
              </w:rPr>
              <w:t>Mức độ BMT:</w:t>
            </w:r>
            <w:r>
              <w:rPr>
                <w:szCs w:val="26"/>
              </w:rPr>
              <w:t xml:space="preserve"> B</w:t>
            </w:r>
          </w:p>
        </w:tc>
      </w:tr>
      <w:tr w:rsidR="003355F5" w14:paraId="3532B0F0" w14:textId="77777777" w:rsidTr="00A666C2">
        <w:tc>
          <w:tcPr>
            <w:tcW w:w="3141" w:type="pct"/>
            <w:tcBorders>
              <w:top w:val="single" w:sz="4" w:space="0" w:color="000000"/>
              <w:left w:val="single" w:sz="4" w:space="0" w:color="000000"/>
              <w:bottom w:val="single" w:sz="4" w:space="0" w:color="000000"/>
              <w:right w:val="nil"/>
            </w:tcBorders>
            <w:hideMark/>
          </w:tcPr>
          <w:p w14:paraId="344CAD48" w14:textId="77777777" w:rsidR="003355F5" w:rsidRPr="00D6080A" w:rsidRDefault="003355F5"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7CA0859C" w14:textId="77777777" w:rsidR="003355F5" w:rsidRDefault="003355F5" w:rsidP="00A666C2">
            <w:pPr>
              <w:snapToGrid w:val="0"/>
              <w:spacing w:before="60" w:line="276" w:lineRule="auto"/>
              <w:rPr>
                <w:szCs w:val="26"/>
              </w:rPr>
            </w:pPr>
            <w:r>
              <w:rPr>
                <w:b/>
                <w:szCs w:val="26"/>
              </w:rPr>
              <w:t xml:space="preserve">Tác nhân phụ: </w:t>
            </w:r>
            <w:r>
              <w:rPr>
                <w:szCs w:val="26"/>
              </w:rPr>
              <w:t>Hệ thống</w:t>
            </w:r>
          </w:p>
        </w:tc>
      </w:tr>
      <w:tr w:rsidR="003355F5" w14:paraId="3BA8B9EC"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4BAC1C6" w14:textId="030D80EB" w:rsidR="003355F5" w:rsidRPr="00811651" w:rsidRDefault="003355F5" w:rsidP="00A666C2">
            <w:pPr>
              <w:spacing w:before="60" w:line="276" w:lineRule="auto"/>
              <w:rPr>
                <w:szCs w:val="26"/>
              </w:rPr>
            </w:pPr>
            <w:r>
              <w:rPr>
                <w:b/>
                <w:szCs w:val="26"/>
              </w:rPr>
              <w:t xml:space="preserve">Mô tả Usecase: </w:t>
            </w:r>
            <w:r>
              <w:rPr>
                <w:szCs w:val="26"/>
              </w:rPr>
              <w:t>Phòng Quản trị hạ tầng</w:t>
            </w:r>
            <w:r>
              <w:t xml:space="preserve"> thêm mới loại </w:t>
            </w:r>
            <w:r w:rsidR="003C1FA0">
              <w:t>thiết bị nghiệp vụ chứng thư số</w:t>
            </w:r>
          </w:p>
        </w:tc>
      </w:tr>
      <w:tr w:rsidR="003355F5" w14:paraId="61C2698C"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2F16947" w14:textId="77777777" w:rsidR="003355F5" w:rsidRDefault="003355F5" w:rsidP="00A666C2">
            <w:pPr>
              <w:snapToGrid w:val="0"/>
              <w:spacing w:before="60" w:line="276" w:lineRule="auto"/>
              <w:rPr>
                <w:b/>
                <w:szCs w:val="26"/>
              </w:rPr>
            </w:pPr>
            <w:r>
              <w:rPr>
                <w:b/>
                <w:szCs w:val="26"/>
              </w:rPr>
              <w:t xml:space="preserve">Điều kiện để bắt đầu Usecase: </w:t>
            </w:r>
          </w:p>
          <w:p w14:paraId="12609AC5" w14:textId="77777777" w:rsidR="003355F5" w:rsidRPr="00E67262" w:rsidRDefault="003355F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1F1E201B" w14:textId="73850E5C" w:rsidR="003355F5" w:rsidRPr="00D6080A" w:rsidRDefault="003355F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[Quản lý loại </w:t>
            </w:r>
            <w:r w:rsidR="003C1FA0">
              <w:rPr>
                <w:szCs w:val="26"/>
                <w:lang w:val="en-US"/>
              </w:rPr>
              <w:t>thiết bị nghiệp vụ chứng thư số</w:t>
            </w:r>
            <w:r>
              <w:rPr>
                <w:szCs w:val="26"/>
                <w:lang w:val="en-US"/>
              </w:rPr>
              <w:t>]</w:t>
            </w:r>
          </w:p>
        </w:tc>
      </w:tr>
      <w:tr w:rsidR="003355F5" w14:paraId="1FEFED37"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A581378" w14:textId="4D085FF1" w:rsidR="003355F5" w:rsidRPr="005F5780" w:rsidRDefault="003355F5" w:rsidP="00A666C2">
            <w:pPr>
              <w:snapToGrid w:val="0"/>
              <w:spacing w:before="60" w:line="276" w:lineRule="auto"/>
              <w:rPr>
                <w:szCs w:val="26"/>
              </w:rPr>
            </w:pPr>
            <w:r>
              <w:rPr>
                <w:b/>
                <w:szCs w:val="26"/>
              </w:rPr>
              <w:t xml:space="preserve">Điều kiện để kết thúc Usecase: </w:t>
            </w:r>
            <w:r>
              <w:t xml:space="preserve">Thêm mới loại </w:t>
            </w:r>
            <w:r w:rsidR="003C1FA0">
              <w:t>thiết bị nghiệp vụ chứng thư số</w:t>
            </w:r>
            <w:r>
              <w:rPr>
                <w:szCs w:val="26"/>
              </w:rPr>
              <w:t xml:space="preserve"> thành công.</w:t>
            </w:r>
          </w:p>
        </w:tc>
      </w:tr>
      <w:tr w:rsidR="003355F5" w14:paraId="5881E6F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526C0BF4" w14:textId="77777777" w:rsidR="003355F5" w:rsidRPr="00811651" w:rsidRDefault="003355F5" w:rsidP="00A666C2">
            <w:pPr>
              <w:snapToGrid w:val="0"/>
              <w:spacing w:before="60" w:line="276" w:lineRule="auto"/>
              <w:rPr>
                <w:szCs w:val="26"/>
              </w:rPr>
            </w:pPr>
            <w:r>
              <w:rPr>
                <w:b/>
                <w:szCs w:val="26"/>
              </w:rPr>
              <w:t>Trình tự các sự kiện trong quá trình hoạt động của Usecase:</w:t>
            </w:r>
          </w:p>
          <w:p w14:paraId="16137998" w14:textId="5A25B651" w:rsidR="003355F5" w:rsidRPr="00F76980" w:rsidRDefault="003355F5" w:rsidP="00A8287A">
            <w:pPr>
              <w:pStyle w:val="ListParagraph"/>
              <w:numPr>
                <w:ilvl w:val="0"/>
                <w:numId w:val="66"/>
              </w:numPr>
            </w:pPr>
            <w:r>
              <w:rPr>
                <w:lang w:val="en-US"/>
              </w:rPr>
              <w:t xml:space="preserve">Phòng Quản trị hạ tầng truy cập vào chức năng [Quản lý loại </w:t>
            </w:r>
            <w:r w:rsidR="003C1FA0">
              <w:rPr>
                <w:lang w:val="en-US"/>
              </w:rPr>
              <w:t>thiết bị nghiệp vụ chứng thư số</w:t>
            </w:r>
            <w:r>
              <w:rPr>
                <w:lang w:val="en-US"/>
              </w:rPr>
              <w:t xml:space="preserve">], hệ thống hiển thị danh sách các loại </w:t>
            </w:r>
            <w:r w:rsidR="004A0073">
              <w:rPr>
                <w:lang w:val="en-US"/>
              </w:rPr>
              <w:t>thiết bị nghiệp vụ chứng thư số</w:t>
            </w:r>
            <w:r>
              <w:rPr>
                <w:lang w:val="en-US"/>
              </w:rPr>
              <w:t>.</w:t>
            </w:r>
          </w:p>
          <w:p w14:paraId="042C698E" w14:textId="1322C0D3" w:rsidR="003355F5" w:rsidRPr="00D749EC" w:rsidRDefault="003355F5" w:rsidP="00A8287A">
            <w:pPr>
              <w:pStyle w:val="ListParagraph"/>
              <w:numPr>
                <w:ilvl w:val="0"/>
                <w:numId w:val="66"/>
              </w:numPr>
            </w:pPr>
            <w:r>
              <w:rPr>
                <w:lang w:val="en-US"/>
              </w:rPr>
              <w:t xml:space="preserve">Phòng Quản trị hạ tầng nhấn vào nút chức năng [Thêm mới] để thêm mới loại </w:t>
            </w:r>
            <w:r w:rsidR="004A0073">
              <w:rPr>
                <w:lang w:val="en-US"/>
              </w:rPr>
              <w:t>thiết bị nghiệp vụ chứng thư số</w:t>
            </w:r>
            <w:r>
              <w:rPr>
                <w:lang w:val="en-US"/>
              </w:rPr>
              <w:t>, hệ thống hiển thị khung thêm mới.</w:t>
            </w:r>
          </w:p>
          <w:p w14:paraId="36DA1BF1" w14:textId="4B13EAB0" w:rsidR="003355F5" w:rsidRPr="00B5216E" w:rsidRDefault="003355F5" w:rsidP="00A8287A">
            <w:pPr>
              <w:pStyle w:val="ListParagraph"/>
              <w:numPr>
                <w:ilvl w:val="0"/>
                <w:numId w:val="66"/>
              </w:numPr>
            </w:pPr>
            <w:r>
              <w:rPr>
                <w:lang w:val="en-US"/>
              </w:rPr>
              <w:t xml:space="preserve">Phòng Quản trị hạ tầng nhập các thông tin vào khung thêm mới: </w:t>
            </w:r>
          </w:p>
          <w:p w14:paraId="686EBE98" w14:textId="7DC4BD9F" w:rsidR="003355F5" w:rsidRPr="00686673" w:rsidRDefault="003355F5" w:rsidP="00A8287A">
            <w:pPr>
              <w:pStyle w:val="ListParagraph"/>
              <w:numPr>
                <w:ilvl w:val="1"/>
                <w:numId w:val="66"/>
              </w:numPr>
            </w:pPr>
            <w:r>
              <w:rPr>
                <w:lang w:val="en-US"/>
              </w:rPr>
              <w:t xml:space="preserve">Nhập [Tên </w:t>
            </w:r>
            <w:r w:rsidR="004A0073">
              <w:rPr>
                <w:lang w:val="en-US"/>
              </w:rPr>
              <w:t>thiết bị nghiệp vụ chứng thư số</w:t>
            </w:r>
            <w:r>
              <w:rPr>
                <w:lang w:val="en-US"/>
              </w:rPr>
              <w:t>]</w:t>
            </w:r>
          </w:p>
          <w:p w14:paraId="7B92C972" w14:textId="6EFD3776" w:rsidR="003355F5" w:rsidRPr="00B5216E" w:rsidRDefault="003355F5" w:rsidP="00A8287A">
            <w:pPr>
              <w:pStyle w:val="ListParagraph"/>
              <w:numPr>
                <w:ilvl w:val="1"/>
                <w:numId w:val="66"/>
              </w:numPr>
            </w:pPr>
            <w:r>
              <w:rPr>
                <w:lang w:val="en-US"/>
              </w:rPr>
              <w:t xml:space="preserve">Nhập [Mã số </w:t>
            </w:r>
            <w:r w:rsidR="004A0073">
              <w:rPr>
                <w:lang w:val="en-US"/>
              </w:rPr>
              <w:t>thiết bị nghiệp vụ chứng thư số</w:t>
            </w:r>
            <w:r>
              <w:rPr>
                <w:lang w:val="en-US"/>
              </w:rPr>
              <w:t xml:space="preserve">]. </w:t>
            </w:r>
          </w:p>
          <w:p w14:paraId="494720C3" w14:textId="08C8FBC4" w:rsidR="003355F5" w:rsidRPr="0093129A" w:rsidRDefault="0093129A" w:rsidP="00A8287A">
            <w:pPr>
              <w:pStyle w:val="ListParagraph"/>
              <w:numPr>
                <w:ilvl w:val="1"/>
                <w:numId w:val="66"/>
              </w:numPr>
            </w:pPr>
            <w:r>
              <w:rPr>
                <w:lang w:val="en-US"/>
              </w:rPr>
              <w:t>Chọn</w:t>
            </w:r>
            <w:r w:rsidR="003355F5">
              <w:rPr>
                <w:lang w:val="en-US"/>
              </w:rPr>
              <w:t xml:space="preserve"> [</w:t>
            </w:r>
            <w:r>
              <w:rPr>
                <w:lang w:val="en-US"/>
              </w:rPr>
              <w:t>Đơn vị tính</w:t>
            </w:r>
            <w:r w:rsidR="003355F5">
              <w:rPr>
                <w:lang w:val="en-US"/>
              </w:rPr>
              <w:t>]</w:t>
            </w:r>
          </w:p>
          <w:p w14:paraId="264E4B35" w14:textId="276283DB" w:rsidR="003355F5" w:rsidRPr="00B5216E" w:rsidRDefault="0093129A" w:rsidP="00A8287A">
            <w:pPr>
              <w:pStyle w:val="ListParagraph"/>
              <w:numPr>
                <w:ilvl w:val="1"/>
                <w:numId w:val="66"/>
              </w:numPr>
            </w:pPr>
            <w:r>
              <w:rPr>
                <w:lang w:val="en-US"/>
              </w:rPr>
              <w:t>Chọn [Trạng thái]</w:t>
            </w:r>
          </w:p>
          <w:p w14:paraId="24A7E827" w14:textId="77777777" w:rsidR="003355F5" w:rsidRDefault="003355F5" w:rsidP="00A8287A">
            <w:pPr>
              <w:pStyle w:val="ListParagraph"/>
              <w:numPr>
                <w:ilvl w:val="1"/>
                <w:numId w:val="66"/>
              </w:numPr>
            </w:pPr>
            <w:r>
              <w:rPr>
                <w:lang w:val="en-US"/>
              </w:rPr>
              <w:t>Và nhấn nút [Lưu lại]</w:t>
            </w:r>
          </w:p>
        </w:tc>
      </w:tr>
      <w:tr w:rsidR="003355F5" w14:paraId="71164237"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A86D140" w14:textId="37603992" w:rsidR="003355F5" w:rsidRPr="00811651" w:rsidRDefault="003355F5" w:rsidP="00A666C2">
            <w:pPr>
              <w:snapToGrid w:val="0"/>
              <w:spacing w:before="60" w:line="276" w:lineRule="auto"/>
              <w:rPr>
                <w:szCs w:val="26"/>
              </w:rPr>
            </w:pPr>
            <w:r>
              <w:rPr>
                <w:b/>
                <w:szCs w:val="26"/>
              </w:rPr>
              <w:t xml:space="preserve">Hoàn cảnh sử dụng thành công cơ bản: </w:t>
            </w:r>
            <w:r>
              <w:rPr>
                <w:szCs w:val="26"/>
              </w:rPr>
              <w:t>Hệ thố</w:t>
            </w:r>
            <w:r w:rsidR="0093129A">
              <w:rPr>
                <w:szCs w:val="26"/>
              </w:rPr>
              <w:t xml:space="preserve">ng thêm </w:t>
            </w:r>
            <w:r>
              <w:rPr>
                <w:szCs w:val="26"/>
              </w:rPr>
              <w:t>mới thành công.</w:t>
            </w:r>
          </w:p>
        </w:tc>
      </w:tr>
      <w:tr w:rsidR="003355F5" w14:paraId="4DF3D98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DF71A22" w14:textId="77777777" w:rsidR="003355F5" w:rsidRDefault="003355F5" w:rsidP="00A666C2">
            <w:pPr>
              <w:snapToGrid w:val="0"/>
              <w:spacing w:before="60" w:line="276" w:lineRule="auto"/>
              <w:rPr>
                <w:b/>
                <w:szCs w:val="26"/>
              </w:rPr>
            </w:pPr>
            <w:r>
              <w:rPr>
                <w:b/>
                <w:szCs w:val="26"/>
              </w:rPr>
              <w:t xml:space="preserve">Hoàn cảnh sử dụng phụ (thay thế) trong trường hợp không thành công: </w:t>
            </w:r>
          </w:p>
          <w:p w14:paraId="0BB288C2" w14:textId="77777777" w:rsidR="003355F5" w:rsidRDefault="003355F5" w:rsidP="00A666C2">
            <w:pPr>
              <w:snapToGrid w:val="0"/>
              <w:spacing w:before="60" w:line="276" w:lineRule="auto"/>
              <w:rPr>
                <w:szCs w:val="26"/>
              </w:rPr>
            </w:pPr>
            <w:r>
              <w:rPr>
                <w:szCs w:val="26"/>
              </w:rPr>
              <w:t>1. Không nhập dữ liệu trong khung thêm mới:</w:t>
            </w:r>
          </w:p>
          <w:p w14:paraId="5B353E6F" w14:textId="77777777" w:rsidR="003355F5" w:rsidRPr="00D749EC" w:rsidRDefault="003355F5"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thêm mới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43102F50" w14:textId="1F58ABCB" w:rsidR="003355F5" w:rsidRDefault="003355F5" w:rsidP="00A666C2">
            <w:pPr>
              <w:snapToGrid w:val="0"/>
              <w:spacing w:before="60" w:line="276" w:lineRule="auto"/>
              <w:rPr>
                <w:szCs w:val="26"/>
              </w:rPr>
            </w:pPr>
            <w:r>
              <w:rPr>
                <w:szCs w:val="26"/>
              </w:rPr>
              <w:t xml:space="preserve">2. Nhập [Mã </w:t>
            </w:r>
            <w:r w:rsidR="0093129A">
              <w:rPr>
                <w:szCs w:val="26"/>
              </w:rPr>
              <w:t xml:space="preserve">số </w:t>
            </w:r>
            <w:r w:rsidR="004A0073">
              <w:rPr>
                <w:szCs w:val="26"/>
              </w:rPr>
              <w:t>thiết bị nghiệp vụ chứng thư số</w:t>
            </w:r>
            <w:r>
              <w:rPr>
                <w:szCs w:val="26"/>
              </w:rPr>
              <w:t>] trùng với dữ liệu hiện có:</w:t>
            </w:r>
          </w:p>
          <w:p w14:paraId="5EF3E70D" w14:textId="7935A89A" w:rsidR="003355F5" w:rsidRPr="00520A1A" w:rsidRDefault="003355F5" w:rsidP="00A8287A">
            <w:pPr>
              <w:pStyle w:val="ListParagraph"/>
              <w:numPr>
                <w:ilvl w:val="0"/>
                <w:numId w:val="49"/>
              </w:numPr>
              <w:snapToGrid w:val="0"/>
              <w:spacing w:before="60"/>
              <w:rPr>
                <w:szCs w:val="26"/>
              </w:rPr>
            </w:pPr>
            <w:r>
              <w:rPr>
                <w:szCs w:val="26"/>
                <w:lang w:val="en-US"/>
              </w:rPr>
              <w:t xml:space="preserve">Sau khi vừa </w:t>
            </w:r>
            <w:r w:rsidRPr="00686673">
              <w:rPr>
                <w:szCs w:val="26"/>
              </w:rPr>
              <w:t>nhập [</w:t>
            </w:r>
            <w:r w:rsidR="0093129A">
              <w:rPr>
                <w:szCs w:val="26"/>
              </w:rPr>
              <w:t xml:space="preserve">Mã số </w:t>
            </w:r>
            <w:r w:rsidR="004A0073">
              <w:rPr>
                <w:szCs w:val="26"/>
              </w:rPr>
              <w:t>thiết bị nghiệp vụ chứng thư số</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w:t>
            </w:r>
            <w:r w:rsidR="0093129A">
              <w:rPr>
                <w:szCs w:val="26"/>
              </w:rPr>
              <w:t xml:space="preserve">Mã số </w:t>
            </w:r>
            <w:r w:rsidR="004A0073">
              <w:rPr>
                <w:szCs w:val="26"/>
              </w:rPr>
              <w:t>thiết bị nghiệp vụ chứng thư số</w:t>
            </w:r>
            <w:r w:rsidR="0093129A">
              <w:rPr>
                <w:szCs w:val="26"/>
                <w:lang w:val="en-US"/>
              </w:rPr>
              <w:t xml:space="preserve"> </w:t>
            </w:r>
            <w:r>
              <w:rPr>
                <w:szCs w:val="26"/>
                <w:lang w:val="en-US"/>
              </w:rPr>
              <w:t>đã tồn tại trong hệ thống.</w:t>
            </w:r>
            <w:r w:rsidR="0093129A">
              <w:rPr>
                <w:szCs w:val="26"/>
                <w:lang w:val="en-US"/>
              </w:rPr>
              <w:t xml:space="preserve"> Vui lòng nhập lại.</w:t>
            </w:r>
            <w:r>
              <w:rPr>
                <w:szCs w:val="26"/>
                <w:lang w:val="en-US"/>
              </w:rPr>
              <w:t>]</w:t>
            </w:r>
          </w:p>
        </w:tc>
      </w:tr>
      <w:tr w:rsidR="003355F5" w14:paraId="374CFB47"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39F09EF" w14:textId="0659C354" w:rsidR="003355F5" w:rsidRPr="00103CD3" w:rsidRDefault="003355F5" w:rsidP="00A666C2">
            <w:pPr>
              <w:snapToGrid w:val="0"/>
              <w:spacing w:before="60" w:line="276" w:lineRule="auto"/>
              <w:rPr>
                <w:szCs w:val="26"/>
              </w:rPr>
            </w:pPr>
            <w:r>
              <w:rPr>
                <w:b/>
                <w:szCs w:val="26"/>
              </w:rPr>
              <w:t>Hành động liên quan sẽ xảy ra khi Usecase kế</w:t>
            </w:r>
            <w:r w:rsidR="00F068DF">
              <w:rPr>
                <w:b/>
                <w:szCs w:val="26"/>
              </w:rPr>
              <w:t>t thúc:</w:t>
            </w:r>
            <w:r w:rsidR="00F068DF">
              <w:rPr>
                <w:szCs w:val="26"/>
              </w:rPr>
              <w:t xml:space="preserve"> </w:t>
            </w:r>
            <w:r>
              <w:rPr>
                <w:szCs w:val="26"/>
              </w:rPr>
              <w:t>Sau khi lưu thành công, k</w:t>
            </w:r>
            <w:r w:rsidRPr="00103CD3">
              <w:rPr>
                <w:szCs w:val="26"/>
              </w:rPr>
              <w:t>hung thêm mới tắt đi.</w:t>
            </w:r>
          </w:p>
        </w:tc>
      </w:tr>
      <w:tr w:rsidR="003355F5" w14:paraId="74AB182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F50AA89" w14:textId="77777777" w:rsidR="003355F5" w:rsidRDefault="003355F5" w:rsidP="00A666C2">
            <w:pPr>
              <w:snapToGrid w:val="0"/>
              <w:spacing w:before="60" w:line="276" w:lineRule="auto"/>
              <w:rPr>
                <w:szCs w:val="26"/>
              </w:rPr>
            </w:pPr>
            <w:r>
              <w:rPr>
                <w:b/>
                <w:szCs w:val="26"/>
              </w:rPr>
              <w:t>Các yêu cầu phi chức năng:</w:t>
            </w:r>
            <w:r>
              <w:rPr>
                <w:szCs w:val="26"/>
              </w:rPr>
              <w:t xml:space="preserve"> Không có</w:t>
            </w:r>
          </w:p>
        </w:tc>
      </w:tr>
    </w:tbl>
    <w:p w14:paraId="62CA1D21" w14:textId="77777777" w:rsidR="003355F5" w:rsidRDefault="003355F5" w:rsidP="003355F5"/>
    <w:p w14:paraId="7ECC6528" w14:textId="273ED3DA" w:rsidR="003355F5" w:rsidRDefault="003355F5" w:rsidP="00941B88">
      <w:pPr>
        <w:pStyle w:val="UCName"/>
      </w:pPr>
      <w:bookmarkStart w:id="314" w:name="_Ref21905174"/>
      <w:bookmarkStart w:id="315" w:name="_Ref21905176"/>
      <w:bookmarkStart w:id="316" w:name="_Toc22744163"/>
      <w:r>
        <w:lastRenderedPageBreak/>
        <w:t xml:space="preserve">Chỉnh sửa loại </w:t>
      </w:r>
      <w:r w:rsidR="003C1FA0">
        <w:t>thiết bị nghiệp vụ chứng thư số</w:t>
      </w:r>
      <w:bookmarkEnd w:id="314"/>
      <w:bookmarkEnd w:id="315"/>
      <w:bookmarkEnd w:id="316"/>
    </w:p>
    <w:tbl>
      <w:tblPr>
        <w:tblW w:w="5000" w:type="pct"/>
        <w:tblLook w:val="04A0" w:firstRow="1" w:lastRow="0" w:firstColumn="1" w:lastColumn="0" w:noHBand="0" w:noVBand="1"/>
      </w:tblPr>
      <w:tblGrid>
        <w:gridCol w:w="5524"/>
        <w:gridCol w:w="3493"/>
      </w:tblGrid>
      <w:tr w:rsidR="003355F5" w14:paraId="1C28CFF3" w14:textId="77777777" w:rsidTr="00A666C2">
        <w:tc>
          <w:tcPr>
            <w:tcW w:w="3063" w:type="pct"/>
            <w:tcBorders>
              <w:top w:val="single" w:sz="4" w:space="0" w:color="000000"/>
              <w:left w:val="single" w:sz="4" w:space="0" w:color="000000"/>
              <w:bottom w:val="single" w:sz="4" w:space="0" w:color="000000"/>
              <w:right w:val="nil"/>
            </w:tcBorders>
            <w:hideMark/>
          </w:tcPr>
          <w:p w14:paraId="0251BE80" w14:textId="12461F87" w:rsidR="003355F5" w:rsidRDefault="003355F5" w:rsidP="00A666C2">
            <w:pPr>
              <w:spacing w:before="60" w:line="276" w:lineRule="auto"/>
              <w:rPr>
                <w:szCs w:val="26"/>
              </w:rPr>
            </w:pPr>
            <w:r>
              <w:rPr>
                <w:b/>
                <w:szCs w:val="26"/>
              </w:rPr>
              <w:t>Tên Usecase:</w:t>
            </w:r>
            <w:r>
              <w:rPr>
                <w:szCs w:val="26"/>
              </w:rPr>
              <w:t xml:space="preserve"> </w:t>
            </w:r>
            <w:r>
              <w:t xml:space="preserve">Chỉnh sửa các loại </w:t>
            </w:r>
            <w:r w:rsidR="003C1FA0">
              <w:t>thiết bị nghiệp vụ chứng thư số</w:t>
            </w:r>
          </w:p>
        </w:tc>
        <w:tc>
          <w:tcPr>
            <w:tcW w:w="1937" w:type="pct"/>
            <w:tcBorders>
              <w:top w:val="single" w:sz="4" w:space="0" w:color="000000"/>
              <w:left w:val="single" w:sz="4" w:space="0" w:color="000000"/>
              <w:bottom w:val="single" w:sz="4" w:space="0" w:color="000000"/>
              <w:right w:val="single" w:sz="4" w:space="0" w:color="000000"/>
            </w:tcBorders>
            <w:hideMark/>
          </w:tcPr>
          <w:p w14:paraId="1505D77F" w14:textId="77777777" w:rsidR="003355F5" w:rsidRDefault="003355F5" w:rsidP="00A666C2">
            <w:pPr>
              <w:snapToGrid w:val="0"/>
              <w:spacing w:before="60" w:line="276" w:lineRule="auto"/>
              <w:rPr>
                <w:szCs w:val="26"/>
              </w:rPr>
            </w:pPr>
            <w:r>
              <w:rPr>
                <w:b/>
                <w:szCs w:val="26"/>
              </w:rPr>
              <w:t>Mức độ BMT:</w:t>
            </w:r>
            <w:r>
              <w:rPr>
                <w:szCs w:val="26"/>
              </w:rPr>
              <w:t xml:space="preserve"> B</w:t>
            </w:r>
          </w:p>
        </w:tc>
      </w:tr>
      <w:tr w:rsidR="003355F5" w14:paraId="22F42F0E" w14:textId="77777777" w:rsidTr="00A666C2">
        <w:tc>
          <w:tcPr>
            <w:tcW w:w="3063" w:type="pct"/>
            <w:tcBorders>
              <w:top w:val="single" w:sz="4" w:space="0" w:color="000000"/>
              <w:left w:val="single" w:sz="4" w:space="0" w:color="000000"/>
              <w:bottom w:val="single" w:sz="4" w:space="0" w:color="000000"/>
              <w:right w:val="nil"/>
            </w:tcBorders>
            <w:hideMark/>
          </w:tcPr>
          <w:p w14:paraId="64BE5938" w14:textId="77777777" w:rsidR="003355F5" w:rsidRPr="00D6080A" w:rsidRDefault="003355F5" w:rsidP="00A666C2">
            <w:pPr>
              <w:snapToGrid w:val="0"/>
              <w:spacing w:before="60" w:line="276" w:lineRule="auto"/>
              <w:rPr>
                <w:szCs w:val="26"/>
              </w:rPr>
            </w:pPr>
            <w:r>
              <w:rPr>
                <w:b/>
                <w:szCs w:val="26"/>
              </w:rPr>
              <w:t xml:space="preserve">Tác nhân chính: </w:t>
            </w:r>
            <w:r>
              <w:rPr>
                <w:szCs w:val="26"/>
              </w:rPr>
              <w:t>Phòng Quản trị hạ tầng</w:t>
            </w:r>
          </w:p>
        </w:tc>
        <w:tc>
          <w:tcPr>
            <w:tcW w:w="1937" w:type="pct"/>
            <w:tcBorders>
              <w:top w:val="single" w:sz="4" w:space="0" w:color="000000"/>
              <w:left w:val="single" w:sz="4" w:space="0" w:color="000000"/>
              <w:bottom w:val="single" w:sz="4" w:space="0" w:color="000000"/>
              <w:right w:val="single" w:sz="4" w:space="0" w:color="000000"/>
            </w:tcBorders>
            <w:hideMark/>
          </w:tcPr>
          <w:p w14:paraId="75719F2B" w14:textId="77777777" w:rsidR="003355F5" w:rsidRDefault="003355F5" w:rsidP="00A666C2">
            <w:pPr>
              <w:snapToGrid w:val="0"/>
              <w:spacing w:before="60" w:line="276" w:lineRule="auto"/>
              <w:rPr>
                <w:szCs w:val="26"/>
              </w:rPr>
            </w:pPr>
            <w:r>
              <w:rPr>
                <w:b/>
                <w:szCs w:val="26"/>
              </w:rPr>
              <w:t xml:space="preserve">Tác nhân phụ: </w:t>
            </w:r>
            <w:r>
              <w:rPr>
                <w:szCs w:val="26"/>
              </w:rPr>
              <w:t>Hệ thống</w:t>
            </w:r>
          </w:p>
        </w:tc>
      </w:tr>
      <w:tr w:rsidR="003355F5" w14:paraId="6FD6B3B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CBDFE70" w14:textId="1C2B0126" w:rsidR="003355F5" w:rsidRPr="00811651" w:rsidRDefault="003355F5" w:rsidP="00A666C2">
            <w:pPr>
              <w:spacing w:before="60" w:line="276" w:lineRule="auto"/>
              <w:rPr>
                <w:szCs w:val="26"/>
              </w:rPr>
            </w:pPr>
            <w:r>
              <w:rPr>
                <w:b/>
                <w:szCs w:val="26"/>
              </w:rPr>
              <w:t xml:space="preserve">Mô tả Usecase: </w:t>
            </w:r>
            <w:r>
              <w:rPr>
                <w:szCs w:val="26"/>
              </w:rPr>
              <w:t>Phòng Quản trị hạ tầng</w:t>
            </w:r>
            <w:r>
              <w:t xml:space="preserve"> chỉnh sửa loại </w:t>
            </w:r>
            <w:r w:rsidR="003C1FA0">
              <w:t>thiết bị nghiệp vụ chứng thư số</w:t>
            </w:r>
          </w:p>
        </w:tc>
      </w:tr>
      <w:tr w:rsidR="003355F5" w14:paraId="2E846D26"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AB8CFE4" w14:textId="77777777" w:rsidR="003355F5" w:rsidRDefault="003355F5" w:rsidP="00A666C2">
            <w:pPr>
              <w:snapToGrid w:val="0"/>
              <w:spacing w:before="60" w:line="276" w:lineRule="auto"/>
              <w:rPr>
                <w:b/>
                <w:szCs w:val="26"/>
              </w:rPr>
            </w:pPr>
            <w:r>
              <w:rPr>
                <w:b/>
                <w:szCs w:val="26"/>
              </w:rPr>
              <w:t xml:space="preserve">Điều kiện để bắt đầu Usecase: </w:t>
            </w:r>
          </w:p>
          <w:p w14:paraId="3F0C2D07" w14:textId="77777777" w:rsidR="003355F5" w:rsidRPr="00E67262" w:rsidRDefault="003355F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1283F28" w14:textId="4B8F4FEF" w:rsidR="003355F5" w:rsidRPr="0053657F" w:rsidRDefault="003355F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w:t>
            </w:r>
            <w:r w:rsidR="00F068DF">
              <w:rPr>
                <w:szCs w:val="26"/>
                <w:lang w:val="en-US"/>
              </w:rPr>
              <w:t>Quản lý l</w:t>
            </w:r>
            <w:r>
              <w:rPr>
                <w:szCs w:val="26"/>
                <w:lang w:val="en-US"/>
              </w:rPr>
              <w:t xml:space="preserve">oại </w:t>
            </w:r>
            <w:r w:rsidR="003C1FA0">
              <w:rPr>
                <w:szCs w:val="26"/>
                <w:lang w:val="en-US"/>
              </w:rPr>
              <w:t>thiết bị nghiệp vụ chứng thư số</w:t>
            </w:r>
            <w:r>
              <w:rPr>
                <w:szCs w:val="26"/>
                <w:lang w:val="en-US"/>
              </w:rPr>
              <w:t>]</w:t>
            </w:r>
          </w:p>
          <w:p w14:paraId="100BC4AA" w14:textId="6F57D1B1" w:rsidR="003355F5" w:rsidRPr="00D6080A" w:rsidRDefault="003355F5" w:rsidP="00A8287A">
            <w:pPr>
              <w:pStyle w:val="ListParagraph"/>
              <w:numPr>
                <w:ilvl w:val="0"/>
                <w:numId w:val="40"/>
              </w:numPr>
              <w:snapToGrid w:val="0"/>
              <w:spacing w:before="60"/>
              <w:rPr>
                <w:szCs w:val="26"/>
              </w:rPr>
            </w:pPr>
            <w:r>
              <w:rPr>
                <w:szCs w:val="26"/>
                <w:lang w:val="en-US"/>
              </w:rPr>
              <w:t>Hệ thống đã có dữ liệu</w:t>
            </w:r>
            <w:r w:rsidR="00F068DF">
              <w:rPr>
                <w:szCs w:val="26"/>
                <w:lang w:val="en-US"/>
              </w:rPr>
              <w:t xml:space="preserve"> loại </w:t>
            </w:r>
            <w:r w:rsidR="004A0073">
              <w:rPr>
                <w:szCs w:val="26"/>
                <w:lang w:val="en-US"/>
              </w:rPr>
              <w:t>thiết bị nghiệp vụ chứng thư số</w:t>
            </w:r>
            <w:r>
              <w:rPr>
                <w:szCs w:val="26"/>
                <w:lang w:val="en-US"/>
              </w:rPr>
              <w:t>.</w:t>
            </w:r>
          </w:p>
        </w:tc>
      </w:tr>
      <w:tr w:rsidR="003355F5" w14:paraId="4D0DF59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95C17E8" w14:textId="49DC126B" w:rsidR="003355F5" w:rsidRPr="005F5780" w:rsidRDefault="003355F5" w:rsidP="00A666C2">
            <w:pPr>
              <w:snapToGrid w:val="0"/>
              <w:spacing w:before="60" w:line="276" w:lineRule="auto"/>
              <w:rPr>
                <w:szCs w:val="26"/>
              </w:rPr>
            </w:pPr>
            <w:r>
              <w:rPr>
                <w:b/>
                <w:szCs w:val="26"/>
              </w:rPr>
              <w:t xml:space="preserve">Điều kiện để kết thúc Usecase: </w:t>
            </w:r>
            <w:r>
              <w:t xml:space="preserve">Chỉnh sửa loại </w:t>
            </w:r>
            <w:r w:rsidR="003C1FA0">
              <w:t>thiết bị nghiệp vụ chứng thư số</w:t>
            </w:r>
            <w:r>
              <w:rPr>
                <w:szCs w:val="26"/>
              </w:rPr>
              <w:t xml:space="preserve"> thành công.</w:t>
            </w:r>
          </w:p>
        </w:tc>
      </w:tr>
      <w:tr w:rsidR="003355F5" w14:paraId="4DEC0A8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2B93D203" w14:textId="77777777" w:rsidR="003355F5" w:rsidRPr="00811651" w:rsidRDefault="003355F5" w:rsidP="00A666C2">
            <w:pPr>
              <w:snapToGrid w:val="0"/>
              <w:spacing w:before="60" w:line="276" w:lineRule="auto"/>
              <w:rPr>
                <w:szCs w:val="26"/>
              </w:rPr>
            </w:pPr>
            <w:r>
              <w:rPr>
                <w:b/>
                <w:szCs w:val="26"/>
              </w:rPr>
              <w:t>Trình tự các sự kiện trong quá trình hoạt động của Usecase:</w:t>
            </w:r>
          </w:p>
          <w:p w14:paraId="60EC985A" w14:textId="03EB2CDB" w:rsidR="003355F5" w:rsidRPr="00F76980" w:rsidRDefault="003355F5" w:rsidP="00A8287A">
            <w:pPr>
              <w:pStyle w:val="ListParagraph"/>
              <w:numPr>
                <w:ilvl w:val="0"/>
                <w:numId w:val="67"/>
              </w:numPr>
            </w:pPr>
            <w:r>
              <w:rPr>
                <w:lang w:val="en-US"/>
              </w:rPr>
              <w:t>Phòng Quản trị hạ tầng truy cập vào chức năng [</w:t>
            </w:r>
            <w:r w:rsidR="00F068DF">
              <w:rPr>
                <w:szCs w:val="26"/>
                <w:lang w:val="en-US"/>
              </w:rPr>
              <w:t xml:space="preserve">Quản lý loại </w:t>
            </w:r>
            <w:r w:rsidR="003C1FA0">
              <w:rPr>
                <w:lang w:val="en-US"/>
              </w:rPr>
              <w:t>thiết bị nghiệp vụ chứng thư số</w:t>
            </w:r>
            <w:r>
              <w:rPr>
                <w:lang w:val="en-US"/>
              </w:rPr>
              <w:t xml:space="preserve">], hệ thống hiển thị danh sách các loại </w:t>
            </w:r>
            <w:r w:rsidR="004A0073">
              <w:rPr>
                <w:lang w:val="en-US"/>
              </w:rPr>
              <w:t>thiết bị nghiệp vụ chứng thư số</w:t>
            </w:r>
            <w:r>
              <w:rPr>
                <w:lang w:val="en-US"/>
              </w:rPr>
              <w:t>.</w:t>
            </w:r>
          </w:p>
          <w:p w14:paraId="6F9D97AC" w14:textId="256583A0" w:rsidR="003355F5" w:rsidRPr="00D749EC" w:rsidRDefault="003355F5" w:rsidP="00A8287A">
            <w:pPr>
              <w:pStyle w:val="ListParagraph"/>
              <w:numPr>
                <w:ilvl w:val="0"/>
                <w:numId w:val="67"/>
              </w:numPr>
            </w:pPr>
            <w:r>
              <w:rPr>
                <w:lang w:val="en-US"/>
              </w:rPr>
              <w:t>Phòng Quản trị hạ tầng nhấn vào nút chức năng [Sử</w:t>
            </w:r>
            <w:r w:rsidR="00F068DF">
              <w:rPr>
                <w:lang w:val="en-US"/>
              </w:rPr>
              <w:t>a]</w:t>
            </w:r>
            <w:r>
              <w:rPr>
                <w:lang w:val="en-US"/>
              </w:rPr>
              <w:t>, hệ thống hiển thị khung chỉnh sửa và các nội dung đã nhập.</w:t>
            </w:r>
          </w:p>
          <w:p w14:paraId="0BD09FAB" w14:textId="77777777" w:rsidR="003355F5" w:rsidRPr="00B5216E" w:rsidRDefault="003355F5" w:rsidP="00A8287A">
            <w:pPr>
              <w:pStyle w:val="ListParagraph"/>
              <w:numPr>
                <w:ilvl w:val="0"/>
                <w:numId w:val="67"/>
              </w:numPr>
            </w:pPr>
            <w:r>
              <w:rPr>
                <w:lang w:val="en-US"/>
              </w:rPr>
              <w:t xml:space="preserve">Phòng Quản trị hạ tầng chỉnh sửa các thông tin của đợt xuất kho: </w:t>
            </w:r>
          </w:p>
          <w:p w14:paraId="01371C26" w14:textId="44D89809" w:rsidR="00F068DF" w:rsidRPr="00686673" w:rsidRDefault="00F068DF" w:rsidP="00A8287A">
            <w:pPr>
              <w:pStyle w:val="ListParagraph"/>
              <w:numPr>
                <w:ilvl w:val="1"/>
                <w:numId w:val="67"/>
              </w:numPr>
            </w:pPr>
            <w:r>
              <w:rPr>
                <w:lang w:val="en-US"/>
              </w:rPr>
              <w:t xml:space="preserve">Chỉnh sửa [Tên </w:t>
            </w:r>
            <w:r w:rsidR="004A0073">
              <w:rPr>
                <w:lang w:val="en-US"/>
              </w:rPr>
              <w:t>thiết bị nghiệp vụ chứng thư số</w:t>
            </w:r>
            <w:r>
              <w:rPr>
                <w:lang w:val="en-US"/>
              </w:rPr>
              <w:t>]</w:t>
            </w:r>
          </w:p>
          <w:p w14:paraId="3A3F7CAD" w14:textId="67CB3196" w:rsidR="00F068DF" w:rsidRPr="00B5216E" w:rsidRDefault="00F068DF" w:rsidP="00A8287A">
            <w:pPr>
              <w:pStyle w:val="ListParagraph"/>
              <w:numPr>
                <w:ilvl w:val="1"/>
                <w:numId w:val="67"/>
              </w:numPr>
            </w:pPr>
            <w:r>
              <w:rPr>
                <w:lang w:val="en-US"/>
              </w:rPr>
              <w:t xml:space="preserve">Chỉnh sửa [Mã số </w:t>
            </w:r>
            <w:r w:rsidR="004A0073">
              <w:rPr>
                <w:lang w:val="en-US"/>
              </w:rPr>
              <w:t>thiết bị nghiệp vụ chứng thư số</w:t>
            </w:r>
            <w:r>
              <w:rPr>
                <w:lang w:val="en-US"/>
              </w:rPr>
              <w:t xml:space="preserve">]. </w:t>
            </w:r>
          </w:p>
          <w:p w14:paraId="309ECC65" w14:textId="77777777" w:rsidR="00F068DF" w:rsidRPr="0093129A" w:rsidRDefault="00F068DF" w:rsidP="00A8287A">
            <w:pPr>
              <w:pStyle w:val="ListParagraph"/>
              <w:numPr>
                <w:ilvl w:val="1"/>
                <w:numId w:val="67"/>
              </w:numPr>
            </w:pPr>
            <w:r>
              <w:rPr>
                <w:lang w:val="en-US"/>
              </w:rPr>
              <w:t>Chọn [Đơn vị tính]</w:t>
            </w:r>
          </w:p>
          <w:p w14:paraId="571411F0" w14:textId="77777777" w:rsidR="00F068DF" w:rsidRPr="00B5216E" w:rsidRDefault="00F068DF" w:rsidP="00A8287A">
            <w:pPr>
              <w:pStyle w:val="ListParagraph"/>
              <w:numPr>
                <w:ilvl w:val="1"/>
                <w:numId w:val="67"/>
              </w:numPr>
            </w:pPr>
            <w:r>
              <w:rPr>
                <w:lang w:val="en-US"/>
              </w:rPr>
              <w:t>Chọn [Trạng thái]</w:t>
            </w:r>
          </w:p>
          <w:p w14:paraId="59167750" w14:textId="3800F676" w:rsidR="003355F5" w:rsidRDefault="00F068DF" w:rsidP="00A8287A">
            <w:pPr>
              <w:pStyle w:val="ListParagraph"/>
              <w:numPr>
                <w:ilvl w:val="1"/>
                <w:numId w:val="67"/>
              </w:numPr>
            </w:pPr>
            <w:r>
              <w:rPr>
                <w:lang w:val="en-US"/>
              </w:rPr>
              <w:t>Và nhấn nút [Lưu lại]</w:t>
            </w:r>
          </w:p>
        </w:tc>
      </w:tr>
      <w:tr w:rsidR="003355F5" w14:paraId="74CA9CF5"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35DE943" w14:textId="77777777" w:rsidR="003355F5" w:rsidRPr="00811651" w:rsidRDefault="003355F5" w:rsidP="00A666C2">
            <w:pPr>
              <w:snapToGrid w:val="0"/>
              <w:spacing w:before="60" w:line="276" w:lineRule="auto"/>
              <w:rPr>
                <w:szCs w:val="26"/>
              </w:rPr>
            </w:pPr>
            <w:r>
              <w:rPr>
                <w:b/>
                <w:szCs w:val="26"/>
              </w:rPr>
              <w:t xml:space="preserve">Hoàn cảnh sử dụng thành công cơ bản: </w:t>
            </w:r>
            <w:r>
              <w:rPr>
                <w:szCs w:val="26"/>
              </w:rPr>
              <w:t>Hệ thống lưu lại thành công.</w:t>
            </w:r>
          </w:p>
        </w:tc>
      </w:tr>
      <w:tr w:rsidR="003355F5" w14:paraId="05E5323E"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BF45951" w14:textId="77777777" w:rsidR="003355F5" w:rsidRDefault="003355F5" w:rsidP="00A666C2">
            <w:pPr>
              <w:snapToGrid w:val="0"/>
              <w:spacing w:before="60" w:line="276" w:lineRule="auto"/>
              <w:rPr>
                <w:b/>
                <w:szCs w:val="26"/>
              </w:rPr>
            </w:pPr>
            <w:r>
              <w:rPr>
                <w:b/>
                <w:szCs w:val="26"/>
              </w:rPr>
              <w:t xml:space="preserve">Hoàn cảnh sử dụng phụ (thay thế) trong trường hợp không thành công: </w:t>
            </w:r>
          </w:p>
          <w:p w14:paraId="08134B13" w14:textId="77777777" w:rsidR="003355F5" w:rsidRDefault="003355F5" w:rsidP="00A666C2">
            <w:pPr>
              <w:snapToGrid w:val="0"/>
              <w:spacing w:before="60" w:line="276" w:lineRule="auto"/>
              <w:rPr>
                <w:szCs w:val="26"/>
              </w:rPr>
            </w:pPr>
            <w:r>
              <w:rPr>
                <w:szCs w:val="26"/>
              </w:rPr>
              <w:t>1. Không nhập dữ liệu trong khung chỉnh sửa:</w:t>
            </w:r>
          </w:p>
          <w:p w14:paraId="6733D8CA" w14:textId="77777777" w:rsidR="003355F5" w:rsidRPr="00D749EC" w:rsidRDefault="003355F5"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 xml:space="preserve">khung </w:t>
            </w:r>
            <w:r>
              <w:rPr>
                <w:szCs w:val="26"/>
              </w:rPr>
              <w:t>chỉnh sửa</w:t>
            </w:r>
            <w:r>
              <w:rPr>
                <w:szCs w:val="26"/>
                <w:lang w:val="en-US"/>
              </w:rPr>
              <w:t xml:space="preserve">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643CB23A" w14:textId="47767C08" w:rsidR="00F068DF" w:rsidRDefault="00F068DF" w:rsidP="00A666C2">
            <w:pPr>
              <w:snapToGrid w:val="0"/>
              <w:spacing w:before="60" w:line="276" w:lineRule="auto"/>
              <w:rPr>
                <w:szCs w:val="26"/>
              </w:rPr>
            </w:pPr>
            <w:r>
              <w:rPr>
                <w:szCs w:val="26"/>
              </w:rPr>
              <w:t xml:space="preserve">2. Nhập [Mã số </w:t>
            </w:r>
            <w:r w:rsidR="004A0073">
              <w:rPr>
                <w:szCs w:val="26"/>
              </w:rPr>
              <w:t>thiết bị nghiệp vụ chứng thư số</w:t>
            </w:r>
            <w:r>
              <w:rPr>
                <w:szCs w:val="26"/>
              </w:rPr>
              <w:t>] trùng với dữ liệu hiện có:</w:t>
            </w:r>
          </w:p>
          <w:p w14:paraId="0268B49A" w14:textId="7BF539DF" w:rsidR="003355F5" w:rsidRPr="00103CD3" w:rsidRDefault="00F068DF" w:rsidP="00A8287A">
            <w:pPr>
              <w:pStyle w:val="ListParagraph"/>
              <w:numPr>
                <w:ilvl w:val="0"/>
                <w:numId w:val="49"/>
              </w:numPr>
              <w:snapToGrid w:val="0"/>
              <w:spacing w:before="60"/>
              <w:rPr>
                <w:szCs w:val="26"/>
              </w:rPr>
            </w:pPr>
            <w:r>
              <w:rPr>
                <w:szCs w:val="26"/>
                <w:lang w:val="en-US"/>
              </w:rPr>
              <w:t xml:space="preserve">Sau khi vừa </w:t>
            </w:r>
            <w:r w:rsidRPr="00686673">
              <w:rPr>
                <w:szCs w:val="26"/>
              </w:rPr>
              <w:t>nhập [</w:t>
            </w:r>
            <w:r>
              <w:rPr>
                <w:szCs w:val="26"/>
              </w:rPr>
              <w:t xml:space="preserve">Mã số </w:t>
            </w:r>
            <w:r w:rsidR="004A0073">
              <w:rPr>
                <w:szCs w:val="26"/>
              </w:rPr>
              <w:t>thiết bị nghiệp vụ chứng thư số</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w:t>
            </w:r>
            <w:r>
              <w:rPr>
                <w:szCs w:val="26"/>
              </w:rPr>
              <w:t xml:space="preserve">Mã số </w:t>
            </w:r>
            <w:r w:rsidR="004A0073">
              <w:rPr>
                <w:szCs w:val="26"/>
              </w:rPr>
              <w:t>thiết bị nghiệp vụ chứng thư số</w:t>
            </w:r>
            <w:r>
              <w:rPr>
                <w:szCs w:val="26"/>
                <w:lang w:val="en-US"/>
              </w:rPr>
              <w:t xml:space="preserve"> đã tồn tại trong hệ thống. Vui lòng nhập lại.]</w:t>
            </w:r>
          </w:p>
        </w:tc>
      </w:tr>
      <w:tr w:rsidR="003355F5" w14:paraId="72C9E12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4EA7CFD" w14:textId="4B4AC91B" w:rsidR="003355F5" w:rsidRPr="00F068DF" w:rsidRDefault="003355F5" w:rsidP="00A666C2">
            <w:pPr>
              <w:snapToGrid w:val="0"/>
              <w:spacing w:before="60" w:line="276" w:lineRule="auto"/>
              <w:rPr>
                <w:b/>
                <w:szCs w:val="26"/>
              </w:rPr>
            </w:pPr>
            <w:r>
              <w:rPr>
                <w:b/>
                <w:szCs w:val="26"/>
              </w:rPr>
              <w:t xml:space="preserve">Hành động liên quan sẽ xảy ra khi Usecase kết thúc: </w:t>
            </w:r>
            <w:r w:rsidR="00F068DF">
              <w:rPr>
                <w:b/>
                <w:szCs w:val="26"/>
              </w:rPr>
              <w:t xml:space="preserve"> </w:t>
            </w:r>
            <w:r>
              <w:rPr>
                <w:szCs w:val="26"/>
              </w:rPr>
              <w:t>Sau khi lưu thành công, khung chỉnh sửa tắt đi.</w:t>
            </w:r>
          </w:p>
        </w:tc>
      </w:tr>
      <w:tr w:rsidR="003355F5" w14:paraId="24B9616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5CEAC6B" w14:textId="77777777" w:rsidR="003355F5" w:rsidRDefault="003355F5" w:rsidP="00A666C2">
            <w:pPr>
              <w:snapToGrid w:val="0"/>
              <w:spacing w:before="60" w:line="276" w:lineRule="auto"/>
              <w:rPr>
                <w:szCs w:val="26"/>
              </w:rPr>
            </w:pPr>
            <w:r>
              <w:rPr>
                <w:b/>
                <w:szCs w:val="26"/>
              </w:rPr>
              <w:lastRenderedPageBreak/>
              <w:t>Các yêu cầu phi chức năng:</w:t>
            </w:r>
            <w:r>
              <w:rPr>
                <w:szCs w:val="26"/>
              </w:rPr>
              <w:t xml:space="preserve"> Không có</w:t>
            </w:r>
          </w:p>
        </w:tc>
      </w:tr>
    </w:tbl>
    <w:p w14:paraId="76DAB921" w14:textId="77777777" w:rsidR="003355F5" w:rsidRDefault="003355F5" w:rsidP="003355F5"/>
    <w:p w14:paraId="3FFD2BD6" w14:textId="2D883FC8" w:rsidR="003355F5" w:rsidRDefault="003355F5" w:rsidP="00941B88">
      <w:pPr>
        <w:pStyle w:val="UCName"/>
      </w:pPr>
      <w:bookmarkStart w:id="317" w:name="_Ref21905181"/>
      <w:bookmarkStart w:id="318" w:name="_Ref21905183"/>
      <w:bookmarkStart w:id="319" w:name="_Toc22744164"/>
      <w:r>
        <w:t xml:space="preserve">Xóa loại </w:t>
      </w:r>
      <w:r w:rsidR="003C1FA0">
        <w:t>thiết bị nghiệp vụ chứng thư số</w:t>
      </w:r>
      <w:bookmarkEnd w:id="317"/>
      <w:bookmarkEnd w:id="318"/>
      <w:bookmarkEnd w:id="319"/>
    </w:p>
    <w:tbl>
      <w:tblPr>
        <w:tblW w:w="5000" w:type="pct"/>
        <w:tblLook w:val="04A0" w:firstRow="1" w:lastRow="0" w:firstColumn="1" w:lastColumn="0" w:noHBand="0" w:noVBand="1"/>
      </w:tblPr>
      <w:tblGrid>
        <w:gridCol w:w="5807"/>
        <w:gridCol w:w="3210"/>
      </w:tblGrid>
      <w:tr w:rsidR="003355F5" w14:paraId="30E21E05" w14:textId="77777777" w:rsidTr="00A666C2">
        <w:tc>
          <w:tcPr>
            <w:tcW w:w="3220" w:type="pct"/>
            <w:tcBorders>
              <w:top w:val="single" w:sz="4" w:space="0" w:color="000000"/>
              <w:left w:val="single" w:sz="4" w:space="0" w:color="000000"/>
              <w:bottom w:val="single" w:sz="4" w:space="0" w:color="000000"/>
              <w:right w:val="nil"/>
            </w:tcBorders>
            <w:hideMark/>
          </w:tcPr>
          <w:p w14:paraId="6E878C87" w14:textId="308C09D3" w:rsidR="003355F5" w:rsidRDefault="003355F5" w:rsidP="00F52B99">
            <w:pPr>
              <w:spacing w:before="60"/>
              <w:rPr>
                <w:szCs w:val="26"/>
              </w:rPr>
            </w:pPr>
            <w:r>
              <w:rPr>
                <w:b/>
                <w:szCs w:val="26"/>
              </w:rPr>
              <w:t>Tên Usecase:</w:t>
            </w:r>
            <w:r>
              <w:rPr>
                <w:szCs w:val="26"/>
              </w:rPr>
              <w:t xml:space="preserve"> </w:t>
            </w:r>
            <w:r>
              <w:t xml:space="preserve">Xóa loại </w:t>
            </w:r>
            <w:r w:rsidR="003C1FA0">
              <w:t>thiết bị nghiệp vụ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61270470" w14:textId="77777777" w:rsidR="003355F5" w:rsidRDefault="003355F5" w:rsidP="00F52B99">
            <w:pPr>
              <w:snapToGrid w:val="0"/>
              <w:spacing w:before="60"/>
              <w:rPr>
                <w:szCs w:val="26"/>
              </w:rPr>
            </w:pPr>
            <w:r>
              <w:rPr>
                <w:b/>
                <w:szCs w:val="26"/>
              </w:rPr>
              <w:t>Mức độ BMT:</w:t>
            </w:r>
            <w:r>
              <w:rPr>
                <w:szCs w:val="26"/>
              </w:rPr>
              <w:t xml:space="preserve"> B</w:t>
            </w:r>
          </w:p>
        </w:tc>
      </w:tr>
      <w:tr w:rsidR="003355F5" w14:paraId="1B457897" w14:textId="77777777" w:rsidTr="00A666C2">
        <w:tc>
          <w:tcPr>
            <w:tcW w:w="3220" w:type="pct"/>
            <w:tcBorders>
              <w:top w:val="single" w:sz="4" w:space="0" w:color="000000"/>
              <w:left w:val="single" w:sz="4" w:space="0" w:color="000000"/>
              <w:bottom w:val="single" w:sz="4" w:space="0" w:color="000000"/>
              <w:right w:val="nil"/>
            </w:tcBorders>
            <w:hideMark/>
          </w:tcPr>
          <w:p w14:paraId="6DA67DC8" w14:textId="77777777" w:rsidR="003355F5" w:rsidRPr="00D6080A" w:rsidRDefault="003355F5" w:rsidP="00F52B99">
            <w:pPr>
              <w:snapToGrid w:val="0"/>
              <w:spacing w:before="60"/>
              <w:rPr>
                <w:szCs w:val="26"/>
              </w:rPr>
            </w:pPr>
            <w:r>
              <w:rPr>
                <w:b/>
                <w:szCs w:val="26"/>
              </w:rPr>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273444F0" w14:textId="77777777" w:rsidR="003355F5" w:rsidRDefault="003355F5" w:rsidP="00F52B99">
            <w:pPr>
              <w:snapToGrid w:val="0"/>
              <w:spacing w:before="60"/>
              <w:rPr>
                <w:szCs w:val="26"/>
              </w:rPr>
            </w:pPr>
            <w:r>
              <w:rPr>
                <w:b/>
                <w:szCs w:val="26"/>
              </w:rPr>
              <w:t xml:space="preserve">Tác nhân phụ: </w:t>
            </w:r>
            <w:r>
              <w:rPr>
                <w:szCs w:val="26"/>
              </w:rPr>
              <w:t>Hệ thống</w:t>
            </w:r>
          </w:p>
        </w:tc>
      </w:tr>
      <w:tr w:rsidR="003355F5" w14:paraId="7430808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33004AF" w14:textId="4B8FBDDE" w:rsidR="003355F5" w:rsidRPr="00811651" w:rsidRDefault="003355F5" w:rsidP="00F52B99">
            <w:pPr>
              <w:spacing w:before="60"/>
              <w:rPr>
                <w:szCs w:val="26"/>
              </w:rPr>
            </w:pPr>
            <w:r>
              <w:rPr>
                <w:b/>
                <w:szCs w:val="26"/>
              </w:rPr>
              <w:t xml:space="preserve">Mô tả Usecase: </w:t>
            </w:r>
            <w:r>
              <w:rPr>
                <w:szCs w:val="26"/>
              </w:rPr>
              <w:t>Phòng Quản trị hạ tầng</w:t>
            </w:r>
            <w:r>
              <w:t xml:space="preserve"> xóa loại </w:t>
            </w:r>
            <w:r w:rsidR="003C1FA0">
              <w:t>thiết bị nghiệp vụ chứng thư số</w:t>
            </w:r>
          </w:p>
        </w:tc>
      </w:tr>
      <w:tr w:rsidR="003355F5" w14:paraId="079FBF27"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3BF4B15" w14:textId="77777777" w:rsidR="003355F5" w:rsidRDefault="003355F5" w:rsidP="00F52B99">
            <w:pPr>
              <w:snapToGrid w:val="0"/>
              <w:spacing w:before="60"/>
              <w:rPr>
                <w:b/>
                <w:szCs w:val="26"/>
              </w:rPr>
            </w:pPr>
            <w:r>
              <w:rPr>
                <w:b/>
                <w:szCs w:val="26"/>
              </w:rPr>
              <w:t xml:space="preserve">Điều kiện để bắt đầu Usecase: </w:t>
            </w:r>
          </w:p>
          <w:p w14:paraId="5CB0134F" w14:textId="77777777" w:rsidR="003355F5" w:rsidRPr="00E67262" w:rsidRDefault="003355F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9E19DC1" w14:textId="49B2ECD5" w:rsidR="003355F5" w:rsidRPr="0053657F" w:rsidRDefault="003355F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[Loại </w:t>
            </w:r>
            <w:r w:rsidR="003C1FA0">
              <w:rPr>
                <w:szCs w:val="26"/>
                <w:lang w:val="en-US"/>
              </w:rPr>
              <w:t>thiết bị nghiệp vụ chứng thư số</w:t>
            </w:r>
            <w:r>
              <w:rPr>
                <w:szCs w:val="26"/>
                <w:lang w:val="en-US"/>
              </w:rPr>
              <w:t>]</w:t>
            </w:r>
          </w:p>
          <w:p w14:paraId="0F6DF013" w14:textId="43A3B90A" w:rsidR="003355F5" w:rsidRPr="00D6080A" w:rsidRDefault="003355F5" w:rsidP="00A8287A">
            <w:pPr>
              <w:pStyle w:val="ListParagraph"/>
              <w:numPr>
                <w:ilvl w:val="0"/>
                <w:numId w:val="40"/>
              </w:numPr>
              <w:snapToGrid w:val="0"/>
              <w:spacing w:before="60"/>
              <w:rPr>
                <w:szCs w:val="26"/>
              </w:rPr>
            </w:pPr>
            <w:r>
              <w:rPr>
                <w:szCs w:val="26"/>
                <w:lang w:val="en-US"/>
              </w:rPr>
              <w:t xml:space="preserve">Hệ thống đã có dữ liệu </w:t>
            </w:r>
            <w:r w:rsidR="00F068DF">
              <w:rPr>
                <w:szCs w:val="26"/>
                <w:lang w:val="en-US"/>
              </w:rPr>
              <w:t xml:space="preserve">loại </w:t>
            </w:r>
            <w:r w:rsidR="004A0073">
              <w:rPr>
                <w:szCs w:val="26"/>
                <w:lang w:val="en-US"/>
              </w:rPr>
              <w:t>thiết bị nghiệp vụ chứng thư số</w:t>
            </w:r>
            <w:r>
              <w:rPr>
                <w:szCs w:val="26"/>
                <w:lang w:val="en-US"/>
              </w:rPr>
              <w:t>.</w:t>
            </w:r>
          </w:p>
        </w:tc>
      </w:tr>
      <w:tr w:rsidR="003355F5" w14:paraId="21DF5FFE"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6750221" w14:textId="27400AAF" w:rsidR="003355F5" w:rsidRPr="005F5780" w:rsidRDefault="003355F5" w:rsidP="00F52B99">
            <w:pPr>
              <w:snapToGrid w:val="0"/>
              <w:spacing w:before="60"/>
              <w:rPr>
                <w:szCs w:val="26"/>
              </w:rPr>
            </w:pPr>
            <w:r>
              <w:rPr>
                <w:b/>
                <w:szCs w:val="26"/>
              </w:rPr>
              <w:t xml:space="preserve">Điều kiện để kết thúc Usecase: </w:t>
            </w:r>
            <w:r>
              <w:t xml:space="preserve">Xóa loại </w:t>
            </w:r>
            <w:r w:rsidR="003C1FA0">
              <w:t>thiết bị nghiệp vụ chứng thư số</w:t>
            </w:r>
            <w:r>
              <w:rPr>
                <w:szCs w:val="26"/>
              </w:rPr>
              <w:t xml:space="preserve"> thành công.</w:t>
            </w:r>
          </w:p>
        </w:tc>
      </w:tr>
      <w:tr w:rsidR="003355F5" w14:paraId="57F08E8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11724900" w14:textId="77777777" w:rsidR="003355F5" w:rsidRPr="00811651" w:rsidRDefault="003355F5" w:rsidP="00F52B99">
            <w:pPr>
              <w:snapToGrid w:val="0"/>
              <w:spacing w:before="60"/>
              <w:rPr>
                <w:szCs w:val="26"/>
              </w:rPr>
            </w:pPr>
            <w:r>
              <w:rPr>
                <w:b/>
                <w:szCs w:val="26"/>
              </w:rPr>
              <w:t>Trình tự các sự kiện trong quá trình hoạt động của Usecase:</w:t>
            </w:r>
          </w:p>
          <w:p w14:paraId="6867418A" w14:textId="121FAFF8" w:rsidR="003355F5" w:rsidRPr="00F76980" w:rsidRDefault="003355F5" w:rsidP="00A8287A">
            <w:pPr>
              <w:pStyle w:val="ListParagraph"/>
              <w:numPr>
                <w:ilvl w:val="0"/>
                <w:numId w:val="68"/>
              </w:numPr>
            </w:pPr>
            <w:r>
              <w:rPr>
                <w:lang w:val="en-US"/>
              </w:rPr>
              <w:t xml:space="preserve">Phòng Quản trị hạ tầng truy cập vào chức năng [Loại </w:t>
            </w:r>
            <w:r w:rsidR="003C1FA0">
              <w:rPr>
                <w:lang w:val="en-US"/>
              </w:rPr>
              <w:t>thiết bị nghiệp vụ chứng thư số</w:t>
            </w:r>
            <w:r>
              <w:rPr>
                <w:lang w:val="en-US"/>
              </w:rPr>
              <w:t xml:space="preserve">], hệ thống hiển thị danh sách các loại </w:t>
            </w:r>
            <w:r w:rsidR="004A0073">
              <w:rPr>
                <w:lang w:val="en-US"/>
              </w:rPr>
              <w:t>thiết bị nghiệp vụ chứng thư số</w:t>
            </w:r>
            <w:r>
              <w:rPr>
                <w:lang w:val="en-US"/>
              </w:rPr>
              <w:t>.</w:t>
            </w:r>
          </w:p>
          <w:p w14:paraId="5C4A4258" w14:textId="629E38CF" w:rsidR="003355F5" w:rsidRPr="00D749EC" w:rsidRDefault="003355F5" w:rsidP="00A8287A">
            <w:pPr>
              <w:pStyle w:val="ListParagraph"/>
              <w:numPr>
                <w:ilvl w:val="0"/>
                <w:numId w:val="68"/>
              </w:numPr>
            </w:pPr>
            <w:r>
              <w:rPr>
                <w:lang w:val="en-US"/>
              </w:rPr>
              <w:t xml:space="preserve">Phòng Quản trị hạ tầng nhấn vào nút chức năng [Xóa] tại </w:t>
            </w:r>
            <w:r w:rsidR="00F068DF">
              <w:rPr>
                <w:szCs w:val="26"/>
                <w:lang w:val="en-US"/>
              </w:rPr>
              <w:t xml:space="preserve">loại </w:t>
            </w:r>
            <w:r w:rsidR="004A0073">
              <w:rPr>
                <w:szCs w:val="26"/>
                <w:lang w:val="en-US"/>
              </w:rPr>
              <w:t>thiết bị nghiệp vụ chứng thư số</w:t>
            </w:r>
            <w:r w:rsidR="00F068DF">
              <w:rPr>
                <w:lang w:val="en-US"/>
              </w:rPr>
              <w:t xml:space="preserve"> </w:t>
            </w:r>
            <w:r>
              <w:rPr>
                <w:lang w:val="en-US"/>
              </w:rPr>
              <w:t xml:space="preserve">cần xóa, hệ thống hiển thị thông báo [Bạn có chắc chắn xóa </w:t>
            </w:r>
            <w:r w:rsidR="00F068DF">
              <w:rPr>
                <w:szCs w:val="26"/>
                <w:lang w:val="en-US"/>
              </w:rPr>
              <w:t xml:space="preserve">loại </w:t>
            </w:r>
            <w:r w:rsidR="004A0073">
              <w:rPr>
                <w:szCs w:val="26"/>
                <w:lang w:val="en-US"/>
              </w:rPr>
              <w:t>thiết bị nghiệp vụ chứng thư số</w:t>
            </w:r>
            <w:r w:rsidR="00F068DF">
              <w:rPr>
                <w:lang w:val="en-US"/>
              </w:rPr>
              <w:t xml:space="preserve"> </w:t>
            </w:r>
            <w:r>
              <w:rPr>
                <w:lang w:val="en-US"/>
              </w:rPr>
              <w:t>này không?]</w:t>
            </w:r>
          </w:p>
          <w:p w14:paraId="27E0036F" w14:textId="77777777" w:rsidR="003355F5" w:rsidRDefault="003355F5" w:rsidP="00A8287A">
            <w:pPr>
              <w:pStyle w:val="ListParagraph"/>
              <w:numPr>
                <w:ilvl w:val="0"/>
                <w:numId w:val="68"/>
              </w:numPr>
            </w:pPr>
            <w:r>
              <w:rPr>
                <w:lang w:val="en-US"/>
              </w:rPr>
              <w:t>Phòng Quản trị hạ tầng nhấn [OK]</w:t>
            </w:r>
          </w:p>
        </w:tc>
      </w:tr>
      <w:tr w:rsidR="003355F5" w14:paraId="67A675A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2984BF3" w14:textId="06AF7503" w:rsidR="003355F5" w:rsidRPr="00811651" w:rsidRDefault="003355F5" w:rsidP="00F52B99">
            <w:pPr>
              <w:snapToGrid w:val="0"/>
              <w:spacing w:before="60"/>
              <w:rPr>
                <w:szCs w:val="26"/>
              </w:rPr>
            </w:pPr>
            <w:r>
              <w:rPr>
                <w:b/>
                <w:szCs w:val="26"/>
              </w:rPr>
              <w:t xml:space="preserve">Hoàn cảnh sử dụng thành công cơ bản: </w:t>
            </w:r>
            <w:r>
              <w:rPr>
                <w:szCs w:val="26"/>
              </w:rPr>
              <w:t xml:space="preserve">Hệ thống xóa </w:t>
            </w:r>
            <w:r w:rsidR="00F068DF">
              <w:rPr>
                <w:szCs w:val="26"/>
              </w:rPr>
              <w:t xml:space="preserve">loại </w:t>
            </w:r>
            <w:r w:rsidR="004A0073">
              <w:rPr>
                <w:szCs w:val="26"/>
              </w:rPr>
              <w:t>thiết bị nghiệp vụ chứng thư số</w:t>
            </w:r>
            <w:r w:rsidR="00F068DF">
              <w:rPr>
                <w:szCs w:val="26"/>
              </w:rPr>
              <w:t xml:space="preserve"> </w:t>
            </w:r>
            <w:r>
              <w:rPr>
                <w:szCs w:val="26"/>
              </w:rPr>
              <w:t>thành công.</w:t>
            </w:r>
          </w:p>
        </w:tc>
      </w:tr>
      <w:tr w:rsidR="003355F5" w14:paraId="5D90BE82"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7FB7ED9" w14:textId="77777777" w:rsidR="003355F5" w:rsidRDefault="003355F5" w:rsidP="00F52B99">
            <w:pPr>
              <w:snapToGrid w:val="0"/>
              <w:spacing w:before="60"/>
              <w:rPr>
                <w:b/>
                <w:szCs w:val="26"/>
              </w:rPr>
            </w:pPr>
            <w:r>
              <w:rPr>
                <w:b/>
                <w:szCs w:val="26"/>
              </w:rPr>
              <w:t xml:space="preserve">Hoàn cảnh sử dụng phụ (thay thế) trong trường hợp không thành công: </w:t>
            </w:r>
          </w:p>
          <w:p w14:paraId="60C72E3B" w14:textId="0732C79D" w:rsidR="00BC3A6C" w:rsidRDefault="003355F5" w:rsidP="00F52B99">
            <w:pPr>
              <w:snapToGrid w:val="0"/>
              <w:spacing w:before="60"/>
              <w:rPr>
                <w:szCs w:val="26"/>
              </w:rPr>
            </w:pPr>
            <w:r>
              <w:rPr>
                <w:szCs w:val="26"/>
              </w:rPr>
              <w:t xml:space="preserve">1. </w:t>
            </w:r>
            <w:r w:rsidR="00BC3A6C">
              <w:rPr>
                <w:szCs w:val="26"/>
              </w:rPr>
              <w:t>Kiểm tra thiết bị nghiệp vụ trước khi xóa:</w:t>
            </w:r>
          </w:p>
          <w:p w14:paraId="3470B097" w14:textId="544571FD" w:rsidR="00BC3A6C" w:rsidRPr="00BC3A6C" w:rsidRDefault="00F068DF" w:rsidP="00843B83">
            <w:pPr>
              <w:pStyle w:val="ListParagraph"/>
              <w:numPr>
                <w:ilvl w:val="0"/>
                <w:numId w:val="206"/>
              </w:numPr>
              <w:snapToGrid w:val="0"/>
              <w:spacing w:before="60"/>
              <w:rPr>
                <w:szCs w:val="26"/>
              </w:rPr>
            </w:pPr>
            <w:r w:rsidRPr="00BC3A6C">
              <w:rPr>
                <w:szCs w:val="26"/>
              </w:rPr>
              <w:t xml:space="preserve">Khi nhấn vào nút [Xóa], hệ thống kiểm tra loại </w:t>
            </w:r>
            <w:r w:rsidR="004A0073" w:rsidRPr="00BC3A6C">
              <w:rPr>
                <w:szCs w:val="26"/>
              </w:rPr>
              <w:t>thiết bị nghiệp vụ chứng thư số</w:t>
            </w:r>
            <w:r w:rsidRPr="00BC3A6C">
              <w:rPr>
                <w:szCs w:val="26"/>
              </w:rPr>
              <w:t xml:space="preserve"> này có trong đợt xuất nhập kho </w:t>
            </w:r>
            <w:r w:rsidR="004A0073" w:rsidRPr="00BC3A6C">
              <w:rPr>
                <w:szCs w:val="26"/>
              </w:rPr>
              <w:t>thiết bị nghiệp vụ chứng thư số</w:t>
            </w:r>
            <w:r w:rsidRPr="00BC3A6C">
              <w:rPr>
                <w:szCs w:val="26"/>
              </w:rPr>
              <w:t xml:space="preserve"> nào không (kiểm tra tại các đợt nhập kho </w:t>
            </w:r>
            <w:r w:rsidR="004A0073" w:rsidRPr="00BC3A6C">
              <w:rPr>
                <w:szCs w:val="26"/>
              </w:rPr>
              <w:t>thiết bị nghiệp vụ chứng thư số</w:t>
            </w:r>
            <w:r w:rsidRPr="00BC3A6C">
              <w:rPr>
                <w:szCs w:val="26"/>
              </w:rPr>
              <w:t xml:space="preserve"> mới, đợt nhập kho </w:t>
            </w:r>
            <w:r w:rsidR="004A0073" w:rsidRPr="00BC3A6C">
              <w:rPr>
                <w:szCs w:val="26"/>
              </w:rPr>
              <w:t>thiết bị nghiệp vụ chứng thư số</w:t>
            </w:r>
            <w:r w:rsidRPr="00BC3A6C">
              <w:rPr>
                <w:szCs w:val="26"/>
              </w:rPr>
              <w:t xml:space="preserve"> thu hồi, đợt xuất kho). </w:t>
            </w:r>
          </w:p>
          <w:p w14:paraId="5404501E" w14:textId="5719D851" w:rsidR="00F068DF" w:rsidRPr="00BC3A6C" w:rsidRDefault="00F068DF" w:rsidP="00843B83">
            <w:pPr>
              <w:pStyle w:val="ListParagraph"/>
              <w:numPr>
                <w:ilvl w:val="0"/>
                <w:numId w:val="206"/>
              </w:numPr>
              <w:snapToGrid w:val="0"/>
              <w:spacing w:before="60"/>
              <w:rPr>
                <w:szCs w:val="26"/>
              </w:rPr>
            </w:pPr>
            <w:r w:rsidRPr="00BC3A6C">
              <w:rPr>
                <w:szCs w:val="26"/>
              </w:rPr>
              <w:t xml:space="preserve">Nếu tồn tại, hệ thống hiển thị thông báo [Loại </w:t>
            </w:r>
            <w:r w:rsidR="004A0073" w:rsidRPr="00BC3A6C">
              <w:rPr>
                <w:szCs w:val="26"/>
              </w:rPr>
              <w:t>thiết bị nghiệp vụ chứng thư số</w:t>
            </w:r>
            <w:r w:rsidRPr="00BC3A6C">
              <w:rPr>
                <w:szCs w:val="26"/>
              </w:rPr>
              <w:t xml:space="preserve"> này đang được sử dụng, không thể xóa.]</w:t>
            </w:r>
          </w:p>
          <w:p w14:paraId="063E311D" w14:textId="40F61EC8" w:rsidR="003355F5" w:rsidRDefault="00F068DF" w:rsidP="00F52B99">
            <w:pPr>
              <w:snapToGrid w:val="0"/>
              <w:spacing w:before="60"/>
              <w:rPr>
                <w:szCs w:val="26"/>
              </w:rPr>
            </w:pPr>
            <w:r>
              <w:rPr>
                <w:szCs w:val="26"/>
              </w:rPr>
              <w:t>2. N</w:t>
            </w:r>
            <w:r w:rsidR="003355F5">
              <w:rPr>
                <w:szCs w:val="26"/>
              </w:rPr>
              <w:t>hấn vào nút [Hủy bỏ] hoặc [Cancel]:</w:t>
            </w:r>
          </w:p>
          <w:p w14:paraId="57B1DDA4" w14:textId="6BFCD214" w:rsidR="003355F5" w:rsidRPr="00F068DF" w:rsidRDefault="003355F5" w:rsidP="00A8287A">
            <w:pPr>
              <w:pStyle w:val="ListParagraph"/>
              <w:numPr>
                <w:ilvl w:val="0"/>
                <w:numId w:val="49"/>
              </w:numPr>
              <w:snapToGrid w:val="0"/>
              <w:spacing w:before="60"/>
              <w:rPr>
                <w:szCs w:val="26"/>
              </w:rPr>
            </w:pPr>
            <w:r>
              <w:rPr>
                <w:szCs w:val="26"/>
                <w:lang w:val="en-US"/>
              </w:rPr>
              <w:t xml:space="preserve">Hệ thống sẽ không xóa </w:t>
            </w:r>
            <w:r w:rsidR="00F068DF">
              <w:rPr>
                <w:szCs w:val="26"/>
                <w:lang w:val="en-US"/>
              </w:rPr>
              <w:t xml:space="preserve">loại </w:t>
            </w:r>
            <w:r w:rsidR="004A0073">
              <w:rPr>
                <w:szCs w:val="26"/>
                <w:lang w:val="en-US"/>
              </w:rPr>
              <w:t>thiết bị nghiệp vụ chứng thư số</w:t>
            </w:r>
            <w:r w:rsidR="00F068DF">
              <w:rPr>
                <w:szCs w:val="26"/>
                <w:lang w:val="en-US"/>
              </w:rPr>
              <w:t xml:space="preserve"> </w:t>
            </w:r>
            <w:r>
              <w:rPr>
                <w:szCs w:val="26"/>
                <w:lang w:val="en-US"/>
              </w:rPr>
              <w:t>này.</w:t>
            </w:r>
          </w:p>
        </w:tc>
      </w:tr>
      <w:tr w:rsidR="003355F5" w14:paraId="59AA721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4E96A94" w14:textId="797F9AA9" w:rsidR="003355F5" w:rsidRPr="00103CD3" w:rsidRDefault="003355F5" w:rsidP="00E22EEC">
            <w:pPr>
              <w:snapToGrid w:val="0"/>
              <w:spacing w:before="60"/>
              <w:rPr>
                <w:szCs w:val="26"/>
              </w:rPr>
            </w:pPr>
            <w:r>
              <w:rPr>
                <w:b/>
                <w:szCs w:val="26"/>
              </w:rPr>
              <w:lastRenderedPageBreak/>
              <w:t>Hành động liên quan sẽ xảy ra khi Usecase kết thúc:</w:t>
            </w:r>
            <w:r>
              <w:rPr>
                <w:szCs w:val="26"/>
              </w:rPr>
              <w:t xml:space="preserve"> Danh sách </w:t>
            </w:r>
            <w:r w:rsidR="00E22EEC">
              <w:rPr>
                <w:szCs w:val="26"/>
              </w:rPr>
              <w:t xml:space="preserve">loại </w:t>
            </w:r>
            <w:r w:rsidR="004A0073">
              <w:rPr>
                <w:szCs w:val="26"/>
              </w:rPr>
              <w:t>thiết bị nghiệp vụ chứng thư số</w:t>
            </w:r>
            <w:r>
              <w:rPr>
                <w:szCs w:val="26"/>
              </w:rPr>
              <w:t xml:space="preserve"> sẽ được tải lại, cập nhật danh sách, không còn hiển thị </w:t>
            </w:r>
            <w:r w:rsidR="00E22EEC">
              <w:rPr>
                <w:szCs w:val="26"/>
              </w:rPr>
              <w:t xml:space="preserve">loại </w:t>
            </w:r>
            <w:r w:rsidR="004A0073">
              <w:rPr>
                <w:szCs w:val="26"/>
              </w:rPr>
              <w:t>thiết bị nghiệp vụ chứng thư số</w:t>
            </w:r>
            <w:r w:rsidR="00E22EEC">
              <w:rPr>
                <w:szCs w:val="26"/>
              </w:rPr>
              <w:t xml:space="preserve"> </w:t>
            </w:r>
            <w:r>
              <w:rPr>
                <w:szCs w:val="26"/>
              </w:rPr>
              <w:t>vừa xóa</w:t>
            </w:r>
            <w:r w:rsidRPr="00103CD3">
              <w:rPr>
                <w:szCs w:val="26"/>
              </w:rPr>
              <w:t>.</w:t>
            </w:r>
          </w:p>
        </w:tc>
      </w:tr>
      <w:tr w:rsidR="003355F5" w14:paraId="139924E8"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AE73996" w14:textId="77777777" w:rsidR="003355F5" w:rsidRDefault="003355F5" w:rsidP="00F52B99">
            <w:pPr>
              <w:snapToGrid w:val="0"/>
              <w:spacing w:before="60"/>
              <w:rPr>
                <w:szCs w:val="26"/>
              </w:rPr>
            </w:pPr>
            <w:r>
              <w:rPr>
                <w:b/>
                <w:szCs w:val="26"/>
              </w:rPr>
              <w:t>Các yêu cầu phi chức năng:</w:t>
            </w:r>
            <w:r>
              <w:rPr>
                <w:szCs w:val="26"/>
              </w:rPr>
              <w:t xml:space="preserve"> Không có</w:t>
            </w:r>
          </w:p>
        </w:tc>
      </w:tr>
    </w:tbl>
    <w:p w14:paraId="043D540D" w14:textId="77777777" w:rsidR="003355F5" w:rsidRDefault="003355F5" w:rsidP="003355F5"/>
    <w:p w14:paraId="4EA0028E" w14:textId="1B1F322D" w:rsidR="00D375CF" w:rsidRDefault="00D375CF" w:rsidP="00BC0773">
      <w:pPr>
        <w:pStyle w:val="Heading3"/>
      </w:pPr>
      <w:r>
        <w:t>Thống kê</w:t>
      </w:r>
      <w:r w:rsidR="004D52C4">
        <w:t xml:space="preserve"> </w:t>
      </w:r>
      <w:r w:rsidR="003C1FA0">
        <w:t>thiết bị nghiệp vụ chứng thư số</w:t>
      </w:r>
    </w:p>
    <w:p w14:paraId="2BA05747" w14:textId="439FF103" w:rsidR="007261DB" w:rsidRDefault="00D655B4" w:rsidP="007261DB">
      <w:pPr>
        <w:keepNext/>
      </w:pPr>
      <w:r>
        <w:rPr>
          <w:noProof/>
        </w:rPr>
        <w:drawing>
          <wp:inline distT="0" distB="0" distL="0" distR="0" wp14:anchorId="69EDE53E" wp14:editId="37A3CEFC">
            <wp:extent cx="5732145" cy="2687955"/>
            <wp:effectExtent l="19050" t="19050" r="20955" b="171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608B4A.tmp"/>
                    <pic:cNvPicPr/>
                  </pic:nvPicPr>
                  <pic:blipFill>
                    <a:blip r:embed="rId168">
                      <a:extLst>
                        <a:ext uri="{28A0092B-C50C-407E-A947-70E740481C1C}">
                          <a14:useLocalDpi xmlns:a14="http://schemas.microsoft.com/office/drawing/2010/main" val="0"/>
                        </a:ext>
                      </a:extLst>
                    </a:blip>
                    <a:stretch>
                      <a:fillRect/>
                    </a:stretch>
                  </pic:blipFill>
                  <pic:spPr>
                    <a:xfrm>
                      <a:off x="0" y="0"/>
                      <a:ext cx="5732145" cy="2687955"/>
                    </a:xfrm>
                    <a:prstGeom prst="rect">
                      <a:avLst/>
                    </a:prstGeom>
                    <a:ln>
                      <a:solidFill>
                        <a:schemeClr val="accent5">
                          <a:lumMod val="50000"/>
                        </a:schemeClr>
                      </a:solidFill>
                    </a:ln>
                  </pic:spPr>
                </pic:pic>
              </a:graphicData>
            </a:graphic>
          </wp:inline>
        </w:drawing>
      </w:r>
    </w:p>
    <w:p w14:paraId="54A4E717" w14:textId="19795EEA" w:rsidR="00312DF2" w:rsidRDefault="007261DB"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14</w:t>
        </w:r>
      </w:fldSimple>
      <w:r>
        <w:t xml:space="preserve">: Giao diện thống kê </w:t>
      </w:r>
      <w:r w:rsidR="004A0073">
        <w:t>thiết bị nghiệp vụ chứng thư số</w:t>
      </w:r>
      <w:r>
        <w:t xml:space="preserve"> trong kho</w:t>
      </w:r>
    </w:p>
    <w:p w14:paraId="0EF0A9F9" w14:textId="7650B4FA" w:rsidR="006D1894" w:rsidRDefault="004D52C4" w:rsidP="00941B88">
      <w:pPr>
        <w:pStyle w:val="UCName"/>
      </w:pPr>
      <w:bookmarkStart w:id="320" w:name="_Ref21905187"/>
      <w:bookmarkStart w:id="321" w:name="_Ref21905189"/>
      <w:bookmarkStart w:id="322" w:name="_Toc22744165"/>
      <w:r>
        <w:t xml:space="preserve">Thống kê </w:t>
      </w:r>
      <w:r w:rsidR="003C1FA0">
        <w:t>thiết bị nghiệp vụ chứng thư số</w:t>
      </w:r>
      <w:bookmarkEnd w:id="320"/>
      <w:bookmarkEnd w:id="321"/>
      <w:bookmarkEnd w:id="322"/>
    </w:p>
    <w:tbl>
      <w:tblPr>
        <w:tblW w:w="5000" w:type="pct"/>
        <w:tblLook w:val="04A0" w:firstRow="1" w:lastRow="0" w:firstColumn="1" w:lastColumn="0" w:noHBand="0" w:noVBand="1"/>
      </w:tblPr>
      <w:tblGrid>
        <w:gridCol w:w="5807"/>
        <w:gridCol w:w="3210"/>
      </w:tblGrid>
      <w:tr w:rsidR="00066B8E" w14:paraId="06ACC4E0" w14:textId="77777777" w:rsidTr="00A666C2">
        <w:tc>
          <w:tcPr>
            <w:tcW w:w="3220" w:type="pct"/>
            <w:tcBorders>
              <w:top w:val="single" w:sz="4" w:space="0" w:color="000000"/>
              <w:left w:val="single" w:sz="4" w:space="0" w:color="000000"/>
              <w:bottom w:val="single" w:sz="4" w:space="0" w:color="000000"/>
              <w:right w:val="nil"/>
            </w:tcBorders>
            <w:hideMark/>
          </w:tcPr>
          <w:p w14:paraId="2245A601" w14:textId="4B8958E4" w:rsidR="00066B8E" w:rsidRDefault="00066B8E" w:rsidP="00F52B99">
            <w:pPr>
              <w:spacing w:before="60"/>
              <w:rPr>
                <w:szCs w:val="26"/>
              </w:rPr>
            </w:pPr>
            <w:r>
              <w:rPr>
                <w:b/>
                <w:szCs w:val="26"/>
              </w:rPr>
              <w:t>Tên Usecase:</w:t>
            </w:r>
            <w:r>
              <w:rPr>
                <w:szCs w:val="26"/>
              </w:rPr>
              <w:t xml:space="preserve"> </w:t>
            </w:r>
            <w:r w:rsidR="00674AAF">
              <w:t xml:space="preserve">Thống kê </w:t>
            </w:r>
            <w:r w:rsidR="003C1FA0">
              <w:t>thiết bị nghiệp vụ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64FE310E" w14:textId="77777777" w:rsidR="00066B8E" w:rsidRDefault="00066B8E" w:rsidP="00F52B99">
            <w:pPr>
              <w:snapToGrid w:val="0"/>
              <w:spacing w:before="60"/>
              <w:rPr>
                <w:szCs w:val="26"/>
              </w:rPr>
            </w:pPr>
            <w:r>
              <w:rPr>
                <w:b/>
                <w:szCs w:val="26"/>
              </w:rPr>
              <w:t>Mức độ BMT:</w:t>
            </w:r>
            <w:r>
              <w:rPr>
                <w:szCs w:val="26"/>
              </w:rPr>
              <w:t xml:space="preserve"> B</w:t>
            </w:r>
          </w:p>
        </w:tc>
      </w:tr>
      <w:tr w:rsidR="00066B8E" w14:paraId="1381D09D" w14:textId="77777777" w:rsidTr="00A666C2">
        <w:tc>
          <w:tcPr>
            <w:tcW w:w="3220" w:type="pct"/>
            <w:tcBorders>
              <w:top w:val="single" w:sz="4" w:space="0" w:color="000000"/>
              <w:left w:val="single" w:sz="4" w:space="0" w:color="000000"/>
              <w:bottom w:val="single" w:sz="4" w:space="0" w:color="000000"/>
              <w:right w:val="nil"/>
            </w:tcBorders>
            <w:hideMark/>
          </w:tcPr>
          <w:p w14:paraId="2D09703C" w14:textId="71E15DBA" w:rsidR="00066B8E" w:rsidRPr="00811651" w:rsidRDefault="00066B8E" w:rsidP="00F52B99">
            <w:pPr>
              <w:snapToGrid w:val="0"/>
              <w:spacing w:before="60"/>
              <w:rPr>
                <w:szCs w:val="26"/>
              </w:rPr>
            </w:pPr>
            <w:r>
              <w:rPr>
                <w:b/>
                <w:szCs w:val="26"/>
              </w:rPr>
              <w:t xml:space="preserve">Tác nhân chính: </w:t>
            </w:r>
            <w:r w:rsidR="00674AAF" w:rsidRPr="00674AAF">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5E2383BD" w14:textId="77777777" w:rsidR="00066B8E" w:rsidRDefault="00066B8E" w:rsidP="00F52B99">
            <w:pPr>
              <w:snapToGrid w:val="0"/>
              <w:spacing w:before="60"/>
              <w:rPr>
                <w:szCs w:val="26"/>
              </w:rPr>
            </w:pPr>
            <w:r>
              <w:rPr>
                <w:b/>
                <w:szCs w:val="26"/>
              </w:rPr>
              <w:t xml:space="preserve">Tác nhân phụ: </w:t>
            </w:r>
            <w:r>
              <w:rPr>
                <w:szCs w:val="26"/>
              </w:rPr>
              <w:t>Hệ thống</w:t>
            </w:r>
          </w:p>
        </w:tc>
      </w:tr>
      <w:tr w:rsidR="00066B8E" w14:paraId="32AEEF3E"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62CE089" w14:textId="52592106" w:rsidR="00066B8E" w:rsidRPr="00811651" w:rsidRDefault="00066B8E" w:rsidP="00674AAF">
            <w:pPr>
              <w:spacing w:before="60"/>
              <w:rPr>
                <w:szCs w:val="26"/>
              </w:rPr>
            </w:pPr>
            <w:r>
              <w:rPr>
                <w:b/>
                <w:szCs w:val="26"/>
              </w:rPr>
              <w:t xml:space="preserve">Mô tả Usecase: </w:t>
            </w:r>
            <w:r w:rsidR="00674AAF" w:rsidRPr="00674AAF">
              <w:rPr>
                <w:szCs w:val="26"/>
              </w:rPr>
              <w:t>Phòng Quản trị hạ tầng</w:t>
            </w:r>
            <w:r w:rsidR="00674AAF">
              <w:t xml:space="preserve"> thống kê </w:t>
            </w:r>
            <w:r w:rsidR="003C1FA0">
              <w:t>thiết bị nghiệp vụ chứng thư số</w:t>
            </w:r>
          </w:p>
        </w:tc>
      </w:tr>
      <w:tr w:rsidR="00066B8E" w14:paraId="7AE0A3C5"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D472FEB" w14:textId="77777777" w:rsidR="00066B8E" w:rsidRDefault="00066B8E" w:rsidP="00F52B99">
            <w:pPr>
              <w:snapToGrid w:val="0"/>
              <w:spacing w:before="60"/>
              <w:rPr>
                <w:b/>
                <w:szCs w:val="26"/>
              </w:rPr>
            </w:pPr>
            <w:r>
              <w:rPr>
                <w:b/>
                <w:szCs w:val="26"/>
              </w:rPr>
              <w:t xml:space="preserve">Điều kiện để bắt đầu Usecase: </w:t>
            </w:r>
          </w:p>
          <w:p w14:paraId="32D7D0C8" w14:textId="77777777" w:rsidR="00D80AFC" w:rsidRPr="00D80AFC" w:rsidRDefault="00D80AFC"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7C1CE095" w14:textId="11C6CDBF" w:rsidR="00D80AFC" w:rsidRPr="00D80AFC" w:rsidRDefault="00D80AFC" w:rsidP="00A8287A">
            <w:pPr>
              <w:pStyle w:val="ListParagraph"/>
              <w:numPr>
                <w:ilvl w:val="0"/>
                <w:numId w:val="40"/>
              </w:numPr>
              <w:snapToGrid w:val="0"/>
              <w:spacing w:before="60"/>
              <w:rPr>
                <w:szCs w:val="26"/>
              </w:rPr>
            </w:pPr>
            <w:r w:rsidRPr="00D80AFC">
              <w:rPr>
                <w:szCs w:val="26"/>
              </w:rPr>
              <w:t>Phòng Quản trị hạ tầng</w:t>
            </w:r>
            <w:r w:rsidRPr="00D80AFC">
              <w:rPr>
                <w:szCs w:val="26"/>
                <w:lang w:val="en-US"/>
              </w:rPr>
              <w:t xml:space="preserve"> được phân quyền để truy cập vào chức năng [</w:t>
            </w:r>
            <w:r>
              <w:rPr>
                <w:szCs w:val="26"/>
                <w:lang w:val="en-US"/>
              </w:rPr>
              <w:t>Thống kê</w:t>
            </w:r>
            <w:r w:rsidRPr="00D80AFC">
              <w:rPr>
                <w:szCs w:val="26"/>
                <w:lang w:val="en-US"/>
              </w:rPr>
              <w:t xml:space="preserve"> </w:t>
            </w:r>
            <w:r w:rsidR="003C1FA0">
              <w:rPr>
                <w:szCs w:val="26"/>
                <w:lang w:val="en-US"/>
              </w:rPr>
              <w:t>thiết bị nghiệp vụ chứng thư số</w:t>
            </w:r>
            <w:r w:rsidRPr="00D80AFC">
              <w:rPr>
                <w:szCs w:val="26"/>
                <w:lang w:val="en-US"/>
              </w:rPr>
              <w:t>]</w:t>
            </w:r>
          </w:p>
        </w:tc>
      </w:tr>
      <w:tr w:rsidR="00066B8E" w14:paraId="370C3A98"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6F7AF49" w14:textId="47C43ADB" w:rsidR="00066B8E" w:rsidRPr="00235934" w:rsidRDefault="00066B8E" w:rsidP="00F52B99">
            <w:pPr>
              <w:snapToGrid w:val="0"/>
              <w:spacing w:before="60"/>
              <w:rPr>
                <w:szCs w:val="26"/>
              </w:rPr>
            </w:pPr>
            <w:r>
              <w:rPr>
                <w:b/>
                <w:szCs w:val="26"/>
              </w:rPr>
              <w:t xml:space="preserve">Điều kiện để kết thúc Usecase: </w:t>
            </w:r>
            <w:r w:rsidR="00235934">
              <w:rPr>
                <w:szCs w:val="26"/>
              </w:rPr>
              <w:t xml:space="preserve">Thống kê </w:t>
            </w:r>
            <w:r w:rsidR="003C1FA0">
              <w:rPr>
                <w:szCs w:val="26"/>
              </w:rPr>
              <w:t>thiết bị nghiệp vụ chứng thư số</w:t>
            </w:r>
            <w:r w:rsidR="00235934">
              <w:rPr>
                <w:szCs w:val="26"/>
              </w:rPr>
              <w:t xml:space="preserve"> thành công</w:t>
            </w:r>
          </w:p>
        </w:tc>
      </w:tr>
      <w:tr w:rsidR="00066B8E" w14:paraId="5ADD906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6B30A019" w14:textId="338F6B01" w:rsidR="00066B8E" w:rsidRPr="00811651" w:rsidRDefault="00066B8E" w:rsidP="00F52B99">
            <w:pPr>
              <w:snapToGrid w:val="0"/>
              <w:spacing w:before="60"/>
              <w:rPr>
                <w:szCs w:val="26"/>
              </w:rPr>
            </w:pPr>
            <w:r>
              <w:rPr>
                <w:b/>
                <w:szCs w:val="26"/>
              </w:rPr>
              <w:t>Trình tự các sự kiện trong quá trình hoạt động của Usecase:</w:t>
            </w:r>
          </w:p>
          <w:p w14:paraId="3EC6A9E8" w14:textId="3F3B0C43" w:rsidR="00066B8E" w:rsidRPr="00A33AB7" w:rsidRDefault="00A33AB7" w:rsidP="00A8287A">
            <w:pPr>
              <w:pStyle w:val="ListParagraph"/>
              <w:numPr>
                <w:ilvl w:val="0"/>
                <w:numId w:val="69"/>
              </w:numPr>
            </w:pPr>
            <w:r w:rsidRPr="00674AAF">
              <w:rPr>
                <w:szCs w:val="26"/>
              </w:rPr>
              <w:t>Phòng Quản trị hạ tầng</w:t>
            </w:r>
            <w:r>
              <w:rPr>
                <w:szCs w:val="26"/>
                <w:lang w:val="en-US"/>
              </w:rPr>
              <w:t xml:space="preserve"> truy cập vào chức năng [Thống kê </w:t>
            </w:r>
            <w:r w:rsidR="003C1FA0">
              <w:rPr>
                <w:szCs w:val="26"/>
                <w:lang w:val="en-US"/>
              </w:rPr>
              <w:t>thiết bị nghiệp vụ chứng thư số</w:t>
            </w:r>
            <w:r>
              <w:rPr>
                <w:szCs w:val="26"/>
                <w:lang w:val="en-US"/>
              </w:rPr>
              <w:t>], hệ thống hiển thị khung để nhập các tiêu chí thống kê.</w:t>
            </w:r>
          </w:p>
          <w:p w14:paraId="69915BC1" w14:textId="77777777" w:rsidR="00A33AB7" w:rsidRPr="00A33AB7" w:rsidRDefault="00A33AB7" w:rsidP="00A8287A">
            <w:pPr>
              <w:pStyle w:val="ListParagraph"/>
              <w:numPr>
                <w:ilvl w:val="0"/>
                <w:numId w:val="69"/>
              </w:numPr>
            </w:pPr>
            <w:r w:rsidRPr="00674AAF">
              <w:rPr>
                <w:szCs w:val="26"/>
              </w:rPr>
              <w:lastRenderedPageBreak/>
              <w:t>Phòng Quản trị hạ tầng</w:t>
            </w:r>
            <w:r>
              <w:rPr>
                <w:szCs w:val="26"/>
                <w:lang w:val="en-US"/>
              </w:rPr>
              <w:t xml:space="preserve"> nhập tiêu chí thống kê:</w:t>
            </w:r>
          </w:p>
          <w:p w14:paraId="092B4179" w14:textId="4DE068C5" w:rsidR="00A33AB7" w:rsidRPr="00A33AB7" w:rsidRDefault="00A33AB7" w:rsidP="00A8287A">
            <w:pPr>
              <w:pStyle w:val="ListParagraph"/>
              <w:numPr>
                <w:ilvl w:val="1"/>
                <w:numId w:val="69"/>
              </w:numPr>
            </w:pPr>
            <w:r>
              <w:rPr>
                <w:lang w:val="en-US"/>
              </w:rPr>
              <w:t xml:space="preserve">Loại </w:t>
            </w:r>
            <w:r w:rsidR="004A0073">
              <w:rPr>
                <w:lang w:val="en-US"/>
              </w:rPr>
              <w:t>thiết bị nghiệp vụ chứng thư số</w:t>
            </w:r>
          </w:p>
          <w:p w14:paraId="29BC7FAE" w14:textId="77777777" w:rsidR="00A33AB7" w:rsidRPr="00A33AB7" w:rsidRDefault="00A33AB7" w:rsidP="00A8287A">
            <w:pPr>
              <w:pStyle w:val="ListParagraph"/>
              <w:numPr>
                <w:ilvl w:val="1"/>
                <w:numId w:val="69"/>
              </w:numPr>
            </w:pPr>
            <w:r>
              <w:rPr>
                <w:lang w:val="en-US"/>
              </w:rPr>
              <w:t>Nguồn cung cấp</w:t>
            </w:r>
          </w:p>
          <w:p w14:paraId="3B4FA7B8" w14:textId="77777777" w:rsidR="00A33AB7" w:rsidRPr="009730C1" w:rsidRDefault="00A33AB7" w:rsidP="00A8287A">
            <w:pPr>
              <w:pStyle w:val="ListParagraph"/>
              <w:numPr>
                <w:ilvl w:val="1"/>
                <w:numId w:val="69"/>
              </w:numPr>
            </w:pPr>
            <w:r>
              <w:rPr>
                <w:lang w:val="en-US"/>
              </w:rPr>
              <w:t xml:space="preserve">Thời gian </w:t>
            </w:r>
            <w:r w:rsidR="009730C1">
              <w:rPr>
                <w:lang w:val="en-US"/>
              </w:rPr>
              <w:t>cần thống kê: theo năm, theo quý, theo tháng, theo khoảng thơi gian</w:t>
            </w:r>
          </w:p>
          <w:p w14:paraId="79E223BE" w14:textId="77777777" w:rsidR="009730C1" w:rsidRPr="009730C1" w:rsidRDefault="009730C1" w:rsidP="00A8287A">
            <w:pPr>
              <w:pStyle w:val="ListParagraph"/>
              <w:numPr>
                <w:ilvl w:val="1"/>
                <w:numId w:val="69"/>
              </w:numPr>
            </w:pPr>
            <w:r>
              <w:rPr>
                <w:lang w:val="en-US"/>
              </w:rPr>
              <w:t>Và nhấn nút [Thống kê]</w:t>
            </w:r>
          </w:p>
          <w:p w14:paraId="437AD8D7" w14:textId="2E9FE66D" w:rsidR="009730C1" w:rsidRDefault="009730C1" w:rsidP="00A8287A">
            <w:pPr>
              <w:pStyle w:val="ListParagraph"/>
              <w:numPr>
                <w:ilvl w:val="0"/>
                <w:numId w:val="69"/>
              </w:numPr>
            </w:pPr>
            <w:r>
              <w:rPr>
                <w:lang w:val="en-US"/>
              </w:rPr>
              <w:t xml:space="preserve">Hệ thống thống kê số lượng </w:t>
            </w:r>
            <w:r w:rsidR="004A0073">
              <w:rPr>
                <w:lang w:val="en-US"/>
              </w:rPr>
              <w:t>thiết bị nghiệp vụ chứng thư số</w:t>
            </w:r>
            <w:r>
              <w:rPr>
                <w:lang w:val="en-US"/>
              </w:rPr>
              <w:t xml:space="preserve"> theo từng nhóm Nhập, Xuất, Tồn và hiển thị danh sách.</w:t>
            </w:r>
            <w:r w:rsidRPr="009730C1">
              <w:rPr>
                <w:lang w:val="en-US"/>
              </w:rPr>
              <w:t xml:space="preserve"> </w:t>
            </w:r>
          </w:p>
        </w:tc>
      </w:tr>
      <w:tr w:rsidR="00066B8E" w14:paraId="6DD3187A"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0F90F78" w14:textId="21D6AF3C" w:rsidR="00066B8E" w:rsidRPr="00811651" w:rsidRDefault="00066B8E" w:rsidP="00F52B99">
            <w:pPr>
              <w:snapToGrid w:val="0"/>
              <w:spacing w:before="60"/>
              <w:rPr>
                <w:szCs w:val="26"/>
              </w:rPr>
            </w:pPr>
            <w:r>
              <w:rPr>
                <w:b/>
                <w:szCs w:val="26"/>
              </w:rPr>
              <w:t xml:space="preserve">Hoàn cảnh sử dụng thành công cơ bản: </w:t>
            </w:r>
            <w:r w:rsidR="007922D3" w:rsidRPr="007922D3">
              <w:rPr>
                <w:szCs w:val="26"/>
              </w:rPr>
              <w:t>Hiển thị kết quả thống kê chính xác</w:t>
            </w:r>
          </w:p>
        </w:tc>
      </w:tr>
      <w:tr w:rsidR="00066B8E" w14:paraId="12FAB08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C881D06" w14:textId="1CCE46B3" w:rsidR="00066B8E" w:rsidRDefault="00066B8E" w:rsidP="00F52B99">
            <w:pPr>
              <w:snapToGrid w:val="0"/>
              <w:spacing w:before="60"/>
              <w:rPr>
                <w:b/>
                <w:szCs w:val="26"/>
              </w:rPr>
            </w:pPr>
            <w:r>
              <w:rPr>
                <w:b/>
                <w:szCs w:val="26"/>
              </w:rPr>
              <w:t>Hoàn cảnh sử dụng phụ (thay thế) trong trường hợ</w:t>
            </w:r>
            <w:r w:rsidR="007922D3">
              <w:rPr>
                <w:b/>
                <w:szCs w:val="26"/>
              </w:rPr>
              <w:t>p không thành công:</w:t>
            </w:r>
          </w:p>
          <w:p w14:paraId="565EEEC4" w14:textId="1421DA6A" w:rsidR="007922D3" w:rsidRPr="007922D3" w:rsidRDefault="007922D3" w:rsidP="00F52B99">
            <w:pPr>
              <w:snapToGrid w:val="0"/>
              <w:spacing w:before="60"/>
              <w:rPr>
                <w:szCs w:val="26"/>
              </w:rPr>
            </w:pPr>
            <w:r>
              <w:rPr>
                <w:szCs w:val="26"/>
              </w:rPr>
              <w:t>Nếu không có dữ liệu phù hợp với các tiêu chí thống kê thì hệ thống hiển thị [Không có dữ liệu].</w:t>
            </w:r>
          </w:p>
        </w:tc>
      </w:tr>
      <w:tr w:rsidR="00066B8E" w14:paraId="3D98615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9A85ED7" w14:textId="77777777" w:rsidR="00066B8E" w:rsidRDefault="00066B8E" w:rsidP="007922D3">
            <w:pPr>
              <w:snapToGrid w:val="0"/>
              <w:spacing w:before="60"/>
              <w:rPr>
                <w:szCs w:val="26"/>
              </w:rPr>
            </w:pPr>
            <w:r>
              <w:rPr>
                <w:b/>
                <w:szCs w:val="26"/>
              </w:rPr>
              <w:t>Hành động liên quan sẽ xảy ra khi Usecase kết thúc:</w:t>
            </w:r>
          </w:p>
          <w:p w14:paraId="36538815" w14:textId="1B4B1568" w:rsidR="007922D3" w:rsidRDefault="007922D3" w:rsidP="007922D3">
            <w:pPr>
              <w:snapToGrid w:val="0"/>
              <w:spacing w:before="60"/>
              <w:rPr>
                <w:szCs w:val="26"/>
              </w:rPr>
            </w:pPr>
            <w:r>
              <w:rPr>
                <w:szCs w:val="26"/>
              </w:rPr>
              <w:t>Các nội dung đã nhập trong khung tìm kiếm vẫn phải được giữ lại sau khi nhấn nút [Thống kê].</w:t>
            </w:r>
          </w:p>
        </w:tc>
      </w:tr>
      <w:tr w:rsidR="00066B8E" w14:paraId="6EDB770E"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9DA82DF" w14:textId="77777777" w:rsidR="00066B8E" w:rsidRDefault="00066B8E" w:rsidP="00F52B99">
            <w:pPr>
              <w:snapToGrid w:val="0"/>
              <w:spacing w:before="60"/>
              <w:rPr>
                <w:szCs w:val="26"/>
              </w:rPr>
            </w:pPr>
            <w:r>
              <w:rPr>
                <w:b/>
                <w:szCs w:val="26"/>
              </w:rPr>
              <w:t>Các yêu cầu phi chức năng:</w:t>
            </w:r>
            <w:r>
              <w:rPr>
                <w:szCs w:val="26"/>
              </w:rPr>
              <w:t xml:space="preserve"> Không có</w:t>
            </w:r>
          </w:p>
        </w:tc>
      </w:tr>
    </w:tbl>
    <w:p w14:paraId="0638E025" w14:textId="77777777" w:rsidR="00066B8E" w:rsidRDefault="00066B8E" w:rsidP="00066B8E"/>
    <w:p w14:paraId="010E1B98" w14:textId="77777777" w:rsidR="001B5F9C" w:rsidRDefault="001B5F9C" w:rsidP="001B5F9C">
      <w:pPr>
        <w:keepNext/>
      </w:pPr>
      <w:r>
        <w:rPr>
          <w:noProof/>
        </w:rPr>
        <w:drawing>
          <wp:inline distT="0" distB="0" distL="0" distR="0" wp14:anchorId="2CDEE909" wp14:editId="28E2B104">
            <wp:extent cx="5732145" cy="2946400"/>
            <wp:effectExtent l="19050" t="19050" r="20955" b="2540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60E959.tmp"/>
                    <pic:cNvPicPr/>
                  </pic:nvPicPr>
                  <pic:blipFill>
                    <a:blip r:embed="rId169">
                      <a:extLst>
                        <a:ext uri="{28A0092B-C50C-407E-A947-70E740481C1C}">
                          <a14:useLocalDpi xmlns:a14="http://schemas.microsoft.com/office/drawing/2010/main" val="0"/>
                        </a:ext>
                      </a:extLst>
                    </a:blip>
                    <a:stretch>
                      <a:fillRect/>
                    </a:stretch>
                  </pic:blipFill>
                  <pic:spPr>
                    <a:xfrm>
                      <a:off x="0" y="0"/>
                      <a:ext cx="5732145" cy="2946400"/>
                    </a:xfrm>
                    <a:prstGeom prst="rect">
                      <a:avLst/>
                    </a:prstGeom>
                    <a:ln>
                      <a:solidFill>
                        <a:schemeClr val="accent5">
                          <a:lumMod val="50000"/>
                        </a:schemeClr>
                      </a:solidFill>
                    </a:ln>
                  </pic:spPr>
                </pic:pic>
              </a:graphicData>
            </a:graphic>
          </wp:inline>
        </w:drawing>
      </w:r>
    </w:p>
    <w:p w14:paraId="47D29544" w14:textId="452662E4" w:rsidR="001B5F9C" w:rsidRDefault="001B5F9C" w:rsidP="00CF6664">
      <w:pPr>
        <w:pStyle w:val="Caption"/>
      </w:pPr>
      <w:r>
        <w:t xml:space="preserve">Hình </w:t>
      </w:r>
      <w:fldSimple w:instr=" STYLEREF 2 \s ">
        <w:r w:rsidR="00473123">
          <w:rPr>
            <w:noProof/>
          </w:rPr>
          <w:t>4</w:t>
        </w:r>
      </w:fldSimple>
      <w:r w:rsidR="00473123">
        <w:noBreakHyphen/>
      </w:r>
      <w:fldSimple w:instr=" SEQ Hình \* ARABIC \s 2 ">
        <w:r w:rsidR="00473123">
          <w:rPr>
            <w:noProof/>
          </w:rPr>
          <w:t>15</w:t>
        </w:r>
      </w:fldSimple>
      <w:r>
        <w:t>: Mẫu thống kê kho thiết bị</w:t>
      </w:r>
      <w:r w:rsidR="002A0E6C">
        <w:t xml:space="preserve"> nghiệp vụ chứng thư số</w:t>
      </w:r>
    </w:p>
    <w:p w14:paraId="3B0C18BD" w14:textId="09E7F137" w:rsidR="00DC7FCB" w:rsidRDefault="00DC7FCB" w:rsidP="00941B88">
      <w:pPr>
        <w:pStyle w:val="UCName"/>
      </w:pPr>
      <w:bookmarkStart w:id="323" w:name="_Ref21905193"/>
      <w:bookmarkStart w:id="324" w:name="_Ref21905195"/>
      <w:bookmarkStart w:id="325" w:name="_Toc22744166"/>
      <w:r>
        <w:t xml:space="preserve">Xuất file thống kê </w:t>
      </w:r>
      <w:r w:rsidR="003C1FA0">
        <w:t>thiết bị nghiệp vụ chứng thư số</w:t>
      </w:r>
      <w:bookmarkEnd w:id="323"/>
      <w:bookmarkEnd w:id="324"/>
      <w:bookmarkEnd w:id="325"/>
    </w:p>
    <w:tbl>
      <w:tblPr>
        <w:tblW w:w="5000" w:type="pct"/>
        <w:tblLook w:val="04A0" w:firstRow="1" w:lastRow="0" w:firstColumn="1" w:lastColumn="0" w:noHBand="0" w:noVBand="1"/>
      </w:tblPr>
      <w:tblGrid>
        <w:gridCol w:w="5664"/>
        <w:gridCol w:w="3353"/>
      </w:tblGrid>
      <w:tr w:rsidR="00DC7FCB" w14:paraId="5841C810" w14:textId="77777777" w:rsidTr="00A666C2">
        <w:tc>
          <w:tcPr>
            <w:tcW w:w="3141" w:type="pct"/>
            <w:tcBorders>
              <w:top w:val="single" w:sz="4" w:space="0" w:color="000000"/>
              <w:left w:val="single" w:sz="4" w:space="0" w:color="000000"/>
              <w:bottom w:val="single" w:sz="4" w:space="0" w:color="000000"/>
              <w:right w:val="nil"/>
            </w:tcBorders>
            <w:hideMark/>
          </w:tcPr>
          <w:p w14:paraId="5A1DCE18" w14:textId="6ACD8E8E" w:rsidR="00DC7FCB" w:rsidRDefault="00DC7FCB" w:rsidP="00A666C2">
            <w:pPr>
              <w:spacing w:before="60" w:line="276" w:lineRule="auto"/>
              <w:rPr>
                <w:szCs w:val="26"/>
              </w:rPr>
            </w:pPr>
            <w:r>
              <w:rPr>
                <w:b/>
                <w:szCs w:val="26"/>
              </w:rPr>
              <w:t>Tên Usecase:</w:t>
            </w:r>
            <w:r>
              <w:rPr>
                <w:szCs w:val="26"/>
              </w:rPr>
              <w:t xml:space="preserve"> </w:t>
            </w:r>
            <w:r>
              <w:t xml:space="preserve">Xuất file thống kê </w:t>
            </w:r>
            <w:r w:rsidR="003C1FA0">
              <w:t>thiết bị nghiệp vụ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44785AD7" w14:textId="77777777" w:rsidR="00DC7FCB" w:rsidRDefault="00DC7FCB" w:rsidP="00A666C2">
            <w:pPr>
              <w:snapToGrid w:val="0"/>
              <w:spacing w:before="60" w:line="276" w:lineRule="auto"/>
              <w:rPr>
                <w:szCs w:val="26"/>
              </w:rPr>
            </w:pPr>
            <w:r>
              <w:rPr>
                <w:b/>
                <w:szCs w:val="26"/>
              </w:rPr>
              <w:t>Mức độ BMT:</w:t>
            </w:r>
            <w:r>
              <w:rPr>
                <w:szCs w:val="26"/>
              </w:rPr>
              <w:t xml:space="preserve"> B</w:t>
            </w:r>
          </w:p>
        </w:tc>
      </w:tr>
      <w:tr w:rsidR="00DC7FCB" w14:paraId="7E665A7A" w14:textId="77777777" w:rsidTr="00A666C2">
        <w:tc>
          <w:tcPr>
            <w:tcW w:w="3141" w:type="pct"/>
            <w:tcBorders>
              <w:top w:val="single" w:sz="4" w:space="0" w:color="000000"/>
              <w:left w:val="single" w:sz="4" w:space="0" w:color="000000"/>
              <w:bottom w:val="single" w:sz="4" w:space="0" w:color="000000"/>
              <w:right w:val="nil"/>
            </w:tcBorders>
            <w:hideMark/>
          </w:tcPr>
          <w:p w14:paraId="6EA50578" w14:textId="77777777" w:rsidR="00DC7FCB" w:rsidRPr="00811651" w:rsidRDefault="00DC7FCB" w:rsidP="00A666C2">
            <w:pPr>
              <w:snapToGrid w:val="0"/>
              <w:spacing w:before="60" w:line="276" w:lineRule="auto"/>
              <w:rPr>
                <w:szCs w:val="26"/>
              </w:rPr>
            </w:pPr>
            <w:r>
              <w:rPr>
                <w:b/>
                <w:szCs w:val="26"/>
              </w:rPr>
              <w:lastRenderedPageBreak/>
              <w:t xml:space="preserve">Tác nhân chính: </w:t>
            </w:r>
            <w:r w:rsidRPr="0008257D">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4BCFCFDE" w14:textId="77777777" w:rsidR="00DC7FCB" w:rsidRDefault="00DC7FCB" w:rsidP="00A666C2">
            <w:pPr>
              <w:snapToGrid w:val="0"/>
              <w:spacing w:before="60" w:line="276" w:lineRule="auto"/>
              <w:rPr>
                <w:szCs w:val="26"/>
              </w:rPr>
            </w:pPr>
            <w:r>
              <w:rPr>
                <w:b/>
                <w:szCs w:val="26"/>
              </w:rPr>
              <w:t xml:space="preserve">Tác nhân phụ: </w:t>
            </w:r>
            <w:r>
              <w:rPr>
                <w:szCs w:val="26"/>
              </w:rPr>
              <w:t>Hệ thống</w:t>
            </w:r>
          </w:p>
        </w:tc>
      </w:tr>
      <w:tr w:rsidR="00DC7FCB" w14:paraId="0C98740D"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37A9EA90" w14:textId="1C85DE95" w:rsidR="00DC7FCB" w:rsidRPr="00811651" w:rsidRDefault="00DC7FCB" w:rsidP="00A666C2">
            <w:pPr>
              <w:spacing w:before="60" w:line="276" w:lineRule="auto"/>
              <w:rPr>
                <w:szCs w:val="26"/>
              </w:rPr>
            </w:pPr>
            <w:r>
              <w:rPr>
                <w:b/>
                <w:szCs w:val="26"/>
              </w:rPr>
              <w:t xml:space="preserve">Mô tả Usecase: </w:t>
            </w:r>
            <w:r w:rsidRPr="0008257D">
              <w:rPr>
                <w:szCs w:val="26"/>
              </w:rPr>
              <w:t>Phòng Quản trị hạ tầng</w:t>
            </w:r>
            <w:r>
              <w:t xml:space="preserve"> xuất file thống kê </w:t>
            </w:r>
            <w:r w:rsidR="003C1FA0">
              <w:t>thiết bị nghiệp vụ chứng thư số</w:t>
            </w:r>
          </w:p>
        </w:tc>
      </w:tr>
      <w:tr w:rsidR="00DC7FCB" w14:paraId="4F20043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FA8D31D" w14:textId="77777777" w:rsidR="00DC7FCB" w:rsidRDefault="00DC7FCB" w:rsidP="00A666C2">
            <w:pPr>
              <w:snapToGrid w:val="0"/>
              <w:spacing w:before="60" w:line="276" w:lineRule="auto"/>
              <w:rPr>
                <w:b/>
                <w:szCs w:val="26"/>
              </w:rPr>
            </w:pPr>
            <w:r>
              <w:rPr>
                <w:b/>
                <w:szCs w:val="26"/>
              </w:rPr>
              <w:t xml:space="preserve">Điều kiện để bắt đầu Usecase: </w:t>
            </w:r>
          </w:p>
          <w:p w14:paraId="1AB7E8D0" w14:textId="77777777" w:rsidR="00DC7FCB" w:rsidRPr="00E67262" w:rsidRDefault="00DC7FC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6F34EB9" w14:textId="053C6CBE" w:rsidR="00DC7FCB" w:rsidRPr="00DC7FCB" w:rsidRDefault="00DC7FC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[Thống kê </w:t>
            </w:r>
            <w:r w:rsidR="003C1FA0">
              <w:rPr>
                <w:szCs w:val="26"/>
                <w:lang w:val="en-US"/>
              </w:rPr>
              <w:t>thiết bị nghiệp vụ chứng thư số</w:t>
            </w:r>
            <w:r>
              <w:rPr>
                <w:szCs w:val="26"/>
                <w:lang w:val="en-US"/>
              </w:rPr>
              <w:t>].</w:t>
            </w:r>
          </w:p>
        </w:tc>
      </w:tr>
      <w:tr w:rsidR="00DC7FCB" w14:paraId="7EBC899A"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A4FB417" w14:textId="7628E05D" w:rsidR="00DC7FCB" w:rsidRPr="00E7456D" w:rsidRDefault="00DC7FCB" w:rsidP="00A666C2">
            <w:pPr>
              <w:snapToGrid w:val="0"/>
              <w:spacing w:before="60" w:line="276" w:lineRule="auto"/>
              <w:rPr>
                <w:szCs w:val="26"/>
              </w:rPr>
            </w:pPr>
            <w:r>
              <w:rPr>
                <w:b/>
                <w:szCs w:val="26"/>
              </w:rPr>
              <w:t xml:space="preserve">Điều kiện để kết thúc Usecase: </w:t>
            </w:r>
            <w:r>
              <w:rPr>
                <w:szCs w:val="26"/>
              </w:rPr>
              <w:t>Xuất file thống kê thành công</w:t>
            </w:r>
          </w:p>
        </w:tc>
      </w:tr>
      <w:tr w:rsidR="00DC7FCB" w14:paraId="14FF82A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21F7E271" w14:textId="77777777" w:rsidR="00DC7FCB" w:rsidRPr="00811651" w:rsidRDefault="00DC7FCB" w:rsidP="00A666C2">
            <w:pPr>
              <w:snapToGrid w:val="0"/>
              <w:spacing w:before="60" w:line="276" w:lineRule="auto"/>
              <w:rPr>
                <w:szCs w:val="26"/>
              </w:rPr>
            </w:pPr>
            <w:r>
              <w:rPr>
                <w:b/>
                <w:szCs w:val="26"/>
              </w:rPr>
              <w:t>Trình tự các sự kiện trong quá trình hoạt động của Usecase:</w:t>
            </w:r>
          </w:p>
          <w:p w14:paraId="3DB6C884" w14:textId="6447EB76" w:rsidR="00DC7FCB" w:rsidRPr="00F76980" w:rsidRDefault="00DC7FCB" w:rsidP="00A8287A">
            <w:pPr>
              <w:pStyle w:val="ListParagraph"/>
              <w:numPr>
                <w:ilvl w:val="0"/>
                <w:numId w:val="70"/>
              </w:numPr>
            </w:pPr>
            <w:r>
              <w:rPr>
                <w:lang w:val="en-US"/>
              </w:rPr>
              <w:t>Phòng Quản trị hạ tầng truy cập vào chức năng [</w:t>
            </w:r>
            <w:r>
              <w:rPr>
                <w:szCs w:val="26"/>
                <w:lang w:val="en-US"/>
              </w:rPr>
              <w:t xml:space="preserve">Thống kê </w:t>
            </w:r>
            <w:r w:rsidR="003C1FA0">
              <w:rPr>
                <w:lang w:val="en-US"/>
              </w:rPr>
              <w:t>thiết bị nghiệp vụ chứng thư số</w:t>
            </w:r>
            <w:r>
              <w:rPr>
                <w:lang w:val="en-US"/>
              </w:rPr>
              <w:t>], và nhập các tiêu chí thống kê. Hệ thống hiển thị kết quả thống kê.</w:t>
            </w:r>
          </w:p>
          <w:p w14:paraId="28374406" w14:textId="0FCD9E47" w:rsidR="00DC7FCB" w:rsidRPr="00D749EC" w:rsidRDefault="00DC7FCB" w:rsidP="00A8287A">
            <w:pPr>
              <w:pStyle w:val="ListParagraph"/>
              <w:numPr>
                <w:ilvl w:val="0"/>
                <w:numId w:val="70"/>
              </w:numPr>
            </w:pPr>
            <w:r>
              <w:rPr>
                <w:lang w:val="en-US"/>
              </w:rPr>
              <w:t xml:space="preserve">Phòng Quản trị hạ tầng nhấn vào nút chức năng [Xuất file thống kê], hệ thống xuất </w:t>
            </w:r>
            <w:r w:rsidR="007F3165">
              <w:rPr>
                <w:lang w:val="en-US"/>
              </w:rPr>
              <w:t>file thống kê</w:t>
            </w:r>
            <w:r>
              <w:rPr>
                <w:lang w:val="en-US"/>
              </w:rPr>
              <w:t xml:space="preserve"> theo mẫu được cấu hình trước theo định dạng MS Excel (.xlsx).</w:t>
            </w:r>
          </w:p>
          <w:p w14:paraId="6B396C60" w14:textId="77777777" w:rsidR="00DC7FCB" w:rsidRDefault="00DC7FCB" w:rsidP="00A8287A">
            <w:pPr>
              <w:pStyle w:val="ListParagraph"/>
              <w:numPr>
                <w:ilvl w:val="0"/>
                <w:numId w:val="70"/>
              </w:numPr>
            </w:pPr>
            <w:r>
              <w:rPr>
                <w:lang w:val="en-US"/>
              </w:rPr>
              <w:t>Phòng Quản trị hạ tầng lưu lại file vào máy tính.</w:t>
            </w:r>
          </w:p>
        </w:tc>
      </w:tr>
      <w:tr w:rsidR="00DC7FCB" w14:paraId="5CA7730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94524F4" w14:textId="77777777" w:rsidR="00DC7FCB" w:rsidRPr="00040F4A" w:rsidRDefault="00DC7FCB" w:rsidP="00A666C2">
            <w:pPr>
              <w:snapToGrid w:val="0"/>
              <w:spacing w:before="60" w:line="276" w:lineRule="auto"/>
              <w:rPr>
                <w:szCs w:val="26"/>
              </w:rPr>
            </w:pPr>
            <w:r>
              <w:rPr>
                <w:b/>
                <w:szCs w:val="26"/>
              </w:rPr>
              <w:t xml:space="preserve">Hoàn cảnh sử dụng thành công cơ bản: </w:t>
            </w:r>
            <w:r>
              <w:rPr>
                <w:szCs w:val="26"/>
              </w:rPr>
              <w:t>Lưu lại file thành công</w:t>
            </w:r>
          </w:p>
        </w:tc>
      </w:tr>
      <w:tr w:rsidR="00DC7FCB" w14:paraId="47B556A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EF43A25" w14:textId="77777777" w:rsidR="00DC7FCB" w:rsidRDefault="00DC7FCB" w:rsidP="00A666C2">
            <w:pPr>
              <w:snapToGrid w:val="0"/>
              <w:spacing w:before="60" w:line="276" w:lineRule="auto"/>
              <w:rPr>
                <w:b/>
                <w:szCs w:val="26"/>
              </w:rPr>
            </w:pPr>
            <w:r>
              <w:rPr>
                <w:b/>
                <w:szCs w:val="26"/>
              </w:rPr>
              <w:t xml:space="preserve">Hoàn cảnh sử dụng phụ (thay thế) trong trường hợp không thành công: </w:t>
            </w:r>
          </w:p>
          <w:p w14:paraId="1A67612E" w14:textId="764ED963" w:rsidR="00DC7FCB" w:rsidRDefault="00DC7FCB" w:rsidP="00A666C2">
            <w:pPr>
              <w:snapToGrid w:val="0"/>
              <w:spacing w:before="60" w:line="276" w:lineRule="auto"/>
              <w:rPr>
                <w:szCs w:val="26"/>
              </w:rPr>
            </w:pPr>
            <w:r>
              <w:rPr>
                <w:szCs w:val="26"/>
              </w:rPr>
              <w:t>1. Nếu chưa biểu mẫu cấu hình trước mà nhấn nút chức năng [</w:t>
            </w:r>
            <w:r w:rsidR="007F3165">
              <w:rPr>
                <w:szCs w:val="26"/>
              </w:rPr>
              <w:t>Xuất file thống kê</w:t>
            </w:r>
            <w:r>
              <w:rPr>
                <w:szCs w:val="26"/>
              </w:rPr>
              <w:t>]:</w:t>
            </w:r>
          </w:p>
          <w:p w14:paraId="5E3DC2A9" w14:textId="77777777" w:rsidR="00DC7FCB" w:rsidRDefault="00DC7FCB" w:rsidP="00A8287A">
            <w:pPr>
              <w:pStyle w:val="ListParagraph"/>
              <w:numPr>
                <w:ilvl w:val="0"/>
                <w:numId w:val="54"/>
              </w:numPr>
              <w:snapToGrid w:val="0"/>
              <w:spacing w:before="60"/>
              <w:rPr>
                <w:szCs w:val="26"/>
              </w:rPr>
            </w:pPr>
            <w:r w:rsidRPr="001B7384">
              <w:rPr>
                <w:szCs w:val="26"/>
              </w:rPr>
              <w:t>Hệ thống hiển thị thông báo [Chưa có biểu mẫu xuất file, vui lòng thông báo Quản trị viên để cấu hình biểu mẫu xuất file].</w:t>
            </w:r>
          </w:p>
          <w:p w14:paraId="6C7C22AB" w14:textId="16185874" w:rsidR="007F3165" w:rsidRDefault="007F3165" w:rsidP="00A666C2">
            <w:pPr>
              <w:snapToGrid w:val="0"/>
              <w:spacing w:before="60" w:line="276" w:lineRule="auto"/>
              <w:rPr>
                <w:szCs w:val="26"/>
              </w:rPr>
            </w:pPr>
            <w:r>
              <w:rPr>
                <w:szCs w:val="26"/>
              </w:rPr>
              <w:t>2. Nếu không có dữ liệu hiển thị sau khi thống kê mà nhấn nút chức năng [Xuất file thống kê]:</w:t>
            </w:r>
          </w:p>
          <w:p w14:paraId="0B07DCFC" w14:textId="6F4A5965" w:rsidR="007F3165" w:rsidRPr="007F3165" w:rsidRDefault="007F3165" w:rsidP="00A8287A">
            <w:pPr>
              <w:pStyle w:val="ListParagraph"/>
              <w:numPr>
                <w:ilvl w:val="0"/>
                <w:numId w:val="54"/>
              </w:numPr>
              <w:snapToGrid w:val="0"/>
              <w:spacing w:before="60"/>
              <w:rPr>
                <w:szCs w:val="26"/>
              </w:rPr>
            </w:pPr>
            <w:r w:rsidRPr="001B7384">
              <w:rPr>
                <w:szCs w:val="26"/>
              </w:rPr>
              <w:t>Hệ thống hiển thị thông báo [</w:t>
            </w:r>
            <w:r>
              <w:rPr>
                <w:szCs w:val="26"/>
                <w:lang w:val="en-US"/>
              </w:rPr>
              <w:t>Không có dữ liệu để xuất file thống kê</w:t>
            </w:r>
            <w:r w:rsidRPr="001B7384">
              <w:rPr>
                <w:szCs w:val="26"/>
              </w:rPr>
              <w:t>].</w:t>
            </w:r>
          </w:p>
        </w:tc>
      </w:tr>
      <w:tr w:rsidR="00DC7FCB" w14:paraId="79727A9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2CA6432" w14:textId="77777777" w:rsidR="00DC7FCB" w:rsidRDefault="00DC7FCB"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DC7FCB" w14:paraId="5456C0C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37D72943" w14:textId="77777777" w:rsidR="00DC7FCB" w:rsidRDefault="00DC7FCB" w:rsidP="00A666C2">
            <w:pPr>
              <w:snapToGrid w:val="0"/>
              <w:spacing w:before="60" w:line="276" w:lineRule="auto"/>
              <w:rPr>
                <w:szCs w:val="26"/>
              </w:rPr>
            </w:pPr>
            <w:r>
              <w:rPr>
                <w:b/>
                <w:szCs w:val="26"/>
              </w:rPr>
              <w:t>Các yêu cầu phi chức năng:</w:t>
            </w:r>
            <w:r>
              <w:rPr>
                <w:szCs w:val="26"/>
              </w:rPr>
              <w:t xml:space="preserve"> Không có</w:t>
            </w:r>
          </w:p>
        </w:tc>
      </w:tr>
    </w:tbl>
    <w:p w14:paraId="3998EEC0" w14:textId="77777777" w:rsidR="00DC7FCB" w:rsidRDefault="00DC7FCB" w:rsidP="00066B8E"/>
    <w:p w14:paraId="3E408F22" w14:textId="35EC25EC" w:rsidR="001B5F9C" w:rsidRDefault="001B5F9C" w:rsidP="001B5F9C">
      <w:pPr>
        <w:pStyle w:val="Heading3"/>
      </w:pPr>
      <w:r>
        <w:t>Nhậ</w:t>
      </w:r>
      <w:r w:rsidR="002A0E6C">
        <w:t xml:space="preserve">p </w:t>
      </w:r>
      <w:r>
        <w:t>kho SIM-PKI</w:t>
      </w:r>
    </w:p>
    <w:p w14:paraId="01E15F93" w14:textId="2A27AC3A" w:rsidR="002A0E6C" w:rsidRPr="002A0E6C" w:rsidRDefault="002A0E6C" w:rsidP="00941B88">
      <w:pPr>
        <w:pStyle w:val="UCName"/>
      </w:pPr>
      <w:bookmarkStart w:id="326" w:name="_Ref21905199"/>
      <w:bookmarkStart w:id="327" w:name="_Ref21905202"/>
      <w:bookmarkStart w:id="328" w:name="_Toc22744167"/>
      <w:r>
        <w:t>Thêm mới đợt nhập kho SIM-PKI</w:t>
      </w:r>
      <w:bookmarkEnd w:id="326"/>
      <w:bookmarkEnd w:id="327"/>
      <w:bookmarkEnd w:id="328"/>
    </w:p>
    <w:tbl>
      <w:tblPr>
        <w:tblW w:w="5000" w:type="pct"/>
        <w:tblLook w:val="04A0" w:firstRow="1" w:lastRow="0" w:firstColumn="1" w:lastColumn="0" w:noHBand="0" w:noVBand="1"/>
      </w:tblPr>
      <w:tblGrid>
        <w:gridCol w:w="5664"/>
        <w:gridCol w:w="3353"/>
      </w:tblGrid>
      <w:tr w:rsidR="002A0E6C" w14:paraId="471D0F8B" w14:textId="77777777" w:rsidTr="00E47116">
        <w:tc>
          <w:tcPr>
            <w:tcW w:w="3141" w:type="pct"/>
            <w:tcBorders>
              <w:top w:val="single" w:sz="4" w:space="0" w:color="000000"/>
              <w:left w:val="single" w:sz="4" w:space="0" w:color="000000"/>
              <w:bottom w:val="single" w:sz="4" w:space="0" w:color="000000"/>
              <w:right w:val="nil"/>
            </w:tcBorders>
            <w:hideMark/>
          </w:tcPr>
          <w:p w14:paraId="03997B5B" w14:textId="4464F23E" w:rsidR="002A0E6C" w:rsidRDefault="002A0E6C" w:rsidP="00E47116">
            <w:pPr>
              <w:spacing w:before="60" w:line="276" w:lineRule="auto"/>
              <w:rPr>
                <w:szCs w:val="26"/>
              </w:rPr>
            </w:pPr>
            <w:r>
              <w:rPr>
                <w:b/>
                <w:szCs w:val="26"/>
              </w:rPr>
              <w:t>Tên Usecase:</w:t>
            </w:r>
            <w:r>
              <w:rPr>
                <w:szCs w:val="26"/>
              </w:rPr>
              <w:t xml:space="preserve"> </w:t>
            </w:r>
            <w:r>
              <w:t>Thêm mới đợt nhập kho SIM-PKI</w:t>
            </w:r>
          </w:p>
        </w:tc>
        <w:tc>
          <w:tcPr>
            <w:tcW w:w="1859" w:type="pct"/>
            <w:tcBorders>
              <w:top w:val="single" w:sz="4" w:space="0" w:color="000000"/>
              <w:left w:val="single" w:sz="4" w:space="0" w:color="000000"/>
              <w:bottom w:val="single" w:sz="4" w:space="0" w:color="000000"/>
              <w:right w:val="single" w:sz="4" w:space="0" w:color="000000"/>
            </w:tcBorders>
            <w:hideMark/>
          </w:tcPr>
          <w:p w14:paraId="321E151F" w14:textId="77777777" w:rsidR="002A0E6C" w:rsidRDefault="002A0E6C" w:rsidP="00E47116">
            <w:pPr>
              <w:snapToGrid w:val="0"/>
              <w:spacing w:before="60" w:line="276" w:lineRule="auto"/>
              <w:rPr>
                <w:szCs w:val="26"/>
              </w:rPr>
            </w:pPr>
            <w:r>
              <w:rPr>
                <w:b/>
                <w:szCs w:val="26"/>
              </w:rPr>
              <w:t>Mức độ BMT:</w:t>
            </w:r>
            <w:r>
              <w:rPr>
                <w:szCs w:val="26"/>
              </w:rPr>
              <w:t xml:space="preserve"> B</w:t>
            </w:r>
          </w:p>
        </w:tc>
      </w:tr>
      <w:tr w:rsidR="002A0E6C" w14:paraId="4F5FEF4C" w14:textId="77777777" w:rsidTr="00E47116">
        <w:tc>
          <w:tcPr>
            <w:tcW w:w="3141" w:type="pct"/>
            <w:tcBorders>
              <w:top w:val="single" w:sz="4" w:space="0" w:color="000000"/>
              <w:left w:val="single" w:sz="4" w:space="0" w:color="000000"/>
              <w:bottom w:val="single" w:sz="4" w:space="0" w:color="000000"/>
              <w:right w:val="nil"/>
            </w:tcBorders>
            <w:hideMark/>
          </w:tcPr>
          <w:p w14:paraId="40EA13B3" w14:textId="77777777" w:rsidR="002A0E6C" w:rsidRPr="00D6080A" w:rsidRDefault="002A0E6C"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6F028973" w14:textId="77777777" w:rsidR="002A0E6C" w:rsidRDefault="002A0E6C" w:rsidP="00E47116">
            <w:pPr>
              <w:snapToGrid w:val="0"/>
              <w:spacing w:before="60" w:line="276" w:lineRule="auto"/>
              <w:rPr>
                <w:szCs w:val="26"/>
              </w:rPr>
            </w:pPr>
            <w:r>
              <w:rPr>
                <w:b/>
                <w:szCs w:val="26"/>
              </w:rPr>
              <w:t xml:space="preserve">Tác nhân phụ: </w:t>
            </w:r>
            <w:r>
              <w:rPr>
                <w:szCs w:val="26"/>
              </w:rPr>
              <w:t>Hệ thống</w:t>
            </w:r>
          </w:p>
        </w:tc>
      </w:tr>
      <w:tr w:rsidR="002A0E6C" w14:paraId="024CE2A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2E6C0D74" w14:textId="59CB2F11" w:rsidR="002A0E6C" w:rsidRPr="00811651" w:rsidRDefault="002A0E6C" w:rsidP="002A0E6C">
            <w:pPr>
              <w:spacing w:before="60" w:line="276" w:lineRule="auto"/>
              <w:rPr>
                <w:szCs w:val="26"/>
              </w:rPr>
            </w:pPr>
            <w:r>
              <w:rPr>
                <w:b/>
                <w:szCs w:val="26"/>
              </w:rPr>
              <w:t xml:space="preserve">Mô tả Usecase: </w:t>
            </w:r>
            <w:r>
              <w:rPr>
                <w:szCs w:val="26"/>
              </w:rPr>
              <w:t>Phòng Quản trị hạ tầng</w:t>
            </w:r>
            <w:r>
              <w:t xml:space="preserve"> thêm mới đợt nhập kho SIM-PKI</w:t>
            </w:r>
          </w:p>
        </w:tc>
      </w:tr>
      <w:tr w:rsidR="002A0E6C" w14:paraId="481DA78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A9ED28A" w14:textId="77777777" w:rsidR="002A0E6C" w:rsidRDefault="002A0E6C" w:rsidP="00E47116">
            <w:pPr>
              <w:snapToGrid w:val="0"/>
              <w:spacing w:before="60" w:line="276" w:lineRule="auto"/>
              <w:rPr>
                <w:b/>
                <w:szCs w:val="26"/>
              </w:rPr>
            </w:pPr>
            <w:r>
              <w:rPr>
                <w:b/>
                <w:szCs w:val="26"/>
              </w:rPr>
              <w:t xml:space="preserve">Điều kiện để bắt đầu Usecase: </w:t>
            </w:r>
          </w:p>
          <w:p w14:paraId="19FFDDBE" w14:textId="77777777" w:rsidR="002A0E6C" w:rsidRPr="00E67262" w:rsidRDefault="002A0E6C"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07EA71D5" w14:textId="70B03845" w:rsidR="002A0E6C" w:rsidRPr="00D6080A" w:rsidRDefault="002A0E6C" w:rsidP="002A0E6C">
            <w:pPr>
              <w:pStyle w:val="ListParagraph"/>
              <w:numPr>
                <w:ilvl w:val="0"/>
                <w:numId w:val="40"/>
              </w:numPr>
              <w:snapToGrid w:val="0"/>
              <w:spacing w:before="60"/>
              <w:rPr>
                <w:szCs w:val="26"/>
              </w:rPr>
            </w:pPr>
            <w:r>
              <w:rPr>
                <w:szCs w:val="26"/>
              </w:rPr>
              <w:lastRenderedPageBreak/>
              <w:t>Phòng Quản trị hạ tầng</w:t>
            </w:r>
            <w:r>
              <w:rPr>
                <w:szCs w:val="26"/>
                <w:lang w:val="en-US"/>
              </w:rPr>
              <w:t xml:space="preserve"> được phân quyền để truy cập vào chức năng “Nhập kho SIM-PKI”</w:t>
            </w:r>
          </w:p>
        </w:tc>
      </w:tr>
      <w:tr w:rsidR="002A0E6C" w14:paraId="60722D2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4B009BB" w14:textId="205F42BA" w:rsidR="002A0E6C" w:rsidRPr="005F5780" w:rsidRDefault="002A0E6C" w:rsidP="00E47116">
            <w:pPr>
              <w:snapToGrid w:val="0"/>
              <w:spacing w:before="60" w:line="276" w:lineRule="auto"/>
              <w:rPr>
                <w:szCs w:val="26"/>
              </w:rPr>
            </w:pPr>
            <w:r>
              <w:rPr>
                <w:b/>
                <w:szCs w:val="26"/>
              </w:rPr>
              <w:t xml:space="preserve">Điều kiện để kết thúc Usecase: </w:t>
            </w:r>
            <w:r>
              <w:t>Thêm mới đợt nhập kho SIM-PKI</w:t>
            </w:r>
            <w:r>
              <w:rPr>
                <w:szCs w:val="26"/>
              </w:rPr>
              <w:t xml:space="preserve"> thành công.</w:t>
            </w:r>
          </w:p>
        </w:tc>
      </w:tr>
      <w:tr w:rsidR="002A0E6C" w14:paraId="5E73E3F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173B831F" w14:textId="77777777" w:rsidR="002A0E6C" w:rsidRPr="00811651" w:rsidRDefault="002A0E6C" w:rsidP="00E47116">
            <w:pPr>
              <w:snapToGrid w:val="0"/>
              <w:spacing w:before="60" w:line="276" w:lineRule="auto"/>
              <w:rPr>
                <w:szCs w:val="26"/>
              </w:rPr>
            </w:pPr>
            <w:r>
              <w:rPr>
                <w:b/>
                <w:szCs w:val="26"/>
              </w:rPr>
              <w:t>Trình tự các sự kiện trong quá trình hoạt động của Usecase:</w:t>
            </w:r>
          </w:p>
          <w:p w14:paraId="6121EE16" w14:textId="0A75A387" w:rsidR="002A0E6C" w:rsidRPr="00F76980" w:rsidRDefault="002A0E6C" w:rsidP="00843B83">
            <w:pPr>
              <w:pStyle w:val="ListParagraph"/>
              <w:numPr>
                <w:ilvl w:val="0"/>
                <w:numId w:val="201"/>
              </w:numPr>
            </w:pPr>
            <w:r>
              <w:rPr>
                <w:lang w:val="en-US"/>
              </w:rPr>
              <w:t>Phòng Quản trị hạ tầng truy cập vào chức năng [Nhập kho SIM-PKI], hệ thống hiển thị danh sách các đợt nhập kho SIM-PKI.</w:t>
            </w:r>
          </w:p>
          <w:p w14:paraId="6DB7BA2D" w14:textId="77777777" w:rsidR="002A0E6C" w:rsidRPr="00D749EC" w:rsidRDefault="002A0E6C" w:rsidP="00843B83">
            <w:pPr>
              <w:pStyle w:val="ListParagraph"/>
              <w:numPr>
                <w:ilvl w:val="0"/>
                <w:numId w:val="201"/>
              </w:numPr>
            </w:pPr>
            <w:r>
              <w:rPr>
                <w:lang w:val="en-US"/>
              </w:rPr>
              <w:t>Phòng Quản trị hạ tầng nhấn vào nút chức năng [Nhập kho] để thêm mới đợt nhập kho, hệ thống hiển thị khung thêm mới đợt nhập kho.</w:t>
            </w:r>
          </w:p>
          <w:p w14:paraId="3C6E37AD" w14:textId="77777777" w:rsidR="002A0E6C" w:rsidRPr="00B5216E" w:rsidRDefault="002A0E6C" w:rsidP="00843B83">
            <w:pPr>
              <w:pStyle w:val="ListParagraph"/>
              <w:numPr>
                <w:ilvl w:val="0"/>
                <w:numId w:val="201"/>
              </w:numPr>
            </w:pPr>
            <w:r>
              <w:rPr>
                <w:lang w:val="en-US"/>
              </w:rPr>
              <w:t xml:space="preserve">Phòng Quản trị hạ tầng nhập các thông tin vào khung thêm mới đợt nhập kho: </w:t>
            </w:r>
          </w:p>
          <w:p w14:paraId="6B5AADE7" w14:textId="77777777" w:rsidR="002A0E6C" w:rsidRPr="00686673" w:rsidRDefault="002A0E6C" w:rsidP="00843B83">
            <w:pPr>
              <w:pStyle w:val="ListParagraph"/>
              <w:numPr>
                <w:ilvl w:val="1"/>
                <w:numId w:val="201"/>
              </w:numPr>
            </w:pPr>
            <w:r>
              <w:rPr>
                <w:lang w:val="en-US"/>
              </w:rPr>
              <w:t>Nhập [Tên đợt nhập kho]</w:t>
            </w:r>
          </w:p>
          <w:p w14:paraId="10CE70C1" w14:textId="77777777" w:rsidR="002A0E6C" w:rsidRPr="00B5216E" w:rsidRDefault="002A0E6C" w:rsidP="00843B83">
            <w:pPr>
              <w:pStyle w:val="ListParagraph"/>
              <w:numPr>
                <w:ilvl w:val="1"/>
                <w:numId w:val="201"/>
              </w:numPr>
            </w:pPr>
            <w:r>
              <w:rPr>
                <w:lang w:val="en-US"/>
              </w:rPr>
              <w:t>Nhập [Mã phiếu nhập kho]. Mã phiếu nhập kho mặc định tự động tăng và hiển thị ngay khi hiển thị khung thêm mới.</w:t>
            </w:r>
          </w:p>
          <w:p w14:paraId="5AC85D13" w14:textId="77777777" w:rsidR="002A0E6C" w:rsidRPr="00B5216E" w:rsidRDefault="002A0E6C" w:rsidP="00843B83">
            <w:pPr>
              <w:pStyle w:val="ListParagraph"/>
              <w:numPr>
                <w:ilvl w:val="1"/>
                <w:numId w:val="201"/>
              </w:numPr>
            </w:pPr>
            <w:r>
              <w:rPr>
                <w:lang w:val="en-US"/>
              </w:rPr>
              <w:t>Nhập [Ngày nhập kho]</w:t>
            </w:r>
          </w:p>
          <w:p w14:paraId="53A78E3F" w14:textId="7BFC9ACF" w:rsidR="002A0E6C" w:rsidRPr="00B5216E" w:rsidRDefault="002A0E6C" w:rsidP="00843B83">
            <w:pPr>
              <w:pStyle w:val="ListParagraph"/>
              <w:numPr>
                <w:ilvl w:val="1"/>
                <w:numId w:val="201"/>
              </w:numPr>
            </w:pPr>
            <w:r>
              <w:rPr>
                <w:lang w:val="en-US"/>
              </w:rPr>
              <w:t>Thêm số lượng từng loại SIM-PKI, gồm:</w:t>
            </w:r>
          </w:p>
          <w:p w14:paraId="1962260D" w14:textId="346895FE" w:rsidR="002A0E6C" w:rsidRPr="002A0E6C" w:rsidRDefault="002A0E6C" w:rsidP="00843B83">
            <w:pPr>
              <w:pStyle w:val="ListParagraph"/>
              <w:numPr>
                <w:ilvl w:val="2"/>
                <w:numId w:val="201"/>
              </w:numPr>
              <w:ind w:left="2336" w:hanging="357"/>
            </w:pPr>
            <w:r w:rsidRPr="002A0E6C">
              <w:rPr>
                <w:lang w:val="en-US"/>
              </w:rPr>
              <w:t>Chọn Nhà mạng</w:t>
            </w:r>
          </w:p>
          <w:p w14:paraId="2B4F0173" w14:textId="6A75440B" w:rsidR="002A0E6C" w:rsidRPr="00B5216E" w:rsidRDefault="002A0E6C" w:rsidP="00843B83">
            <w:pPr>
              <w:pStyle w:val="ListParagraph"/>
              <w:numPr>
                <w:ilvl w:val="2"/>
                <w:numId w:val="201"/>
              </w:numPr>
              <w:ind w:left="2336" w:hanging="357"/>
            </w:pPr>
            <w:r>
              <w:rPr>
                <w:lang w:val="en-US"/>
              </w:rPr>
              <w:t>Nhập dãy ICCID: số bắt đầu – số kết thúc</w:t>
            </w:r>
          </w:p>
          <w:p w14:paraId="5AC992F5" w14:textId="77777777" w:rsidR="002A0E6C" w:rsidRPr="00AF3CAA" w:rsidRDefault="002A0E6C" w:rsidP="00843B83">
            <w:pPr>
              <w:pStyle w:val="ListParagraph"/>
              <w:numPr>
                <w:ilvl w:val="2"/>
                <w:numId w:val="201"/>
              </w:numPr>
              <w:ind w:left="2336" w:hanging="357"/>
            </w:pPr>
            <w:r>
              <w:rPr>
                <w:lang w:val="en-US"/>
              </w:rPr>
              <w:t>Nhập Đơn giá</w:t>
            </w:r>
          </w:p>
          <w:p w14:paraId="021799CC" w14:textId="77777777" w:rsidR="002A0E6C" w:rsidRDefault="002A0E6C" w:rsidP="00843B83">
            <w:pPr>
              <w:pStyle w:val="ListParagraph"/>
              <w:numPr>
                <w:ilvl w:val="1"/>
                <w:numId w:val="201"/>
              </w:numPr>
            </w:pPr>
            <w:r>
              <w:rPr>
                <w:lang w:val="en-US"/>
              </w:rPr>
              <w:t>Và nhấn nút [Lưu lại]</w:t>
            </w:r>
          </w:p>
        </w:tc>
      </w:tr>
      <w:tr w:rsidR="002A0E6C" w14:paraId="6377B5FB"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EFCCE01" w14:textId="77777777" w:rsidR="002A0E6C" w:rsidRPr="00811651" w:rsidRDefault="002A0E6C" w:rsidP="00E47116">
            <w:pPr>
              <w:snapToGrid w:val="0"/>
              <w:spacing w:before="60" w:line="276" w:lineRule="auto"/>
              <w:rPr>
                <w:szCs w:val="26"/>
              </w:rPr>
            </w:pPr>
            <w:r>
              <w:rPr>
                <w:b/>
                <w:szCs w:val="26"/>
              </w:rPr>
              <w:t xml:space="preserve">Hoàn cảnh sử dụng thành công cơ bản: </w:t>
            </w:r>
            <w:r>
              <w:rPr>
                <w:szCs w:val="26"/>
              </w:rPr>
              <w:t>Hệ thống lưu đợt nhập kho mới thành công.</w:t>
            </w:r>
          </w:p>
        </w:tc>
      </w:tr>
      <w:tr w:rsidR="002A0E6C" w14:paraId="4EA2626D"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28D522D" w14:textId="77777777" w:rsidR="002A0E6C" w:rsidRDefault="002A0E6C" w:rsidP="00E47116">
            <w:pPr>
              <w:snapToGrid w:val="0"/>
              <w:spacing w:before="60" w:line="276" w:lineRule="auto"/>
              <w:rPr>
                <w:b/>
                <w:szCs w:val="26"/>
              </w:rPr>
            </w:pPr>
            <w:r>
              <w:rPr>
                <w:b/>
                <w:szCs w:val="26"/>
              </w:rPr>
              <w:t xml:space="preserve">Hoàn cảnh sử dụng phụ (thay thế) trong trường hợp không thành công: </w:t>
            </w:r>
          </w:p>
          <w:p w14:paraId="029642B9" w14:textId="77777777" w:rsidR="002A0E6C" w:rsidRDefault="002A0E6C" w:rsidP="00E47116">
            <w:pPr>
              <w:snapToGrid w:val="0"/>
              <w:spacing w:before="60" w:line="276" w:lineRule="auto"/>
              <w:rPr>
                <w:szCs w:val="26"/>
              </w:rPr>
            </w:pPr>
            <w:r>
              <w:rPr>
                <w:szCs w:val="26"/>
              </w:rPr>
              <w:t>1. Không nhập dữ liệu trong khung thêm mới:</w:t>
            </w:r>
          </w:p>
          <w:p w14:paraId="598A536D" w14:textId="77777777" w:rsidR="002A0E6C" w:rsidRPr="00D749EC" w:rsidRDefault="002A0E6C" w:rsidP="00E47116">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thêm mới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2AAF717C" w14:textId="208DDCA0" w:rsidR="002A0E6C" w:rsidRDefault="002A0E6C" w:rsidP="00E47116">
            <w:pPr>
              <w:snapToGrid w:val="0"/>
              <w:spacing w:before="60" w:line="276" w:lineRule="auto"/>
              <w:rPr>
                <w:szCs w:val="26"/>
              </w:rPr>
            </w:pPr>
            <w:r>
              <w:rPr>
                <w:szCs w:val="26"/>
              </w:rPr>
              <w:t xml:space="preserve">2. Nhấn vào nút [Thêm </w:t>
            </w:r>
            <w:r w:rsidR="001F325A">
              <w:rPr>
                <w:szCs w:val="26"/>
              </w:rPr>
              <w:t>dãy ICCID</w:t>
            </w:r>
            <w:r>
              <w:rPr>
                <w:szCs w:val="26"/>
              </w:rPr>
              <w:t>]:</w:t>
            </w:r>
          </w:p>
          <w:p w14:paraId="27A15BAB" w14:textId="184F42B9" w:rsidR="002A0E6C" w:rsidRDefault="002A0E6C" w:rsidP="00E47116">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1F325A">
              <w:rPr>
                <w:szCs w:val="26"/>
              </w:rPr>
              <w:t>dãy ICCID</w:t>
            </w:r>
            <w:r w:rsidRPr="00D749EC">
              <w:rPr>
                <w:szCs w:val="26"/>
              </w:rPr>
              <w:t xml:space="preserve">], hệ thống sẽ hiển thị </w:t>
            </w:r>
            <w:r>
              <w:rPr>
                <w:szCs w:val="26"/>
                <w:lang w:val="en-US"/>
              </w:rPr>
              <w:t xml:space="preserve">thêm dòng để chọn thêm 1 </w:t>
            </w:r>
            <w:r w:rsidR="001F325A">
              <w:rPr>
                <w:szCs w:val="26"/>
              </w:rPr>
              <w:t>dãy ICCID</w:t>
            </w:r>
            <w:r w:rsidR="001F325A">
              <w:rPr>
                <w:szCs w:val="26"/>
                <w:lang w:val="en-US"/>
              </w:rPr>
              <w:t xml:space="preserve"> </w:t>
            </w:r>
            <w:r w:rsidR="008136F6">
              <w:rPr>
                <w:szCs w:val="26"/>
                <w:lang w:val="en-US"/>
              </w:rPr>
              <w:t xml:space="preserve">của 1 nhà mạng </w:t>
            </w:r>
            <w:r>
              <w:rPr>
                <w:szCs w:val="26"/>
                <w:lang w:val="en-US"/>
              </w:rPr>
              <w:t>trong cùng 1 đợt nhập ở ngay dưới dòng nhập ở trên</w:t>
            </w:r>
            <w:r w:rsidRPr="00D749EC">
              <w:rPr>
                <w:szCs w:val="26"/>
              </w:rPr>
              <w:t>.</w:t>
            </w:r>
          </w:p>
          <w:p w14:paraId="74467CBE" w14:textId="782DC46D" w:rsidR="002A0E6C" w:rsidRDefault="002A0E6C" w:rsidP="00E47116">
            <w:pPr>
              <w:snapToGrid w:val="0"/>
              <w:spacing w:before="60" w:line="276" w:lineRule="auto"/>
              <w:rPr>
                <w:szCs w:val="26"/>
              </w:rPr>
            </w:pPr>
            <w:r>
              <w:rPr>
                <w:szCs w:val="26"/>
              </w:rPr>
              <w:t xml:space="preserve">3. Nhấn vào nút [X] tại từng </w:t>
            </w:r>
            <w:r w:rsidR="001F325A">
              <w:rPr>
                <w:szCs w:val="26"/>
              </w:rPr>
              <w:t>dãy ICCID:</w:t>
            </w:r>
          </w:p>
          <w:p w14:paraId="4F2C8C1E" w14:textId="0ED5895B" w:rsidR="002A0E6C" w:rsidRDefault="002A0E6C" w:rsidP="00E47116">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w:t>
            </w:r>
            <w:r w:rsidR="008136F6">
              <w:rPr>
                <w:szCs w:val="26"/>
                <w:lang w:val="en-US"/>
              </w:rPr>
              <w:t>dãy ICCID</w:t>
            </w:r>
            <w:r w:rsidRPr="00D749EC">
              <w:rPr>
                <w:szCs w:val="26"/>
              </w:rPr>
              <w:t xml:space="preserve">, </w:t>
            </w:r>
            <w:r>
              <w:rPr>
                <w:szCs w:val="26"/>
              </w:rPr>
              <w:t xml:space="preserve">dòng </w:t>
            </w:r>
            <w:r>
              <w:rPr>
                <w:szCs w:val="26"/>
                <w:lang w:val="en-US"/>
              </w:rPr>
              <w:t>nhậ</w:t>
            </w:r>
            <w:r w:rsidR="008136F6">
              <w:rPr>
                <w:szCs w:val="26"/>
                <w:lang w:val="en-US"/>
              </w:rPr>
              <w:t xml:space="preserve">p thông tin ICCID </w:t>
            </w:r>
            <w:r>
              <w:rPr>
                <w:szCs w:val="26"/>
                <w:lang w:val="en-US"/>
              </w:rPr>
              <w:t>đó sẽ bị mất đi</w:t>
            </w:r>
            <w:r w:rsidRPr="00D749EC">
              <w:rPr>
                <w:szCs w:val="26"/>
              </w:rPr>
              <w:t>.</w:t>
            </w:r>
          </w:p>
          <w:p w14:paraId="7B0847EA" w14:textId="77777777" w:rsidR="002A0E6C" w:rsidRDefault="002A0E6C" w:rsidP="00E47116">
            <w:pPr>
              <w:snapToGrid w:val="0"/>
              <w:spacing w:before="60" w:line="276" w:lineRule="auto"/>
              <w:rPr>
                <w:szCs w:val="26"/>
              </w:rPr>
            </w:pPr>
            <w:r>
              <w:rPr>
                <w:szCs w:val="26"/>
              </w:rPr>
              <w:t>4. Nhập [mã phiếu nhập kho] trùng với dữ liệu hiện có:</w:t>
            </w:r>
          </w:p>
          <w:p w14:paraId="07BBE73A" w14:textId="77777777" w:rsidR="002A0E6C" w:rsidRPr="00103CD3" w:rsidRDefault="002A0E6C" w:rsidP="00E47116">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rPr>
              <w:t>nhập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nhập kho đã tồn tại trong hệ thống.]</w:t>
            </w:r>
          </w:p>
        </w:tc>
      </w:tr>
      <w:tr w:rsidR="002A0E6C" w14:paraId="4677B3FE"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6A6DEF1" w14:textId="77777777" w:rsidR="002A0E6C" w:rsidRDefault="002A0E6C" w:rsidP="00E47116">
            <w:pPr>
              <w:snapToGrid w:val="0"/>
              <w:spacing w:before="60" w:line="276" w:lineRule="auto"/>
              <w:rPr>
                <w:szCs w:val="26"/>
              </w:rPr>
            </w:pPr>
            <w:r>
              <w:rPr>
                <w:b/>
                <w:szCs w:val="26"/>
              </w:rPr>
              <w:t>Hành động liên quan sẽ xảy ra khi Usecase kết thúc:</w:t>
            </w:r>
            <w:r>
              <w:rPr>
                <w:szCs w:val="26"/>
              </w:rPr>
              <w:t xml:space="preserve"> </w:t>
            </w:r>
          </w:p>
          <w:p w14:paraId="0AC39A3F" w14:textId="10B76797" w:rsidR="002A0E6C" w:rsidRPr="00103CD3" w:rsidRDefault="002A0E6C" w:rsidP="00E47116">
            <w:pPr>
              <w:snapToGrid w:val="0"/>
              <w:spacing w:before="60" w:line="276" w:lineRule="auto"/>
              <w:rPr>
                <w:szCs w:val="26"/>
              </w:rPr>
            </w:pPr>
            <w:r>
              <w:rPr>
                <w:szCs w:val="26"/>
              </w:rPr>
              <w:lastRenderedPageBreak/>
              <w:t xml:space="preserve">1. </w:t>
            </w:r>
            <w:r w:rsidRPr="00103CD3">
              <w:rPr>
                <w:szCs w:val="26"/>
              </w:rPr>
              <w:t xml:space="preserve">Khi nhấn nút [Lưu lại], </w:t>
            </w:r>
            <w:r>
              <w:rPr>
                <w:szCs w:val="26"/>
              </w:rPr>
              <w:t>s</w:t>
            </w:r>
            <w:r w:rsidRPr="00103CD3">
              <w:rPr>
                <w:szCs w:val="26"/>
              </w:rPr>
              <w:t xml:space="preserve">ố lượng </w:t>
            </w:r>
            <w:r>
              <w:rPr>
                <w:szCs w:val="26"/>
              </w:rPr>
              <w:t>SIM-PKI</w:t>
            </w:r>
            <w:r w:rsidRPr="00103CD3">
              <w:rPr>
                <w:szCs w:val="26"/>
              </w:rPr>
              <w:t xml:space="preserve"> theo đợt nhập kho được tăng lên theo nội dung đã nhập:</w:t>
            </w:r>
          </w:p>
          <w:p w14:paraId="0D011C6F" w14:textId="4DC0622F" w:rsidR="002A0E6C" w:rsidRPr="00520A1A" w:rsidRDefault="002A0E6C" w:rsidP="00E47116">
            <w:pPr>
              <w:pStyle w:val="ListParagraph"/>
              <w:numPr>
                <w:ilvl w:val="0"/>
                <w:numId w:val="49"/>
              </w:numPr>
              <w:snapToGrid w:val="0"/>
              <w:spacing w:before="60"/>
              <w:rPr>
                <w:szCs w:val="26"/>
              </w:rPr>
            </w:pPr>
            <w:r>
              <w:rPr>
                <w:szCs w:val="26"/>
                <w:lang w:val="en-US"/>
              </w:rPr>
              <w:t xml:space="preserve">Nếu cùng </w:t>
            </w:r>
            <w:r w:rsidR="008136F6">
              <w:rPr>
                <w:szCs w:val="26"/>
                <w:lang w:val="en-US"/>
              </w:rPr>
              <w:t>nhà mạng</w:t>
            </w:r>
            <w:r>
              <w:rPr>
                <w:szCs w:val="26"/>
                <w:lang w:val="en-US"/>
              </w:rPr>
              <w:t>, đơn giá với dữ liệu đang có thì số lượng SIM-PKI đó được tăng lên theo số lượng đã nhập.</w:t>
            </w:r>
          </w:p>
          <w:p w14:paraId="7EAC94FA" w14:textId="5D140DEC" w:rsidR="002A0E6C" w:rsidRPr="00520A1A" w:rsidRDefault="002A0E6C" w:rsidP="00E47116">
            <w:pPr>
              <w:pStyle w:val="ListParagraph"/>
              <w:numPr>
                <w:ilvl w:val="0"/>
                <w:numId w:val="49"/>
              </w:numPr>
              <w:snapToGrid w:val="0"/>
              <w:spacing w:before="60"/>
              <w:rPr>
                <w:szCs w:val="26"/>
              </w:rPr>
            </w:pPr>
            <w:r w:rsidRPr="00520A1A">
              <w:rPr>
                <w:szCs w:val="26"/>
                <w:lang w:val="en-US"/>
              </w:rPr>
              <w:t>Nế</w:t>
            </w:r>
            <w:r w:rsidR="008136F6">
              <w:rPr>
                <w:szCs w:val="26"/>
                <w:lang w:val="en-US"/>
              </w:rPr>
              <w:t>u không cùng nhà mạng</w:t>
            </w:r>
            <w:r w:rsidRPr="00520A1A">
              <w:rPr>
                <w:szCs w:val="26"/>
                <w:lang w:val="en-US"/>
              </w:rPr>
              <w:t xml:space="preserve">, đơn giá với dữ liệu đang có thì dữ liệu </w:t>
            </w:r>
            <w:r>
              <w:rPr>
                <w:szCs w:val="26"/>
                <w:lang w:val="en-US"/>
              </w:rPr>
              <w:t>SIM-PKI</w:t>
            </w:r>
            <w:r w:rsidRPr="00520A1A">
              <w:rPr>
                <w:szCs w:val="26"/>
                <w:lang w:val="en-US"/>
              </w:rPr>
              <w:t xml:space="preserve"> được nhập vào sẽ thêm mới và cập nhật số lượng theo số lượng đã nhập.</w:t>
            </w:r>
          </w:p>
          <w:p w14:paraId="3DDC460A" w14:textId="77777777" w:rsidR="002A0E6C" w:rsidRPr="00103CD3" w:rsidRDefault="002A0E6C" w:rsidP="00E47116">
            <w:pPr>
              <w:snapToGrid w:val="0"/>
              <w:spacing w:before="60" w:line="276" w:lineRule="auto"/>
              <w:rPr>
                <w:szCs w:val="26"/>
              </w:rPr>
            </w:pPr>
            <w:r>
              <w:rPr>
                <w:szCs w:val="26"/>
              </w:rPr>
              <w:t>2. Sau khi lưu lại thành công, k</w:t>
            </w:r>
            <w:r w:rsidRPr="00103CD3">
              <w:rPr>
                <w:szCs w:val="26"/>
              </w:rPr>
              <w:t>hung thêm mới tắt đi.</w:t>
            </w:r>
          </w:p>
        </w:tc>
      </w:tr>
      <w:tr w:rsidR="002A0E6C" w14:paraId="48E7F44E"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940E040" w14:textId="77777777" w:rsidR="002A0E6C" w:rsidRDefault="002A0E6C" w:rsidP="00E47116">
            <w:pPr>
              <w:snapToGrid w:val="0"/>
              <w:spacing w:before="60" w:line="276" w:lineRule="auto"/>
              <w:rPr>
                <w:szCs w:val="26"/>
              </w:rPr>
            </w:pPr>
            <w:r>
              <w:rPr>
                <w:b/>
                <w:szCs w:val="26"/>
              </w:rPr>
              <w:t>Các yêu cầu phi chức năng:</w:t>
            </w:r>
            <w:r>
              <w:rPr>
                <w:szCs w:val="26"/>
              </w:rPr>
              <w:t xml:space="preserve"> Không có</w:t>
            </w:r>
          </w:p>
        </w:tc>
      </w:tr>
    </w:tbl>
    <w:p w14:paraId="3E46B5DE" w14:textId="77777777" w:rsidR="008136F6" w:rsidRDefault="008136F6" w:rsidP="008136F6"/>
    <w:p w14:paraId="1F6BFB94" w14:textId="76711BFA" w:rsidR="008136F6" w:rsidRPr="002A0E6C" w:rsidRDefault="008136F6" w:rsidP="00941B88">
      <w:pPr>
        <w:pStyle w:val="UCName"/>
      </w:pPr>
      <w:bookmarkStart w:id="329" w:name="_Ref21905208"/>
      <w:bookmarkStart w:id="330" w:name="_Ref21905210"/>
      <w:bookmarkStart w:id="331" w:name="_Toc22744168"/>
      <w:r>
        <w:t>Chỉnh sửa đợt nhập kho SIM-PKI</w:t>
      </w:r>
      <w:bookmarkEnd w:id="329"/>
      <w:bookmarkEnd w:id="330"/>
      <w:bookmarkEnd w:id="331"/>
    </w:p>
    <w:tbl>
      <w:tblPr>
        <w:tblW w:w="5000" w:type="pct"/>
        <w:tblLook w:val="04A0" w:firstRow="1" w:lastRow="0" w:firstColumn="1" w:lastColumn="0" w:noHBand="0" w:noVBand="1"/>
      </w:tblPr>
      <w:tblGrid>
        <w:gridCol w:w="5664"/>
        <w:gridCol w:w="3353"/>
      </w:tblGrid>
      <w:tr w:rsidR="008136F6" w14:paraId="05E4F8CB" w14:textId="77777777" w:rsidTr="00E47116">
        <w:tc>
          <w:tcPr>
            <w:tcW w:w="3141" w:type="pct"/>
            <w:tcBorders>
              <w:top w:val="single" w:sz="4" w:space="0" w:color="000000"/>
              <w:left w:val="single" w:sz="4" w:space="0" w:color="000000"/>
              <w:bottom w:val="single" w:sz="4" w:space="0" w:color="000000"/>
              <w:right w:val="nil"/>
            </w:tcBorders>
            <w:hideMark/>
          </w:tcPr>
          <w:p w14:paraId="0C9F10C5" w14:textId="1E0C6E77" w:rsidR="008136F6" w:rsidRDefault="008136F6" w:rsidP="00E47116">
            <w:pPr>
              <w:spacing w:before="60" w:line="276" w:lineRule="auto"/>
              <w:rPr>
                <w:szCs w:val="26"/>
              </w:rPr>
            </w:pPr>
            <w:r>
              <w:rPr>
                <w:b/>
                <w:szCs w:val="26"/>
              </w:rPr>
              <w:t>Tên Usecase:</w:t>
            </w:r>
            <w:r>
              <w:rPr>
                <w:szCs w:val="26"/>
              </w:rPr>
              <w:t xml:space="preserve"> </w:t>
            </w:r>
            <w:r>
              <w:t>Chỉnh sửa đợt nhập kho SIM-PKI</w:t>
            </w:r>
          </w:p>
        </w:tc>
        <w:tc>
          <w:tcPr>
            <w:tcW w:w="1859" w:type="pct"/>
            <w:tcBorders>
              <w:top w:val="single" w:sz="4" w:space="0" w:color="000000"/>
              <w:left w:val="single" w:sz="4" w:space="0" w:color="000000"/>
              <w:bottom w:val="single" w:sz="4" w:space="0" w:color="000000"/>
              <w:right w:val="single" w:sz="4" w:space="0" w:color="000000"/>
            </w:tcBorders>
            <w:hideMark/>
          </w:tcPr>
          <w:p w14:paraId="4D530B4A" w14:textId="77777777" w:rsidR="008136F6" w:rsidRDefault="008136F6" w:rsidP="00E47116">
            <w:pPr>
              <w:snapToGrid w:val="0"/>
              <w:spacing w:before="60" w:line="276" w:lineRule="auto"/>
              <w:rPr>
                <w:szCs w:val="26"/>
              </w:rPr>
            </w:pPr>
            <w:r>
              <w:rPr>
                <w:b/>
                <w:szCs w:val="26"/>
              </w:rPr>
              <w:t>Mức độ BMT:</w:t>
            </w:r>
            <w:r>
              <w:rPr>
                <w:szCs w:val="26"/>
              </w:rPr>
              <w:t xml:space="preserve"> B</w:t>
            </w:r>
          </w:p>
        </w:tc>
      </w:tr>
      <w:tr w:rsidR="008136F6" w14:paraId="1F7B5AC0" w14:textId="77777777" w:rsidTr="00E47116">
        <w:tc>
          <w:tcPr>
            <w:tcW w:w="3141" w:type="pct"/>
            <w:tcBorders>
              <w:top w:val="single" w:sz="4" w:space="0" w:color="000000"/>
              <w:left w:val="single" w:sz="4" w:space="0" w:color="000000"/>
              <w:bottom w:val="single" w:sz="4" w:space="0" w:color="000000"/>
              <w:right w:val="nil"/>
            </w:tcBorders>
            <w:hideMark/>
          </w:tcPr>
          <w:p w14:paraId="3C292E3B" w14:textId="77777777" w:rsidR="008136F6" w:rsidRPr="00D6080A" w:rsidRDefault="008136F6"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12DF66E7" w14:textId="77777777" w:rsidR="008136F6" w:rsidRDefault="008136F6" w:rsidP="00E47116">
            <w:pPr>
              <w:snapToGrid w:val="0"/>
              <w:spacing w:before="60" w:line="276" w:lineRule="auto"/>
              <w:rPr>
                <w:szCs w:val="26"/>
              </w:rPr>
            </w:pPr>
            <w:r>
              <w:rPr>
                <w:b/>
                <w:szCs w:val="26"/>
              </w:rPr>
              <w:t xml:space="preserve">Tác nhân phụ: </w:t>
            </w:r>
            <w:r>
              <w:rPr>
                <w:szCs w:val="26"/>
              </w:rPr>
              <w:t>Hệ thống</w:t>
            </w:r>
          </w:p>
        </w:tc>
      </w:tr>
      <w:tr w:rsidR="008136F6" w14:paraId="136D5EF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A553F61" w14:textId="55E8E618" w:rsidR="008136F6" w:rsidRPr="00811651" w:rsidRDefault="008136F6" w:rsidP="00E47116">
            <w:pPr>
              <w:spacing w:before="60" w:line="276" w:lineRule="auto"/>
              <w:rPr>
                <w:szCs w:val="26"/>
              </w:rPr>
            </w:pPr>
            <w:r>
              <w:rPr>
                <w:b/>
                <w:szCs w:val="26"/>
              </w:rPr>
              <w:t xml:space="preserve">Mô tả Usecase: </w:t>
            </w:r>
            <w:r>
              <w:rPr>
                <w:szCs w:val="26"/>
              </w:rPr>
              <w:t>Phòng Quản trị hạ tầng</w:t>
            </w:r>
            <w:r>
              <w:t xml:space="preserve"> chỉnh sửa đợt nhập kho SIM-PKI</w:t>
            </w:r>
          </w:p>
        </w:tc>
      </w:tr>
      <w:tr w:rsidR="008136F6" w14:paraId="38D3DF89"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65E09400" w14:textId="77777777" w:rsidR="008136F6" w:rsidRDefault="008136F6" w:rsidP="00E47116">
            <w:pPr>
              <w:snapToGrid w:val="0"/>
              <w:spacing w:before="60" w:line="276" w:lineRule="auto"/>
              <w:rPr>
                <w:b/>
                <w:szCs w:val="26"/>
              </w:rPr>
            </w:pPr>
            <w:r>
              <w:rPr>
                <w:b/>
                <w:szCs w:val="26"/>
              </w:rPr>
              <w:t xml:space="preserve">Điều kiện để bắt đầu Usecase: </w:t>
            </w:r>
          </w:p>
          <w:p w14:paraId="739AAA46" w14:textId="77777777" w:rsidR="008136F6" w:rsidRPr="00E67262" w:rsidRDefault="008136F6"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0F833D50" w14:textId="77777777" w:rsidR="008136F6" w:rsidRPr="00D6080A" w:rsidRDefault="008136F6"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SIM-PKI”</w:t>
            </w:r>
          </w:p>
        </w:tc>
      </w:tr>
      <w:tr w:rsidR="008136F6" w14:paraId="51BC537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3334A76" w14:textId="641C184E" w:rsidR="008136F6" w:rsidRPr="005F5780" w:rsidRDefault="008136F6" w:rsidP="00E47116">
            <w:pPr>
              <w:snapToGrid w:val="0"/>
              <w:spacing w:before="60" w:line="276" w:lineRule="auto"/>
              <w:rPr>
                <w:szCs w:val="26"/>
              </w:rPr>
            </w:pPr>
            <w:r>
              <w:rPr>
                <w:b/>
                <w:szCs w:val="26"/>
              </w:rPr>
              <w:t xml:space="preserve">Điều kiện để kết thúc Usecase: </w:t>
            </w:r>
            <w:r>
              <w:t>Chỉnh sửa đợt nhập kho SIM-PKI</w:t>
            </w:r>
            <w:r>
              <w:rPr>
                <w:szCs w:val="26"/>
              </w:rPr>
              <w:t xml:space="preserve"> thành công.</w:t>
            </w:r>
          </w:p>
        </w:tc>
      </w:tr>
      <w:tr w:rsidR="008136F6" w14:paraId="5305458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40DB5B84" w14:textId="77777777" w:rsidR="008136F6" w:rsidRPr="00811651" w:rsidRDefault="008136F6" w:rsidP="00E47116">
            <w:pPr>
              <w:snapToGrid w:val="0"/>
              <w:spacing w:before="60" w:line="276" w:lineRule="auto"/>
              <w:rPr>
                <w:szCs w:val="26"/>
              </w:rPr>
            </w:pPr>
            <w:r>
              <w:rPr>
                <w:b/>
                <w:szCs w:val="26"/>
              </w:rPr>
              <w:t>Trình tự các sự kiện trong quá trình hoạt động của Usecase:</w:t>
            </w:r>
          </w:p>
          <w:p w14:paraId="3A52BBE2" w14:textId="77777777" w:rsidR="008136F6" w:rsidRPr="00F76980" w:rsidRDefault="008136F6" w:rsidP="00843B83">
            <w:pPr>
              <w:pStyle w:val="ListParagraph"/>
              <w:numPr>
                <w:ilvl w:val="0"/>
                <w:numId w:val="202"/>
              </w:numPr>
            </w:pPr>
            <w:r>
              <w:rPr>
                <w:lang w:val="en-US"/>
              </w:rPr>
              <w:t>Phòng Quản trị hạ tầng truy cập vào chức năng [Nhập kho SIM-PKI], hệ thống hiển thị danh sách các đợt nhập kho SIM-PKI.</w:t>
            </w:r>
          </w:p>
          <w:p w14:paraId="12FE9A48" w14:textId="0EDB703C" w:rsidR="008136F6" w:rsidRPr="00D749EC" w:rsidRDefault="008136F6" w:rsidP="00843B83">
            <w:pPr>
              <w:pStyle w:val="ListParagraph"/>
              <w:numPr>
                <w:ilvl w:val="0"/>
                <w:numId w:val="202"/>
              </w:numPr>
            </w:pPr>
            <w:r>
              <w:rPr>
                <w:lang w:val="en-US"/>
              </w:rPr>
              <w:t>Phòng Quản trị hạ tầng nhấn vào nút chức năng [Sửa] tại đợt nhập kho, hệ thống hiển thị khung chỉnh sửa đợt nhập kho đó.</w:t>
            </w:r>
          </w:p>
          <w:p w14:paraId="4C717314" w14:textId="648A5F80" w:rsidR="008136F6" w:rsidRPr="00B5216E" w:rsidRDefault="008136F6" w:rsidP="00843B83">
            <w:pPr>
              <w:pStyle w:val="ListParagraph"/>
              <w:numPr>
                <w:ilvl w:val="0"/>
                <w:numId w:val="202"/>
              </w:numPr>
            </w:pPr>
            <w:r>
              <w:rPr>
                <w:lang w:val="en-US"/>
              </w:rPr>
              <w:t xml:space="preserve">Phòng Quản trị hạ tầng thay đổi các thông tin vào khung chỉnh sửa đợt nhập kho: </w:t>
            </w:r>
          </w:p>
          <w:p w14:paraId="3758A593" w14:textId="78C2F933" w:rsidR="008136F6" w:rsidRPr="00686673" w:rsidRDefault="008136F6" w:rsidP="00843B83">
            <w:pPr>
              <w:pStyle w:val="ListParagraph"/>
              <w:numPr>
                <w:ilvl w:val="1"/>
                <w:numId w:val="202"/>
              </w:numPr>
            </w:pPr>
            <w:r>
              <w:rPr>
                <w:lang w:val="en-US"/>
              </w:rPr>
              <w:t>Chỉnh sửa [Tên đợt chỉnh sửa kho]</w:t>
            </w:r>
          </w:p>
          <w:p w14:paraId="5ED4D40A" w14:textId="3E97A404" w:rsidR="008136F6" w:rsidRPr="00B5216E" w:rsidRDefault="008136F6" w:rsidP="00843B83">
            <w:pPr>
              <w:pStyle w:val="ListParagraph"/>
              <w:numPr>
                <w:ilvl w:val="1"/>
                <w:numId w:val="202"/>
              </w:numPr>
            </w:pPr>
            <w:r>
              <w:rPr>
                <w:lang w:val="en-US"/>
              </w:rPr>
              <w:t>Chỉnh sửa [Mã phiếu chỉnh sửa kho]</w:t>
            </w:r>
          </w:p>
          <w:p w14:paraId="25D76318" w14:textId="3149D38E" w:rsidR="008136F6" w:rsidRPr="00B5216E" w:rsidRDefault="008136F6" w:rsidP="00843B83">
            <w:pPr>
              <w:pStyle w:val="ListParagraph"/>
              <w:numPr>
                <w:ilvl w:val="1"/>
                <w:numId w:val="202"/>
              </w:numPr>
            </w:pPr>
            <w:r>
              <w:rPr>
                <w:lang w:val="en-US"/>
              </w:rPr>
              <w:t>Chỉnh sửa [Ngày nhập kho]</w:t>
            </w:r>
          </w:p>
          <w:p w14:paraId="530152EE" w14:textId="10BE6FB0" w:rsidR="008136F6" w:rsidRPr="00B5216E" w:rsidRDefault="008136F6" w:rsidP="00843B83">
            <w:pPr>
              <w:pStyle w:val="ListParagraph"/>
              <w:numPr>
                <w:ilvl w:val="1"/>
                <w:numId w:val="202"/>
              </w:numPr>
            </w:pPr>
            <w:r>
              <w:rPr>
                <w:lang w:val="en-US"/>
              </w:rPr>
              <w:t>Chỉnh sửa số lượng từng nhóm SIM-PKI, gồm:</w:t>
            </w:r>
          </w:p>
          <w:p w14:paraId="74D74BAD" w14:textId="77777777" w:rsidR="008136F6" w:rsidRPr="002A0E6C" w:rsidRDefault="008136F6" w:rsidP="00843B83">
            <w:pPr>
              <w:pStyle w:val="ListParagraph"/>
              <w:numPr>
                <w:ilvl w:val="2"/>
                <w:numId w:val="202"/>
              </w:numPr>
              <w:ind w:left="2336" w:hanging="357"/>
            </w:pPr>
            <w:r w:rsidRPr="002A0E6C">
              <w:rPr>
                <w:lang w:val="en-US"/>
              </w:rPr>
              <w:t>Chọn Nhà mạng</w:t>
            </w:r>
          </w:p>
          <w:p w14:paraId="027F162D" w14:textId="6FEBFE74" w:rsidR="008136F6" w:rsidRPr="00B5216E" w:rsidRDefault="008136F6" w:rsidP="00843B83">
            <w:pPr>
              <w:pStyle w:val="ListParagraph"/>
              <w:numPr>
                <w:ilvl w:val="2"/>
                <w:numId w:val="202"/>
              </w:numPr>
              <w:ind w:left="2336" w:hanging="357"/>
            </w:pPr>
            <w:r>
              <w:rPr>
                <w:lang w:val="en-US"/>
              </w:rPr>
              <w:t>Chỉnh sửa dãy ICCID: số bắt đầu – số kết thúc</w:t>
            </w:r>
          </w:p>
          <w:p w14:paraId="6082663B" w14:textId="0FEB3E7C" w:rsidR="008136F6" w:rsidRPr="00AF3CAA" w:rsidRDefault="008136F6" w:rsidP="00843B83">
            <w:pPr>
              <w:pStyle w:val="ListParagraph"/>
              <w:numPr>
                <w:ilvl w:val="2"/>
                <w:numId w:val="202"/>
              </w:numPr>
              <w:ind w:left="2336" w:hanging="357"/>
            </w:pPr>
            <w:r>
              <w:rPr>
                <w:lang w:val="en-US"/>
              </w:rPr>
              <w:t>Chỉnh sửa Đơn giá</w:t>
            </w:r>
          </w:p>
          <w:p w14:paraId="0598D3E2" w14:textId="77777777" w:rsidR="008136F6" w:rsidRDefault="008136F6" w:rsidP="00843B83">
            <w:pPr>
              <w:pStyle w:val="ListParagraph"/>
              <w:numPr>
                <w:ilvl w:val="1"/>
                <w:numId w:val="202"/>
              </w:numPr>
            </w:pPr>
            <w:r>
              <w:rPr>
                <w:lang w:val="en-US"/>
              </w:rPr>
              <w:t>Và nhấn nút [Lưu lại]</w:t>
            </w:r>
          </w:p>
        </w:tc>
      </w:tr>
      <w:tr w:rsidR="008136F6" w14:paraId="7FB4CC28"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C49A111" w14:textId="4F05555F" w:rsidR="008136F6" w:rsidRPr="00811651" w:rsidRDefault="008136F6" w:rsidP="00E47116">
            <w:pPr>
              <w:snapToGrid w:val="0"/>
              <w:spacing w:before="60" w:line="276" w:lineRule="auto"/>
              <w:rPr>
                <w:szCs w:val="26"/>
              </w:rPr>
            </w:pPr>
            <w:r>
              <w:rPr>
                <w:b/>
                <w:szCs w:val="26"/>
              </w:rPr>
              <w:t xml:space="preserve">Hoàn cảnh sử dụng thành công cơ bản: </w:t>
            </w:r>
            <w:r>
              <w:rPr>
                <w:szCs w:val="26"/>
              </w:rPr>
              <w:t>Hệ thống lưu đợt nhậ</w:t>
            </w:r>
            <w:r w:rsidR="001F325A">
              <w:rPr>
                <w:szCs w:val="26"/>
              </w:rPr>
              <w:t>p kho</w:t>
            </w:r>
            <w:r>
              <w:rPr>
                <w:szCs w:val="26"/>
              </w:rPr>
              <w:t xml:space="preserve"> thành công.</w:t>
            </w:r>
          </w:p>
        </w:tc>
      </w:tr>
      <w:tr w:rsidR="008136F6" w14:paraId="285B3B5C"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6092991" w14:textId="77777777" w:rsidR="008136F6" w:rsidRDefault="008136F6" w:rsidP="00E47116">
            <w:pPr>
              <w:snapToGrid w:val="0"/>
              <w:spacing w:before="60" w:line="276" w:lineRule="auto"/>
              <w:rPr>
                <w:b/>
                <w:szCs w:val="26"/>
              </w:rPr>
            </w:pPr>
            <w:r>
              <w:rPr>
                <w:b/>
                <w:szCs w:val="26"/>
              </w:rPr>
              <w:t xml:space="preserve">Hoàn cảnh sử dụng phụ (thay thế) trong trường hợp không thành công: </w:t>
            </w:r>
          </w:p>
          <w:p w14:paraId="388C9670" w14:textId="4A5D8F5C" w:rsidR="008136F6" w:rsidRDefault="008136F6" w:rsidP="00E47116">
            <w:pPr>
              <w:snapToGrid w:val="0"/>
              <w:spacing w:before="60" w:line="276" w:lineRule="auto"/>
              <w:rPr>
                <w:szCs w:val="26"/>
              </w:rPr>
            </w:pPr>
            <w:r>
              <w:rPr>
                <w:szCs w:val="26"/>
              </w:rPr>
              <w:t>1. Không nhập dữ liệu trong khung chỉnh sửa:</w:t>
            </w:r>
          </w:p>
          <w:p w14:paraId="04741CB6" w14:textId="0E4C2209" w:rsidR="008136F6" w:rsidRPr="00D749EC" w:rsidRDefault="008136F6" w:rsidP="00E47116">
            <w:pPr>
              <w:pStyle w:val="ListParagraph"/>
              <w:numPr>
                <w:ilvl w:val="0"/>
                <w:numId w:val="49"/>
              </w:numPr>
              <w:snapToGrid w:val="0"/>
              <w:spacing w:before="60"/>
              <w:rPr>
                <w:szCs w:val="26"/>
              </w:rPr>
            </w:pPr>
            <w:r w:rsidRPr="00D749EC">
              <w:rPr>
                <w:szCs w:val="26"/>
              </w:rPr>
              <w:lastRenderedPageBreak/>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chỉnh sửa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757E134F" w14:textId="009B2D92" w:rsidR="008136F6" w:rsidRDefault="008136F6" w:rsidP="00E47116">
            <w:pPr>
              <w:snapToGrid w:val="0"/>
              <w:spacing w:before="60" w:line="276" w:lineRule="auto"/>
              <w:rPr>
                <w:szCs w:val="26"/>
              </w:rPr>
            </w:pPr>
            <w:r>
              <w:rPr>
                <w:szCs w:val="26"/>
              </w:rPr>
              <w:t xml:space="preserve">2. Nhấn vào nút [Thêm </w:t>
            </w:r>
            <w:r w:rsidR="001F325A">
              <w:rPr>
                <w:szCs w:val="26"/>
              </w:rPr>
              <w:t>Dãy ICCID</w:t>
            </w:r>
            <w:r>
              <w:rPr>
                <w:szCs w:val="26"/>
              </w:rPr>
              <w:t>]:</w:t>
            </w:r>
          </w:p>
          <w:p w14:paraId="00B7A973" w14:textId="0BE325A4" w:rsidR="008136F6" w:rsidRDefault="008136F6" w:rsidP="00E47116">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1F325A">
              <w:rPr>
                <w:szCs w:val="26"/>
              </w:rPr>
              <w:t>Dãy ICCID</w:t>
            </w:r>
            <w:r w:rsidRPr="00D749EC">
              <w:rPr>
                <w:szCs w:val="26"/>
              </w:rPr>
              <w:t xml:space="preserve">], hệ thống sẽ hiển thị </w:t>
            </w:r>
            <w:r>
              <w:rPr>
                <w:szCs w:val="26"/>
                <w:lang w:val="en-US"/>
              </w:rPr>
              <w:t xml:space="preserve">thêm dòng để chọn thêm 1 </w:t>
            </w:r>
            <w:r w:rsidR="001F325A">
              <w:rPr>
                <w:szCs w:val="26"/>
              </w:rPr>
              <w:t>dãy ICCID</w:t>
            </w:r>
            <w:r w:rsidR="001F325A">
              <w:rPr>
                <w:szCs w:val="26"/>
                <w:lang w:val="en-US"/>
              </w:rPr>
              <w:t xml:space="preserve"> </w:t>
            </w:r>
            <w:r>
              <w:rPr>
                <w:szCs w:val="26"/>
                <w:lang w:val="en-US"/>
              </w:rPr>
              <w:t>của 1 nhà mạng trong cùng 1 đợt nhập ở ngay dưới dòng nhập ở trên</w:t>
            </w:r>
            <w:r w:rsidRPr="00D749EC">
              <w:rPr>
                <w:szCs w:val="26"/>
              </w:rPr>
              <w:t>.</w:t>
            </w:r>
          </w:p>
          <w:p w14:paraId="20EC5C0C" w14:textId="0CF75C66" w:rsidR="008136F6" w:rsidRDefault="008136F6" w:rsidP="00E47116">
            <w:pPr>
              <w:snapToGrid w:val="0"/>
              <w:spacing w:before="60" w:line="276" w:lineRule="auto"/>
              <w:rPr>
                <w:szCs w:val="26"/>
              </w:rPr>
            </w:pPr>
            <w:r>
              <w:rPr>
                <w:szCs w:val="26"/>
              </w:rPr>
              <w:t xml:space="preserve">3. Nhấn vào nút [X] tại từng dòng </w:t>
            </w:r>
            <w:r w:rsidR="001F325A">
              <w:rPr>
                <w:szCs w:val="26"/>
              </w:rPr>
              <w:t>dãy ICCID</w:t>
            </w:r>
            <w:r>
              <w:rPr>
                <w:szCs w:val="26"/>
              </w:rPr>
              <w:t>:</w:t>
            </w:r>
          </w:p>
          <w:p w14:paraId="269405D7" w14:textId="77777777" w:rsidR="008136F6" w:rsidRDefault="008136F6" w:rsidP="00E47116">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Pr>
                <w:szCs w:val="26"/>
                <w:lang w:val="en-US"/>
              </w:rPr>
              <w:t>dãy ICCID</w:t>
            </w:r>
            <w:r w:rsidRPr="00D749EC">
              <w:rPr>
                <w:szCs w:val="26"/>
              </w:rPr>
              <w:t xml:space="preserve">, </w:t>
            </w:r>
            <w:r>
              <w:rPr>
                <w:szCs w:val="26"/>
              </w:rPr>
              <w:t xml:space="preserve">dòng </w:t>
            </w:r>
            <w:r>
              <w:rPr>
                <w:szCs w:val="26"/>
                <w:lang w:val="en-US"/>
              </w:rPr>
              <w:t>nhập thông tin ICCID đó sẽ bị mất đi</w:t>
            </w:r>
            <w:r w:rsidRPr="00D749EC">
              <w:rPr>
                <w:szCs w:val="26"/>
              </w:rPr>
              <w:t>.</w:t>
            </w:r>
          </w:p>
          <w:p w14:paraId="17B0C10B" w14:textId="77777777" w:rsidR="008136F6" w:rsidRDefault="008136F6" w:rsidP="00E47116">
            <w:pPr>
              <w:snapToGrid w:val="0"/>
              <w:spacing w:before="60" w:line="276" w:lineRule="auto"/>
              <w:rPr>
                <w:szCs w:val="26"/>
              </w:rPr>
            </w:pPr>
            <w:r>
              <w:rPr>
                <w:szCs w:val="26"/>
              </w:rPr>
              <w:t>4. Nhập [mã phiếu nhập kho] trùng với dữ liệu hiện có:</w:t>
            </w:r>
          </w:p>
          <w:p w14:paraId="72EA7A1A" w14:textId="77777777" w:rsidR="008136F6" w:rsidRPr="00103CD3" w:rsidRDefault="008136F6" w:rsidP="00E47116">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rPr>
              <w:t>nhập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nhập kho đã tồn tại trong hệ thống.]</w:t>
            </w:r>
          </w:p>
        </w:tc>
      </w:tr>
      <w:tr w:rsidR="008136F6" w14:paraId="12934D5B"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F00F6B0" w14:textId="77777777" w:rsidR="008136F6" w:rsidRDefault="008136F6" w:rsidP="00E47116">
            <w:pPr>
              <w:snapToGrid w:val="0"/>
              <w:spacing w:before="60" w:line="276" w:lineRule="auto"/>
              <w:rPr>
                <w:szCs w:val="26"/>
              </w:rPr>
            </w:pPr>
            <w:r>
              <w:rPr>
                <w:b/>
                <w:szCs w:val="26"/>
              </w:rPr>
              <w:t>Hành động liên quan sẽ xảy ra khi Usecase kết thúc:</w:t>
            </w:r>
            <w:r>
              <w:rPr>
                <w:szCs w:val="26"/>
              </w:rPr>
              <w:t xml:space="preserve"> </w:t>
            </w:r>
          </w:p>
          <w:p w14:paraId="7304959A" w14:textId="77777777" w:rsidR="008136F6" w:rsidRPr="00103CD3" w:rsidRDefault="008136F6" w:rsidP="00E47116">
            <w:pPr>
              <w:snapToGrid w:val="0"/>
              <w:spacing w:before="60" w:line="276" w:lineRule="auto"/>
              <w:rPr>
                <w:szCs w:val="26"/>
              </w:rPr>
            </w:pPr>
            <w:r>
              <w:rPr>
                <w:szCs w:val="26"/>
              </w:rPr>
              <w:t xml:space="preserve">1. </w:t>
            </w:r>
            <w:r w:rsidRPr="00103CD3">
              <w:rPr>
                <w:szCs w:val="26"/>
              </w:rPr>
              <w:t xml:space="preserve">Khi nhấn nút [Lưu lại], </w:t>
            </w:r>
            <w:r>
              <w:rPr>
                <w:szCs w:val="26"/>
              </w:rPr>
              <w:t>s</w:t>
            </w:r>
            <w:r w:rsidRPr="00103CD3">
              <w:rPr>
                <w:szCs w:val="26"/>
              </w:rPr>
              <w:t xml:space="preserve">ố lượng </w:t>
            </w:r>
            <w:r>
              <w:rPr>
                <w:szCs w:val="26"/>
              </w:rPr>
              <w:t>SIM-PKI</w:t>
            </w:r>
            <w:r w:rsidRPr="00103CD3">
              <w:rPr>
                <w:szCs w:val="26"/>
              </w:rPr>
              <w:t xml:space="preserve"> theo đợt nhập kho được tăng lên theo nội dung đã nhập:</w:t>
            </w:r>
          </w:p>
          <w:p w14:paraId="696110B5" w14:textId="7C2F67D7" w:rsidR="001F325A" w:rsidRPr="00B43623" w:rsidRDefault="001F325A" w:rsidP="001F325A">
            <w:pPr>
              <w:pStyle w:val="ListParagraph"/>
              <w:numPr>
                <w:ilvl w:val="0"/>
                <w:numId w:val="49"/>
              </w:numPr>
              <w:snapToGrid w:val="0"/>
              <w:spacing w:after="0"/>
              <w:rPr>
                <w:szCs w:val="28"/>
              </w:rPr>
            </w:pPr>
            <w:r w:rsidRPr="00B43623">
              <w:rPr>
                <w:szCs w:val="28"/>
              </w:rPr>
              <w:t xml:space="preserve">Nếu cùng </w:t>
            </w:r>
            <w:r>
              <w:rPr>
                <w:szCs w:val="28"/>
                <w:lang w:val="en-US"/>
              </w:rPr>
              <w:t>nhà mạng</w:t>
            </w:r>
            <w:r w:rsidRPr="00B43623">
              <w:rPr>
                <w:szCs w:val="28"/>
              </w:rPr>
              <w:t>, đơn giá với dữ liệu đang có:</w:t>
            </w:r>
          </w:p>
          <w:p w14:paraId="4BCAD31C" w14:textId="77777777" w:rsidR="001F325A" w:rsidRPr="00B43623" w:rsidRDefault="001F325A" w:rsidP="001F325A">
            <w:pPr>
              <w:pStyle w:val="ListParagraph"/>
              <w:numPr>
                <w:ilvl w:val="1"/>
                <w:numId w:val="49"/>
              </w:numPr>
              <w:snapToGrid w:val="0"/>
              <w:spacing w:after="0"/>
              <w:rPr>
                <w:szCs w:val="28"/>
              </w:rPr>
            </w:pPr>
            <w:r w:rsidRPr="00B43623">
              <w:rPr>
                <w:szCs w:val="28"/>
              </w:rPr>
              <w:t>Nếu số lượng SIM đó được tăng lên so với dữ liệu nhập trước đây thì số lượng sẽ tăng lên so khoảng chênh lệch.</w:t>
            </w:r>
          </w:p>
          <w:p w14:paraId="3F11AD77" w14:textId="77777777" w:rsidR="001F325A" w:rsidRPr="00B43623" w:rsidRDefault="001F325A" w:rsidP="001F325A">
            <w:pPr>
              <w:pStyle w:val="ListParagraph"/>
              <w:numPr>
                <w:ilvl w:val="1"/>
                <w:numId w:val="49"/>
              </w:numPr>
              <w:snapToGrid w:val="0"/>
              <w:spacing w:after="0"/>
              <w:rPr>
                <w:szCs w:val="28"/>
              </w:rPr>
            </w:pPr>
            <w:r w:rsidRPr="00B43623">
              <w:rPr>
                <w:szCs w:val="28"/>
              </w:rPr>
              <w:t>Nếu số lượng SIM đó được giảm đi so với dữ liệu nhập trước đây thì số lượng sẽ giảm đi 1 khoảng chênh lệch.</w:t>
            </w:r>
          </w:p>
          <w:p w14:paraId="24389555" w14:textId="77777777" w:rsidR="001F325A" w:rsidRPr="00B43623" w:rsidRDefault="001F325A" w:rsidP="001F325A">
            <w:pPr>
              <w:pStyle w:val="ListParagraph"/>
              <w:numPr>
                <w:ilvl w:val="1"/>
                <w:numId w:val="49"/>
              </w:numPr>
              <w:snapToGrid w:val="0"/>
              <w:spacing w:after="0"/>
              <w:rPr>
                <w:szCs w:val="28"/>
              </w:rPr>
            </w:pPr>
            <w:r w:rsidRPr="00B43623">
              <w:rPr>
                <w:szCs w:val="28"/>
              </w:rPr>
              <w:t>Nếu số lượng bị giảm đi 1 khoảng chênh lệch nhiều hơn so với số lượng tồn hiện tại có trong kho thì hệ thống hiển thị cảnh báo [Số lượng tồn hiện tại trong kho ít hơn số liệu chỉnh sửa] và không cho phép lưu lại.</w:t>
            </w:r>
          </w:p>
          <w:p w14:paraId="2AFCA45E" w14:textId="068F681D" w:rsidR="008136F6" w:rsidRPr="00520A1A" w:rsidRDefault="001F325A" w:rsidP="001F325A">
            <w:pPr>
              <w:pStyle w:val="ListParagraph"/>
              <w:numPr>
                <w:ilvl w:val="0"/>
                <w:numId w:val="49"/>
              </w:numPr>
              <w:snapToGrid w:val="0"/>
              <w:spacing w:before="60"/>
              <w:rPr>
                <w:szCs w:val="26"/>
              </w:rPr>
            </w:pPr>
            <w:r w:rsidRPr="00B43623">
              <w:rPr>
                <w:szCs w:val="28"/>
              </w:rPr>
              <w:t xml:space="preserve">Nếu không cùng </w:t>
            </w:r>
            <w:r>
              <w:rPr>
                <w:szCs w:val="28"/>
                <w:lang w:val="en-US"/>
              </w:rPr>
              <w:t>nhà mạng</w:t>
            </w:r>
            <w:r w:rsidRPr="00B43623">
              <w:rPr>
                <w:szCs w:val="28"/>
              </w:rPr>
              <w:t>, đơn giá với dữ liệu đang có thì dữ liệu SIM được nhập vào sẽ thêm mới và cập nhật số lượng theo số lượng đã nhập.</w:t>
            </w:r>
          </w:p>
          <w:p w14:paraId="393A747A" w14:textId="47740D44" w:rsidR="008136F6" w:rsidRPr="00103CD3" w:rsidRDefault="008136F6" w:rsidP="00E47116">
            <w:pPr>
              <w:snapToGrid w:val="0"/>
              <w:spacing w:before="60" w:line="276" w:lineRule="auto"/>
              <w:rPr>
                <w:szCs w:val="26"/>
              </w:rPr>
            </w:pPr>
            <w:r>
              <w:rPr>
                <w:szCs w:val="26"/>
              </w:rPr>
              <w:t>2. Sau khi lưu lại thành công, k</w:t>
            </w:r>
            <w:r w:rsidRPr="00103CD3">
              <w:rPr>
                <w:szCs w:val="26"/>
              </w:rPr>
              <w:t xml:space="preserve">hung </w:t>
            </w:r>
            <w:r>
              <w:rPr>
                <w:szCs w:val="26"/>
              </w:rPr>
              <w:t>chỉnh sửa</w:t>
            </w:r>
            <w:r w:rsidRPr="00103CD3">
              <w:rPr>
                <w:szCs w:val="26"/>
              </w:rPr>
              <w:t xml:space="preserve"> tắt đi.</w:t>
            </w:r>
          </w:p>
        </w:tc>
      </w:tr>
      <w:tr w:rsidR="008136F6" w14:paraId="26419D9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80B5827" w14:textId="77777777" w:rsidR="008136F6" w:rsidRDefault="008136F6" w:rsidP="00E47116">
            <w:pPr>
              <w:snapToGrid w:val="0"/>
              <w:spacing w:before="60" w:line="276" w:lineRule="auto"/>
              <w:rPr>
                <w:szCs w:val="26"/>
              </w:rPr>
            </w:pPr>
            <w:r>
              <w:rPr>
                <w:b/>
                <w:szCs w:val="26"/>
              </w:rPr>
              <w:t>Các yêu cầu phi chức năng:</w:t>
            </w:r>
            <w:r>
              <w:rPr>
                <w:szCs w:val="26"/>
              </w:rPr>
              <w:t xml:space="preserve"> Không có</w:t>
            </w:r>
          </w:p>
        </w:tc>
      </w:tr>
    </w:tbl>
    <w:p w14:paraId="39369346" w14:textId="77777777" w:rsidR="001B5F9C" w:rsidRDefault="001B5F9C" w:rsidP="001B5F9C"/>
    <w:p w14:paraId="4699CD58" w14:textId="3CE469F6" w:rsidR="001F325A" w:rsidRDefault="001F325A" w:rsidP="00941B88">
      <w:pPr>
        <w:pStyle w:val="UCName"/>
      </w:pPr>
      <w:bookmarkStart w:id="332" w:name="_Ref21905214"/>
      <w:bookmarkStart w:id="333" w:name="_Ref21905216"/>
      <w:bookmarkStart w:id="334" w:name="_Toc22744169"/>
      <w:r>
        <w:t>Tìm kiếm đợt nhập kho SIM-PKI</w:t>
      </w:r>
      <w:bookmarkEnd w:id="332"/>
      <w:bookmarkEnd w:id="333"/>
      <w:bookmarkEnd w:id="334"/>
    </w:p>
    <w:tbl>
      <w:tblPr>
        <w:tblW w:w="5000" w:type="pct"/>
        <w:tblLook w:val="04A0" w:firstRow="1" w:lastRow="0" w:firstColumn="1" w:lastColumn="0" w:noHBand="0" w:noVBand="1"/>
      </w:tblPr>
      <w:tblGrid>
        <w:gridCol w:w="5664"/>
        <w:gridCol w:w="3353"/>
      </w:tblGrid>
      <w:tr w:rsidR="001F325A" w14:paraId="3576C72A" w14:textId="77777777" w:rsidTr="00E47116">
        <w:tc>
          <w:tcPr>
            <w:tcW w:w="3141" w:type="pct"/>
            <w:tcBorders>
              <w:top w:val="single" w:sz="4" w:space="0" w:color="000000"/>
              <w:left w:val="single" w:sz="4" w:space="0" w:color="000000"/>
              <w:bottom w:val="single" w:sz="4" w:space="0" w:color="000000"/>
              <w:right w:val="nil"/>
            </w:tcBorders>
            <w:hideMark/>
          </w:tcPr>
          <w:p w14:paraId="69C31C97" w14:textId="57EC7D45" w:rsidR="001F325A" w:rsidRDefault="001F325A" w:rsidP="00E47116">
            <w:pPr>
              <w:spacing w:before="60" w:line="276" w:lineRule="auto"/>
              <w:rPr>
                <w:szCs w:val="26"/>
              </w:rPr>
            </w:pPr>
            <w:r>
              <w:rPr>
                <w:b/>
                <w:szCs w:val="26"/>
              </w:rPr>
              <w:t>Tên Usecase:</w:t>
            </w:r>
            <w:r>
              <w:rPr>
                <w:szCs w:val="26"/>
              </w:rPr>
              <w:t xml:space="preserve"> </w:t>
            </w:r>
            <w:r>
              <w:t>Tìm kiếm danh sách các đợt nhập kho SIM-PKI</w:t>
            </w:r>
          </w:p>
        </w:tc>
        <w:tc>
          <w:tcPr>
            <w:tcW w:w="1859" w:type="pct"/>
            <w:tcBorders>
              <w:top w:val="single" w:sz="4" w:space="0" w:color="000000"/>
              <w:left w:val="single" w:sz="4" w:space="0" w:color="000000"/>
              <w:bottom w:val="single" w:sz="4" w:space="0" w:color="000000"/>
              <w:right w:val="single" w:sz="4" w:space="0" w:color="000000"/>
            </w:tcBorders>
            <w:hideMark/>
          </w:tcPr>
          <w:p w14:paraId="7D2CA9B0" w14:textId="77777777" w:rsidR="001F325A" w:rsidRDefault="001F325A" w:rsidP="00E47116">
            <w:pPr>
              <w:snapToGrid w:val="0"/>
              <w:spacing w:before="60" w:line="276" w:lineRule="auto"/>
              <w:rPr>
                <w:szCs w:val="26"/>
              </w:rPr>
            </w:pPr>
            <w:r>
              <w:rPr>
                <w:b/>
                <w:szCs w:val="26"/>
              </w:rPr>
              <w:t>Mức độ BMT:</w:t>
            </w:r>
            <w:r>
              <w:rPr>
                <w:szCs w:val="26"/>
              </w:rPr>
              <w:t xml:space="preserve"> B</w:t>
            </w:r>
          </w:p>
        </w:tc>
      </w:tr>
      <w:tr w:rsidR="001F325A" w14:paraId="0DC87E90" w14:textId="77777777" w:rsidTr="00E47116">
        <w:tc>
          <w:tcPr>
            <w:tcW w:w="3141" w:type="pct"/>
            <w:tcBorders>
              <w:top w:val="single" w:sz="4" w:space="0" w:color="000000"/>
              <w:left w:val="single" w:sz="4" w:space="0" w:color="000000"/>
              <w:bottom w:val="single" w:sz="4" w:space="0" w:color="000000"/>
              <w:right w:val="nil"/>
            </w:tcBorders>
            <w:hideMark/>
          </w:tcPr>
          <w:p w14:paraId="28C36469" w14:textId="77777777" w:rsidR="001F325A" w:rsidRPr="00D6080A" w:rsidRDefault="001F325A"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6AEFD4ED" w14:textId="77777777" w:rsidR="001F325A" w:rsidRDefault="001F325A" w:rsidP="00E47116">
            <w:pPr>
              <w:snapToGrid w:val="0"/>
              <w:spacing w:before="60" w:line="276" w:lineRule="auto"/>
              <w:rPr>
                <w:szCs w:val="26"/>
              </w:rPr>
            </w:pPr>
            <w:r>
              <w:rPr>
                <w:b/>
                <w:szCs w:val="26"/>
              </w:rPr>
              <w:t xml:space="preserve">Tác nhân phụ: </w:t>
            </w:r>
            <w:r>
              <w:rPr>
                <w:szCs w:val="26"/>
              </w:rPr>
              <w:t>Hệ thống</w:t>
            </w:r>
          </w:p>
        </w:tc>
      </w:tr>
      <w:tr w:rsidR="001F325A" w14:paraId="679C846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FAC1488" w14:textId="4BBDFC65" w:rsidR="001F325A" w:rsidRPr="00811651" w:rsidRDefault="001F325A" w:rsidP="00E47116">
            <w:pPr>
              <w:spacing w:before="60" w:line="276" w:lineRule="auto"/>
              <w:rPr>
                <w:szCs w:val="26"/>
              </w:rPr>
            </w:pPr>
            <w:r>
              <w:rPr>
                <w:b/>
                <w:szCs w:val="26"/>
              </w:rPr>
              <w:t xml:space="preserve">Mô tả Usecase: </w:t>
            </w:r>
            <w:r>
              <w:rPr>
                <w:szCs w:val="26"/>
              </w:rPr>
              <w:t>Phòng Quản trị hạ tầng</w:t>
            </w:r>
            <w:r>
              <w:t xml:space="preserve"> tìm kiếm danh sách các đợt nhập kho SIM-PKI</w:t>
            </w:r>
          </w:p>
        </w:tc>
      </w:tr>
      <w:tr w:rsidR="001F325A" w14:paraId="670A565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A90BCA2" w14:textId="77777777" w:rsidR="001F325A" w:rsidRDefault="001F325A" w:rsidP="00E47116">
            <w:pPr>
              <w:snapToGrid w:val="0"/>
              <w:spacing w:before="60" w:line="276" w:lineRule="auto"/>
              <w:rPr>
                <w:b/>
                <w:szCs w:val="26"/>
              </w:rPr>
            </w:pPr>
            <w:r>
              <w:rPr>
                <w:b/>
                <w:szCs w:val="26"/>
              </w:rPr>
              <w:t xml:space="preserve">Điều kiện để bắt đầu Usecase: </w:t>
            </w:r>
          </w:p>
          <w:p w14:paraId="1DA182CC" w14:textId="77777777" w:rsidR="001F325A" w:rsidRPr="00E67262" w:rsidRDefault="001F325A" w:rsidP="00E47116">
            <w:pPr>
              <w:pStyle w:val="ListParagraph"/>
              <w:numPr>
                <w:ilvl w:val="0"/>
                <w:numId w:val="40"/>
              </w:numPr>
              <w:snapToGrid w:val="0"/>
              <w:spacing w:before="60"/>
              <w:rPr>
                <w:szCs w:val="26"/>
              </w:rPr>
            </w:pPr>
            <w:r>
              <w:rPr>
                <w:szCs w:val="26"/>
              </w:rPr>
              <w:lastRenderedPageBreak/>
              <w:t>Phòng Quản trị hạ tầng</w:t>
            </w:r>
            <w:r>
              <w:rPr>
                <w:szCs w:val="26"/>
                <w:lang w:val="en-US"/>
              </w:rPr>
              <w:t xml:space="preserve"> đăng nhập thành công vào hệ thống</w:t>
            </w:r>
          </w:p>
          <w:p w14:paraId="58238DF8" w14:textId="5CBC4620" w:rsidR="001F325A" w:rsidRPr="00D6080A" w:rsidRDefault="001F325A"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SIM-PKI”</w:t>
            </w:r>
          </w:p>
        </w:tc>
      </w:tr>
      <w:tr w:rsidR="001F325A" w14:paraId="746A107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29EE2A8" w14:textId="77777777" w:rsidR="001F325A" w:rsidRPr="005F5780" w:rsidRDefault="001F325A" w:rsidP="00E47116">
            <w:pPr>
              <w:snapToGrid w:val="0"/>
              <w:spacing w:before="60" w:line="276" w:lineRule="auto"/>
              <w:rPr>
                <w:szCs w:val="26"/>
              </w:rPr>
            </w:pPr>
            <w:r>
              <w:rPr>
                <w:b/>
                <w:szCs w:val="26"/>
              </w:rPr>
              <w:t xml:space="preserve">Điều kiện để kết thúc Usecase: </w:t>
            </w:r>
            <w:r>
              <w:rPr>
                <w:szCs w:val="26"/>
              </w:rPr>
              <w:t>Tìm kiếm thành công.</w:t>
            </w:r>
          </w:p>
        </w:tc>
      </w:tr>
      <w:tr w:rsidR="001F325A" w14:paraId="1E233B2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24065902" w14:textId="77777777" w:rsidR="001F325A" w:rsidRPr="00811651" w:rsidRDefault="001F325A" w:rsidP="00E47116">
            <w:pPr>
              <w:snapToGrid w:val="0"/>
              <w:spacing w:before="60" w:line="276" w:lineRule="auto"/>
              <w:rPr>
                <w:szCs w:val="26"/>
              </w:rPr>
            </w:pPr>
            <w:r>
              <w:rPr>
                <w:b/>
                <w:szCs w:val="26"/>
              </w:rPr>
              <w:t>Trình tự các sự kiện trong quá trình hoạt động của Usecase:</w:t>
            </w:r>
          </w:p>
          <w:p w14:paraId="229168FC" w14:textId="2F2C91C1" w:rsidR="001F325A" w:rsidRPr="00F76980" w:rsidRDefault="001F325A" w:rsidP="00843B83">
            <w:pPr>
              <w:pStyle w:val="ListParagraph"/>
              <w:numPr>
                <w:ilvl w:val="0"/>
                <w:numId w:val="203"/>
              </w:numPr>
            </w:pPr>
            <w:r>
              <w:rPr>
                <w:lang w:val="en-US"/>
              </w:rPr>
              <w:t>Phòng Quản trị hạ tầng truy cập vào chức năng [Nhập kho SIM-PKI], hệ thống hiển thị danh sách các đợt nhập kho SIM-PKI và khung để nhập các tiêu chí tìm kiếm.</w:t>
            </w:r>
          </w:p>
          <w:p w14:paraId="3F755B6C" w14:textId="77777777" w:rsidR="001F325A" w:rsidRPr="00D749EC" w:rsidRDefault="001F325A" w:rsidP="00843B83">
            <w:pPr>
              <w:pStyle w:val="ListParagraph"/>
              <w:numPr>
                <w:ilvl w:val="0"/>
                <w:numId w:val="203"/>
              </w:numPr>
            </w:pPr>
            <w:r>
              <w:rPr>
                <w:lang w:val="en-US"/>
              </w:rPr>
              <w:t>Phòng Quản trị hạ tầng nhập các thông tin vào khung tìm kiếm cơ bản hoặc nhấn vào [Tìm kiếm nâng cao] để nhập các thông tin vào khung tìm kiếm nâng cao và nhấn nút [Tìm kiếm].</w:t>
            </w:r>
          </w:p>
          <w:p w14:paraId="144109D7" w14:textId="77777777" w:rsidR="001F325A" w:rsidRDefault="001F325A" w:rsidP="00843B83">
            <w:pPr>
              <w:pStyle w:val="ListParagraph"/>
              <w:numPr>
                <w:ilvl w:val="0"/>
                <w:numId w:val="203"/>
              </w:numPr>
            </w:pPr>
            <w:r>
              <w:rPr>
                <w:lang w:val="en-US"/>
              </w:rPr>
              <w:t>Hệ thống tìm kiếm theo các tiêu chí tìm kiếm và hiển thị danh sách các đợt nhập kho phù hợp với tiêu chí tìm kiếm.</w:t>
            </w:r>
          </w:p>
        </w:tc>
      </w:tr>
      <w:tr w:rsidR="001F325A" w14:paraId="5F47057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8A0E391" w14:textId="77777777" w:rsidR="001F325A" w:rsidRPr="00811651" w:rsidRDefault="001F325A" w:rsidP="00E47116">
            <w:pPr>
              <w:snapToGrid w:val="0"/>
              <w:spacing w:before="60" w:line="276" w:lineRule="auto"/>
              <w:rPr>
                <w:szCs w:val="26"/>
              </w:rPr>
            </w:pPr>
            <w:r>
              <w:rPr>
                <w:b/>
                <w:szCs w:val="26"/>
              </w:rPr>
              <w:t xml:space="preserve">Hoàn cảnh sử dụng thành công cơ bản: </w:t>
            </w:r>
            <w:r>
              <w:rPr>
                <w:szCs w:val="26"/>
              </w:rPr>
              <w:t>Hệ thống hiển thị danh sách tìm kiếm chính xác.</w:t>
            </w:r>
          </w:p>
        </w:tc>
      </w:tr>
      <w:tr w:rsidR="001F325A" w14:paraId="6D219BB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2A8C31A" w14:textId="77777777" w:rsidR="001F325A" w:rsidRDefault="001F325A" w:rsidP="00E47116">
            <w:pPr>
              <w:snapToGrid w:val="0"/>
              <w:spacing w:before="60" w:line="276" w:lineRule="auto"/>
              <w:rPr>
                <w:b/>
                <w:szCs w:val="26"/>
              </w:rPr>
            </w:pPr>
            <w:r>
              <w:rPr>
                <w:b/>
                <w:szCs w:val="26"/>
              </w:rPr>
              <w:t xml:space="preserve">Hoàn cảnh sử dụng phụ (thay thế) trong trường hợp không thành công: </w:t>
            </w:r>
          </w:p>
          <w:p w14:paraId="5F518A5F" w14:textId="4D30C61B" w:rsidR="001F325A" w:rsidRDefault="001F325A" w:rsidP="00E47116">
            <w:pPr>
              <w:snapToGrid w:val="0"/>
              <w:spacing w:before="60" w:line="276" w:lineRule="auto"/>
              <w:rPr>
                <w:szCs w:val="26"/>
              </w:rPr>
            </w:pPr>
            <w:r>
              <w:rPr>
                <w:szCs w:val="26"/>
              </w:rPr>
              <w:t>1. Không có dữ liệu SIM-PKI:</w:t>
            </w:r>
          </w:p>
          <w:p w14:paraId="563634C1" w14:textId="48C92419" w:rsidR="001F325A" w:rsidRPr="00D749EC" w:rsidRDefault="001F325A" w:rsidP="00E47116">
            <w:pPr>
              <w:pStyle w:val="ListParagraph"/>
              <w:numPr>
                <w:ilvl w:val="0"/>
                <w:numId w:val="49"/>
              </w:numPr>
              <w:snapToGrid w:val="0"/>
              <w:spacing w:before="60"/>
              <w:rPr>
                <w:szCs w:val="26"/>
              </w:rPr>
            </w:pPr>
            <w:r w:rsidRPr="00D749EC">
              <w:rPr>
                <w:szCs w:val="26"/>
              </w:rPr>
              <w:t xml:space="preserve">Nếu không có dữ liệu </w:t>
            </w:r>
            <w:r>
              <w:rPr>
                <w:szCs w:val="26"/>
              </w:rPr>
              <w:t>SIM-PKI</w:t>
            </w:r>
            <w:r w:rsidRPr="00D749EC">
              <w:rPr>
                <w:szCs w:val="26"/>
              </w:rPr>
              <w:t xml:space="preserve"> phù hợp với các tiêu chí tìm kiếm thì hiển thị [Không có dữ liệu]</w:t>
            </w:r>
          </w:p>
          <w:p w14:paraId="7892AC92" w14:textId="77777777" w:rsidR="001F325A" w:rsidRDefault="001F325A" w:rsidP="00E47116">
            <w:pPr>
              <w:snapToGrid w:val="0"/>
              <w:spacing w:before="60" w:line="276" w:lineRule="auto"/>
              <w:rPr>
                <w:szCs w:val="26"/>
              </w:rPr>
            </w:pPr>
            <w:r>
              <w:rPr>
                <w:szCs w:val="26"/>
              </w:rPr>
              <w:t>2. Không nhập tiêu chí tìm kiếm:</w:t>
            </w:r>
          </w:p>
          <w:p w14:paraId="2DF362CA" w14:textId="69961C67" w:rsidR="001F325A" w:rsidRPr="00D749EC" w:rsidRDefault="001F325A" w:rsidP="00E47116">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Pr>
                <w:szCs w:val="26"/>
              </w:rPr>
              <w:t>SIM-PKI</w:t>
            </w:r>
            <w:r w:rsidRPr="00D749EC">
              <w:rPr>
                <w:szCs w:val="26"/>
              </w:rPr>
              <w:t>.</w:t>
            </w:r>
          </w:p>
        </w:tc>
      </w:tr>
      <w:tr w:rsidR="001F325A" w14:paraId="013616B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D5F0455" w14:textId="77777777" w:rsidR="001F325A" w:rsidRDefault="001F325A" w:rsidP="00E47116">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1F325A" w14:paraId="3276FDD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311F1D4" w14:textId="77777777" w:rsidR="001F325A" w:rsidRDefault="001F325A" w:rsidP="00E47116">
            <w:pPr>
              <w:snapToGrid w:val="0"/>
              <w:spacing w:before="60" w:line="276" w:lineRule="auto"/>
              <w:rPr>
                <w:szCs w:val="26"/>
              </w:rPr>
            </w:pPr>
            <w:r>
              <w:rPr>
                <w:b/>
                <w:szCs w:val="26"/>
              </w:rPr>
              <w:t>Các yêu cầu phi chức năng:</w:t>
            </w:r>
            <w:r>
              <w:rPr>
                <w:szCs w:val="26"/>
              </w:rPr>
              <w:t xml:space="preserve"> Không có</w:t>
            </w:r>
          </w:p>
        </w:tc>
      </w:tr>
    </w:tbl>
    <w:p w14:paraId="396ABE4E" w14:textId="77777777" w:rsidR="001F325A" w:rsidRDefault="001F325A" w:rsidP="001F325A"/>
    <w:p w14:paraId="15677446" w14:textId="01086080" w:rsidR="001F325A" w:rsidRDefault="001F325A" w:rsidP="00941B88">
      <w:pPr>
        <w:pStyle w:val="UCName"/>
      </w:pPr>
      <w:bookmarkStart w:id="335" w:name="_Ref21905221"/>
      <w:bookmarkStart w:id="336" w:name="_Ref21905223"/>
      <w:bookmarkStart w:id="337" w:name="_Toc22744170"/>
      <w:r>
        <w:t>Xóa đợt nhập kho SIM-PKI</w:t>
      </w:r>
      <w:bookmarkEnd w:id="335"/>
      <w:bookmarkEnd w:id="336"/>
      <w:bookmarkEnd w:id="337"/>
    </w:p>
    <w:tbl>
      <w:tblPr>
        <w:tblW w:w="5000" w:type="pct"/>
        <w:tblLook w:val="04A0" w:firstRow="1" w:lastRow="0" w:firstColumn="1" w:lastColumn="0" w:noHBand="0" w:noVBand="1"/>
      </w:tblPr>
      <w:tblGrid>
        <w:gridCol w:w="5664"/>
        <w:gridCol w:w="3353"/>
      </w:tblGrid>
      <w:tr w:rsidR="001F325A" w14:paraId="5EF515D8" w14:textId="77777777" w:rsidTr="00E47116">
        <w:tc>
          <w:tcPr>
            <w:tcW w:w="3141" w:type="pct"/>
            <w:tcBorders>
              <w:top w:val="single" w:sz="4" w:space="0" w:color="000000"/>
              <w:left w:val="single" w:sz="4" w:space="0" w:color="000000"/>
              <w:bottom w:val="single" w:sz="4" w:space="0" w:color="000000"/>
              <w:right w:val="nil"/>
            </w:tcBorders>
            <w:hideMark/>
          </w:tcPr>
          <w:p w14:paraId="2E0CEC22" w14:textId="63BE9C5D" w:rsidR="001F325A" w:rsidRDefault="001F325A" w:rsidP="00E47116">
            <w:pPr>
              <w:spacing w:before="60" w:line="276" w:lineRule="auto"/>
              <w:rPr>
                <w:szCs w:val="26"/>
              </w:rPr>
            </w:pPr>
            <w:r>
              <w:rPr>
                <w:b/>
                <w:szCs w:val="26"/>
              </w:rPr>
              <w:t>Tên Usecase:</w:t>
            </w:r>
            <w:r>
              <w:rPr>
                <w:szCs w:val="26"/>
              </w:rPr>
              <w:t xml:space="preserve"> </w:t>
            </w:r>
            <w:r>
              <w:t>Xóa đợt nhập kho SIM-PKI</w:t>
            </w:r>
          </w:p>
        </w:tc>
        <w:tc>
          <w:tcPr>
            <w:tcW w:w="1859" w:type="pct"/>
            <w:tcBorders>
              <w:top w:val="single" w:sz="4" w:space="0" w:color="000000"/>
              <w:left w:val="single" w:sz="4" w:space="0" w:color="000000"/>
              <w:bottom w:val="single" w:sz="4" w:space="0" w:color="000000"/>
              <w:right w:val="single" w:sz="4" w:space="0" w:color="000000"/>
            </w:tcBorders>
            <w:hideMark/>
          </w:tcPr>
          <w:p w14:paraId="40CBA13A" w14:textId="77777777" w:rsidR="001F325A" w:rsidRDefault="001F325A" w:rsidP="00E47116">
            <w:pPr>
              <w:snapToGrid w:val="0"/>
              <w:spacing w:before="60" w:line="276" w:lineRule="auto"/>
              <w:rPr>
                <w:szCs w:val="26"/>
              </w:rPr>
            </w:pPr>
            <w:r>
              <w:rPr>
                <w:b/>
                <w:szCs w:val="26"/>
              </w:rPr>
              <w:t>Mức độ BMT:</w:t>
            </w:r>
            <w:r>
              <w:rPr>
                <w:szCs w:val="26"/>
              </w:rPr>
              <w:t xml:space="preserve"> B</w:t>
            </w:r>
          </w:p>
        </w:tc>
      </w:tr>
      <w:tr w:rsidR="001F325A" w14:paraId="75A1B0F0" w14:textId="77777777" w:rsidTr="00E47116">
        <w:tc>
          <w:tcPr>
            <w:tcW w:w="3141" w:type="pct"/>
            <w:tcBorders>
              <w:top w:val="single" w:sz="4" w:space="0" w:color="000000"/>
              <w:left w:val="single" w:sz="4" w:space="0" w:color="000000"/>
              <w:bottom w:val="single" w:sz="4" w:space="0" w:color="000000"/>
              <w:right w:val="nil"/>
            </w:tcBorders>
            <w:hideMark/>
          </w:tcPr>
          <w:p w14:paraId="7B53EF42" w14:textId="77777777" w:rsidR="001F325A" w:rsidRPr="00D6080A" w:rsidRDefault="001F325A"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5E0EB77A" w14:textId="77777777" w:rsidR="001F325A" w:rsidRDefault="001F325A" w:rsidP="00E47116">
            <w:pPr>
              <w:snapToGrid w:val="0"/>
              <w:spacing w:before="60" w:line="276" w:lineRule="auto"/>
              <w:rPr>
                <w:szCs w:val="26"/>
              </w:rPr>
            </w:pPr>
            <w:r>
              <w:rPr>
                <w:b/>
                <w:szCs w:val="26"/>
              </w:rPr>
              <w:t xml:space="preserve">Tác nhân phụ: </w:t>
            </w:r>
            <w:r>
              <w:rPr>
                <w:szCs w:val="26"/>
              </w:rPr>
              <w:t>Hệ thống</w:t>
            </w:r>
          </w:p>
        </w:tc>
      </w:tr>
      <w:tr w:rsidR="001F325A" w14:paraId="49F46A5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70DDD6C" w14:textId="5E5EAC35" w:rsidR="001F325A" w:rsidRPr="00811651" w:rsidRDefault="001F325A" w:rsidP="00E47116">
            <w:pPr>
              <w:spacing w:before="60" w:line="276" w:lineRule="auto"/>
              <w:rPr>
                <w:szCs w:val="26"/>
              </w:rPr>
            </w:pPr>
            <w:r>
              <w:rPr>
                <w:b/>
                <w:szCs w:val="26"/>
              </w:rPr>
              <w:t xml:space="preserve">Mô tả Usecase: </w:t>
            </w:r>
            <w:r>
              <w:rPr>
                <w:szCs w:val="26"/>
              </w:rPr>
              <w:t>Phòng Quản trị hạ tầng</w:t>
            </w:r>
            <w:r>
              <w:t xml:space="preserve"> xóa đợt nhập kho SIM-PKI</w:t>
            </w:r>
          </w:p>
        </w:tc>
      </w:tr>
      <w:tr w:rsidR="001F325A" w14:paraId="7E289247"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0A0CAAC" w14:textId="77777777" w:rsidR="001F325A" w:rsidRDefault="001F325A" w:rsidP="00E47116">
            <w:pPr>
              <w:snapToGrid w:val="0"/>
              <w:spacing w:before="60" w:line="276" w:lineRule="auto"/>
              <w:rPr>
                <w:b/>
                <w:szCs w:val="26"/>
              </w:rPr>
            </w:pPr>
            <w:r>
              <w:rPr>
                <w:b/>
                <w:szCs w:val="26"/>
              </w:rPr>
              <w:t xml:space="preserve">Điều kiện để bắt đầu Usecase: </w:t>
            </w:r>
          </w:p>
          <w:p w14:paraId="738C095D" w14:textId="77777777" w:rsidR="001F325A" w:rsidRPr="00E67262" w:rsidRDefault="001F325A"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E502FAB" w14:textId="58987AD2" w:rsidR="001F325A" w:rsidRPr="0053657F" w:rsidRDefault="001F325A"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SIM-PKI”</w:t>
            </w:r>
          </w:p>
          <w:p w14:paraId="454188C4" w14:textId="77777777" w:rsidR="001F325A" w:rsidRPr="00D6080A" w:rsidRDefault="001F325A" w:rsidP="00E47116">
            <w:pPr>
              <w:pStyle w:val="ListParagraph"/>
              <w:numPr>
                <w:ilvl w:val="0"/>
                <w:numId w:val="40"/>
              </w:numPr>
              <w:snapToGrid w:val="0"/>
              <w:spacing w:before="60"/>
              <w:rPr>
                <w:szCs w:val="26"/>
              </w:rPr>
            </w:pPr>
            <w:r>
              <w:rPr>
                <w:szCs w:val="26"/>
                <w:lang w:val="en-US"/>
              </w:rPr>
              <w:t>Hệ thống đã có dữ liệu đợt nhập kho.</w:t>
            </w:r>
          </w:p>
        </w:tc>
      </w:tr>
      <w:tr w:rsidR="001F325A" w14:paraId="64A5A11F"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580AE24" w14:textId="3901368E" w:rsidR="001F325A" w:rsidRPr="005F5780" w:rsidRDefault="001F325A" w:rsidP="00E47116">
            <w:pPr>
              <w:snapToGrid w:val="0"/>
              <w:spacing w:before="60" w:line="276" w:lineRule="auto"/>
              <w:rPr>
                <w:szCs w:val="26"/>
              </w:rPr>
            </w:pPr>
            <w:r>
              <w:rPr>
                <w:b/>
                <w:szCs w:val="26"/>
              </w:rPr>
              <w:t xml:space="preserve">Điều kiện để kết thúc Usecase: </w:t>
            </w:r>
            <w:r>
              <w:t>Xóa đợt nhập kho SIM-PKI</w:t>
            </w:r>
            <w:r>
              <w:rPr>
                <w:szCs w:val="26"/>
              </w:rPr>
              <w:t xml:space="preserve"> thành công.</w:t>
            </w:r>
          </w:p>
        </w:tc>
      </w:tr>
      <w:tr w:rsidR="001F325A" w14:paraId="1171B0AE"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412320D1" w14:textId="77777777" w:rsidR="001F325A" w:rsidRPr="00811651" w:rsidRDefault="001F325A" w:rsidP="00E47116">
            <w:pPr>
              <w:snapToGrid w:val="0"/>
              <w:spacing w:before="60" w:line="276" w:lineRule="auto"/>
              <w:rPr>
                <w:szCs w:val="26"/>
              </w:rPr>
            </w:pPr>
            <w:r>
              <w:rPr>
                <w:b/>
                <w:szCs w:val="26"/>
              </w:rPr>
              <w:lastRenderedPageBreak/>
              <w:t>Trình tự các sự kiện trong quá trình hoạt động của Usecase:</w:t>
            </w:r>
          </w:p>
          <w:p w14:paraId="7BAEC3BF" w14:textId="1E076BD4" w:rsidR="001F325A" w:rsidRPr="00F76980" w:rsidRDefault="001F325A" w:rsidP="00843B83">
            <w:pPr>
              <w:pStyle w:val="ListParagraph"/>
              <w:numPr>
                <w:ilvl w:val="0"/>
                <w:numId w:val="204"/>
              </w:numPr>
            </w:pPr>
            <w:r>
              <w:rPr>
                <w:lang w:val="en-US"/>
              </w:rPr>
              <w:t>Phòng Quản trị hạ tầng truy cập vào chức năng [Nhập kho SIM-PKI], hệ thống hiển thị danh sách các đợt nhập kho SIM-PKI.</w:t>
            </w:r>
          </w:p>
          <w:p w14:paraId="7A985DB6" w14:textId="77777777" w:rsidR="001F325A" w:rsidRPr="00D749EC" w:rsidRDefault="001F325A" w:rsidP="00843B83">
            <w:pPr>
              <w:pStyle w:val="ListParagraph"/>
              <w:numPr>
                <w:ilvl w:val="0"/>
                <w:numId w:val="204"/>
              </w:numPr>
            </w:pPr>
            <w:r>
              <w:rPr>
                <w:lang w:val="en-US"/>
              </w:rPr>
              <w:t>Phòng Quản trị hạ tầng nhấn vào nút chức năng [Xóa] tại đợt nhập kho cần xóa, hệ thống hiển thị thông báo [Bạn có chắc chắn xóa đợt nhập kho này không?]</w:t>
            </w:r>
          </w:p>
          <w:p w14:paraId="424FFB8A" w14:textId="77777777" w:rsidR="001F325A" w:rsidRDefault="001F325A" w:rsidP="00843B83">
            <w:pPr>
              <w:pStyle w:val="ListParagraph"/>
              <w:numPr>
                <w:ilvl w:val="0"/>
                <w:numId w:val="204"/>
              </w:numPr>
            </w:pPr>
            <w:r>
              <w:rPr>
                <w:lang w:val="en-US"/>
              </w:rPr>
              <w:t>Phòng Quản trị hạ tầng nhấn [OK]</w:t>
            </w:r>
          </w:p>
        </w:tc>
      </w:tr>
      <w:tr w:rsidR="001F325A" w14:paraId="2DDF4C9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193CAFE" w14:textId="77777777" w:rsidR="001F325A" w:rsidRPr="00811651" w:rsidRDefault="001F325A" w:rsidP="00E47116">
            <w:pPr>
              <w:snapToGrid w:val="0"/>
              <w:spacing w:before="60" w:line="276" w:lineRule="auto"/>
              <w:rPr>
                <w:szCs w:val="26"/>
              </w:rPr>
            </w:pPr>
            <w:r>
              <w:rPr>
                <w:b/>
                <w:szCs w:val="26"/>
              </w:rPr>
              <w:t xml:space="preserve">Hoàn cảnh sử dụng thành công cơ bản: </w:t>
            </w:r>
            <w:r>
              <w:rPr>
                <w:szCs w:val="26"/>
              </w:rPr>
              <w:t>Hệ thống xóa đợt nhập kho thành công.</w:t>
            </w:r>
          </w:p>
        </w:tc>
      </w:tr>
      <w:tr w:rsidR="001F325A" w14:paraId="7B9C6C5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6A89056E" w14:textId="77777777" w:rsidR="001F325A" w:rsidRDefault="001F325A" w:rsidP="00E47116">
            <w:pPr>
              <w:snapToGrid w:val="0"/>
              <w:spacing w:before="60" w:line="276" w:lineRule="auto"/>
              <w:rPr>
                <w:b/>
                <w:szCs w:val="26"/>
              </w:rPr>
            </w:pPr>
            <w:r>
              <w:rPr>
                <w:b/>
                <w:szCs w:val="26"/>
              </w:rPr>
              <w:t xml:space="preserve">Hoàn cảnh sử dụng phụ (thay thế) trong trường hợp không thành công: </w:t>
            </w:r>
          </w:p>
          <w:p w14:paraId="25A233FD" w14:textId="77777777" w:rsidR="001F325A" w:rsidRDefault="001F325A" w:rsidP="00E47116">
            <w:pPr>
              <w:snapToGrid w:val="0"/>
              <w:spacing w:before="60" w:line="276" w:lineRule="auto"/>
              <w:rPr>
                <w:szCs w:val="26"/>
              </w:rPr>
            </w:pPr>
            <w:r>
              <w:rPr>
                <w:szCs w:val="26"/>
              </w:rPr>
              <w:t>1. Nhấn vào nút [Hủy bỏ] hoặc [Cancel]:</w:t>
            </w:r>
          </w:p>
          <w:p w14:paraId="5AB14162" w14:textId="77777777" w:rsidR="001F325A" w:rsidRDefault="001F325A" w:rsidP="00E47116">
            <w:pPr>
              <w:pStyle w:val="ListParagraph"/>
              <w:numPr>
                <w:ilvl w:val="0"/>
                <w:numId w:val="49"/>
              </w:numPr>
              <w:snapToGrid w:val="0"/>
              <w:spacing w:before="60"/>
              <w:rPr>
                <w:szCs w:val="26"/>
              </w:rPr>
            </w:pPr>
            <w:r>
              <w:rPr>
                <w:szCs w:val="26"/>
                <w:lang w:val="en-US"/>
              </w:rPr>
              <w:t>Hệ thống sẽ không xóa đợt nhập kho này.</w:t>
            </w:r>
          </w:p>
          <w:p w14:paraId="5D262996" w14:textId="77777777" w:rsidR="001F325A" w:rsidRDefault="001F325A" w:rsidP="00E47116">
            <w:pPr>
              <w:snapToGrid w:val="0"/>
              <w:spacing w:before="60" w:line="276" w:lineRule="auto"/>
              <w:rPr>
                <w:szCs w:val="26"/>
              </w:rPr>
            </w:pPr>
            <w:r>
              <w:rPr>
                <w:szCs w:val="26"/>
              </w:rPr>
              <w:t xml:space="preserve">2. Sau khi nhấn vào </w:t>
            </w:r>
            <w:r w:rsidRPr="00686673">
              <w:rPr>
                <w:szCs w:val="26"/>
              </w:rPr>
              <w:t>[</w:t>
            </w:r>
            <w:r>
              <w:rPr>
                <w:szCs w:val="26"/>
              </w:rPr>
              <w:t>OK</w:t>
            </w:r>
            <w:r w:rsidRPr="00686673">
              <w:rPr>
                <w:szCs w:val="26"/>
              </w:rPr>
              <w:t xml:space="preserve">] </w:t>
            </w:r>
            <w:r>
              <w:rPr>
                <w:szCs w:val="26"/>
              </w:rPr>
              <w:t xml:space="preserve">tại khung hiển thị thông báo xác nhận, hệ thống kiểm tra </w:t>
            </w:r>
            <w:r w:rsidRPr="00686673">
              <w:rPr>
                <w:szCs w:val="26"/>
              </w:rPr>
              <w:t>dữ liệu hiện có</w:t>
            </w:r>
            <w:r>
              <w:rPr>
                <w:szCs w:val="26"/>
              </w:rPr>
              <w:t>:</w:t>
            </w:r>
          </w:p>
          <w:p w14:paraId="1C16494B" w14:textId="799B2F67" w:rsidR="001F325A" w:rsidRPr="00BF74A1" w:rsidRDefault="001F325A" w:rsidP="00E47116">
            <w:pPr>
              <w:pStyle w:val="ListParagraph"/>
              <w:numPr>
                <w:ilvl w:val="0"/>
                <w:numId w:val="49"/>
              </w:numPr>
              <w:snapToGrid w:val="0"/>
              <w:spacing w:before="60"/>
              <w:rPr>
                <w:szCs w:val="26"/>
              </w:rPr>
            </w:pPr>
            <w:r>
              <w:rPr>
                <w:szCs w:val="26"/>
                <w:lang w:val="en-US"/>
              </w:rPr>
              <w:t>Nếu số lượng tồn trong kho lớn hơn hoặc bằng với dữ liệu trong đợt nhập kho bị xóa thì hệ thống sẽ cập nhật lại số lượng từng SIM-PKI (giảm đi) theo số lượng trong đợt nhập kho.</w:t>
            </w:r>
          </w:p>
          <w:p w14:paraId="1E068802" w14:textId="77777777" w:rsidR="001F325A" w:rsidRPr="00BF74A1" w:rsidRDefault="001F325A" w:rsidP="00E47116">
            <w:pPr>
              <w:pStyle w:val="ListParagraph"/>
              <w:numPr>
                <w:ilvl w:val="0"/>
                <w:numId w:val="49"/>
              </w:numPr>
              <w:snapToGrid w:val="0"/>
              <w:spacing w:before="60"/>
              <w:rPr>
                <w:szCs w:val="26"/>
              </w:rPr>
            </w:pPr>
            <w:r>
              <w:rPr>
                <w:szCs w:val="26"/>
                <w:lang w:val="en-US"/>
              </w:rPr>
              <w:t>Nếu số lượng tồn trong kho nhỏ hơn với bất kỳ dữ liệu trong đợt nhập kho bị xóa thì hệ thống sẽ hiển thị thông báo [Số lượng tồn hiện tại trong kho ít hơn số liệu bị xóa] và không cho phép xóa đợt nhập kho này.</w:t>
            </w:r>
          </w:p>
        </w:tc>
      </w:tr>
      <w:tr w:rsidR="001F325A" w14:paraId="507D81C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AF47D73" w14:textId="77777777" w:rsidR="001F325A" w:rsidRPr="00103CD3" w:rsidRDefault="001F325A" w:rsidP="00E47116">
            <w:pPr>
              <w:snapToGrid w:val="0"/>
              <w:spacing w:before="60" w:line="276" w:lineRule="auto"/>
              <w:rPr>
                <w:szCs w:val="26"/>
              </w:rPr>
            </w:pPr>
            <w:r>
              <w:rPr>
                <w:b/>
                <w:szCs w:val="26"/>
              </w:rPr>
              <w:t>Hành động liên quan sẽ xảy ra khi Usecase kết thúc:</w:t>
            </w:r>
            <w:r>
              <w:rPr>
                <w:szCs w:val="26"/>
              </w:rPr>
              <w:t xml:space="preserve"> Danh sách các đợt nhập kho sẽ được tải lại, cập nhật danh sách, không còn hiển thị đợt nhập kho vừa xóa</w:t>
            </w:r>
            <w:r w:rsidRPr="00103CD3">
              <w:rPr>
                <w:szCs w:val="26"/>
              </w:rPr>
              <w:t>.</w:t>
            </w:r>
          </w:p>
        </w:tc>
      </w:tr>
      <w:tr w:rsidR="001F325A" w14:paraId="5446FC5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9E7FFA3" w14:textId="77777777" w:rsidR="001F325A" w:rsidRDefault="001F325A" w:rsidP="00E47116">
            <w:pPr>
              <w:snapToGrid w:val="0"/>
              <w:spacing w:before="60" w:line="276" w:lineRule="auto"/>
              <w:rPr>
                <w:szCs w:val="26"/>
              </w:rPr>
            </w:pPr>
            <w:r>
              <w:rPr>
                <w:b/>
                <w:szCs w:val="26"/>
              </w:rPr>
              <w:t>Các yêu cầu phi chức năng:</w:t>
            </w:r>
            <w:r>
              <w:rPr>
                <w:szCs w:val="26"/>
              </w:rPr>
              <w:t xml:space="preserve"> Không có</w:t>
            </w:r>
          </w:p>
        </w:tc>
      </w:tr>
    </w:tbl>
    <w:p w14:paraId="594B0508" w14:textId="77777777" w:rsidR="001F325A" w:rsidRPr="001B5F9C" w:rsidRDefault="001F325A" w:rsidP="001F325A"/>
    <w:p w14:paraId="2666413F" w14:textId="77777777" w:rsidR="00815C01" w:rsidRDefault="00815C01" w:rsidP="00941B88">
      <w:pPr>
        <w:pStyle w:val="UCName"/>
      </w:pPr>
      <w:bookmarkStart w:id="338" w:name="_Ref21905227"/>
      <w:bookmarkStart w:id="339" w:name="_Ref21905234"/>
      <w:bookmarkStart w:id="340" w:name="_Toc22744171"/>
      <w:r>
        <w:t>Xuất phiếu nhập kho SIM-PKI</w:t>
      </w:r>
      <w:bookmarkEnd w:id="338"/>
      <w:bookmarkEnd w:id="339"/>
      <w:bookmarkEnd w:id="340"/>
    </w:p>
    <w:tbl>
      <w:tblPr>
        <w:tblW w:w="5000" w:type="pct"/>
        <w:tblLook w:val="04A0" w:firstRow="1" w:lastRow="0" w:firstColumn="1" w:lastColumn="0" w:noHBand="0" w:noVBand="1"/>
      </w:tblPr>
      <w:tblGrid>
        <w:gridCol w:w="5807"/>
        <w:gridCol w:w="3210"/>
      </w:tblGrid>
      <w:tr w:rsidR="00815C01" w14:paraId="04D8DDE9" w14:textId="77777777" w:rsidTr="00E47116">
        <w:tc>
          <w:tcPr>
            <w:tcW w:w="3220" w:type="pct"/>
            <w:tcBorders>
              <w:top w:val="single" w:sz="4" w:space="0" w:color="000000"/>
              <w:left w:val="single" w:sz="4" w:space="0" w:color="000000"/>
              <w:bottom w:val="single" w:sz="4" w:space="0" w:color="000000"/>
              <w:right w:val="nil"/>
            </w:tcBorders>
            <w:hideMark/>
          </w:tcPr>
          <w:p w14:paraId="3BE1DE23" w14:textId="77777777" w:rsidR="00815C01" w:rsidRDefault="00815C01" w:rsidP="00E47116">
            <w:pPr>
              <w:spacing w:before="60"/>
              <w:rPr>
                <w:szCs w:val="26"/>
              </w:rPr>
            </w:pPr>
            <w:r>
              <w:rPr>
                <w:b/>
                <w:szCs w:val="26"/>
              </w:rPr>
              <w:t>Tên Usecase:</w:t>
            </w:r>
            <w:r>
              <w:rPr>
                <w:szCs w:val="26"/>
              </w:rPr>
              <w:t xml:space="preserve"> </w:t>
            </w:r>
            <w:r>
              <w:t>Xuất phiếu nhập kho SIM-PKI</w:t>
            </w:r>
          </w:p>
        </w:tc>
        <w:tc>
          <w:tcPr>
            <w:tcW w:w="1780" w:type="pct"/>
            <w:tcBorders>
              <w:top w:val="single" w:sz="4" w:space="0" w:color="000000"/>
              <w:left w:val="single" w:sz="4" w:space="0" w:color="000000"/>
              <w:bottom w:val="single" w:sz="4" w:space="0" w:color="000000"/>
              <w:right w:val="single" w:sz="4" w:space="0" w:color="000000"/>
            </w:tcBorders>
            <w:hideMark/>
          </w:tcPr>
          <w:p w14:paraId="6313ACCB" w14:textId="77777777" w:rsidR="00815C01" w:rsidRDefault="00815C01" w:rsidP="00E47116">
            <w:pPr>
              <w:snapToGrid w:val="0"/>
              <w:spacing w:before="60"/>
              <w:rPr>
                <w:szCs w:val="26"/>
              </w:rPr>
            </w:pPr>
            <w:r>
              <w:rPr>
                <w:b/>
                <w:szCs w:val="26"/>
              </w:rPr>
              <w:t>Mức độ BMT:</w:t>
            </w:r>
            <w:r>
              <w:rPr>
                <w:szCs w:val="26"/>
              </w:rPr>
              <w:t xml:space="preserve"> B</w:t>
            </w:r>
          </w:p>
        </w:tc>
      </w:tr>
      <w:tr w:rsidR="00815C01" w14:paraId="3AF6A02D" w14:textId="77777777" w:rsidTr="00E47116">
        <w:tc>
          <w:tcPr>
            <w:tcW w:w="3220" w:type="pct"/>
            <w:tcBorders>
              <w:top w:val="single" w:sz="4" w:space="0" w:color="000000"/>
              <w:left w:val="single" w:sz="4" w:space="0" w:color="000000"/>
              <w:bottom w:val="single" w:sz="4" w:space="0" w:color="000000"/>
              <w:right w:val="nil"/>
            </w:tcBorders>
            <w:hideMark/>
          </w:tcPr>
          <w:p w14:paraId="0EC5F848" w14:textId="77777777" w:rsidR="00815C01" w:rsidRPr="00811651" w:rsidRDefault="00815C01" w:rsidP="00E47116">
            <w:pPr>
              <w:snapToGrid w:val="0"/>
              <w:spacing w:before="60"/>
              <w:rPr>
                <w:szCs w:val="26"/>
              </w:rPr>
            </w:pPr>
            <w:r>
              <w:rPr>
                <w:b/>
                <w:szCs w:val="26"/>
              </w:rPr>
              <w:t xml:space="preserve">Tác nhân chính: </w:t>
            </w:r>
            <w:r w:rsidRPr="0008257D">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5BD2A451" w14:textId="77777777" w:rsidR="00815C01" w:rsidRDefault="00815C01" w:rsidP="00E47116">
            <w:pPr>
              <w:snapToGrid w:val="0"/>
              <w:spacing w:before="60"/>
              <w:rPr>
                <w:szCs w:val="26"/>
              </w:rPr>
            </w:pPr>
            <w:r>
              <w:rPr>
                <w:b/>
                <w:szCs w:val="26"/>
              </w:rPr>
              <w:t xml:space="preserve">Tác nhân phụ: </w:t>
            </w:r>
            <w:r>
              <w:rPr>
                <w:szCs w:val="26"/>
              </w:rPr>
              <w:t>Hệ thống</w:t>
            </w:r>
          </w:p>
        </w:tc>
      </w:tr>
      <w:tr w:rsidR="00815C01" w14:paraId="19241F8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226BB5A4" w14:textId="77777777" w:rsidR="00815C01" w:rsidRPr="00811651" w:rsidRDefault="00815C01" w:rsidP="00E47116">
            <w:pPr>
              <w:spacing w:before="60"/>
              <w:rPr>
                <w:szCs w:val="26"/>
              </w:rPr>
            </w:pPr>
            <w:r>
              <w:rPr>
                <w:b/>
                <w:szCs w:val="26"/>
              </w:rPr>
              <w:t xml:space="preserve">Mô tả Usecase: </w:t>
            </w:r>
            <w:r w:rsidRPr="0008257D">
              <w:rPr>
                <w:szCs w:val="26"/>
              </w:rPr>
              <w:t>Phòng Quản trị hạ tầng</w:t>
            </w:r>
            <w:r>
              <w:t xml:space="preserve"> xuất phiếu nhập kho SIM-PKI</w:t>
            </w:r>
          </w:p>
        </w:tc>
      </w:tr>
      <w:tr w:rsidR="00815C01" w14:paraId="262D7FAF"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9D98A48" w14:textId="77777777" w:rsidR="00815C01" w:rsidRDefault="00815C01" w:rsidP="00E47116">
            <w:pPr>
              <w:snapToGrid w:val="0"/>
              <w:spacing w:before="60"/>
              <w:rPr>
                <w:b/>
                <w:szCs w:val="26"/>
              </w:rPr>
            </w:pPr>
            <w:r>
              <w:rPr>
                <w:b/>
                <w:szCs w:val="26"/>
              </w:rPr>
              <w:t xml:space="preserve">Điều kiện để bắt đầu Usecase: </w:t>
            </w:r>
          </w:p>
          <w:p w14:paraId="499AADA5" w14:textId="77777777" w:rsidR="00815C01" w:rsidRPr="00E67262" w:rsidRDefault="00815C01"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4E046357" w14:textId="77777777" w:rsidR="00815C01" w:rsidRPr="0008257D" w:rsidRDefault="00815C01"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SIM-PKI”.</w:t>
            </w:r>
          </w:p>
          <w:p w14:paraId="1963D6A0" w14:textId="77777777" w:rsidR="00815C01" w:rsidRPr="0008257D" w:rsidRDefault="00815C01" w:rsidP="00E47116">
            <w:pPr>
              <w:pStyle w:val="ListParagraph"/>
              <w:numPr>
                <w:ilvl w:val="0"/>
                <w:numId w:val="40"/>
              </w:numPr>
              <w:snapToGrid w:val="0"/>
              <w:spacing w:before="60"/>
              <w:rPr>
                <w:szCs w:val="26"/>
              </w:rPr>
            </w:pPr>
            <w:r w:rsidRPr="0008257D">
              <w:rPr>
                <w:szCs w:val="26"/>
                <w:lang w:val="en-US"/>
              </w:rPr>
              <w:t>Hệ thống đã có dữ liệu đợt nhập kho.</w:t>
            </w:r>
          </w:p>
        </w:tc>
      </w:tr>
      <w:tr w:rsidR="00815C01" w14:paraId="138B957D"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A8821F5" w14:textId="77777777" w:rsidR="00815C01" w:rsidRPr="00E7456D" w:rsidRDefault="00815C01" w:rsidP="00E47116">
            <w:pPr>
              <w:snapToGrid w:val="0"/>
              <w:spacing w:before="60"/>
              <w:rPr>
                <w:szCs w:val="26"/>
              </w:rPr>
            </w:pPr>
            <w:r>
              <w:rPr>
                <w:b/>
                <w:szCs w:val="26"/>
              </w:rPr>
              <w:t xml:space="preserve">Điều kiện để kết thúc Usecase: </w:t>
            </w:r>
            <w:r>
              <w:rPr>
                <w:szCs w:val="26"/>
              </w:rPr>
              <w:t>Xuất phiếu nhập kho thành công</w:t>
            </w:r>
          </w:p>
        </w:tc>
      </w:tr>
      <w:tr w:rsidR="00815C01" w14:paraId="798DF851"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6CF29BF2" w14:textId="77777777" w:rsidR="00815C01" w:rsidRPr="00811651" w:rsidRDefault="00815C01" w:rsidP="00E47116">
            <w:pPr>
              <w:snapToGrid w:val="0"/>
              <w:spacing w:before="60"/>
              <w:rPr>
                <w:szCs w:val="26"/>
              </w:rPr>
            </w:pPr>
            <w:r>
              <w:rPr>
                <w:b/>
                <w:szCs w:val="26"/>
              </w:rPr>
              <w:t>Trình tự các sự kiện trong quá trình hoạt động của Usecase:</w:t>
            </w:r>
          </w:p>
          <w:p w14:paraId="32559451" w14:textId="77777777" w:rsidR="00815C01" w:rsidRPr="00F76980" w:rsidRDefault="00815C01" w:rsidP="00843B83">
            <w:pPr>
              <w:pStyle w:val="ListParagraph"/>
              <w:numPr>
                <w:ilvl w:val="0"/>
                <w:numId w:val="205"/>
              </w:numPr>
            </w:pPr>
            <w:r>
              <w:rPr>
                <w:lang w:val="en-US"/>
              </w:rPr>
              <w:lastRenderedPageBreak/>
              <w:t>Phòng Quản trị hạ tầng truy cập vào chức năng [Nhập kho SIM-PKI], hệ thống hiển thị danh sách các đợt nhập kho SIM-PKI.</w:t>
            </w:r>
          </w:p>
          <w:p w14:paraId="1827B594" w14:textId="77777777" w:rsidR="00815C01" w:rsidRPr="00D749EC" w:rsidRDefault="00815C01" w:rsidP="00843B83">
            <w:pPr>
              <w:pStyle w:val="ListParagraph"/>
              <w:numPr>
                <w:ilvl w:val="0"/>
                <w:numId w:val="205"/>
              </w:numPr>
            </w:pPr>
            <w:r>
              <w:rPr>
                <w:lang w:val="en-US"/>
              </w:rPr>
              <w:t>Phòng Quản trị hạ tầng nhấn vào nút chức năng [Xuất phiếu nhập kho] tại đợt nhập kho, hệ thống xuất phiếu nhập kho theo mẫu được cấu hình trước theo định dạng MS Excel (.xlsx).</w:t>
            </w:r>
          </w:p>
          <w:p w14:paraId="466DB38D" w14:textId="77777777" w:rsidR="00815C01" w:rsidRDefault="00815C01" w:rsidP="00843B83">
            <w:pPr>
              <w:pStyle w:val="ListParagraph"/>
              <w:numPr>
                <w:ilvl w:val="0"/>
                <w:numId w:val="205"/>
              </w:numPr>
            </w:pPr>
            <w:r>
              <w:rPr>
                <w:lang w:val="en-US"/>
              </w:rPr>
              <w:t>Phòng Quản trị hạ tầng lưu lại file vào máy tính.</w:t>
            </w:r>
          </w:p>
        </w:tc>
      </w:tr>
      <w:tr w:rsidR="00815C01" w14:paraId="780835A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67C424C" w14:textId="77777777" w:rsidR="00815C01" w:rsidRPr="00040F4A" w:rsidRDefault="00815C01" w:rsidP="00E47116">
            <w:pPr>
              <w:snapToGrid w:val="0"/>
              <w:spacing w:before="60"/>
              <w:rPr>
                <w:szCs w:val="26"/>
              </w:rPr>
            </w:pPr>
            <w:r>
              <w:rPr>
                <w:b/>
                <w:szCs w:val="26"/>
              </w:rPr>
              <w:t xml:space="preserve">Hoàn cảnh sử dụng thành công cơ bản: </w:t>
            </w:r>
            <w:r>
              <w:rPr>
                <w:szCs w:val="26"/>
              </w:rPr>
              <w:t>Lưu lại file thành công</w:t>
            </w:r>
          </w:p>
        </w:tc>
      </w:tr>
      <w:tr w:rsidR="00815C01" w14:paraId="1AB45B7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6DFF0B8D" w14:textId="77777777" w:rsidR="00815C01" w:rsidRDefault="00815C01" w:rsidP="00E47116">
            <w:pPr>
              <w:snapToGrid w:val="0"/>
              <w:spacing w:before="60"/>
              <w:rPr>
                <w:b/>
                <w:szCs w:val="26"/>
              </w:rPr>
            </w:pPr>
            <w:r>
              <w:rPr>
                <w:b/>
                <w:szCs w:val="26"/>
              </w:rPr>
              <w:t xml:space="preserve">Hoàn cảnh sử dụng phụ (thay thế) trong trường hợp không thành công: </w:t>
            </w:r>
          </w:p>
          <w:p w14:paraId="6C6B0FF0" w14:textId="77777777" w:rsidR="00815C01" w:rsidRDefault="00815C01" w:rsidP="00E47116">
            <w:pPr>
              <w:snapToGrid w:val="0"/>
              <w:spacing w:before="60"/>
              <w:rPr>
                <w:szCs w:val="26"/>
              </w:rPr>
            </w:pPr>
            <w:r>
              <w:rPr>
                <w:szCs w:val="26"/>
              </w:rPr>
              <w:t>1. Nếu chưa biểu mẫu cấu hình trước mà nhấn nút chức năng [Xuất phiếu nhập kho]:</w:t>
            </w:r>
          </w:p>
          <w:p w14:paraId="624F63CB" w14:textId="77777777" w:rsidR="00815C01" w:rsidRPr="001B7384" w:rsidRDefault="00815C01" w:rsidP="00E47116">
            <w:pPr>
              <w:pStyle w:val="ListParagraph"/>
              <w:numPr>
                <w:ilvl w:val="0"/>
                <w:numId w:val="54"/>
              </w:numPr>
              <w:snapToGrid w:val="0"/>
              <w:spacing w:before="60"/>
              <w:rPr>
                <w:szCs w:val="26"/>
              </w:rPr>
            </w:pPr>
            <w:r w:rsidRPr="001B7384">
              <w:rPr>
                <w:szCs w:val="26"/>
              </w:rPr>
              <w:t>Hệ thống hiển thị thông báo [Chưa có biểu mẫu xuất file, vui lòng thông báo Quản trị viên để cấu hình biểu mẫu xuất file].</w:t>
            </w:r>
          </w:p>
        </w:tc>
      </w:tr>
      <w:tr w:rsidR="00815C01" w14:paraId="794F4799"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42562E3" w14:textId="77777777" w:rsidR="00815C01" w:rsidRDefault="00815C01" w:rsidP="00E47116">
            <w:pPr>
              <w:snapToGrid w:val="0"/>
              <w:spacing w:before="60"/>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815C01" w14:paraId="0A74BB3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17AAE11" w14:textId="77777777" w:rsidR="00815C01" w:rsidRDefault="00815C01" w:rsidP="00E47116">
            <w:pPr>
              <w:snapToGrid w:val="0"/>
              <w:spacing w:before="60"/>
              <w:rPr>
                <w:szCs w:val="26"/>
              </w:rPr>
            </w:pPr>
            <w:r>
              <w:rPr>
                <w:b/>
                <w:szCs w:val="26"/>
              </w:rPr>
              <w:t>Các yêu cầu phi chức năng:</w:t>
            </w:r>
            <w:r>
              <w:rPr>
                <w:szCs w:val="26"/>
              </w:rPr>
              <w:t xml:space="preserve"> Không có</w:t>
            </w:r>
          </w:p>
        </w:tc>
      </w:tr>
    </w:tbl>
    <w:p w14:paraId="3B3DE167" w14:textId="77777777" w:rsidR="00815C01" w:rsidRDefault="00815C01" w:rsidP="00815C01"/>
    <w:p w14:paraId="6FC86E0F" w14:textId="6FF31C68" w:rsidR="00B74A1B" w:rsidRDefault="00B74A1B" w:rsidP="00B74A1B">
      <w:pPr>
        <w:pStyle w:val="Heading3"/>
      </w:pPr>
      <w:r>
        <w:t>Xuất kho SIM-PKI</w:t>
      </w:r>
    </w:p>
    <w:p w14:paraId="72C07ADF" w14:textId="790049B3" w:rsidR="00B74A1B" w:rsidRDefault="00B74A1B" w:rsidP="00941B88">
      <w:pPr>
        <w:pStyle w:val="UCName"/>
      </w:pPr>
      <w:bookmarkStart w:id="341" w:name="_Ref21905238"/>
      <w:bookmarkStart w:id="342" w:name="_Ref21905241"/>
      <w:bookmarkStart w:id="343" w:name="_Toc22744172"/>
      <w:r>
        <w:t>Tìm kiếm danh sách các đợt xuất kho SIM-PKI</w:t>
      </w:r>
      <w:bookmarkEnd w:id="341"/>
      <w:bookmarkEnd w:id="342"/>
      <w:bookmarkEnd w:id="343"/>
    </w:p>
    <w:tbl>
      <w:tblPr>
        <w:tblW w:w="5000" w:type="pct"/>
        <w:tblLook w:val="04A0" w:firstRow="1" w:lastRow="0" w:firstColumn="1" w:lastColumn="0" w:noHBand="0" w:noVBand="1"/>
      </w:tblPr>
      <w:tblGrid>
        <w:gridCol w:w="5664"/>
        <w:gridCol w:w="3353"/>
      </w:tblGrid>
      <w:tr w:rsidR="00B74A1B" w14:paraId="7562F59E" w14:textId="77777777" w:rsidTr="00E47116">
        <w:tc>
          <w:tcPr>
            <w:tcW w:w="3141" w:type="pct"/>
            <w:tcBorders>
              <w:top w:val="single" w:sz="4" w:space="0" w:color="000000"/>
              <w:left w:val="single" w:sz="4" w:space="0" w:color="000000"/>
              <w:bottom w:val="single" w:sz="4" w:space="0" w:color="000000"/>
              <w:right w:val="nil"/>
            </w:tcBorders>
            <w:hideMark/>
          </w:tcPr>
          <w:p w14:paraId="5D36B559" w14:textId="10E0B70B" w:rsidR="00B74A1B" w:rsidRDefault="00B74A1B" w:rsidP="00E47116">
            <w:pPr>
              <w:spacing w:before="60" w:line="276" w:lineRule="auto"/>
              <w:rPr>
                <w:szCs w:val="26"/>
              </w:rPr>
            </w:pPr>
            <w:r>
              <w:rPr>
                <w:b/>
                <w:szCs w:val="26"/>
              </w:rPr>
              <w:t>Tên Usecase:</w:t>
            </w:r>
            <w:r>
              <w:rPr>
                <w:szCs w:val="26"/>
              </w:rPr>
              <w:t xml:space="preserve"> </w:t>
            </w:r>
            <w:r>
              <w:t>Tìm kiếm danh sách các đợt xuất kho SIM-PKI</w:t>
            </w:r>
          </w:p>
        </w:tc>
        <w:tc>
          <w:tcPr>
            <w:tcW w:w="1859" w:type="pct"/>
            <w:tcBorders>
              <w:top w:val="single" w:sz="4" w:space="0" w:color="000000"/>
              <w:left w:val="single" w:sz="4" w:space="0" w:color="000000"/>
              <w:bottom w:val="single" w:sz="4" w:space="0" w:color="000000"/>
              <w:right w:val="single" w:sz="4" w:space="0" w:color="000000"/>
            </w:tcBorders>
            <w:hideMark/>
          </w:tcPr>
          <w:p w14:paraId="16D7F1C6" w14:textId="77777777" w:rsidR="00B74A1B" w:rsidRDefault="00B74A1B" w:rsidP="00E47116">
            <w:pPr>
              <w:snapToGrid w:val="0"/>
              <w:spacing w:before="60" w:line="276" w:lineRule="auto"/>
              <w:rPr>
                <w:szCs w:val="26"/>
              </w:rPr>
            </w:pPr>
            <w:r>
              <w:rPr>
                <w:b/>
                <w:szCs w:val="26"/>
              </w:rPr>
              <w:t>Mức độ BMT:</w:t>
            </w:r>
            <w:r>
              <w:rPr>
                <w:szCs w:val="26"/>
              </w:rPr>
              <w:t xml:space="preserve"> B</w:t>
            </w:r>
          </w:p>
        </w:tc>
      </w:tr>
      <w:tr w:rsidR="00B74A1B" w14:paraId="39328285" w14:textId="77777777" w:rsidTr="00E47116">
        <w:tc>
          <w:tcPr>
            <w:tcW w:w="3141" w:type="pct"/>
            <w:tcBorders>
              <w:top w:val="single" w:sz="4" w:space="0" w:color="000000"/>
              <w:left w:val="single" w:sz="4" w:space="0" w:color="000000"/>
              <w:bottom w:val="single" w:sz="4" w:space="0" w:color="000000"/>
              <w:right w:val="nil"/>
            </w:tcBorders>
            <w:hideMark/>
          </w:tcPr>
          <w:p w14:paraId="7075B38B" w14:textId="77777777" w:rsidR="00B74A1B" w:rsidRPr="00D6080A" w:rsidRDefault="00B74A1B"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6E75D327" w14:textId="77777777" w:rsidR="00B74A1B" w:rsidRDefault="00B74A1B" w:rsidP="00E47116">
            <w:pPr>
              <w:snapToGrid w:val="0"/>
              <w:spacing w:before="60" w:line="276" w:lineRule="auto"/>
              <w:rPr>
                <w:szCs w:val="26"/>
              </w:rPr>
            </w:pPr>
            <w:r>
              <w:rPr>
                <w:b/>
                <w:szCs w:val="26"/>
              </w:rPr>
              <w:t xml:space="preserve">Tác nhân phụ: </w:t>
            </w:r>
            <w:r>
              <w:rPr>
                <w:szCs w:val="26"/>
              </w:rPr>
              <w:t>Hệ thống</w:t>
            </w:r>
          </w:p>
        </w:tc>
      </w:tr>
      <w:tr w:rsidR="00B74A1B" w14:paraId="00F4F0BF"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61C5EBD3" w14:textId="404FA08D" w:rsidR="00B74A1B" w:rsidRPr="00811651" w:rsidRDefault="00B74A1B" w:rsidP="00E47116">
            <w:pPr>
              <w:spacing w:before="60" w:line="276" w:lineRule="auto"/>
              <w:rPr>
                <w:szCs w:val="26"/>
              </w:rPr>
            </w:pPr>
            <w:r>
              <w:rPr>
                <w:b/>
                <w:szCs w:val="26"/>
              </w:rPr>
              <w:t xml:space="preserve">Mô tả Usecase: </w:t>
            </w:r>
            <w:r>
              <w:rPr>
                <w:szCs w:val="26"/>
              </w:rPr>
              <w:t>Phòng Quản trị hạ tầng</w:t>
            </w:r>
            <w:r>
              <w:t xml:space="preserve"> tìm kiếm danh sách các đợt xuất kho SIM-PKI</w:t>
            </w:r>
          </w:p>
        </w:tc>
      </w:tr>
      <w:tr w:rsidR="00B74A1B" w14:paraId="251F3E2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FC482DD" w14:textId="77777777" w:rsidR="00B74A1B" w:rsidRDefault="00B74A1B" w:rsidP="00E47116">
            <w:pPr>
              <w:snapToGrid w:val="0"/>
              <w:spacing w:before="60" w:line="276" w:lineRule="auto"/>
              <w:rPr>
                <w:b/>
                <w:szCs w:val="26"/>
              </w:rPr>
            </w:pPr>
            <w:r>
              <w:rPr>
                <w:b/>
                <w:szCs w:val="26"/>
              </w:rPr>
              <w:t xml:space="preserve">Điều kiện để bắt đầu Usecase: </w:t>
            </w:r>
          </w:p>
          <w:p w14:paraId="40DD29F5" w14:textId="77777777" w:rsidR="00B74A1B" w:rsidRPr="00E67262"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7F9F80DB" w14:textId="2B9B4BF9" w:rsidR="00B74A1B" w:rsidRPr="00D6080A"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SIM-PKI]</w:t>
            </w:r>
          </w:p>
        </w:tc>
      </w:tr>
      <w:tr w:rsidR="00B74A1B" w14:paraId="0E38368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A9F5978" w14:textId="77777777" w:rsidR="00B74A1B" w:rsidRPr="005F5780" w:rsidRDefault="00B74A1B" w:rsidP="00E47116">
            <w:pPr>
              <w:snapToGrid w:val="0"/>
              <w:spacing w:before="60" w:line="276" w:lineRule="auto"/>
              <w:rPr>
                <w:szCs w:val="26"/>
              </w:rPr>
            </w:pPr>
            <w:r>
              <w:rPr>
                <w:b/>
                <w:szCs w:val="26"/>
              </w:rPr>
              <w:t xml:space="preserve">Điều kiện để kết thúc Usecase: </w:t>
            </w:r>
            <w:r>
              <w:rPr>
                <w:szCs w:val="26"/>
              </w:rPr>
              <w:t>Tìm kiếm thành công.</w:t>
            </w:r>
          </w:p>
        </w:tc>
      </w:tr>
      <w:tr w:rsidR="00B74A1B" w14:paraId="5546D5B4"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1D8F812D" w14:textId="77777777" w:rsidR="00B74A1B" w:rsidRPr="00811651" w:rsidRDefault="00B74A1B" w:rsidP="00E47116">
            <w:pPr>
              <w:snapToGrid w:val="0"/>
              <w:spacing w:before="60" w:line="276" w:lineRule="auto"/>
              <w:rPr>
                <w:szCs w:val="26"/>
              </w:rPr>
            </w:pPr>
            <w:r>
              <w:rPr>
                <w:b/>
                <w:szCs w:val="26"/>
              </w:rPr>
              <w:t>Trình tự các sự kiện trong quá trình hoạt động của Usecase:</w:t>
            </w:r>
          </w:p>
          <w:p w14:paraId="255B696D" w14:textId="38BE3682" w:rsidR="00B74A1B" w:rsidRPr="00F76980" w:rsidRDefault="00B74A1B" w:rsidP="00843B83">
            <w:pPr>
              <w:pStyle w:val="ListParagraph"/>
              <w:numPr>
                <w:ilvl w:val="0"/>
                <w:numId w:val="207"/>
              </w:numPr>
            </w:pPr>
            <w:r>
              <w:rPr>
                <w:lang w:val="en-US"/>
              </w:rPr>
              <w:t>Phòng Quản trị hạ tầng truy cập vào chức năng [Xuất kho SIM-PKI], hệ thống hiển thị danh sách các đợt xuất kho SIM-PKI và khung để nhập các tiêu chí tìm kiếm.</w:t>
            </w:r>
          </w:p>
          <w:p w14:paraId="3EE8386A" w14:textId="77777777" w:rsidR="00B74A1B" w:rsidRPr="00D749EC" w:rsidRDefault="00B74A1B" w:rsidP="00843B83">
            <w:pPr>
              <w:pStyle w:val="ListParagraph"/>
              <w:numPr>
                <w:ilvl w:val="0"/>
                <w:numId w:val="207"/>
              </w:numPr>
            </w:pPr>
            <w:r>
              <w:rPr>
                <w:lang w:val="en-US"/>
              </w:rPr>
              <w:t>Phòng Quản trị hạ tầng nhập các thông tin vào khung tìm kiếm cơ bản hoặc nhấn vào [Tìm kiếm nâng cao] để nhập các thông tin vào khung tìm kiếm nâng cao và nhấn nút [Tìm kiếm].</w:t>
            </w:r>
          </w:p>
          <w:p w14:paraId="6DC90EBA" w14:textId="77777777" w:rsidR="00B74A1B" w:rsidRDefault="00B74A1B" w:rsidP="00843B83">
            <w:pPr>
              <w:pStyle w:val="ListParagraph"/>
              <w:numPr>
                <w:ilvl w:val="0"/>
                <w:numId w:val="207"/>
              </w:numPr>
            </w:pPr>
            <w:r>
              <w:rPr>
                <w:lang w:val="en-US"/>
              </w:rPr>
              <w:lastRenderedPageBreak/>
              <w:t>Hệ thống tìm kiếm theo các tiêu chí tìm kiếm và hiển thị danh sách các đợt xuất kho phù hợp với tiêu chí tìm kiếm.</w:t>
            </w:r>
          </w:p>
        </w:tc>
      </w:tr>
      <w:tr w:rsidR="00B74A1B" w14:paraId="0D028A01"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9813608" w14:textId="77777777" w:rsidR="00B74A1B" w:rsidRPr="00811651" w:rsidRDefault="00B74A1B" w:rsidP="00E47116">
            <w:pPr>
              <w:snapToGrid w:val="0"/>
              <w:spacing w:before="60" w:line="276" w:lineRule="auto"/>
              <w:rPr>
                <w:szCs w:val="26"/>
              </w:rPr>
            </w:pPr>
            <w:r>
              <w:rPr>
                <w:b/>
                <w:szCs w:val="26"/>
              </w:rPr>
              <w:t xml:space="preserve">Hoàn cảnh sử dụng thành công cơ bản: </w:t>
            </w:r>
            <w:r>
              <w:rPr>
                <w:szCs w:val="26"/>
              </w:rPr>
              <w:t>Hệ thống hiển thị danh sách tìm kiếm chính xác.</w:t>
            </w:r>
          </w:p>
        </w:tc>
      </w:tr>
      <w:tr w:rsidR="00B74A1B" w14:paraId="6A9FE16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5750B93" w14:textId="77777777" w:rsidR="00B74A1B" w:rsidRDefault="00B74A1B" w:rsidP="00E47116">
            <w:pPr>
              <w:snapToGrid w:val="0"/>
              <w:spacing w:before="60" w:line="276" w:lineRule="auto"/>
              <w:rPr>
                <w:b/>
                <w:szCs w:val="26"/>
              </w:rPr>
            </w:pPr>
            <w:r>
              <w:rPr>
                <w:b/>
                <w:szCs w:val="26"/>
              </w:rPr>
              <w:t xml:space="preserve">Hoàn cảnh sử dụng phụ (thay thế) trong trường hợp không thành công: </w:t>
            </w:r>
          </w:p>
          <w:p w14:paraId="6649DD9E" w14:textId="08211F29" w:rsidR="00B74A1B" w:rsidRDefault="00B74A1B" w:rsidP="00E47116">
            <w:pPr>
              <w:snapToGrid w:val="0"/>
              <w:spacing w:before="60" w:line="276" w:lineRule="auto"/>
              <w:rPr>
                <w:szCs w:val="26"/>
              </w:rPr>
            </w:pPr>
            <w:r>
              <w:rPr>
                <w:szCs w:val="26"/>
              </w:rPr>
              <w:t>1. Không có dữ liệu SIM-PKI:</w:t>
            </w:r>
          </w:p>
          <w:p w14:paraId="3AC7E0B9" w14:textId="356ECB99" w:rsidR="00B74A1B" w:rsidRPr="00D749EC" w:rsidRDefault="00B74A1B" w:rsidP="00E47116">
            <w:pPr>
              <w:pStyle w:val="ListParagraph"/>
              <w:numPr>
                <w:ilvl w:val="0"/>
                <w:numId w:val="49"/>
              </w:numPr>
              <w:snapToGrid w:val="0"/>
              <w:spacing w:before="60"/>
              <w:rPr>
                <w:szCs w:val="26"/>
              </w:rPr>
            </w:pPr>
            <w:r w:rsidRPr="00D749EC">
              <w:rPr>
                <w:szCs w:val="26"/>
              </w:rPr>
              <w:t xml:space="preserve">Nếu không có dữ liệu </w:t>
            </w:r>
            <w:r>
              <w:rPr>
                <w:szCs w:val="26"/>
              </w:rPr>
              <w:t>SIM-PKI</w:t>
            </w:r>
            <w:r w:rsidRPr="00D749EC">
              <w:rPr>
                <w:szCs w:val="26"/>
              </w:rPr>
              <w:t xml:space="preserve"> phù hợp với các tiêu chí tìm kiếm thì hiển thị [Không có dữ liệu]</w:t>
            </w:r>
          </w:p>
          <w:p w14:paraId="2104E962" w14:textId="77777777" w:rsidR="00B74A1B" w:rsidRDefault="00B74A1B" w:rsidP="00E47116">
            <w:pPr>
              <w:snapToGrid w:val="0"/>
              <w:spacing w:before="60" w:line="276" w:lineRule="auto"/>
              <w:rPr>
                <w:szCs w:val="26"/>
              </w:rPr>
            </w:pPr>
            <w:r>
              <w:rPr>
                <w:szCs w:val="26"/>
              </w:rPr>
              <w:t>2. Không nhập tiêu chí tìm kiếm:</w:t>
            </w:r>
          </w:p>
          <w:p w14:paraId="547A15B7" w14:textId="77F657C5" w:rsidR="00B74A1B" w:rsidRPr="00D749EC" w:rsidRDefault="00B74A1B" w:rsidP="00E47116">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Pr>
                <w:szCs w:val="26"/>
              </w:rPr>
              <w:t>SIM-PKI</w:t>
            </w:r>
            <w:r w:rsidRPr="00D749EC">
              <w:rPr>
                <w:szCs w:val="26"/>
              </w:rPr>
              <w:t>.</w:t>
            </w:r>
          </w:p>
        </w:tc>
      </w:tr>
      <w:tr w:rsidR="00B74A1B" w14:paraId="439C08E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296F0AE" w14:textId="77777777" w:rsidR="00B74A1B" w:rsidRDefault="00B74A1B" w:rsidP="00E47116">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B74A1B" w14:paraId="3A8FB07E"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40E102F" w14:textId="77777777" w:rsidR="00B74A1B" w:rsidRDefault="00B74A1B" w:rsidP="00E47116">
            <w:pPr>
              <w:snapToGrid w:val="0"/>
              <w:spacing w:before="60" w:line="276" w:lineRule="auto"/>
              <w:rPr>
                <w:szCs w:val="26"/>
              </w:rPr>
            </w:pPr>
            <w:r>
              <w:rPr>
                <w:b/>
                <w:szCs w:val="26"/>
              </w:rPr>
              <w:t>Các yêu cầu phi chức năng:</w:t>
            </w:r>
            <w:r>
              <w:rPr>
                <w:szCs w:val="26"/>
              </w:rPr>
              <w:t xml:space="preserve"> Không có</w:t>
            </w:r>
          </w:p>
        </w:tc>
      </w:tr>
    </w:tbl>
    <w:p w14:paraId="3572AE50" w14:textId="77777777" w:rsidR="00B74A1B" w:rsidRDefault="00B74A1B" w:rsidP="00B74A1B"/>
    <w:p w14:paraId="3C9F84F7" w14:textId="05BD2ADB" w:rsidR="00B74A1B" w:rsidRDefault="00B74A1B" w:rsidP="00941B88">
      <w:pPr>
        <w:pStyle w:val="UCName"/>
      </w:pPr>
      <w:bookmarkStart w:id="344" w:name="_Ref21905245"/>
      <w:bookmarkStart w:id="345" w:name="_Ref21905247"/>
      <w:bookmarkStart w:id="346" w:name="_Toc22744173"/>
      <w:r>
        <w:t>Thêm mới đợt xuất kho SIM-PKI</w:t>
      </w:r>
      <w:bookmarkEnd w:id="344"/>
      <w:bookmarkEnd w:id="345"/>
      <w:bookmarkEnd w:id="346"/>
    </w:p>
    <w:tbl>
      <w:tblPr>
        <w:tblW w:w="5000" w:type="pct"/>
        <w:tblLook w:val="04A0" w:firstRow="1" w:lastRow="0" w:firstColumn="1" w:lastColumn="0" w:noHBand="0" w:noVBand="1"/>
      </w:tblPr>
      <w:tblGrid>
        <w:gridCol w:w="5807"/>
        <w:gridCol w:w="3210"/>
      </w:tblGrid>
      <w:tr w:rsidR="00B74A1B" w14:paraId="22F16024" w14:textId="77777777" w:rsidTr="00E47116">
        <w:tc>
          <w:tcPr>
            <w:tcW w:w="3220" w:type="pct"/>
            <w:tcBorders>
              <w:top w:val="single" w:sz="4" w:space="0" w:color="000000"/>
              <w:left w:val="single" w:sz="4" w:space="0" w:color="000000"/>
              <w:bottom w:val="single" w:sz="4" w:space="0" w:color="000000"/>
              <w:right w:val="nil"/>
            </w:tcBorders>
            <w:hideMark/>
          </w:tcPr>
          <w:p w14:paraId="4EBCDE28" w14:textId="3976519E" w:rsidR="00B74A1B" w:rsidRDefault="00B74A1B" w:rsidP="00E47116">
            <w:pPr>
              <w:spacing w:before="60" w:line="276" w:lineRule="auto"/>
              <w:rPr>
                <w:szCs w:val="26"/>
              </w:rPr>
            </w:pPr>
            <w:r>
              <w:rPr>
                <w:b/>
                <w:szCs w:val="26"/>
              </w:rPr>
              <w:t>Tên Usecase:</w:t>
            </w:r>
            <w:r>
              <w:rPr>
                <w:szCs w:val="26"/>
              </w:rPr>
              <w:t xml:space="preserve"> </w:t>
            </w:r>
            <w:r>
              <w:t>Thêm mới đợt xuất kho SIM-PKI</w:t>
            </w:r>
          </w:p>
        </w:tc>
        <w:tc>
          <w:tcPr>
            <w:tcW w:w="1780" w:type="pct"/>
            <w:tcBorders>
              <w:top w:val="single" w:sz="4" w:space="0" w:color="000000"/>
              <w:left w:val="single" w:sz="4" w:space="0" w:color="000000"/>
              <w:bottom w:val="single" w:sz="4" w:space="0" w:color="000000"/>
              <w:right w:val="single" w:sz="4" w:space="0" w:color="000000"/>
            </w:tcBorders>
            <w:hideMark/>
          </w:tcPr>
          <w:p w14:paraId="3EA389FC" w14:textId="77777777" w:rsidR="00B74A1B" w:rsidRDefault="00B74A1B" w:rsidP="00E47116">
            <w:pPr>
              <w:snapToGrid w:val="0"/>
              <w:spacing w:before="60" w:line="276" w:lineRule="auto"/>
              <w:rPr>
                <w:szCs w:val="26"/>
              </w:rPr>
            </w:pPr>
            <w:r>
              <w:rPr>
                <w:b/>
                <w:szCs w:val="26"/>
              </w:rPr>
              <w:t>Mức độ BMT:</w:t>
            </w:r>
            <w:r>
              <w:rPr>
                <w:szCs w:val="26"/>
              </w:rPr>
              <w:t xml:space="preserve"> B</w:t>
            </w:r>
          </w:p>
        </w:tc>
      </w:tr>
      <w:tr w:rsidR="00B74A1B" w14:paraId="72691973" w14:textId="77777777" w:rsidTr="00E47116">
        <w:tc>
          <w:tcPr>
            <w:tcW w:w="3220" w:type="pct"/>
            <w:tcBorders>
              <w:top w:val="single" w:sz="4" w:space="0" w:color="000000"/>
              <w:left w:val="single" w:sz="4" w:space="0" w:color="000000"/>
              <w:bottom w:val="single" w:sz="4" w:space="0" w:color="000000"/>
              <w:right w:val="nil"/>
            </w:tcBorders>
            <w:hideMark/>
          </w:tcPr>
          <w:p w14:paraId="21020585" w14:textId="77777777" w:rsidR="00B74A1B" w:rsidRPr="00D6080A" w:rsidRDefault="00B74A1B" w:rsidP="00E47116">
            <w:pPr>
              <w:snapToGrid w:val="0"/>
              <w:spacing w:before="60" w:line="276" w:lineRule="auto"/>
              <w:rPr>
                <w:szCs w:val="26"/>
              </w:rPr>
            </w:pPr>
            <w:r>
              <w:rPr>
                <w:b/>
                <w:szCs w:val="26"/>
              </w:rPr>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659A7AE2" w14:textId="77777777" w:rsidR="00B74A1B" w:rsidRDefault="00B74A1B" w:rsidP="00E47116">
            <w:pPr>
              <w:snapToGrid w:val="0"/>
              <w:spacing w:before="60" w:line="276" w:lineRule="auto"/>
              <w:rPr>
                <w:szCs w:val="26"/>
              </w:rPr>
            </w:pPr>
            <w:r>
              <w:rPr>
                <w:b/>
                <w:szCs w:val="26"/>
              </w:rPr>
              <w:t xml:space="preserve">Tác nhân phụ: </w:t>
            </w:r>
            <w:r>
              <w:rPr>
                <w:szCs w:val="26"/>
              </w:rPr>
              <w:t>Hệ thống</w:t>
            </w:r>
          </w:p>
        </w:tc>
      </w:tr>
      <w:tr w:rsidR="00B74A1B" w14:paraId="0162E78B"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5023974" w14:textId="49F51B62" w:rsidR="00B74A1B" w:rsidRPr="00811651" w:rsidRDefault="00B74A1B" w:rsidP="00E47116">
            <w:pPr>
              <w:spacing w:before="60" w:line="276" w:lineRule="auto"/>
              <w:rPr>
                <w:szCs w:val="26"/>
              </w:rPr>
            </w:pPr>
            <w:r>
              <w:rPr>
                <w:b/>
                <w:szCs w:val="26"/>
              </w:rPr>
              <w:t xml:space="preserve">Mô tả Usecase: </w:t>
            </w:r>
            <w:r>
              <w:rPr>
                <w:szCs w:val="26"/>
              </w:rPr>
              <w:t>Phòng Quản trị hạ tầng</w:t>
            </w:r>
            <w:r>
              <w:t xml:space="preserve"> thêm mới đợt xuất kho SIM-PKI</w:t>
            </w:r>
          </w:p>
        </w:tc>
      </w:tr>
      <w:tr w:rsidR="00B74A1B" w14:paraId="747DD45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A596F26" w14:textId="77777777" w:rsidR="00B74A1B" w:rsidRDefault="00B74A1B" w:rsidP="00E47116">
            <w:pPr>
              <w:snapToGrid w:val="0"/>
              <w:spacing w:before="60" w:line="276" w:lineRule="auto"/>
              <w:rPr>
                <w:b/>
                <w:szCs w:val="26"/>
              </w:rPr>
            </w:pPr>
            <w:r>
              <w:rPr>
                <w:b/>
                <w:szCs w:val="26"/>
              </w:rPr>
              <w:t xml:space="preserve">Điều kiện để bắt đầu Usecase: </w:t>
            </w:r>
          </w:p>
          <w:p w14:paraId="6409F2B9" w14:textId="77777777" w:rsidR="00B74A1B" w:rsidRPr="00E67262"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CB19A6A" w14:textId="376DE65C" w:rsidR="00B74A1B" w:rsidRPr="00D6080A"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SIM-PKI]</w:t>
            </w:r>
          </w:p>
        </w:tc>
      </w:tr>
      <w:tr w:rsidR="00B74A1B" w14:paraId="4D1A9C2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A47BC97" w14:textId="2886BA9A" w:rsidR="00B74A1B" w:rsidRPr="005F5780" w:rsidRDefault="00B74A1B" w:rsidP="00E47116">
            <w:pPr>
              <w:snapToGrid w:val="0"/>
              <w:spacing w:before="60" w:line="276" w:lineRule="auto"/>
              <w:rPr>
                <w:szCs w:val="26"/>
              </w:rPr>
            </w:pPr>
            <w:r>
              <w:rPr>
                <w:b/>
                <w:szCs w:val="26"/>
              </w:rPr>
              <w:t xml:space="preserve">Điều kiện để kết thúc Usecase: </w:t>
            </w:r>
            <w:r>
              <w:t>Thêm mới đợt xuất kho SIM-PKI</w:t>
            </w:r>
            <w:r>
              <w:rPr>
                <w:szCs w:val="26"/>
              </w:rPr>
              <w:t xml:space="preserve"> thành công.</w:t>
            </w:r>
          </w:p>
        </w:tc>
      </w:tr>
      <w:tr w:rsidR="00B74A1B" w14:paraId="6714125F"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10E4B5CC" w14:textId="77777777" w:rsidR="00B74A1B" w:rsidRPr="00811651" w:rsidRDefault="00B74A1B" w:rsidP="00E47116">
            <w:pPr>
              <w:snapToGrid w:val="0"/>
              <w:spacing w:before="60" w:line="276" w:lineRule="auto"/>
              <w:rPr>
                <w:szCs w:val="26"/>
              </w:rPr>
            </w:pPr>
            <w:r>
              <w:rPr>
                <w:b/>
                <w:szCs w:val="26"/>
              </w:rPr>
              <w:t>Trình tự các sự kiện trong quá trình hoạt động của Usecase:</w:t>
            </w:r>
          </w:p>
          <w:p w14:paraId="311F06BC" w14:textId="3BBC38C2" w:rsidR="00B74A1B" w:rsidRPr="00F76980" w:rsidRDefault="00B74A1B" w:rsidP="00843B83">
            <w:pPr>
              <w:pStyle w:val="ListParagraph"/>
              <w:numPr>
                <w:ilvl w:val="0"/>
                <w:numId w:val="208"/>
              </w:numPr>
            </w:pPr>
            <w:r>
              <w:rPr>
                <w:lang w:val="en-US"/>
              </w:rPr>
              <w:t>Phòng Quản trị hạ tầng truy cập vào chức năng [Xuất kho SIM-PKI], hệ thống hiển thị danh sách các đợt xuất kho SIM-PKI.</w:t>
            </w:r>
          </w:p>
          <w:p w14:paraId="0E5239E9" w14:textId="77777777" w:rsidR="00B74A1B" w:rsidRPr="00D749EC" w:rsidRDefault="00B74A1B" w:rsidP="00843B83">
            <w:pPr>
              <w:pStyle w:val="ListParagraph"/>
              <w:numPr>
                <w:ilvl w:val="0"/>
                <w:numId w:val="208"/>
              </w:numPr>
            </w:pPr>
            <w:r>
              <w:rPr>
                <w:lang w:val="en-US"/>
              </w:rPr>
              <w:t>Phòng Quản trị hạ tầng nhấn vào nút chức năng [Xuất kho] để thêm mới đợt xuất kho, hệ thống hiển thị khung thêm mới đợt xuất kho.</w:t>
            </w:r>
          </w:p>
          <w:p w14:paraId="03844A6F" w14:textId="77777777" w:rsidR="00B74A1B" w:rsidRPr="00B5216E" w:rsidRDefault="00B74A1B" w:rsidP="00843B83">
            <w:pPr>
              <w:pStyle w:val="ListParagraph"/>
              <w:numPr>
                <w:ilvl w:val="0"/>
                <w:numId w:val="208"/>
              </w:numPr>
            </w:pPr>
            <w:r>
              <w:rPr>
                <w:lang w:val="en-US"/>
              </w:rPr>
              <w:t xml:space="preserve">Phòng Quản trị hạ tầng nhập các thông tin vào khung thêm mới đợt xuất kho: </w:t>
            </w:r>
          </w:p>
          <w:p w14:paraId="05282CF0" w14:textId="77777777" w:rsidR="00B74A1B" w:rsidRPr="00686673" w:rsidRDefault="00B74A1B" w:rsidP="00843B83">
            <w:pPr>
              <w:pStyle w:val="ListParagraph"/>
              <w:numPr>
                <w:ilvl w:val="1"/>
                <w:numId w:val="208"/>
              </w:numPr>
            </w:pPr>
            <w:r>
              <w:rPr>
                <w:lang w:val="en-US"/>
              </w:rPr>
              <w:t>Nhập [Tên đợt xuất kho]</w:t>
            </w:r>
          </w:p>
          <w:p w14:paraId="7150B7E5" w14:textId="77777777" w:rsidR="00B74A1B" w:rsidRPr="00B5216E" w:rsidRDefault="00B74A1B" w:rsidP="00843B83">
            <w:pPr>
              <w:pStyle w:val="ListParagraph"/>
              <w:numPr>
                <w:ilvl w:val="1"/>
                <w:numId w:val="208"/>
              </w:numPr>
            </w:pPr>
            <w:r>
              <w:rPr>
                <w:lang w:val="en-US"/>
              </w:rPr>
              <w:t>Nhập [Mã phiếu xuất kho]. Mã phiếu xuất kho mặc định tự động tăng và hiển thị ngay khi hiển thị khung thêm mới.</w:t>
            </w:r>
          </w:p>
          <w:p w14:paraId="40ABBBAF" w14:textId="77777777" w:rsidR="00B74A1B" w:rsidRPr="00B5216E" w:rsidRDefault="00B74A1B" w:rsidP="00843B83">
            <w:pPr>
              <w:pStyle w:val="ListParagraph"/>
              <w:numPr>
                <w:ilvl w:val="1"/>
                <w:numId w:val="208"/>
              </w:numPr>
            </w:pPr>
            <w:r>
              <w:rPr>
                <w:lang w:val="en-US"/>
              </w:rPr>
              <w:t>Nhập [Ngày xuất kho]</w:t>
            </w:r>
          </w:p>
          <w:p w14:paraId="174C0D35" w14:textId="718B76A2" w:rsidR="00B74A1B" w:rsidRPr="00B5216E" w:rsidRDefault="00B74A1B" w:rsidP="00843B83">
            <w:pPr>
              <w:pStyle w:val="ListParagraph"/>
              <w:numPr>
                <w:ilvl w:val="1"/>
                <w:numId w:val="208"/>
              </w:numPr>
            </w:pPr>
            <w:r>
              <w:rPr>
                <w:lang w:val="en-US"/>
              </w:rPr>
              <w:t xml:space="preserve">Thêm </w:t>
            </w:r>
            <w:r w:rsidR="00867525">
              <w:rPr>
                <w:lang w:val="en-US"/>
              </w:rPr>
              <w:t>dãy ICCID</w:t>
            </w:r>
            <w:r>
              <w:rPr>
                <w:lang w:val="en-US"/>
              </w:rPr>
              <w:t>, gồm:</w:t>
            </w:r>
          </w:p>
          <w:p w14:paraId="4B8B8C41" w14:textId="77777777" w:rsidR="00B74A1B" w:rsidRPr="00B74A1B" w:rsidRDefault="00B74A1B" w:rsidP="00843B83">
            <w:pPr>
              <w:pStyle w:val="ListParagraph"/>
              <w:numPr>
                <w:ilvl w:val="2"/>
                <w:numId w:val="208"/>
              </w:numPr>
            </w:pPr>
            <w:r w:rsidRPr="00520A1A">
              <w:rPr>
                <w:lang w:val="en-US"/>
              </w:rPr>
              <w:t xml:space="preserve">Chọn </w:t>
            </w:r>
            <w:r>
              <w:rPr>
                <w:lang w:val="en-US"/>
              </w:rPr>
              <w:t>nhà mạng</w:t>
            </w:r>
          </w:p>
          <w:p w14:paraId="5BA35B8E" w14:textId="044BDD84" w:rsidR="00B74A1B" w:rsidRPr="00867525" w:rsidRDefault="00B74A1B" w:rsidP="00843B83">
            <w:pPr>
              <w:pStyle w:val="ListParagraph"/>
              <w:numPr>
                <w:ilvl w:val="2"/>
                <w:numId w:val="208"/>
              </w:numPr>
            </w:pPr>
            <w:r>
              <w:rPr>
                <w:lang w:val="en-US"/>
              </w:rPr>
              <w:lastRenderedPageBreak/>
              <w:t>Danh sách đơn giá tự động hiển thị lên theo dữ liệu nhà mạng đã chọn.</w:t>
            </w:r>
            <w:r w:rsidR="00867525">
              <w:rPr>
                <w:lang w:val="en-US"/>
              </w:rPr>
              <w:t xml:space="preserve"> Chọn đơn giá.</w:t>
            </w:r>
          </w:p>
          <w:p w14:paraId="6D7DB5F7" w14:textId="0ABABA99" w:rsidR="00867525" w:rsidRPr="00520A1A" w:rsidRDefault="00867525" w:rsidP="00843B83">
            <w:pPr>
              <w:pStyle w:val="ListParagraph"/>
              <w:numPr>
                <w:ilvl w:val="2"/>
                <w:numId w:val="208"/>
              </w:numPr>
            </w:pPr>
            <w:r>
              <w:rPr>
                <w:lang w:val="en-US"/>
              </w:rPr>
              <w:t>Hệ thống hiển thị các dãy ICCID có thể nhập để xuất kho</w:t>
            </w:r>
          </w:p>
          <w:p w14:paraId="24FC445C" w14:textId="57ED3699" w:rsidR="00B74A1B" w:rsidRPr="00B5216E" w:rsidRDefault="00B74A1B" w:rsidP="00843B83">
            <w:pPr>
              <w:pStyle w:val="ListParagraph"/>
              <w:numPr>
                <w:ilvl w:val="2"/>
                <w:numId w:val="208"/>
              </w:numPr>
            </w:pPr>
            <w:r>
              <w:rPr>
                <w:lang w:val="en-US"/>
              </w:rPr>
              <w:t>Nhập dãy ICCID của SIM-PKI cần xuất kho</w:t>
            </w:r>
          </w:p>
          <w:p w14:paraId="7CD734DE" w14:textId="77777777" w:rsidR="00B74A1B" w:rsidRDefault="00B74A1B" w:rsidP="00843B83">
            <w:pPr>
              <w:pStyle w:val="ListParagraph"/>
              <w:numPr>
                <w:ilvl w:val="1"/>
                <w:numId w:val="208"/>
              </w:numPr>
            </w:pPr>
            <w:r>
              <w:rPr>
                <w:lang w:val="en-US"/>
              </w:rPr>
              <w:t>Và nhấn nút [Lưu lại]</w:t>
            </w:r>
          </w:p>
        </w:tc>
      </w:tr>
      <w:tr w:rsidR="00B74A1B" w14:paraId="28F65AB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811ABBE" w14:textId="77777777" w:rsidR="00B74A1B" w:rsidRPr="00811651" w:rsidRDefault="00B74A1B" w:rsidP="00E47116">
            <w:pPr>
              <w:snapToGrid w:val="0"/>
              <w:spacing w:before="60" w:line="276" w:lineRule="auto"/>
              <w:rPr>
                <w:szCs w:val="26"/>
              </w:rPr>
            </w:pPr>
            <w:r>
              <w:rPr>
                <w:b/>
                <w:szCs w:val="26"/>
              </w:rPr>
              <w:t xml:space="preserve">Hoàn cảnh sử dụng thành công cơ bản: </w:t>
            </w:r>
            <w:r>
              <w:rPr>
                <w:szCs w:val="26"/>
              </w:rPr>
              <w:t>Hệ thống lưu đợt xuất kho mới thành công.</w:t>
            </w:r>
          </w:p>
        </w:tc>
      </w:tr>
      <w:tr w:rsidR="00B74A1B" w14:paraId="5D10165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E02C4EC" w14:textId="77777777" w:rsidR="00B74A1B" w:rsidRDefault="00B74A1B" w:rsidP="00E47116">
            <w:pPr>
              <w:snapToGrid w:val="0"/>
              <w:spacing w:before="60" w:line="276" w:lineRule="auto"/>
              <w:rPr>
                <w:b/>
                <w:szCs w:val="26"/>
              </w:rPr>
            </w:pPr>
            <w:r>
              <w:rPr>
                <w:b/>
                <w:szCs w:val="26"/>
              </w:rPr>
              <w:t xml:space="preserve">Hoàn cảnh sử dụng phụ (thay thế) trong trường hợp không thành công: </w:t>
            </w:r>
          </w:p>
          <w:p w14:paraId="1B494C2E" w14:textId="77777777" w:rsidR="00B74A1B" w:rsidRDefault="00B74A1B" w:rsidP="00E47116">
            <w:pPr>
              <w:snapToGrid w:val="0"/>
              <w:spacing w:before="60" w:line="276" w:lineRule="auto"/>
              <w:rPr>
                <w:szCs w:val="26"/>
              </w:rPr>
            </w:pPr>
            <w:r>
              <w:rPr>
                <w:szCs w:val="26"/>
              </w:rPr>
              <w:t>1. Không nhập dữ liệu trong khung thêm mới:</w:t>
            </w:r>
          </w:p>
          <w:p w14:paraId="65FC4E42" w14:textId="77777777" w:rsidR="00B74A1B" w:rsidRPr="00D749EC" w:rsidRDefault="00B74A1B" w:rsidP="00E47116">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thêm mới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1B533A1B" w14:textId="35C74682" w:rsidR="00B74A1B" w:rsidRDefault="00B74A1B" w:rsidP="00E47116">
            <w:pPr>
              <w:snapToGrid w:val="0"/>
              <w:spacing w:before="60" w:line="276" w:lineRule="auto"/>
              <w:rPr>
                <w:szCs w:val="26"/>
              </w:rPr>
            </w:pPr>
            <w:r>
              <w:rPr>
                <w:szCs w:val="26"/>
              </w:rPr>
              <w:t xml:space="preserve">2. Nhấn vào nút [Thêm </w:t>
            </w:r>
            <w:r>
              <w:t>dãy ICCID</w:t>
            </w:r>
            <w:r>
              <w:rPr>
                <w:szCs w:val="26"/>
              </w:rPr>
              <w:t>]:</w:t>
            </w:r>
          </w:p>
          <w:p w14:paraId="62E8E883" w14:textId="0D192658" w:rsidR="00B74A1B" w:rsidRDefault="00B74A1B" w:rsidP="00E47116">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Pr>
                <w:lang w:val="en-US"/>
              </w:rPr>
              <w:t>dãy ICCID</w:t>
            </w:r>
            <w:r w:rsidRPr="00D749EC">
              <w:rPr>
                <w:szCs w:val="26"/>
              </w:rPr>
              <w:t xml:space="preserve">], hệ thống sẽ hiển thị </w:t>
            </w:r>
            <w:r>
              <w:rPr>
                <w:szCs w:val="26"/>
                <w:lang w:val="en-US"/>
              </w:rPr>
              <w:t xml:space="preserve">thêm dòng để chọn thêm 1 </w:t>
            </w:r>
            <w:r>
              <w:rPr>
                <w:lang w:val="en-US"/>
              </w:rPr>
              <w:t xml:space="preserve">dãy ICCID </w:t>
            </w:r>
            <w:r>
              <w:rPr>
                <w:szCs w:val="26"/>
                <w:lang w:val="en-US"/>
              </w:rPr>
              <w:t>trong cùng 1 đợt xuất ở ngay dưới dòng nhập ở trên</w:t>
            </w:r>
            <w:r w:rsidRPr="00D749EC">
              <w:rPr>
                <w:szCs w:val="26"/>
              </w:rPr>
              <w:t>.</w:t>
            </w:r>
          </w:p>
          <w:p w14:paraId="1C2CC71A" w14:textId="02570DCF" w:rsidR="00B74A1B" w:rsidRDefault="00B74A1B" w:rsidP="00E47116">
            <w:pPr>
              <w:snapToGrid w:val="0"/>
              <w:spacing w:before="60" w:line="276" w:lineRule="auto"/>
              <w:rPr>
                <w:szCs w:val="26"/>
              </w:rPr>
            </w:pPr>
            <w:r>
              <w:rPr>
                <w:szCs w:val="26"/>
              </w:rPr>
              <w:t xml:space="preserve">3. Nhấn vào nút [X] tại từng </w:t>
            </w:r>
            <w:r>
              <w:t>dãy ICCID</w:t>
            </w:r>
            <w:r>
              <w:rPr>
                <w:szCs w:val="26"/>
              </w:rPr>
              <w:t>:</w:t>
            </w:r>
          </w:p>
          <w:p w14:paraId="7CDEFE4B" w14:textId="2EDBC826" w:rsidR="00B74A1B" w:rsidRDefault="00B74A1B" w:rsidP="00E47116">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w:t>
            </w:r>
            <w:r>
              <w:rPr>
                <w:lang w:val="en-US"/>
              </w:rPr>
              <w:t>dãy ICCID</w:t>
            </w:r>
            <w:r w:rsidRPr="00D749EC">
              <w:rPr>
                <w:szCs w:val="26"/>
              </w:rPr>
              <w:t xml:space="preserve">, </w:t>
            </w:r>
            <w:r>
              <w:rPr>
                <w:szCs w:val="26"/>
              </w:rPr>
              <w:t xml:space="preserve">dòng </w:t>
            </w:r>
            <w:r>
              <w:rPr>
                <w:szCs w:val="26"/>
                <w:lang w:val="en-US"/>
              </w:rPr>
              <w:t xml:space="preserve">nhập thông tin </w:t>
            </w:r>
            <w:r>
              <w:rPr>
                <w:lang w:val="en-US"/>
              </w:rPr>
              <w:t xml:space="preserve">dãy ICCID </w:t>
            </w:r>
            <w:r>
              <w:rPr>
                <w:szCs w:val="26"/>
                <w:lang w:val="en-US"/>
              </w:rPr>
              <w:t>đó sẽ bị mất đi</w:t>
            </w:r>
            <w:r w:rsidRPr="00D749EC">
              <w:rPr>
                <w:szCs w:val="26"/>
              </w:rPr>
              <w:t>.</w:t>
            </w:r>
          </w:p>
          <w:p w14:paraId="11CE78E3" w14:textId="77777777" w:rsidR="00B74A1B" w:rsidRDefault="00B74A1B" w:rsidP="00E47116">
            <w:pPr>
              <w:snapToGrid w:val="0"/>
              <w:spacing w:before="60" w:line="276" w:lineRule="auto"/>
              <w:rPr>
                <w:szCs w:val="26"/>
              </w:rPr>
            </w:pPr>
            <w:r>
              <w:rPr>
                <w:szCs w:val="26"/>
              </w:rPr>
              <w:t>4. Nhập [Mã phiếu xuất kho] trùng với dữ liệu hiện có:</w:t>
            </w:r>
          </w:p>
          <w:p w14:paraId="390056D6" w14:textId="77777777" w:rsidR="00B74A1B" w:rsidRPr="00520A1A" w:rsidRDefault="00B74A1B" w:rsidP="00E47116">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lang w:val="en-US"/>
              </w:rPr>
              <w:t>xuất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xuất kho đã tồn tại trong hệ thống.]</w:t>
            </w:r>
          </w:p>
        </w:tc>
      </w:tr>
      <w:tr w:rsidR="00B74A1B" w14:paraId="2AC4401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D78B4FE" w14:textId="2B742141" w:rsidR="00B74A1B" w:rsidRPr="00103CD3" w:rsidRDefault="00B74A1B" w:rsidP="00867525">
            <w:pPr>
              <w:snapToGrid w:val="0"/>
              <w:spacing w:before="60" w:line="276" w:lineRule="auto"/>
              <w:rPr>
                <w:szCs w:val="26"/>
              </w:rPr>
            </w:pPr>
            <w:r>
              <w:rPr>
                <w:b/>
                <w:szCs w:val="26"/>
              </w:rPr>
              <w:t>Hành động liên quan sẽ xảy ra khi Usecase kết thúc:</w:t>
            </w:r>
            <w:r>
              <w:rPr>
                <w:szCs w:val="26"/>
              </w:rPr>
              <w:t xml:space="preserve"> Sau khi lưu thành công, k</w:t>
            </w:r>
            <w:r w:rsidRPr="00103CD3">
              <w:rPr>
                <w:szCs w:val="26"/>
              </w:rPr>
              <w:t>hung thêm mới tắt đi.</w:t>
            </w:r>
          </w:p>
        </w:tc>
      </w:tr>
      <w:tr w:rsidR="00B74A1B" w14:paraId="22D4F117"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5DBF864" w14:textId="77777777" w:rsidR="00B74A1B" w:rsidRDefault="00B74A1B" w:rsidP="00E47116">
            <w:pPr>
              <w:snapToGrid w:val="0"/>
              <w:spacing w:before="60" w:line="276" w:lineRule="auto"/>
              <w:rPr>
                <w:szCs w:val="26"/>
              </w:rPr>
            </w:pPr>
            <w:r>
              <w:rPr>
                <w:b/>
                <w:szCs w:val="26"/>
              </w:rPr>
              <w:t>Các yêu cầu phi chức năng:</w:t>
            </w:r>
            <w:r>
              <w:rPr>
                <w:szCs w:val="26"/>
              </w:rPr>
              <w:t xml:space="preserve"> Không có</w:t>
            </w:r>
          </w:p>
        </w:tc>
      </w:tr>
    </w:tbl>
    <w:p w14:paraId="5E31D43F" w14:textId="77777777" w:rsidR="00B74A1B" w:rsidRDefault="00B74A1B" w:rsidP="00B74A1B"/>
    <w:p w14:paraId="38A86D5F" w14:textId="77E02FF6" w:rsidR="00B74A1B" w:rsidRDefault="00B74A1B" w:rsidP="00941B88">
      <w:pPr>
        <w:pStyle w:val="UCName"/>
      </w:pPr>
      <w:bookmarkStart w:id="347" w:name="_Ref21905251"/>
      <w:bookmarkStart w:id="348" w:name="_Ref21905254"/>
      <w:bookmarkStart w:id="349" w:name="_Toc22744174"/>
      <w:r>
        <w:t>Chỉnh sửa đợt xuất kho SIM-PKI</w:t>
      </w:r>
      <w:bookmarkEnd w:id="347"/>
      <w:bookmarkEnd w:id="348"/>
      <w:bookmarkEnd w:id="349"/>
    </w:p>
    <w:tbl>
      <w:tblPr>
        <w:tblW w:w="5000" w:type="pct"/>
        <w:tblLook w:val="04A0" w:firstRow="1" w:lastRow="0" w:firstColumn="1" w:lastColumn="0" w:noHBand="0" w:noVBand="1"/>
      </w:tblPr>
      <w:tblGrid>
        <w:gridCol w:w="5807"/>
        <w:gridCol w:w="3210"/>
      </w:tblGrid>
      <w:tr w:rsidR="00B74A1B" w14:paraId="4F32382A" w14:textId="77777777" w:rsidTr="00E47116">
        <w:tc>
          <w:tcPr>
            <w:tcW w:w="3220" w:type="pct"/>
            <w:tcBorders>
              <w:top w:val="single" w:sz="4" w:space="0" w:color="000000"/>
              <w:left w:val="single" w:sz="4" w:space="0" w:color="000000"/>
              <w:bottom w:val="single" w:sz="4" w:space="0" w:color="000000"/>
              <w:right w:val="nil"/>
            </w:tcBorders>
            <w:hideMark/>
          </w:tcPr>
          <w:p w14:paraId="3078B259" w14:textId="164FDC95" w:rsidR="00B74A1B" w:rsidRDefault="00B74A1B" w:rsidP="00E47116">
            <w:pPr>
              <w:spacing w:before="60" w:line="276" w:lineRule="auto"/>
              <w:rPr>
                <w:szCs w:val="26"/>
              </w:rPr>
            </w:pPr>
            <w:r>
              <w:rPr>
                <w:b/>
                <w:szCs w:val="26"/>
              </w:rPr>
              <w:t>Tên Usecase:</w:t>
            </w:r>
            <w:r>
              <w:rPr>
                <w:szCs w:val="26"/>
              </w:rPr>
              <w:t xml:space="preserve"> </w:t>
            </w:r>
            <w:r>
              <w:t>Chỉnh sửa các đợt xuất kho SIM-PKI</w:t>
            </w:r>
          </w:p>
        </w:tc>
        <w:tc>
          <w:tcPr>
            <w:tcW w:w="1780" w:type="pct"/>
            <w:tcBorders>
              <w:top w:val="single" w:sz="4" w:space="0" w:color="000000"/>
              <w:left w:val="single" w:sz="4" w:space="0" w:color="000000"/>
              <w:bottom w:val="single" w:sz="4" w:space="0" w:color="000000"/>
              <w:right w:val="single" w:sz="4" w:space="0" w:color="000000"/>
            </w:tcBorders>
            <w:hideMark/>
          </w:tcPr>
          <w:p w14:paraId="215EDC32" w14:textId="77777777" w:rsidR="00B74A1B" w:rsidRDefault="00B74A1B" w:rsidP="00E47116">
            <w:pPr>
              <w:snapToGrid w:val="0"/>
              <w:spacing w:before="60" w:line="276" w:lineRule="auto"/>
              <w:rPr>
                <w:szCs w:val="26"/>
              </w:rPr>
            </w:pPr>
            <w:r>
              <w:rPr>
                <w:b/>
                <w:szCs w:val="26"/>
              </w:rPr>
              <w:t>Mức độ BMT:</w:t>
            </w:r>
            <w:r>
              <w:rPr>
                <w:szCs w:val="26"/>
              </w:rPr>
              <w:t xml:space="preserve"> B</w:t>
            </w:r>
          </w:p>
        </w:tc>
      </w:tr>
      <w:tr w:rsidR="00B74A1B" w14:paraId="3702D795" w14:textId="77777777" w:rsidTr="00E47116">
        <w:tc>
          <w:tcPr>
            <w:tcW w:w="3220" w:type="pct"/>
            <w:tcBorders>
              <w:top w:val="single" w:sz="4" w:space="0" w:color="000000"/>
              <w:left w:val="single" w:sz="4" w:space="0" w:color="000000"/>
              <w:bottom w:val="single" w:sz="4" w:space="0" w:color="000000"/>
              <w:right w:val="nil"/>
            </w:tcBorders>
            <w:hideMark/>
          </w:tcPr>
          <w:p w14:paraId="54A18078" w14:textId="77777777" w:rsidR="00B74A1B" w:rsidRPr="00D6080A" w:rsidRDefault="00B74A1B" w:rsidP="00E47116">
            <w:pPr>
              <w:snapToGrid w:val="0"/>
              <w:spacing w:before="60" w:line="276" w:lineRule="auto"/>
              <w:rPr>
                <w:szCs w:val="26"/>
              </w:rPr>
            </w:pPr>
            <w:r>
              <w:rPr>
                <w:b/>
                <w:szCs w:val="26"/>
              </w:rPr>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52CA53EF" w14:textId="77777777" w:rsidR="00B74A1B" w:rsidRDefault="00B74A1B" w:rsidP="00E47116">
            <w:pPr>
              <w:snapToGrid w:val="0"/>
              <w:spacing w:before="60" w:line="276" w:lineRule="auto"/>
              <w:rPr>
                <w:szCs w:val="26"/>
              </w:rPr>
            </w:pPr>
            <w:r>
              <w:rPr>
                <w:b/>
                <w:szCs w:val="26"/>
              </w:rPr>
              <w:t xml:space="preserve">Tác nhân phụ: </w:t>
            </w:r>
            <w:r>
              <w:rPr>
                <w:szCs w:val="26"/>
              </w:rPr>
              <w:t>Hệ thống</w:t>
            </w:r>
          </w:p>
        </w:tc>
      </w:tr>
      <w:tr w:rsidR="00B74A1B" w14:paraId="63665AB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3154E38" w14:textId="481E51F2" w:rsidR="00B74A1B" w:rsidRPr="00811651" w:rsidRDefault="00B74A1B" w:rsidP="00E47116">
            <w:pPr>
              <w:spacing w:before="60" w:line="276" w:lineRule="auto"/>
              <w:rPr>
                <w:szCs w:val="26"/>
              </w:rPr>
            </w:pPr>
            <w:r>
              <w:rPr>
                <w:b/>
                <w:szCs w:val="26"/>
              </w:rPr>
              <w:t xml:space="preserve">Mô tả Usecase: </w:t>
            </w:r>
            <w:r>
              <w:rPr>
                <w:szCs w:val="26"/>
              </w:rPr>
              <w:t>Phòng Quản trị hạ tầng</w:t>
            </w:r>
            <w:r>
              <w:t xml:space="preserve"> chỉnh sửa đợt xuất kho SIM-PKI</w:t>
            </w:r>
          </w:p>
        </w:tc>
      </w:tr>
      <w:tr w:rsidR="00B74A1B" w14:paraId="6939618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68B2E3F0" w14:textId="77777777" w:rsidR="00B74A1B" w:rsidRDefault="00B74A1B" w:rsidP="00E47116">
            <w:pPr>
              <w:snapToGrid w:val="0"/>
              <w:spacing w:before="60" w:line="276" w:lineRule="auto"/>
              <w:rPr>
                <w:b/>
                <w:szCs w:val="26"/>
              </w:rPr>
            </w:pPr>
            <w:r>
              <w:rPr>
                <w:b/>
                <w:szCs w:val="26"/>
              </w:rPr>
              <w:t xml:space="preserve">Điều kiện để bắt đầu Usecase: </w:t>
            </w:r>
          </w:p>
          <w:p w14:paraId="31DF6DA4" w14:textId="77777777" w:rsidR="00B74A1B" w:rsidRPr="00E67262"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37E054B" w14:textId="37A79740" w:rsidR="00B74A1B" w:rsidRPr="0053657F"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SIM-PKI]</w:t>
            </w:r>
          </w:p>
          <w:p w14:paraId="749DEA7B" w14:textId="77777777" w:rsidR="00B74A1B" w:rsidRPr="00D6080A" w:rsidRDefault="00B74A1B" w:rsidP="00E47116">
            <w:pPr>
              <w:pStyle w:val="ListParagraph"/>
              <w:numPr>
                <w:ilvl w:val="0"/>
                <w:numId w:val="40"/>
              </w:numPr>
              <w:snapToGrid w:val="0"/>
              <w:spacing w:before="60"/>
              <w:rPr>
                <w:szCs w:val="26"/>
              </w:rPr>
            </w:pPr>
            <w:r>
              <w:rPr>
                <w:szCs w:val="26"/>
                <w:lang w:val="en-US"/>
              </w:rPr>
              <w:t>Hệ thống đã có dữ liệu đợt xuất kho.</w:t>
            </w:r>
          </w:p>
        </w:tc>
      </w:tr>
      <w:tr w:rsidR="00B74A1B" w14:paraId="3645BA4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95F40CC" w14:textId="5C7866C0" w:rsidR="00B74A1B" w:rsidRPr="005F5780" w:rsidRDefault="00B74A1B" w:rsidP="00E47116">
            <w:pPr>
              <w:snapToGrid w:val="0"/>
              <w:spacing w:before="60" w:line="276" w:lineRule="auto"/>
              <w:rPr>
                <w:szCs w:val="26"/>
              </w:rPr>
            </w:pPr>
            <w:r>
              <w:rPr>
                <w:b/>
                <w:szCs w:val="26"/>
              </w:rPr>
              <w:lastRenderedPageBreak/>
              <w:t xml:space="preserve">Điều kiện để kết thúc Usecase: </w:t>
            </w:r>
            <w:r>
              <w:t>Chỉnh sửa đợt xuất kho SIM-PKI</w:t>
            </w:r>
            <w:r>
              <w:rPr>
                <w:szCs w:val="26"/>
              </w:rPr>
              <w:t xml:space="preserve"> thành công.</w:t>
            </w:r>
          </w:p>
        </w:tc>
      </w:tr>
      <w:tr w:rsidR="00B74A1B" w14:paraId="49C3DDB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2C076240" w14:textId="77777777" w:rsidR="00B74A1B" w:rsidRPr="00811651" w:rsidRDefault="00B74A1B" w:rsidP="00E47116">
            <w:pPr>
              <w:snapToGrid w:val="0"/>
              <w:spacing w:before="60" w:line="276" w:lineRule="auto"/>
              <w:rPr>
                <w:szCs w:val="26"/>
              </w:rPr>
            </w:pPr>
            <w:r>
              <w:rPr>
                <w:b/>
                <w:szCs w:val="26"/>
              </w:rPr>
              <w:t>Trình tự các sự kiện trong quá trình hoạt động của Usecase:</w:t>
            </w:r>
          </w:p>
          <w:p w14:paraId="3250F6C9" w14:textId="7919B329" w:rsidR="00B74A1B" w:rsidRPr="00F76980" w:rsidRDefault="00B74A1B" w:rsidP="00843B83">
            <w:pPr>
              <w:pStyle w:val="ListParagraph"/>
              <w:numPr>
                <w:ilvl w:val="0"/>
                <w:numId w:val="209"/>
              </w:numPr>
            </w:pPr>
            <w:r>
              <w:rPr>
                <w:lang w:val="en-US"/>
              </w:rPr>
              <w:t>Phòng Quản trị hạ tầng truy cập vào chức năng [Xuất kho SIM-PKI], hệ thống hiển thị danh sách các đợt xuất kho SIM-PKI.</w:t>
            </w:r>
          </w:p>
          <w:p w14:paraId="67184613" w14:textId="77777777" w:rsidR="00B74A1B" w:rsidRPr="00D749EC" w:rsidRDefault="00B74A1B" w:rsidP="00843B83">
            <w:pPr>
              <w:pStyle w:val="ListParagraph"/>
              <w:numPr>
                <w:ilvl w:val="0"/>
                <w:numId w:val="209"/>
              </w:numPr>
            </w:pPr>
            <w:r>
              <w:rPr>
                <w:lang w:val="en-US"/>
              </w:rPr>
              <w:t>Phòng Quản trị hạ tầng nhấn vào nút chức năng [Sửa] tại đợt xuất kho cần chỉnh sửa, hệ thống hiển thị khung chỉnh sửa đợt xuất kho và các nội dung đã nhập trong đợt xuất kho đó.</w:t>
            </w:r>
          </w:p>
          <w:p w14:paraId="29452490" w14:textId="77777777" w:rsidR="00B74A1B" w:rsidRPr="00B5216E" w:rsidRDefault="00B74A1B" w:rsidP="00843B83">
            <w:pPr>
              <w:pStyle w:val="ListParagraph"/>
              <w:numPr>
                <w:ilvl w:val="0"/>
                <w:numId w:val="209"/>
              </w:numPr>
            </w:pPr>
            <w:r>
              <w:rPr>
                <w:lang w:val="en-US"/>
              </w:rPr>
              <w:t xml:space="preserve">Phòng Quản trị hạ tầng chỉnh sửa các thông tin của đợt xuất kho: </w:t>
            </w:r>
          </w:p>
          <w:p w14:paraId="5C988419" w14:textId="77777777" w:rsidR="00B74A1B" w:rsidRPr="00776723" w:rsidRDefault="00B74A1B" w:rsidP="00843B83">
            <w:pPr>
              <w:pStyle w:val="ListParagraph"/>
              <w:numPr>
                <w:ilvl w:val="1"/>
                <w:numId w:val="209"/>
              </w:numPr>
            </w:pPr>
            <w:r>
              <w:rPr>
                <w:lang w:val="en-US"/>
              </w:rPr>
              <w:t>Chỉnh sửa [Tên đợt xuất kho]</w:t>
            </w:r>
          </w:p>
          <w:p w14:paraId="6210A07A" w14:textId="77777777" w:rsidR="00B74A1B" w:rsidRPr="00B5216E" w:rsidRDefault="00B74A1B" w:rsidP="00843B83">
            <w:pPr>
              <w:pStyle w:val="ListParagraph"/>
              <w:numPr>
                <w:ilvl w:val="1"/>
                <w:numId w:val="209"/>
              </w:numPr>
            </w:pPr>
            <w:r>
              <w:rPr>
                <w:lang w:val="en-US"/>
              </w:rPr>
              <w:t>Chỉnh sửa [Mã phiếu xuất kho]</w:t>
            </w:r>
          </w:p>
          <w:p w14:paraId="32E949A7" w14:textId="77777777" w:rsidR="00B74A1B" w:rsidRPr="00B5216E" w:rsidRDefault="00B74A1B" w:rsidP="00843B83">
            <w:pPr>
              <w:pStyle w:val="ListParagraph"/>
              <w:numPr>
                <w:ilvl w:val="1"/>
                <w:numId w:val="209"/>
              </w:numPr>
            </w:pPr>
            <w:r>
              <w:rPr>
                <w:lang w:val="en-US"/>
              </w:rPr>
              <w:t>Nhập Chỉnh sửa [Ngày xuất kho]</w:t>
            </w:r>
          </w:p>
          <w:p w14:paraId="555D60D3" w14:textId="2DB7BC86" w:rsidR="00867525" w:rsidRPr="00B5216E" w:rsidRDefault="00867525" w:rsidP="00843B83">
            <w:pPr>
              <w:pStyle w:val="ListParagraph"/>
              <w:numPr>
                <w:ilvl w:val="1"/>
                <w:numId w:val="209"/>
              </w:numPr>
            </w:pPr>
            <w:r>
              <w:rPr>
                <w:lang w:val="en-US"/>
              </w:rPr>
              <w:t>Chỉnh sửa dãy ICCID, gồm:</w:t>
            </w:r>
          </w:p>
          <w:p w14:paraId="7A585916" w14:textId="77777777" w:rsidR="00867525" w:rsidRPr="00B74A1B" w:rsidRDefault="00867525" w:rsidP="00843B83">
            <w:pPr>
              <w:pStyle w:val="ListParagraph"/>
              <w:numPr>
                <w:ilvl w:val="2"/>
                <w:numId w:val="209"/>
              </w:numPr>
            </w:pPr>
            <w:r w:rsidRPr="00520A1A">
              <w:rPr>
                <w:lang w:val="en-US"/>
              </w:rPr>
              <w:t xml:space="preserve">Chọn </w:t>
            </w:r>
            <w:r>
              <w:rPr>
                <w:lang w:val="en-US"/>
              </w:rPr>
              <w:t>nhà mạng</w:t>
            </w:r>
          </w:p>
          <w:p w14:paraId="2A5EAA6A" w14:textId="77777777" w:rsidR="00867525" w:rsidRPr="00867525" w:rsidRDefault="00867525" w:rsidP="00843B83">
            <w:pPr>
              <w:pStyle w:val="ListParagraph"/>
              <w:numPr>
                <w:ilvl w:val="2"/>
                <w:numId w:val="209"/>
              </w:numPr>
            </w:pPr>
            <w:r>
              <w:rPr>
                <w:lang w:val="en-US"/>
              </w:rPr>
              <w:t>Danh sách đơn giá tự động hiển thị lên theo dữ liệu nhà mạng đã chọn. Chọn đơn giá.</w:t>
            </w:r>
          </w:p>
          <w:p w14:paraId="0CBC5D15" w14:textId="77777777" w:rsidR="00867525" w:rsidRPr="00520A1A" w:rsidRDefault="00867525" w:rsidP="00843B83">
            <w:pPr>
              <w:pStyle w:val="ListParagraph"/>
              <w:numPr>
                <w:ilvl w:val="2"/>
                <w:numId w:val="209"/>
              </w:numPr>
            </w:pPr>
            <w:r>
              <w:rPr>
                <w:lang w:val="en-US"/>
              </w:rPr>
              <w:t>Hệ thống hiển thị các dãy ICCID có thể nhập để xuất kho</w:t>
            </w:r>
          </w:p>
          <w:p w14:paraId="52D5F212" w14:textId="314BA76D" w:rsidR="00B74A1B" w:rsidRPr="00AF3CAA" w:rsidRDefault="00867525" w:rsidP="00843B83">
            <w:pPr>
              <w:pStyle w:val="ListParagraph"/>
              <w:numPr>
                <w:ilvl w:val="2"/>
                <w:numId w:val="209"/>
              </w:numPr>
            </w:pPr>
            <w:r>
              <w:rPr>
                <w:lang w:val="en-US"/>
              </w:rPr>
              <w:t>Nhập dãy ICCID của SIM-PKI cần xuất kho</w:t>
            </w:r>
          </w:p>
          <w:p w14:paraId="74B4739A" w14:textId="77777777" w:rsidR="00B74A1B" w:rsidRDefault="00B74A1B" w:rsidP="00843B83">
            <w:pPr>
              <w:pStyle w:val="ListParagraph"/>
              <w:numPr>
                <w:ilvl w:val="1"/>
                <w:numId w:val="209"/>
              </w:numPr>
            </w:pPr>
            <w:r>
              <w:rPr>
                <w:lang w:val="en-US"/>
              </w:rPr>
              <w:t>Và nhấn nút [Lưu lại]</w:t>
            </w:r>
          </w:p>
        </w:tc>
      </w:tr>
      <w:tr w:rsidR="00B74A1B" w14:paraId="3E1D9BDD"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A1CCE27" w14:textId="77777777" w:rsidR="00B74A1B" w:rsidRPr="00811651" w:rsidRDefault="00B74A1B" w:rsidP="00E47116">
            <w:pPr>
              <w:snapToGrid w:val="0"/>
              <w:spacing w:before="60" w:line="276" w:lineRule="auto"/>
              <w:rPr>
                <w:szCs w:val="26"/>
              </w:rPr>
            </w:pPr>
            <w:r>
              <w:rPr>
                <w:b/>
                <w:szCs w:val="26"/>
              </w:rPr>
              <w:t xml:space="preserve">Hoàn cảnh sử dụng thành công cơ bản: </w:t>
            </w:r>
            <w:r>
              <w:rPr>
                <w:szCs w:val="26"/>
              </w:rPr>
              <w:t>Hệ thống lưu lại thành công.</w:t>
            </w:r>
          </w:p>
        </w:tc>
      </w:tr>
      <w:tr w:rsidR="00B74A1B" w14:paraId="5E589D74"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0F14421" w14:textId="77777777" w:rsidR="00B74A1B" w:rsidRDefault="00B74A1B" w:rsidP="00E47116">
            <w:pPr>
              <w:snapToGrid w:val="0"/>
              <w:spacing w:before="60" w:line="276" w:lineRule="auto"/>
              <w:rPr>
                <w:b/>
                <w:szCs w:val="26"/>
              </w:rPr>
            </w:pPr>
            <w:r>
              <w:rPr>
                <w:b/>
                <w:szCs w:val="26"/>
              </w:rPr>
              <w:t xml:space="preserve">Hoàn cảnh sử dụng phụ (thay thế) trong trường hợp không thành công: </w:t>
            </w:r>
          </w:p>
          <w:p w14:paraId="12CF6D79" w14:textId="77777777" w:rsidR="00B74A1B" w:rsidRDefault="00B74A1B" w:rsidP="00E47116">
            <w:pPr>
              <w:snapToGrid w:val="0"/>
              <w:spacing w:before="60" w:line="276" w:lineRule="auto"/>
              <w:rPr>
                <w:szCs w:val="26"/>
              </w:rPr>
            </w:pPr>
            <w:r>
              <w:rPr>
                <w:szCs w:val="26"/>
              </w:rPr>
              <w:t>1. Không nhập dữ liệu trong khung chỉnh sửa:</w:t>
            </w:r>
          </w:p>
          <w:p w14:paraId="3AA7795F" w14:textId="77777777" w:rsidR="00B74A1B" w:rsidRPr="00D749EC" w:rsidRDefault="00B74A1B" w:rsidP="00E47116">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 xml:space="preserve">khung </w:t>
            </w:r>
            <w:r>
              <w:rPr>
                <w:szCs w:val="26"/>
              </w:rPr>
              <w:t>chỉnh sửa</w:t>
            </w:r>
            <w:r>
              <w:rPr>
                <w:szCs w:val="26"/>
                <w:lang w:val="en-US"/>
              </w:rPr>
              <w:t xml:space="preserve">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45E8171D" w14:textId="5FFDF05B" w:rsidR="00B74A1B" w:rsidRDefault="00B74A1B" w:rsidP="00E47116">
            <w:pPr>
              <w:snapToGrid w:val="0"/>
              <w:spacing w:before="60" w:line="276" w:lineRule="auto"/>
              <w:rPr>
                <w:szCs w:val="26"/>
              </w:rPr>
            </w:pPr>
            <w:r>
              <w:rPr>
                <w:szCs w:val="26"/>
              </w:rPr>
              <w:t>2. Nhấn vào nút [Thêm SIM-PKI]:</w:t>
            </w:r>
          </w:p>
          <w:p w14:paraId="73CB990F" w14:textId="7DE2254E" w:rsidR="00B74A1B" w:rsidRDefault="00B74A1B" w:rsidP="00E47116">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hêm SIM-PKI</w:t>
            </w:r>
            <w:r w:rsidRPr="00D749EC">
              <w:rPr>
                <w:szCs w:val="26"/>
              </w:rPr>
              <w:t xml:space="preserve">], hệ thống sẽ hiển thị </w:t>
            </w:r>
            <w:r>
              <w:rPr>
                <w:szCs w:val="26"/>
                <w:lang w:val="en-US"/>
              </w:rPr>
              <w:t>thêm dòng để chọn thêm 1 loại SIM-PKI trong cùng 1 đợt xuất ở ngay dưới dòng nhập ở trên</w:t>
            </w:r>
            <w:r w:rsidRPr="00D749EC">
              <w:rPr>
                <w:szCs w:val="26"/>
              </w:rPr>
              <w:t>.</w:t>
            </w:r>
          </w:p>
          <w:p w14:paraId="64BBD95F" w14:textId="057DECD9" w:rsidR="00B74A1B" w:rsidRDefault="00B74A1B" w:rsidP="00E47116">
            <w:pPr>
              <w:snapToGrid w:val="0"/>
              <w:spacing w:before="60" w:line="276" w:lineRule="auto"/>
              <w:rPr>
                <w:szCs w:val="26"/>
              </w:rPr>
            </w:pPr>
            <w:r>
              <w:rPr>
                <w:szCs w:val="26"/>
              </w:rPr>
              <w:t>3. Nhấn vào nút [X] tại từng dòng SIM-PKI:</w:t>
            </w:r>
          </w:p>
          <w:p w14:paraId="158EF458" w14:textId="76F79987" w:rsidR="00B74A1B" w:rsidRDefault="00B74A1B" w:rsidP="00E47116">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SIM-PKI</w:t>
            </w:r>
            <w:r w:rsidRPr="00D749EC">
              <w:rPr>
                <w:szCs w:val="26"/>
              </w:rPr>
              <w:t xml:space="preserve">, </w:t>
            </w:r>
            <w:r>
              <w:rPr>
                <w:szCs w:val="26"/>
              </w:rPr>
              <w:t xml:space="preserve">dòng </w:t>
            </w:r>
            <w:r>
              <w:rPr>
                <w:szCs w:val="26"/>
                <w:lang w:val="en-US"/>
              </w:rPr>
              <w:t xml:space="preserve">nhập thông tin </w:t>
            </w:r>
            <w:r>
              <w:rPr>
                <w:szCs w:val="26"/>
              </w:rPr>
              <w:t>SIM-PKI</w:t>
            </w:r>
            <w:r>
              <w:rPr>
                <w:szCs w:val="26"/>
                <w:lang w:val="en-US"/>
              </w:rPr>
              <w:t xml:space="preserve"> đó sẽ bị mất đi tạm thời</w:t>
            </w:r>
            <w:r w:rsidRPr="00D749EC">
              <w:rPr>
                <w:szCs w:val="26"/>
              </w:rPr>
              <w:t>.</w:t>
            </w:r>
          </w:p>
          <w:p w14:paraId="28409DDA" w14:textId="3E91E64B" w:rsidR="00B74A1B" w:rsidRPr="00776723" w:rsidRDefault="00B74A1B" w:rsidP="00E47116">
            <w:pPr>
              <w:pStyle w:val="ListParagraph"/>
              <w:numPr>
                <w:ilvl w:val="0"/>
                <w:numId w:val="49"/>
              </w:numPr>
              <w:snapToGrid w:val="0"/>
              <w:spacing w:before="60"/>
              <w:rPr>
                <w:szCs w:val="26"/>
              </w:rPr>
            </w:pPr>
            <w:r>
              <w:rPr>
                <w:szCs w:val="26"/>
                <w:lang w:val="en-US"/>
              </w:rPr>
              <w:t>Nếu nhấn [Lưu lại] thì dữ liệu SIM-PKI đó sẽ cập nhật. Nếu không nhấn [Lưu lại] thì dữ liệu đó không bị mất.</w:t>
            </w:r>
          </w:p>
          <w:p w14:paraId="51F46B6B" w14:textId="77777777" w:rsidR="00B74A1B" w:rsidRDefault="00B74A1B" w:rsidP="00E47116">
            <w:pPr>
              <w:snapToGrid w:val="0"/>
              <w:spacing w:before="60" w:line="276" w:lineRule="auto"/>
              <w:rPr>
                <w:szCs w:val="26"/>
              </w:rPr>
            </w:pPr>
            <w:r>
              <w:rPr>
                <w:szCs w:val="26"/>
              </w:rPr>
              <w:t>4. Nhập [Mã phiếu xuất kho] trùng với dữ liệu hiện có:</w:t>
            </w:r>
          </w:p>
          <w:p w14:paraId="28C9BCB1" w14:textId="77777777" w:rsidR="00B74A1B" w:rsidRPr="00103CD3" w:rsidRDefault="00B74A1B" w:rsidP="00E47116">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rPr>
              <w:t>xuất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xuất kho đã tồn tại trong hệ thống.]</w:t>
            </w:r>
          </w:p>
        </w:tc>
      </w:tr>
      <w:tr w:rsidR="00B74A1B" w14:paraId="512CD95C"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A0A88C0" w14:textId="77AA1CFF" w:rsidR="00B74A1B" w:rsidRPr="00867525" w:rsidRDefault="00B74A1B" w:rsidP="00E47116">
            <w:pPr>
              <w:snapToGrid w:val="0"/>
              <w:spacing w:before="60" w:line="276" w:lineRule="auto"/>
              <w:rPr>
                <w:b/>
                <w:szCs w:val="26"/>
              </w:rPr>
            </w:pPr>
            <w:r>
              <w:rPr>
                <w:b/>
                <w:szCs w:val="26"/>
              </w:rPr>
              <w:lastRenderedPageBreak/>
              <w:t xml:space="preserve">Hành động liên quan sẽ xảy ra khi Usecase kết thúc: </w:t>
            </w:r>
            <w:r>
              <w:rPr>
                <w:szCs w:val="26"/>
              </w:rPr>
              <w:t>Sau khi lưu thành công, khung chỉnh sửa tắt đi.</w:t>
            </w:r>
          </w:p>
        </w:tc>
      </w:tr>
      <w:tr w:rsidR="00B74A1B" w14:paraId="25BDC6E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09B6D52" w14:textId="77777777" w:rsidR="00B74A1B" w:rsidRDefault="00B74A1B" w:rsidP="00E47116">
            <w:pPr>
              <w:snapToGrid w:val="0"/>
              <w:spacing w:before="60" w:line="276" w:lineRule="auto"/>
              <w:rPr>
                <w:szCs w:val="26"/>
              </w:rPr>
            </w:pPr>
            <w:r>
              <w:rPr>
                <w:b/>
                <w:szCs w:val="26"/>
              </w:rPr>
              <w:t>Các yêu cầu phi chức năng:</w:t>
            </w:r>
            <w:r>
              <w:rPr>
                <w:szCs w:val="26"/>
              </w:rPr>
              <w:t xml:space="preserve"> Không có</w:t>
            </w:r>
          </w:p>
        </w:tc>
      </w:tr>
    </w:tbl>
    <w:p w14:paraId="7C840C70" w14:textId="77777777" w:rsidR="00B74A1B" w:rsidRDefault="00B74A1B" w:rsidP="00B74A1B"/>
    <w:p w14:paraId="70DE2F4D" w14:textId="7126033F" w:rsidR="00B74A1B" w:rsidRDefault="00B74A1B" w:rsidP="00941B88">
      <w:pPr>
        <w:pStyle w:val="UCName"/>
      </w:pPr>
      <w:bookmarkStart w:id="350" w:name="_Ref21905261"/>
      <w:bookmarkStart w:id="351" w:name="_Ref21905264"/>
      <w:bookmarkStart w:id="352" w:name="_Toc22744175"/>
      <w:r>
        <w:t>Xóa đợt xuất kho SIM-PKI</w:t>
      </w:r>
      <w:bookmarkEnd w:id="350"/>
      <w:bookmarkEnd w:id="351"/>
      <w:bookmarkEnd w:id="352"/>
    </w:p>
    <w:tbl>
      <w:tblPr>
        <w:tblW w:w="5000" w:type="pct"/>
        <w:tblLook w:val="04A0" w:firstRow="1" w:lastRow="0" w:firstColumn="1" w:lastColumn="0" w:noHBand="0" w:noVBand="1"/>
      </w:tblPr>
      <w:tblGrid>
        <w:gridCol w:w="5664"/>
        <w:gridCol w:w="3353"/>
      </w:tblGrid>
      <w:tr w:rsidR="00B74A1B" w14:paraId="564153E4" w14:textId="77777777" w:rsidTr="00E47116">
        <w:tc>
          <w:tcPr>
            <w:tcW w:w="3141" w:type="pct"/>
            <w:tcBorders>
              <w:top w:val="single" w:sz="4" w:space="0" w:color="000000"/>
              <w:left w:val="single" w:sz="4" w:space="0" w:color="000000"/>
              <w:bottom w:val="single" w:sz="4" w:space="0" w:color="000000"/>
              <w:right w:val="nil"/>
            </w:tcBorders>
            <w:hideMark/>
          </w:tcPr>
          <w:p w14:paraId="16C99EAD" w14:textId="68AE2750" w:rsidR="00B74A1B" w:rsidRDefault="00B74A1B" w:rsidP="00E47116">
            <w:pPr>
              <w:spacing w:before="60" w:line="276" w:lineRule="auto"/>
              <w:rPr>
                <w:szCs w:val="26"/>
              </w:rPr>
            </w:pPr>
            <w:r>
              <w:rPr>
                <w:b/>
                <w:szCs w:val="26"/>
              </w:rPr>
              <w:t>Tên Usecase:</w:t>
            </w:r>
            <w:r>
              <w:rPr>
                <w:szCs w:val="26"/>
              </w:rPr>
              <w:t xml:space="preserve"> </w:t>
            </w:r>
            <w:r>
              <w:t>Xóa đợt xuất kho SIM-PKI</w:t>
            </w:r>
          </w:p>
        </w:tc>
        <w:tc>
          <w:tcPr>
            <w:tcW w:w="1859" w:type="pct"/>
            <w:tcBorders>
              <w:top w:val="single" w:sz="4" w:space="0" w:color="000000"/>
              <w:left w:val="single" w:sz="4" w:space="0" w:color="000000"/>
              <w:bottom w:val="single" w:sz="4" w:space="0" w:color="000000"/>
              <w:right w:val="single" w:sz="4" w:space="0" w:color="000000"/>
            </w:tcBorders>
            <w:hideMark/>
          </w:tcPr>
          <w:p w14:paraId="4FD91682" w14:textId="77777777" w:rsidR="00B74A1B" w:rsidRDefault="00B74A1B" w:rsidP="00E47116">
            <w:pPr>
              <w:snapToGrid w:val="0"/>
              <w:spacing w:before="60" w:line="276" w:lineRule="auto"/>
              <w:rPr>
                <w:szCs w:val="26"/>
              </w:rPr>
            </w:pPr>
            <w:r>
              <w:rPr>
                <w:b/>
                <w:szCs w:val="26"/>
              </w:rPr>
              <w:t>Mức độ BMT:</w:t>
            </w:r>
            <w:r>
              <w:rPr>
                <w:szCs w:val="26"/>
              </w:rPr>
              <w:t xml:space="preserve"> B</w:t>
            </w:r>
          </w:p>
        </w:tc>
      </w:tr>
      <w:tr w:rsidR="00B74A1B" w14:paraId="75A39529" w14:textId="77777777" w:rsidTr="00E47116">
        <w:tc>
          <w:tcPr>
            <w:tcW w:w="3141" w:type="pct"/>
            <w:tcBorders>
              <w:top w:val="single" w:sz="4" w:space="0" w:color="000000"/>
              <w:left w:val="single" w:sz="4" w:space="0" w:color="000000"/>
              <w:bottom w:val="single" w:sz="4" w:space="0" w:color="000000"/>
              <w:right w:val="nil"/>
            </w:tcBorders>
            <w:hideMark/>
          </w:tcPr>
          <w:p w14:paraId="233C236D" w14:textId="77777777" w:rsidR="00B74A1B" w:rsidRPr="00D6080A" w:rsidRDefault="00B74A1B"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5527DF05" w14:textId="77777777" w:rsidR="00B74A1B" w:rsidRDefault="00B74A1B" w:rsidP="00E47116">
            <w:pPr>
              <w:snapToGrid w:val="0"/>
              <w:spacing w:before="60" w:line="276" w:lineRule="auto"/>
              <w:rPr>
                <w:szCs w:val="26"/>
              </w:rPr>
            </w:pPr>
            <w:r>
              <w:rPr>
                <w:b/>
                <w:szCs w:val="26"/>
              </w:rPr>
              <w:t xml:space="preserve">Tác nhân phụ: </w:t>
            </w:r>
            <w:r>
              <w:rPr>
                <w:szCs w:val="26"/>
              </w:rPr>
              <w:t>Hệ thống</w:t>
            </w:r>
          </w:p>
        </w:tc>
      </w:tr>
      <w:tr w:rsidR="00B74A1B" w14:paraId="13C937DE"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F9E37A3" w14:textId="0343C145" w:rsidR="00B74A1B" w:rsidRPr="00811651" w:rsidRDefault="00B74A1B" w:rsidP="00E47116">
            <w:pPr>
              <w:spacing w:before="60" w:line="276" w:lineRule="auto"/>
              <w:rPr>
                <w:szCs w:val="26"/>
              </w:rPr>
            </w:pPr>
            <w:r>
              <w:rPr>
                <w:b/>
                <w:szCs w:val="26"/>
              </w:rPr>
              <w:t xml:space="preserve">Mô tả Usecase: </w:t>
            </w:r>
            <w:r>
              <w:rPr>
                <w:szCs w:val="26"/>
              </w:rPr>
              <w:t>Phòng Quản trị hạ tầng</w:t>
            </w:r>
            <w:r>
              <w:t xml:space="preserve"> xóa đợt xuất kho SIM-PKI</w:t>
            </w:r>
          </w:p>
        </w:tc>
      </w:tr>
      <w:tr w:rsidR="00B74A1B" w14:paraId="7860D8B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2970F659" w14:textId="77777777" w:rsidR="00B74A1B" w:rsidRDefault="00B74A1B" w:rsidP="00E47116">
            <w:pPr>
              <w:snapToGrid w:val="0"/>
              <w:spacing w:before="60" w:line="276" w:lineRule="auto"/>
              <w:rPr>
                <w:b/>
                <w:szCs w:val="26"/>
              </w:rPr>
            </w:pPr>
            <w:r>
              <w:rPr>
                <w:b/>
                <w:szCs w:val="26"/>
              </w:rPr>
              <w:t xml:space="preserve">Điều kiện để bắt đầu Usecase: </w:t>
            </w:r>
          </w:p>
          <w:p w14:paraId="6DA77EBC" w14:textId="77777777" w:rsidR="00B74A1B" w:rsidRPr="00E67262"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4DB5DA4C" w14:textId="72B190E9" w:rsidR="00B74A1B" w:rsidRPr="0053657F"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SIM-PKI]</w:t>
            </w:r>
          </w:p>
          <w:p w14:paraId="548473F1" w14:textId="77777777" w:rsidR="00B74A1B" w:rsidRPr="00D6080A" w:rsidRDefault="00B74A1B" w:rsidP="00E47116">
            <w:pPr>
              <w:pStyle w:val="ListParagraph"/>
              <w:numPr>
                <w:ilvl w:val="0"/>
                <w:numId w:val="40"/>
              </w:numPr>
              <w:snapToGrid w:val="0"/>
              <w:spacing w:before="60"/>
              <w:rPr>
                <w:szCs w:val="26"/>
              </w:rPr>
            </w:pPr>
            <w:r>
              <w:rPr>
                <w:szCs w:val="26"/>
                <w:lang w:val="en-US"/>
              </w:rPr>
              <w:t>Hệ thống đã có dữ liệu đợt xuất kho.</w:t>
            </w:r>
          </w:p>
        </w:tc>
      </w:tr>
      <w:tr w:rsidR="00B74A1B" w14:paraId="79810D1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665C69C" w14:textId="2970B22B" w:rsidR="00B74A1B" w:rsidRPr="005F5780" w:rsidRDefault="00B74A1B" w:rsidP="00E47116">
            <w:pPr>
              <w:snapToGrid w:val="0"/>
              <w:spacing w:before="60" w:line="276" w:lineRule="auto"/>
              <w:rPr>
                <w:szCs w:val="26"/>
              </w:rPr>
            </w:pPr>
            <w:r>
              <w:rPr>
                <w:b/>
                <w:szCs w:val="26"/>
              </w:rPr>
              <w:t xml:space="preserve">Điều kiện để kết thúc Usecase: </w:t>
            </w:r>
            <w:r>
              <w:t>Xóa đợt xuất kho SIM-PKI</w:t>
            </w:r>
            <w:r>
              <w:rPr>
                <w:szCs w:val="26"/>
              </w:rPr>
              <w:t xml:space="preserve"> thành công.</w:t>
            </w:r>
          </w:p>
        </w:tc>
      </w:tr>
      <w:tr w:rsidR="00B74A1B" w14:paraId="7D850299"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66DFEA98" w14:textId="77777777" w:rsidR="00B74A1B" w:rsidRPr="00811651" w:rsidRDefault="00B74A1B" w:rsidP="00E47116">
            <w:pPr>
              <w:snapToGrid w:val="0"/>
              <w:spacing w:before="60" w:line="276" w:lineRule="auto"/>
              <w:rPr>
                <w:szCs w:val="26"/>
              </w:rPr>
            </w:pPr>
            <w:r>
              <w:rPr>
                <w:b/>
                <w:szCs w:val="26"/>
              </w:rPr>
              <w:t>Trình tự các sự kiện trong quá trình hoạt động của Usecase:</w:t>
            </w:r>
          </w:p>
          <w:p w14:paraId="3737AEBF" w14:textId="7F0C95AB" w:rsidR="00B74A1B" w:rsidRPr="00F76980" w:rsidRDefault="00B74A1B" w:rsidP="00843B83">
            <w:pPr>
              <w:pStyle w:val="ListParagraph"/>
              <w:numPr>
                <w:ilvl w:val="0"/>
                <w:numId w:val="210"/>
              </w:numPr>
            </w:pPr>
            <w:r>
              <w:rPr>
                <w:lang w:val="en-US"/>
              </w:rPr>
              <w:t>Phòng Quản trị hạ tầng truy cập vào chức năng [Xuất kho SIM-PKI], hệ thống hiển thị danh sách các đợt xuất kho SIM-PKI.</w:t>
            </w:r>
          </w:p>
          <w:p w14:paraId="6E37B3F2" w14:textId="77777777" w:rsidR="00B74A1B" w:rsidRPr="00D749EC" w:rsidRDefault="00B74A1B" w:rsidP="00843B83">
            <w:pPr>
              <w:pStyle w:val="ListParagraph"/>
              <w:numPr>
                <w:ilvl w:val="0"/>
                <w:numId w:val="210"/>
              </w:numPr>
            </w:pPr>
            <w:r>
              <w:rPr>
                <w:lang w:val="en-US"/>
              </w:rPr>
              <w:t>Phòng Quản trị hạ tầng nhấn vào nút chức năng [Xóa] tại đợt xuất kho cần xóa, hệ thống hiển thị thông báo [Bạn có chắc chắn xóa đợt xuất kho này không?]</w:t>
            </w:r>
          </w:p>
          <w:p w14:paraId="69FF2D98" w14:textId="77777777" w:rsidR="00B74A1B" w:rsidRDefault="00B74A1B" w:rsidP="00843B83">
            <w:pPr>
              <w:pStyle w:val="ListParagraph"/>
              <w:numPr>
                <w:ilvl w:val="0"/>
                <w:numId w:val="210"/>
              </w:numPr>
            </w:pPr>
            <w:r>
              <w:rPr>
                <w:lang w:val="en-US"/>
              </w:rPr>
              <w:t>Phòng Quản trị hạ tầng nhấn [OK]</w:t>
            </w:r>
          </w:p>
        </w:tc>
      </w:tr>
      <w:tr w:rsidR="00B74A1B" w14:paraId="07661D31"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2C19460" w14:textId="77777777" w:rsidR="00B74A1B" w:rsidRPr="00811651" w:rsidRDefault="00B74A1B" w:rsidP="00E47116">
            <w:pPr>
              <w:snapToGrid w:val="0"/>
              <w:spacing w:before="60" w:line="276" w:lineRule="auto"/>
              <w:rPr>
                <w:szCs w:val="26"/>
              </w:rPr>
            </w:pPr>
            <w:r>
              <w:rPr>
                <w:b/>
                <w:szCs w:val="26"/>
              </w:rPr>
              <w:t xml:space="preserve">Hoàn cảnh sử dụng thành công cơ bản: </w:t>
            </w:r>
            <w:r>
              <w:rPr>
                <w:szCs w:val="26"/>
              </w:rPr>
              <w:t>Hệ thống xóa đợt xuất kho thành công.</w:t>
            </w:r>
          </w:p>
        </w:tc>
      </w:tr>
      <w:tr w:rsidR="00B74A1B" w14:paraId="6DABFE0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37A8D15" w14:textId="77777777" w:rsidR="00B74A1B" w:rsidRDefault="00B74A1B" w:rsidP="00E47116">
            <w:pPr>
              <w:snapToGrid w:val="0"/>
              <w:spacing w:before="60" w:line="276" w:lineRule="auto"/>
              <w:rPr>
                <w:b/>
                <w:szCs w:val="26"/>
              </w:rPr>
            </w:pPr>
            <w:r>
              <w:rPr>
                <w:b/>
                <w:szCs w:val="26"/>
              </w:rPr>
              <w:t xml:space="preserve">Hoàn cảnh sử dụng phụ (thay thế) trong trường hợp không thành công: </w:t>
            </w:r>
          </w:p>
          <w:p w14:paraId="3F8345E1" w14:textId="77777777" w:rsidR="00B74A1B" w:rsidRDefault="00B74A1B" w:rsidP="00E47116">
            <w:pPr>
              <w:snapToGrid w:val="0"/>
              <w:spacing w:before="60" w:line="276" w:lineRule="auto"/>
              <w:rPr>
                <w:szCs w:val="26"/>
              </w:rPr>
            </w:pPr>
            <w:r>
              <w:rPr>
                <w:szCs w:val="26"/>
              </w:rPr>
              <w:t>1. Nhấn vào nút [Hủy bỏ] hoặc [Cancel]:</w:t>
            </w:r>
          </w:p>
          <w:p w14:paraId="2A1CAE45" w14:textId="77777777" w:rsidR="00B74A1B" w:rsidRDefault="00B74A1B" w:rsidP="00E47116">
            <w:pPr>
              <w:pStyle w:val="ListParagraph"/>
              <w:numPr>
                <w:ilvl w:val="0"/>
                <w:numId w:val="49"/>
              </w:numPr>
              <w:snapToGrid w:val="0"/>
              <w:spacing w:before="60"/>
              <w:rPr>
                <w:szCs w:val="26"/>
              </w:rPr>
            </w:pPr>
            <w:r>
              <w:rPr>
                <w:szCs w:val="26"/>
                <w:lang w:val="en-US"/>
              </w:rPr>
              <w:t>Hệ thống sẽ không xóa đợt xuất kho này.</w:t>
            </w:r>
          </w:p>
          <w:p w14:paraId="29564544" w14:textId="6684A459" w:rsidR="00B74A1B" w:rsidRPr="00B5355E" w:rsidRDefault="00B74A1B" w:rsidP="00E47116">
            <w:pPr>
              <w:snapToGrid w:val="0"/>
              <w:spacing w:before="60" w:line="276" w:lineRule="auto"/>
              <w:rPr>
                <w:szCs w:val="26"/>
              </w:rPr>
            </w:pPr>
            <w:r>
              <w:rPr>
                <w:szCs w:val="26"/>
              </w:rPr>
              <w:t xml:space="preserve">2. Sau khi nhấn vào </w:t>
            </w:r>
            <w:r w:rsidRPr="00686673">
              <w:rPr>
                <w:szCs w:val="26"/>
              </w:rPr>
              <w:t>[</w:t>
            </w:r>
            <w:r>
              <w:rPr>
                <w:szCs w:val="26"/>
              </w:rPr>
              <w:t>OK</w:t>
            </w:r>
            <w:r w:rsidRPr="00686673">
              <w:rPr>
                <w:szCs w:val="26"/>
              </w:rPr>
              <w:t xml:space="preserve">] </w:t>
            </w:r>
            <w:r>
              <w:rPr>
                <w:szCs w:val="26"/>
              </w:rPr>
              <w:t>tại khung hiển thị thông báo xác nhận, hệ thống sẽ cập nhật lại số lượng từng SIM-PKI (tăng lên) theo số lượng trong đợt xuất kho bị xóa.</w:t>
            </w:r>
          </w:p>
        </w:tc>
      </w:tr>
      <w:tr w:rsidR="00B74A1B" w14:paraId="0DA1D318"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A3CE81E" w14:textId="77777777" w:rsidR="00B74A1B" w:rsidRPr="00103CD3" w:rsidRDefault="00B74A1B" w:rsidP="00E47116">
            <w:pPr>
              <w:snapToGrid w:val="0"/>
              <w:spacing w:before="60" w:line="276" w:lineRule="auto"/>
              <w:rPr>
                <w:szCs w:val="26"/>
              </w:rPr>
            </w:pPr>
            <w:r>
              <w:rPr>
                <w:b/>
                <w:szCs w:val="26"/>
              </w:rPr>
              <w:t>Hành động liên quan sẽ xảy ra khi Usecase kết thúc:</w:t>
            </w:r>
            <w:r>
              <w:rPr>
                <w:szCs w:val="26"/>
              </w:rPr>
              <w:t xml:space="preserve"> Danh sách các đợt xuất kho sẽ được tải lại, cập nhật danh sách, không còn hiển thị đợt xuất kho vừa xóa</w:t>
            </w:r>
            <w:r w:rsidRPr="00103CD3">
              <w:rPr>
                <w:szCs w:val="26"/>
              </w:rPr>
              <w:t>.</w:t>
            </w:r>
          </w:p>
        </w:tc>
      </w:tr>
      <w:tr w:rsidR="00B74A1B" w14:paraId="744320A9"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42BED81" w14:textId="77777777" w:rsidR="00B74A1B" w:rsidRDefault="00B74A1B" w:rsidP="00E47116">
            <w:pPr>
              <w:snapToGrid w:val="0"/>
              <w:spacing w:before="60" w:line="276" w:lineRule="auto"/>
              <w:rPr>
                <w:szCs w:val="26"/>
              </w:rPr>
            </w:pPr>
            <w:r>
              <w:rPr>
                <w:b/>
                <w:szCs w:val="26"/>
              </w:rPr>
              <w:t>Các yêu cầu phi chức năng:</w:t>
            </w:r>
            <w:r>
              <w:rPr>
                <w:szCs w:val="26"/>
              </w:rPr>
              <w:t xml:space="preserve"> Không có</w:t>
            </w:r>
          </w:p>
        </w:tc>
      </w:tr>
    </w:tbl>
    <w:p w14:paraId="4E48F971" w14:textId="77777777" w:rsidR="00B74A1B" w:rsidRDefault="00B74A1B" w:rsidP="00B74A1B"/>
    <w:p w14:paraId="03D3ACAC" w14:textId="4560099F" w:rsidR="00B74A1B" w:rsidRDefault="00B74A1B" w:rsidP="00941B88">
      <w:pPr>
        <w:pStyle w:val="UCName"/>
      </w:pPr>
      <w:bookmarkStart w:id="353" w:name="_Ref21905269"/>
      <w:bookmarkStart w:id="354" w:name="_Ref21905272"/>
      <w:bookmarkStart w:id="355" w:name="_Toc22744176"/>
      <w:r>
        <w:t>Xuất phiếu xuất kho SIM-PKI</w:t>
      </w:r>
      <w:bookmarkEnd w:id="353"/>
      <w:bookmarkEnd w:id="354"/>
      <w:bookmarkEnd w:id="355"/>
    </w:p>
    <w:tbl>
      <w:tblPr>
        <w:tblW w:w="5000" w:type="pct"/>
        <w:tblLook w:val="04A0" w:firstRow="1" w:lastRow="0" w:firstColumn="1" w:lastColumn="0" w:noHBand="0" w:noVBand="1"/>
      </w:tblPr>
      <w:tblGrid>
        <w:gridCol w:w="5888"/>
        <w:gridCol w:w="3129"/>
      </w:tblGrid>
      <w:tr w:rsidR="00B74A1B" w14:paraId="73C02050" w14:textId="77777777" w:rsidTr="00E47116">
        <w:tc>
          <w:tcPr>
            <w:tcW w:w="3265" w:type="pct"/>
            <w:tcBorders>
              <w:top w:val="single" w:sz="4" w:space="0" w:color="000000"/>
              <w:left w:val="single" w:sz="4" w:space="0" w:color="000000"/>
              <w:bottom w:val="single" w:sz="4" w:space="0" w:color="000000"/>
              <w:right w:val="nil"/>
            </w:tcBorders>
            <w:hideMark/>
          </w:tcPr>
          <w:p w14:paraId="6A93EF97" w14:textId="7F30CF9D" w:rsidR="00B74A1B" w:rsidRDefault="00B74A1B" w:rsidP="00E47116">
            <w:pPr>
              <w:spacing w:before="60" w:line="276" w:lineRule="auto"/>
              <w:rPr>
                <w:szCs w:val="26"/>
              </w:rPr>
            </w:pPr>
            <w:r>
              <w:rPr>
                <w:b/>
                <w:szCs w:val="26"/>
              </w:rPr>
              <w:t>Tên Usecase:</w:t>
            </w:r>
            <w:r>
              <w:rPr>
                <w:szCs w:val="26"/>
              </w:rPr>
              <w:t xml:space="preserve"> </w:t>
            </w:r>
            <w:r>
              <w:t>Xuất phiếu xuất kho SIM-PKI</w:t>
            </w:r>
          </w:p>
        </w:tc>
        <w:tc>
          <w:tcPr>
            <w:tcW w:w="1735" w:type="pct"/>
            <w:tcBorders>
              <w:top w:val="single" w:sz="4" w:space="0" w:color="000000"/>
              <w:left w:val="single" w:sz="4" w:space="0" w:color="000000"/>
              <w:bottom w:val="single" w:sz="4" w:space="0" w:color="000000"/>
              <w:right w:val="single" w:sz="4" w:space="0" w:color="000000"/>
            </w:tcBorders>
            <w:hideMark/>
          </w:tcPr>
          <w:p w14:paraId="485B5B08" w14:textId="77777777" w:rsidR="00B74A1B" w:rsidRDefault="00B74A1B" w:rsidP="00E47116">
            <w:pPr>
              <w:snapToGrid w:val="0"/>
              <w:spacing w:before="60" w:line="276" w:lineRule="auto"/>
              <w:rPr>
                <w:szCs w:val="26"/>
              </w:rPr>
            </w:pPr>
            <w:r>
              <w:rPr>
                <w:b/>
                <w:szCs w:val="26"/>
              </w:rPr>
              <w:t>Mức độ BMT:</w:t>
            </w:r>
            <w:r>
              <w:rPr>
                <w:szCs w:val="26"/>
              </w:rPr>
              <w:t xml:space="preserve"> B</w:t>
            </w:r>
          </w:p>
        </w:tc>
      </w:tr>
      <w:tr w:rsidR="00B74A1B" w14:paraId="4A39FA92" w14:textId="77777777" w:rsidTr="00E47116">
        <w:tc>
          <w:tcPr>
            <w:tcW w:w="3265" w:type="pct"/>
            <w:tcBorders>
              <w:top w:val="single" w:sz="4" w:space="0" w:color="000000"/>
              <w:left w:val="single" w:sz="4" w:space="0" w:color="000000"/>
              <w:bottom w:val="single" w:sz="4" w:space="0" w:color="000000"/>
              <w:right w:val="nil"/>
            </w:tcBorders>
            <w:hideMark/>
          </w:tcPr>
          <w:p w14:paraId="2CA4982C" w14:textId="77777777" w:rsidR="00B74A1B" w:rsidRPr="00811651" w:rsidRDefault="00B74A1B" w:rsidP="00E47116">
            <w:pPr>
              <w:snapToGrid w:val="0"/>
              <w:spacing w:before="60" w:line="276" w:lineRule="auto"/>
              <w:rPr>
                <w:szCs w:val="26"/>
              </w:rPr>
            </w:pPr>
            <w:r>
              <w:rPr>
                <w:b/>
                <w:szCs w:val="26"/>
              </w:rPr>
              <w:t xml:space="preserve">Tác nhân chính: </w:t>
            </w:r>
            <w:r w:rsidRPr="0008257D">
              <w:rPr>
                <w:szCs w:val="26"/>
              </w:rPr>
              <w:t>Phòng Quản trị hạ tầng</w:t>
            </w:r>
          </w:p>
        </w:tc>
        <w:tc>
          <w:tcPr>
            <w:tcW w:w="1735" w:type="pct"/>
            <w:tcBorders>
              <w:top w:val="single" w:sz="4" w:space="0" w:color="000000"/>
              <w:left w:val="single" w:sz="4" w:space="0" w:color="000000"/>
              <w:bottom w:val="single" w:sz="4" w:space="0" w:color="000000"/>
              <w:right w:val="single" w:sz="4" w:space="0" w:color="000000"/>
            </w:tcBorders>
            <w:hideMark/>
          </w:tcPr>
          <w:p w14:paraId="416E943F" w14:textId="77777777" w:rsidR="00B74A1B" w:rsidRDefault="00B74A1B" w:rsidP="00E47116">
            <w:pPr>
              <w:snapToGrid w:val="0"/>
              <w:spacing w:before="60" w:line="276" w:lineRule="auto"/>
              <w:rPr>
                <w:szCs w:val="26"/>
              </w:rPr>
            </w:pPr>
            <w:r>
              <w:rPr>
                <w:b/>
                <w:szCs w:val="26"/>
              </w:rPr>
              <w:t xml:space="preserve">Tác nhân phụ: </w:t>
            </w:r>
            <w:r>
              <w:rPr>
                <w:szCs w:val="26"/>
              </w:rPr>
              <w:t>Hệ thống</w:t>
            </w:r>
          </w:p>
        </w:tc>
      </w:tr>
      <w:tr w:rsidR="00B74A1B" w14:paraId="39122A5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2D4E8A08" w14:textId="3A7948AF" w:rsidR="00B74A1B" w:rsidRPr="00811651" w:rsidRDefault="00B74A1B" w:rsidP="00E47116">
            <w:pPr>
              <w:spacing w:before="60" w:line="276" w:lineRule="auto"/>
              <w:rPr>
                <w:szCs w:val="26"/>
              </w:rPr>
            </w:pPr>
            <w:r>
              <w:rPr>
                <w:b/>
                <w:szCs w:val="26"/>
              </w:rPr>
              <w:t xml:space="preserve">Mô tả Usecase: </w:t>
            </w:r>
            <w:r w:rsidRPr="0008257D">
              <w:rPr>
                <w:szCs w:val="26"/>
              </w:rPr>
              <w:t>Phòng Quản trị hạ tầng</w:t>
            </w:r>
            <w:r>
              <w:t xml:space="preserve"> xuất phiếu xuất kho SIM-PKI</w:t>
            </w:r>
          </w:p>
        </w:tc>
      </w:tr>
      <w:tr w:rsidR="00B74A1B" w14:paraId="22C6145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8EE8EB1" w14:textId="77777777" w:rsidR="00B74A1B" w:rsidRDefault="00B74A1B" w:rsidP="00E47116">
            <w:pPr>
              <w:snapToGrid w:val="0"/>
              <w:spacing w:before="60" w:line="276" w:lineRule="auto"/>
              <w:rPr>
                <w:b/>
                <w:szCs w:val="26"/>
              </w:rPr>
            </w:pPr>
            <w:r>
              <w:rPr>
                <w:b/>
                <w:szCs w:val="26"/>
              </w:rPr>
              <w:lastRenderedPageBreak/>
              <w:t xml:space="preserve">Điều kiện để bắt đầu Usecase: </w:t>
            </w:r>
          </w:p>
          <w:p w14:paraId="42E4DC4A" w14:textId="77777777" w:rsidR="00B74A1B" w:rsidRPr="00E67262"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0E3E15E" w14:textId="6F710F77" w:rsidR="00B74A1B" w:rsidRPr="0008257D"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SIM-PKI].</w:t>
            </w:r>
          </w:p>
          <w:p w14:paraId="2149AEDD" w14:textId="77777777" w:rsidR="00B74A1B" w:rsidRPr="0008257D" w:rsidRDefault="00B74A1B" w:rsidP="00E47116">
            <w:pPr>
              <w:pStyle w:val="ListParagraph"/>
              <w:numPr>
                <w:ilvl w:val="0"/>
                <w:numId w:val="40"/>
              </w:numPr>
              <w:snapToGrid w:val="0"/>
              <w:spacing w:before="60"/>
              <w:rPr>
                <w:szCs w:val="26"/>
              </w:rPr>
            </w:pPr>
            <w:r w:rsidRPr="0008257D">
              <w:rPr>
                <w:szCs w:val="26"/>
                <w:lang w:val="en-US"/>
              </w:rPr>
              <w:t xml:space="preserve">Hệ thống đã có dữ liệu đợt </w:t>
            </w:r>
            <w:r>
              <w:rPr>
                <w:szCs w:val="26"/>
                <w:lang w:val="en-US"/>
              </w:rPr>
              <w:t>xuất kho</w:t>
            </w:r>
            <w:r w:rsidRPr="0008257D">
              <w:rPr>
                <w:szCs w:val="26"/>
                <w:lang w:val="en-US"/>
              </w:rPr>
              <w:t>.</w:t>
            </w:r>
          </w:p>
        </w:tc>
      </w:tr>
      <w:tr w:rsidR="00B74A1B" w14:paraId="4EBE199C"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24077FC9" w14:textId="77777777" w:rsidR="00B74A1B" w:rsidRPr="00E7456D" w:rsidRDefault="00B74A1B" w:rsidP="00E47116">
            <w:pPr>
              <w:snapToGrid w:val="0"/>
              <w:spacing w:before="60" w:line="276" w:lineRule="auto"/>
              <w:rPr>
                <w:szCs w:val="26"/>
              </w:rPr>
            </w:pPr>
            <w:r>
              <w:rPr>
                <w:b/>
                <w:szCs w:val="26"/>
              </w:rPr>
              <w:t xml:space="preserve">Điều kiện để kết thúc Usecase: </w:t>
            </w:r>
            <w:r>
              <w:rPr>
                <w:szCs w:val="26"/>
              </w:rPr>
              <w:t>Xuất phiếu xuất kho thành công</w:t>
            </w:r>
          </w:p>
        </w:tc>
      </w:tr>
      <w:tr w:rsidR="00B74A1B" w14:paraId="1DA3E26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6DE95C79" w14:textId="77777777" w:rsidR="00B74A1B" w:rsidRPr="00811651" w:rsidRDefault="00B74A1B" w:rsidP="00E47116">
            <w:pPr>
              <w:snapToGrid w:val="0"/>
              <w:spacing w:before="60" w:line="276" w:lineRule="auto"/>
              <w:rPr>
                <w:szCs w:val="26"/>
              </w:rPr>
            </w:pPr>
            <w:r>
              <w:rPr>
                <w:b/>
                <w:szCs w:val="26"/>
              </w:rPr>
              <w:t>Trình tự các sự kiện trong quá trình hoạt động của Usecase:</w:t>
            </w:r>
          </w:p>
          <w:p w14:paraId="2C8D6FE4" w14:textId="75C8CDCE" w:rsidR="00B74A1B" w:rsidRPr="00F76980" w:rsidRDefault="00B74A1B" w:rsidP="00843B83">
            <w:pPr>
              <w:pStyle w:val="ListParagraph"/>
              <w:numPr>
                <w:ilvl w:val="0"/>
                <w:numId w:val="211"/>
              </w:numPr>
            </w:pPr>
            <w:r>
              <w:rPr>
                <w:lang w:val="en-US"/>
              </w:rPr>
              <w:t>Phòng Quản trị hạ tầng truy cập vào chức năng [Xuất kho SIM-PKI], hệ thống hiển thị danh sách các đợt xuất kho SIM-PKI.</w:t>
            </w:r>
          </w:p>
          <w:p w14:paraId="490A40E4" w14:textId="77777777" w:rsidR="00B74A1B" w:rsidRPr="00D749EC" w:rsidRDefault="00B74A1B" w:rsidP="00843B83">
            <w:pPr>
              <w:pStyle w:val="ListParagraph"/>
              <w:numPr>
                <w:ilvl w:val="0"/>
                <w:numId w:val="211"/>
              </w:numPr>
            </w:pPr>
            <w:r>
              <w:rPr>
                <w:lang w:val="en-US"/>
              </w:rPr>
              <w:t>Phòng Quản trị hạ tầng nhấn vào nút chức năng [Xuất phiếu xuất kho] tại đợt xuất kho, hệ thống xuất phiếu xuất kho theo mẫu được cấu hình trước theo định dạng MS Excel (.xlsx).</w:t>
            </w:r>
          </w:p>
          <w:p w14:paraId="2968341C" w14:textId="77777777" w:rsidR="00B74A1B" w:rsidRDefault="00B74A1B" w:rsidP="00843B83">
            <w:pPr>
              <w:pStyle w:val="ListParagraph"/>
              <w:numPr>
                <w:ilvl w:val="0"/>
                <w:numId w:val="211"/>
              </w:numPr>
            </w:pPr>
            <w:r>
              <w:rPr>
                <w:lang w:val="en-US"/>
              </w:rPr>
              <w:t>Phòng Quản trị hạ tầng lưu lại file vào máy tính.</w:t>
            </w:r>
          </w:p>
        </w:tc>
      </w:tr>
      <w:tr w:rsidR="00B74A1B" w14:paraId="5EEBEE21"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3304C4D" w14:textId="77777777" w:rsidR="00B74A1B" w:rsidRPr="00040F4A" w:rsidRDefault="00B74A1B" w:rsidP="00E47116">
            <w:pPr>
              <w:snapToGrid w:val="0"/>
              <w:spacing w:before="60" w:line="276" w:lineRule="auto"/>
              <w:rPr>
                <w:szCs w:val="26"/>
              </w:rPr>
            </w:pPr>
            <w:r>
              <w:rPr>
                <w:b/>
                <w:szCs w:val="26"/>
              </w:rPr>
              <w:t xml:space="preserve">Hoàn cảnh sử dụng thành công cơ bản: </w:t>
            </w:r>
            <w:r>
              <w:rPr>
                <w:szCs w:val="26"/>
              </w:rPr>
              <w:t>Lưu lại file thành công</w:t>
            </w:r>
          </w:p>
        </w:tc>
      </w:tr>
      <w:tr w:rsidR="00B74A1B" w14:paraId="58A64C6D"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C1B3EC2" w14:textId="77777777" w:rsidR="00B74A1B" w:rsidRDefault="00B74A1B" w:rsidP="00E47116">
            <w:pPr>
              <w:snapToGrid w:val="0"/>
              <w:spacing w:before="60" w:line="276" w:lineRule="auto"/>
              <w:rPr>
                <w:b/>
                <w:szCs w:val="26"/>
              </w:rPr>
            </w:pPr>
            <w:r>
              <w:rPr>
                <w:b/>
                <w:szCs w:val="26"/>
              </w:rPr>
              <w:t xml:space="preserve">Hoàn cảnh sử dụng phụ (thay thế) trong trường hợp không thành công: </w:t>
            </w:r>
          </w:p>
          <w:p w14:paraId="5C4358FD" w14:textId="77777777" w:rsidR="00B74A1B" w:rsidRDefault="00B74A1B" w:rsidP="00E47116">
            <w:pPr>
              <w:snapToGrid w:val="0"/>
              <w:spacing w:before="60" w:line="276" w:lineRule="auto"/>
              <w:rPr>
                <w:szCs w:val="26"/>
              </w:rPr>
            </w:pPr>
            <w:r>
              <w:rPr>
                <w:szCs w:val="26"/>
              </w:rPr>
              <w:t>1. Nếu chưa biểu mẫu cấu hình trước mà nhấn nút chức năng [Xuất phiếu xuất kho]:</w:t>
            </w:r>
          </w:p>
          <w:p w14:paraId="1EB9CAD0" w14:textId="77777777" w:rsidR="00B74A1B" w:rsidRPr="001B7384" w:rsidRDefault="00B74A1B" w:rsidP="00E47116">
            <w:pPr>
              <w:pStyle w:val="ListParagraph"/>
              <w:numPr>
                <w:ilvl w:val="0"/>
                <w:numId w:val="54"/>
              </w:numPr>
              <w:snapToGrid w:val="0"/>
              <w:spacing w:before="60"/>
              <w:rPr>
                <w:szCs w:val="26"/>
              </w:rPr>
            </w:pPr>
            <w:r w:rsidRPr="001B7384">
              <w:rPr>
                <w:szCs w:val="26"/>
              </w:rPr>
              <w:t>Hệ thống hiển thị thông báo [Chưa có biểu mẫu xuất file, vui lòng thông báo Quản trị viên để cấu hình biểu mẫu xuất file].</w:t>
            </w:r>
          </w:p>
        </w:tc>
      </w:tr>
      <w:tr w:rsidR="00B74A1B" w14:paraId="60A6DF1B"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ECEDAA5" w14:textId="77777777" w:rsidR="00B74A1B" w:rsidRDefault="00B74A1B" w:rsidP="00E47116">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B74A1B" w14:paraId="69FD2DD1"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CC9EFB0" w14:textId="77777777" w:rsidR="00B74A1B" w:rsidRDefault="00B74A1B" w:rsidP="00E47116">
            <w:pPr>
              <w:snapToGrid w:val="0"/>
              <w:spacing w:before="60" w:line="276" w:lineRule="auto"/>
              <w:rPr>
                <w:szCs w:val="26"/>
              </w:rPr>
            </w:pPr>
            <w:r>
              <w:rPr>
                <w:b/>
                <w:szCs w:val="26"/>
              </w:rPr>
              <w:t>Các yêu cầu phi chức năng:</w:t>
            </w:r>
            <w:r>
              <w:rPr>
                <w:szCs w:val="26"/>
              </w:rPr>
              <w:t xml:space="preserve"> Không có</w:t>
            </w:r>
          </w:p>
        </w:tc>
      </w:tr>
    </w:tbl>
    <w:p w14:paraId="30D3A6EF" w14:textId="77777777" w:rsidR="00B74A1B" w:rsidRDefault="00B74A1B" w:rsidP="00B74A1B"/>
    <w:p w14:paraId="040C87F5" w14:textId="77777777" w:rsidR="00B74A1B" w:rsidRDefault="00B74A1B" w:rsidP="00815C01"/>
    <w:p w14:paraId="3444A4E0" w14:textId="347A3110" w:rsidR="00B423F9" w:rsidRDefault="00B423F9" w:rsidP="00B4509A">
      <w:pPr>
        <w:pStyle w:val="Heading2"/>
      </w:pPr>
      <w:bookmarkStart w:id="356" w:name="_Toc22744056"/>
      <w:r>
        <w:t>Nhóm chức năng “Quản lý SIM để cấp Chứng thư số” của Trung tâm Chứng thực số</w:t>
      </w:r>
      <w:bookmarkEnd w:id="356"/>
    </w:p>
    <w:p w14:paraId="577C7121" w14:textId="77777777" w:rsidR="001742B1" w:rsidRDefault="0022185A" w:rsidP="001742B1">
      <w:pPr>
        <w:keepNext/>
        <w:jc w:val="center"/>
      </w:pPr>
      <w:r>
        <w:rPr>
          <w:noProof/>
        </w:rPr>
        <w:drawing>
          <wp:inline distT="0" distB="0" distL="0" distR="0" wp14:anchorId="093C3A04" wp14:editId="7E158AB3">
            <wp:extent cx="5732145" cy="1503680"/>
            <wp:effectExtent l="19050" t="19050" r="20955" b="203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C471D5.tmp"/>
                    <pic:cNvPicPr/>
                  </pic:nvPicPr>
                  <pic:blipFill>
                    <a:blip r:embed="rId170">
                      <a:extLst>
                        <a:ext uri="{28A0092B-C50C-407E-A947-70E740481C1C}">
                          <a14:useLocalDpi xmlns:a14="http://schemas.microsoft.com/office/drawing/2010/main" val="0"/>
                        </a:ext>
                      </a:extLst>
                    </a:blip>
                    <a:stretch>
                      <a:fillRect/>
                    </a:stretch>
                  </pic:blipFill>
                  <pic:spPr>
                    <a:xfrm>
                      <a:off x="0" y="0"/>
                      <a:ext cx="5732145" cy="1503680"/>
                    </a:xfrm>
                    <a:prstGeom prst="rect">
                      <a:avLst/>
                    </a:prstGeom>
                    <a:ln>
                      <a:solidFill>
                        <a:schemeClr val="accent1"/>
                      </a:solidFill>
                    </a:ln>
                  </pic:spPr>
                </pic:pic>
              </a:graphicData>
            </a:graphic>
          </wp:inline>
        </w:drawing>
      </w:r>
    </w:p>
    <w:p w14:paraId="58227F6F" w14:textId="62818349" w:rsidR="0022185A" w:rsidRDefault="001742B1" w:rsidP="00CF6664">
      <w:pPr>
        <w:pStyle w:val="Caption"/>
      </w:pPr>
      <w:r>
        <w:t xml:space="preserve">Hình </w:t>
      </w:r>
      <w:fldSimple w:instr=" STYLEREF 2 \s ">
        <w:r w:rsidR="00473123">
          <w:rPr>
            <w:noProof/>
          </w:rPr>
          <w:t>5</w:t>
        </w:r>
      </w:fldSimple>
      <w:r w:rsidR="00473123">
        <w:noBreakHyphen/>
      </w:r>
      <w:fldSimple w:instr=" SEQ Hình \* ARABIC \s 2 ">
        <w:r w:rsidR="00473123">
          <w:rPr>
            <w:noProof/>
          </w:rPr>
          <w:t>1</w:t>
        </w:r>
      </w:fldSimple>
      <w:r>
        <w:t>: Giao diện hiển thị danh sách SIM mới chưa được sử dụng</w:t>
      </w:r>
    </w:p>
    <w:p w14:paraId="73B3CE38" w14:textId="77777777" w:rsidR="001742B1" w:rsidRDefault="001742B1" w:rsidP="001742B1">
      <w:pPr>
        <w:keepNext/>
      </w:pPr>
      <w:r>
        <w:rPr>
          <w:noProof/>
        </w:rPr>
        <w:lastRenderedPageBreak/>
        <w:drawing>
          <wp:inline distT="0" distB="0" distL="0" distR="0" wp14:anchorId="462FDA4C" wp14:editId="2DC38562">
            <wp:extent cx="5732145" cy="2786380"/>
            <wp:effectExtent l="19050" t="19050" r="20955"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C4D1EF.tmp"/>
                    <pic:cNvPicPr/>
                  </pic:nvPicPr>
                  <pic:blipFill>
                    <a:blip r:embed="rId171">
                      <a:extLst>
                        <a:ext uri="{28A0092B-C50C-407E-A947-70E740481C1C}">
                          <a14:useLocalDpi xmlns:a14="http://schemas.microsoft.com/office/drawing/2010/main" val="0"/>
                        </a:ext>
                      </a:extLst>
                    </a:blip>
                    <a:stretch>
                      <a:fillRect/>
                    </a:stretch>
                  </pic:blipFill>
                  <pic:spPr>
                    <a:xfrm>
                      <a:off x="0" y="0"/>
                      <a:ext cx="5732145" cy="2786380"/>
                    </a:xfrm>
                    <a:prstGeom prst="rect">
                      <a:avLst/>
                    </a:prstGeom>
                    <a:ln>
                      <a:solidFill>
                        <a:schemeClr val="accent1"/>
                      </a:solidFill>
                    </a:ln>
                  </pic:spPr>
                </pic:pic>
              </a:graphicData>
            </a:graphic>
          </wp:inline>
        </w:drawing>
      </w:r>
    </w:p>
    <w:p w14:paraId="5D93EF3C" w14:textId="7FE059C6" w:rsidR="001742B1" w:rsidRPr="001742B1" w:rsidRDefault="001742B1" w:rsidP="00CF6664">
      <w:pPr>
        <w:pStyle w:val="Caption"/>
      </w:pPr>
      <w:r>
        <w:t xml:space="preserve">Hình </w:t>
      </w:r>
      <w:fldSimple w:instr=" STYLEREF 2 \s ">
        <w:r w:rsidR="00473123">
          <w:rPr>
            <w:noProof/>
          </w:rPr>
          <w:t>5</w:t>
        </w:r>
      </w:fldSimple>
      <w:r w:rsidR="00473123">
        <w:noBreakHyphen/>
      </w:r>
      <w:fldSimple w:instr=" SEQ Hình \* ARABIC \s 2 ">
        <w:r w:rsidR="00473123">
          <w:rPr>
            <w:noProof/>
          </w:rPr>
          <w:t>2</w:t>
        </w:r>
      </w:fldSimple>
      <w:r>
        <w:t>: Giao diện Form thêm mới SIM</w:t>
      </w:r>
    </w:p>
    <w:p w14:paraId="19F5C9A8" w14:textId="6811E069" w:rsidR="00E30BFA" w:rsidRDefault="00E30BFA" w:rsidP="00941B88">
      <w:pPr>
        <w:pStyle w:val="UCName"/>
      </w:pPr>
      <w:bookmarkStart w:id="357" w:name="_Ref21360262"/>
      <w:bookmarkStart w:id="358" w:name="_Ref21360267"/>
      <w:bookmarkStart w:id="359" w:name="_Toc22744177"/>
      <w:r>
        <w:t>Thêm mới thông tin SIM</w:t>
      </w:r>
      <w:bookmarkEnd w:id="357"/>
      <w:bookmarkEnd w:id="358"/>
      <w:bookmarkEnd w:id="359"/>
    </w:p>
    <w:tbl>
      <w:tblPr>
        <w:tblW w:w="5000" w:type="pct"/>
        <w:tblLook w:val="04A0" w:firstRow="1" w:lastRow="0" w:firstColumn="1" w:lastColumn="0" w:noHBand="0" w:noVBand="1"/>
      </w:tblPr>
      <w:tblGrid>
        <w:gridCol w:w="5664"/>
        <w:gridCol w:w="3353"/>
      </w:tblGrid>
      <w:tr w:rsidR="00E30BFA" w14:paraId="0C464CCF" w14:textId="77777777" w:rsidTr="004E1081">
        <w:tc>
          <w:tcPr>
            <w:tcW w:w="3141" w:type="pct"/>
            <w:tcBorders>
              <w:top w:val="single" w:sz="4" w:space="0" w:color="000000"/>
              <w:left w:val="single" w:sz="4" w:space="0" w:color="000000"/>
              <w:bottom w:val="single" w:sz="4" w:space="0" w:color="000000"/>
              <w:right w:val="nil"/>
            </w:tcBorders>
            <w:hideMark/>
          </w:tcPr>
          <w:p w14:paraId="50DEB200" w14:textId="284A02E6" w:rsidR="00E30BFA" w:rsidRDefault="00E30BFA" w:rsidP="004E1081">
            <w:pPr>
              <w:spacing w:before="60" w:line="276" w:lineRule="auto"/>
              <w:rPr>
                <w:szCs w:val="26"/>
              </w:rPr>
            </w:pPr>
            <w:r>
              <w:rPr>
                <w:b/>
                <w:szCs w:val="26"/>
              </w:rPr>
              <w:t>Tên Usecase:</w:t>
            </w:r>
            <w:r>
              <w:rPr>
                <w:szCs w:val="26"/>
              </w:rPr>
              <w:t xml:space="preserve"> </w:t>
            </w:r>
            <w:r>
              <w:t>Thêm mới thông tin SIM</w:t>
            </w:r>
          </w:p>
        </w:tc>
        <w:tc>
          <w:tcPr>
            <w:tcW w:w="1859" w:type="pct"/>
            <w:tcBorders>
              <w:top w:val="single" w:sz="4" w:space="0" w:color="000000"/>
              <w:left w:val="single" w:sz="4" w:space="0" w:color="000000"/>
              <w:bottom w:val="single" w:sz="4" w:space="0" w:color="000000"/>
              <w:right w:val="single" w:sz="4" w:space="0" w:color="000000"/>
            </w:tcBorders>
            <w:hideMark/>
          </w:tcPr>
          <w:p w14:paraId="0A5F7CE0" w14:textId="77777777" w:rsidR="00E30BFA" w:rsidRDefault="00E30BFA" w:rsidP="004E1081">
            <w:pPr>
              <w:snapToGrid w:val="0"/>
              <w:spacing w:before="60" w:line="276" w:lineRule="auto"/>
              <w:rPr>
                <w:szCs w:val="26"/>
              </w:rPr>
            </w:pPr>
            <w:r>
              <w:rPr>
                <w:b/>
                <w:szCs w:val="26"/>
              </w:rPr>
              <w:t>Mức độ BMT:</w:t>
            </w:r>
            <w:r>
              <w:rPr>
                <w:szCs w:val="26"/>
              </w:rPr>
              <w:t xml:space="preserve"> B</w:t>
            </w:r>
          </w:p>
        </w:tc>
      </w:tr>
      <w:tr w:rsidR="00E30BFA" w14:paraId="2C4C34FC" w14:textId="77777777" w:rsidTr="004E1081">
        <w:tc>
          <w:tcPr>
            <w:tcW w:w="3141" w:type="pct"/>
            <w:tcBorders>
              <w:top w:val="single" w:sz="4" w:space="0" w:color="000000"/>
              <w:left w:val="single" w:sz="4" w:space="0" w:color="000000"/>
              <w:bottom w:val="single" w:sz="4" w:space="0" w:color="000000"/>
              <w:right w:val="nil"/>
            </w:tcBorders>
            <w:hideMark/>
          </w:tcPr>
          <w:p w14:paraId="7FFD53D9" w14:textId="77777777" w:rsidR="00E30BFA" w:rsidRPr="00811651" w:rsidRDefault="00E30BFA" w:rsidP="004E1081">
            <w:pPr>
              <w:snapToGrid w:val="0"/>
              <w:spacing w:before="60" w:line="276" w:lineRule="auto"/>
              <w:rPr>
                <w:szCs w:val="26"/>
              </w:rPr>
            </w:pPr>
            <w:r>
              <w:rPr>
                <w:b/>
                <w:szCs w:val="26"/>
              </w:rPr>
              <w:t xml:space="preserve">Tác nhân chính: </w:t>
            </w:r>
            <w:r>
              <w:rPr>
                <w:szCs w:val="26"/>
              </w:rPr>
              <w:t>Trung tâm Chứng thực số</w:t>
            </w:r>
          </w:p>
        </w:tc>
        <w:tc>
          <w:tcPr>
            <w:tcW w:w="1859" w:type="pct"/>
            <w:tcBorders>
              <w:top w:val="single" w:sz="4" w:space="0" w:color="000000"/>
              <w:left w:val="single" w:sz="4" w:space="0" w:color="000000"/>
              <w:bottom w:val="single" w:sz="4" w:space="0" w:color="000000"/>
              <w:right w:val="single" w:sz="4" w:space="0" w:color="000000"/>
            </w:tcBorders>
            <w:hideMark/>
          </w:tcPr>
          <w:p w14:paraId="3486A3F1" w14:textId="77777777" w:rsidR="00E30BFA" w:rsidRDefault="00E30BFA" w:rsidP="004E1081">
            <w:pPr>
              <w:snapToGrid w:val="0"/>
              <w:spacing w:before="60" w:line="276" w:lineRule="auto"/>
              <w:rPr>
                <w:szCs w:val="26"/>
              </w:rPr>
            </w:pPr>
            <w:r>
              <w:rPr>
                <w:b/>
                <w:szCs w:val="26"/>
              </w:rPr>
              <w:t xml:space="preserve">Tác nhân phụ: </w:t>
            </w:r>
            <w:r>
              <w:rPr>
                <w:szCs w:val="26"/>
              </w:rPr>
              <w:t>Hệ thống</w:t>
            </w:r>
          </w:p>
        </w:tc>
      </w:tr>
      <w:tr w:rsidR="00E30BFA" w14:paraId="54B533C4"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029978A0" w14:textId="15353CF6" w:rsidR="00E30BFA" w:rsidRPr="00811651" w:rsidRDefault="00E30BFA" w:rsidP="004E1081">
            <w:pPr>
              <w:spacing w:before="60" w:line="276" w:lineRule="auto"/>
              <w:rPr>
                <w:szCs w:val="26"/>
              </w:rPr>
            </w:pPr>
            <w:r>
              <w:rPr>
                <w:b/>
                <w:szCs w:val="26"/>
              </w:rPr>
              <w:t xml:space="preserve">Mô tả Usecase: </w:t>
            </w:r>
            <w:r>
              <w:rPr>
                <w:szCs w:val="26"/>
              </w:rPr>
              <w:t>Trung tâm Chứng thực số</w:t>
            </w:r>
            <w:r>
              <w:t xml:space="preserve"> thêm mới thông tin SIM</w:t>
            </w:r>
          </w:p>
        </w:tc>
      </w:tr>
      <w:tr w:rsidR="00E30BFA" w14:paraId="3C7BDA0A"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468FD566" w14:textId="77777777" w:rsidR="00E30BFA" w:rsidRDefault="00E30BFA" w:rsidP="004E1081">
            <w:pPr>
              <w:snapToGrid w:val="0"/>
              <w:spacing w:before="60" w:line="276" w:lineRule="auto"/>
              <w:rPr>
                <w:b/>
                <w:szCs w:val="26"/>
              </w:rPr>
            </w:pPr>
            <w:r>
              <w:rPr>
                <w:b/>
                <w:szCs w:val="26"/>
              </w:rPr>
              <w:t xml:space="preserve">Điều kiện để bắt đầu Usecase: </w:t>
            </w:r>
          </w:p>
          <w:p w14:paraId="2485CFA6" w14:textId="7DDF0FC6" w:rsidR="00E30BFA" w:rsidRPr="00E30BFA" w:rsidRDefault="00E30BFA"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tc>
      </w:tr>
      <w:tr w:rsidR="00E30BFA" w14:paraId="20AD95CF"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76687717" w14:textId="227775C2" w:rsidR="00E30BFA" w:rsidRPr="00C2018F" w:rsidRDefault="00E30BFA" w:rsidP="004E1081">
            <w:pPr>
              <w:snapToGrid w:val="0"/>
              <w:spacing w:before="60" w:line="276" w:lineRule="auto"/>
              <w:rPr>
                <w:szCs w:val="26"/>
              </w:rPr>
            </w:pPr>
            <w:r>
              <w:rPr>
                <w:b/>
                <w:szCs w:val="26"/>
              </w:rPr>
              <w:t xml:space="preserve">Điều kiện để kết thúc Usecase: </w:t>
            </w:r>
            <w:r>
              <w:rPr>
                <w:szCs w:val="26"/>
              </w:rPr>
              <w:t>Hệ thống lưu thành công SIM được cấp.</w:t>
            </w:r>
          </w:p>
        </w:tc>
      </w:tr>
      <w:tr w:rsidR="00E30BFA" w14:paraId="56705BA8" w14:textId="77777777" w:rsidTr="001E5781">
        <w:tc>
          <w:tcPr>
            <w:tcW w:w="5000" w:type="pct"/>
            <w:gridSpan w:val="2"/>
            <w:tcBorders>
              <w:top w:val="single" w:sz="4" w:space="0" w:color="000000"/>
              <w:left w:val="single" w:sz="4" w:space="0" w:color="000000"/>
              <w:bottom w:val="single" w:sz="4" w:space="0" w:color="000000"/>
              <w:right w:val="single" w:sz="4" w:space="0" w:color="000000"/>
            </w:tcBorders>
          </w:tcPr>
          <w:p w14:paraId="3E58E1C5" w14:textId="77777777" w:rsidR="00E30BFA" w:rsidRPr="00811651" w:rsidRDefault="00E30BFA" w:rsidP="004E1081">
            <w:pPr>
              <w:snapToGrid w:val="0"/>
              <w:spacing w:before="60" w:line="276" w:lineRule="auto"/>
              <w:rPr>
                <w:szCs w:val="26"/>
              </w:rPr>
            </w:pPr>
            <w:r>
              <w:rPr>
                <w:b/>
                <w:szCs w:val="26"/>
              </w:rPr>
              <w:t>Trình tự các sự kiện trong quá trình hoạt động của Usecase:</w:t>
            </w:r>
          </w:p>
          <w:p w14:paraId="72DA058D" w14:textId="196D5A37" w:rsidR="00E30BFA" w:rsidRPr="00E30BFA" w:rsidRDefault="00E30BFA" w:rsidP="009B4B77">
            <w:pPr>
              <w:pStyle w:val="ListParagraph"/>
              <w:numPr>
                <w:ilvl w:val="0"/>
                <w:numId w:val="93"/>
              </w:numPr>
              <w:rPr>
                <w:rFonts w:eastAsia="Calibri"/>
                <w:color w:val="000000"/>
                <w:szCs w:val="26"/>
              </w:rPr>
            </w:pPr>
            <w:r>
              <w:rPr>
                <w:szCs w:val="26"/>
              </w:rPr>
              <w:t>Trung tâm Chứng thực số</w:t>
            </w:r>
            <w:r>
              <w:rPr>
                <w:szCs w:val="26"/>
                <w:lang w:val="en-US"/>
              </w:rPr>
              <w:t xml:space="preserve"> truy cập vào chức năng [Quản lý SIM] và nhấn vào nút chức năng [Thêm mới].</w:t>
            </w:r>
          </w:p>
          <w:p w14:paraId="132AB392" w14:textId="201CB48E" w:rsidR="00E30BFA" w:rsidRPr="002F7595" w:rsidRDefault="00E30BFA" w:rsidP="009B4B77">
            <w:pPr>
              <w:pStyle w:val="ListParagraph"/>
              <w:numPr>
                <w:ilvl w:val="0"/>
                <w:numId w:val="93"/>
              </w:numPr>
              <w:rPr>
                <w:rFonts w:eastAsia="Calibri"/>
                <w:color w:val="000000"/>
                <w:szCs w:val="26"/>
              </w:rPr>
            </w:pPr>
            <w:r>
              <w:rPr>
                <w:szCs w:val="26"/>
                <w:lang w:val="en-US"/>
              </w:rPr>
              <w:t>Hệ thống hiển thị khung để nhập thông tin SIM mới – SIM được Phòng Quản trị hạ tầng xuất kho để cấp CTS.</w:t>
            </w:r>
          </w:p>
          <w:p w14:paraId="61C179F3" w14:textId="158D7CEE" w:rsidR="00E30BFA" w:rsidRPr="00513C92" w:rsidRDefault="00E30BFA" w:rsidP="009B4B77">
            <w:pPr>
              <w:pStyle w:val="ListParagraph"/>
              <w:numPr>
                <w:ilvl w:val="0"/>
                <w:numId w:val="93"/>
              </w:numPr>
              <w:rPr>
                <w:rFonts w:eastAsia="Calibri"/>
                <w:color w:val="000000"/>
                <w:szCs w:val="26"/>
              </w:rPr>
            </w:pPr>
            <w:r>
              <w:rPr>
                <w:szCs w:val="26"/>
              </w:rPr>
              <w:t>Trung tâm Chứng thực số</w:t>
            </w:r>
            <w:r>
              <w:rPr>
                <w:szCs w:val="26"/>
                <w:lang w:val="en-US"/>
              </w:rPr>
              <w:t xml:space="preserve"> nhập thông tin SIM vào khung và nhấn vào nút [Thêm mới]. Hệ thống kiểm tra dữ liệu đã được nhập đầy đủ hay chưa. Nếu được nhập đầy đủ, hệ thống sẽ lưu lại thông tin SIM.</w:t>
            </w:r>
          </w:p>
        </w:tc>
      </w:tr>
      <w:tr w:rsidR="00E30BFA" w14:paraId="4B51D74C"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2F7929F4" w14:textId="77777777" w:rsidR="00E30BFA" w:rsidRDefault="00E30BFA" w:rsidP="004E1081">
            <w:pPr>
              <w:snapToGrid w:val="0"/>
              <w:spacing w:before="60" w:line="276" w:lineRule="auto"/>
              <w:rPr>
                <w:b/>
                <w:szCs w:val="26"/>
              </w:rPr>
            </w:pPr>
            <w:r>
              <w:rPr>
                <w:b/>
                <w:szCs w:val="26"/>
              </w:rPr>
              <w:t xml:space="preserve">Hoàn cảnh sử dụng thành công cơ bản: </w:t>
            </w:r>
          </w:p>
          <w:p w14:paraId="1F2436AA" w14:textId="48FB971C" w:rsidR="00E30BFA" w:rsidRPr="00E30BFA" w:rsidRDefault="00E30BFA" w:rsidP="00A8287A">
            <w:pPr>
              <w:pStyle w:val="ListParagraph"/>
              <w:numPr>
                <w:ilvl w:val="0"/>
                <w:numId w:val="54"/>
              </w:numPr>
              <w:snapToGrid w:val="0"/>
              <w:spacing w:before="60"/>
              <w:rPr>
                <w:szCs w:val="26"/>
              </w:rPr>
            </w:pPr>
            <w:r w:rsidRPr="00513C92">
              <w:rPr>
                <w:szCs w:val="26"/>
              </w:rPr>
              <w:t xml:space="preserve">Hệ thống </w:t>
            </w:r>
            <w:r>
              <w:rPr>
                <w:szCs w:val="26"/>
                <w:lang w:val="en-US"/>
              </w:rPr>
              <w:t>lưu lại thông tin SIM thành công</w:t>
            </w:r>
            <w:r w:rsidRPr="00513C92">
              <w:rPr>
                <w:szCs w:val="26"/>
              </w:rPr>
              <w:t xml:space="preserve">. </w:t>
            </w:r>
          </w:p>
        </w:tc>
      </w:tr>
      <w:tr w:rsidR="00E30BFA" w14:paraId="0E3EBA9D"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1DBD59A6" w14:textId="77777777" w:rsidR="00E30BFA" w:rsidRDefault="00E30BFA" w:rsidP="004E1081">
            <w:pPr>
              <w:snapToGrid w:val="0"/>
              <w:spacing w:before="60" w:line="276" w:lineRule="auto"/>
              <w:rPr>
                <w:b/>
                <w:szCs w:val="26"/>
              </w:rPr>
            </w:pPr>
            <w:r>
              <w:rPr>
                <w:b/>
                <w:szCs w:val="26"/>
              </w:rPr>
              <w:t>Hoàn cảnh sử dụng phụ (thay thế) trong trường hợp không thành công:</w:t>
            </w:r>
          </w:p>
          <w:p w14:paraId="04250362" w14:textId="4DCA6662" w:rsidR="00E30BFA" w:rsidRPr="00186532" w:rsidRDefault="00E30BFA" w:rsidP="004E1081">
            <w:pPr>
              <w:snapToGrid w:val="0"/>
              <w:spacing w:before="60" w:line="276" w:lineRule="auto"/>
              <w:rPr>
                <w:b/>
                <w:szCs w:val="26"/>
              </w:rPr>
            </w:pPr>
            <w:r w:rsidRPr="00186532">
              <w:rPr>
                <w:b/>
                <w:szCs w:val="26"/>
              </w:rPr>
              <w:t xml:space="preserve">1. </w:t>
            </w:r>
            <w:r>
              <w:rPr>
                <w:b/>
                <w:szCs w:val="26"/>
              </w:rPr>
              <w:t>Dữ liệu thông tin SIM đã tồn tại</w:t>
            </w:r>
            <w:r w:rsidRPr="00186532">
              <w:rPr>
                <w:b/>
                <w:szCs w:val="26"/>
              </w:rPr>
              <w:t>:</w:t>
            </w:r>
          </w:p>
          <w:p w14:paraId="34391DF3" w14:textId="55EA5C05" w:rsidR="00E30BFA" w:rsidRPr="00513C92" w:rsidRDefault="00E30BFA" w:rsidP="004E1081">
            <w:pPr>
              <w:snapToGrid w:val="0"/>
              <w:spacing w:before="60" w:line="276" w:lineRule="auto"/>
              <w:rPr>
                <w:szCs w:val="26"/>
              </w:rPr>
            </w:pPr>
            <w:r>
              <w:rPr>
                <w:szCs w:val="26"/>
              </w:rPr>
              <w:t xml:space="preserve">Khi nhấn nút [Thêm mới], </w:t>
            </w:r>
            <w:r w:rsidR="00AB14DC">
              <w:rPr>
                <w:szCs w:val="26"/>
              </w:rPr>
              <w:t>hệ thống kiểm tra thông tin SIM đã tồn tại trong hệ thống hay chưa. Nếu đã tồn tại, hệ thống sẽ hiển thị thông báo [SIM đã tồn tại trong hệ thống.]</w:t>
            </w:r>
          </w:p>
        </w:tc>
      </w:tr>
      <w:tr w:rsidR="00E30BFA" w14:paraId="23B10A0D"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1789C984" w14:textId="77777777" w:rsidR="00E30BFA" w:rsidRDefault="00E30BFA" w:rsidP="004E1081">
            <w:pPr>
              <w:snapToGrid w:val="0"/>
              <w:spacing w:before="60" w:line="276" w:lineRule="auto"/>
              <w:rPr>
                <w:szCs w:val="26"/>
              </w:rPr>
            </w:pPr>
            <w:r>
              <w:rPr>
                <w:b/>
                <w:szCs w:val="26"/>
              </w:rPr>
              <w:lastRenderedPageBreak/>
              <w:t>Hành động liên quan sẽ xảy ra khi Usecase kết thúc:</w:t>
            </w:r>
            <w:r>
              <w:rPr>
                <w:szCs w:val="26"/>
              </w:rPr>
              <w:t xml:space="preserve"> </w:t>
            </w:r>
          </w:p>
          <w:p w14:paraId="76BF4B1A" w14:textId="2CA0D48C" w:rsidR="00E30BFA" w:rsidRPr="00186532" w:rsidRDefault="00E30BFA"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Danh sách SIM được cập nhật thêm SIM vừa mới nhập.</w:t>
            </w:r>
          </w:p>
        </w:tc>
      </w:tr>
      <w:tr w:rsidR="00E30BFA" w14:paraId="4E2E0A06"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59DB53E3" w14:textId="77777777" w:rsidR="00E30BFA" w:rsidRDefault="00E30BFA" w:rsidP="004E1081">
            <w:pPr>
              <w:snapToGrid w:val="0"/>
              <w:spacing w:before="60" w:line="276" w:lineRule="auto"/>
              <w:rPr>
                <w:szCs w:val="26"/>
              </w:rPr>
            </w:pPr>
            <w:r>
              <w:rPr>
                <w:b/>
                <w:szCs w:val="26"/>
              </w:rPr>
              <w:t>Các yêu cầu phi chức năng:</w:t>
            </w:r>
            <w:r>
              <w:rPr>
                <w:szCs w:val="26"/>
              </w:rPr>
              <w:t xml:space="preserve"> Không có</w:t>
            </w:r>
          </w:p>
        </w:tc>
      </w:tr>
    </w:tbl>
    <w:p w14:paraId="4B47BD48" w14:textId="77777777" w:rsidR="00763EE3" w:rsidRDefault="00763EE3" w:rsidP="00763EE3"/>
    <w:p w14:paraId="60C63973" w14:textId="77777777" w:rsidR="001742B1" w:rsidRDefault="001742B1" w:rsidP="001742B1">
      <w:pPr>
        <w:keepNext/>
        <w:jc w:val="center"/>
      </w:pPr>
      <w:r>
        <w:rPr>
          <w:noProof/>
        </w:rPr>
        <w:drawing>
          <wp:inline distT="0" distB="0" distL="0" distR="0" wp14:anchorId="6E34DB97" wp14:editId="1EFA1A62">
            <wp:extent cx="4610743" cy="2248214"/>
            <wp:effectExtent l="19050" t="19050" r="18415"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C473FA.tmp"/>
                    <pic:cNvPicPr/>
                  </pic:nvPicPr>
                  <pic:blipFill>
                    <a:blip r:embed="rId172">
                      <a:extLst>
                        <a:ext uri="{28A0092B-C50C-407E-A947-70E740481C1C}">
                          <a14:useLocalDpi xmlns:a14="http://schemas.microsoft.com/office/drawing/2010/main" val="0"/>
                        </a:ext>
                      </a:extLst>
                    </a:blip>
                    <a:stretch>
                      <a:fillRect/>
                    </a:stretch>
                  </pic:blipFill>
                  <pic:spPr>
                    <a:xfrm>
                      <a:off x="0" y="0"/>
                      <a:ext cx="4610743" cy="2248214"/>
                    </a:xfrm>
                    <a:prstGeom prst="rect">
                      <a:avLst/>
                    </a:prstGeom>
                    <a:ln>
                      <a:solidFill>
                        <a:schemeClr val="accent1"/>
                      </a:solidFill>
                    </a:ln>
                  </pic:spPr>
                </pic:pic>
              </a:graphicData>
            </a:graphic>
          </wp:inline>
        </w:drawing>
      </w:r>
    </w:p>
    <w:p w14:paraId="7D3ACDF5" w14:textId="42F72A37" w:rsidR="001742B1" w:rsidRDefault="001742B1" w:rsidP="00CF6664">
      <w:pPr>
        <w:pStyle w:val="Caption"/>
      </w:pPr>
      <w:r>
        <w:t xml:space="preserve">Hình </w:t>
      </w:r>
      <w:fldSimple w:instr=" STYLEREF 2 \s ">
        <w:r w:rsidR="00473123">
          <w:rPr>
            <w:noProof/>
          </w:rPr>
          <w:t>5</w:t>
        </w:r>
      </w:fldSimple>
      <w:r w:rsidR="00473123">
        <w:noBreakHyphen/>
      </w:r>
      <w:fldSimple w:instr=" SEQ Hình \* ARABIC \s 2 ">
        <w:r w:rsidR="00473123">
          <w:rPr>
            <w:noProof/>
          </w:rPr>
          <w:t>3</w:t>
        </w:r>
      </w:fldSimple>
      <w:r>
        <w:t xml:space="preserve">: </w:t>
      </w:r>
      <w:r w:rsidR="00637C98">
        <w:t>Form chọn file Excel để import dữ liệu SIM mới vào hệ thống</w:t>
      </w:r>
    </w:p>
    <w:p w14:paraId="4875FBFE" w14:textId="77777777" w:rsidR="00B423F9" w:rsidRDefault="00B423F9" w:rsidP="00941B88">
      <w:pPr>
        <w:pStyle w:val="UCName"/>
      </w:pPr>
      <w:bookmarkStart w:id="360" w:name="_Ref21360279"/>
      <w:bookmarkStart w:id="361" w:name="_Ref21360282"/>
      <w:bookmarkStart w:id="362" w:name="_Toc22744178"/>
      <w:r>
        <w:t>Nhập danh sách thông tin SIM từ danh sách cho nhà mạng cung cấp</w:t>
      </w:r>
      <w:bookmarkEnd w:id="360"/>
      <w:bookmarkEnd w:id="361"/>
      <w:bookmarkEnd w:id="362"/>
    </w:p>
    <w:tbl>
      <w:tblPr>
        <w:tblW w:w="5000" w:type="pct"/>
        <w:tblLook w:val="04A0" w:firstRow="1" w:lastRow="0" w:firstColumn="1" w:lastColumn="0" w:noHBand="0" w:noVBand="1"/>
      </w:tblPr>
      <w:tblGrid>
        <w:gridCol w:w="5807"/>
        <w:gridCol w:w="3210"/>
      </w:tblGrid>
      <w:tr w:rsidR="00B423F9" w14:paraId="5061B71B" w14:textId="77777777" w:rsidTr="004E1081">
        <w:tc>
          <w:tcPr>
            <w:tcW w:w="3220" w:type="pct"/>
            <w:tcBorders>
              <w:top w:val="single" w:sz="4" w:space="0" w:color="000000"/>
              <w:left w:val="single" w:sz="4" w:space="0" w:color="000000"/>
              <w:bottom w:val="single" w:sz="4" w:space="0" w:color="000000"/>
              <w:right w:val="nil"/>
            </w:tcBorders>
            <w:hideMark/>
          </w:tcPr>
          <w:p w14:paraId="71511836" w14:textId="77777777" w:rsidR="00B423F9" w:rsidRDefault="00B423F9" w:rsidP="004E1081">
            <w:pPr>
              <w:spacing w:before="60" w:line="276" w:lineRule="auto"/>
              <w:rPr>
                <w:szCs w:val="26"/>
              </w:rPr>
            </w:pPr>
            <w:r>
              <w:rPr>
                <w:b/>
                <w:szCs w:val="26"/>
              </w:rPr>
              <w:t>Tên Usecase:</w:t>
            </w:r>
            <w:r>
              <w:rPr>
                <w:szCs w:val="26"/>
              </w:rPr>
              <w:t xml:space="preserve"> </w:t>
            </w:r>
            <w:r>
              <w:t>Nhập danh sách thông tin SIM từ danh sách cho nhà mạng cung cấp</w:t>
            </w:r>
          </w:p>
        </w:tc>
        <w:tc>
          <w:tcPr>
            <w:tcW w:w="1780" w:type="pct"/>
            <w:tcBorders>
              <w:top w:val="single" w:sz="4" w:space="0" w:color="000000"/>
              <w:left w:val="single" w:sz="4" w:space="0" w:color="000000"/>
              <w:bottom w:val="single" w:sz="4" w:space="0" w:color="000000"/>
              <w:right w:val="single" w:sz="4" w:space="0" w:color="000000"/>
            </w:tcBorders>
            <w:hideMark/>
          </w:tcPr>
          <w:p w14:paraId="4F1AC0C2" w14:textId="77777777" w:rsidR="00B423F9" w:rsidRDefault="00B423F9" w:rsidP="004E1081">
            <w:pPr>
              <w:snapToGrid w:val="0"/>
              <w:spacing w:before="60" w:line="276" w:lineRule="auto"/>
              <w:rPr>
                <w:szCs w:val="26"/>
              </w:rPr>
            </w:pPr>
            <w:r>
              <w:rPr>
                <w:b/>
                <w:szCs w:val="26"/>
              </w:rPr>
              <w:t>Mức độ BMT:</w:t>
            </w:r>
            <w:r>
              <w:rPr>
                <w:szCs w:val="26"/>
              </w:rPr>
              <w:t xml:space="preserve"> B</w:t>
            </w:r>
          </w:p>
        </w:tc>
      </w:tr>
      <w:tr w:rsidR="00B423F9" w14:paraId="6464FE61" w14:textId="77777777" w:rsidTr="004E1081">
        <w:tc>
          <w:tcPr>
            <w:tcW w:w="3220" w:type="pct"/>
            <w:tcBorders>
              <w:top w:val="single" w:sz="4" w:space="0" w:color="000000"/>
              <w:left w:val="single" w:sz="4" w:space="0" w:color="000000"/>
              <w:bottom w:val="single" w:sz="4" w:space="0" w:color="000000"/>
              <w:right w:val="nil"/>
            </w:tcBorders>
            <w:hideMark/>
          </w:tcPr>
          <w:p w14:paraId="4FBA5E79" w14:textId="77777777" w:rsidR="00B423F9" w:rsidRPr="00811651" w:rsidRDefault="00B423F9" w:rsidP="004E1081">
            <w:pPr>
              <w:snapToGrid w:val="0"/>
              <w:spacing w:before="60" w:line="276" w:lineRule="auto"/>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3BC735BA" w14:textId="77777777" w:rsidR="00B423F9" w:rsidRDefault="00B423F9" w:rsidP="004E1081">
            <w:pPr>
              <w:snapToGrid w:val="0"/>
              <w:spacing w:before="60" w:line="276" w:lineRule="auto"/>
              <w:rPr>
                <w:szCs w:val="26"/>
              </w:rPr>
            </w:pPr>
            <w:r>
              <w:rPr>
                <w:b/>
                <w:szCs w:val="26"/>
              </w:rPr>
              <w:t xml:space="preserve">Tác nhân phụ: </w:t>
            </w:r>
            <w:r>
              <w:rPr>
                <w:szCs w:val="26"/>
              </w:rPr>
              <w:t>Hệ thống</w:t>
            </w:r>
          </w:p>
        </w:tc>
      </w:tr>
      <w:tr w:rsidR="00B423F9" w14:paraId="6BE79A85"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117FB8F7" w14:textId="65BD3227" w:rsidR="00B423F9" w:rsidRPr="00811651" w:rsidRDefault="00B423F9" w:rsidP="004E1081">
            <w:pPr>
              <w:spacing w:before="60" w:line="276" w:lineRule="auto"/>
              <w:rPr>
                <w:szCs w:val="26"/>
              </w:rPr>
            </w:pPr>
            <w:r>
              <w:rPr>
                <w:b/>
                <w:szCs w:val="26"/>
              </w:rPr>
              <w:t xml:space="preserve">Mô tả Usecase: </w:t>
            </w:r>
            <w:r>
              <w:rPr>
                <w:szCs w:val="26"/>
              </w:rPr>
              <w:t>Trung tâm Chứng thực số</w:t>
            </w:r>
            <w:r>
              <w:t xml:space="preserve"> nhập danh sách thông tin SIM từ danh sách cho nhà mạng cung cấp</w:t>
            </w:r>
          </w:p>
        </w:tc>
      </w:tr>
      <w:tr w:rsidR="00B423F9" w14:paraId="7071940D"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94F6CE5" w14:textId="77777777" w:rsidR="00513C92" w:rsidRDefault="00B423F9" w:rsidP="004E1081">
            <w:pPr>
              <w:snapToGrid w:val="0"/>
              <w:spacing w:before="60" w:line="276" w:lineRule="auto"/>
              <w:rPr>
                <w:b/>
                <w:szCs w:val="26"/>
              </w:rPr>
            </w:pPr>
            <w:r>
              <w:rPr>
                <w:b/>
                <w:szCs w:val="26"/>
              </w:rPr>
              <w:t xml:space="preserve">Điều kiện để bắt đầu Usecase: </w:t>
            </w:r>
          </w:p>
          <w:p w14:paraId="7247BD6D" w14:textId="77777777" w:rsidR="00B423F9" w:rsidRDefault="00B423F9"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2F1FC266" w14:textId="4EE1B2FF" w:rsidR="00513C92" w:rsidRPr="00513C92" w:rsidRDefault="00513C92" w:rsidP="00A8287A">
            <w:pPr>
              <w:pStyle w:val="ListParagraph"/>
              <w:numPr>
                <w:ilvl w:val="0"/>
                <w:numId w:val="54"/>
              </w:numPr>
              <w:snapToGrid w:val="0"/>
              <w:spacing w:before="60"/>
              <w:rPr>
                <w:szCs w:val="26"/>
              </w:rPr>
            </w:pPr>
            <w:r>
              <w:rPr>
                <w:szCs w:val="26"/>
              </w:rPr>
              <w:t>Trung tâm Chứng thực số</w:t>
            </w:r>
            <w:r>
              <w:rPr>
                <w:szCs w:val="26"/>
                <w:lang w:val="en-US"/>
              </w:rPr>
              <w:t xml:space="preserve"> có file Excel theo mẫu được quy định sẵn (.xls) và có chứa nội dung để import vào hệ thống.</w:t>
            </w:r>
          </w:p>
        </w:tc>
      </w:tr>
      <w:tr w:rsidR="00B423F9" w14:paraId="3343FE94"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50499E1F" w14:textId="0FD62A79" w:rsidR="00B423F9" w:rsidRPr="00C2018F" w:rsidRDefault="00B423F9" w:rsidP="004E1081">
            <w:pPr>
              <w:snapToGrid w:val="0"/>
              <w:spacing w:before="60" w:line="276" w:lineRule="auto"/>
              <w:rPr>
                <w:szCs w:val="26"/>
              </w:rPr>
            </w:pPr>
            <w:r>
              <w:rPr>
                <w:b/>
                <w:szCs w:val="26"/>
              </w:rPr>
              <w:t xml:space="preserve">Điều kiện để kết thúc Usecase: </w:t>
            </w:r>
            <w:r>
              <w:rPr>
                <w:szCs w:val="26"/>
              </w:rPr>
              <w:t>Hệ thống cập nhật đầy đủ và chính xác danh sách SIM được cấp</w:t>
            </w:r>
            <w:r w:rsidR="00513C92">
              <w:rPr>
                <w:szCs w:val="26"/>
              </w:rPr>
              <w:t>.</w:t>
            </w:r>
          </w:p>
        </w:tc>
      </w:tr>
      <w:tr w:rsidR="00B423F9" w14:paraId="39CDD862" w14:textId="77777777" w:rsidTr="001E5781">
        <w:tc>
          <w:tcPr>
            <w:tcW w:w="5000" w:type="pct"/>
            <w:gridSpan w:val="2"/>
            <w:tcBorders>
              <w:top w:val="single" w:sz="4" w:space="0" w:color="000000"/>
              <w:left w:val="single" w:sz="4" w:space="0" w:color="000000"/>
              <w:bottom w:val="single" w:sz="4" w:space="0" w:color="000000"/>
              <w:right w:val="single" w:sz="4" w:space="0" w:color="000000"/>
            </w:tcBorders>
          </w:tcPr>
          <w:p w14:paraId="528A3C25" w14:textId="01B95787" w:rsidR="00B423F9" w:rsidRPr="00811651" w:rsidRDefault="00B423F9" w:rsidP="004E1081">
            <w:pPr>
              <w:snapToGrid w:val="0"/>
              <w:spacing w:before="60" w:line="276" w:lineRule="auto"/>
              <w:rPr>
                <w:szCs w:val="26"/>
              </w:rPr>
            </w:pPr>
            <w:r>
              <w:rPr>
                <w:b/>
                <w:szCs w:val="26"/>
              </w:rPr>
              <w:t>Trình tự các sự kiện trong quá trình hoạt động của Usecase:</w:t>
            </w:r>
          </w:p>
          <w:p w14:paraId="1C32431E" w14:textId="2FA75489" w:rsidR="00B423F9" w:rsidRPr="002F7595" w:rsidRDefault="00B423F9" w:rsidP="009B4B77">
            <w:pPr>
              <w:pStyle w:val="ListParagraph"/>
              <w:numPr>
                <w:ilvl w:val="0"/>
                <w:numId w:val="99"/>
              </w:numPr>
              <w:rPr>
                <w:rFonts w:eastAsia="Calibri"/>
                <w:color w:val="000000"/>
                <w:szCs w:val="26"/>
              </w:rPr>
            </w:pPr>
            <w:r>
              <w:rPr>
                <w:szCs w:val="26"/>
              </w:rPr>
              <w:t>Trung tâm Chứng thực số</w:t>
            </w:r>
            <w:r>
              <w:rPr>
                <w:szCs w:val="26"/>
                <w:lang w:val="en-US"/>
              </w:rPr>
              <w:t xml:space="preserve"> truy cập vào chức năng [Quản lý SIM], hệ thống hiển thị danh sách các SIM đã được Phòng Quản trị hạ tầng xuất kho để cấp CTS.</w:t>
            </w:r>
          </w:p>
          <w:p w14:paraId="6B2A8433" w14:textId="77777777" w:rsidR="00513C92" w:rsidRPr="00513C92" w:rsidRDefault="00B423F9" w:rsidP="009B4B77">
            <w:pPr>
              <w:pStyle w:val="ListParagraph"/>
              <w:numPr>
                <w:ilvl w:val="0"/>
                <w:numId w:val="99"/>
              </w:numPr>
              <w:rPr>
                <w:rFonts w:eastAsia="Calibri"/>
                <w:color w:val="000000"/>
                <w:szCs w:val="26"/>
              </w:rPr>
            </w:pPr>
            <w:r>
              <w:rPr>
                <w:szCs w:val="26"/>
              </w:rPr>
              <w:t>Trung tâm Chứng thực số</w:t>
            </w:r>
            <w:r>
              <w:rPr>
                <w:szCs w:val="26"/>
                <w:lang w:val="en-US"/>
              </w:rPr>
              <w:t xml:space="preserve"> nhấn vào nút chức năng [Import danh sách từ file Excel], hệ thống sẽ hiển thị khung yêu cầu upload file Excel </w:t>
            </w:r>
            <w:r w:rsidR="00513C92">
              <w:rPr>
                <w:szCs w:val="26"/>
                <w:lang w:val="en-US"/>
              </w:rPr>
              <w:t>cần import danh sách vào hệ thống.</w:t>
            </w:r>
          </w:p>
          <w:p w14:paraId="4F458A0C" w14:textId="017AC1DD" w:rsidR="00513C92" w:rsidRPr="00513C92" w:rsidRDefault="00513C92" w:rsidP="009B4B77">
            <w:pPr>
              <w:pStyle w:val="ListParagraph"/>
              <w:numPr>
                <w:ilvl w:val="0"/>
                <w:numId w:val="99"/>
              </w:numPr>
              <w:rPr>
                <w:rFonts w:eastAsia="Calibri"/>
                <w:color w:val="000000"/>
                <w:szCs w:val="26"/>
              </w:rPr>
            </w:pPr>
            <w:r>
              <w:rPr>
                <w:szCs w:val="26"/>
              </w:rPr>
              <w:t>Trung tâm Chứng thực số</w:t>
            </w:r>
            <w:r>
              <w:rPr>
                <w:szCs w:val="26"/>
                <w:lang w:val="en-US"/>
              </w:rPr>
              <w:t xml:space="preserve"> chọn file Excel và nhấn nút [Nhập vào hệ thống]. Hệ thống đọc thông tin trong file Excel và lưu danh sách vào hệ thống.</w:t>
            </w:r>
          </w:p>
        </w:tc>
      </w:tr>
      <w:tr w:rsidR="00B423F9" w14:paraId="0DAABC4E"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0EA653E7" w14:textId="77777777" w:rsidR="00513C92" w:rsidRDefault="00B423F9" w:rsidP="004E1081">
            <w:pPr>
              <w:snapToGrid w:val="0"/>
              <w:spacing w:before="60" w:line="276" w:lineRule="auto"/>
              <w:rPr>
                <w:b/>
                <w:szCs w:val="26"/>
              </w:rPr>
            </w:pPr>
            <w:r>
              <w:rPr>
                <w:b/>
                <w:szCs w:val="26"/>
              </w:rPr>
              <w:lastRenderedPageBreak/>
              <w:t xml:space="preserve">Hoàn cảnh sử dụng thành công cơ bản: </w:t>
            </w:r>
          </w:p>
          <w:p w14:paraId="697A6991" w14:textId="77777777" w:rsidR="00B423F9" w:rsidRDefault="00513C92" w:rsidP="00A8287A">
            <w:pPr>
              <w:pStyle w:val="ListParagraph"/>
              <w:numPr>
                <w:ilvl w:val="0"/>
                <w:numId w:val="54"/>
              </w:numPr>
              <w:snapToGrid w:val="0"/>
              <w:spacing w:before="60"/>
              <w:rPr>
                <w:szCs w:val="26"/>
              </w:rPr>
            </w:pPr>
            <w:r w:rsidRPr="00513C92">
              <w:rPr>
                <w:szCs w:val="26"/>
              </w:rPr>
              <w:t xml:space="preserve">Hệ thống cập nhật đầy đủ và chính xác danh sách SIM được cấp. </w:t>
            </w:r>
          </w:p>
          <w:p w14:paraId="28F30244" w14:textId="1830C881" w:rsidR="00513C92" w:rsidRPr="00513C92" w:rsidRDefault="00513C92" w:rsidP="00A8287A">
            <w:pPr>
              <w:pStyle w:val="ListParagraph"/>
              <w:numPr>
                <w:ilvl w:val="0"/>
                <w:numId w:val="54"/>
              </w:numPr>
              <w:snapToGrid w:val="0"/>
              <w:spacing w:before="60"/>
              <w:rPr>
                <w:szCs w:val="26"/>
              </w:rPr>
            </w:pPr>
            <w:r>
              <w:rPr>
                <w:szCs w:val="26"/>
                <w:lang w:val="en-US"/>
              </w:rPr>
              <w:t>Hệ thống hiển thị danh sách SIM vừa mới nhập vào.</w:t>
            </w:r>
          </w:p>
        </w:tc>
      </w:tr>
      <w:tr w:rsidR="00B423F9" w14:paraId="1C76FD0A"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C086405" w14:textId="53D64861" w:rsidR="00513C92" w:rsidRDefault="00B423F9" w:rsidP="004E1081">
            <w:pPr>
              <w:snapToGrid w:val="0"/>
              <w:spacing w:before="60" w:line="276" w:lineRule="auto"/>
              <w:rPr>
                <w:b/>
                <w:szCs w:val="26"/>
              </w:rPr>
            </w:pPr>
            <w:r>
              <w:rPr>
                <w:b/>
                <w:szCs w:val="26"/>
              </w:rPr>
              <w:t>Hoàn cảnh sử dụng phụ (thay thế) trong trường hợp không thành công:</w:t>
            </w:r>
          </w:p>
          <w:p w14:paraId="57E65A63" w14:textId="77777777" w:rsidR="00513C92" w:rsidRPr="00186532" w:rsidRDefault="00513C92" w:rsidP="004E1081">
            <w:pPr>
              <w:snapToGrid w:val="0"/>
              <w:spacing w:before="60" w:line="276" w:lineRule="auto"/>
              <w:rPr>
                <w:b/>
                <w:szCs w:val="26"/>
              </w:rPr>
            </w:pPr>
            <w:r w:rsidRPr="00186532">
              <w:rPr>
                <w:b/>
                <w:szCs w:val="26"/>
              </w:rPr>
              <w:t>1. Không import được danh sách SIM trong file:</w:t>
            </w:r>
          </w:p>
          <w:p w14:paraId="4E9EFE2D" w14:textId="77777777" w:rsidR="00513C92" w:rsidRDefault="00513C92" w:rsidP="004E1081">
            <w:pPr>
              <w:snapToGrid w:val="0"/>
              <w:spacing w:before="60" w:line="276" w:lineRule="auto"/>
              <w:rPr>
                <w:szCs w:val="26"/>
              </w:rPr>
            </w:pPr>
            <w:r>
              <w:rPr>
                <w:szCs w:val="26"/>
              </w:rPr>
              <w:t>Nếu không import được danh sách SIM trong file, hệ thống hiển thị thông báo [Hệ thống không nhập được thông tin. Vui lòng kiểm tra lại tập tin.].</w:t>
            </w:r>
          </w:p>
          <w:p w14:paraId="70EF51DE" w14:textId="77777777" w:rsidR="00513C92" w:rsidRPr="00186532" w:rsidRDefault="00513C92" w:rsidP="004E1081">
            <w:pPr>
              <w:snapToGrid w:val="0"/>
              <w:spacing w:before="60" w:line="276" w:lineRule="auto"/>
              <w:rPr>
                <w:b/>
                <w:szCs w:val="26"/>
              </w:rPr>
            </w:pPr>
            <w:r w:rsidRPr="00186532">
              <w:rPr>
                <w:b/>
                <w:szCs w:val="26"/>
              </w:rPr>
              <w:t>2. Chọn sai định dạng file để import vào hệ thống:</w:t>
            </w:r>
          </w:p>
          <w:p w14:paraId="744442D5" w14:textId="77777777" w:rsidR="00186532" w:rsidRDefault="00513C92" w:rsidP="004E1081">
            <w:pPr>
              <w:snapToGrid w:val="0"/>
              <w:spacing w:before="60" w:line="276" w:lineRule="auto"/>
              <w:rPr>
                <w:szCs w:val="26"/>
              </w:rPr>
            </w:pPr>
            <w:r>
              <w:rPr>
                <w:szCs w:val="26"/>
              </w:rPr>
              <w:t xml:space="preserve">Nếu </w:t>
            </w:r>
            <w:r w:rsidR="00186532">
              <w:rPr>
                <w:szCs w:val="26"/>
              </w:rPr>
              <w:t>Trung tâm Chứng thực số chọn sai định dạng file – khác định dạng .xls thì khi vừa chọn xong file, hệ thống sẽ hiển thị cảnh báo [Vui lòng chọn file có định dạng Excel (.xls) để nhập dữ liệu vào hệ thống.] và không cho phép lấy file sai định dạng vừa chọn.</w:t>
            </w:r>
          </w:p>
          <w:p w14:paraId="2392DA88" w14:textId="77777777" w:rsidR="0024707E" w:rsidRPr="00F80EDD" w:rsidRDefault="0024707E" w:rsidP="004E1081">
            <w:pPr>
              <w:snapToGrid w:val="0"/>
              <w:spacing w:before="60" w:line="276" w:lineRule="auto"/>
              <w:rPr>
                <w:b/>
                <w:szCs w:val="26"/>
              </w:rPr>
            </w:pPr>
            <w:r w:rsidRPr="00F80EDD">
              <w:rPr>
                <w:b/>
                <w:szCs w:val="26"/>
              </w:rPr>
              <w:t>3. Không có danh sách SIM trong hệ thống:</w:t>
            </w:r>
          </w:p>
          <w:p w14:paraId="6A06A864" w14:textId="45855422" w:rsidR="0024707E" w:rsidRPr="00513C92" w:rsidRDefault="0024707E" w:rsidP="004E1081">
            <w:pPr>
              <w:snapToGrid w:val="0"/>
              <w:spacing w:before="60" w:line="276" w:lineRule="auto"/>
              <w:rPr>
                <w:szCs w:val="26"/>
              </w:rPr>
            </w:pPr>
            <w:r>
              <w:rPr>
                <w:szCs w:val="26"/>
              </w:rPr>
              <w:t>- Nếu trong hệ thống chưa có thông tin SIM thì tại danh sách hiển thị [Không có dữ liệu].</w:t>
            </w:r>
          </w:p>
        </w:tc>
      </w:tr>
      <w:tr w:rsidR="00B423F9" w14:paraId="03962698"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0B18AC6F" w14:textId="641120E3" w:rsidR="00B423F9" w:rsidRDefault="00B423F9" w:rsidP="004E1081">
            <w:pPr>
              <w:snapToGrid w:val="0"/>
              <w:spacing w:before="60" w:line="276" w:lineRule="auto"/>
              <w:rPr>
                <w:szCs w:val="26"/>
              </w:rPr>
            </w:pPr>
            <w:r>
              <w:rPr>
                <w:b/>
                <w:szCs w:val="26"/>
              </w:rPr>
              <w:t>Hành động liên quan sẽ xảy ra khi Usecase kết thúc:</w:t>
            </w:r>
            <w:r>
              <w:rPr>
                <w:szCs w:val="26"/>
              </w:rPr>
              <w:t xml:space="preserve"> </w:t>
            </w:r>
          </w:p>
          <w:p w14:paraId="33D095D7" w14:textId="77777777" w:rsidR="00186532" w:rsidRPr="000746FE" w:rsidRDefault="00186532"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Có hiển thị thông báo [</w:t>
            </w:r>
            <w:r w:rsidR="000746FE">
              <w:rPr>
                <w:rFonts w:eastAsia="Times New Roman"/>
                <w:color w:val="000000"/>
                <w:szCs w:val="26"/>
                <w:lang w:val="en-US"/>
              </w:rPr>
              <w:t>Yêu cầu của bạn đã được thực hiện thành công].</w:t>
            </w:r>
          </w:p>
          <w:p w14:paraId="1BD63403" w14:textId="0636873C" w:rsidR="000746FE" w:rsidRPr="00186532" w:rsidRDefault="000746FE"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Form chọn file Excel được đóng lại.</w:t>
            </w:r>
          </w:p>
        </w:tc>
      </w:tr>
      <w:tr w:rsidR="00B423F9" w14:paraId="3E7D98D4"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32533DFB" w14:textId="77777777" w:rsidR="00B423F9" w:rsidRDefault="00B423F9" w:rsidP="004E1081">
            <w:pPr>
              <w:snapToGrid w:val="0"/>
              <w:spacing w:before="60" w:line="276" w:lineRule="auto"/>
              <w:rPr>
                <w:szCs w:val="26"/>
              </w:rPr>
            </w:pPr>
            <w:r>
              <w:rPr>
                <w:b/>
                <w:szCs w:val="26"/>
              </w:rPr>
              <w:t>Các yêu cầu phi chức năng:</w:t>
            </w:r>
            <w:r>
              <w:rPr>
                <w:szCs w:val="26"/>
              </w:rPr>
              <w:t xml:space="preserve"> Không có</w:t>
            </w:r>
          </w:p>
        </w:tc>
      </w:tr>
    </w:tbl>
    <w:p w14:paraId="735CE444" w14:textId="77777777" w:rsidR="00B423F9" w:rsidRDefault="00B423F9" w:rsidP="00B423F9"/>
    <w:p w14:paraId="4DADEA15" w14:textId="6BCB2A6A" w:rsidR="00B423F9" w:rsidRDefault="00B423F9" w:rsidP="00941B88">
      <w:pPr>
        <w:pStyle w:val="UCName"/>
      </w:pPr>
      <w:bookmarkStart w:id="363" w:name="_Ref21904709"/>
      <w:bookmarkStart w:id="364" w:name="_Ref21904711"/>
      <w:bookmarkStart w:id="365" w:name="_Toc22744179"/>
      <w:r>
        <w:t xml:space="preserve">Tìm kiếm </w:t>
      </w:r>
      <w:r w:rsidR="00F80EDD">
        <w:t xml:space="preserve">thông tin </w:t>
      </w:r>
      <w:r>
        <w:t>SIM mới</w:t>
      </w:r>
      <w:bookmarkEnd w:id="363"/>
      <w:bookmarkEnd w:id="364"/>
      <w:bookmarkEnd w:id="365"/>
    </w:p>
    <w:tbl>
      <w:tblPr>
        <w:tblW w:w="5000" w:type="pct"/>
        <w:tblLook w:val="04A0" w:firstRow="1" w:lastRow="0" w:firstColumn="1" w:lastColumn="0" w:noHBand="0" w:noVBand="1"/>
      </w:tblPr>
      <w:tblGrid>
        <w:gridCol w:w="5949"/>
        <w:gridCol w:w="3068"/>
      </w:tblGrid>
      <w:tr w:rsidR="00F80EDD" w14:paraId="510A68CB" w14:textId="77777777" w:rsidTr="004E1081">
        <w:tc>
          <w:tcPr>
            <w:tcW w:w="3299" w:type="pct"/>
            <w:tcBorders>
              <w:top w:val="single" w:sz="4" w:space="0" w:color="000000"/>
              <w:left w:val="single" w:sz="4" w:space="0" w:color="000000"/>
              <w:bottom w:val="single" w:sz="4" w:space="0" w:color="000000"/>
              <w:right w:val="nil"/>
            </w:tcBorders>
            <w:hideMark/>
          </w:tcPr>
          <w:p w14:paraId="4DAC089C" w14:textId="038BD105" w:rsidR="00F80EDD" w:rsidRDefault="00F80EDD" w:rsidP="004E1081">
            <w:pPr>
              <w:spacing w:before="60" w:line="276" w:lineRule="auto"/>
              <w:rPr>
                <w:szCs w:val="26"/>
              </w:rPr>
            </w:pPr>
            <w:r>
              <w:rPr>
                <w:b/>
                <w:szCs w:val="26"/>
              </w:rPr>
              <w:t>Tên Usecase:</w:t>
            </w:r>
            <w:r>
              <w:rPr>
                <w:szCs w:val="26"/>
              </w:rPr>
              <w:t xml:space="preserve"> </w:t>
            </w:r>
            <w:r>
              <w:t>Tìm kiếm thông tin SIM mới</w:t>
            </w:r>
          </w:p>
        </w:tc>
        <w:tc>
          <w:tcPr>
            <w:tcW w:w="1701" w:type="pct"/>
            <w:tcBorders>
              <w:top w:val="single" w:sz="4" w:space="0" w:color="000000"/>
              <w:left w:val="single" w:sz="4" w:space="0" w:color="000000"/>
              <w:bottom w:val="single" w:sz="4" w:space="0" w:color="000000"/>
              <w:right w:val="single" w:sz="4" w:space="0" w:color="000000"/>
            </w:tcBorders>
            <w:hideMark/>
          </w:tcPr>
          <w:p w14:paraId="5BD337A4" w14:textId="77777777" w:rsidR="00F80EDD" w:rsidRDefault="00F80EDD" w:rsidP="004E1081">
            <w:pPr>
              <w:snapToGrid w:val="0"/>
              <w:spacing w:before="60" w:line="276" w:lineRule="auto"/>
              <w:rPr>
                <w:szCs w:val="26"/>
              </w:rPr>
            </w:pPr>
            <w:r>
              <w:rPr>
                <w:b/>
                <w:szCs w:val="26"/>
              </w:rPr>
              <w:t>Mức độ BMT:</w:t>
            </w:r>
            <w:r>
              <w:rPr>
                <w:szCs w:val="26"/>
              </w:rPr>
              <w:t xml:space="preserve"> B</w:t>
            </w:r>
          </w:p>
        </w:tc>
      </w:tr>
      <w:tr w:rsidR="00F80EDD" w14:paraId="31A36EB4" w14:textId="77777777" w:rsidTr="004E1081">
        <w:tc>
          <w:tcPr>
            <w:tcW w:w="3299" w:type="pct"/>
            <w:tcBorders>
              <w:top w:val="single" w:sz="4" w:space="0" w:color="000000"/>
              <w:left w:val="single" w:sz="4" w:space="0" w:color="000000"/>
              <w:bottom w:val="single" w:sz="4" w:space="0" w:color="000000"/>
              <w:right w:val="nil"/>
            </w:tcBorders>
            <w:hideMark/>
          </w:tcPr>
          <w:p w14:paraId="176301E6" w14:textId="77777777" w:rsidR="00F80EDD" w:rsidRPr="00811651" w:rsidRDefault="00F80EDD" w:rsidP="004E1081">
            <w:pPr>
              <w:snapToGrid w:val="0"/>
              <w:spacing w:before="60" w:line="276" w:lineRule="auto"/>
              <w:rPr>
                <w:szCs w:val="26"/>
              </w:rPr>
            </w:pPr>
            <w:r>
              <w:rPr>
                <w:b/>
                <w:szCs w:val="26"/>
              </w:rPr>
              <w:t xml:space="preserve">Tác nhân chính: </w:t>
            </w:r>
            <w:r>
              <w:rPr>
                <w:szCs w:val="26"/>
              </w:rPr>
              <w:t>Trung tâm Chứng thực số</w:t>
            </w:r>
          </w:p>
        </w:tc>
        <w:tc>
          <w:tcPr>
            <w:tcW w:w="1701" w:type="pct"/>
            <w:tcBorders>
              <w:top w:val="single" w:sz="4" w:space="0" w:color="000000"/>
              <w:left w:val="single" w:sz="4" w:space="0" w:color="000000"/>
              <w:bottom w:val="single" w:sz="4" w:space="0" w:color="000000"/>
              <w:right w:val="single" w:sz="4" w:space="0" w:color="000000"/>
            </w:tcBorders>
            <w:hideMark/>
          </w:tcPr>
          <w:p w14:paraId="4C4C9957" w14:textId="77777777" w:rsidR="00F80EDD" w:rsidRDefault="00F80EDD" w:rsidP="004E1081">
            <w:pPr>
              <w:snapToGrid w:val="0"/>
              <w:spacing w:before="60" w:line="276" w:lineRule="auto"/>
              <w:rPr>
                <w:szCs w:val="26"/>
              </w:rPr>
            </w:pPr>
            <w:r>
              <w:rPr>
                <w:b/>
                <w:szCs w:val="26"/>
              </w:rPr>
              <w:t xml:space="preserve">Tác nhân phụ: </w:t>
            </w:r>
            <w:r>
              <w:rPr>
                <w:szCs w:val="26"/>
              </w:rPr>
              <w:t>Hệ thống</w:t>
            </w:r>
          </w:p>
        </w:tc>
      </w:tr>
      <w:tr w:rsidR="00F80EDD" w14:paraId="16668299"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5DACFE5" w14:textId="0EF55B22" w:rsidR="00F80EDD" w:rsidRPr="00811651" w:rsidRDefault="00F80EDD" w:rsidP="004E1081">
            <w:pPr>
              <w:spacing w:before="60" w:line="276" w:lineRule="auto"/>
              <w:rPr>
                <w:szCs w:val="26"/>
              </w:rPr>
            </w:pPr>
            <w:r>
              <w:rPr>
                <w:b/>
                <w:szCs w:val="26"/>
              </w:rPr>
              <w:t xml:space="preserve">Mô tả Usecase: </w:t>
            </w:r>
            <w:r>
              <w:rPr>
                <w:szCs w:val="26"/>
              </w:rPr>
              <w:t>Trung tâm Chứng thực số</w:t>
            </w:r>
            <w:r>
              <w:t xml:space="preserve"> tìm kiếm thông tin SIM mới</w:t>
            </w:r>
          </w:p>
        </w:tc>
      </w:tr>
      <w:tr w:rsidR="00F80EDD" w14:paraId="4159B72B"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75ACEB77" w14:textId="77777777" w:rsidR="00F80EDD" w:rsidRDefault="00F80EDD" w:rsidP="004E1081">
            <w:pPr>
              <w:snapToGrid w:val="0"/>
              <w:spacing w:before="60" w:line="276" w:lineRule="auto"/>
              <w:rPr>
                <w:b/>
                <w:szCs w:val="26"/>
              </w:rPr>
            </w:pPr>
            <w:r>
              <w:rPr>
                <w:b/>
                <w:szCs w:val="26"/>
              </w:rPr>
              <w:t xml:space="preserve">Điều kiện để bắt đầu Usecase: </w:t>
            </w:r>
          </w:p>
          <w:p w14:paraId="05D223CD" w14:textId="77777777" w:rsidR="00F80EDD" w:rsidRDefault="00F80EDD"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69B434C7" w14:textId="5D5C3FE4" w:rsidR="00F80EDD" w:rsidRPr="00513C92" w:rsidRDefault="00F80EDD" w:rsidP="00A8287A">
            <w:pPr>
              <w:pStyle w:val="ListParagraph"/>
              <w:numPr>
                <w:ilvl w:val="0"/>
                <w:numId w:val="54"/>
              </w:numPr>
              <w:snapToGrid w:val="0"/>
              <w:spacing w:before="60"/>
              <w:rPr>
                <w:szCs w:val="26"/>
              </w:rPr>
            </w:pPr>
            <w:r>
              <w:rPr>
                <w:szCs w:val="26"/>
                <w:lang w:val="en-US"/>
              </w:rPr>
              <w:t>Hệ thống có thông tin SIM mới</w:t>
            </w:r>
          </w:p>
        </w:tc>
      </w:tr>
      <w:tr w:rsidR="00F80EDD" w14:paraId="653B529A"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29D4D6A5" w14:textId="62B72F45" w:rsidR="00F80EDD" w:rsidRPr="00C2018F" w:rsidRDefault="00F80EDD" w:rsidP="004E1081">
            <w:pPr>
              <w:snapToGrid w:val="0"/>
              <w:spacing w:before="60" w:line="276" w:lineRule="auto"/>
              <w:rPr>
                <w:szCs w:val="26"/>
              </w:rPr>
            </w:pPr>
            <w:r>
              <w:rPr>
                <w:b/>
                <w:szCs w:val="26"/>
              </w:rPr>
              <w:t xml:space="preserve">Điều kiện để kết thúc Usecase: </w:t>
            </w:r>
            <w:r>
              <w:rPr>
                <w:szCs w:val="26"/>
              </w:rPr>
              <w:t>Hệ thống hiển thị chính xác danh sách các SIM theo nội dung tìm kiếm.</w:t>
            </w:r>
          </w:p>
        </w:tc>
      </w:tr>
      <w:tr w:rsidR="00F80EDD" w14:paraId="1FAA6B22" w14:textId="77777777" w:rsidTr="001E5781">
        <w:tc>
          <w:tcPr>
            <w:tcW w:w="5000" w:type="pct"/>
            <w:gridSpan w:val="2"/>
            <w:tcBorders>
              <w:top w:val="single" w:sz="4" w:space="0" w:color="000000"/>
              <w:left w:val="single" w:sz="4" w:space="0" w:color="000000"/>
              <w:bottom w:val="single" w:sz="4" w:space="0" w:color="000000"/>
              <w:right w:val="single" w:sz="4" w:space="0" w:color="000000"/>
            </w:tcBorders>
          </w:tcPr>
          <w:p w14:paraId="2FDCD5E8" w14:textId="77777777" w:rsidR="00F80EDD" w:rsidRPr="00811651" w:rsidRDefault="00F80EDD" w:rsidP="004E1081">
            <w:pPr>
              <w:snapToGrid w:val="0"/>
              <w:spacing w:before="60" w:line="276" w:lineRule="auto"/>
              <w:rPr>
                <w:szCs w:val="26"/>
              </w:rPr>
            </w:pPr>
            <w:r>
              <w:rPr>
                <w:b/>
                <w:szCs w:val="26"/>
              </w:rPr>
              <w:t>Trình tự các sự kiện trong quá trình hoạt động của Usecase:</w:t>
            </w:r>
          </w:p>
          <w:p w14:paraId="4606F7B4" w14:textId="184D7E13" w:rsidR="00F80EDD" w:rsidRPr="002F7595" w:rsidRDefault="00F80EDD" w:rsidP="009B4B77">
            <w:pPr>
              <w:pStyle w:val="ListParagraph"/>
              <w:numPr>
                <w:ilvl w:val="0"/>
                <w:numId w:val="94"/>
              </w:numPr>
              <w:rPr>
                <w:rFonts w:eastAsia="Calibri"/>
                <w:color w:val="000000"/>
                <w:szCs w:val="26"/>
              </w:rPr>
            </w:pPr>
            <w:r>
              <w:rPr>
                <w:szCs w:val="26"/>
              </w:rPr>
              <w:t>Trung tâm Chứng thực số</w:t>
            </w:r>
            <w:r>
              <w:rPr>
                <w:szCs w:val="26"/>
                <w:lang w:val="en-US"/>
              </w:rPr>
              <w:t xml:space="preserve"> truy cập vào chức năng [Quản lý SIM], hệ thống hiển thị danh sách các SIM đã được Phòng Quản trị hạ tầng xuất kho để cấp CTS</w:t>
            </w:r>
            <w:r w:rsidR="00BE67CB">
              <w:rPr>
                <w:szCs w:val="26"/>
                <w:lang w:val="en-US"/>
              </w:rPr>
              <w:t xml:space="preserve"> và khung tìm kiếm thông tin SIM</w:t>
            </w:r>
            <w:r>
              <w:rPr>
                <w:szCs w:val="26"/>
                <w:lang w:val="en-US"/>
              </w:rPr>
              <w:t>.</w:t>
            </w:r>
          </w:p>
          <w:p w14:paraId="145986BD" w14:textId="5C28ECD4" w:rsidR="00F80EDD" w:rsidRPr="00513C92" w:rsidRDefault="00F80EDD" w:rsidP="009B4B77">
            <w:pPr>
              <w:pStyle w:val="ListParagraph"/>
              <w:numPr>
                <w:ilvl w:val="0"/>
                <w:numId w:val="94"/>
              </w:numPr>
              <w:rPr>
                <w:rFonts w:eastAsia="Calibri"/>
                <w:color w:val="000000"/>
                <w:szCs w:val="26"/>
              </w:rPr>
            </w:pPr>
            <w:r>
              <w:rPr>
                <w:szCs w:val="26"/>
              </w:rPr>
              <w:lastRenderedPageBreak/>
              <w:t>Trung tâm Chứng thực số</w:t>
            </w:r>
            <w:r>
              <w:rPr>
                <w:szCs w:val="26"/>
                <w:lang w:val="en-US"/>
              </w:rPr>
              <w:t xml:space="preserve"> </w:t>
            </w:r>
            <w:r w:rsidR="00BE67CB">
              <w:rPr>
                <w:szCs w:val="26"/>
                <w:lang w:val="en-US"/>
              </w:rPr>
              <w:t xml:space="preserve">nhập các thông tin cần tìm kiếm và </w:t>
            </w:r>
            <w:r>
              <w:rPr>
                <w:szCs w:val="26"/>
                <w:lang w:val="en-US"/>
              </w:rPr>
              <w:t>nhấn vào nút chức năng [</w:t>
            </w:r>
            <w:r w:rsidR="00BE67CB">
              <w:rPr>
                <w:szCs w:val="26"/>
                <w:lang w:val="en-US"/>
              </w:rPr>
              <w:t>Tìm kiếm</w:t>
            </w:r>
            <w:r>
              <w:rPr>
                <w:szCs w:val="26"/>
                <w:lang w:val="en-US"/>
              </w:rPr>
              <w:t xml:space="preserve">], hệ thống sẽ </w:t>
            </w:r>
            <w:r w:rsidR="00BE67CB">
              <w:rPr>
                <w:szCs w:val="26"/>
                <w:lang w:val="en-US"/>
              </w:rPr>
              <w:t>tìm kiếm các SIM phù hợp với tất cả nội dung đã nhập</w:t>
            </w:r>
            <w:r>
              <w:rPr>
                <w:szCs w:val="26"/>
                <w:lang w:val="en-US"/>
              </w:rPr>
              <w:t>.</w:t>
            </w:r>
          </w:p>
          <w:p w14:paraId="4992CC0A" w14:textId="5812D811" w:rsidR="00F80EDD" w:rsidRPr="00513C92" w:rsidRDefault="00F80EDD" w:rsidP="009B4B77">
            <w:pPr>
              <w:pStyle w:val="ListParagraph"/>
              <w:numPr>
                <w:ilvl w:val="0"/>
                <w:numId w:val="94"/>
              </w:numPr>
              <w:rPr>
                <w:rFonts w:eastAsia="Calibri"/>
                <w:color w:val="000000"/>
                <w:szCs w:val="26"/>
              </w:rPr>
            </w:pPr>
            <w:r>
              <w:rPr>
                <w:szCs w:val="26"/>
                <w:lang w:val="en-US"/>
              </w:rPr>
              <w:t xml:space="preserve">Hệ thống </w:t>
            </w:r>
            <w:r w:rsidR="00BE67CB">
              <w:rPr>
                <w:szCs w:val="26"/>
                <w:lang w:val="en-US"/>
              </w:rPr>
              <w:t>hiển thị danh sách các SIM đã tìm kiếm được</w:t>
            </w:r>
            <w:r>
              <w:rPr>
                <w:szCs w:val="26"/>
                <w:lang w:val="en-US"/>
              </w:rPr>
              <w:t>.</w:t>
            </w:r>
          </w:p>
        </w:tc>
      </w:tr>
      <w:tr w:rsidR="00F80EDD" w14:paraId="40ADCC90"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7DCC679" w14:textId="77777777" w:rsidR="00F80EDD" w:rsidRDefault="00F80EDD" w:rsidP="004E1081">
            <w:pPr>
              <w:snapToGrid w:val="0"/>
              <w:spacing w:before="60" w:line="276" w:lineRule="auto"/>
              <w:rPr>
                <w:b/>
                <w:szCs w:val="26"/>
              </w:rPr>
            </w:pPr>
            <w:r>
              <w:rPr>
                <w:b/>
                <w:szCs w:val="26"/>
              </w:rPr>
              <w:t xml:space="preserve">Hoàn cảnh sử dụng thành công cơ bản: </w:t>
            </w:r>
          </w:p>
          <w:p w14:paraId="57DFD2FB" w14:textId="71AB2A02" w:rsidR="00F80EDD" w:rsidRPr="00513C92" w:rsidRDefault="00F80EDD" w:rsidP="00A8287A">
            <w:pPr>
              <w:pStyle w:val="ListParagraph"/>
              <w:numPr>
                <w:ilvl w:val="0"/>
                <w:numId w:val="54"/>
              </w:numPr>
              <w:snapToGrid w:val="0"/>
              <w:spacing w:before="60"/>
              <w:rPr>
                <w:szCs w:val="26"/>
              </w:rPr>
            </w:pPr>
            <w:r>
              <w:rPr>
                <w:szCs w:val="26"/>
                <w:lang w:val="en-US"/>
              </w:rPr>
              <w:t xml:space="preserve">Hệ thống hiển thị danh sách SIM </w:t>
            </w:r>
            <w:r w:rsidR="00BE67CB">
              <w:rPr>
                <w:szCs w:val="26"/>
                <w:lang w:val="en-US"/>
              </w:rPr>
              <w:t>phù hợp với các điều kiện tìm kiếm</w:t>
            </w:r>
            <w:r>
              <w:rPr>
                <w:szCs w:val="26"/>
                <w:lang w:val="en-US"/>
              </w:rPr>
              <w:t>.</w:t>
            </w:r>
          </w:p>
        </w:tc>
      </w:tr>
      <w:tr w:rsidR="00F80EDD" w14:paraId="33267610"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68D80EF" w14:textId="77777777" w:rsidR="00F80EDD" w:rsidRDefault="00F80EDD" w:rsidP="004E1081">
            <w:pPr>
              <w:snapToGrid w:val="0"/>
              <w:spacing w:before="60" w:line="276" w:lineRule="auto"/>
              <w:rPr>
                <w:b/>
                <w:szCs w:val="26"/>
              </w:rPr>
            </w:pPr>
            <w:r>
              <w:rPr>
                <w:b/>
                <w:szCs w:val="26"/>
              </w:rPr>
              <w:t>Hoàn cảnh sử dụng phụ (thay thế) trong trường hợp không thành công:</w:t>
            </w:r>
          </w:p>
          <w:p w14:paraId="4439599E" w14:textId="0305ED39" w:rsidR="00F80EDD" w:rsidRPr="00F80EDD" w:rsidRDefault="008F6EAC" w:rsidP="004E1081">
            <w:pPr>
              <w:snapToGrid w:val="0"/>
              <w:spacing w:before="60" w:line="276" w:lineRule="auto"/>
              <w:rPr>
                <w:b/>
                <w:szCs w:val="26"/>
              </w:rPr>
            </w:pPr>
            <w:r>
              <w:rPr>
                <w:b/>
                <w:szCs w:val="26"/>
              </w:rPr>
              <w:t>1</w:t>
            </w:r>
            <w:r w:rsidR="00F80EDD" w:rsidRPr="00F80EDD">
              <w:rPr>
                <w:b/>
                <w:szCs w:val="26"/>
              </w:rPr>
              <w:t>. Không có danh sách SIM trong hệ thống</w:t>
            </w:r>
            <w:r>
              <w:rPr>
                <w:b/>
                <w:szCs w:val="26"/>
              </w:rPr>
              <w:t xml:space="preserve"> hoặc không tìm thấy SIM phù hợp với điều kiện tìm kiếm</w:t>
            </w:r>
            <w:r w:rsidR="00F80EDD" w:rsidRPr="00F80EDD">
              <w:rPr>
                <w:b/>
                <w:szCs w:val="26"/>
              </w:rPr>
              <w:t>:</w:t>
            </w:r>
          </w:p>
          <w:p w14:paraId="672FE30E" w14:textId="1DEBB97D" w:rsidR="00F80EDD" w:rsidRPr="00513C92" w:rsidRDefault="00F80EDD" w:rsidP="004E1081">
            <w:pPr>
              <w:snapToGrid w:val="0"/>
              <w:spacing w:before="60" w:line="276" w:lineRule="auto"/>
              <w:rPr>
                <w:szCs w:val="26"/>
              </w:rPr>
            </w:pPr>
            <w:r>
              <w:rPr>
                <w:szCs w:val="26"/>
              </w:rPr>
              <w:t xml:space="preserve">- Nếu trong hệ thống chưa có thông tin SIM </w:t>
            </w:r>
            <w:r w:rsidR="008F6EAC" w:rsidRPr="008F6EAC">
              <w:rPr>
                <w:szCs w:val="26"/>
              </w:rPr>
              <w:t xml:space="preserve">hoặc không tìm thấy SIM phù hợp với điều kiện tìm kiếm </w:t>
            </w:r>
            <w:r>
              <w:rPr>
                <w:szCs w:val="26"/>
              </w:rPr>
              <w:t>thì tại danh sách hiển thị [Không có dữ liệu].</w:t>
            </w:r>
          </w:p>
        </w:tc>
      </w:tr>
      <w:tr w:rsidR="00F80EDD" w14:paraId="75376DF6"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58C25D1" w14:textId="77777777" w:rsidR="00F80EDD" w:rsidRDefault="00F80EDD" w:rsidP="004E1081">
            <w:pPr>
              <w:snapToGrid w:val="0"/>
              <w:spacing w:before="60" w:line="276" w:lineRule="auto"/>
              <w:rPr>
                <w:szCs w:val="26"/>
              </w:rPr>
            </w:pPr>
            <w:r>
              <w:rPr>
                <w:b/>
                <w:szCs w:val="26"/>
              </w:rPr>
              <w:t>Hành động liên quan sẽ xảy ra khi Usecase kết thúc:</w:t>
            </w:r>
            <w:r>
              <w:rPr>
                <w:szCs w:val="26"/>
              </w:rPr>
              <w:t xml:space="preserve"> </w:t>
            </w:r>
          </w:p>
          <w:p w14:paraId="59503613" w14:textId="30BEA8CA" w:rsidR="00F80EDD" w:rsidRPr="00186532" w:rsidRDefault="008F6EAC"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Các nội dung đã nhập trong form tìm kiếm vẫn được giữ lại và hiển thị.</w:t>
            </w:r>
          </w:p>
        </w:tc>
      </w:tr>
      <w:tr w:rsidR="00F80EDD" w14:paraId="27E6896A"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A826842" w14:textId="77777777" w:rsidR="00F80EDD" w:rsidRDefault="00F80EDD" w:rsidP="004E1081">
            <w:pPr>
              <w:snapToGrid w:val="0"/>
              <w:spacing w:before="60" w:line="276" w:lineRule="auto"/>
              <w:rPr>
                <w:szCs w:val="26"/>
              </w:rPr>
            </w:pPr>
            <w:r>
              <w:rPr>
                <w:b/>
                <w:szCs w:val="26"/>
              </w:rPr>
              <w:t>Các yêu cầu phi chức năng:</w:t>
            </w:r>
            <w:r>
              <w:rPr>
                <w:szCs w:val="26"/>
              </w:rPr>
              <w:t xml:space="preserve"> Không có</w:t>
            </w:r>
          </w:p>
        </w:tc>
      </w:tr>
    </w:tbl>
    <w:p w14:paraId="0CEBD08A" w14:textId="4C8AA6C7" w:rsidR="00F80EDD" w:rsidRDefault="007756CA" w:rsidP="007756CA">
      <w:pPr>
        <w:tabs>
          <w:tab w:val="left" w:pos="1011"/>
        </w:tabs>
      </w:pPr>
      <w:r>
        <w:tab/>
      </w:r>
    </w:p>
    <w:p w14:paraId="5CF550C2" w14:textId="77777777" w:rsidR="007756CA" w:rsidRDefault="007756CA" w:rsidP="007756CA">
      <w:pPr>
        <w:keepNext/>
        <w:tabs>
          <w:tab w:val="left" w:pos="1011"/>
        </w:tabs>
      </w:pPr>
      <w:r>
        <w:rPr>
          <w:noProof/>
        </w:rPr>
        <w:drawing>
          <wp:inline distT="0" distB="0" distL="0" distR="0" wp14:anchorId="198D94DD" wp14:editId="32037BFD">
            <wp:extent cx="5732145" cy="1128395"/>
            <wp:effectExtent l="19050" t="19050" r="20955"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C4E9D8.tmp"/>
                    <pic:cNvPicPr/>
                  </pic:nvPicPr>
                  <pic:blipFill>
                    <a:blip r:embed="rId173">
                      <a:extLst>
                        <a:ext uri="{28A0092B-C50C-407E-A947-70E740481C1C}">
                          <a14:useLocalDpi xmlns:a14="http://schemas.microsoft.com/office/drawing/2010/main" val="0"/>
                        </a:ext>
                      </a:extLst>
                    </a:blip>
                    <a:stretch>
                      <a:fillRect/>
                    </a:stretch>
                  </pic:blipFill>
                  <pic:spPr>
                    <a:xfrm>
                      <a:off x="0" y="0"/>
                      <a:ext cx="5732145" cy="1128395"/>
                    </a:xfrm>
                    <a:prstGeom prst="rect">
                      <a:avLst/>
                    </a:prstGeom>
                    <a:ln>
                      <a:solidFill>
                        <a:schemeClr val="accent1"/>
                      </a:solidFill>
                    </a:ln>
                  </pic:spPr>
                </pic:pic>
              </a:graphicData>
            </a:graphic>
          </wp:inline>
        </w:drawing>
      </w:r>
    </w:p>
    <w:p w14:paraId="7E2CF0D6" w14:textId="5253590A" w:rsidR="007756CA" w:rsidRDefault="007756CA" w:rsidP="00CF6664">
      <w:pPr>
        <w:pStyle w:val="Caption"/>
      </w:pPr>
      <w:r>
        <w:t xml:space="preserve">Hình </w:t>
      </w:r>
      <w:fldSimple w:instr=" STYLEREF 2 \s ">
        <w:r w:rsidR="00473123">
          <w:rPr>
            <w:noProof/>
          </w:rPr>
          <w:t>5</w:t>
        </w:r>
      </w:fldSimple>
      <w:r w:rsidR="00473123">
        <w:noBreakHyphen/>
      </w:r>
      <w:fldSimple w:instr=" SEQ Hình \* ARABIC \s 2 ">
        <w:r w:rsidR="00473123">
          <w:rPr>
            <w:noProof/>
          </w:rPr>
          <w:t>4</w:t>
        </w:r>
      </w:fldSimple>
      <w:r>
        <w:t>: Giao diện hiển thị danh sách các SIM đã kết nối với Chứng thư số</w:t>
      </w:r>
    </w:p>
    <w:p w14:paraId="5ADFBC1F" w14:textId="77777777" w:rsidR="007756CA" w:rsidRPr="007756CA" w:rsidRDefault="007756CA" w:rsidP="007756CA"/>
    <w:p w14:paraId="23F9F854" w14:textId="4C56E538" w:rsidR="00B423F9" w:rsidRDefault="00725524" w:rsidP="00941B88">
      <w:pPr>
        <w:pStyle w:val="UCName"/>
      </w:pPr>
      <w:bookmarkStart w:id="366" w:name="_Ref21904716"/>
      <w:bookmarkStart w:id="367" w:name="_Ref21904718"/>
      <w:bookmarkStart w:id="368" w:name="_Toc22744180"/>
      <w:r>
        <w:t>Cập nhật</w:t>
      </w:r>
      <w:r w:rsidR="00B423F9">
        <w:t xml:space="preserve"> thông tin </w:t>
      </w:r>
      <w:r w:rsidR="008F6EAC">
        <w:t xml:space="preserve">chi tiết của </w:t>
      </w:r>
      <w:r w:rsidR="00B423F9">
        <w:t>SIM</w:t>
      </w:r>
      <w:r w:rsidR="008F6EAC">
        <w:t xml:space="preserve"> đã kết nối</w:t>
      </w:r>
      <w:bookmarkEnd w:id="366"/>
      <w:bookmarkEnd w:id="367"/>
      <w:bookmarkEnd w:id="368"/>
    </w:p>
    <w:tbl>
      <w:tblPr>
        <w:tblW w:w="5000" w:type="pct"/>
        <w:tblLook w:val="04A0" w:firstRow="1" w:lastRow="0" w:firstColumn="1" w:lastColumn="0" w:noHBand="0" w:noVBand="1"/>
      </w:tblPr>
      <w:tblGrid>
        <w:gridCol w:w="5664"/>
        <w:gridCol w:w="3353"/>
      </w:tblGrid>
      <w:tr w:rsidR="008F6EAC" w14:paraId="28787078" w14:textId="77777777" w:rsidTr="004E1081">
        <w:tc>
          <w:tcPr>
            <w:tcW w:w="3141" w:type="pct"/>
            <w:tcBorders>
              <w:top w:val="single" w:sz="4" w:space="0" w:color="000000"/>
              <w:left w:val="single" w:sz="4" w:space="0" w:color="000000"/>
              <w:bottom w:val="single" w:sz="4" w:space="0" w:color="000000"/>
              <w:right w:val="nil"/>
            </w:tcBorders>
            <w:hideMark/>
          </w:tcPr>
          <w:p w14:paraId="12C5E5E5" w14:textId="05A1AD15" w:rsidR="008F6EAC" w:rsidRDefault="008F6EAC" w:rsidP="004E1081">
            <w:pPr>
              <w:spacing w:before="60" w:line="276" w:lineRule="auto"/>
              <w:rPr>
                <w:szCs w:val="26"/>
              </w:rPr>
            </w:pPr>
            <w:r>
              <w:rPr>
                <w:b/>
                <w:szCs w:val="26"/>
              </w:rPr>
              <w:t>Tên Usecase:</w:t>
            </w:r>
            <w:r>
              <w:rPr>
                <w:szCs w:val="26"/>
              </w:rPr>
              <w:t xml:space="preserve"> </w:t>
            </w:r>
            <w:r w:rsidR="00660805">
              <w:t>Cập nhật thông tin chi tiết của SIM đã kết nối</w:t>
            </w:r>
          </w:p>
        </w:tc>
        <w:tc>
          <w:tcPr>
            <w:tcW w:w="1859" w:type="pct"/>
            <w:tcBorders>
              <w:top w:val="single" w:sz="4" w:space="0" w:color="000000"/>
              <w:left w:val="single" w:sz="4" w:space="0" w:color="000000"/>
              <w:bottom w:val="single" w:sz="4" w:space="0" w:color="000000"/>
              <w:right w:val="single" w:sz="4" w:space="0" w:color="000000"/>
            </w:tcBorders>
            <w:hideMark/>
          </w:tcPr>
          <w:p w14:paraId="4D113704" w14:textId="77777777" w:rsidR="008F6EAC" w:rsidRDefault="008F6EAC" w:rsidP="004E1081">
            <w:pPr>
              <w:snapToGrid w:val="0"/>
              <w:spacing w:before="60" w:line="276" w:lineRule="auto"/>
              <w:rPr>
                <w:szCs w:val="26"/>
              </w:rPr>
            </w:pPr>
            <w:r>
              <w:rPr>
                <w:b/>
                <w:szCs w:val="26"/>
              </w:rPr>
              <w:t>Mức độ BMT:</w:t>
            </w:r>
            <w:r>
              <w:rPr>
                <w:szCs w:val="26"/>
              </w:rPr>
              <w:t xml:space="preserve"> B</w:t>
            </w:r>
          </w:p>
        </w:tc>
      </w:tr>
      <w:tr w:rsidR="008F6EAC" w14:paraId="022810F3" w14:textId="77777777" w:rsidTr="004E1081">
        <w:tc>
          <w:tcPr>
            <w:tcW w:w="3141" w:type="pct"/>
            <w:tcBorders>
              <w:top w:val="single" w:sz="4" w:space="0" w:color="000000"/>
              <w:left w:val="single" w:sz="4" w:space="0" w:color="000000"/>
              <w:bottom w:val="single" w:sz="4" w:space="0" w:color="000000"/>
              <w:right w:val="nil"/>
            </w:tcBorders>
            <w:hideMark/>
          </w:tcPr>
          <w:p w14:paraId="2F7F612B" w14:textId="77777777" w:rsidR="008F6EAC" w:rsidRPr="00811651" w:rsidRDefault="008F6EAC" w:rsidP="004E1081">
            <w:pPr>
              <w:snapToGrid w:val="0"/>
              <w:spacing w:before="60" w:line="276" w:lineRule="auto"/>
              <w:rPr>
                <w:szCs w:val="26"/>
              </w:rPr>
            </w:pPr>
            <w:r>
              <w:rPr>
                <w:b/>
                <w:szCs w:val="26"/>
              </w:rPr>
              <w:t xml:space="preserve">Tác nhân chính: </w:t>
            </w:r>
            <w:r>
              <w:rPr>
                <w:szCs w:val="26"/>
              </w:rPr>
              <w:t>Trung tâm Chứng thực số</w:t>
            </w:r>
          </w:p>
        </w:tc>
        <w:tc>
          <w:tcPr>
            <w:tcW w:w="1859" w:type="pct"/>
            <w:tcBorders>
              <w:top w:val="single" w:sz="4" w:space="0" w:color="000000"/>
              <w:left w:val="single" w:sz="4" w:space="0" w:color="000000"/>
              <w:bottom w:val="single" w:sz="4" w:space="0" w:color="000000"/>
              <w:right w:val="single" w:sz="4" w:space="0" w:color="000000"/>
            </w:tcBorders>
            <w:hideMark/>
          </w:tcPr>
          <w:p w14:paraId="44BF8397" w14:textId="77777777" w:rsidR="008F6EAC" w:rsidRDefault="008F6EAC" w:rsidP="004E1081">
            <w:pPr>
              <w:snapToGrid w:val="0"/>
              <w:spacing w:before="60" w:line="276" w:lineRule="auto"/>
              <w:rPr>
                <w:szCs w:val="26"/>
              </w:rPr>
            </w:pPr>
            <w:r>
              <w:rPr>
                <w:b/>
                <w:szCs w:val="26"/>
              </w:rPr>
              <w:t xml:space="preserve">Tác nhân phụ: </w:t>
            </w:r>
            <w:r>
              <w:rPr>
                <w:szCs w:val="26"/>
              </w:rPr>
              <w:t>Hệ thống</w:t>
            </w:r>
          </w:p>
        </w:tc>
      </w:tr>
      <w:tr w:rsidR="008F6EAC" w14:paraId="7B68B8B9"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561EECA1" w14:textId="0990523E" w:rsidR="008F6EAC" w:rsidRPr="00811651" w:rsidRDefault="008F6EAC" w:rsidP="004E1081">
            <w:pPr>
              <w:spacing w:before="60" w:line="276" w:lineRule="auto"/>
              <w:rPr>
                <w:szCs w:val="26"/>
              </w:rPr>
            </w:pPr>
            <w:r>
              <w:rPr>
                <w:b/>
                <w:szCs w:val="26"/>
              </w:rPr>
              <w:t xml:space="preserve">Mô tả Usecase: </w:t>
            </w:r>
            <w:r>
              <w:rPr>
                <w:szCs w:val="26"/>
              </w:rPr>
              <w:t>Trung tâm Chứng thực số</w:t>
            </w:r>
            <w:r>
              <w:t xml:space="preserve"> </w:t>
            </w:r>
            <w:r w:rsidR="00660805">
              <w:t>cập nhật thông tin chi tiết của SIM đã kết nối</w:t>
            </w:r>
          </w:p>
        </w:tc>
      </w:tr>
      <w:tr w:rsidR="008F6EAC" w14:paraId="0D95591A"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7B83990C" w14:textId="77777777" w:rsidR="008F6EAC" w:rsidRDefault="008F6EAC" w:rsidP="004E1081">
            <w:pPr>
              <w:snapToGrid w:val="0"/>
              <w:spacing w:before="60" w:line="276" w:lineRule="auto"/>
              <w:rPr>
                <w:b/>
                <w:szCs w:val="26"/>
              </w:rPr>
            </w:pPr>
            <w:r>
              <w:rPr>
                <w:b/>
                <w:szCs w:val="26"/>
              </w:rPr>
              <w:t xml:space="preserve">Điều kiện để bắt đầu Usecase: </w:t>
            </w:r>
          </w:p>
          <w:p w14:paraId="02936DB4" w14:textId="77777777" w:rsidR="008F6EAC" w:rsidRDefault="008F6EAC"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6CE44E1B" w14:textId="2C9DEA66" w:rsidR="008F6EAC" w:rsidRPr="00513C92" w:rsidRDefault="008F6EAC" w:rsidP="00A8287A">
            <w:pPr>
              <w:pStyle w:val="ListParagraph"/>
              <w:numPr>
                <w:ilvl w:val="0"/>
                <w:numId w:val="54"/>
              </w:numPr>
              <w:snapToGrid w:val="0"/>
              <w:spacing w:before="60"/>
              <w:rPr>
                <w:szCs w:val="26"/>
              </w:rPr>
            </w:pPr>
            <w:r>
              <w:rPr>
                <w:szCs w:val="26"/>
                <w:lang w:val="en-US"/>
              </w:rPr>
              <w:t>Hệ thống có thông tin SIM đã kết nối.</w:t>
            </w:r>
          </w:p>
        </w:tc>
      </w:tr>
      <w:tr w:rsidR="008F6EAC" w14:paraId="3971D769"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3587E53B" w14:textId="18520A95" w:rsidR="008F6EAC" w:rsidRPr="00C2018F" w:rsidRDefault="008F6EAC" w:rsidP="004E1081">
            <w:pPr>
              <w:snapToGrid w:val="0"/>
              <w:spacing w:before="60" w:line="276" w:lineRule="auto"/>
              <w:rPr>
                <w:szCs w:val="26"/>
              </w:rPr>
            </w:pPr>
            <w:r>
              <w:rPr>
                <w:b/>
                <w:szCs w:val="26"/>
              </w:rPr>
              <w:t xml:space="preserve">Điều kiện để kết thúc Usecase: </w:t>
            </w:r>
            <w:r>
              <w:rPr>
                <w:szCs w:val="26"/>
              </w:rPr>
              <w:t xml:space="preserve">Hệ thống </w:t>
            </w:r>
            <w:r w:rsidR="00725524">
              <w:rPr>
                <w:szCs w:val="26"/>
              </w:rPr>
              <w:t>cập nhật</w:t>
            </w:r>
            <w:r>
              <w:rPr>
                <w:szCs w:val="26"/>
              </w:rPr>
              <w:t xml:space="preserve"> thông tin chi tiết của SIM đã kết nối</w:t>
            </w:r>
            <w:r w:rsidR="00725524">
              <w:rPr>
                <w:szCs w:val="26"/>
              </w:rPr>
              <w:t xml:space="preserve"> thành công.</w:t>
            </w:r>
          </w:p>
        </w:tc>
      </w:tr>
      <w:tr w:rsidR="008F6EAC" w14:paraId="3D9DF260" w14:textId="77777777" w:rsidTr="001E5781">
        <w:tc>
          <w:tcPr>
            <w:tcW w:w="5000" w:type="pct"/>
            <w:gridSpan w:val="2"/>
            <w:tcBorders>
              <w:top w:val="single" w:sz="4" w:space="0" w:color="000000"/>
              <w:left w:val="single" w:sz="4" w:space="0" w:color="000000"/>
              <w:bottom w:val="single" w:sz="4" w:space="0" w:color="000000"/>
              <w:right w:val="single" w:sz="4" w:space="0" w:color="000000"/>
            </w:tcBorders>
          </w:tcPr>
          <w:p w14:paraId="5F619BDA" w14:textId="77777777" w:rsidR="008F6EAC" w:rsidRPr="00811651" w:rsidRDefault="008F6EAC" w:rsidP="004E1081">
            <w:pPr>
              <w:snapToGrid w:val="0"/>
              <w:spacing w:before="60" w:line="276" w:lineRule="auto"/>
              <w:rPr>
                <w:szCs w:val="26"/>
              </w:rPr>
            </w:pPr>
            <w:r>
              <w:rPr>
                <w:b/>
                <w:szCs w:val="26"/>
              </w:rPr>
              <w:t>Trình tự các sự kiện trong quá trình hoạt động của Usecase:</w:t>
            </w:r>
          </w:p>
          <w:p w14:paraId="3EA4E9B0" w14:textId="7DF64E51" w:rsidR="008F6EAC" w:rsidRPr="002F7595" w:rsidRDefault="008F6EAC" w:rsidP="009B4B77">
            <w:pPr>
              <w:pStyle w:val="ListParagraph"/>
              <w:numPr>
                <w:ilvl w:val="0"/>
                <w:numId w:val="95"/>
              </w:numPr>
              <w:rPr>
                <w:rFonts w:eastAsia="Calibri"/>
                <w:color w:val="000000"/>
                <w:szCs w:val="26"/>
              </w:rPr>
            </w:pPr>
            <w:r>
              <w:rPr>
                <w:szCs w:val="26"/>
              </w:rPr>
              <w:lastRenderedPageBreak/>
              <w:t>Trung tâm Chứng thực số</w:t>
            </w:r>
            <w:r>
              <w:rPr>
                <w:szCs w:val="26"/>
                <w:lang w:val="en-US"/>
              </w:rPr>
              <w:t xml:space="preserve"> truy cập vào chức năng [Quản lý SIM đã kết nối], hệ thống hiển thị danh sách các SIM đã được kết nối</w:t>
            </w:r>
            <w:r w:rsidR="00725524">
              <w:rPr>
                <w:szCs w:val="26"/>
                <w:lang w:val="en-US"/>
              </w:rPr>
              <w:t>.</w:t>
            </w:r>
          </w:p>
          <w:p w14:paraId="57A5E991" w14:textId="7651D8BA" w:rsidR="008F6EAC" w:rsidRPr="00725524" w:rsidRDefault="008F6EAC" w:rsidP="009B4B77">
            <w:pPr>
              <w:pStyle w:val="ListParagraph"/>
              <w:numPr>
                <w:ilvl w:val="0"/>
                <w:numId w:val="95"/>
              </w:numPr>
              <w:rPr>
                <w:rFonts w:eastAsia="Calibri"/>
                <w:color w:val="000000"/>
                <w:szCs w:val="26"/>
              </w:rPr>
            </w:pPr>
            <w:r>
              <w:rPr>
                <w:szCs w:val="26"/>
              </w:rPr>
              <w:t>Trung tâm Chứng thực số</w:t>
            </w:r>
            <w:r>
              <w:rPr>
                <w:szCs w:val="26"/>
                <w:lang w:val="en-US"/>
              </w:rPr>
              <w:t xml:space="preserve"> </w:t>
            </w:r>
            <w:r w:rsidR="00725524">
              <w:rPr>
                <w:szCs w:val="26"/>
                <w:lang w:val="en-US"/>
              </w:rPr>
              <w:t xml:space="preserve">nhấn </w:t>
            </w:r>
            <w:r>
              <w:rPr>
                <w:szCs w:val="26"/>
                <w:lang w:val="en-US"/>
              </w:rPr>
              <w:t>vào nút chức năng [</w:t>
            </w:r>
            <w:r w:rsidR="00725524">
              <w:rPr>
                <w:szCs w:val="26"/>
                <w:lang w:val="en-US"/>
              </w:rPr>
              <w:t>Sửa</w:t>
            </w:r>
            <w:r>
              <w:rPr>
                <w:szCs w:val="26"/>
                <w:lang w:val="en-US"/>
              </w:rPr>
              <w:t>], hệ thố</w:t>
            </w:r>
            <w:r w:rsidR="00725524">
              <w:rPr>
                <w:szCs w:val="26"/>
                <w:lang w:val="en-US"/>
              </w:rPr>
              <w:t>ng hiển thị thông tin chi tiết của SIM đã kết nối</w:t>
            </w:r>
            <w:r>
              <w:rPr>
                <w:szCs w:val="26"/>
                <w:lang w:val="en-US"/>
              </w:rPr>
              <w:t>.</w:t>
            </w:r>
          </w:p>
          <w:p w14:paraId="12FE3758" w14:textId="2C950CF5" w:rsidR="008F6EAC" w:rsidRPr="00513C92" w:rsidRDefault="00725524" w:rsidP="009B4B77">
            <w:pPr>
              <w:pStyle w:val="ListParagraph"/>
              <w:numPr>
                <w:ilvl w:val="0"/>
                <w:numId w:val="95"/>
              </w:numPr>
              <w:rPr>
                <w:rFonts w:eastAsia="Calibri"/>
                <w:color w:val="000000"/>
                <w:szCs w:val="26"/>
              </w:rPr>
            </w:pPr>
            <w:r>
              <w:rPr>
                <w:szCs w:val="26"/>
                <w:lang w:val="en-US"/>
              </w:rPr>
              <w:t xml:space="preserve">Trung tâm Chứng thực số chỉnh sửa các thông tin chưa chính xác và nhấn nút [Lưu lại]. </w:t>
            </w:r>
            <w:r w:rsidR="008F6EAC">
              <w:rPr>
                <w:szCs w:val="26"/>
                <w:lang w:val="en-US"/>
              </w:rPr>
              <w:t xml:space="preserve">Hệ thống </w:t>
            </w:r>
            <w:r>
              <w:rPr>
                <w:szCs w:val="26"/>
                <w:lang w:val="en-US"/>
              </w:rPr>
              <w:t>cập nhật thông tin của SIM</w:t>
            </w:r>
            <w:r w:rsidR="008F6EAC">
              <w:rPr>
                <w:szCs w:val="26"/>
                <w:lang w:val="en-US"/>
              </w:rPr>
              <w:t>.</w:t>
            </w:r>
          </w:p>
        </w:tc>
      </w:tr>
      <w:tr w:rsidR="008F6EAC" w14:paraId="7D4CF9D6"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F682AAF" w14:textId="77777777" w:rsidR="008F6EAC" w:rsidRDefault="008F6EAC" w:rsidP="004E1081">
            <w:pPr>
              <w:snapToGrid w:val="0"/>
              <w:spacing w:before="60" w:line="276" w:lineRule="auto"/>
              <w:rPr>
                <w:b/>
                <w:szCs w:val="26"/>
              </w:rPr>
            </w:pPr>
            <w:r>
              <w:rPr>
                <w:b/>
                <w:szCs w:val="26"/>
              </w:rPr>
              <w:t xml:space="preserve">Hoàn cảnh sử dụng thành công cơ bản: </w:t>
            </w:r>
          </w:p>
          <w:p w14:paraId="0A3A654D" w14:textId="383187D6" w:rsidR="008F6EAC" w:rsidRPr="00513C92" w:rsidRDefault="00725524" w:rsidP="00A8287A">
            <w:pPr>
              <w:pStyle w:val="ListParagraph"/>
              <w:numPr>
                <w:ilvl w:val="0"/>
                <w:numId w:val="54"/>
              </w:numPr>
              <w:snapToGrid w:val="0"/>
              <w:spacing w:before="60"/>
              <w:rPr>
                <w:szCs w:val="26"/>
              </w:rPr>
            </w:pPr>
            <w:r>
              <w:rPr>
                <w:szCs w:val="26"/>
              </w:rPr>
              <w:t>Hệ thống cập nhật thông tin chi tiết của SIM đã kết nối thành công.</w:t>
            </w:r>
          </w:p>
        </w:tc>
      </w:tr>
      <w:tr w:rsidR="008F6EAC" w14:paraId="7BFFF373"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0D196FCC" w14:textId="04963DC7" w:rsidR="008F6EAC" w:rsidRDefault="008F6EAC" w:rsidP="004E1081">
            <w:pPr>
              <w:snapToGrid w:val="0"/>
              <w:spacing w:before="60" w:line="276" w:lineRule="auto"/>
              <w:rPr>
                <w:b/>
                <w:szCs w:val="26"/>
              </w:rPr>
            </w:pPr>
            <w:r>
              <w:rPr>
                <w:b/>
                <w:szCs w:val="26"/>
              </w:rPr>
              <w:t>Hoàn cảnh sử dụng phụ (thay thế) trong trường hợp không thành công:</w:t>
            </w:r>
          </w:p>
          <w:p w14:paraId="23E28BB3" w14:textId="77777777" w:rsidR="008F6EAC" w:rsidRPr="00F80EDD" w:rsidRDefault="008F6EAC" w:rsidP="004E1081">
            <w:pPr>
              <w:snapToGrid w:val="0"/>
              <w:spacing w:before="60" w:line="276" w:lineRule="auto"/>
              <w:rPr>
                <w:b/>
                <w:szCs w:val="26"/>
              </w:rPr>
            </w:pPr>
            <w:r>
              <w:rPr>
                <w:b/>
                <w:szCs w:val="26"/>
              </w:rPr>
              <w:t>1</w:t>
            </w:r>
            <w:r w:rsidRPr="00F80EDD">
              <w:rPr>
                <w:b/>
                <w:szCs w:val="26"/>
              </w:rPr>
              <w:t>. Không có danh sách SIM trong hệ thống</w:t>
            </w:r>
            <w:r>
              <w:rPr>
                <w:b/>
                <w:szCs w:val="26"/>
              </w:rPr>
              <w:t xml:space="preserve"> hoặc không tìm thấy SIM phù hợp với điều kiện tìm kiếm</w:t>
            </w:r>
            <w:r w:rsidRPr="00F80EDD">
              <w:rPr>
                <w:b/>
                <w:szCs w:val="26"/>
              </w:rPr>
              <w:t>:</w:t>
            </w:r>
          </w:p>
          <w:p w14:paraId="5F3500EB" w14:textId="4F60EECD" w:rsidR="008F6EAC" w:rsidRPr="00725524" w:rsidRDefault="008F6EAC" w:rsidP="009B4B77">
            <w:pPr>
              <w:pStyle w:val="ListParagraph"/>
              <w:numPr>
                <w:ilvl w:val="0"/>
                <w:numId w:val="97"/>
              </w:numPr>
              <w:snapToGrid w:val="0"/>
              <w:spacing w:before="60"/>
              <w:rPr>
                <w:szCs w:val="26"/>
              </w:rPr>
            </w:pPr>
            <w:r w:rsidRPr="00725524">
              <w:rPr>
                <w:szCs w:val="26"/>
              </w:rPr>
              <w:t>Nếu trong hệ thống chưa có thông tin SIM hoặc không tìm thấy SIM phù hợp với điều kiện tìm kiếm thì tại danh sách hiển thị [Không có dữ liệu].</w:t>
            </w:r>
          </w:p>
          <w:p w14:paraId="0F7131F5" w14:textId="77777777" w:rsidR="00725524" w:rsidRPr="00725524" w:rsidRDefault="00725524" w:rsidP="004E1081">
            <w:pPr>
              <w:snapToGrid w:val="0"/>
              <w:spacing w:before="60" w:line="276" w:lineRule="auto"/>
              <w:rPr>
                <w:b/>
                <w:szCs w:val="26"/>
              </w:rPr>
            </w:pPr>
            <w:r w:rsidRPr="00725524">
              <w:rPr>
                <w:b/>
                <w:szCs w:val="26"/>
              </w:rPr>
              <w:t>2. Dữ liệu không đầy đủ:</w:t>
            </w:r>
          </w:p>
          <w:p w14:paraId="5BDFBA09" w14:textId="6D39E0CD" w:rsidR="00725524" w:rsidRPr="00725524" w:rsidRDefault="00725524" w:rsidP="009B4B77">
            <w:pPr>
              <w:pStyle w:val="ListParagraph"/>
              <w:numPr>
                <w:ilvl w:val="0"/>
                <w:numId w:val="96"/>
              </w:numPr>
              <w:snapToGrid w:val="0"/>
              <w:spacing w:before="60"/>
              <w:rPr>
                <w:szCs w:val="26"/>
              </w:rPr>
            </w:pPr>
            <w:r w:rsidRPr="00725524">
              <w:rPr>
                <w:szCs w:val="26"/>
              </w:rPr>
              <w:t xml:space="preserve">Nếu dữ liệu không đẩy đủ ở các trường thông tin bắt buộc có mà Trung tâm Chứng thực số nhấn nút [Lưu lại], hệ thống sẽ hiển thị cảnh báo nhập đầy đủ tại các trường thông tin bắt buộc có. </w:t>
            </w:r>
          </w:p>
          <w:p w14:paraId="45161A68" w14:textId="30F0C21D" w:rsidR="00725524" w:rsidRPr="00725524" w:rsidRDefault="00725524" w:rsidP="009B4B77">
            <w:pPr>
              <w:pStyle w:val="ListParagraph"/>
              <w:numPr>
                <w:ilvl w:val="0"/>
                <w:numId w:val="96"/>
              </w:numPr>
              <w:snapToGrid w:val="0"/>
              <w:spacing w:before="60"/>
              <w:rPr>
                <w:szCs w:val="26"/>
              </w:rPr>
            </w:pPr>
            <w:r w:rsidRPr="00725524">
              <w:rPr>
                <w:szCs w:val="26"/>
              </w:rPr>
              <w:t>Khi nào đầy đủ thông tin, hệ thống mới cho phép lưu lại.</w:t>
            </w:r>
          </w:p>
        </w:tc>
      </w:tr>
      <w:tr w:rsidR="008F6EAC" w14:paraId="25706BF7"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252B83A8" w14:textId="77777777" w:rsidR="008F6EAC" w:rsidRDefault="008F6EAC" w:rsidP="004E1081">
            <w:pPr>
              <w:snapToGrid w:val="0"/>
              <w:spacing w:before="60" w:line="276" w:lineRule="auto"/>
              <w:rPr>
                <w:szCs w:val="26"/>
              </w:rPr>
            </w:pPr>
            <w:r>
              <w:rPr>
                <w:b/>
                <w:szCs w:val="26"/>
              </w:rPr>
              <w:t>Hành động liên quan sẽ xảy ra khi Usecase kết thúc:</w:t>
            </w:r>
            <w:r>
              <w:rPr>
                <w:szCs w:val="26"/>
              </w:rPr>
              <w:t xml:space="preserve"> </w:t>
            </w:r>
          </w:p>
          <w:p w14:paraId="116687B2" w14:textId="69D233E9" w:rsidR="008F6EAC" w:rsidRPr="00186532" w:rsidRDefault="00725524"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Các trường thông tin của SIM mới cập nhật sẽ được cập nhật lại thông tin mới sau khi hệ thống lưu thành công.</w:t>
            </w:r>
          </w:p>
        </w:tc>
      </w:tr>
      <w:tr w:rsidR="008F6EAC" w14:paraId="1B14CCF0"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4EAB453" w14:textId="77777777" w:rsidR="008F6EAC" w:rsidRDefault="008F6EAC" w:rsidP="004E1081">
            <w:pPr>
              <w:snapToGrid w:val="0"/>
              <w:spacing w:before="60" w:line="276" w:lineRule="auto"/>
              <w:rPr>
                <w:szCs w:val="26"/>
              </w:rPr>
            </w:pPr>
            <w:r>
              <w:rPr>
                <w:b/>
                <w:szCs w:val="26"/>
              </w:rPr>
              <w:t>Các yêu cầu phi chức năng:</w:t>
            </w:r>
            <w:r>
              <w:rPr>
                <w:szCs w:val="26"/>
              </w:rPr>
              <w:t xml:space="preserve"> Không có</w:t>
            </w:r>
          </w:p>
        </w:tc>
      </w:tr>
    </w:tbl>
    <w:p w14:paraId="70915710" w14:textId="77777777" w:rsidR="008F6EAC" w:rsidRDefault="008F6EAC" w:rsidP="008F6EAC"/>
    <w:p w14:paraId="47B87A0B" w14:textId="7FDEFF8E" w:rsidR="00B423F9" w:rsidRDefault="00660805" w:rsidP="00941B88">
      <w:pPr>
        <w:pStyle w:val="UCName"/>
      </w:pPr>
      <w:bookmarkStart w:id="369" w:name="_Ref20832402"/>
      <w:bookmarkStart w:id="370" w:name="_Ref21904726"/>
      <w:bookmarkStart w:id="371" w:name="_Ref21904730"/>
      <w:bookmarkStart w:id="372" w:name="_Toc22744181"/>
      <w:r>
        <w:t xml:space="preserve">Xóa </w:t>
      </w:r>
      <w:r w:rsidR="00B423F9">
        <w:t xml:space="preserve">SIM đã </w:t>
      </w:r>
      <w:bookmarkEnd w:id="369"/>
      <w:r>
        <w:t>kết nối</w:t>
      </w:r>
      <w:bookmarkEnd w:id="370"/>
      <w:bookmarkEnd w:id="371"/>
      <w:bookmarkEnd w:id="372"/>
    </w:p>
    <w:tbl>
      <w:tblPr>
        <w:tblW w:w="5000" w:type="pct"/>
        <w:tblLook w:val="04A0" w:firstRow="1" w:lastRow="0" w:firstColumn="1" w:lastColumn="0" w:noHBand="0" w:noVBand="1"/>
      </w:tblPr>
      <w:tblGrid>
        <w:gridCol w:w="5807"/>
        <w:gridCol w:w="3210"/>
      </w:tblGrid>
      <w:tr w:rsidR="00660805" w14:paraId="27226958" w14:textId="77777777" w:rsidTr="004E1081">
        <w:tc>
          <w:tcPr>
            <w:tcW w:w="3220" w:type="pct"/>
            <w:tcBorders>
              <w:top w:val="single" w:sz="4" w:space="0" w:color="000000"/>
              <w:left w:val="single" w:sz="4" w:space="0" w:color="000000"/>
              <w:bottom w:val="single" w:sz="4" w:space="0" w:color="000000"/>
              <w:right w:val="nil"/>
            </w:tcBorders>
            <w:hideMark/>
          </w:tcPr>
          <w:p w14:paraId="2EF54981" w14:textId="5576C53B" w:rsidR="00660805" w:rsidRDefault="00660805" w:rsidP="004E1081">
            <w:pPr>
              <w:spacing w:before="60" w:line="276" w:lineRule="auto"/>
              <w:rPr>
                <w:szCs w:val="26"/>
              </w:rPr>
            </w:pPr>
            <w:r>
              <w:rPr>
                <w:b/>
                <w:szCs w:val="26"/>
              </w:rPr>
              <w:t>Tên Usecase:</w:t>
            </w:r>
            <w:r>
              <w:rPr>
                <w:szCs w:val="26"/>
              </w:rPr>
              <w:t xml:space="preserve"> </w:t>
            </w:r>
            <w:r>
              <w:t>Xóa SIM đã kết nối</w:t>
            </w:r>
          </w:p>
        </w:tc>
        <w:tc>
          <w:tcPr>
            <w:tcW w:w="1780" w:type="pct"/>
            <w:tcBorders>
              <w:top w:val="single" w:sz="4" w:space="0" w:color="000000"/>
              <w:left w:val="single" w:sz="4" w:space="0" w:color="000000"/>
              <w:bottom w:val="single" w:sz="4" w:space="0" w:color="000000"/>
              <w:right w:val="single" w:sz="4" w:space="0" w:color="000000"/>
            </w:tcBorders>
            <w:hideMark/>
          </w:tcPr>
          <w:p w14:paraId="1311A638" w14:textId="77777777" w:rsidR="00660805" w:rsidRDefault="00660805" w:rsidP="004E1081">
            <w:pPr>
              <w:snapToGrid w:val="0"/>
              <w:spacing w:before="60" w:line="276" w:lineRule="auto"/>
              <w:rPr>
                <w:szCs w:val="26"/>
              </w:rPr>
            </w:pPr>
            <w:r>
              <w:rPr>
                <w:b/>
                <w:szCs w:val="26"/>
              </w:rPr>
              <w:t>Mức độ BMT:</w:t>
            </w:r>
            <w:r>
              <w:rPr>
                <w:szCs w:val="26"/>
              </w:rPr>
              <w:t xml:space="preserve"> B</w:t>
            </w:r>
          </w:p>
        </w:tc>
      </w:tr>
      <w:tr w:rsidR="00660805" w14:paraId="587E023B" w14:textId="77777777" w:rsidTr="004E1081">
        <w:tc>
          <w:tcPr>
            <w:tcW w:w="3220" w:type="pct"/>
            <w:tcBorders>
              <w:top w:val="single" w:sz="4" w:space="0" w:color="000000"/>
              <w:left w:val="single" w:sz="4" w:space="0" w:color="000000"/>
              <w:bottom w:val="single" w:sz="4" w:space="0" w:color="000000"/>
              <w:right w:val="nil"/>
            </w:tcBorders>
            <w:hideMark/>
          </w:tcPr>
          <w:p w14:paraId="6E3014E1" w14:textId="77777777" w:rsidR="00660805" w:rsidRPr="00811651" w:rsidRDefault="00660805" w:rsidP="004E1081">
            <w:pPr>
              <w:snapToGrid w:val="0"/>
              <w:spacing w:before="60" w:line="276" w:lineRule="auto"/>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459DF99E" w14:textId="77777777" w:rsidR="00660805" w:rsidRDefault="00660805" w:rsidP="004E1081">
            <w:pPr>
              <w:snapToGrid w:val="0"/>
              <w:spacing w:before="60" w:line="276" w:lineRule="auto"/>
              <w:rPr>
                <w:szCs w:val="26"/>
              </w:rPr>
            </w:pPr>
            <w:r>
              <w:rPr>
                <w:b/>
                <w:szCs w:val="26"/>
              </w:rPr>
              <w:t xml:space="preserve">Tác nhân phụ: </w:t>
            </w:r>
            <w:r>
              <w:rPr>
                <w:szCs w:val="26"/>
              </w:rPr>
              <w:t>Hệ thống</w:t>
            </w:r>
          </w:p>
        </w:tc>
      </w:tr>
      <w:tr w:rsidR="00660805" w14:paraId="2C7CB906"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7528777C" w14:textId="70E75278" w:rsidR="00660805" w:rsidRPr="00811651" w:rsidRDefault="00660805" w:rsidP="004E1081">
            <w:pPr>
              <w:spacing w:before="60" w:line="276" w:lineRule="auto"/>
              <w:rPr>
                <w:szCs w:val="26"/>
              </w:rPr>
            </w:pPr>
            <w:r>
              <w:rPr>
                <w:b/>
                <w:szCs w:val="26"/>
              </w:rPr>
              <w:t xml:space="preserve">Mô tả Usecase: </w:t>
            </w:r>
            <w:r>
              <w:rPr>
                <w:szCs w:val="26"/>
              </w:rPr>
              <w:t>Trung tâm Chứng thực số</w:t>
            </w:r>
            <w:r>
              <w:t xml:space="preserve"> xóa SIM đã kết nối</w:t>
            </w:r>
          </w:p>
        </w:tc>
      </w:tr>
      <w:tr w:rsidR="00660805" w14:paraId="4E8B96C3"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47D2E116" w14:textId="77777777" w:rsidR="00660805" w:rsidRDefault="00660805" w:rsidP="004E1081">
            <w:pPr>
              <w:snapToGrid w:val="0"/>
              <w:spacing w:before="60" w:line="276" w:lineRule="auto"/>
              <w:rPr>
                <w:b/>
                <w:szCs w:val="26"/>
              </w:rPr>
            </w:pPr>
            <w:r>
              <w:rPr>
                <w:b/>
                <w:szCs w:val="26"/>
              </w:rPr>
              <w:t xml:space="preserve">Điều kiện để bắt đầu Usecase: </w:t>
            </w:r>
          </w:p>
          <w:p w14:paraId="0011F4E5" w14:textId="77777777" w:rsidR="00660805" w:rsidRDefault="00660805"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4BEC97E2" w14:textId="77777777" w:rsidR="00660805" w:rsidRPr="00513C92" w:rsidRDefault="00660805" w:rsidP="00A8287A">
            <w:pPr>
              <w:pStyle w:val="ListParagraph"/>
              <w:numPr>
                <w:ilvl w:val="0"/>
                <w:numId w:val="54"/>
              </w:numPr>
              <w:snapToGrid w:val="0"/>
              <w:spacing w:before="60"/>
              <w:rPr>
                <w:szCs w:val="26"/>
              </w:rPr>
            </w:pPr>
            <w:r>
              <w:rPr>
                <w:szCs w:val="26"/>
                <w:lang w:val="en-US"/>
              </w:rPr>
              <w:t>Hệ thống có thông tin SIM đã kết nối.</w:t>
            </w:r>
          </w:p>
        </w:tc>
      </w:tr>
      <w:tr w:rsidR="00660805" w14:paraId="5DC819FB"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5C23A043" w14:textId="252F0A74" w:rsidR="00660805" w:rsidRPr="00C2018F" w:rsidRDefault="00660805" w:rsidP="004E1081">
            <w:pPr>
              <w:snapToGrid w:val="0"/>
              <w:spacing w:before="60" w:line="276" w:lineRule="auto"/>
              <w:rPr>
                <w:szCs w:val="26"/>
              </w:rPr>
            </w:pPr>
            <w:r>
              <w:rPr>
                <w:b/>
                <w:szCs w:val="26"/>
              </w:rPr>
              <w:t xml:space="preserve">Điều kiện để kết thúc Usecase: </w:t>
            </w:r>
            <w:r>
              <w:rPr>
                <w:szCs w:val="26"/>
              </w:rPr>
              <w:t>Hệ thống xóa SIM đã kết nối thành công.</w:t>
            </w:r>
          </w:p>
        </w:tc>
      </w:tr>
      <w:tr w:rsidR="00660805" w14:paraId="641BB4D4" w14:textId="77777777" w:rsidTr="001E5781">
        <w:tc>
          <w:tcPr>
            <w:tcW w:w="5000" w:type="pct"/>
            <w:gridSpan w:val="2"/>
            <w:tcBorders>
              <w:top w:val="single" w:sz="4" w:space="0" w:color="000000"/>
              <w:left w:val="single" w:sz="4" w:space="0" w:color="000000"/>
              <w:bottom w:val="single" w:sz="4" w:space="0" w:color="000000"/>
              <w:right w:val="single" w:sz="4" w:space="0" w:color="000000"/>
            </w:tcBorders>
          </w:tcPr>
          <w:p w14:paraId="6099A4BF" w14:textId="77777777" w:rsidR="00660805" w:rsidRPr="00811651" w:rsidRDefault="00660805" w:rsidP="004E1081">
            <w:pPr>
              <w:snapToGrid w:val="0"/>
              <w:spacing w:before="60" w:line="276" w:lineRule="auto"/>
              <w:rPr>
                <w:szCs w:val="26"/>
              </w:rPr>
            </w:pPr>
            <w:r>
              <w:rPr>
                <w:b/>
                <w:szCs w:val="26"/>
              </w:rPr>
              <w:t>Trình tự các sự kiện trong quá trình hoạt động của Usecase:</w:t>
            </w:r>
          </w:p>
          <w:p w14:paraId="0152292E" w14:textId="77777777" w:rsidR="00660805" w:rsidRPr="002F7595" w:rsidRDefault="00660805" w:rsidP="009B4B77">
            <w:pPr>
              <w:pStyle w:val="ListParagraph"/>
              <w:numPr>
                <w:ilvl w:val="0"/>
                <w:numId w:val="98"/>
              </w:numPr>
              <w:rPr>
                <w:rFonts w:eastAsia="Calibri"/>
                <w:color w:val="000000"/>
                <w:szCs w:val="26"/>
              </w:rPr>
            </w:pPr>
            <w:r>
              <w:rPr>
                <w:szCs w:val="26"/>
              </w:rPr>
              <w:t>Trung tâm Chứng thực số</w:t>
            </w:r>
            <w:r>
              <w:rPr>
                <w:szCs w:val="26"/>
                <w:lang w:val="en-US"/>
              </w:rPr>
              <w:t xml:space="preserve"> truy cập vào chức năng [Quản lý SIM đã kết nối], hệ thống hiển thị danh sách các SIM đã được kết nối.</w:t>
            </w:r>
          </w:p>
          <w:p w14:paraId="48026B81" w14:textId="11D689C6" w:rsidR="00660805" w:rsidRPr="00725524" w:rsidRDefault="00660805" w:rsidP="009B4B77">
            <w:pPr>
              <w:pStyle w:val="ListParagraph"/>
              <w:numPr>
                <w:ilvl w:val="0"/>
                <w:numId w:val="98"/>
              </w:numPr>
              <w:rPr>
                <w:rFonts w:eastAsia="Calibri"/>
                <w:color w:val="000000"/>
                <w:szCs w:val="26"/>
              </w:rPr>
            </w:pPr>
            <w:r>
              <w:rPr>
                <w:szCs w:val="26"/>
              </w:rPr>
              <w:lastRenderedPageBreak/>
              <w:t>Trung tâm Chứng thực số</w:t>
            </w:r>
            <w:r>
              <w:rPr>
                <w:szCs w:val="26"/>
                <w:lang w:val="en-US"/>
              </w:rPr>
              <w:t xml:space="preserve"> nhấn vào nút chức năng [Xóa], hệ thống hiển thị cảnh báo [Bạn có chắc chắn xóa thông tin SIM này không?].</w:t>
            </w:r>
          </w:p>
          <w:p w14:paraId="1FE30AA2" w14:textId="24AF2731" w:rsidR="00660805" w:rsidRPr="00513C92" w:rsidRDefault="00660805" w:rsidP="009B4B77">
            <w:pPr>
              <w:pStyle w:val="ListParagraph"/>
              <w:numPr>
                <w:ilvl w:val="0"/>
                <w:numId w:val="98"/>
              </w:numPr>
              <w:rPr>
                <w:rFonts w:eastAsia="Calibri"/>
                <w:color w:val="000000"/>
                <w:szCs w:val="26"/>
              </w:rPr>
            </w:pPr>
            <w:r>
              <w:rPr>
                <w:szCs w:val="26"/>
                <w:lang w:val="en-US"/>
              </w:rPr>
              <w:t>Nếu Trung tâm Chứng thực số chọn [OK], hệ thống xóa thông tin của SIM.</w:t>
            </w:r>
          </w:p>
        </w:tc>
      </w:tr>
      <w:tr w:rsidR="00660805" w14:paraId="5C8F5B8B"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15F509E7" w14:textId="77777777" w:rsidR="00660805" w:rsidRDefault="00660805" w:rsidP="004E1081">
            <w:pPr>
              <w:snapToGrid w:val="0"/>
              <w:spacing w:before="60" w:line="276" w:lineRule="auto"/>
              <w:rPr>
                <w:b/>
                <w:szCs w:val="26"/>
              </w:rPr>
            </w:pPr>
            <w:r>
              <w:rPr>
                <w:b/>
                <w:szCs w:val="26"/>
              </w:rPr>
              <w:t xml:space="preserve">Hoàn cảnh sử dụng thành công cơ bản: </w:t>
            </w:r>
          </w:p>
          <w:p w14:paraId="74899112" w14:textId="51C8544E" w:rsidR="00660805" w:rsidRPr="00513C92" w:rsidRDefault="00660805" w:rsidP="00A8287A">
            <w:pPr>
              <w:pStyle w:val="ListParagraph"/>
              <w:numPr>
                <w:ilvl w:val="0"/>
                <w:numId w:val="54"/>
              </w:numPr>
              <w:snapToGrid w:val="0"/>
              <w:spacing w:before="60"/>
              <w:rPr>
                <w:szCs w:val="26"/>
              </w:rPr>
            </w:pPr>
            <w:r>
              <w:rPr>
                <w:szCs w:val="26"/>
              </w:rPr>
              <w:t>Hệ thống xóa SIM đã kết nối thành công.</w:t>
            </w:r>
          </w:p>
        </w:tc>
      </w:tr>
      <w:tr w:rsidR="00660805" w14:paraId="0169C4B5"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02B7D504" w14:textId="77777777" w:rsidR="00660805" w:rsidRDefault="00660805" w:rsidP="004E1081">
            <w:pPr>
              <w:snapToGrid w:val="0"/>
              <w:spacing w:before="60" w:line="276" w:lineRule="auto"/>
              <w:rPr>
                <w:b/>
                <w:szCs w:val="26"/>
              </w:rPr>
            </w:pPr>
            <w:r>
              <w:rPr>
                <w:b/>
                <w:szCs w:val="26"/>
              </w:rPr>
              <w:t>Hoàn cảnh sử dụng phụ (thay thế) trong trường hợp không thành công:</w:t>
            </w:r>
          </w:p>
          <w:p w14:paraId="6173B50C" w14:textId="77777777" w:rsidR="00660805" w:rsidRPr="00F80EDD" w:rsidRDefault="00660805" w:rsidP="004E1081">
            <w:pPr>
              <w:snapToGrid w:val="0"/>
              <w:spacing w:before="60" w:line="276" w:lineRule="auto"/>
              <w:rPr>
                <w:b/>
                <w:szCs w:val="26"/>
              </w:rPr>
            </w:pPr>
            <w:r>
              <w:rPr>
                <w:b/>
                <w:szCs w:val="26"/>
              </w:rPr>
              <w:t>1</w:t>
            </w:r>
            <w:r w:rsidRPr="00F80EDD">
              <w:rPr>
                <w:b/>
                <w:szCs w:val="26"/>
              </w:rPr>
              <w:t>. Không có danh sách SIM trong hệ thống</w:t>
            </w:r>
            <w:r>
              <w:rPr>
                <w:b/>
                <w:szCs w:val="26"/>
              </w:rPr>
              <w:t xml:space="preserve"> hoặc không tìm thấy SIM phù hợp với điều kiện tìm kiếm</w:t>
            </w:r>
            <w:r w:rsidRPr="00F80EDD">
              <w:rPr>
                <w:b/>
                <w:szCs w:val="26"/>
              </w:rPr>
              <w:t>:</w:t>
            </w:r>
          </w:p>
          <w:p w14:paraId="2EF568DA" w14:textId="77777777" w:rsidR="00660805" w:rsidRPr="00725524" w:rsidRDefault="00660805" w:rsidP="009B4B77">
            <w:pPr>
              <w:pStyle w:val="ListParagraph"/>
              <w:numPr>
                <w:ilvl w:val="0"/>
                <w:numId w:val="96"/>
              </w:numPr>
              <w:snapToGrid w:val="0"/>
              <w:spacing w:before="60"/>
              <w:rPr>
                <w:szCs w:val="26"/>
              </w:rPr>
            </w:pPr>
            <w:r w:rsidRPr="00725524">
              <w:rPr>
                <w:szCs w:val="26"/>
              </w:rPr>
              <w:t>Nếu trong hệ thống chưa có thông tin SIM hoặc không tìm thấy SIM phù hợp với điều kiện tìm kiếm thì tại danh sách hiển thị [Không có dữ liệu].</w:t>
            </w:r>
          </w:p>
          <w:p w14:paraId="17C4355C" w14:textId="1BB1E5D3" w:rsidR="00660805" w:rsidRPr="00725524" w:rsidRDefault="00660805" w:rsidP="004E1081">
            <w:pPr>
              <w:snapToGrid w:val="0"/>
              <w:spacing w:before="60" w:line="276" w:lineRule="auto"/>
              <w:rPr>
                <w:b/>
                <w:szCs w:val="26"/>
              </w:rPr>
            </w:pPr>
            <w:r w:rsidRPr="00725524">
              <w:rPr>
                <w:b/>
                <w:szCs w:val="26"/>
              </w:rPr>
              <w:t>2</w:t>
            </w:r>
            <w:r>
              <w:rPr>
                <w:b/>
                <w:szCs w:val="26"/>
              </w:rPr>
              <w:t>. Trung tâm chứng thực số nhấn [Hủy bỏ] việc xóa SIM:</w:t>
            </w:r>
          </w:p>
          <w:p w14:paraId="1EB4ABEB" w14:textId="77777777" w:rsidR="00660805" w:rsidRPr="00725524" w:rsidRDefault="00660805" w:rsidP="009B4B77">
            <w:pPr>
              <w:pStyle w:val="ListParagraph"/>
              <w:numPr>
                <w:ilvl w:val="0"/>
                <w:numId w:val="96"/>
              </w:numPr>
              <w:rPr>
                <w:rFonts w:eastAsia="Calibri"/>
                <w:color w:val="000000"/>
                <w:szCs w:val="26"/>
              </w:rPr>
            </w:pPr>
            <w:r>
              <w:rPr>
                <w:szCs w:val="26"/>
              </w:rPr>
              <w:t>Trung tâm Chứng thực số</w:t>
            </w:r>
            <w:r>
              <w:rPr>
                <w:szCs w:val="26"/>
                <w:lang w:val="en-US"/>
              </w:rPr>
              <w:t xml:space="preserve"> nhấn vào nút chức năng [Xóa], hệ thống hiển thị cảnh báo [Bạn có chắc chắn xóa thông tin SIM này không?].</w:t>
            </w:r>
          </w:p>
          <w:p w14:paraId="73A0F87D" w14:textId="02B0CCB2" w:rsidR="00660805" w:rsidRPr="00660805" w:rsidRDefault="00660805" w:rsidP="009B4B77">
            <w:pPr>
              <w:pStyle w:val="ListParagraph"/>
              <w:numPr>
                <w:ilvl w:val="0"/>
                <w:numId w:val="96"/>
              </w:numPr>
              <w:snapToGrid w:val="0"/>
              <w:spacing w:before="60"/>
              <w:rPr>
                <w:szCs w:val="26"/>
              </w:rPr>
            </w:pPr>
            <w:r>
              <w:rPr>
                <w:szCs w:val="26"/>
                <w:lang w:val="en-US"/>
              </w:rPr>
              <w:t>Nếu Trung tâm Chứng thực số chọn [Hủy bỏ], hệ thống sẽ hủy việc xóa thông tin của SIM.</w:t>
            </w:r>
          </w:p>
        </w:tc>
      </w:tr>
      <w:tr w:rsidR="00660805" w14:paraId="40A5B8C8"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51ABF971" w14:textId="6FCA847C" w:rsidR="00660805" w:rsidRDefault="00660805" w:rsidP="004E1081">
            <w:pPr>
              <w:snapToGrid w:val="0"/>
              <w:spacing w:before="60" w:line="276" w:lineRule="auto"/>
              <w:rPr>
                <w:szCs w:val="26"/>
              </w:rPr>
            </w:pPr>
            <w:r>
              <w:rPr>
                <w:b/>
                <w:szCs w:val="26"/>
              </w:rPr>
              <w:t>Hành động liên quan sẽ xảy ra khi Usecase kết thúc:</w:t>
            </w:r>
            <w:r>
              <w:rPr>
                <w:szCs w:val="26"/>
              </w:rPr>
              <w:t xml:space="preserve"> </w:t>
            </w:r>
          </w:p>
          <w:p w14:paraId="19F89074" w14:textId="77777777" w:rsidR="00660805" w:rsidRPr="00660805" w:rsidRDefault="00660805"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Danh sách SIM đã kết nối sẽ không hiển thị SIM vừa xóa.</w:t>
            </w:r>
          </w:p>
          <w:p w14:paraId="4D8D4BE7" w14:textId="47497ACA" w:rsidR="00660805" w:rsidRPr="00186532" w:rsidRDefault="00660805"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SIM vừa xóa sẽ nằm trong danh sách SIM mới.</w:t>
            </w:r>
          </w:p>
        </w:tc>
      </w:tr>
      <w:tr w:rsidR="00660805" w14:paraId="3609703E"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30AE9EA8" w14:textId="77777777" w:rsidR="00660805" w:rsidRDefault="00660805" w:rsidP="004E1081">
            <w:pPr>
              <w:snapToGrid w:val="0"/>
              <w:spacing w:before="60" w:line="276" w:lineRule="auto"/>
              <w:rPr>
                <w:szCs w:val="26"/>
              </w:rPr>
            </w:pPr>
            <w:r>
              <w:rPr>
                <w:b/>
                <w:szCs w:val="26"/>
              </w:rPr>
              <w:t>Các yêu cầu phi chức năng:</w:t>
            </w:r>
            <w:r>
              <w:rPr>
                <w:szCs w:val="26"/>
              </w:rPr>
              <w:t xml:space="preserve"> Không có</w:t>
            </w:r>
          </w:p>
        </w:tc>
      </w:tr>
    </w:tbl>
    <w:p w14:paraId="406CD408" w14:textId="77777777" w:rsidR="00660805" w:rsidRDefault="00660805" w:rsidP="00660805"/>
    <w:p w14:paraId="43A31AE0" w14:textId="77777777" w:rsidR="00067FE4" w:rsidRDefault="00067FE4" w:rsidP="00941B88">
      <w:pPr>
        <w:pStyle w:val="UCName"/>
      </w:pPr>
      <w:bookmarkStart w:id="373" w:name="_Ref20841432"/>
      <w:bookmarkStart w:id="374" w:name="_Toc22744182"/>
      <w:r>
        <w:t>Xuất file Excel để cập nhật thông tin vào phần mềm xử lý SIM chuyên biệt</w:t>
      </w:r>
      <w:bookmarkEnd w:id="373"/>
      <w:bookmarkEnd w:id="374"/>
    </w:p>
    <w:tbl>
      <w:tblPr>
        <w:tblW w:w="5000" w:type="pct"/>
        <w:tblLook w:val="04A0" w:firstRow="1" w:lastRow="0" w:firstColumn="1" w:lastColumn="0" w:noHBand="0" w:noVBand="1"/>
      </w:tblPr>
      <w:tblGrid>
        <w:gridCol w:w="5807"/>
        <w:gridCol w:w="3210"/>
      </w:tblGrid>
      <w:tr w:rsidR="00B64432" w14:paraId="6B2547C2" w14:textId="77777777" w:rsidTr="00B64432">
        <w:tc>
          <w:tcPr>
            <w:tcW w:w="3220" w:type="pct"/>
            <w:tcBorders>
              <w:top w:val="single" w:sz="4" w:space="0" w:color="000000"/>
              <w:left w:val="single" w:sz="4" w:space="0" w:color="000000"/>
              <w:bottom w:val="single" w:sz="4" w:space="0" w:color="000000"/>
              <w:right w:val="nil"/>
            </w:tcBorders>
            <w:hideMark/>
          </w:tcPr>
          <w:p w14:paraId="209BE99E" w14:textId="48475270" w:rsidR="00B64432" w:rsidRDefault="00B64432" w:rsidP="00B64432">
            <w:pPr>
              <w:spacing w:before="60" w:line="276" w:lineRule="auto"/>
              <w:rPr>
                <w:szCs w:val="26"/>
              </w:rPr>
            </w:pPr>
            <w:r>
              <w:rPr>
                <w:b/>
                <w:szCs w:val="26"/>
              </w:rPr>
              <w:t>Tên Usecase:</w:t>
            </w:r>
            <w:r>
              <w:rPr>
                <w:szCs w:val="26"/>
              </w:rPr>
              <w:t xml:space="preserve"> </w:t>
            </w:r>
            <w:r>
              <w:t>Xuất file Excel để cập nhật thông tin vào phần mềm xử lý SIM chuyên biệt</w:t>
            </w:r>
          </w:p>
        </w:tc>
        <w:tc>
          <w:tcPr>
            <w:tcW w:w="1780" w:type="pct"/>
            <w:tcBorders>
              <w:top w:val="single" w:sz="4" w:space="0" w:color="000000"/>
              <w:left w:val="single" w:sz="4" w:space="0" w:color="000000"/>
              <w:bottom w:val="single" w:sz="4" w:space="0" w:color="000000"/>
              <w:right w:val="single" w:sz="4" w:space="0" w:color="000000"/>
            </w:tcBorders>
            <w:hideMark/>
          </w:tcPr>
          <w:p w14:paraId="185E0CFF" w14:textId="77777777" w:rsidR="00B64432" w:rsidRDefault="00B64432" w:rsidP="00B64432">
            <w:pPr>
              <w:snapToGrid w:val="0"/>
              <w:spacing w:before="60"/>
              <w:rPr>
                <w:szCs w:val="26"/>
              </w:rPr>
            </w:pPr>
            <w:r>
              <w:rPr>
                <w:b/>
                <w:szCs w:val="26"/>
              </w:rPr>
              <w:t>Mức độ BMT:</w:t>
            </w:r>
            <w:r>
              <w:rPr>
                <w:szCs w:val="26"/>
              </w:rPr>
              <w:t xml:space="preserve"> B</w:t>
            </w:r>
          </w:p>
        </w:tc>
      </w:tr>
      <w:tr w:rsidR="00B64432" w14:paraId="7B2426A0" w14:textId="77777777" w:rsidTr="00B64432">
        <w:tc>
          <w:tcPr>
            <w:tcW w:w="3220" w:type="pct"/>
            <w:tcBorders>
              <w:top w:val="single" w:sz="4" w:space="0" w:color="000000"/>
              <w:left w:val="single" w:sz="4" w:space="0" w:color="000000"/>
              <w:bottom w:val="single" w:sz="4" w:space="0" w:color="000000"/>
              <w:right w:val="nil"/>
            </w:tcBorders>
            <w:hideMark/>
          </w:tcPr>
          <w:p w14:paraId="103ED55D" w14:textId="77777777" w:rsidR="00B64432" w:rsidRPr="00811651" w:rsidRDefault="00B64432" w:rsidP="00B64432">
            <w:pPr>
              <w:snapToGrid w:val="0"/>
              <w:spacing w:before="60"/>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558C1C3D" w14:textId="77777777" w:rsidR="00B64432" w:rsidRDefault="00B64432" w:rsidP="00B64432">
            <w:pPr>
              <w:snapToGrid w:val="0"/>
              <w:spacing w:before="60"/>
              <w:rPr>
                <w:szCs w:val="26"/>
              </w:rPr>
            </w:pPr>
            <w:r>
              <w:rPr>
                <w:b/>
                <w:szCs w:val="26"/>
              </w:rPr>
              <w:t xml:space="preserve">Tác nhân phụ: </w:t>
            </w:r>
            <w:r>
              <w:rPr>
                <w:szCs w:val="26"/>
              </w:rPr>
              <w:t>Hệ thống</w:t>
            </w:r>
          </w:p>
        </w:tc>
      </w:tr>
      <w:tr w:rsidR="00B64432" w14:paraId="2BDAE9DF"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34EAB97E" w14:textId="6F9BA473" w:rsidR="00B64432" w:rsidRPr="00811651" w:rsidRDefault="00B64432" w:rsidP="00B64432">
            <w:pPr>
              <w:spacing w:before="60" w:line="276" w:lineRule="auto"/>
              <w:rPr>
                <w:szCs w:val="26"/>
              </w:rPr>
            </w:pPr>
            <w:r>
              <w:rPr>
                <w:b/>
                <w:szCs w:val="26"/>
              </w:rPr>
              <w:t xml:space="preserve">Mô tả Usecase: </w:t>
            </w:r>
            <w:r>
              <w:rPr>
                <w:szCs w:val="26"/>
              </w:rPr>
              <w:t>Trung tâm Chứng thực số</w:t>
            </w:r>
            <w:r>
              <w:t xml:space="preserve"> xuất file Excel để cập nhật thông tin vào phần mềm xử lý SIM chuyên biệt</w:t>
            </w:r>
          </w:p>
        </w:tc>
      </w:tr>
      <w:tr w:rsidR="00B64432" w14:paraId="4A7632AA"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084AD45A" w14:textId="77777777" w:rsidR="00B64432" w:rsidRDefault="00B64432" w:rsidP="00B64432">
            <w:pPr>
              <w:snapToGrid w:val="0"/>
              <w:spacing w:before="60"/>
              <w:rPr>
                <w:b/>
                <w:szCs w:val="26"/>
              </w:rPr>
            </w:pPr>
            <w:r>
              <w:rPr>
                <w:b/>
                <w:szCs w:val="26"/>
              </w:rPr>
              <w:t xml:space="preserve">Điều kiện để bắt đầu Usecase: </w:t>
            </w:r>
          </w:p>
          <w:p w14:paraId="39C126FC" w14:textId="77777777" w:rsidR="00B64432" w:rsidRDefault="00B64432"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4201646B" w14:textId="77777777" w:rsidR="00B64432" w:rsidRPr="00513C92" w:rsidRDefault="00B64432" w:rsidP="00A8287A">
            <w:pPr>
              <w:pStyle w:val="ListParagraph"/>
              <w:numPr>
                <w:ilvl w:val="0"/>
                <w:numId w:val="54"/>
              </w:numPr>
              <w:snapToGrid w:val="0"/>
              <w:spacing w:before="60"/>
              <w:rPr>
                <w:szCs w:val="26"/>
              </w:rPr>
            </w:pPr>
            <w:r>
              <w:rPr>
                <w:szCs w:val="26"/>
                <w:lang w:val="en-US"/>
              </w:rPr>
              <w:t>Hệ thống có thông tin SIM đã kết nối.</w:t>
            </w:r>
          </w:p>
        </w:tc>
      </w:tr>
      <w:tr w:rsidR="00B64432" w14:paraId="2FF989AE"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33827CC6" w14:textId="4EDC3A65" w:rsidR="00B64432" w:rsidRPr="00C2018F" w:rsidRDefault="00B64432" w:rsidP="003D3559">
            <w:pPr>
              <w:snapToGrid w:val="0"/>
              <w:spacing w:before="60"/>
              <w:rPr>
                <w:szCs w:val="26"/>
              </w:rPr>
            </w:pPr>
            <w:r>
              <w:rPr>
                <w:b/>
                <w:szCs w:val="26"/>
              </w:rPr>
              <w:t xml:space="preserve">Điều kiện để kết thúc Usecase: </w:t>
            </w:r>
            <w:r>
              <w:rPr>
                <w:szCs w:val="26"/>
              </w:rPr>
              <w:t xml:space="preserve">Hệ thống </w:t>
            </w:r>
            <w:r w:rsidR="003D3559">
              <w:rPr>
                <w:szCs w:val="26"/>
              </w:rPr>
              <w:t>xuất file Excel</w:t>
            </w:r>
            <w:r>
              <w:rPr>
                <w:szCs w:val="26"/>
              </w:rPr>
              <w:t xml:space="preserve"> thành công.</w:t>
            </w:r>
          </w:p>
        </w:tc>
      </w:tr>
      <w:tr w:rsidR="00B64432" w14:paraId="1C365A7E" w14:textId="77777777" w:rsidTr="00B64432">
        <w:tc>
          <w:tcPr>
            <w:tcW w:w="5000" w:type="pct"/>
            <w:gridSpan w:val="2"/>
            <w:tcBorders>
              <w:top w:val="single" w:sz="4" w:space="0" w:color="000000"/>
              <w:left w:val="single" w:sz="4" w:space="0" w:color="000000"/>
              <w:bottom w:val="single" w:sz="4" w:space="0" w:color="000000"/>
              <w:right w:val="single" w:sz="4" w:space="0" w:color="000000"/>
            </w:tcBorders>
          </w:tcPr>
          <w:p w14:paraId="13239235" w14:textId="77777777" w:rsidR="00B64432" w:rsidRPr="00811651" w:rsidRDefault="00B64432" w:rsidP="00B64432">
            <w:pPr>
              <w:snapToGrid w:val="0"/>
              <w:spacing w:before="60"/>
              <w:rPr>
                <w:szCs w:val="26"/>
              </w:rPr>
            </w:pPr>
            <w:r>
              <w:rPr>
                <w:b/>
                <w:szCs w:val="26"/>
              </w:rPr>
              <w:t>Trình tự các sự kiện trong quá trình hoạt động của Usecase:</w:t>
            </w:r>
          </w:p>
          <w:p w14:paraId="0D76CFC7" w14:textId="0B265401" w:rsidR="00B64432" w:rsidRPr="009F3075" w:rsidRDefault="00B64432" w:rsidP="009B4B77">
            <w:pPr>
              <w:pStyle w:val="ListParagraph"/>
              <w:numPr>
                <w:ilvl w:val="0"/>
                <w:numId w:val="100"/>
              </w:numPr>
            </w:pPr>
            <w:r>
              <w:t>Trung tâm Chứng thực số</w:t>
            </w:r>
            <w:r w:rsidRPr="009F3075">
              <w:t xml:space="preserve"> chọn chứ</w:t>
            </w:r>
            <w:r>
              <w:t>c năng [</w:t>
            </w:r>
            <w:r>
              <w:rPr>
                <w:lang w:val="en-US"/>
              </w:rPr>
              <w:t>Quản lý SIM đã cấp</w:t>
            </w:r>
            <w:r w:rsidRPr="009F3075">
              <w:t xml:space="preserve">], hệ thống hiển thị danh sách </w:t>
            </w:r>
            <w:r>
              <w:rPr>
                <w:lang w:val="en-US"/>
              </w:rPr>
              <w:t>các SIM đã cấ</w:t>
            </w:r>
            <w:r w:rsidR="003D3559">
              <w:rPr>
                <w:lang w:val="en-US"/>
              </w:rPr>
              <w:t xml:space="preserve">p và đã được </w:t>
            </w:r>
            <w:r>
              <w:rPr>
                <w:lang w:val="en-US"/>
              </w:rPr>
              <w:t>kết nối với file .p12</w:t>
            </w:r>
            <w:r w:rsidRPr="009F3075">
              <w:t>.</w:t>
            </w:r>
          </w:p>
          <w:p w14:paraId="220DCF8D" w14:textId="77777777" w:rsidR="00B64432" w:rsidRPr="00567C4F" w:rsidRDefault="00B64432" w:rsidP="009B4B77">
            <w:pPr>
              <w:pStyle w:val="ListParagraph"/>
              <w:numPr>
                <w:ilvl w:val="0"/>
                <w:numId w:val="100"/>
              </w:numPr>
            </w:pPr>
            <w:r>
              <w:lastRenderedPageBreak/>
              <w:t>Trung tâm Chứng thực số</w:t>
            </w:r>
            <w:r w:rsidRPr="009F3075">
              <w:t xml:space="preserve"> chọ</w:t>
            </w:r>
            <w:r>
              <w:t>n</w:t>
            </w:r>
            <w:r w:rsidRPr="00B47106">
              <w:rPr>
                <w:lang w:val="en-US"/>
              </w:rPr>
              <w:t xml:space="preserve"> các SIM cần xuất file Excel và nhấn nút [</w:t>
            </w:r>
            <w:r>
              <w:rPr>
                <w:lang w:val="en-US"/>
              </w:rPr>
              <w:t>Xuất file Excel]</w:t>
            </w:r>
            <w:r w:rsidRPr="00B47106">
              <w:rPr>
                <w:lang w:val="en-US"/>
              </w:rPr>
              <w:t>.</w:t>
            </w:r>
          </w:p>
          <w:p w14:paraId="06E007ED" w14:textId="77777777" w:rsidR="00B64432" w:rsidRPr="00567C4F" w:rsidRDefault="00B64432" w:rsidP="009B4B77">
            <w:pPr>
              <w:pStyle w:val="ListParagraph"/>
              <w:numPr>
                <w:ilvl w:val="0"/>
                <w:numId w:val="100"/>
              </w:numPr>
            </w:pPr>
            <w:r w:rsidRPr="00F212A3">
              <w:rPr>
                <w:lang w:val="en-US"/>
              </w:rPr>
              <w:t xml:space="preserve">Hệ thống </w:t>
            </w:r>
            <w:r>
              <w:rPr>
                <w:lang w:val="en-US"/>
              </w:rPr>
              <w:t>tự động sinh mật khẩu ngẫu nhiên cho từng SIM đã chọn và ghi vào file Excel theo biểu mẫu được cung cấp trước.</w:t>
            </w:r>
          </w:p>
          <w:p w14:paraId="7BFFB7AD" w14:textId="5B9CCF4F" w:rsidR="00B64432" w:rsidRPr="00513C92" w:rsidRDefault="00B64432" w:rsidP="009B4B77">
            <w:pPr>
              <w:pStyle w:val="ListParagraph"/>
              <w:numPr>
                <w:ilvl w:val="0"/>
                <w:numId w:val="100"/>
              </w:numPr>
              <w:spacing w:line="360" w:lineRule="auto"/>
              <w:rPr>
                <w:rFonts w:eastAsia="Calibri"/>
                <w:color w:val="000000"/>
                <w:szCs w:val="26"/>
              </w:rPr>
            </w:pPr>
            <w:r>
              <w:t>Trung tâm Chứng thực số</w:t>
            </w:r>
            <w:r>
              <w:rPr>
                <w:lang w:val="en-US"/>
              </w:rPr>
              <w:t xml:space="preserve"> lưu lại file excel vào máy tính</w:t>
            </w:r>
            <w:r>
              <w:t>.</w:t>
            </w:r>
          </w:p>
        </w:tc>
      </w:tr>
      <w:tr w:rsidR="00B64432" w14:paraId="4AD68B16"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6C3A43F3" w14:textId="77777777" w:rsidR="00B64432" w:rsidRDefault="00B64432" w:rsidP="00B64432">
            <w:pPr>
              <w:snapToGrid w:val="0"/>
              <w:spacing w:before="60"/>
              <w:rPr>
                <w:b/>
                <w:szCs w:val="26"/>
              </w:rPr>
            </w:pPr>
            <w:r>
              <w:rPr>
                <w:b/>
                <w:szCs w:val="26"/>
              </w:rPr>
              <w:t xml:space="preserve">Hoàn cảnh sử dụng thành công cơ bản: </w:t>
            </w:r>
          </w:p>
          <w:p w14:paraId="124DB99E" w14:textId="0DEAECA5" w:rsidR="00B64432" w:rsidRPr="00513C92" w:rsidRDefault="00B64432" w:rsidP="00A8287A">
            <w:pPr>
              <w:pStyle w:val="ListParagraph"/>
              <w:numPr>
                <w:ilvl w:val="0"/>
                <w:numId w:val="54"/>
              </w:numPr>
              <w:snapToGrid w:val="0"/>
              <w:spacing w:before="60"/>
              <w:rPr>
                <w:szCs w:val="26"/>
              </w:rPr>
            </w:pPr>
            <w:r>
              <w:rPr>
                <w:szCs w:val="26"/>
              </w:rPr>
              <w:t xml:space="preserve">Hệ thống </w:t>
            </w:r>
            <w:r w:rsidR="003D3559">
              <w:rPr>
                <w:szCs w:val="26"/>
                <w:lang w:val="en-US"/>
              </w:rPr>
              <w:t>xuất file Excel</w:t>
            </w:r>
            <w:r>
              <w:rPr>
                <w:szCs w:val="26"/>
              </w:rPr>
              <w:t xml:space="preserve"> thành công.</w:t>
            </w:r>
          </w:p>
        </w:tc>
      </w:tr>
      <w:tr w:rsidR="00B64432" w14:paraId="4CF95F51"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764194E0" w14:textId="73702146" w:rsidR="00B64432" w:rsidRPr="003D3559" w:rsidRDefault="00B64432" w:rsidP="003D3559">
            <w:pPr>
              <w:snapToGrid w:val="0"/>
              <w:spacing w:before="60"/>
              <w:rPr>
                <w:szCs w:val="26"/>
              </w:rPr>
            </w:pPr>
            <w:r>
              <w:rPr>
                <w:b/>
                <w:szCs w:val="26"/>
              </w:rPr>
              <w:t>Hoàn cảnh sử dụng phụ (thay thế) trong trường hợp không thành công:</w:t>
            </w:r>
            <w:r w:rsidR="003D3559">
              <w:rPr>
                <w:b/>
                <w:szCs w:val="26"/>
              </w:rPr>
              <w:t xml:space="preserve"> </w:t>
            </w:r>
            <w:r w:rsidR="003D3559">
              <w:rPr>
                <w:szCs w:val="26"/>
              </w:rPr>
              <w:t>Không có</w:t>
            </w:r>
          </w:p>
        </w:tc>
      </w:tr>
      <w:tr w:rsidR="00B64432" w14:paraId="06CB66B4"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35EAABBE" w14:textId="49EA32D6" w:rsidR="00B64432" w:rsidRPr="003D3559" w:rsidRDefault="00B64432" w:rsidP="003D3559">
            <w:pPr>
              <w:snapToGrid w:val="0"/>
              <w:spacing w:before="60"/>
              <w:rPr>
                <w:szCs w:val="26"/>
              </w:rPr>
            </w:pPr>
            <w:r>
              <w:rPr>
                <w:b/>
                <w:szCs w:val="26"/>
              </w:rPr>
              <w:t>Hành động liên quan sẽ xảy ra khi Usecase kết thúc:</w:t>
            </w:r>
            <w:r>
              <w:rPr>
                <w:szCs w:val="26"/>
              </w:rPr>
              <w:t xml:space="preserve"> </w:t>
            </w:r>
            <w:r w:rsidR="003D3559">
              <w:rPr>
                <w:szCs w:val="26"/>
              </w:rPr>
              <w:t>Không có</w:t>
            </w:r>
          </w:p>
        </w:tc>
      </w:tr>
      <w:tr w:rsidR="00B64432" w14:paraId="74887AAF"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442FB03A" w14:textId="77777777" w:rsidR="00B64432" w:rsidRDefault="00B64432" w:rsidP="00B64432">
            <w:pPr>
              <w:snapToGrid w:val="0"/>
              <w:spacing w:before="60"/>
              <w:rPr>
                <w:szCs w:val="26"/>
              </w:rPr>
            </w:pPr>
            <w:r>
              <w:rPr>
                <w:b/>
                <w:szCs w:val="26"/>
              </w:rPr>
              <w:t>Các yêu cầu phi chức năng:</w:t>
            </w:r>
            <w:r>
              <w:rPr>
                <w:szCs w:val="26"/>
              </w:rPr>
              <w:t xml:space="preserve"> Không có</w:t>
            </w:r>
          </w:p>
        </w:tc>
      </w:tr>
    </w:tbl>
    <w:p w14:paraId="66FA04ED" w14:textId="77777777" w:rsidR="00B64432" w:rsidRPr="00BD7EDB" w:rsidRDefault="00B64432" w:rsidP="00067FE4"/>
    <w:p w14:paraId="7CFE72E1" w14:textId="0A9A441F" w:rsidR="00AB3E6D" w:rsidRDefault="00AB3E6D" w:rsidP="00B4509A">
      <w:pPr>
        <w:pStyle w:val="Heading2"/>
      </w:pPr>
      <w:bookmarkStart w:id="375" w:name="_Toc22744057"/>
      <w:r>
        <w:t>Nhóm chức năng “Quản lý Token cấp chứng thư số” của Trung tâm Chứng thực số</w:t>
      </w:r>
      <w:bookmarkEnd w:id="375"/>
    </w:p>
    <w:p w14:paraId="3BFAB40B" w14:textId="01A37ABA" w:rsidR="003A4B9E" w:rsidRDefault="003A4B9E" w:rsidP="00941B88">
      <w:pPr>
        <w:pStyle w:val="UCName"/>
      </w:pPr>
      <w:bookmarkStart w:id="376" w:name="_Ref21904742"/>
      <w:bookmarkStart w:id="377" w:name="_Ref21904746"/>
      <w:bookmarkStart w:id="378" w:name="_Toc22744183"/>
      <w:r>
        <w:t xml:space="preserve">Tra cứu </w:t>
      </w:r>
      <w:r w:rsidR="00DB1EFF">
        <w:t>thông tin token đã cấp chứng thư số</w:t>
      </w:r>
      <w:bookmarkEnd w:id="376"/>
      <w:bookmarkEnd w:id="377"/>
      <w:bookmarkEnd w:id="378"/>
    </w:p>
    <w:tbl>
      <w:tblPr>
        <w:tblW w:w="5000" w:type="pct"/>
        <w:tblLook w:val="04A0" w:firstRow="1" w:lastRow="0" w:firstColumn="1" w:lastColumn="0" w:noHBand="0" w:noVBand="1"/>
      </w:tblPr>
      <w:tblGrid>
        <w:gridCol w:w="5807"/>
        <w:gridCol w:w="3210"/>
      </w:tblGrid>
      <w:tr w:rsidR="00DB1EFF" w14:paraId="765AA4F1" w14:textId="77777777" w:rsidTr="00D46882">
        <w:tc>
          <w:tcPr>
            <w:tcW w:w="3220" w:type="pct"/>
            <w:tcBorders>
              <w:top w:val="single" w:sz="4" w:space="0" w:color="000000"/>
              <w:left w:val="single" w:sz="4" w:space="0" w:color="000000"/>
              <w:bottom w:val="single" w:sz="4" w:space="0" w:color="000000"/>
              <w:right w:val="nil"/>
            </w:tcBorders>
            <w:hideMark/>
          </w:tcPr>
          <w:p w14:paraId="7166F9EB" w14:textId="1699EAE1" w:rsidR="00DB1EFF" w:rsidRDefault="00DB1EFF" w:rsidP="00D46882">
            <w:pPr>
              <w:spacing w:before="60" w:line="276" w:lineRule="auto"/>
              <w:rPr>
                <w:szCs w:val="26"/>
              </w:rPr>
            </w:pPr>
            <w:r>
              <w:rPr>
                <w:b/>
                <w:szCs w:val="26"/>
              </w:rPr>
              <w:t>Tên Usecase:</w:t>
            </w:r>
            <w:r>
              <w:rPr>
                <w:szCs w:val="26"/>
              </w:rPr>
              <w:t xml:space="preserve"> </w:t>
            </w:r>
            <w:r>
              <w:t>Tra cứu thông tin token đã cấp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168E90ED" w14:textId="77777777" w:rsidR="00DB1EFF" w:rsidRDefault="00DB1EFF" w:rsidP="00D46882">
            <w:pPr>
              <w:snapToGrid w:val="0"/>
              <w:spacing w:before="60"/>
              <w:rPr>
                <w:szCs w:val="26"/>
              </w:rPr>
            </w:pPr>
            <w:r>
              <w:rPr>
                <w:b/>
                <w:szCs w:val="26"/>
              </w:rPr>
              <w:t>Mức độ BMT:</w:t>
            </w:r>
            <w:r>
              <w:rPr>
                <w:szCs w:val="26"/>
              </w:rPr>
              <w:t xml:space="preserve"> B</w:t>
            </w:r>
          </w:p>
        </w:tc>
      </w:tr>
      <w:tr w:rsidR="00DB1EFF" w14:paraId="0EE648B3" w14:textId="77777777" w:rsidTr="00D46882">
        <w:tc>
          <w:tcPr>
            <w:tcW w:w="3220" w:type="pct"/>
            <w:tcBorders>
              <w:top w:val="single" w:sz="4" w:space="0" w:color="000000"/>
              <w:left w:val="single" w:sz="4" w:space="0" w:color="000000"/>
              <w:bottom w:val="single" w:sz="4" w:space="0" w:color="000000"/>
              <w:right w:val="nil"/>
            </w:tcBorders>
            <w:hideMark/>
          </w:tcPr>
          <w:p w14:paraId="0E76B162" w14:textId="77777777" w:rsidR="00DB1EFF" w:rsidRPr="00811651" w:rsidRDefault="00DB1EFF" w:rsidP="00D46882">
            <w:pPr>
              <w:snapToGrid w:val="0"/>
              <w:spacing w:before="60"/>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7A7FAB94" w14:textId="77777777" w:rsidR="00DB1EFF" w:rsidRDefault="00DB1EFF" w:rsidP="00D46882">
            <w:pPr>
              <w:snapToGrid w:val="0"/>
              <w:spacing w:before="60"/>
              <w:rPr>
                <w:szCs w:val="26"/>
              </w:rPr>
            </w:pPr>
            <w:r>
              <w:rPr>
                <w:b/>
                <w:szCs w:val="26"/>
              </w:rPr>
              <w:t xml:space="preserve">Tác nhân phụ: </w:t>
            </w:r>
            <w:r>
              <w:rPr>
                <w:szCs w:val="26"/>
              </w:rPr>
              <w:t>Hệ thống</w:t>
            </w:r>
          </w:p>
        </w:tc>
      </w:tr>
      <w:tr w:rsidR="00DB1EFF" w14:paraId="46DA3F91"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37FBF4A" w14:textId="097B0B22" w:rsidR="00DB1EFF" w:rsidRPr="00811651" w:rsidRDefault="00DB1EFF" w:rsidP="00DB1EFF">
            <w:pPr>
              <w:spacing w:before="60" w:line="276" w:lineRule="auto"/>
              <w:rPr>
                <w:szCs w:val="26"/>
              </w:rPr>
            </w:pPr>
            <w:r>
              <w:rPr>
                <w:b/>
                <w:szCs w:val="26"/>
              </w:rPr>
              <w:t xml:space="preserve">Mô tả Usecase: </w:t>
            </w:r>
            <w:r>
              <w:rPr>
                <w:szCs w:val="26"/>
              </w:rPr>
              <w:t>Trung tâm Chứng thực số</w:t>
            </w:r>
            <w:r>
              <w:t xml:space="preserve"> tra cứu thông tin token đã cấp chứng thư số</w:t>
            </w:r>
          </w:p>
        </w:tc>
      </w:tr>
      <w:tr w:rsidR="00DB1EFF" w14:paraId="04DFC97A"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DC574AB" w14:textId="77777777" w:rsidR="00DB1EFF" w:rsidRDefault="00DB1EFF" w:rsidP="00D46882">
            <w:pPr>
              <w:snapToGrid w:val="0"/>
              <w:spacing w:before="60"/>
              <w:rPr>
                <w:b/>
                <w:szCs w:val="26"/>
              </w:rPr>
            </w:pPr>
            <w:r>
              <w:rPr>
                <w:b/>
                <w:szCs w:val="26"/>
              </w:rPr>
              <w:t xml:space="preserve">Điều kiện để bắt đầu Usecase: </w:t>
            </w:r>
          </w:p>
          <w:p w14:paraId="5B19998A" w14:textId="77777777" w:rsidR="00DB1EFF" w:rsidRDefault="00DB1EFF"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00241FAC" w14:textId="14D5DDCA" w:rsidR="00DB1EFF" w:rsidRPr="00513C92" w:rsidRDefault="00DB1EFF" w:rsidP="00A8287A">
            <w:pPr>
              <w:pStyle w:val="ListParagraph"/>
              <w:numPr>
                <w:ilvl w:val="0"/>
                <w:numId w:val="54"/>
              </w:numPr>
              <w:snapToGrid w:val="0"/>
              <w:spacing w:before="60"/>
              <w:rPr>
                <w:szCs w:val="26"/>
              </w:rPr>
            </w:pPr>
            <w:r>
              <w:rPr>
                <w:szCs w:val="26"/>
                <w:lang w:val="en-US"/>
              </w:rPr>
              <w:t>Hệ thống có thông tin Token đã kết nối.</w:t>
            </w:r>
          </w:p>
        </w:tc>
      </w:tr>
      <w:tr w:rsidR="00DB1EFF" w14:paraId="117AAA23"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8410572" w14:textId="7A4748AA" w:rsidR="00DB1EFF" w:rsidRPr="00C2018F" w:rsidRDefault="00DB1EFF" w:rsidP="00871905">
            <w:pPr>
              <w:snapToGrid w:val="0"/>
              <w:spacing w:before="60"/>
              <w:rPr>
                <w:szCs w:val="26"/>
              </w:rPr>
            </w:pPr>
            <w:r>
              <w:rPr>
                <w:b/>
                <w:szCs w:val="26"/>
              </w:rPr>
              <w:t xml:space="preserve">Điều kiện để kết thúc Usecase: </w:t>
            </w:r>
            <w:r>
              <w:rPr>
                <w:szCs w:val="26"/>
              </w:rPr>
              <w:t xml:space="preserve">Hệ thống </w:t>
            </w:r>
            <w:r w:rsidR="00871905">
              <w:t>hiển thị danh sách token đã cấp chứng thư số</w:t>
            </w:r>
            <w:r>
              <w:rPr>
                <w:szCs w:val="26"/>
              </w:rPr>
              <w:t>.</w:t>
            </w:r>
          </w:p>
        </w:tc>
      </w:tr>
      <w:tr w:rsidR="00DB1EFF" w14:paraId="7322B3F2" w14:textId="77777777" w:rsidTr="00D46882">
        <w:tc>
          <w:tcPr>
            <w:tcW w:w="5000" w:type="pct"/>
            <w:gridSpan w:val="2"/>
            <w:tcBorders>
              <w:top w:val="single" w:sz="4" w:space="0" w:color="000000"/>
              <w:left w:val="single" w:sz="4" w:space="0" w:color="000000"/>
              <w:bottom w:val="single" w:sz="4" w:space="0" w:color="000000"/>
              <w:right w:val="single" w:sz="4" w:space="0" w:color="000000"/>
            </w:tcBorders>
          </w:tcPr>
          <w:p w14:paraId="29DDCB75" w14:textId="77777777" w:rsidR="00DB1EFF" w:rsidRPr="00811651" w:rsidRDefault="00DB1EFF" w:rsidP="00D46882">
            <w:pPr>
              <w:snapToGrid w:val="0"/>
              <w:spacing w:before="60"/>
              <w:rPr>
                <w:szCs w:val="26"/>
              </w:rPr>
            </w:pPr>
            <w:r>
              <w:rPr>
                <w:b/>
                <w:szCs w:val="26"/>
              </w:rPr>
              <w:t>Trình tự các sự kiện trong quá trình hoạt động của Usecase:</w:t>
            </w:r>
          </w:p>
          <w:p w14:paraId="3CD31551" w14:textId="15670B8F" w:rsidR="00DB1EFF" w:rsidRPr="009F3075" w:rsidRDefault="00DB1EFF" w:rsidP="009B4B77">
            <w:pPr>
              <w:pStyle w:val="ListParagraph"/>
              <w:numPr>
                <w:ilvl w:val="0"/>
                <w:numId w:val="114"/>
              </w:numPr>
            </w:pPr>
            <w:r>
              <w:t>Trung tâm Chứng thực số</w:t>
            </w:r>
            <w:r w:rsidRPr="009F3075">
              <w:t xml:space="preserve"> chọn chứ</w:t>
            </w:r>
            <w:r>
              <w:t>c năng [</w:t>
            </w:r>
            <w:r>
              <w:rPr>
                <w:lang w:val="en-US"/>
              </w:rPr>
              <w:t xml:space="preserve">Quản lý </w:t>
            </w:r>
            <w:r w:rsidR="00871905">
              <w:rPr>
                <w:lang w:val="en-US"/>
              </w:rPr>
              <w:t>Token</w:t>
            </w:r>
            <w:r w:rsidRPr="009F3075">
              <w:t xml:space="preserve">], hệ thống hiển thị danh sách </w:t>
            </w:r>
            <w:r>
              <w:rPr>
                <w:lang w:val="en-US"/>
              </w:rPr>
              <w:t xml:space="preserve">các </w:t>
            </w:r>
            <w:r w:rsidR="00871905">
              <w:rPr>
                <w:lang w:val="en-US"/>
              </w:rPr>
              <w:t>token đã cấp chứng thư số và hiển thị form tìm kiếm thông tin</w:t>
            </w:r>
            <w:r w:rsidRPr="009F3075">
              <w:t>.</w:t>
            </w:r>
          </w:p>
          <w:p w14:paraId="08E5A367" w14:textId="5181F5CE" w:rsidR="00DB1EFF" w:rsidRPr="00567C4F" w:rsidRDefault="00DB1EFF" w:rsidP="009B4B77">
            <w:pPr>
              <w:pStyle w:val="ListParagraph"/>
              <w:numPr>
                <w:ilvl w:val="0"/>
                <w:numId w:val="114"/>
              </w:numPr>
            </w:pPr>
            <w:r>
              <w:t>Trung tâm Chứng thực số</w:t>
            </w:r>
            <w:r w:rsidRPr="009F3075">
              <w:t xml:space="preserve"> </w:t>
            </w:r>
            <w:r w:rsidR="00871905">
              <w:rPr>
                <w:lang w:val="en-US"/>
              </w:rPr>
              <w:t>nhập các thông tin cần tìm kiếm</w:t>
            </w:r>
            <w:r w:rsidRPr="00B47106">
              <w:rPr>
                <w:lang w:val="en-US"/>
              </w:rPr>
              <w:t xml:space="preserve"> và nhấn nút [</w:t>
            </w:r>
            <w:r w:rsidR="00871905">
              <w:rPr>
                <w:lang w:val="en-US"/>
              </w:rPr>
              <w:t>Tìm kiếm</w:t>
            </w:r>
            <w:r>
              <w:rPr>
                <w:lang w:val="en-US"/>
              </w:rPr>
              <w:t>]</w:t>
            </w:r>
            <w:r w:rsidR="00871905">
              <w:rPr>
                <w:lang w:val="en-US"/>
              </w:rPr>
              <w:t>, hệ thống tìm kiếm các token phù hợp với nội dung đã nhập.</w:t>
            </w:r>
          </w:p>
          <w:p w14:paraId="4287E9D7" w14:textId="33F3FC21" w:rsidR="00DB1EFF" w:rsidRPr="00513C92" w:rsidRDefault="00DB1EFF" w:rsidP="009B4B77">
            <w:pPr>
              <w:pStyle w:val="ListParagraph"/>
              <w:numPr>
                <w:ilvl w:val="0"/>
                <w:numId w:val="114"/>
              </w:numPr>
              <w:rPr>
                <w:rFonts w:eastAsia="Calibri"/>
                <w:color w:val="000000"/>
                <w:szCs w:val="26"/>
              </w:rPr>
            </w:pPr>
            <w:r w:rsidRPr="00F212A3">
              <w:rPr>
                <w:lang w:val="en-US"/>
              </w:rPr>
              <w:t xml:space="preserve">Hệ thống </w:t>
            </w:r>
            <w:r w:rsidR="00871905">
              <w:rPr>
                <w:lang w:val="en-US"/>
              </w:rPr>
              <w:t>hiển thị danh sách các token.</w:t>
            </w:r>
          </w:p>
        </w:tc>
      </w:tr>
      <w:tr w:rsidR="00DB1EFF" w14:paraId="525715F5"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55E38C3" w14:textId="77777777" w:rsidR="00DB1EFF" w:rsidRDefault="00DB1EFF" w:rsidP="00D46882">
            <w:pPr>
              <w:snapToGrid w:val="0"/>
              <w:spacing w:before="60"/>
              <w:rPr>
                <w:b/>
                <w:szCs w:val="26"/>
              </w:rPr>
            </w:pPr>
            <w:r>
              <w:rPr>
                <w:b/>
                <w:szCs w:val="26"/>
              </w:rPr>
              <w:lastRenderedPageBreak/>
              <w:t xml:space="preserve">Hoàn cảnh sử dụng thành công cơ bản: </w:t>
            </w:r>
          </w:p>
          <w:p w14:paraId="5AB44F67" w14:textId="13B94E88" w:rsidR="00DB1EFF" w:rsidRPr="00513C92" w:rsidRDefault="00871905" w:rsidP="00A8287A">
            <w:pPr>
              <w:pStyle w:val="ListParagraph"/>
              <w:numPr>
                <w:ilvl w:val="0"/>
                <w:numId w:val="54"/>
              </w:numPr>
              <w:snapToGrid w:val="0"/>
              <w:spacing w:before="60"/>
              <w:rPr>
                <w:szCs w:val="26"/>
              </w:rPr>
            </w:pPr>
            <w:r>
              <w:rPr>
                <w:szCs w:val="26"/>
              </w:rPr>
              <w:t xml:space="preserve">Hệ thống </w:t>
            </w:r>
            <w:r>
              <w:t>hiển thị danh sách token đã cấp chứng thư số</w:t>
            </w:r>
            <w:r>
              <w:rPr>
                <w:lang w:val="en-US"/>
              </w:rPr>
              <w:t xml:space="preserve"> phù hợp với nội dung tìm kiếm</w:t>
            </w:r>
            <w:r w:rsidR="00DB1EFF">
              <w:rPr>
                <w:szCs w:val="26"/>
              </w:rPr>
              <w:t>.</w:t>
            </w:r>
          </w:p>
        </w:tc>
      </w:tr>
      <w:tr w:rsidR="00DB1EFF" w14:paraId="73F33730"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5EFC9237" w14:textId="77777777" w:rsidR="00DB1EFF" w:rsidRDefault="00DB1EFF" w:rsidP="00871905">
            <w:pPr>
              <w:snapToGrid w:val="0"/>
              <w:spacing w:before="60"/>
              <w:rPr>
                <w:szCs w:val="26"/>
              </w:rPr>
            </w:pPr>
            <w:r>
              <w:rPr>
                <w:b/>
                <w:szCs w:val="26"/>
              </w:rPr>
              <w:t xml:space="preserve">Hoàn cảnh sử dụng phụ (thay thế) trong trường hợp không thành công: </w:t>
            </w:r>
          </w:p>
          <w:p w14:paraId="71F23549" w14:textId="213B0409" w:rsidR="00871905" w:rsidRPr="00871905" w:rsidRDefault="00871905" w:rsidP="00A8287A">
            <w:pPr>
              <w:pStyle w:val="ListParagraph"/>
              <w:numPr>
                <w:ilvl w:val="0"/>
                <w:numId w:val="54"/>
              </w:numPr>
              <w:snapToGrid w:val="0"/>
              <w:spacing w:before="60"/>
              <w:rPr>
                <w:szCs w:val="26"/>
              </w:rPr>
            </w:pPr>
            <w:r>
              <w:rPr>
                <w:szCs w:val="26"/>
                <w:lang w:val="en-US"/>
              </w:rPr>
              <w:t>Nếu không có dữ liệu phù hợp với điều kiện tìm kiếm thì hệ thống hiển thị [Không có dữ liệu].</w:t>
            </w:r>
          </w:p>
        </w:tc>
      </w:tr>
      <w:tr w:rsidR="00DB1EFF" w14:paraId="13975E39"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54992E70" w14:textId="77777777" w:rsidR="00DB1EFF" w:rsidRPr="003D3559" w:rsidRDefault="00DB1EFF" w:rsidP="00D46882">
            <w:pPr>
              <w:snapToGrid w:val="0"/>
              <w:spacing w:before="60"/>
              <w:rPr>
                <w:szCs w:val="26"/>
              </w:rPr>
            </w:pPr>
            <w:r>
              <w:rPr>
                <w:b/>
                <w:szCs w:val="26"/>
              </w:rPr>
              <w:t>Hành động liên quan sẽ xảy ra khi Usecase kết thúc:</w:t>
            </w:r>
            <w:r>
              <w:rPr>
                <w:szCs w:val="26"/>
              </w:rPr>
              <w:t xml:space="preserve"> Không có</w:t>
            </w:r>
          </w:p>
        </w:tc>
      </w:tr>
      <w:tr w:rsidR="00DB1EFF" w14:paraId="60A5298F"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1067AE3" w14:textId="77777777" w:rsidR="00DB1EFF" w:rsidRDefault="00DB1EFF" w:rsidP="00D46882">
            <w:pPr>
              <w:snapToGrid w:val="0"/>
              <w:spacing w:before="60"/>
              <w:rPr>
                <w:szCs w:val="26"/>
              </w:rPr>
            </w:pPr>
            <w:r>
              <w:rPr>
                <w:b/>
                <w:szCs w:val="26"/>
              </w:rPr>
              <w:t>Các yêu cầu phi chức năng:</w:t>
            </w:r>
            <w:r>
              <w:rPr>
                <w:szCs w:val="26"/>
              </w:rPr>
              <w:t xml:space="preserve"> Không có</w:t>
            </w:r>
          </w:p>
        </w:tc>
      </w:tr>
    </w:tbl>
    <w:p w14:paraId="4468EF97" w14:textId="77777777" w:rsidR="00DB1EFF" w:rsidRDefault="00DB1EFF" w:rsidP="00DB1EFF"/>
    <w:p w14:paraId="5592F3E5" w14:textId="1FB925C7" w:rsidR="00DB1EFF" w:rsidRDefault="00DB1EFF" w:rsidP="00941B88">
      <w:pPr>
        <w:pStyle w:val="UCName"/>
      </w:pPr>
      <w:bookmarkStart w:id="379" w:name="_Ref21904752"/>
      <w:bookmarkStart w:id="380" w:name="_Ref21904754"/>
      <w:bookmarkStart w:id="381" w:name="_Toc22744184"/>
      <w:r>
        <w:t>Xem thông tin token</w:t>
      </w:r>
      <w:bookmarkEnd w:id="379"/>
      <w:bookmarkEnd w:id="380"/>
      <w:bookmarkEnd w:id="381"/>
    </w:p>
    <w:tbl>
      <w:tblPr>
        <w:tblW w:w="5000" w:type="pct"/>
        <w:tblLook w:val="04A0" w:firstRow="1" w:lastRow="0" w:firstColumn="1" w:lastColumn="0" w:noHBand="0" w:noVBand="1"/>
      </w:tblPr>
      <w:tblGrid>
        <w:gridCol w:w="5807"/>
        <w:gridCol w:w="3210"/>
      </w:tblGrid>
      <w:tr w:rsidR="000357AE" w14:paraId="6BC9950F" w14:textId="77777777" w:rsidTr="00D46882">
        <w:tc>
          <w:tcPr>
            <w:tcW w:w="3220" w:type="pct"/>
            <w:tcBorders>
              <w:top w:val="single" w:sz="4" w:space="0" w:color="000000"/>
              <w:left w:val="single" w:sz="4" w:space="0" w:color="000000"/>
              <w:bottom w:val="single" w:sz="4" w:space="0" w:color="000000"/>
              <w:right w:val="nil"/>
            </w:tcBorders>
            <w:hideMark/>
          </w:tcPr>
          <w:p w14:paraId="1A2ED450" w14:textId="1CEB0FF2" w:rsidR="000357AE" w:rsidRDefault="000357AE" w:rsidP="00A71FDD">
            <w:pPr>
              <w:spacing w:before="60" w:line="276" w:lineRule="auto"/>
              <w:rPr>
                <w:szCs w:val="26"/>
              </w:rPr>
            </w:pPr>
            <w:r>
              <w:rPr>
                <w:b/>
                <w:szCs w:val="26"/>
              </w:rPr>
              <w:t>Tên Usecase:</w:t>
            </w:r>
            <w:r>
              <w:rPr>
                <w:szCs w:val="26"/>
              </w:rPr>
              <w:t xml:space="preserve"> </w:t>
            </w:r>
            <w:r>
              <w:t>Xem thông tin token</w:t>
            </w:r>
          </w:p>
        </w:tc>
        <w:tc>
          <w:tcPr>
            <w:tcW w:w="1780" w:type="pct"/>
            <w:tcBorders>
              <w:top w:val="single" w:sz="4" w:space="0" w:color="000000"/>
              <w:left w:val="single" w:sz="4" w:space="0" w:color="000000"/>
              <w:bottom w:val="single" w:sz="4" w:space="0" w:color="000000"/>
              <w:right w:val="single" w:sz="4" w:space="0" w:color="000000"/>
            </w:tcBorders>
            <w:hideMark/>
          </w:tcPr>
          <w:p w14:paraId="1193BD15" w14:textId="77777777" w:rsidR="000357AE" w:rsidRDefault="000357AE" w:rsidP="00D46882">
            <w:pPr>
              <w:snapToGrid w:val="0"/>
              <w:spacing w:before="60"/>
              <w:rPr>
                <w:szCs w:val="26"/>
              </w:rPr>
            </w:pPr>
            <w:r>
              <w:rPr>
                <w:b/>
                <w:szCs w:val="26"/>
              </w:rPr>
              <w:t>Mức độ BMT:</w:t>
            </w:r>
            <w:r>
              <w:rPr>
                <w:szCs w:val="26"/>
              </w:rPr>
              <w:t xml:space="preserve"> B</w:t>
            </w:r>
          </w:p>
        </w:tc>
      </w:tr>
      <w:tr w:rsidR="000357AE" w14:paraId="2171014D" w14:textId="77777777" w:rsidTr="00D46882">
        <w:tc>
          <w:tcPr>
            <w:tcW w:w="3220" w:type="pct"/>
            <w:tcBorders>
              <w:top w:val="single" w:sz="4" w:space="0" w:color="000000"/>
              <w:left w:val="single" w:sz="4" w:space="0" w:color="000000"/>
              <w:bottom w:val="single" w:sz="4" w:space="0" w:color="000000"/>
              <w:right w:val="nil"/>
            </w:tcBorders>
            <w:hideMark/>
          </w:tcPr>
          <w:p w14:paraId="2F6856C3" w14:textId="77777777" w:rsidR="000357AE" w:rsidRPr="00811651" w:rsidRDefault="000357AE" w:rsidP="00D46882">
            <w:pPr>
              <w:snapToGrid w:val="0"/>
              <w:spacing w:before="60"/>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50D5497C" w14:textId="77777777" w:rsidR="000357AE" w:rsidRDefault="000357AE" w:rsidP="00D46882">
            <w:pPr>
              <w:snapToGrid w:val="0"/>
              <w:spacing w:before="60"/>
              <w:rPr>
                <w:szCs w:val="26"/>
              </w:rPr>
            </w:pPr>
            <w:r>
              <w:rPr>
                <w:b/>
                <w:szCs w:val="26"/>
              </w:rPr>
              <w:t xml:space="preserve">Tác nhân phụ: </w:t>
            </w:r>
            <w:r>
              <w:rPr>
                <w:szCs w:val="26"/>
              </w:rPr>
              <w:t>Hệ thống</w:t>
            </w:r>
          </w:p>
        </w:tc>
      </w:tr>
      <w:tr w:rsidR="000357AE" w14:paraId="7C2BAB88"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074BA5FE" w14:textId="1068CE25" w:rsidR="000357AE" w:rsidRPr="00811651" w:rsidRDefault="000357AE" w:rsidP="00A71FDD">
            <w:pPr>
              <w:spacing w:before="60" w:line="276" w:lineRule="auto"/>
              <w:rPr>
                <w:szCs w:val="26"/>
              </w:rPr>
            </w:pPr>
            <w:r>
              <w:rPr>
                <w:b/>
                <w:szCs w:val="26"/>
              </w:rPr>
              <w:t xml:space="preserve">Mô tả Usecase: </w:t>
            </w:r>
            <w:r>
              <w:rPr>
                <w:szCs w:val="26"/>
              </w:rPr>
              <w:t>Trung tâm Chứng thực số</w:t>
            </w:r>
            <w:r>
              <w:t xml:space="preserve"> xem thông tin token</w:t>
            </w:r>
          </w:p>
        </w:tc>
      </w:tr>
      <w:tr w:rsidR="000357AE" w14:paraId="4CBB0EF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2606B55" w14:textId="77777777" w:rsidR="000357AE" w:rsidRDefault="000357AE" w:rsidP="00D46882">
            <w:pPr>
              <w:snapToGrid w:val="0"/>
              <w:spacing w:before="60"/>
              <w:rPr>
                <w:b/>
                <w:szCs w:val="26"/>
              </w:rPr>
            </w:pPr>
            <w:r>
              <w:rPr>
                <w:b/>
                <w:szCs w:val="26"/>
              </w:rPr>
              <w:t xml:space="preserve">Điều kiện để bắt đầu Usecase: </w:t>
            </w:r>
          </w:p>
          <w:p w14:paraId="38025726" w14:textId="77777777" w:rsidR="000357AE" w:rsidRDefault="000357AE"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4CD61A48" w14:textId="77777777" w:rsidR="000357AE" w:rsidRPr="00513C92" w:rsidRDefault="000357AE" w:rsidP="00A8287A">
            <w:pPr>
              <w:pStyle w:val="ListParagraph"/>
              <w:numPr>
                <w:ilvl w:val="0"/>
                <w:numId w:val="54"/>
              </w:numPr>
              <w:snapToGrid w:val="0"/>
              <w:spacing w:before="60"/>
              <w:rPr>
                <w:szCs w:val="26"/>
              </w:rPr>
            </w:pPr>
            <w:r>
              <w:rPr>
                <w:szCs w:val="26"/>
                <w:lang w:val="en-US"/>
              </w:rPr>
              <w:t>Hệ thống có thông tin Token đã kết nối.</w:t>
            </w:r>
          </w:p>
        </w:tc>
      </w:tr>
      <w:tr w:rsidR="000357AE" w14:paraId="1A5C335E"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F397577" w14:textId="00CF89CA" w:rsidR="000357AE" w:rsidRPr="00C2018F" w:rsidRDefault="000357AE" w:rsidP="00A71FDD">
            <w:pPr>
              <w:snapToGrid w:val="0"/>
              <w:spacing w:before="60"/>
              <w:rPr>
                <w:szCs w:val="26"/>
              </w:rPr>
            </w:pPr>
            <w:r>
              <w:rPr>
                <w:b/>
                <w:szCs w:val="26"/>
              </w:rPr>
              <w:t xml:space="preserve">Điều kiện để kết thúc Usecase: </w:t>
            </w:r>
            <w:r>
              <w:rPr>
                <w:szCs w:val="26"/>
              </w:rPr>
              <w:t xml:space="preserve">Hệ thống </w:t>
            </w:r>
            <w:r>
              <w:t xml:space="preserve">hiển thị </w:t>
            </w:r>
            <w:r w:rsidR="00A71FDD">
              <w:t>thông tin của</w:t>
            </w:r>
            <w:r>
              <w:t xml:space="preserve"> token đã cấp chứng thư số</w:t>
            </w:r>
            <w:r>
              <w:rPr>
                <w:szCs w:val="26"/>
              </w:rPr>
              <w:t>.</w:t>
            </w:r>
          </w:p>
        </w:tc>
      </w:tr>
      <w:tr w:rsidR="000357AE" w14:paraId="27D12D8E" w14:textId="77777777" w:rsidTr="00D46882">
        <w:tc>
          <w:tcPr>
            <w:tcW w:w="5000" w:type="pct"/>
            <w:gridSpan w:val="2"/>
            <w:tcBorders>
              <w:top w:val="single" w:sz="4" w:space="0" w:color="000000"/>
              <w:left w:val="single" w:sz="4" w:space="0" w:color="000000"/>
              <w:bottom w:val="single" w:sz="4" w:space="0" w:color="000000"/>
              <w:right w:val="single" w:sz="4" w:space="0" w:color="000000"/>
            </w:tcBorders>
          </w:tcPr>
          <w:p w14:paraId="5E2B6E85" w14:textId="77777777" w:rsidR="000357AE" w:rsidRPr="00811651" w:rsidRDefault="000357AE" w:rsidP="00D46882">
            <w:pPr>
              <w:snapToGrid w:val="0"/>
              <w:spacing w:before="60"/>
              <w:rPr>
                <w:szCs w:val="26"/>
              </w:rPr>
            </w:pPr>
            <w:r>
              <w:rPr>
                <w:b/>
                <w:szCs w:val="26"/>
              </w:rPr>
              <w:t>Trình tự các sự kiện trong quá trình hoạt động của Usecase:</w:t>
            </w:r>
          </w:p>
          <w:p w14:paraId="433BC832" w14:textId="127E0E98" w:rsidR="000357AE" w:rsidRPr="009F3075" w:rsidRDefault="000357AE" w:rsidP="009B4B77">
            <w:pPr>
              <w:pStyle w:val="ListParagraph"/>
              <w:numPr>
                <w:ilvl w:val="0"/>
                <w:numId w:val="115"/>
              </w:numPr>
            </w:pPr>
            <w:r>
              <w:t>Trung tâm Chứng thực số</w:t>
            </w:r>
            <w:r w:rsidRPr="009F3075">
              <w:t xml:space="preserve"> chọn chứ</w:t>
            </w:r>
            <w:r>
              <w:t>c năng [</w:t>
            </w:r>
            <w:r>
              <w:rPr>
                <w:lang w:val="en-US"/>
              </w:rPr>
              <w:t>Quản lý Token</w:t>
            </w:r>
            <w:r w:rsidRPr="009F3075">
              <w:t xml:space="preserve">], hệ thống hiển thị danh sách </w:t>
            </w:r>
            <w:r>
              <w:rPr>
                <w:lang w:val="en-US"/>
              </w:rPr>
              <w:t>các token đã cấp chứng thư số</w:t>
            </w:r>
            <w:r w:rsidRPr="009F3075">
              <w:t>.</w:t>
            </w:r>
          </w:p>
          <w:p w14:paraId="1BD3CFA2" w14:textId="424C9E7C" w:rsidR="000357AE" w:rsidRPr="00A71FDD" w:rsidRDefault="000357AE" w:rsidP="009B4B77">
            <w:pPr>
              <w:pStyle w:val="ListParagraph"/>
              <w:numPr>
                <w:ilvl w:val="0"/>
                <w:numId w:val="115"/>
              </w:numPr>
            </w:pPr>
            <w:r>
              <w:t>Trung tâm Chứng thực số</w:t>
            </w:r>
            <w:r w:rsidRPr="009F3075">
              <w:t xml:space="preserve"> </w:t>
            </w:r>
            <w:r w:rsidRPr="00B47106">
              <w:rPr>
                <w:lang w:val="en-US"/>
              </w:rPr>
              <w:t>nhấn nút [</w:t>
            </w:r>
            <w:r w:rsidR="00A71FDD">
              <w:rPr>
                <w:lang w:val="en-US"/>
              </w:rPr>
              <w:t>Xem thông tin</w:t>
            </w:r>
            <w:r>
              <w:rPr>
                <w:lang w:val="en-US"/>
              </w:rPr>
              <w:t xml:space="preserve">], hệ thống </w:t>
            </w:r>
            <w:r w:rsidR="00A71FDD">
              <w:rPr>
                <w:lang w:val="en-US"/>
              </w:rPr>
              <w:t>hiển thị thông tin chi tiết của Token</w:t>
            </w:r>
            <w:r>
              <w:rPr>
                <w:lang w:val="en-US"/>
              </w:rPr>
              <w:t>.</w:t>
            </w:r>
          </w:p>
        </w:tc>
      </w:tr>
      <w:tr w:rsidR="000357AE" w14:paraId="5ECDAED9"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ECD60CD" w14:textId="77777777" w:rsidR="000357AE" w:rsidRDefault="000357AE" w:rsidP="00D46882">
            <w:pPr>
              <w:snapToGrid w:val="0"/>
              <w:spacing w:before="60"/>
              <w:rPr>
                <w:b/>
                <w:szCs w:val="26"/>
              </w:rPr>
            </w:pPr>
            <w:r>
              <w:rPr>
                <w:b/>
                <w:szCs w:val="26"/>
              </w:rPr>
              <w:t xml:space="preserve">Hoàn cảnh sử dụng thành công cơ bản: </w:t>
            </w:r>
          </w:p>
          <w:p w14:paraId="48076580" w14:textId="77777777" w:rsidR="000357AE" w:rsidRPr="00513C92" w:rsidRDefault="000357AE" w:rsidP="00A8287A">
            <w:pPr>
              <w:pStyle w:val="ListParagraph"/>
              <w:numPr>
                <w:ilvl w:val="0"/>
                <w:numId w:val="54"/>
              </w:numPr>
              <w:snapToGrid w:val="0"/>
              <w:spacing w:before="60"/>
              <w:rPr>
                <w:szCs w:val="26"/>
              </w:rPr>
            </w:pPr>
            <w:r>
              <w:rPr>
                <w:szCs w:val="26"/>
              </w:rPr>
              <w:t xml:space="preserve">Hệ thống </w:t>
            </w:r>
            <w:r>
              <w:t>hiển thị danh sách token đã cấp chứng thư số</w:t>
            </w:r>
            <w:r>
              <w:rPr>
                <w:lang w:val="en-US"/>
              </w:rPr>
              <w:t xml:space="preserve"> phù hợp với nội dung tìm kiếm</w:t>
            </w:r>
            <w:r>
              <w:rPr>
                <w:szCs w:val="26"/>
              </w:rPr>
              <w:t>.</w:t>
            </w:r>
          </w:p>
        </w:tc>
      </w:tr>
      <w:tr w:rsidR="000357AE" w14:paraId="71F6F5E9"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3B9A263" w14:textId="77777777" w:rsidR="000357AE" w:rsidRDefault="000357AE" w:rsidP="00D46882">
            <w:pPr>
              <w:snapToGrid w:val="0"/>
              <w:spacing w:before="60"/>
              <w:rPr>
                <w:szCs w:val="26"/>
              </w:rPr>
            </w:pPr>
            <w:r>
              <w:rPr>
                <w:b/>
                <w:szCs w:val="26"/>
              </w:rPr>
              <w:t xml:space="preserve">Hoàn cảnh sử dụng phụ (thay thế) trong trường hợp không thành công: </w:t>
            </w:r>
          </w:p>
          <w:p w14:paraId="5397647D" w14:textId="2E73DF2A" w:rsidR="000357AE" w:rsidRPr="00871905" w:rsidRDefault="000357AE" w:rsidP="00A8287A">
            <w:pPr>
              <w:pStyle w:val="ListParagraph"/>
              <w:numPr>
                <w:ilvl w:val="0"/>
                <w:numId w:val="54"/>
              </w:numPr>
              <w:snapToGrid w:val="0"/>
              <w:spacing w:before="60"/>
              <w:rPr>
                <w:szCs w:val="26"/>
              </w:rPr>
            </w:pPr>
            <w:r>
              <w:rPr>
                <w:szCs w:val="26"/>
                <w:lang w:val="en-US"/>
              </w:rPr>
              <w:t>Nế</w:t>
            </w:r>
            <w:r w:rsidR="00A71FDD">
              <w:rPr>
                <w:szCs w:val="26"/>
                <w:lang w:val="en-US"/>
              </w:rPr>
              <w:t xml:space="preserve">u không có token </w:t>
            </w:r>
            <w:r>
              <w:rPr>
                <w:szCs w:val="26"/>
                <w:lang w:val="en-US"/>
              </w:rPr>
              <w:t>thì hệ thống hiển thị [Không có dữ liệu].</w:t>
            </w:r>
          </w:p>
        </w:tc>
      </w:tr>
      <w:tr w:rsidR="000357AE" w14:paraId="2E21D7B9"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2A44D811" w14:textId="77777777" w:rsidR="000357AE" w:rsidRPr="003D3559" w:rsidRDefault="000357AE" w:rsidP="00D46882">
            <w:pPr>
              <w:snapToGrid w:val="0"/>
              <w:spacing w:before="60"/>
              <w:rPr>
                <w:szCs w:val="26"/>
              </w:rPr>
            </w:pPr>
            <w:r>
              <w:rPr>
                <w:b/>
                <w:szCs w:val="26"/>
              </w:rPr>
              <w:t>Hành động liên quan sẽ xảy ra khi Usecase kết thúc:</w:t>
            </w:r>
            <w:r>
              <w:rPr>
                <w:szCs w:val="26"/>
              </w:rPr>
              <w:t xml:space="preserve"> Không có</w:t>
            </w:r>
          </w:p>
        </w:tc>
      </w:tr>
      <w:tr w:rsidR="000357AE" w14:paraId="1936133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635D9BFD" w14:textId="77777777" w:rsidR="000357AE" w:rsidRDefault="000357AE" w:rsidP="00D46882">
            <w:pPr>
              <w:snapToGrid w:val="0"/>
              <w:spacing w:before="60"/>
              <w:rPr>
                <w:szCs w:val="26"/>
              </w:rPr>
            </w:pPr>
            <w:r>
              <w:rPr>
                <w:b/>
                <w:szCs w:val="26"/>
              </w:rPr>
              <w:lastRenderedPageBreak/>
              <w:t>Các yêu cầu phi chức năng:</w:t>
            </w:r>
            <w:r>
              <w:rPr>
                <w:szCs w:val="26"/>
              </w:rPr>
              <w:t xml:space="preserve"> Không có</w:t>
            </w:r>
          </w:p>
        </w:tc>
      </w:tr>
    </w:tbl>
    <w:p w14:paraId="2DBF2D05" w14:textId="77777777" w:rsidR="000357AE" w:rsidRPr="003A4B9E" w:rsidRDefault="000357AE" w:rsidP="000357AE"/>
    <w:p w14:paraId="230B8DBE" w14:textId="5ED4C7D8" w:rsidR="00AB3E6D" w:rsidRDefault="00AB3E6D" w:rsidP="00B4509A">
      <w:pPr>
        <w:pStyle w:val="Heading2"/>
      </w:pPr>
      <w:bookmarkStart w:id="382" w:name="_Toc22744058"/>
      <w:r>
        <w:t>Nhóm chức năng “Quản lý SD Secure cấp chứng thư số” của Trung tâm Chứng thực số</w:t>
      </w:r>
      <w:bookmarkEnd w:id="382"/>
    </w:p>
    <w:p w14:paraId="3F962487" w14:textId="7147A9A6" w:rsidR="0034498E" w:rsidRDefault="0034498E" w:rsidP="00941B88">
      <w:pPr>
        <w:pStyle w:val="UCName"/>
      </w:pPr>
      <w:bookmarkStart w:id="383" w:name="_Ref21363747"/>
      <w:bookmarkStart w:id="384" w:name="_Toc22744185"/>
      <w:r>
        <w:t>Cập nhật thông tin SD Secure để cấp CTS</w:t>
      </w:r>
      <w:bookmarkEnd w:id="383"/>
      <w:bookmarkEnd w:id="384"/>
    </w:p>
    <w:tbl>
      <w:tblPr>
        <w:tblW w:w="5000" w:type="pct"/>
        <w:tblLook w:val="04A0" w:firstRow="1" w:lastRow="0" w:firstColumn="1" w:lastColumn="0" w:noHBand="0" w:noVBand="1"/>
      </w:tblPr>
      <w:tblGrid>
        <w:gridCol w:w="5807"/>
        <w:gridCol w:w="3210"/>
      </w:tblGrid>
      <w:tr w:rsidR="00791C75" w14:paraId="31357498" w14:textId="77777777" w:rsidTr="00791C75">
        <w:tc>
          <w:tcPr>
            <w:tcW w:w="3220" w:type="pct"/>
            <w:tcBorders>
              <w:top w:val="single" w:sz="4" w:space="0" w:color="000000"/>
              <w:left w:val="single" w:sz="4" w:space="0" w:color="000000"/>
              <w:bottom w:val="single" w:sz="4" w:space="0" w:color="000000"/>
              <w:right w:val="nil"/>
            </w:tcBorders>
            <w:hideMark/>
          </w:tcPr>
          <w:p w14:paraId="360CC038" w14:textId="65E8B6CD" w:rsidR="00791C75" w:rsidRDefault="00791C75" w:rsidP="00791C75">
            <w:pPr>
              <w:spacing w:before="60" w:line="276" w:lineRule="auto"/>
              <w:rPr>
                <w:szCs w:val="26"/>
              </w:rPr>
            </w:pPr>
            <w:r>
              <w:rPr>
                <w:b/>
                <w:szCs w:val="26"/>
              </w:rPr>
              <w:t>Tên Usecase:</w:t>
            </w:r>
            <w:r>
              <w:rPr>
                <w:szCs w:val="26"/>
              </w:rPr>
              <w:t xml:space="preserve"> </w:t>
            </w:r>
            <w:r>
              <w:t>Cập nhật thông tin SD Secure để cấp CTS</w:t>
            </w:r>
          </w:p>
        </w:tc>
        <w:tc>
          <w:tcPr>
            <w:tcW w:w="1780" w:type="pct"/>
            <w:tcBorders>
              <w:top w:val="single" w:sz="4" w:space="0" w:color="000000"/>
              <w:left w:val="single" w:sz="4" w:space="0" w:color="000000"/>
              <w:bottom w:val="single" w:sz="4" w:space="0" w:color="000000"/>
              <w:right w:val="single" w:sz="4" w:space="0" w:color="000000"/>
            </w:tcBorders>
            <w:hideMark/>
          </w:tcPr>
          <w:p w14:paraId="2236F3D8" w14:textId="77777777" w:rsidR="00791C75" w:rsidRDefault="00791C75" w:rsidP="00791C75">
            <w:pPr>
              <w:snapToGrid w:val="0"/>
              <w:spacing w:before="60" w:line="276" w:lineRule="auto"/>
              <w:rPr>
                <w:szCs w:val="26"/>
              </w:rPr>
            </w:pPr>
            <w:r>
              <w:rPr>
                <w:b/>
                <w:szCs w:val="26"/>
              </w:rPr>
              <w:t>Mức độ BMT:</w:t>
            </w:r>
            <w:r>
              <w:rPr>
                <w:szCs w:val="26"/>
              </w:rPr>
              <w:t xml:space="preserve"> B</w:t>
            </w:r>
          </w:p>
        </w:tc>
      </w:tr>
      <w:tr w:rsidR="00791C75" w14:paraId="622AA34C" w14:textId="77777777" w:rsidTr="00791C75">
        <w:tc>
          <w:tcPr>
            <w:tcW w:w="3220" w:type="pct"/>
            <w:tcBorders>
              <w:top w:val="single" w:sz="4" w:space="0" w:color="000000"/>
              <w:left w:val="single" w:sz="4" w:space="0" w:color="000000"/>
              <w:bottom w:val="single" w:sz="4" w:space="0" w:color="000000"/>
              <w:right w:val="nil"/>
            </w:tcBorders>
            <w:hideMark/>
          </w:tcPr>
          <w:p w14:paraId="6AC6BDDD" w14:textId="77777777" w:rsidR="00791C75" w:rsidRPr="00811651" w:rsidRDefault="00791C75" w:rsidP="00791C75">
            <w:pPr>
              <w:snapToGrid w:val="0"/>
              <w:spacing w:before="60" w:line="276" w:lineRule="auto"/>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656EAE89" w14:textId="77777777" w:rsidR="00791C75" w:rsidRDefault="00791C75" w:rsidP="00791C75">
            <w:pPr>
              <w:snapToGrid w:val="0"/>
              <w:spacing w:before="60" w:line="276" w:lineRule="auto"/>
              <w:rPr>
                <w:szCs w:val="26"/>
              </w:rPr>
            </w:pPr>
            <w:r>
              <w:rPr>
                <w:b/>
                <w:szCs w:val="26"/>
              </w:rPr>
              <w:t xml:space="preserve">Tác nhân phụ: </w:t>
            </w:r>
            <w:r>
              <w:rPr>
                <w:szCs w:val="26"/>
              </w:rPr>
              <w:t>Hệ thống</w:t>
            </w:r>
          </w:p>
        </w:tc>
      </w:tr>
      <w:tr w:rsidR="00791C75" w14:paraId="3780494D"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18C7792C" w14:textId="01DD1F6F" w:rsidR="00791C75" w:rsidRPr="00811651" w:rsidRDefault="00791C75" w:rsidP="00791C75">
            <w:pPr>
              <w:spacing w:before="60" w:line="276" w:lineRule="auto"/>
              <w:rPr>
                <w:szCs w:val="26"/>
              </w:rPr>
            </w:pPr>
            <w:r>
              <w:rPr>
                <w:b/>
                <w:szCs w:val="26"/>
              </w:rPr>
              <w:t xml:space="preserve">Mô tả Usecase: </w:t>
            </w:r>
            <w:r>
              <w:rPr>
                <w:szCs w:val="26"/>
              </w:rPr>
              <w:t>Trung tâm Chứng thực số</w:t>
            </w:r>
            <w:r>
              <w:t xml:space="preserve"> cập nhật thông tin SD Secure để cấp CTS</w:t>
            </w:r>
          </w:p>
        </w:tc>
      </w:tr>
      <w:tr w:rsidR="00791C75" w14:paraId="71DBAE93"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4C79A5D5" w14:textId="79B635C3" w:rsidR="00791C75" w:rsidRPr="00791C75" w:rsidRDefault="00791C75" w:rsidP="00791C75">
            <w:pPr>
              <w:snapToGrid w:val="0"/>
              <w:spacing w:before="60" w:line="276" w:lineRule="auto"/>
              <w:rPr>
                <w:szCs w:val="26"/>
              </w:rPr>
            </w:pPr>
            <w:r>
              <w:rPr>
                <w:b/>
                <w:szCs w:val="26"/>
              </w:rPr>
              <w:t xml:space="preserve">Điều kiện để bắt đầu Usecase: </w:t>
            </w:r>
            <w:r w:rsidRPr="00513C92">
              <w:rPr>
                <w:szCs w:val="26"/>
              </w:rPr>
              <w:t>Trung tâm Chứng thực số đăng nhập thành công vào hệ thống.</w:t>
            </w:r>
          </w:p>
        </w:tc>
      </w:tr>
      <w:tr w:rsidR="00791C75" w14:paraId="0C97C600"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13C52136" w14:textId="1BAA922B" w:rsidR="00791C75" w:rsidRPr="00C2018F" w:rsidRDefault="00791C75" w:rsidP="00791C75">
            <w:pPr>
              <w:snapToGrid w:val="0"/>
              <w:spacing w:before="60" w:line="276" w:lineRule="auto"/>
              <w:rPr>
                <w:szCs w:val="26"/>
              </w:rPr>
            </w:pPr>
            <w:r>
              <w:rPr>
                <w:b/>
                <w:szCs w:val="26"/>
              </w:rPr>
              <w:t xml:space="preserve">Điều kiện để kết thúc Usecase: </w:t>
            </w:r>
            <w:r>
              <w:rPr>
                <w:szCs w:val="26"/>
              </w:rPr>
              <w:t>Cập nhật thông tin thành công</w:t>
            </w:r>
          </w:p>
        </w:tc>
      </w:tr>
      <w:tr w:rsidR="00791C75" w14:paraId="29F281D8" w14:textId="77777777" w:rsidTr="00791C75">
        <w:tc>
          <w:tcPr>
            <w:tcW w:w="5000" w:type="pct"/>
            <w:gridSpan w:val="2"/>
            <w:tcBorders>
              <w:top w:val="single" w:sz="4" w:space="0" w:color="000000"/>
              <w:left w:val="single" w:sz="4" w:space="0" w:color="000000"/>
              <w:bottom w:val="single" w:sz="4" w:space="0" w:color="000000"/>
              <w:right w:val="single" w:sz="4" w:space="0" w:color="000000"/>
            </w:tcBorders>
          </w:tcPr>
          <w:p w14:paraId="35939603" w14:textId="77777777" w:rsidR="00791C75" w:rsidRPr="00811651" w:rsidRDefault="00791C75" w:rsidP="00791C75">
            <w:pPr>
              <w:snapToGrid w:val="0"/>
              <w:spacing w:before="60" w:line="276" w:lineRule="auto"/>
              <w:rPr>
                <w:szCs w:val="26"/>
              </w:rPr>
            </w:pPr>
            <w:r>
              <w:rPr>
                <w:b/>
                <w:szCs w:val="26"/>
              </w:rPr>
              <w:t>Trình tự các sự kiện trong quá trình hoạt động của Usecase:</w:t>
            </w:r>
          </w:p>
          <w:p w14:paraId="79EECAC7" w14:textId="17BC780D" w:rsidR="00791C75" w:rsidRPr="009F3075" w:rsidRDefault="00791C75" w:rsidP="00791C75">
            <w:pPr>
              <w:pStyle w:val="ListParagraph"/>
              <w:numPr>
                <w:ilvl w:val="0"/>
                <w:numId w:val="116"/>
              </w:numPr>
            </w:pPr>
            <w:r>
              <w:t>Trung tâm Chứng thực số</w:t>
            </w:r>
            <w:r w:rsidRPr="009F3075">
              <w:t xml:space="preserve"> chọn chứ</w:t>
            </w:r>
            <w:r>
              <w:t>c năng [</w:t>
            </w:r>
            <w:r>
              <w:rPr>
                <w:lang w:val="en-US"/>
              </w:rPr>
              <w:t>Quản lý SD Secure</w:t>
            </w:r>
            <w:r w:rsidRPr="009F3075">
              <w:t xml:space="preserve">], hệ thống hiển thị danh sách </w:t>
            </w:r>
            <w:r>
              <w:rPr>
                <w:lang w:val="en-US"/>
              </w:rPr>
              <w:t>các SD Secure đã cấp chứng thư số</w:t>
            </w:r>
            <w:r w:rsidR="00564622">
              <w:rPr>
                <w:lang w:val="en-US"/>
              </w:rPr>
              <w:t>.</w:t>
            </w:r>
          </w:p>
          <w:p w14:paraId="58E61E64" w14:textId="4ADAD329" w:rsidR="00791C75" w:rsidRPr="00567C4F" w:rsidRDefault="00791C75" w:rsidP="00791C75">
            <w:pPr>
              <w:pStyle w:val="ListParagraph"/>
              <w:numPr>
                <w:ilvl w:val="0"/>
                <w:numId w:val="116"/>
              </w:numPr>
            </w:pPr>
            <w:r>
              <w:t>Trung tâm Chứng thực số</w:t>
            </w:r>
            <w:r w:rsidRPr="009F3075">
              <w:t xml:space="preserve"> </w:t>
            </w:r>
            <w:r w:rsidR="00564622">
              <w:rPr>
                <w:lang w:val="en-US"/>
              </w:rPr>
              <w:t>nhấn vào [Cập nhật], hệ thống hiển thị khung để import file Excel để cập nhật thông tin SD Secure hàng loạt</w:t>
            </w:r>
            <w:r>
              <w:rPr>
                <w:lang w:val="en-US"/>
              </w:rPr>
              <w:t>.</w:t>
            </w:r>
          </w:p>
          <w:p w14:paraId="0F28C3F7" w14:textId="75690C9C" w:rsidR="00791C75" w:rsidRPr="00513C92" w:rsidRDefault="00564622" w:rsidP="00791C75">
            <w:pPr>
              <w:pStyle w:val="ListParagraph"/>
              <w:numPr>
                <w:ilvl w:val="0"/>
                <w:numId w:val="116"/>
              </w:numPr>
              <w:rPr>
                <w:rFonts w:eastAsia="Calibri"/>
                <w:color w:val="000000"/>
                <w:szCs w:val="26"/>
              </w:rPr>
            </w:pPr>
            <w:r>
              <w:rPr>
                <w:lang w:val="en-US"/>
              </w:rPr>
              <w:t xml:space="preserve">Trung tâm Chứng thực số chọn file và nhấn [Cập nhật thông tin]. </w:t>
            </w:r>
            <w:r w:rsidR="00791C75" w:rsidRPr="00F212A3">
              <w:rPr>
                <w:lang w:val="en-US"/>
              </w:rPr>
              <w:t xml:space="preserve">Hệ thống </w:t>
            </w:r>
            <w:r>
              <w:rPr>
                <w:lang w:val="en-US"/>
              </w:rPr>
              <w:t>cập nhật thông tin của các SD Secure đã cấp CTS vào hệ thống</w:t>
            </w:r>
            <w:r w:rsidR="00791C75">
              <w:rPr>
                <w:lang w:val="en-US"/>
              </w:rPr>
              <w:t>.</w:t>
            </w:r>
          </w:p>
        </w:tc>
      </w:tr>
      <w:tr w:rsidR="00791C75" w14:paraId="3882B92E"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76C0E43" w14:textId="77777777" w:rsidR="00791C75" w:rsidRDefault="00791C75" w:rsidP="00791C75">
            <w:pPr>
              <w:snapToGrid w:val="0"/>
              <w:spacing w:before="60" w:line="276" w:lineRule="auto"/>
              <w:rPr>
                <w:b/>
                <w:szCs w:val="26"/>
              </w:rPr>
            </w:pPr>
            <w:r>
              <w:rPr>
                <w:b/>
                <w:szCs w:val="26"/>
              </w:rPr>
              <w:t xml:space="preserve">Hoàn cảnh sử dụng thành công cơ bản: </w:t>
            </w:r>
          </w:p>
          <w:p w14:paraId="676C1587" w14:textId="0BC5941D" w:rsidR="00791C75" w:rsidRPr="00513C92" w:rsidRDefault="00791C75" w:rsidP="00564622">
            <w:pPr>
              <w:pStyle w:val="ListParagraph"/>
              <w:numPr>
                <w:ilvl w:val="0"/>
                <w:numId w:val="54"/>
              </w:numPr>
              <w:snapToGrid w:val="0"/>
              <w:spacing w:before="60"/>
              <w:rPr>
                <w:szCs w:val="26"/>
              </w:rPr>
            </w:pPr>
            <w:r>
              <w:rPr>
                <w:szCs w:val="26"/>
              </w:rPr>
              <w:t xml:space="preserve">Hệ thống </w:t>
            </w:r>
            <w:r>
              <w:t>hiển thị danh sách SD Secure đã cấp chứng thư số</w:t>
            </w:r>
            <w:r>
              <w:rPr>
                <w:lang w:val="en-US"/>
              </w:rPr>
              <w:t xml:space="preserve"> </w:t>
            </w:r>
            <w:r w:rsidR="00564622">
              <w:rPr>
                <w:lang w:val="en-US"/>
              </w:rPr>
              <w:t>vừa nhập.</w:t>
            </w:r>
          </w:p>
        </w:tc>
      </w:tr>
      <w:tr w:rsidR="00791C75" w14:paraId="213721F0"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46756882" w14:textId="4E90B29E" w:rsidR="00791C75" w:rsidRPr="00564622" w:rsidRDefault="00791C75" w:rsidP="00564622">
            <w:pPr>
              <w:snapToGrid w:val="0"/>
              <w:spacing w:before="60" w:line="276" w:lineRule="auto"/>
              <w:rPr>
                <w:szCs w:val="26"/>
              </w:rPr>
            </w:pPr>
            <w:r>
              <w:rPr>
                <w:b/>
                <w:szCs w:val="26"/>
              </w:rPr>
              <w:t xml:space="preserve">Hoàn cảnh sử dụng phụ (thay thế) trong trường hợp không thành công: </w:t>
            </w:r>
            <w:r w:rsidR="00564622">
              <w:rPr>
                <w:szCs w:val="26"/>
              </w:rPr>
              <w:t>Không có</w:t>
            </w:r>
          </w:p>
        </w:tc>
      </w:tr>
      <w:tr w:rsidR="00791C75" w14:paraId="1F1FCF1E"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B1DBE71" w14:textId="77777777" w:rsidR="00791C75" w:rsidRPr="003D3559" w:rsidRDefault="00791C75" w:rsidP="00791C75">
            <w:pPr>
              <w:snapToGrid w:val="0"/>
              <w:spacing w:before="60" w:line="276" w:lineRule="auto"/>
              <w:rPr>
                <w:szCs w:val="26"/>
              </w:rPr>
            </w:pPr>
            <w:r>
              <w:rPr>
                <w:b/>
                <w:szCs w:val="26"/>
              </w:rPr>
              <w:t>Hành động liên quan sẽ xảy ra khi Usecase kết thúc:</w:t>
            </w:r>
            <w:r>
              <w:rPr>
                <w:szCs w:val="26"/>
              </w:rPr>
              <w:t xml:space="preserve"> Không có</w:t>
            </w:r>
          </w:p>
        </w:tc>
      </w:tr>
      <w:tr w:rsidR="00791C75" w14:paraId="5C7B8F8F"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2259721D" w14:textId="77777777" w:rsidR="00791C75" w:rsidRDefault="00791C75" w:rsidP="00791C75">
            <w:pPr>
              <w:snapToGrid w:val="0"/>
              <w:spacing w:before="60" w:line="276" w:lineRule="auto"/>
              <w:rPr>
                <w:szCs w:val="26"/>
              </w:rPr>
            </w:pPr>
            <w:r>
              <w:rPr>
                <w:b/>
                <w:szCs w:val="26"/>
              </w:rPr>
              <w:t>Các yêu cầu phi chức năng:</w:t>
            </w:r>
            <w:r>
              <w:rPr>
                <w:szCs w:val="26"/>
              </w:rPr>
              <w:t xml:space="preserve"> Không có</w:t>
            </w:r>
          </w:p>
        </w:tc>
      </w:tr>
    </w:tbl>
    <w:p w14:paraId="3349ECC3" w14:textId="77777777" w:rsidR="00791C75" w:rsidRPr="0034498E" w:rsidRDefault="00791C75" w:rsidP="00791C75"/>
    <w:p w14:paraId="7896C303" w14:textId="3A0A0EBF" w:rsidR="00704307" w:rsidRDefault="00704307" w:rsidP="00941B88">
      <w:pPr>
        <w:pStyle w:val="UCName"/>
      </w:pPr>
      <w:bookmarkStart w:id="385" w:name="_Ref21904766"/>
      <w:bookmarkStart w:id="386" w:name="_Ref21904769"/>
      <w:bookmarkStart w:id="387" w:name="_Toc22744186"/>
      <w:r>
        <w:t>Tra cứu thông tin SD Secure đã cấp chứng thư số</w:t>
      </w:r>
      <w:bookmarkEnd w:id="385"/>
      <w:bookmarkEnd w:id="386"/>
      <w:bookmarkEnd w:id="387"/>
    </w:p>
    <w:tbl>
      <w:tblPr>
        <w:tblW w:w="5000" w:type="pct"/>
        <w:tblLook w:val="04A0" w:firstRow="1" w:lastRow="0" w:firstColumn="1" w:lastColumn="0" w:noHBand="0" w:noVBand="1"/>
      </w:tblPr>
      <w:tblGrid>
        <w:gridCol w:w="5807"/>
        <w:gridCol w:w="3210"/>
      </w:tblGrid>
      <w:tr w:rsidR="00704307" w14:paraId="6B5E99A2" w14:textId="77777777" w:rsidTr="00D46882">
        <w:tc>
          <w:tcPr>
            <w:tcW w:w="3220" w:type="pct"/>
            <w:tcBorders>
              <w:top w:val="single" w:sz="4" w:space="0" w:color="000000"/>
              <w:left w:val="single" w:sz="4" w:space="0" w:color="000000"/>
              <w:bottom w:val="single" w:sz="4" w:space="0" w:color="000000"/>
              <w:right w:val="nil"/>
            </w:tcBorders>
            <w:hideMark/>
          </w:tcPr>
          <w:p w14:paraId="4AC44F16" w14:textId="0F075063" w:rsidR="00704307" w:rsidRDefault="00704307" w:rsidP="00D46882">
            <w:pPr>
              <w:spacing w:before="60" w:line="276" w:lineRule="auto"/>
              <w:rPr>
                <w:szCs w:val="26"/>
              </w:rPr>
            </w:pPr>
            <w:r>
              <w:rPr>
                <w:b/>
                <w:szCs w:val="26"/>
              </w:rPr>
              <w:t>Tên Usecase:</w:t>
            </w:r>
            <w:r>
              <w:rPr>
                <w:szCs w:val="26"/>
              </w:rPr>
              <w:t xml:space="preserve"> </w:t>
            </w:r>
            <w:r>
              <w:t>Tra cứu thông tin SD Secure đã cấp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681AE8B7" w14:textId="77777777" w:rsidR="00704307" w:rsidRDefault="00704307" w:rsidP="00D46882">
            <w:pPr>
              <w:snapToGrid w:val="0"/>
              <w:spacing w:before="60"/>
              <w:rPr>
                <w:szCs w:val="26"/>
              </w:rPr>
            </w:pPr>
            <w:r>
              <w:rPr>
                <w:b/>
                <w:szCs w:val="26"/>
              </w:rPr>
              <w:t>Mức độ BMT:</w:t>
            </w:r>
            <w:r>
              <w:rPr>
                <w:szCs w:val="26"/>
              </w:rPr>
              <w:t xml:space="preserve"> B</w:t>
            </w:r>
          </w:p>
        </w:tc>
      </w:tr>
      <w:tr w:rsidR="00704307" w14:paraId="65D241B0" w14:textId="77777777" w:rsidTr="00D46882">
        <w:tc>
          <w:tcPr>
            <w:tcW w:w="3220" w:type="pct"/>
            <w:tcBorders>
              <w:top w:val="single" w:sz="4" w:space="0" w:color="000000"/>
              <w:left w:val="single" w:sz="4" w:space="0" w:color="000000"/>
              <w:bottom w:val="single" w:sz="4" w:space="0" w:color="000000"/>
              <w:right w:val="nil"/>
            </w:tcBorders>
            <w:hideMark/>
          </w:tcPr>
          <w:p w14:paraId="2738BDEF" w14:textId="77777777" w:rsidR="00704307" w:rsidRPr="00811651" w:rsidRDefault="00704307" w:rsidP="00D46882">
            <w:pPr>
              <w:snapToGrid w:val="0"/>
              <w:spacing w:before="60"/>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46DB4AD2" w14:textId="77777777" w:rsidR="00704307" w:rsidRDefault="00704307" w:rsidP="00D46882">
            <w:pPr>
              <w:snapToGrid w:val="0"/>
              <w:spacing w:before="60"/>
              <w:rPr>
                <w:szCs w:val="26"/>
              </w:rPr>
            </w:pPr>
            <w:r>
              <w:rPr>
                <w:b/>
                <w:szCs w:val="26"/>
              </w:rPr>
              <w:t xml:space="preserve">Tác nhân phụ: </w:t>
            </w:r>
            <w:r>
              <w:rPr>
                <w:szCs w:val="26"/>
              </w:rPr>
              <w:t>Hệ thống</w:t>
            </w:r>
          </w:p>
        </w:tc>
      </w:tr>
      <w:tr w:rsidR="00704307" w14:paraId="79C3B5FE"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4E2EF040" w14:textId="6DEECDF6" w:rsidR="00704307" w:rsidRPr="00811651" w:rsidRDefault="00704307" w:rsidP="00D46882">
            <w:pPr>
              <w:spacing w:before="60" w:line="276" w:lineRule="auto"/>
              <w:rPr>
                <w:szCs w:val="26"/>
              </w:rPr>
            </w:pPr>
            <w:r>
              <w:rPr>
                <w:b/>
                <w:szCs w:val="26"/>
              </w:rPr>
              <w:t xml:space="preserve">Mô tả Usecase: </w:t>
            </w:r>
            <w:r>
              <w:rPr>
                <w:szCs w:val="26"/>
              </w:rPr>
              <w:t>Trung tâm Chứng thực số</w:t>
            </w:r>
            <w:r>
              <w:t xml:space="preserve"> tra cứu thông tin SD Secure đã cấp chứng thư số</w:t>
            </w:r>
          </w:p>
        </w:tc>
      </w:tr>
      <w:tr w:rsidR="00704307" w14:paraId="3CCC3551"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6429BCF2" w14:textId="77777777" w:rsidR="00704307" w:rsidRDefault="00704307" w:rsidP="00D46882">
            <w:pPr>
              <w:snapToGrid w:val="0"/>
              <w:spacing w:before="60"/>
              <w:rPr>
                <w:b/>
                <w:szCs w:val="26"/>
              </w:rPr>
            </w:pPr>
            <w:r>
              <w:rPr>
                <w:b/>
                <w:szCs w:val="26"/>
              </w:rPr>
              <w:t xml:space="preserve">Điều kiện để bắt đầu Usecase: </w:t>
            </w:r>
          </w:p>
          <w:p w14:paraId="30426A81" w14:textId="77777777" w:rsidR="00704307" w:rsidRDefault="00704307" w:rsidP="00A8287A">
            <w:pPr>
              <w:pStyle w:val="ListParagraph"/>
              <w:numPr>
                <w:ilvl w:val="0"/>
                <w:numId w:val="54"/>
              </w:numPr>
              <w:snapToGrid w:val="0"/>
              <w:spacing w:before="60"/>
              <w:rPr>
                <w:szCs w:val="26"/>
              </w:rPr>
            </w:pPr>
            <w:r w:rsidRPr="00513C92">
              <w:rPr>
                <w:szCs w:val="26"/>
              </w:rPr>
              <w:lastRenderedPageBreak/>
              <w:t>Trung tâm Chứng thực số đăng nhập thành công vào hệ thống.</w:t>
            </w:r>
          </w:p>
          <w:p w14:paraId="7EFCA17D" w14:textId="71454F0C" w:rsidR="00704307" w:rsidRPr="00513C92" w:rsidRDefault="00704307" w:rsidP="00A8287A">
            <w:pPr>
              <w:pStyle w:val="ListParagraph"/>
              <w:numPr>
                <w:ilvl w:val="0"/>
                <w:numId w:val="54"/>
              </w:numPr>
              <w:snapToGrid w:val="0"/>
              <w:spacing w:before="60"/>
              <w:rPr>
                <w:szCs w:val="26"/>
              </w:rPr>
            </w:pPr>
            <w:r>
              <w:rPr>
                <w:szCs w:val="26"/>
                <w:lang w:val="en-US"/>
              </w:rPr>
              <w:t>Hệ thống có thông tin SD Secure đã kết nối.</w:t>
            </w:r>
          </w:p>
        </w:tc>
      </w:tr>
      <w:tr w:rsidR="00704307" w14:paraId="320495D3"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0126367A" w14:textId="298EF6D8" w:rsidR="00704307" w:rsidRPr="00C2018F" w:rsidRDefault="00704307" w:rsidP="00D46882">
            <w:pPr>
              <w:snapToGrid w:val="0"/>
              <w:spacing w:before="60"/>
              <w:rPr>
                <w:szCs w:val="26"/>
              </w:rPr>
            </w:pPr>
            <w:r>
              <w:rPr>
                <w:b/>
                <w:szCs w:val="26"/>
              </w:rPr>
              <w:t xml:space="preserve">Điều kiện để kết thúc Usecase: </w:t>
            </w:r>
            <w:r>
              <w:rPr>
                <w:szCs w:val="26"/>
              </w:rPr>
              <w:t xml:space="preserve">Hệ thống </w:t>
            </w:r>
            <w:r>
              <w:t>hiển thị danh sách SD Secure đã cấp chứng thư số</w:t>
            </w:r>
            <w:r>
              <w:rPr>
                <w:szCs w:val="26"/>
              </w:rPr>
              <w:t>.</w:t>
            </w:r>
          </w:p>
        </w:tc>
      </w:tr>
      <w:tr w:rsidR="00704307" w14:paraId="557198E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tcPr>
          <w:p w14:paraId="74F49FA2" w14:textId="77777777" w:rsidR="00704307" w:rsidRPr="00811651" w:rsidRDefault="00704307" w:rsidP="00D46882">
            <w:pPr>
              <w:snapToGrid w:val="0"/>
              <w:spacing w:before="60"/>
              <w:rPr>
                <w:szCs w:val="26"/>
              </w:rPr>
            </w:pPr>
            <w:r>
              <w:rPr>
                <w:b/>
                <w:szCs w:val="26"/>
              </w:rPr>
              <w:t>Trình tự các sự kiện trong quá trình hoạt động của Usecase:</w:t>
            </w:r>
          </w:p>
          <w:p w14:paraId="679D0957" w14:textId="3658FFAD" w:rsidR="00704307" w:rsidRPr="009F3075" w:rsidRDefault="00704307" w:rsidP="009B4B77">
            <w:pPr>
              <w:pStyle w:val="ListParagraph"/>
              <w:numPr>
                <w:ilvl w:val="0"/>
                <w:numId w:val="116"/>
              </w:numPr>
            </w:pPr>
            <w:r>
              <w:t>Trung tâm Chứng thực số</w:t>
            </w:r>
            <w:r w:rsidRPr="009F3075">
              <w:t xml:space="preserve"> chọn chứ</w:t>
            </w:r>
            <w:r>
              <w:t>c năng [</w:t>
            </w:r>
            <w:r>
              <w:rPr>
                <w:lang w:val="en-US"/>
              </w:rPr>
              <w:t>Quản lý SD Secure</w:t>
            </w:r>
            <w:r w:rsidRPr="009F3075">
              <w:t xml:space="preserve">], hệ thống hiển thị danh sách </w:t>
            </w:r>
            <w:r>
              <w:rPr>
                <w:lang w:val="en-US"/>
              </w:rPr>
              <w:t>các SD Secure đã cấp chứng thư số và hiển thị form tìm kiếm thông tin</w:t>
            </w:r>
            <w:r w:rsidRPr="009F3075">
              <w:t>.</w:t>
            </w:r>
          </w:p>
          <w:p w14:paraId="0E7C3E07" w14:textId="5C3A05CC" w:rsidR="00704307" w:rsidRPr="00567C4F" w:rsidRDefault="00704307" w:rsidP="009B4B77">
            <w:pPr>
              <w:pStyle w:val="ListParagraph"/>
              <w:numPr>
                <w:ilvl w:val="0"/>
                <w:numId w:val="116"/>
              </w:numPr>
            </w:pPr>
            <w:r>
              <w:t>Trung tâm Chứng thực số</w:t>
            </w:r>
            <w:r w:rsidRPr="009F3075">
              <w:t xml:space="preserve"> </w:t>
            </w:r>
            <w:r>
              <w:rPr>
                <w:lang w:val="en-US"/>
              </w:rPr>
              <w:t>nhập các thông tin cần tìm kiếm</w:t>
            </w:r>
            <w:r w:rsidRPr="00B47106">
              <w:rPr>
                <w:lang w:val="en-US"/>
              </w:rPr>
              <w:t xml:space="preserve"> và nhấn nút [</w:t>
            </w:r>
            <w:r>
              <w:rPr>
                <w:lang w:val="en-US"/>
              </w:rPr>
              <w:t>Tìm kiếm], hệ thống tìm kiếm các SD Secure phù hợp với nội dung đã nhập.</w:t>
            </w:r>
          </w:p>
          <w:p w14:paraId="4F6449D7" w14:textId="663A8665" w:rsidR="00704307" w:rsidRPr="00513C92" w:rsidRDefault="00704307" w:rsidP="009B4B77">
            <w:pPr>
              <w:pStyle w:val="ListParagraph"/>
              <w:numPr>
                <w:ilvl w:val="0"/>
                <w:numId w:val="116"/>
              </w:numPr>
              <w:rPr>
                <w:rFonts w:eastAsia="Calibri"/>
                <w:color w:val="000000"/>
                <w:szCs w:val="26"/>
              </w:rPr>
            </w:pPr>
            <w:r w:rsidRPr="00F212A3">
              <w:rPr>
                <w:lang w:val="en-US"/>
              </w:rPr>
              <w:t xml:space="preserve">Hệ thống </w:t>
            </w:r>
            <w:r>
              <w:rPr>
                <w:lang w:val="en-US"/>
              </w:rPr>
              <w:t>hiển thị danh sách các SD Secure.</w:t>
            </w:r>
          </w:p>
        </w:tc>
      </w:tr>
      <w:tr w:rsidR="00704307" w14:paraId="5688639A"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0203503A" w14:textId="77777777" w:rsidR="00704307" w:rsidRDefault="00704307" w:rsidP="00D46882">
            <w:pPr>
              <w:snapToGrid w:val="0"/>
              <w:spacing w:before="60"/>
              <w:rPr>
                <w:b/>
                <w:szCs w:val="26"/>
              </w:rPr>
            </w:pPr>
            <w:r>
              <w:rPr>
                <w:b/>
                <w:szCs w:val="26"/>
              </w:rPr>
              <w:t xml:space="preserve">Hoàn cảnh sử dụng thành công cơ bản: </w:t>
            </w:r>
          </w:p>
          <w:p w14:paraId="54297C0A" w14:textId="129A06C8" w:rsidR="00704307" w:rsidRPr="00513C92" w:rsidRDefault="00704307" w:rsidP="00A8287A">
            <w:pPr>
              <w:pStyle w:val="ListParagraph"/>
              <w:numPr>
                <w:ilvl w:val="0"/>
                <w:numId w:val="54"/>
              </w:numPr>
              <w:snapToGrid w:val="0"/>
              <w:spacing w:before="60"/>
              <w:rPr>
                <w:szCs w:val="26"/>
              </w:rPr>
            </w:pPr>
            <w:r>
              <w:rPr>
                <w:szCs w:val="26"/>
              </w:rPr>
              <w:t xml:space="preserve">Hệ thống </w:t>
            </w:r>
            <w:r>
              <w:t>hiển thị danh sách SD Secure đã cấp chứng thư số</w:t>
            </w:r>
            <w:r>
              <w:rPr>
                <w:lang w:val="en-US"/>
              </w:rPr>
              <w:t xml:space="preserve"> phù hợp với nội dung tìm kiếm</w:t>
            </w:r>
            <w:r>
              <w:rPr>
                <w:szCs w:val="26"/>
              </w:rPr>
              <w:t>.</w:t>
            </w:r>
          </w:p>
        </w:tc>
      </w:tr>
      <w:tr w:rsidR="00704307" w14:paraId="50D5E65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4961DEDD" w14:textId="77777777" w:rsidR="00704307" w:rsidRDefault="00704307" w:rsidP="00D46882">
            <w:pPr>
              <w:snapToGrid w:val="0"/>
              <w:spacing w:before="60"/>
              <w:rPr>
                <w:szCs w:val="26"/>
              </w:rPr>
            </w:pPr>
            <w:r>
              <w:rPr>
                <w:b/>
                <w:szCs w:val="26"/>
              </w:rPr>
              <w:t xml:space="preserve">Hoàn cảnh sử dụng phụ (thay thế) trong trường hợp không thành công: </w:t>
            </w:r>
          </w:p>
          <w:p w14:paraId="4AAFAEE8" w14:textId="77777777" w:rsidR="00704307" w:rsidRPr="00871905" w:rsidRDefault="00704307" w:rsidP="00A8287A">
            <w:pPr>
              <w:pStyle w:val="ListParagraph"/>
              <w:numPr>
                <w:ilvl w:val="0"/>
                <w:numId w:val="54"/>
              </w:numPr>
              <w:snapToGrid w:val="0"/>
              <w:spacing w:before="60"/>
              <w:rPr>
                <w:szCs w:val="26"/>
              </w:rPr>
            </w:pPr>
            <w:r>
              <w:rPr>
                <w:szCs w:val="26"/>
                <w:lang w:val="en-US"/>
              </w:rPr>
              <w:t>Nếu không có dữ liệu phù hợp với điều kiện tìm kiếm thì hệ thống hiển thị [Không có dữ liệu].</w:t>
            </w:r>
          </w:p>
        </w:tc>
      </w:tr>
      <w:tr w:rsidR="00704307" w14:paraId="364A7FA5"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8F1FB82" w14:textId="77777777" w:rsidR="00704307" w:rsidRPr="003D3559" w:rsidRDefault="00704307" w:rsidP="00D46882">
            <w:pPr>
              <w:snapToGrid w:val="0"/>
              <w:spacing w:before="60"/>
              <w:rPr>
                <w:szCs w:val="26"/>
              </w:rPr>
            </w:pPr>
            <w:r>
              <w:rPr>
                <w:b/>
                <w:szCs w:val="26"/>
              </w:rPr>
              <w:t>Hành động liên quan sẽ xảy ra khi Usecase kết thúc:</w:t>
            </w:r>
            <w:r>
              <w:rPr>
                <w:szCs w:val="26"/>
              </w:rPr>
              <w:t xml:space="preserve"> Không có</w:t>
            </w:r>
          </w:p>
        </w:tc>
      </w:tr>
      <w:tr w:rsidR="00704307" w14:paraId="6D4B63AB"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630FB97A" w14:textId="77777777" w:rsidR="00704307" w:rsidRDefault="00704307" w:rsidP="00D46882">
            <w:pPr>
              <w:snapToGrid w:val="0"/>
              <w:spacing w:before="60"/>
              <w:rPr>
                <w:szCs w:val="26"/>
              </w:rPr>
            </w:pPr>
            <w:r>
              <w:rPr>
                <w:b/>
                <w:szCs w:val="26"/>
              </w:rPr>
              <w:t>Các yêu cầu phi chức năng:</w:t>
            </w:r>
            <w:r>
              <w:rPr>
                <w:szCs w:val="26"/>
              </w:rPr>
              <w:t xml:space="preserve"> Không có</w:t>
            </w:r>
          </w:p>
        </w:tc>
      </w:tr>
    </w:tbl>
    <w:p w14:paraId="003B9BF9" w14:textId="77777777" w:rsidR="00704307" w:rsidRDefault="00704307" w:rsidP="00704307"/>
    <w:p w14:paraId="09DB54E2" w14:textId="1D84F8D9" w:rsidR="00704307" w:rsidRDefault="00704307" w:rsidP="00941B88">
      <w:pPr>
        <w:pStyle w:val="UCName"/>
      </w:pPr>
      <w:bookmarkStart w:id="388" w:name="_Ref21904772"/>
      <w:bookmarkStart w:id="389" w:name="_Ref21904775"/>
      <w:bookmarkStart w:id="390" w:name="_Toc22744187"/>
      <w:r>
        <w:t>Xem thông tin SD Secure</w:t>
      </w:r>
      <w:bookmarkEnd w:id="388"/>
      <w:bookmarkEnd w:id="389"/>
      <w:bookmarkEnd w:id="390"/>
    </w:p>
    <w:tbl>
      <w:tblPr>
        <w:tblW w:w="5000" w:type="pct"/>
        <w:tblLook w:val="04A0" w:firstRow="1" w:lastRow="0" w:firstColumn="1" w:lastColumn="0" w:noHBand="0" w:noVBand="1"/>
      </w:tblPr>
      <w:tblGrid>
        <w:gridCol w:w="5807"/>
        <w:gridCol w:w="3210"/>
      </w:tblGrid>
      <w:tr w:rsidR="00704307" w14:paraId="472542B3" w14:textId="77777777" w:rsidTr="00D46882">
        <w:tc>
          <w:tcPr>
            <w:tcW w:w="3220" w:type="pct"/>
            <w:tcBorders>
              <w:top w:val="single" w:sz="4" w:space="0" w:color="000000"/>
              <w:left w:val="single" w:sz="4" w:space="0" w:color="000000"/>
              <w:bottom w:val="single" w:sz="4" w:space="0" w:color="000000"/>
              <w:right w:val="nil"/>
            </w:tcBorders>
            <w:hideMark/>
          </w:tcPr>
          <w:p w14:paraId="3E542923" w14:textId="15C1456B" w:rsidR="00704307" w:rsidRDefault="00704307" w:rsidP="004E2BFF">
            <w:pPr>
              <w:spacing w:before="60" w:after="60" w:line="240" w:lineRule="auto"/>
              <w:rPr>
                <w:szCs w:val="26"/>
              </w:rPr>
            </w:pPr>
            <w:r>
              <w:rPr>
                <w:b/>
                <w:szCs w:val="26"/>
              </w:rPr>
              <w:t>Tên Usecase:</w:t>
            </w:r>
            <w:r>
              <w:rPr>
                <w:szCs w:val="26"/>
              </w:rPr>
              <w:t xml:space="preserve"> </w:t>
            </w:r>
            <w:r>
              <w:t>Xem thông tin SD Secure</w:t>
            </w:r>
          </w:p>
        </w:tc>
        <w:tc>
          <w:tcPr>
            <w:tcW w:w="1780" w:type="pct"/>
            <w:tcBorders>
              <w:top w:val="single" w:sz="4" w:space="0" w:color="000000"/>
              <w:left w:val="single" w:sz="4" w:space="0" w:color="000000"/>
              <w:bottom w:val="single" w:sz="4" w:space="0" w:color="000000"/>
              <w:right w:val="single" w:sz="4" w:space="0" w:color="000000"/>
            </w:tcBorders>
            <w:hideMark/>
          </w:tcPr>
          <w:p w14:paraId="3DBAED10" w14:textId="77777777" w:rsidR="00704307" w:rsidRDefault="00704307" w:rsidP="004E2BFF">
            <w:pPr>
              <w:snapToGrid w:val="0"/>
              <w:spacing w:before="60" w:after="60" w:line="240" w:lineRule="auto"/>
              <w:rPr>
                <w:szCs w:val="26"/>
              </w:rPr>
            </w:pPr>
            <w:r>
              <w:rPr>
                <w:b/>
                <w:szCs w:val="26"/>
              </w:rPr>
              <w:t>Mức độ BMT:</w:t>
            </w:r>
            <w:r>
              <w:rPr>
                <w:szCs w:val="26"/>
              </w:rPr>
              <w:t xml:space="preserve"> B</w:t>
            </w:r>
          </w:p>
        </w:tc>
      </w:tr>
      <w:tr w:rsidR="00704307" w14:paraId="0677A375" w14:textId="77777777" w:rsidTr="00D46882">
        <w:tc>
          <w:tcPr>
            <w:tcW w:w="3220" w:type="pct"/>
            <w:tcBorders>
              <w:top w:val="single" w:sz="4" w:space="0" w:color="000000"/>
              <w:left w:val="single" w:sz="4" w:space="0" w:color="000000"/>
              <w:bottom w:val="single" w:sz="4" w:space="0" w:color="000000"/>
              <w:right w:val="nil"/>
            </w:tcBorders>
            <w:hideMark/>
          </w:tcPr>
          <w:p w14:paraId="7B7C963B" w14:textId="77777777" w:rsidR="00704307" w:rsidRPr="00811651" w:rsidRDefault="00704307" w:rsidP="004E2BFF">
            <w:pPr>
              <w:snapToGrid w:val="0"/>
              <w:spacing w:before="60" w:after="60" w:line="240" w:lineRule="auto"/>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759C4107" w14:textId="77777777" w:rsidR="00704307" w:rsidRDefault="00704307" w:rsidP="004E2BFF">
            <w:pPr>
              <w:snapToGrid w:val="0"/>
              <w:spacing w:before="60" w:after="60" w:line="240" w:lineRule="auto"/>
              <w:rPr>
                <w:szCs w:val="26"/>
              </w:rPr>
            </w:pPr>
            <w:r>
              <w:rPr>
                <w:b/>
                <w:szCs w:val="26"/>
              </w:rPr>
              <w:t xml:space="preserve">Tác nhân phụ: </w:t>
            </w:r>
            <w:r>
              <w:rPr>
                <w:szCs w:val="26"/>
              </w:rPr>
              <w:t>Hệ thống</w:t>
            </w:r>
          </w:p>
        </w:tc>
      </w:tr>
      <w:tr w:rsidR="00704307" w14:paraId="7383F7E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6C660FF" w14:textId="7BF3F508" w:rsidR="00704307" w:rsidRPr="00811651" w:rsidRDefault="00704307" w:rsidP="004E2BFF">
            <w:pPr>
              <w:spacing w:before="60" w:after="60" w:line="240" w:lineRule="auto"/>
              <w:rPr>
                <w:szCs w:val="26"/>
              </w:rPr>
            </w:pPr>
            <w:r>
              <w:rPr>
                <w:b/>
                <w:szCs w:val="26"/>
              </w:rPr>
              <w:t xml:space="preserve">Mô tả Usecase: </w:t>
            </w:r>
            <w:r>
              <w:rPr>
                <w:szCs w:val="26"/>
              </w:rPr>
              <w:t>Trung tâm Chứng thực số</w:t>
            </w:r>
            <w:r>
              <w:t xml:space="preserve"> xem thông tin SD Secure</w:t>
            </w:r>
          </w:p>
        </w:tc>
      </w:tr>
      <w:tr w:rsidR="00704307" w14:paraId="3F866BB9"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28C9DD31" w14:textId="77777777" w:rsidR="00704307" w:rsidRDefault="00704307" w:rsidP="004E2BFF">
            <w:pPr>
              <w:snapToGrid w:val="0"/>
              <w:spacing w:before="60" w:after="60" w:line="240" w:lineRule="auto"/>
              <w:rPr>
                <w:b/>
                <w:szCs w:val="26"/>
              </w:rPr>
            </w:pPr>
            <w:r>
              <w:rPr>
                <w:b/>
                <w:szCs w:val="26"/>
              </w:rPr>
              <w:t xml:space="preserve">Điều kiện để bắt đầu Usecase: </w:t>
            </w:r>
          </w:p>
          <w:p w14:paraId="633761E9" w14:textId="77777777" w:rsidR="00704307" w:rsidRDefault="00704307" w:rsidP="004E2BFF">
            <w:pPr>
              <w:pStyle w:val="ListParagraph"/>
              <w:numPr>
                <w:ilvl w:val="0"/>
                <w:numId w:val="54"/>
              </w:numPr>
              <w:snapToGrid w:val="0"/>
              <w:spacing w:before="60" w:after="60" w:line="240" w:lineRule="auto"/>
              <w:rPr>
                <w:szCs w:val="26"/>
              </w:rPr>
            </w:pPr>
            <w:r w:rsidRPr="00513C92">
              <w:rPr>
                <w:szCs w:val="26"/>
              </w:rPr>
              <w:t>Trung tâm Chứng thực số đăng nhập thành công vào hệ thống.</w:t>
            </w:r>
          </w:p>
          <w:p w14:paraId="5EB421ED" w14:textId="41244B5B" w:rsidR="00704307" w:rsidRPr="00513C92" w:rsidRDefault="00704307" w:rsidP="004E2BFF">
            <w:pPr>
              <w:pStyle w:val="ListParagraph"/>
              <w:numPr>
                <w:ilvl w:val="0"/>
                <w:numId w:val="54"/>
              </w:numPr>
              <w:snapToGrid w:val="0"/>
              <w:spacing w:before="60" w:after="60" w:line="240" w:lineRule="auto"/>
              <w:rPr>
                <w:szCs w:val="26"/>
              </w:rPr>
            </w:pPr>
            <w:r>
              <w:rPr>
                <w:szCs w:val="26"/>
                <w:lang w:val="en-US"/>
              </w:rPr>
              <w:t>Hệ thống có thông tin SD Secure đã kết nối.</w:t>
            </w:r>
          </w:p>
        </w:tc>
      </w:tr>
      <w:tr w:rsidR="00704307" w14:paraId="6E21CAD1"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22DF5DE4" w14:textId="45CCB27B" w:rsidR="00704307" w:rsidRPr="00C2018F" w:rsidRDefault="00704307" w:rsidP="004E2BFF">
            <w:pPr>
              <w:snapToGrid w:val="0"/>
              <w:spacing w:before="60" w:after="60" w:line="240" w:lineRule="auto"/>
              <w:rPr>
                <w:szCs w:val="26"/>
              </w:rPr>
            </w:pPr>
            <w:r>
              <w:rPr>
                <w:b/>
                <w:szCs w:val="26"/>
              </w:rPr>
              <w:t xml:space="preserve">Điều kiện để kết thúc Usecase: </w:t>
            </w:r>
            <w:r>
              <w:rPr>
                <w:szCs w:val="26"/>
              </w:rPr>
              <w:t xml:space="preserve">Hệ thống </w:t>
            </w:r>
            <w:r>
              <w:t>hiển thị thông tin của SD Secure đã cấp chứng thư số</w:t>
            </w:r>
            <w:r>
              <w:rPr>
                <w:szCs w:val="26"/>
              </w:rPr>
              <w:t>.</w:t>
            </w:r>
          </w:p>
        </w:tc>
      </w:tr>
      <w:tr w:rsidR="00704307" w14:paraId="3AAD0C48" w14:textId="77777777" w:rsidTr="00D46882">
        <w:tc>
          <w:tcPr>
            <w:tcW w:w="5000" w:type="pct"/>
            <w:gridSpan w:val="2"/>
            <w:tcBorders>
              <w:top w:val="single" w:sz="4" w:space="0" w:color="000000"/>
              <w:left w:val="single" w:sz="4" w:space="0" w:color="000000"/>
              <w:bottom w:val="single" w:sz="4" w:space="0" w:color="000000"/>
              <w:right w:val="single" w:sz="4" w:space="0" w:color="000000"/>
            </w:tcBorders>
          </w:tcPr>
          <w:p w14:paraId="216EAFB6" w14:textId="77777777" w:rsidR="00704307" w:rsidRPr="00811651" w:rsidRDefault="00704307" w:rsidP="004E2BFF">
            <w:pPr>
              <w:snapToGrid w:val="0"/>
              <w:spacing w:before="60" w:after="60" w:line="240" w:lineRule="auto"/>
              <w:rPr>
                <w:szCs w:val="26"/>
              </w:rPr>
            </w:pPr>
            <w:r>
              <w:rPr>
                <w:b/>
                <w:szCs w:val="26"/>
              </w:rPr>
              <w:t>Trình tự các sự kiện trong quá trình hoạt động của Usecase:</w:t>
            </w:r>
          </w:p>
          <w:p w14:paraId="2E578F4B" w14:textId="1A52C2EE" w:rsidR="00704307" w:rsidRPr="009F3075" w:rsidRDefault="00704307" w:rsidP="009B4B77">
            <w:pPr>
              <w:pStyle w:val="ListParagraph"/>
              <w:numPr>
                <w:ilvl w:val="0"/>
                <w:numId w:val="117"/>
              </w:numPr>
              <w:spacing w:before="60" w:after="60" w:line="240" w:lineRule="auto"/>
            </w:pPr>
            <w:r>
              <w:t>Trung tâm Chứng thực số</w:t>
            </w:r>
            <w:r w:rsidRPr="009F3075">
              <w:t xml:space="preserve"> chọn chứ</w:t>
            </w:r>
            <w:r>
              <w:t>c năng [</w:t>
            </w:r>
            <w:r>
              <w:rPr>
                <w:lang w:val="en-US"/>
              </w:rPr>
              <w:t>Quản lý SD Secure</w:t>
            </w:r>
            <w:r w:rsidRPr="009F3075">
              <w:t xml:space="preserve">], hệ thống hiển thị danh sách </w:t>
            </w:r>
            <w:r>
              <w:rPr>
                <w:lang w:val="en-US"/>
              </w:rPr>
              <w:t>các SD Secure đã cấp chứng thư số</w:t>
            </w:r>
            <w:r w:rsidRPr="009F3075">
              <w:t>.</w:t>
            </w:r>
          </w:p>
          <w:p w14:paraId="7020F03B" w14:textId="2D5471E2" w:rsidR="00704307" w:rsidRPr="00A71FDD" w:rsidRDefault="00704307" w:rsidP="009B4B77">
            <w:pPr>
              <w:pStyle w:val="ListParagraph"/>
              <w:numPr>
                <w:ilvl w:val="0"/>
                <w:numId w:val="117"/>
              </w:numPr>
              <w:spacing w:before="60" w:after="60" w:line="240" w:lineRule="auto"/>
            </w:pPr>
            <w:r>
              <w:t>Trung tâm Chứng thực số</w:t>
            </w:r>
            <w:r w:rsidRPr="009F3075">
              <w:t xml:space="preserve"> </w:t>
            </w:r>
            <w:r w:rsidRPr="00B47106">
              <w:rPr>
                <w:lang w:val="en-US"/>
              </w:rPr>
              <w:t>nhấn nút [</w:t>
            </w:r>
            <w:r>
              <w:rPr>
                <w:lang w:val="en-US"/>
              </w:rPr>
              <w:t>Xem thông tin], hệ thống hiển thị thông tin chi tiết của SD Secure.</w:t>
            </w:r>
          </w:p>
        </w:tc>
      </w:tr>
      <w:tr w:rsidR="00704307" w14:paraId="53A0903F"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BBD01F2" w14:textId="77777777" w:rsidR="00704307" w:rsidRDefault="00704307" w:rsidP="004E2BFF">
            <w:pPr>
              <w:snapToGrid w:val="0"/>
              <w:spacing w:before="60" w:after="60" w:line="240" w:lineRule="auto"/>
              <w:rPr>
                <w:b/>
                <w:szCs w:val="26"/>
              </w:rPr>
            </w:pPr>
            <w:r>
              <w:rPr>
                <w:b/>
                <w:szCs w:val="26"/>
              </w:rPr>
              <w:lastRenderedPageBreak/>
              <w:t xml:space="preserve">Hoàn cảnh sử dụng thành công cơ bản: </w:t>
            </w:r>
          </w:p>
          <w:p w14:paraId="3D0067F2" w14:textId="28635F58" w:rsidR="00704307" w:rsidRPr="00513C92" w:rsidRDefault="00704307" w:rsidP="004E2BFF">
            <w:pPr>
              <w:pStyle w:val="ListParagraph"/>
              <w:numPr>
                <w:ilvl w:val="0"/>
                <w:numId w:val="54"/>
              </w:numPr>
              <w:snapToGrid w:val="0"/>
              <w:spacing w:before="60" w:after="60" w:line="240" w:lineRule="auto"/>
              <w:rPr>
                <w:szCs w:val="26"/>
              </w:rPr>
            </w:pPr>
            <w:r>
              <w:rPr>
                <w:szCs w:val="26"/>
              </w:rPr>
              <w:t xml:space="preserve">Hệ thống </w:t>
            </w:r>
            <w:r>
              <w:t>hiển thị danh sách SD Secure đã cấp chứng thư số</w:t>
            </w:r>
            <w:r>
              <w:rPr>
                <w:lang w:val="en-US"/>
              </w:rPr>
              <w:t xml:space="preserve"> phù hợp với nội dung tìm kiếm</w:t>
            </w:r>
            <w:r>
              <w:rPr>
                <w:szCs w:val="26"/>
              </w:rPr>
              <w:t>.</w:t>
            </w:r>
          </w:p>
        </w:tc>
      </w:tr>
      <w:tr w:rsidR="00704307" w14:paraId="700903A5"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51CA98DA" w14:textId="77777777" w:rsidR="00704307" w:rsidRDefault="00704307" w:rsidP="004E2BFF">
            <w:pPr>
              <w:snapToGrid w:val="0"/>
              <w:spacing w:before="60" w:after="60" w:line="240" w:lineRule="auto"/>
              <w:rPr>
                <w:szCs w:val="26"/>
              </w:rPr>
            </w:pPr>
            <w:r>
              <w:rPr>
                <w:b/>
                <w:szCs w:val="26"/>
              </w:rPr>
              <w:t xml:space="preserve">Hoàn cảnh sử dụng phụ (thay thế) trong trường hợp không thành công: </w:t>
            </w:r>
          </w:p>
          <w:p w14:paraId="6456C679" w14:textId="43C6C264" w:rsidR="00704307" w:rsidRPr="00871905" w:rsidRDefault="00704307" w:rsidP="004E2BFF">
            <w:pPr>
              <w:pStyle w:val="ListParagraph"/>
              <w:numPr>
                <w:ilvl w:val="0"/>
                <w:numId w:val="54"/>
              </w:numPr>
              <w:snapToGrid w:val="0"/>
              <w:spacing w:before="60" w:after="60" w:line="240" w:lineRule="auto"/>
              <w:rPr>
                <w:szCs w:val="26"/>
              </w:rPr>
            </w:pPr>
            <w:r>
              <w:rPr>
                <w:szCs w:val="26"/>
                <w:lang w:val="en-US"/>
              </w:rPr>
              <w:t>Nếu không có SD Secure thì hệ thống hiển thị [Không có dữ liệu].</w:t>
            </w:r>
          </w:p>
        </w:tc>
      </w:tr>
      <w:tr w:rsidR="00704307" w14:paraId="69886E66"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24DDBC2A" w14:textId="77777777" w:rsidR="00704307" w:rsidRPr="003D3559" w:rsidRDefault="00704307" w:rsidP="004E2BFF">
            <w:pPr>
              <w:snapToGrid w:val="0"/>
              <w:spacing w:before="60" w:after="60" w:line="240" w:lineRule="auto"/>
              <w:rPr>
                <w:szCs w:val="26"/>
              </w:rPr>
            </w:pPr>
            <w:r>
              <w:rPr>
                <w:b/>
                <w:szCs w:val="26"/>
              </w:rPr>
              <w:t>Hành động liên quan sẽ xảy ra khi Usecase kết thúc:</w:t>
            </w:r>
            <w:r>
              <w:rPr>
                <w:szCs w:val="26"/>
              </w:rPr>
              <w:t xml:space="preserve"> Không có</w:t>
            </w:r>
          </w:p>
        </w:tc>
      </w:tr>
      <w:tr w:rsidR="00704307" w14:paraId="4A34EA70"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2002269" w14:textId="77777777" w:rsidR="00704307" w:rsidRDefault="00704307" w:rsidP="004E2BFF">
            <w:pPr>
              <w:snapToGrid w:val="0"/>
              <w:spacing w:before="60" w:after="60" w:line="240" w:lineRule="auto"/>
              <w:rPr>
                <w:szCs w:val="26"/>
              </w:rPr>
            </w:pPr>
            <w:r>
              <w:rPr>
                <w:b/>
                <w:szCs w:val="26"/>
              </w:rPr>
              <w:t>Các yêu cầu phi chức năng:</w:t>
            </w:r>
            <w:r>
              <w:rPr>
                <w:szCs w:val="26"/>
              </w:rPr>
              <w:t xml:space="preserve"> Không có</w:t>
            </w:r>
          </w:p>
        </w:tc>
      </w:tr>
    </w:tbl>
    <w:p w14:paraId="5E2CD290" w14:textId="77777777" w:rsidR="00704307" w:rsidRPr="00704307" w:rsidRDefault="00704307" w:rsidP="00704307"/>
    <w:p w14:paraId="51401CE1" w14:textId="5E5F7FC2" w:rsidR="00F7658E" w:rsidRDefault="00F7658E" w:rsidP="00B4509A">
      <w:pPr>
        <w:pStyle w:val="Heading2"/>
      </w:pPr>
      <w:bookmarkStart w:id="391" w:name="_Toc22744059"/>
      <w:r>
        <w:t>Nhóm chức năng</w:t>
      </w:r>
      <w:r w:rsidR="002A1CC0">
        <w:t xml:space="preserve"> “Quản trị thông tin”</w:t>
      </w:r>
      <w:r>
        <w:t xml:space="preserve"> dành cho Quản trị hệ thống</w:t>
      </w:r>
      <w:bookmarkEnd w:id="391"/>
    </w:p>
    <w:p w14:paraId="7C4F950C" w14:textId="7BA019C8" w:rsidR="00F7658E" w:rsidRDefault="00F7658E" w:rsidP="00BC0773">
      <w:pPr>
        <w:pStyle w:val="Heading3"/>
      </w:pPr>
      <w:r>
        <w:t>Quản lý tổ chức</w:t>
      </w:r>
    </w:p>
    <w:p w14:paraId="5EF1CC6B" w14:textId="424B68B0" w:rsidR="00852AC3" w:rsidRDefault="00253C26" w:rsidP="00852AC3">
      <w:pPr>
        <w:keepNext/>
      </w:pPr>
      <w:r>
        <w:rPr>
          <w:noProof/>
        </w:rPr>
        <w:drawing>
          <wp:inline distT="0" distB="0" distL="0" distR="0" wp14:anchorId="61FC0D50" wp14:editId="3E8DD834">
            <wp:extent cx="5732145" cy="2656840"/>
            <wp:effectExtent l="19050" t="19050" r="20955" b="10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607893.tmp"/>
                    <pic:cNvPicPr/>
                  </pic:nvPicPr>
                  <pic:blipFill>
                    <a:blip r:embed="rId174">
                      <a:extLst>
                        <a:ext uri="{28A0092B-C50C-407E-A947-70E740481C1C}">
                          <a14:useLocalDpi xmlns:a14="http://schemas.microsoft.com/office/drawing/2010/main" val="0"/>
                        </a:ext>
                      </a:extLst>
                    </a:blip>
                    <a:stretch>
                      <a:fillRect/>
                    </a:stretch>
                  </pic:blipFill>
                  <pic:spPr>
                    <a:xfrm>
                      <a:off x="0" y="0"/>
                      <a:ext cx="5732145" cy="2656840"/>
                    </a:xfrm>
                    <a:prstGeom prst="rect">
                      <a:avLst/>
                    </a:prstGeom>
                    <a:ln>
                      <a:solidFill>
                        <a:schemeClr val="accent5">
                          <a:lumMod val="50000"/>
                        </a:schemeClr>
                      </a:solidFill>
                    </a:ln>
                  </pic:spPr>
                </pic:pic>
              </a:graphicData>
            </a:graphic>
          </wp:inline>
        </w:drawing>
      </w:r>
    </w:p>
    <w:p w14:paraId="7D3C0DD8" w14:textId="57D070D0" w:rsidR="00852AC3" w:rsidRDefault="00852AC3"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1</w:t>
        </w:r>
      </w:fldSimple>
      <w:r>
        <w:t>: Danh sách các tổ chức đã duyệt thông tin</w:t>
      </w:r>
    </w:p>
    <w:p w14:paraId="4DFF9D41" w14:textId="77777777" w:rsidR="007B7E2C" w:rsidRDefault="007B7E2C" w:rsidP="007B7E2C">
      <w:pPr>
        <w:keepNext/>
      </w:pPr>
      <w:r>
        <w:rPr>
          <w:noProof/>
        </w:rPr>
        <w:lastRenderedPageBreak/>
        <w:drawing>
          <wp:inline distT="0" distB="0" distL="0" distR="0" wp14:anchorId="3676E3E5" wp14:editId="75303647">
            <wp:extent cx="5677200" cy="3056954"/>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77200" cy="3056954"/>
                    </a:xfrm>
                    <a:prstGeom prst="rect">
                      <a:avLst/>
                    </a:prstGeom>
                    <a:ln>
                      <a:solidFill>
                        <a:schemeClr val="accent1">
                          <a:lumMod val="50000"/>
                        </a:schemeClr>
                      </a:solidFill>
                    </a:ln>
                  </pic:spPr>
                </pic:pic>
              </a:graphicData>
            </a:graphic>
          </wp:inline>
        </w:drawing>
      </w:r>
    </w:p>
    <w:p w14:paraId="17C0A395" w14:textId="2FF92566" w:rsidR="007B7E2C" w:rsidRDefault="007B7E2C"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2</w:t>
        </w:r>
      </w:fldSimple>
      <w:r>
        <w:t>: Giao diện form thêm mới thông tin cơ quan, tổ chức</w:t>
      </w:r>
    </w:p>
    <w:p w14:paraId="7A57BE74" w14:textId="219EDA34" w:rsidR="007B7E2C" w:rsidRDefault="0047791B" w:rsidP="00941B88">
      <w:pPr>
        <w:pStyle w:val="UCName"/>
      </w:pPr>
      <w:bookmarkStart w:id="392" w:name="_Ref21907213"/>
      <w:bookmarkStart w:id="393" w:name="_Ref21907215"/>
      <w:bookmarkStart w:id="394" w:name="_Toc22744188"/>
      <w:r>
        <w:t>Tìm kiếm cơ quan, tổ chức</w:t>
      </w:r>
      <w:bookmarkEnd w:id="392"/>
      <w:bookmarkEnd w:id="393"/>
      <w:bookmarkEnd w:id="394"/>
    </w:p>
    <w:tbl>
      <w:tblPr>
        <w:tblW w:w="5000" w:type="pct"/>
        <w:tblLook w:val="0000" w:firstRow="0" w:lastRow="0" w:firstColumn="0" w:lastColumn="0" w:noHBand="0" w:noVBand="0"/>
      </w:tblPr>
      <w:tblGrid>
        <w:gridCol w:w="5664"/>
        <w:gridCol w:w="3353"/>
      </w:tblGrid>
      <w:tr w:rsidR="0047791B" w:rsidRPr="003545C7" w14:paraId="0C671036" w14:textId="77777777" w:rsidTr="00A666C2">
        <w:tc>
          <w:tcPr>
            <w:tcW w:w="3141" w:type="pct"/>
            <w:tcBorders>
              <w:top w:val="single" w:sz="4" w:space="0" w:color="000000"/>
              <w:left w:val="single" w:sz="4" w:space="0" w:color="000000"/>
              <w:bottom w:val="single" w:sz="4" w:space="0" w:color="000000"/>
            </w:tcBorders>
            <w:shd w:val="clear" w:color="auto" w:fill="auto"/>
          </w:tcPr>
          <w:p w14:paraId="2F90221A" w14:textId="740A9B3C" w:rsidR="0047791B" w:rsidRPr="003545C7" w:rsidRDefault="0047791B" w:rsidP="00A666C2">
            <w:pPr>
              <w:spacing w:before="60" w:line="276" w:lineRule="auto"/>
              <w:rPr>
                <w:szCs w:val="26"/>
              </w:rPr>
            </w:pPr>
            <w:r w:rsidRPr="003545C7">
              <w:rPr>
                <w:b/>
                <w:szCs w:val="26"/>
              </w:rPr>
              <w:t>Tên Usecase:</w:t>
            </w:r>
            <w:r w:rsidRPr="003545C7">
              <w:rPr>
                <w:szCs w:val="26"/>
              </w:rPr>
              <w:t xml:space="preserve"> </w:t>
            </w:r>
            <w:r>
              <w:t>Tìm kiếm cơ quan,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47791D55" w14:textId="77777777" w:rsidR="0047791B" w:rsidRPr="003545C7" w:rsidRDefault="0047791B" w:rsidP="00A666C2">
            <w:pPr>
              <w:snapToGrid w:val="0"/>
              <w:spacing w:before="60" w:line="276" w:lineRule="auto"/>
              <w:rPr>
                <w:szCs w:val="26"/>
              </w:rPr>
            </w:pPr>
            <w:r w:rsidRPr="003545C7">
              <w:rPr>
                <w:b/>
                <w:szCs w:val="26"/>
              </w:rPr>
              <w:t>Mức độ BMT:</w:t>
            </w:r>
            <w:r w:rsidRPr="003545C7">
              <w:rPr>
                <w:szCs w:val="26"/>
              </w:rPr>
              <w:t xml:space="preserve"> B</w:t>
            </w:r>
          </w:p>
        </w:tc>
      </w:tr>
      <w:tr w:rsidR="0047791B" w:rsidRPr="003545C7" w14:paraId="3EEBC039" w14:textId="77777777" w:rsidTr="00A666C2">
        <w:tc>
          <w:tcPr>
            <w:tcW w:w="3141" w:type="pct"/>
            <w:tcBorders>
              <w:top w:val="single" w:sz="4" w:space="0" w:color="000000"/>
              <w:left w:val="single" w:sz="4" w:space="0" w:color="000000"/>
              <w:bottom w:val="single" w:sz="4" w:space="0" w:color="000000"/>
            </w:tcBorders>
            <w:shd w:val="clear" w:color="auto" w:fill="auto"/>
          </w:tcPr>
          <w:p w14:paraId="68E5A249" w14:textId="77777777" w:rsidR="0047791B" w:rsidRPr="003545C7" w:rsidRDefault="0047791B" w:rsidP="00A666C2">
            <w:pPr>
              <w:snapToGrid w:val="0"/>
              <w:spacing w:before="60" w:line="276" w:lineRule="auto"/>
              <w:rPr>
                <w:szCs w:val="26"/>
              </w:rPr>
            </w:pPr>
            <w:r w:rsidRPr="003545C7">
              <w:rPr>
                <w:b/>
                <w:szCs w:val="26"/>
              </w:rPr>
              <w:t xml:space="preserve">Tác nhân chính: </w:t>
            </w:r>
            <w:r>
              <w:t>Quản trị hệ thống</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4C8FACFA" w14:textId="77777777" w:rsidR="0047791B" w:rsidRPr="003545C7" w:rsidRDefault="0047791B" w:rsidP="00A666C2">
            <w:pPr>
              <w:snapToGrid w:val="0"/>
              <w:spacing w:before="60" w:line="276" w:lineRule="auto"/>
              <w:rPr>
                <w:szCs w:val="26"/>
              </w:rPr>
            </w:pPr>
            <w:r w:rsidRPr="003545C7">
              <w:rPr>
                <w:b/>
                <w:szCs w:val="26"/>
              </w:rPr>
              <w:t xml:space="preserve">Tác nhân phụ: </w:t>
            </w:r>
            <w:r w:rsidRPr="003545C7">
              <w:rPr>
                <w:szCs w:val="26"/>
              </w:rPr>
              <w:t>Hệ thống</w:t>
            </w:r>
          </w:p>
        </w:tc>
      </w:tr>
      <w:tr w:rsidR="0047791B" w:rsidRPr="003545C7" w14:paraId="507F58B7"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53A1688" w14:textId="2B01A15C" w:rsidR="0047791B" w:rsidRPr="003545C7" w:rsidRDefault="0047791B" w:rsidP="00A666C2">
            <w:pPr>
              <w:spacing w:before="60" w:line="276" w:lineRule="auto"/>
              <w:rPr>
                <w:szCs w:val="26"/>
              </w:rPr>
            </w:pPr>
            <w:r w:rsidRPr="003545C7">
              <w:rPr>
                <w:b/>
                <w:szCs w:val="26"/>
              </w:rPr>
              <w:t xml:space="preserve">Mô tả Usecase: </w:t>
            </w:r>
            <w:r>
              <w:t>Quản trị hệ thống tìm kiếm cơ quan, tổ chức</w:t>
            </w:r>
          </w:p>
        </w:tc>
      </w:tr>
      <w:tr w:rsidR="0047791B" w:rsidRPr="003545C7" w14:paraId="53859C49"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07B4151" w14:textId="77777777" w:rsidR="0047791B" w:rsidRPr="00C23684" w:rsidRDefault="0047791B" w:rsidP="00A666C2">
            <w:pPr>
              <w:snapToGrid w:val="0"/>
              <w:spacing w:before="60" w:line="276" w:lineRule="auto"/>
              <w:rPr>
                <w:b/>
                <w:szCs w:val="26"/>
              </w:rPr>
            </w:pPr>
            <w:r w:rsidRPr="003545C7">
              <w:rPr>
                <w:b/>
                <w:szCs w:val="26"/>
              </w:rPr>
              <w:t>Điều kiện để bắt đầ</w:t>
            </w:r>
            <w:r>
              <w:rPr>
                <w:b/>
                <w:szCs w:val="26"/>
              </w:rPr>
              <w:t xml:space="preserve">u Usecase: </w:t>
            </w:r>
            <w:r w:rsidRPr="00C23684">
              <w:rPr>
                <w:szCs w:val="26"/>
              </w:rPr>
              <w:t>Quản trị hệ thống đăng nhập thành công vào hệ thống</w:t>
            </w:r>
          </w:p>
        </w:tc>
      </w:tr>
      <w:tr w:rsidR="0047791B" w:rsidRPr="003545C7" w14:paraId="1AC80B51"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7C990E2" w14:textId="26487E0A" w:rsidR="0047791B" w:rsidRPr="00BE7C5C" w:rsidRDefault="0047791B" w:rsidP="00A666C2">
            <w:pPr>
              <w:snapToGrid w:val="0"/>
              <w:spacing w:before="60" w:line="276" w:lineRule="auto"/>
              <w:rPr>
                <w:szCs w:val="26"/>
              </w:rPr>
            </w:pPr>
            <w:r w:rsidRPr="003545C7">
              <w:rPr>
                <w:b/>
                <w:szCs w:val="26"/>
              </w:rPr>
              <w:t xml:space="preserve">Điều kiện để kết thúc Usecase: </w:t>
            </w:r>
            <w:r>
              <w:rPr>
                <w:szCs w:val="26"/>
              </w:rPr>
              <w:t>Tìm kiếm thông tin thành công</w:t>
            </w:r>
          </w:p>
        </w:tc>
      </w:tr>
      <w:tr w:rsidR="0047791B" w:rsidRPr="003545C7" w14:paraId="5F280DE8"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766D468" w14:textId="77777777" w:rsidR="0047791B" w:rsidRPr="003545C7" w:rsidRDefault="0047791B" w:rsidP="00A666C2">
            <w:pPr>
              <w:snapToGrid w:val="0"/>
              <w:spacing w:before="60" w:line="276" w:lineRule="auto"/>
              <w:rPr>
                <w:b/>
                <w:szCs w:val="26"/>
              </w:rPr>
            </w:pPr>
            <w:r w:rsidRPr="003545C7">
              <w:rPr>
                <w:b/>
                <w:szCs w:val="26"/>
              </w:rPr>
              <w:t>Trình tự các sự kiện trong quá trình hoạt động của Usecase:</w:t>
            </w:r>
          </w:p>
          <w:p w14:paraId="0EEF532E" w14:textId="4AE80B6D" w:rsidR="0047791B" w:rsidRPr="002F16D1" w:rsidRDefault="0047791B" w:rsidP="00A8287A">
            <w:pPr>
              <w:pStyle w:val="ListParagraph"/>
              <w:numPr>
                <w:ilvl w:val="0"/>
                <w:numId w:val="19"/>
              </w:numPr>
              <w:spacing w:before="120" w:after="120"/>
            </w:pPr>
            <w:r>
              <w:rPr>
                <w:lang w:val="en-US"/>
              </w:rPr>
              <w:t xml:space="preserve">Quản trị hệ thống truy cập vào chức năng [Quản lý cơ quan, tổ chức], hệ thống hiển thị danh sách các cơ quan, tổ chức </w:t>
            </w:r>
            <w:r w:rsidRPr="00D05797">
              <w:rPr>
                <w:lang w:val="en-US"/>
              </w:rPr>
              <w:t>đã được duyệt</w:t>
            </w:r>
            <w:r>
              <w:rPr>
                <w:lang w:val="en-US"/>
              </w:rPr>
              <w:t xml:space="preserve"> và khung tìm kiếm thông tin.</w:t>
            </w:r>
          </w:p>
          <w:p w14:paraId="0E56C46F" w14:textId="5B84A4FC" w:rsidR="0047791B" w:rsidRPr="005554AA" w:rsidRDefault="0047791B" w:rsidP="00A8287A">
            <w:pPr>
              <w:pStyle w:val="ListParagraph"/>
              <w:numPr>
                <w:ilvl w:val="0"/>
                <w:numId w:val="19"/>
              </w:numPr>
              <w:rPr>
                <w:rFonts w:eastAsia="Calibri"/>
                <w:color w:val="000000"/>
                <w:szCs w:val="26"/>
              </w:rPr>
            </w:pPr>
            <w:r>
              <w:rPr>
                <w:lang w:val="en-US"/>
              </w:rPr>
              <w:t>Quản trị hệ thống nhập các thông tin cần tìm kiếm vào khung tìm kiếm và nhấn nút [Tìm kiếm]. Hệ thống tìm kiếm thông tin cơ quan, tổ chức phù hợp với tiêu chí tìm kiếm.</w:t>
            </w:r>
          </w:p>
          <w:p w14:paraId="31BA9D0F" w14:textId="61391916" w:rsidR="0047791B" w:rsidRPr="00BA1A5D" w:rsidRDefault="0047791B" w:rsidP="00A8287A">
            <w:pPr>
              <w:pStyle w:val="ListParagraph"/>
              <w:numPr>
                <w:ilvl w:val="0"/>
                <w:numId w:val="19"/>
              </w:numPr>
              <w:rPr>
                <w:rFonts w:eastAsia="Calibri"/>
                <w:color w:val="000000"/>
                <w:szCs w:val="26"/>
              </w:rPr>
            </w:pPr>
            <w:r>
              <w:rPr>
                <w:lang w:val="en-US"/>
              </w:rPr>
              <w:t>Hệ thống hiển thị danh sách cơ quan, tổ chức phù hợp với điều kiện tìm kiếm.</w:t>
            </w:r>
          </w:p>
        </w:tc>
      </w:tr>
      <w:tr w:rsidR="0047791B" w:rsidRPr="003545C7" w14:paraId="0A0D98B8"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EAA65BC" w14:textId="60183675" w:rsidR="0047791B" w:rsidRPr="005554AA" w:rsidRDefault="0047791B" w:rsidP="00A666C2">
            <w:pPr>
              <w:snapToGrid w:val="0"/>
              <w:spacing w:before="60" w:line="276" w:lineRule="auto"/>
              <w:rPr>
                <w:szCs w:val="26"/>
              </w:rPr>
            </w:pPr>
            <w:r w:rsidRPr="003545C7">
              <w:rPr>
                <w:b/>
                <w:szCs w:val="26"/>
              </w:rPr>
              <w:t xml:space="preserve">Hoàn cảnh sử dụng thành công cơ bản: </w:t>
            </w:r>
            <w:r>
              <w:rPr>
                <w:szCs w:val="26"/>
              </w:rPr>
              <w:t>T</w:t>
            </w:r>
            <w:r w:rsidR="00837A4C">
              <w:rPr>
                <w:szCs w:val="26"/>
              </w:rPr>
              <w:t>ìm kiếm t</w:t>
            </w:r>
            <w:r>
              <w:rPr>
                <w:szCs w:val="26"/>
              </w:rPr>
              <w:t>hông tin cơ quan, tổ chức thành công</w:t>
            </w:r>
            <w:r w:rsidR="00837A4C">
              <w:rPr>
                <w:szCs w:val="26"/>
              </w:rPr>
              <w:t>.</w:t>
            </w:r>
          </w:p>
        </w:tc>
      </w:tr>
      <w:tr w:rsidR="0047791B" w:rsidRPr="003545C7" w14:paraId="4E80F6DD"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6A87FE5" w14:textId="77777777" w:rsidR="0047791B" w:rsidRDefault="0047791B" w:rsidP="00A666C2">
            <w:pPr>
              <w:snapToGrid w:val="0"/>
              <w:spacing w:before="60" w:line="276" w:lineRule="auto"/>
              <w:rPr>
                <w:b/>
                <w:szCs w:val="26"/>
              </w:rPr>
            </w:pPr>
            <w:r w:rsidRPr="003545C7">
              <w:rPr>
                <w:b/>
                <w:szCs w:val="26"/>
              </w:rPr>
              <w:t>Hoàn cảnh sử dụng phụ (thay thế) trong trường hợ</w:t>
            </w:r>
            <w:r>
              <w:rPr>
                <w:b/>
                <w:szCs w:val="26"/>
              </w:rPr>
              <w:t>p không thành công:</w:t>
            </w:r>
          </w:p>
          <w:p w14:paraId="493F3EBF" w14:textId="3412C793" w:rsidR="0047791B" w:rsidRDefault="0047791B" w:rsidP="00A666C2">
            <w:pPr>
              <w:snapToGrid w:val="0"/>
              <w:spacing w:before="60" w:line="276" w:lineRule="auto"/>
              <w:rPr>
                <w:szCs w:val="26"/>
              </w:rPr>
            </w:pPr>
            <w:r>
              <w:rPr>
                <w:szCs w:val="26"/>
              </w:rPr>
              <w:t xml:space="preserve">1. </w:t>
            </w:r>
            <w:r w:rsidR="00837A4C">
              <w:rPr>
                <w:szCs w:val="26"/>
              </w:rPr>
              <w:t>Không có dữ liệu phù hợp với các nội dung nhập vào</w:t>
            </w:r>
            <w:r>
              <w:rPr>
                <w:szCs w:val="26"/>
              </w:rPr>
              <w:t>:</w:t>
            </w:r>
          </w:p>
          <w:p w14:paraId="1D8D3D9A" w14:textId="24CA7AC5" w:rsidR="0047791B" w:rsidRPr="00837A4C" w:rsidRDefault="00837A4C" w:rsidP="00A8287A">
            <w:pPr>
              <w:pStyle w:val="ListParagraph"/>
              <w:numPr>
                <w:ilvl w:val="0"/>
                <w:numId w:val="54"/>
              </w:numPr>
              <w:snapToGrid w:val="0"/>
              <w:spacing w:before="60"/>
              <w:rPr>
                <w:szCs w:val="26"/>
              </w:rPr>
            </w:pPr>
            <w:r>
              <w:rPr>
                <w:szCs w:val="26"/>
                <w:lang w:val="en-US"/>
              </w:rPr>
              <w:t>Nếu không có dữ liệu phù hợp với các nội dung nhập vào thì hệ thống hiển thị [Không có dữ liệu].</w:t>
            </w:r>
          </w:p>
        </w:tc>
      </w:tr>
      <w:tr w:rsidR="0047791B" w:rsidRPr="003545C7" w14:paraId="6F2D3F25"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48B65C9" w14:textId="77777777" w:rsidR="0047791B" w:rsidRDefault="0047791B" w:rsidP="00A666C2">
            <w:pPr>
              <w:snapToGrid w:val="0"/>
              <w:spacing w:before="60" w:line="276" w:lineRule="auto"/>
              <w:rPr>
                <w:szCs w:val="26"/>
              </w:rPr>
            </w:pPr>
            <w:r w:rsidRPr="003545C7">
              <w:rPr>
                <w:b/>
                <w:szCs w:val="26"/>
              </w:rPr>
              <w:t>Hành động liên quan sẽ xảy ra khi Usecase kết thúc:</w:t>
            </w:r>
          </w:p>
          <w:p w14:paraId="32CCA045" w14:textId="34D67C11" w:rsidR="0047791B" w:rsidRPr="003545C7" w:rsidRDefault="00E21092" w:rsidP="00A666C2">
            <w:pPr>
              <w:snapToGrid w:val="0"/>
              <w:spacing w:before="60" w:line="276" w:lineRule="auto"/>
              <w:rPr>
                <w:szCs w:val="26"/>
              </w:rPr>
            </w:pPr>
            <w:r>
              <w:rPr>
                <w:szCs w:val="26"/>
              </w:rPr>
              <w:lastRenderedPageBreak/>
              <w:t>Các dữ liệu đã nhập trong khung tìm kiếm được giữ lạ</w:t>
            </w:r>
            <w:r w:rsidR="00235829">
              <w:rPr>
                <w:szCs w:val="26"/>
              </w:rPr>
              <w:t>i sau khi đã nhấn nút [Tìm kiếm]</w:t>
            </w:r>
            <w:r w:rsidR="00656CA8">
              <w:rPr>
                <w:szCs w:val="26"/>
              </w:rPr>
              <w:t>.</w:t>
            </w:r>
          </w:p>
        </w:tc>
      </w:tr>
      <w:tr w:rsidR="0047791B" w:rsidRPr="003545C7" w14:paraId="630C5304"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5DC649B" w14:textId="77777777" w:rsidR="0047791B" w:rsidRPr="003545C7" w:rsidRDefault="0047791B" w:rsidP="00A666C2">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65023B03" w14:textId="77777777" w:rsidR="0047791B" w:rsidRPr="007B7E2C" w:rsidRDefault="0047791B" w:rsidP="0047791B"/>
    <w:p w14:paraId="622A869D" w14:textId="50093F94" w:rsidR="00C23684" w:rsidRDefault="00C23684" w:rsidP="00941B88">
      <w:pPr>
        <w:pStyle w:val="UCName"/>
      </w:pPr>
      <w:bookmarkStart w:id="395" w:name="_Ref21907221"/>
      <w:bookmarkStart w:id="396" w:name="_Ref21907223"/>
      <w:bookmarkStart w:id="397" w:name="_Toc22744189"/>
      <w:r>
        <w:t>Thêm mới cơ quan, tổ chức</w:t>
      </w:r>
      <w:bookmarkEnd w:id="395"/>
      <w:bookmarkEnd w:id="396"/>
      <w:bookmarkEnd w:id="397"/>
    </w:p>
    <w:tbl>
      <w:tblPr>
        <w:tblW w:w="5000" w:type="pct"/>
        <w:tblLook w:val="0000" w:firstRow="0" w:lastRow="0" w:firstColumn="0" w:lastColumn="0" w:noHBand="0" w:noVBand="0"/>
      </w:tblPr>
      <w:tblGrid>
        <w:gridCol w:w="5381"/>
        <w:gridCol w:w="3636"/>
      </w:tblGrid>
      <w:tr w:rsidR="00C23684" w:rsidRPr="003545C7" w14:paraId="3E20728F" w14:textId="77777777" w:rsidTr="00A666C2">
        <w:tc>
          <w:tcPr>
            <w:tcW w:w="2984" w:type="pct"/>
            <w:tcBorders>
              <w:top w:val="single" w:sz="4" w:space="0" w:color="000000"/>
              <w:left w:val="single" w:sz="4" w:space="0" w:color="000000"/>
              <w:bottom w:val="single" w:sz="4" w:space="0" w:color="000000"/>
            </w:tcBorders>
            <w:shd w:val="clear" w:color="auto" w:fill="auto"/>
          </w:tcPr>
          <w:p w14:paraId="468CF58C" w14:textId="797DC637" w:rsidR="00C23684" w:rsidRPr="003545C7" w:rsidRDefault="00C23684" w:rsidP="00C23684">
            <w:pPr>
              <w:spacing w:before="60"/>
              <w:rPr>
                <w:szCs w:val="26"/>
              </w:rPr>
            </w:pPr>
            <w:r w:rsidRPr="003545C7">
              <w:rPr>
                <w:b/>
                <w:szCs w:val="26"/>
              </w:rPr>
              <w:t>Tên Usecase:</w:t>
            </w:r>
            <w:r w:rsidRPr="003545C7">
              <w:rPr>
                <w:szCs w:val="26"/>
              </w:rPr>
              <w:t xml:space="preserve"> </w:t>
            </w:r>
            <w:r>
              <w:t>Thêm mới cơ quan, tổ chức</w:t>
            </w:r>
          </w:p>
        </w:tc>
        <w:tc>
          <w:tcPr>
            <w:tcW w:w="2016" w:type="pct"/>
            <w:tcBorders>
              <w:top w:val="single" w:sz="4" w:space="0" w:color="000000"/>
              <w:left w:val="single" w:sz="4" w:space="0" w:color="000000"/>
              <w:bottom w:val="single" w:sz="4" w:space="0" w:color="000000"/>
              <w:right w:val="single" w:sz="4" w:space="0" w:color="000000"/>
            </w:tcBorders>
            <w:shd w:val="clear" w:color="auto" w:fill="auto"/>
          </w:tcPr>
          <w:p w14:paraId="28B4E0CA" w14:textId="77777777" w:rsidR="00C23684" w:rsidRPr="003545C7" w:rsidRDefault="00C23684" w:rsidP="0047791B">
            <w:pPr>
              <w:snapToGrid w:val="0"/>
              <w:spacing w:before="60"/>
              <w:rPr>
                <w:szCs w:val="26"/>
              </w:rPr>
            </w:pPr>
            <w:r w:rsidRPr="003545C7">
              <w:rPr>
                <w:b/>
                <w:szCs w:val="26"/>
              </w:rPr>
              <w:t>Mức độ BMT:</w:t>
            </w:r>
            <w:r w:rsidRPr="003545C7">
              <w:rPr>
                <w:szCs w:val="26"/>
              </w:rPr>
              <w:t xml:space="preserve"> B</w:t>
            </w:r>
          </w:p>
        </w:tc>
      </w:tr>
      <w:tr w:rsidR="00C23684" w:rsidRPr="003545C7" w14:paraId="4ACE4D72" w14:textId="77777777" w:rsidTr="00A666C2">
        <w:tc>
          <w:tcPr>
            <w:tcW w:w="2984" w:type="pct"/>
            <w:tcBorders>
              <w:top w:val="single" w:sz="4" w:space="0" w:color="000000"/>
              <w:left w:val="single" w:sz="4" w:space="0" w:color="000000"/>
              <w:bottom w:val="single" w:sz="4" w:space="0" w:color="000000"/>
            </w:tcBorders>
            <w:shd w:val="clear" w:color="auto" w:fill="auto"/>
          </w:tcPr>
          <w:p w14:paraId="7DD7B53B" w14:textId="77777777" w:rsidR="00C23684" w:rsidRPr="003545C7" w:rsidRDefault="00C23684" w:rsidP="0047791B">
            <w:pPr>
              <w:snapToGrid w:val="0"/>
              <w:spacing w:before="60"/>
              <w:rPr>
                <w:szCs w:val="26"/>
              </w:rPr>
            </w:pPr>
            <w:r w:rsidRPr="003545C7">
              <w:rPr>
                <w:b/>
                <w:szCs w:val="26"/>
              </w:rPr>
              <w:t xml:space="preserve">Tác nhân chính: </w:t>
            </w:r>
            <w:r>
              <w:t>Quản trị hệ thống</w:t>
            </w:r>
          </w:p>
        </w:tc>
        <w:tc>
          <w:tcPr>
            <w:tcW w:w="2016" w:type="pct"/>
            <w:tcBorders>
              <w:top w:val="single" w:sz="4" w:space="0" w:color="000000"/>
              <w:left w:val="single" w:sz="4" w:space="0" w:color="000000"/>
              <w:bottom w:val="single" w:sz="4" w:space="0" w:color="000000"/>
              <w:right w:val="single" w:sz="4" w:space="0" w:color="000000"/>
            </w:tcBorders>
            <w:shd w:val="clear" w:color="auto" w:fill="auto"/>
          </w:tcPr>
          <w:p w14:paraId="57509E1B" w14:textId="77777777" w:rsidR="00C23684" w:rsidRPr="003545C7" w:rsidRDefault="00C23684" w:rsidP="0047791B">
            <w:pPr>
              <w:snapToGrid w:val="0"/>
              <w:spacing w:before="60"/>
              <w:rPr>
                <w:szCs w:val="26"/>
              </w:rPr>
            </w:pPr>
            <w:r w:rsidRPr="003545C7">
              <w:rPr>
                <w:b/>
                <w:szCs w:val="26"/>
              </w:rPr>
              <w:t xml:space="preserve">Tác nhân phụ: </w:t>
            </w:r>
            <w:r w:rsidRPr="003545C7">
              <w:rPr>
                <w:szCs w:val="26"/>
              </w:rPr>
              <w:t>Hệ thống</w:t>
            </w:r>
          </w:p>
        </w:tc>
      </w:tr>
      <w:tr w:rsidR="00C23684" w:rsidRPr="003545C7" w14:paraId="651B6D95"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77DEDDF" w14:textId="10FC6F3A" w:rsidR="00C23684" w:rsidRPr="003545C7" w:rsidRDefault="00C23684" w:rsidP="00C23684">
            <w:pPr>
              <w:spacing w:before="60"/>
              <w:rPr>
                <w:szCs w:val="26"/>
              </w:rPr>
            </w:pPr>
            <w:r w:rsidRPr="003545C7">
              <w:rPr>
                <w:b/>
                <w:szCs w:val="26"/>
              </w:rPr>
              <w:t xml:space="preserve">Mô tả Usecase: </w:t>
            </w:r>
            <w:r>
              <w:t>Quản trị hệ thống thêm mới cơ quan, tổ chức</w:t>
            </w:r>
          </w:p>
        </w:tc>
      </w:tr>
      <w:tr w:rsidR="00C23684" w:rsidRPr="003545C7" w14:paraId="2A040C14"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847EAB5" w14:textId="62B8BBF1" w:rsidR="00C23684" w:rsidRPr="00C23684" w:rsidRDefault="00C23684" w:rsidP="00C23684">
            <w:pPr>
              <w:snapToGrid w:val="0"/>
              <w:spacing w:before="60"/>
              <w:rPr>
                <w:b/>
                <w:szCs w:val="26"/>
              </w:rPr>
            </w:pPr>
            <w:r w:rsidRPr="003545C7">
              <w:rPr>
                <w:b/>
                <w:szCs w:val="26"/>
              </w:rPr>
              <w:t>Điều kiện để bắt đầ</w:t>
            </w:r>
            <w:r>
              <w:rPr>
                <w:b/>
                <w:szCs w:val="26"/>
              </w:rPr>
              <w:t xml:space="preserve">u Usecase: </w:t>
            </w:r>
            <w:r w:rsidRPr="00C23684">
              <w:rPr>
                <w:szCs w:val="26"/>
              </w:rPr>
              <w:t>Quản trị hệ thống đăng nhập thành công vào hệ thống</w:t>
            </w:r>
          </w:p>
        </w:tc>
      </w:tr>
      <w:tr w:rsidR="00C23684" w:rsidRPr="003545C7" w14:paraId="369F4F2A"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8502B70" w14:textId="2ABD7B19" w:rsidR="00C23684" w:rsidRPr="00BE7C5C" w:rsidRDefault="00C23684" w:rsidP="00C23684">
            <w:pPr>
              <w:snapToGrid w:val="0"/>
              <w:spacing w:before="60"/>
              <w:rPr>
                <w:szCs w:val="26"/>
              </w:rPr>
            </w:pPr>
            <w:r w:rsidRPr="003545C7">
              <w:rPr>
                <w:b/>
                <w:szCs w:val="26"/>
              </w:rPr>
              <w:t xml:space="preserve">Điều kiện để kết thúc Usecase: </w:t>
            </w:r>
            <w:r>
              <w:rPr>
                <w:szCs w:val="26"/>
              </w:rPr>
              <w:t>Tạo mới thông tin thành công</w:t>
            </w:r>
          </w:p>
        </w:tc>
      </w:tr>
      <w:tr w:rsidR="00C23684" w:rsidRPr="003545C7" w14:paraId="33012B7A"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8ACD241" w14:textId="77777777" w:rsidR="00C23684" w:rsidRPr="003545C7" w:rsidRDefault="00C23684" w:rsidP="0047791B">
            <w:pPr>
              <w:snapToGrid w:val="0"/>
              <w:spacing w:before="60"/>
              <w:rPr>
                <w:b/>
                <w:szCs w:val="26"/>
              </w:rPr>
            </w:pPr>
            <w:r w:rsidRPr="003545C7">
              <w:rPr>
                <w:b/>
                <w:szCs w:val="26"/>
              </w:rPr>
              <w:t>Trình tự các sự kiện trong quá trình hoạt động của Usecase:</w:t>
            </w:r>
          </w:p>
          <w:p w14:paraId="390AD2D8" w14:textId="77777777" w:rsidR="00C23684" w:rsidRPr="002F16D1" w:rsidRDefault="00C23684" w:rsidP="009B4B77">
            <w:pPr>
              <w:pStyle w:val="ListParagraph"/>
              <w:numPr>
                <w:ilvl w:val="0"/>
                <w:numId w:val="101"/>
              </w:numPr>
              <w:spacing w:before="120" w:after="120" w:line="360" w:lineRule="auto"/>
            </w:pPr>
            <w:r>
              <w:rPr>
                <w:lang w:val="en-US"/>
              </w:rPr>
              <w:t xml:space="preserve">Hệ thống hiển thị danh sách các cơ quan, tổ chức </w:t>
            </w:r>
            <w:r w:rsidRPr="00D05797">
              <w:rPr>
                <w:lang w:val="en-US"/>
              </w:rPr>
              <w:t>đã được duyệt</w:t>
            </w:r>
            <w:r>
              <w:rPr>
                <w:lang w:val="en-US"/>
              </w:rPr>
              <w:t>.</w:t>
            </w:r>
          </w:p>
          <w:p w14:paraId="6F476A07" w14:textId="559A28A6" w:rsidR="00C23684" w:rsidRPr="005554AA" w:rsidRDefault="00C23684" w:rsidP="009B4B77">
            <w:pPr>
              <w:pStyle w:val="ListParagraph"/>
              <w:numPr>
                <w:ilvl w:val="0"/>
                <w:numId w:val="101"/>
              </w:numPr>
              <w:spacing w:line="360" w:lineRule="auto"/>
              <w:rPr>
                <w:rFonts w:eastAsia="Calibri"/>
                <w:color w:val="000000"/>
                <w:szCs w:val="26"/>
              </w:rPr>
            </w:pPr>
            <w:r>
              <w:rPr>
                <w:lang w:val="en-US"/>
              </w:rPr>
              <w:t>Quản trị hệ thống nhấn nút [Thêm mới cơ quan, tổ chức]. Hệ thống hiển thị khung thêm mới thông tin cơ quan, tổ chức.</w:t>
            </w:r>
          </w:p>
          <w:p w14:paraId="21BB8C46" w14:textId="2C4EB2F7" w:rsidR="00C23684" w:rsidRPr="00BA1A5D" w:rsidRDefault="00C23684" w:rsidP="009B4B77">
            <w:pPr>
              <w:pStyle w:val="ListParagraph"/>
              <w:numPr>
                <w:ilvl w:val="0"/>
                <w:numId w:val="101"/>
              </w:numPr>
              <w:spacing w:line="360" w:lineRule="auto"/>
              <w:rPr>
                <w:rFonts w:eastAsia="Calibri"/>
                <w:color w:val="000000"/>
                <w:szCs w:val="26"/>
              </w:rPr>
            </w:pPr>
            <w:r>
              <w:rPr>
                <w:lang w:val="en-US"/>
              </w:rPr>
              <w:t>Quản trị hệ thống nhập các thông tin tổ chức và nhấn nút [Thêm mới]. Hệ thống sẽ tạo mới cơ quan, tổ chức.</w:t>
            </w:r>
          </w:p>
        </w:tc>
      </w:tr>
      <w:tr w:rsidR="00C23684" w:rsidRPr="003545C7" w14:paraId="117FBA6C"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EEDBD30" w14:textId="1076296D" w:rsidR="00C23684" w:rsidRPr="005554AA" w:rsidRDefault="00C23684" w:rsidP="00C23684">
            <w:pPr>
              <w:snapToGrid w:val="0"/>
              <w:spacing w:before="60"/>
              <w:rPr>
                <w:szCs w:val="26"/>
              </w:rPr>
            </w:pPr>
            <w:r w:rsidRPr="003545C7">
              <w:rPr>
                <w:b/>
                <w:szCs w:val="26"/>
              </w:rPr>
              <w:t xml:space="preserve">Hoàn cảnh sử dụng thành công cơ bản: </w:t>
            </w:r>
            <w:r>
              <w:rPr>
                <w:szCs w:val="26"/>
              </w:rPr>
              <w:t>Thông tin cơ quan, tổ chức được thêm mới thành công</w:t>
            </w:r>
          </w:p>
        </w:tc>
      </w:tr>
      <w:tr w:rsidR="00C23684" w:rsidRPr="003545C7" w14:paraId="11B86EA8"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AA6602D" w14:textId="51D16D8B" w:rsidR="00C23684" w:rsidRDefault="00C23684" w:rsidP="00C23684">
            <w:pPr>
              <w:snapToGrid w:val="0"/>
              <w:spacing w:before="60"/>
              <w:rPr>
                <w:b/>
                <w:szCs w:val="26"/>
              </w:rPr>
            </w:pPr>
            <w:r w:rsidRPr="003545C7">
              <w:rPr>
                <w:b/>
                <w:szCs w:val="26"/>
              </w:rPr>
              <w:t>Hoàn cảnh sử dụng phụ (thay thế) trong trường hợ</w:t>
            </w:r>
            <w:r>
              <w:rPr>
                <w:b/>
                <w:szCs w:val="26"/>
              </w:rPr>
              <w:t>p không thành công:</w:t>
            </w:r>
          </w:p>
          <w:p w14:paraId="0FB25EFC" w14:textId="55E45C7B" w:rsidR="002252F8" w:rsidRDefault="002252F8" w:rsidP="00C23684">
            <w:pPr>
              <w:snapToGrid w:val="0"/>
              <w:spacing w:before="60"/>
              <w:rPr>
                <w:szCs w:val="26"/>
              </w:rPr>
            </w:pPr>
            <w:r>
              <w:rPr>
                <w:szCs w:val="26"/>
              </w:rPr>
              <w:t>1. Kiểm tra dữ liệu trước khi tạo mới:</w:t>
            </w:r>
          </w:p>
          <w:p w14:paraId="0979FB58" w14:textId="1C681421" w:rsidR="002252F8" w:rsidRPr="002252F8" w:rsidRDefault="00C23684" w:rsidP="00A8287A">
            <w:pPr>
              <w:pStyle w:val="ListParagraph"/>
              <w:numPr>
                <w:ilvl w:val="0"/>
                <w:numId w:val="54"/>
              </w:numPr>
              <w:snapToGrid w:val="0"/>
              <w:spacing w:before="60"/>
              <w:rPr>
                <w:szCs w:val="26"/>
              </w:rPr>
            </w:pPr>
            <w:r w:rsidRPr="002252F8">
              <w:rPr>
                <w:szCs w:val="26"/>
              </w:rPr>
              <w:t>Khi quản trị hệ thống nhấn nút [Thêm mới] để tạo mới cơ quan, tổ chức, hệ thống kiểm tra thông tin cơ quan, tổ chức đã tồn tại trong hệ thố</w:t>
            </w:r>
            <w:r w:rsidR="002252F8" w:rsidRPr="002252F8">
              <w:rPr>
                <w:szCs w:val="26"/>
              </w:rPr>
              <w:t>ng hay chưa theo bất kỳ 1 trong 3 điều kiện sau</w:t>
            </w:r>
            <w:r w:rsidRPr="002252F8">
              <w:rPr>
                <w:szCs w:val="26"/>
              </w:rPr>
              <w:t>:</w:t>
            </w:r>
            <w:r w:rsidR="002252F8" w:rsidRPr="002252F8">
              <w:rPr>
                <w:szCs w:val="26"/>
              </w:rPr>
              <w:t xml:space="preserve"> </w:t>
            </w:r>
          </w:p>
          <w:p w14:paraId="69C1B99B" w14:textId="428176C4" w:rsidR="00C23684" w:rsidRDefault="002252F8" w:rsidP="00A8287A">
            <w:pPr>
              <w:pStyle w:val="ListParagraph"/>
              <w:numPr>
                <w:ilvl w:val="1"/>
                <w:numId w:val="54"/>
              </w:numPr>
              <w:snapToGrid w:val="0"/>
              <w:spacing w:before="60"/>
              <w:rPr>
                <w:szCs w:val="26"/>
              </w:rPr>
            </w:pPr>
            <w:r w:rsidRPr="002252F8">
              <w:rPr>
                <w:szCs w:val="26"/>
              </w:rPr>
              <w:t>Email tài khoản của cơ quan, tổ chứ</w:t>
            </w:r>
            <w:r>
              <w:rPr>
                <w:szCs w:val="26"/>
                <w:lang w:val="en-US"/>
              </w:rPr>
              <w:t>c</w:t>
            </w:r>
          </w:p>
          <w:p w14:paraId="68A3FF2A" w14:textId="437389FD" w:rsidR="002252F8" w:rsidRPr="002252F8" w:rsidRDefault="002252F8" w:rsidP="00A8287A">
            <w:pPr>
              <w:pStyle w:val="ListParagraph"/>
              <w:numPr>
                <w:ilvl w:val="1"/>
                <w:numId w:val="54"/>
              </w:numPr>
              <w:snapToGrid w:val="0"/>
              <w:spacing w:before="60"/>
              <w:rPr>
                <w:szCs w:val="26"/>
              </w:rPr>
            </w:pPr>
            <w:r>
              <w:rPr>
                <w:szCs w:val="26"/>
                <w:lang w:val="en-US"/>
              </w:rPr>
              <w:t>Mã định danh của cơ quan, tổ chức</w:t>
            </w:r>
          </w:p>
          <w:p w14:paraId="7BB61E75" w14:textId="77777777" w:rsidR="002252F8" w:rsidRPr="002252F8" w:rsidRDefault="002252F8" w:rsidP="00A8287A">
            <w:pPr>
              <w:pStyle w:val="ListParagraph"/>
              <w:numPr>
                <w:ilvl w:val="1"/>
                <w:numId w:val="54"/>
              </w:numPr>
              <w:snapToGrid w:val="0"/>
              <w:spacing w:before="60"/>
              <w:rPr>
                <w:szCs w:val="26"/>
              </w:rPr>
            </w:pPr>
            <w:r>
              <w:rPr>
                <w:szCs w:val="26"/>
                <w:lang w:val="en-US"/>
              </w:rPr>
              <w:t>Tên cơ quan, tổ chức và Cơ quan, tổ chức chủ quản</w:t>
            </w:r>
          </w:p>
          <w:p w14:paraId="0C2CB2E1" w14:textId="106F4921" w:rsidR="002252F8" w:rsidRPr="002252F8" w:rsidRDefault="002252F8" w:rsidP="00A8287A">
            <w:pPr>
              <w:pStyle w:val="ListParagraph"/>
              <w:numPr>
                <w:ilvl w:val="0"/>
                <w:numId w:val="54"/>
              </w:numPr>
              <w:snapToGrid w:val="0"/>
              <w:spacing w:before="60"/>
              <w:rPr>
                <w:szCs w:val="26"/>
              </w:rPr>
            </w:pPr>
            <w:r>
              <w:rPr>
                <w:szCs w:val="26"/>
                <w:lang w:val="en-US"/>
              </w:rPr>
              <w:t>Nếu thông tin cơ quan, tổ chức đáp ứng 1 trong 3 điều kiện, thì không cho phép tạo mới và hiển thị thông báo [Thông tin cơ quan, tổ chức đã tồn tại trong hệ thống].</w:t>
            </w:r>
          </w:p>
          <w:p w14:paraId="3FA25631" w14:textId="77777777" w:rsidR="002252F8" w:rsidRDefault="002252F8" w:rsidP="002252F8">
            <w:pPr>
              <w:snapToGrid w:val="0"/>
              <w:spacing w:before="60"/>
              <w:rPr>
                <w:szCs w:val="26"/>
              </w:rPr>
            </w:pPr>
            <w:r>
              <w:rPr>
                <w:szCs w:val="26"/>
              </w:rPr>
              <w:t>2. Kiểm tra tính đầy đủ thông tin trước khi nhấn nút [Thêm mới]</w:t>
            </w:r>
          </w:p>
          <w:p w14:paraId="0DEB2AF1" w14:textId="77777777" w:rsidR="002252F8" w:rsidRDefault="002252F8" w:rsidP="002252F8">
            <w:pPr>
              <w:snapToGrid w:val="0"/>
              <w:spacing w:before="60"/>
              <w:rPr>
                <w:szCs w:val="26"/>
              </w:rPr>
            </w:pPr>
            <w:r>
              <w:rPr>
                <w:szCs w:val="26"/>
              </w:rPr>
              <w:lastRenderedPageBreak/>
              <w:t xml:space="preserve">Hệ thống kiểm tra các ô nhập thông tin đã đầy đủ hay chưa khi nhấn vào nút [Thêm mới] để tạo mới thông tin cơ quan, tổ chức. </w:t>
            </w:r>
          </w:p>
          <w:p w14:paraId="79F6AF8B" w14:textId="77777777" w:rsidR="002252F8" w:rsidRDefault="002252F8" w:rsidP="00A8287A">
            <w:pPr>
              <w:pStyle w:val="ListParagraph"/>
              <w:numPr>
                <w:ilvl w:val="0"/>
                <w:numId w:val="54"/>
              </w:numPr>
              <w:snapToGrid w:val="0"/>
              <w:spacing w:before="60"/>
              <w:rPr>
                <w:szCs w:val="26"/>
              </w:rPr>
            </w:pPr>
            <w:r w:rsidRPr="002252F8">
              <w:rPr>
                <w:szCs w:val="26"/>
              </w:rPr>
              <w:t>Nếu có bất kỳ ô nào yêu cầu bắt buộc nhập mà để trống thì hiển thị cảnh báo [Yêu cầu nhập đầy đủ thông tin].</w:t>
            </w:r>
          </w:p>
          <w:p w14:paraId="6C1F8EDC" w14:textId="07B95D36" w:rsidR="002252F8" w:rsidRPr="002252F8" w:rsidRDefault="002252F8" w:rsidP="00A8287A">
            <w:pPr>
              <w:pStyle w:val="ListParagraph"/>
              <w:numPr>
                <w:ilvl w:val="0"/>
                <w:numId w:val="54"/>
              </w:numPr>
              <w:snapToGrid w:val="0"/>
              <w:spacing w:before="60"/>
              <w:rPr>
                <w:szCs w:val="26"/>
              </w:rPr>
            </w:pPr>
            <w:r>
              <w:rPr>
                <w:szCs w:val="26"/>
                <w:lang w:val="en-US"/>
              </w:rPr>
              <w:t>Nếu thông tin đầy đủ mới được tạo mới.</w:t>
            </w:r>
          </w:p>
        </w:tc>
      </w:tr>
      <w:tr w:rsidR="00C23684" w:rsidRPr="003545C7" w14:paraId="0743D71C"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B79E9B0" w14:textId="77777777" w:rsidR="00C23684" w:rsidRDefault="00C23684" w:rsidP="0047791B">
            <w:pPr>
              <w:snapToGrid w:val="0"/>
              <w:spacing w:before="60"/>
              <w:rPr>
                <w:szCs w:val="26"/>
              </w:rPr>
            </w:pPr>
            <w:r w:rsidRPr="003545C7">
              <w:rPr>
                <w:b/>
                <w:szCs w:val="26"/>
              </w:rPr>
              <w:t>Hành động liên quan sẽ xảy ra khi Usecase kết thúc:</w:t>
            </w:r>
          </w:p>
          <w:p w14:paraId="3F06E9CB" w14:textId="0AB6DC85" w:rsidR="00C23684" w:rsidRPr="003545C7" w:rsidRDefault="00DD1ABF" w:rsidP="00DD1ABF">
            <w:pPr>
              <w:snapToGrid w:val="0"/>
              <w:spacing w:before="60"/>
              <w:rPr>
                <w:szCs w:val="26"/>
              </w:rPr>
            </w:pPr>
            <w:r>
              <w:rPr>
                <w:szCs w:val="26"/>
              </w:rPr>
              <w:t>C</w:t>
            </w:r>
            <w:r w:rsidR="00C23684">
              <w:rPr>
                <w:szCs w:val="26"/>
              </w:rPr>
              <w:t xml:space="preserve">ơ quan, tổ chức vừa thêm mới </w:t>
            </w:r>
            <w:r>
              <w:rPr>
                <w:szCs w:val="26"/>
              </w:rPr>
              <w:t>sẽ được</w:t>
            </w:r>
            <w:r w:rsidR="00C23684">
              <w:rPr>
                <w:szCs w:val="26"/>
              </w:rPr>
              <w:t xml:space="preserve"> hiển thị ở danh sách cơ quan, tổ chức.</w:t>
            </w:r>
          </w:p>
        </w:tc>
      </w:tr>
      <w:tr w:rsidR="00C23684" w:rsidRPr="003545C7" w14:paraId="22BEEF14"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09FEFCA" w14:textId="77777777" w:rsidR="00C23684" w:rsidRPr="003545C7" w:rsidRDefault="00C23684" w:rsidP="0047791B">
            <w:pPr>
              <w:snapToGrid w:val="0"/>
              <w:spacing w:before="60"/>
              <w:rPr>
                <w:szCs w:val="26"/>
              </w:rPr>
            </w:pPr>
            <w:r w:rsidRPr="003545C7">
              <w:rPr>
                <w:b/>
                <w:szCs w:val="26"/>
              </w:rPr>
              <w:t>Các yêu cầu phi chức năng:</w:t>
            </w:r>
            <w:r w:rsidRPr="003545C7">
              <w:rPr>
                <w:szCs w:val="26"/>
              </w:rPr>
              <w:t xml:space="preserve"> Không có</w:t>
            </w:r>
          </w:p>
        </w:tc>
      </w:tr>
    </w:tbl>
    <w:p w14:paraId="1B66C110" w14:textId="77777777" w:rsidR="00C23684" w:rsidRDefault="00C23684" w:rsidP="00C23684"/>
    <w:p w14:paraId="68C22421" w14:textId="77777777" w:rsidR="00164314" w:rsidRDefault="00164314" w:rsidP="00164314">
      <w:pPr>
        <w:keepNext/>
      </w:pPr>
      <w:r>
        <w:rPr>
          <w:noProof/>
        </w:rPr>
        <w:drawing>
          <wp:inline distT="0" distB="0" distL="0" distR="0" wp14:anchorId="48668FFB" wp14:editId="035BAF86">
            <wp:extent cx="5677200" cy="312428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77200" cy="3124280"/>
                    </a:xfrm>
                    <a:prstGeom prst="rect">
                      <a:avLst/>
                    </a:prstGeom>
                    <a:ln>
                      <a:solidFill>
                        <a:schemeClr val="accent1">
                          <a:lumMod val="50000"/>
                        </a:schemeClr>
                      </a:solidFill>
                    </a:ln>
                  </pic:spPr>
                </pic:pic>
              </a:graphicData>
            </a:graphic>
          </wp:inline>
        </w:drawing>
      </w:r>
    </w:p>
    <w:p w14:paraId="1369C9DA" w14:textId="44BD05BF" w:rsidR="00164314" w:rsidRPr="00C23684" w:rsidRDefault="00164314"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3</w:t>
        </w:r>
      </w:fldSimple>
      <w:r>
        <w:t>: Giao diện khung chỉnh sửa thông tin cơ quan, tổ chức</w:t>
      </w:r>
    </w:p>
    <w:p w14:paraId="03EC03AB" w14:textId="41170F41" w:rsidR="00852AC3" w:rsidRDefault="005554AA" w:rsidP="00941B88">
      <w:pPr>
        <w:pStyle w:val="UCName"/>
      </w:pPr>
      <w:bookmarkStart w:id="398" w:name="_Ref19786508"/>
      <w:bookmarkStart w:id="399" w:name="_Ref19786798"/>
      <w:bookmarkStart w:id="400" w:name="_Toc22744190"/>
      <w:r>
        <w:t>Chỉnh sửa</w:t>
      </w:r>
      <w:r w:rsidR="00852AC3">
        <w:t xml:space="preserve"> thông tin </w:t>
      </w:r>
      <w:r w:rsidR="00791666">
        <w:t>cơ quan, tổ chức</w:t>
      </w:r>
      <w:bookmarkEnd w:id="398"/>
      <w:bookmarkEnd w:id="399"/>
      <w:bookmarkEnd w:id="400"/>
    </w:p>
    <w:tbl>
      <w:tblPr>
        <w:tblW w:w="5000" w:type="pct"/>
        <w:tblLook w:val="0000" w:firstRow="0" w:lastRow="0" w:firstColumn="0" w:lastColumn="0" w:noHBand="0" w:noVBand="0"/>
      </w:tblPr>
      <w:tblGrid>
        <w:gridCol w:w="5664"/>
        <w:gridCol w:w="3353"/>
      </w:tblGrid>
      <w:tr w:rsidR="00852AC3" w:rsidRPr="003545C7" w14:paraId="7E746BD1" w14:textId="77777777" w:rsidTr="00A666C2">
        <w:tc>
          <w:tcPr>
            <w:tcW w:w="3141" w:type="pct"/>
            <w:tcBorders>
              <w:top w:val="single" w:sz="4" w:space="0" w:color="000000"/>
              <w:left w:val="single" w:sz="4" w:space="0" w:color="000000"/>
              <w:bottom w:val="single" w:sz="4" w:space="0" w:color="000000"/>
            </w:tcBorders>
            <w:shd w:val="clear" w:color="auto" w:fill="auto"/>
          </w:tcPr>
          <w:p w14:paraId="105575B1" w14:textId="331B301A" w:rsidR="00852AC3" w:rsidRPr="003545C7" w:rsidRDefault="00852AC3" w:rsidP="00852AC3">
            <w:pPr>
              <w:spacing w:before="60"/>
              <w:rPr>
                <w:szCs w:val="26"/>
              </w:rPr>
            </w:pPr>
            <w:r w:rsidRPr="003545C7">
              <w:rPr>
                <w:b/>
                <w:szCs w:val="26"/>
              </w:rPr>
              <w:t>Tên Usecase:</w:t>
            </w:r>
            <w:r w:rsidRPr="003545C7">
              <w:rPr>
                <w:szCs w:val="26"/>
              </w:rPr>
              <w:t xml:space="preserve"> </w:t>
            </w:r>
            <w:r w:rsidR="005554AA">
              <w:t xml:space="preserve">Chỉnh sửa </w:t>
            </w:r>
            <w:r>
              <w:t xml:space="preserve">thông tin </w:t>
            </w:r>
            <w:r w:rsidR="00791666">
              <w:t>cơ quan,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990AE1D" w14:textId="77777777" w:rsidR="00852AC3" w:rsidRPr="003545C7" w:rsidRDefault="00852AC3" w:rsidP="00852AC3">
            <w:pPr>
              <w:snapToGrid w:val="0"/>
              <w:spacing w:before="60"/>
              <w:rPr>
                <w:szCs w:val="26"/>
              </w:rPr>
            </w:pPr>
            <w:r w:rsidRPr="003545C7">
              <w:rPr>
                <w:b/>
                <w:szCs w:val="26"/>
              </w:rPr>
              <w:t>Mức độ BMT:</w:t>
            </w:r>
            <w:r w:rsidRPr="003545C7">
              <w:rPr>
                <w:szCs w:val="26"/>
              </w:rPr>
              <w:t xml:space="preserve"> B</w:t>
            </w:r>
          </w:p>
        </w:tc>
      </w:tr>
      <w:tr w:rsidR="00852AC3" w:rsidRPr="003545C7" w14:paraId="5ED4AECD" w14:textId="77777777" w:rsidTr="00A666C2">
        <w:tc>
          <w:tcPr>
            <w:tcW w:w="3141" w:type="pct"/>
            <w:tcBorders>
              <w:top w:val="single" w:sz="4" w:space="0" w:color="000000"/>
              <w:left w:val="single" w:sz="4" w:space="0" w:color="000000"/>
              <w:bottom w:val="single" w:sz="4" w:space="0" w:color="000000"/>
            </w:tcBorders>
            <w:shd w:val="clear" w:color="auto" w:fill="auto"/>
          </w:tcPr>
          <w:p w14:paraId="53593699" w14:textId="77777777" w:rsidR="00852AC3" w:rsidRPr="003545C7" w:rsidRDefault="00852AC3" w:rsidP="00852AC3">
            <w:pPr>
              <w:snapToGrid w:val="0"/>
              <w:spacing w:before="60"/>
              <w:rPr>
                <w:szCs w:val="26"/>
              </w:rPr>
            </w:pPr>
            <w:r w:rsidRPr="003545C7">
              <w:rPr>
                <w:b/>
                <w:szCs w:val="26"/>
              </w:rPr>
              <w:t xml:space="preserve">Tác nhân chính: </w:t>
            </w:r>
            <w:r>
              <w:t>Quản trị hệ thống</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20906739" w14:textId="77777777" w:rsidR="00852AC3" w:rsidRPr="003545C7" w:rsidRDefault="00852AC3" w:rsidP="00852AC3">
            <w:pPr>
              <w:snapToGrid w:val="0"/>
              <w:spacing w:before="60"/>
              <w:rPr>
                <w:szCs w:val="26"/>
              </w:rPr>
            </w:pPr>
            <w:r w:rsidRPr="003545C7">
              <w:rPr>
                <w:b/>
                <w:szCs w:val="26"/>
              </w:rPr>
              <w:t xml:space="preserve">Tác nhân phụ: </w:t>
            </w:r>
            <w:r w:rsidRPr="003545C7">
              <w:rPr>
                <w:szCs w:val="26"/>
              </w:rPr>
              <w:t>Hệ thống</w:t>
            </w:r>
          </w:p>
        </w:tc>
      </w:tr>
      <w:tr w:rsidR="00852AC3" w:rsidRPr="003545C7" w14:paraId="3F671B94"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042D80D" w14:textId="6E7B1EC2" w:rsidR="00852AC3" w:rsidRPr="003545C7" w:rsidRDefault="00852AC3" w:rsidP="00852AC3">
            <w:pPr>
              <w:spacing w:before="60"/>
              <w:rPr>
                <w:szCs w:val="26"/>
              </w:rPr>
            </w:pPr>
            <w:r w:rsidRPr="003545C7">
              <w:rPr>
                <w:b/>
                <w:szCs w:val="26"/>
              </w:rPr>
              <w:t xml:space="preserve">Mô tả Usecase: </w:t>
            </w:r>
            <w:r>
              <w:t xml:space="preserve">Quản trị hệ thống </w:t>
            </w:r>
            <w:r w:rsidR="005554AA">
              <w:t xml:space="preserve">chỉnh sửa </w:t>
            </w:r>
            <w:r>
              <w:t xml:space="preserve">thông tin </w:t>
            </w:r>
            <w:r w:rsidR="00791666">
              <w:t>cơ quan, tổ chức</w:t>
            </w:r>
          </w:p>
        </w:tc>
      </w:tr>
      <w:tr w:rsidR="00852AC3" w:rsidRPr="003545C7" w14:paraId="32836FBF"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199C0B9" w14:textId="2D8FB314" w:rsidR="00852AC3" w:rsidRPr="00BE7C5C" w:rsidRDefault="00852AC3" w:rsidP="00852AC3">
            <w:pPr>
              <w:snapToGrid w:val="0"/>
              <w:spacing w:before="60"/>
              <w:rPr>
                <w:szCs w:val="26"/>
              </w:rPr>
            </w:pPr>
            <w:r w:rsidRPr="003545C7">
              <w:rPr>
                <w:b/>
                <w:szCs w:val="26"/>
              </w:rPr>
              <w:t xml:space="preserve">Điều kiện để bắt đầu Usecase: </w:t>
            </w:r>
            <w:r>
              <w:rPr>
                <w:szCs w:val="26"/>
              </w:rPr>
              <w:t xml:space="preserve">Đã có tổ chức </w:t>
            </w:r>
            <w:r w:rsidR="002B2B99">
              <w:rPr>
                <w:szCs w:val="26"/>
              </w:rPr>
              <w:t>được</w:t>
            </w:r>
            <w:r>
              <w:rPr>
                <w:szCs w:val="26"/>
              </w:rPr>
              <w:t xml:space="preserve"> duyệt</w:t>
            </w:r>
          </w:p>
        </w:tc>
      </w:tr>
      <w:tr w:rsidR="00852AC3" w:rsidRPr="003545C7" w14:paraId="2092C92A"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762B3A5" w14:textId="64647111" w:rsidR="00852AC3" w:rsidRPr="00BE7C5C" w:rsidRDefault="00852AC3" w:rsidP="005554AA">
            <w:pPr>
              <w:snapToGrid w:val="0"/>
              <w:spacing w:before="60"/>
              <w:rPr>
                <w:szCs w:val="26"/>
              </w:rPr>
            </w:pPr>
            <w:r w:rsidRPr="003545C7">
              <w:rPr>
                <w:b/>
                <w:szCs w:val="26"/>
              </w:rPr>
              <w:t xml:space="preserve">Điều kiện để kết thúc Usecase: </w:t>
            </w:r>
            <w:r w:rsidR="005554AA">
              <w:rPr>
                <w:szCs w:val="26"/>
              </w:rPr>
              <w:t>Lưu lại</w:t>
            </w:r>
            <w:r>
              <w:rPr>
                <w:szCs w:val="26"/>
              </w:rPr>
              <w:t xml:space="preserve"> thông tin thành công</w:t>
            </w:r>
          </w:p>
        </w:tc>
      </w:tr>
      <w:tr w:rsidR="00852AC3" w:rsidRPr="003545C7" w14:paraId="473595FC"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A3C0C6D" w14:textId="77777777" w:rsidR="00852AC3" w:rsidRPr="003545C7" w:rsidRDefault="00852AC3" w:rsidP="00852AC3">
            <w:pPr>
              <w:snapToGrid w:val="0"/>
              <w:spacing w:before="60"/>
              <w:rPr>
                <w:b/>
                <w:szCs w:val="26"/>
              </w:rPr>
            </w:pPr>
            <w:r w:rsidRPr="003545C7">
              <w:rPr>
                <w:b/>
                <w:szCs w:val="26"/>
              </w:rPr>
              <w:t>Trình tự các sự kiện trong quá trình hoạt động của Usecase:</w:t>
            </w:r>
          </w:p>
          <w:p w14:paraId="2CB585F8" w14:textId="3D900119" w:rsidR="00852AC3" w:rsidRPr="002F16D1" w:rsidRDefault="00852AC3" w:rsidP="009B4B77">
            <w:pPr>
              <w:pStyle w:val="ListParagraph"/>
              <w:numPr>
                <w:ilvl w:val="0"/>
                <w:numId w:val="75"/>
              </w:numPr>
              <w:spacing w:before="120" w:after="120" w:line="360" w:lineRule="auto"/>
            </w:pPr>
            <w:r>
              <w:rPr>
                <w:lang w:val="en-US"/>
              </w:rPr>
              <w:t xml:space="preserve">Hệ thống hiển thị </w:t>
            </w:r>
            <w:r w:rsidR="005554AA">
              <w:rPr>
                <w:lang w:val="en-US"/>
              </w:rPr>
              <w:t>danh sách các cơ quan,</w:t>
            </w:r>
            <w:r>
              <w:rPr>
                <w:lang w:val="en-US"/>
              </w:rPr>
              <w:t xml:space="preserve"> </w:t>
            </w:r>
            <w:r w:rsidR="00791666">
              <w:rPr>
                <w:lang w:val="en-US"/>
              </w:rPr>
              <w:t>cơ quan, tổ chức</w:t>
            </w:r>
            <w:r w:rsidR="005554AA">
              <w:rPr>
                <w:lang w:val="en-US"/>
              </w:rPr>
              <w:t>.</w:t>
            </w:r>
          </w:p>
          <w:p w14:paraId="2AE7EF1E" w14:textId="2FE77D66" w:rsidR="005554AA" w:rsidRPr="005554AA" w:rsidRDefault="00852AC3" w:rsidP="009B4B77">
            <w:pPr>
              <w:pStyle w:val="ListParagraph"/>
              <w:numPr>
                <w:ilvl w:val="0"/>
                <w:numId w:val="75"/>
              </w:numPr>
              <w:spacing w:line="360" w:lineRule="auto"/>
              <w:rPr>
                <w:rFonts w:eastAsia="Calibri"/>
                <w:color w:val="000000"/>
                <w:szCs w:val="26"/>
              </w:rPr>
            </w:pPr>
            <w:r>
              <w:rPr>
                <w:lang w:val="en-US"/>
              </w:rPr>
              <w:lastRenderedPageBreak/>
              <w:t>Quản trị hệ thống nhấn nút [</w:t>
            </w:r>
            <w:r w:rsidR="005554AA">
              <w:rPr>
                <w:lang w:val="en-US"/>
              </w:rPr>
              <w:t>Sửa</w:t>
            </w:r>
            <w:r>
              <w:rPr>
                <w:lang w:val="en-US"/>
              </w:rPr>
              <w:t>]</w:t>
            </w:r>
            <w:r w:rsidR="005554AA">
              <w:rPr>
                <w:lang w:val="en-US"/>
              </w:rPr>
              <w:t xml:space="preserve"> tại cơ quan, tổ chức cần chỉnh sửa</w:t>
            </w:r>
            <w:r>
              <w:rPr>
                <w:lang w:val="en-US"/>
              </w:rPr>
              <w:t xml:space="preserve">. </w:t>
            </w:r>
            <w:r w:rsidR="005554AA">
              <w:rPr>
                <w:lang w:val="en-US"/>
              </w:rPr>
              <w:t>Hệ thống hiển thị khung chỉnh sửa thông tin cơ quan, tổ chức và các thông tin đã lưu được hiển thị trong khung.</w:t>
            </w:r>
          </w:p>
          <w:p w14:paraId="3ECC85CB" w14:textId="03C247D6" w:rsidR="00852AC3" w:rsidRPr="00BA1A5D" w:rsidRDefault="005554AA" w:rsidP="009B4B77">
            <w:pPr>
              <w:pStyle w:val="ListParagraph"/>
              <w:numPr>
                <w:ilvl w:val="0"/>
                <w:numId w:val="75"/>
              </w:numPr>
              <w:spacing w:line="360" w:lineRule="auto"/>
              <w:rPr>
                <w:rFonts w:eastAsia="Calibri"/>
                <w:color w:val="000000"/>
                <w:szCs w:val="26"/>
              </w:rPr>
            </w:pPr>
            <w:r>
              <w:rPr>
                <w:lang w:val="en-US"/>
              </w:rPr>
              <w:t xml:space="preserve">Quản trị hệ thống cập nhật các thông tin tổ chức và nhấn nút [Lưu lại]. </w:t>
            </w:r>
            <w:r w:rsidR="00852AC3">
              <w:rPr>
                <w:lang w:val="en-US"/>
              </w:rPr>
              <w:t>Hệ thống sẽ lưu lại các thông tin mới cập nhật.</w:t>
            </w:r>
          </w:p>
        </w:tc>
      </w:tr>
      <w:tr w:rsidR="00852AC3" w:rsidRPr="003545C7" w14:paraId="24CB3786"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DC7CB32" w14:textId="7C527A94" w:rsidR="00852AC3" w:rsidRPr="005554AA" w:rsidRDefault="00852AC3" w:rsidP="00852AC3">
            <w:pPr>
              <w:snapToGrid w:val="0"/>
              <w:spacing w:before="60"/>
              <w:rPr>
                <w:szCs w:val="26"/>
              </w:rPr>
            </w:pPr>
            <w:r w:rsidRPr="003545C7">
              <w:rPr>
                <w:b/>
                <w:szCs w:val="26"/>
              </w:rPr>
              <w:t xml:space="preserve">Hoàn cảnh sử dụng thành công cơ bản: </w:t>
            </w:r>
            <w:r w:rsidR="005554AA">
              <w:rPr>
                <w:szCs w:val="26"/>
              </w:rPr>
              <w:t>Thông tin cơ quan, tổ chức được lưu lại thành công</w:t>
            </w:r>
          </w:p>
        </w:tc>
      </w:tr>
      <w:tr w:rsidR="00852AC3" w:rsidRPr="003545C7" w14:paraId="4B66BE14"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31DDAFC" w14:textId="03358511" w:rsidR="00852AC3" w:rsidRPr="005554AA" w:rsidRDefault="00852AC3" w:rsidP="00852AC3">
            <w:pPr>
              <w:snapToGrid w:val="0"/>
              <w:spacing w:before="60"/>
              <w:rPr>
                <w:szCs w:val="26"/>
              </w:rPr>
            </w:pPr>
            <w:r w:rsidRPr="003545C7">
              <w:rPr>
                <w:b/>
                <w:szCs w:val="26"/>
              </w:rPr>
              <w:t>Hoàn cảnh sử dụng phụ (thay thế) trong trường hợ</w:t>
            </w:r>
            <w:r>
              <w:rPr>
                <w:b/>
                <w:szCs w:val="26"/>
              </w:rPr>
              <w:t xml:space="preserve">p không thành công: </w:t>
            </w:r>
            <w:r w:rsidR="005554AA">
              <w:rPr>
                <w:szCs w:val="26"/>
              </w:rPr>
              <w:t>Không có</w:t>
            </w:r>
          </w:p>
        </w:tc>
      </w:tr>
      <w:tr w:rsidR="00852AC3" w:rsidRPr="003545C7" w14:paraId="18FCEBDD"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9F68DC2" w14:textId="77777777" w:rsidR="00852AC3" w:rsidRDefault="00852AC3" w:rsidP="00852AC3">
            <w:pPr>
              <w:snapToGrid w:val="0"/>
              <w:spacing w:before="60"/>
              <w:rPr>
                <w:szCs w:val="26"/>
              </w:rPr>
            </w:pPr>
            <w:r w:rsidRPr="003545C7">
              <w:rPr>
                <w:b/>
                <w:szCs w:val="26"/>
              </w:rPr>
              <w:t>Hành động liên quan sẽ xảy ra khi Usecase kết thúc:</w:t>
            </w:r>
          </w:p>
          <w:p w14:paraId="3F96D883" w14:textId="12A9270B" w:rsidR="005554AA" w:rsidRPr="003545C7" w:rsidRDefault="005554AA" w:rsidP="00852AC3">
            <w:pPr>
              <w:snapToGrid w:val="0"/>
              <w:spacing w:before="60"/>
              <w:rPr>
                <w:szCs w:val="26"/>
              </w:rPr>
            </w:pPr>
            <w:r>
              <w:rPr>
                <w:szCs w:val="26"/>
              </w:rPr>
              <w:t>Các thông tin của cơ quan, tổ chức vừa chỉnh sửa mà có hiển thị ở danh sách cơ quan, tổ chức sẽ được cập nhật lại thành thông tin mới.</w:t>
            </w:r>
          </w:p>
        </w:tc>
      </w:tr>
      <w:tr w:rsidR="00852AC3" w:rsidRPr="003545C7" w14:paraId="77721D48"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9F141B2" w14:textId="77777777" w:rsidR="00852AC3" w:rsidRPr="003545C7" w:rsidRDefault="00852AC3" w:rsidP="00852AC3">
            <w:pPr>
              <w:snapToGrid w:val="0"/>
              <w:spacing w:before="60"/>
              <w:rPr>
                <w:szCs w:val="26"/>
              </w:rPr>
            </w:pPr>
            <w:r w:rsidRPr="003545C7">
              <w:rPr>
                <w:b/>
                <w:szCs w:val="26"/>
              </w:rPr>
              <w:t>Các yêu cầu phi chức năng:</w:t>
            </w:r>
            <w:r w:rsidRPr="003545C7">
              <w:rPr>
                <w:szCs w:val="26"/>
              </w:rPr>
              <w:t xml:space="preserve"> Không có</w:t>
            </w:r>
          </w:p>
        </w:tc>
      </w:tr>
    </w:tbl>
    <w:p w14:paraId="6FDA4844" w14:textId="77777777" w:rsidR="00852AC3" w:rsidRPr="00ED0757" w:rsidRDefault="00852AC3" w:rsidP="00852AC3"/>
    <w:p w14:paraId="24135550" w14:textId="0CBB863D" w:rsidR="00852AC3" w:rsidRDefault="00791666" w:rsidP="00852AC3">
      <w:pPr>
        <w:keepNext/>
      </w:pPr>
      <w:r>
        <w:rPr>
          <w:noProof/>
        </w:rPr>
        <w:drawing>
          <wp:inline distT="0" distB="0" distL="0" distR="0" wp14:anchorId="11197980" wp14:editId="3F3E7B10">
            <wp:extent cx="5677200" cy="1336204"/>
            <wp:effectExtent l="19050" t="19050" r="19050"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7CE27D.tmp"/>
                    <pic:cNvPicPr/>
                  </pic:nvPicPr>
                  <pic:blipFill>
                    <a:blip r:embed="rId177">
                      <a:extLst>
                        <a:ext uri="{28A0092B-C50C-407E-A947-70E740481C1C}">
                          <a14:useLocalDpi xmlns:a14="http://schemas.microsoft.com/office/drawing/2010/main" val="0"/>
                        </a:ext>
                      </a:extLst>
                    </a:blip>
                    <a:stretch>
                      <a:fillRect/>
                    </a:stretch>
                  </pic:blipFill>
                  <pic:spPr>
                    <a:xfrm>
                      <a:off x="0" y="0"/>
                      <a:ext cx="5677200" cy="1336204"/>
                    </a:xfrm>
                    <a:prstGeom prst="rect">
                      <a:avLst/>
                    </a:prstGeom>
                    <a:ln>
                      <a:solidFill>
                        <a:schemeClr val="accent1">
                          <a:lumMod val="50000"/>
                        </a:schemeClr>
                      </a:solidFill>
                    </a:ln>
                  </pic:spPr>
                </pic:pic>
              </a:graphicData>
            </a:graphic>
          </wp:inline>
        </w:drawing>
      </w:r>
    </w:p>
    <w:p w14:paraId="14BC943D" w14:textId="0B6F5AAD" w:rsidR="00852AC3" w:rsidRDefault="00852AC3"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4</w:t>
        </w:r>
      </w:fldSimple>
      <w:r>
        <w:t>: Danh sách các tổ chức cần kiểm duyệt thông tin</w:t>
      </w:r>
    </w:p>
    <w:p w14:paraId="33A85284" w14:textId="77777777" w:rsidR="00B340EC" w:rsidRDefault="00B340EC" w:rsidP="00941B88">
      <w:pPr>
        <w:pStyle w:val="UCName"/>
      </w:pPr>
      <w:bookmarkStart w:id="401" w:name="_Ref19789405"/>
      <w:bookmarkStart w:id="402" w:name="_Ref19789409"/>
      <w:bookmarkStart w:id="403" w:name="_Toc22744191"/>
      <w:bookmarkStart w:id="404" w:name="_Ref19789421"/>
      <w:bookmarkStart w:id="405" w:name="_Ref19789424"/>
      <w:r>
        <w:t>Kiểm duyệt thông tin tổ chức</w:t>
      </w:r>
      <w:bookmarkEnd w:id="401"/>
      <w:bookmarkEnd w:id="402"/>
      <w:bookmarkEnd w:id="403"/>
    </w:p>
    <w:tbl>
      <w:tblPr>
        <w:tblW w:w="5000" w:type="pct"/>
        <w:tblLook w:val="04A0" w:firstRow="1" w:lastRow="0" w:firstColumn="1" w:lastColumn="0" w:noHBand="0" w:noVBand="1"/>
      </w:tblPr>
      <w:tblGrid>
        <w:gridCol w:w="5807"/>
        <w:gridCol w:w="3210"/>
      </w:tblGrid>
      <w:tr w:rsidR="00B340EC" w14:paraId="1374A58B" w14:textId="77777777" w:rsidTr="00A666C2">
        <w:tc>
          <w:tcPr>
            <w:tcW w:w="3220" w:type="pct"/>
            <w:tcBorders>
              <w:top w:val="single" w:sz="4" w:space="0" w:color="000000"/>
              <w:left w:val="single" w:sz="4" w:space="0" w:color="000000"/>
              <w:bottom w:val="single" w:sz="4" w:space="0" w:color="000000"/>
              <w:right w:val="nil"/>
            </w:tcBorders>
            <w:hideMark/>
          </w:tcPr>
          <w:p w14:paraId="5B72698B" w14:textId="77777777" w:rsidR="00B340EC" w:rsidRDefault="00B340EC" w:rsidP="00B340EC">
            <w:pPr>
              <w:spacing w:before="60"/>
              <w:rPr>
                <w:rFonts w:eastAsiaTheme="minorHAnsi"/>
                <w:sz w:val="28"/>
                <w:szCs w:val="26"/>
              </w:rPr>
            </w:pPr>
            <w:r>
              <w:rPr>
                <w:b/>
                <w:szCs w:val="26"/>
              </w:rPr>
              <w:t>Tên Usecase:</w:t>
            </w:r>
            <w:r>
              <w:rPr>
                <w:szCs w:val="26"/>
              </w:rPr>
              <w:t xml:space="preserve"> </w:t>
            </w:r>
            <w:r>
              <w:t>Kiểm duyệt thông tin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4F47E04C" w14:textId="77777777" w:rsidR="00B340EC" w:rsidRDefault="00B340EC" w:rsidP="00B340EC">
            <w:pPr>
              <w:snapToGrid w:val="0"/>
              <w:spacing w:before="60"/>
              <w:rPr>
                <w:szCs w:val="26"/>
              </w:rPr>
            </w:pPr>
            <w:r>
              <w:rPr>
                <w:b/>
                <w:szCs w:val="26"/>
              </w:rPr>
              <w:t>Mức độ BMT:</w:t>
            </w:r>
            <w:r>
              <w:rPr>
                <w:szCs w:val="26"/>
              </w:rPr>
              <w:t xml:space="preserve"> B</w:t>
            </w:r>
          </w:p>
        </w:tc>
      </w:tr>
      <w:tr w:rsidR="00B340EC" w14:paraId="6070FCD1" w14:textId="77777777" w:rsidTr="00A666C2">
        <w:tc>
          <w:tcPr>
            <w:tcW w:w="3220" w:type="pct"/>
            <w:tcBorders>
              <w:top w:val="single" w:sz="4" w:space="0" w:color="000000"/>
              <w:left w:val="single" w:sz="4" w:space="0" w:color="000000"/>
              <w:bottom w:val="single" w:sz="4" w:space="0" w:color="000000"/>
              <w:right w:val="nil"/>
            </w:tcBorders>
            <w:hideMark/>
          </w:tcPr>
          <w:p w14:paraId="7CFF887B" w14:textId="360913EF" w:rsidR="00B340EC" w:rsidRDefault="00B340EC" w:rsidP="00A666C2">
            <w:pPr>
              <w:tabs>
                <w:tab w:val="right" w:pos="5591"/>
              </w:tabs>
              <w:snapToGrid w:val="0"/>
              <w:spacing w:before="60"/>
              <w:rPr>
                <w:szCs w:val="26"/>
              </w:rPr>
            </w:pPr>
            <w:r>
              <w:rPr>
                <w:b/>
                <w:szCs w:val="26"/>
              </w:rPr>
              <w:t xml:space="preserve">Tác nhân chính: </w:t>
            </w:r>
            <w:r>
              <w:t>Quản trị hệ thống</w:t>
            </w:r>
            <w:r w:rsidR="00A666C2">
              <w:tab/>
            </w:r>
          </w:p>
        </w:tc>
        <w:tc>
          <w:tcPr>
            <w:tcW w:w="1780" w:type="pct"/>
            <w:tcBorders>
              <w:top w:val="single" w:sz="4" w:space="0" w:color="000000"/>
              <w:left w:val="single" w:sz="4" w:space="0" w:color="000000"/>
              <w:bottom w:val="single" w:sz="4" w:space="0" w:color="000000"/>
              <w:right w:val="single" w:sz="4" w:space="0" w:color="000000"/>
            </w:tcBorders>
            <w:hideMark/>
          </w:tcPr>
          <w:p w14:paraId="7223BF5B" w14:textId="77777777" w:rsidR="00B340EC" w:rsidRDefault="00B340EC" w:rsidP="00B340EC">
            <w:pPr>
              <w:snapToGrid w:val="0"/>
              <w:spacing w:before="60"/>
              <w:rPr>
                <w:szCs w:val="26"/>
              </w:rPr>
            </w:pPr>
            <w:r>
              <w:rPr>
                <w:b/>
                <w:szCs w:val="26"/>
              </w:rPr>
              <w:t xml:space="preserve">Tác nhân phụ: </w:t>
            </w:r>
            <w:r>
              <w:rPr>
                <w:szCs w:val="26"/>
              </w:rPr>
              <w:t>Hệ thống</w:t>
            </w:r>
          </w:p>
        </w:tc>
      </w:tr>
      <w:tr w:rsidR="00B340EC" w14:paraId="3489B021"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699FDA61" w14:textId="77777777" w:rsidR="00B340EC" w:rsidRDefault="00B340EC" w:rsidP="00B340EC">
            <w:pPr>
              <w:spacing w:before="60"/>
              <w:rPr>
                <w:szCs w:val="26"/>
              </w:rPr>
            </w:pPr>
            <w:r>
              <w:rPr>
                <w:b/>
                <w:szCs w:val="26"/>
              </w:rPr>
              <w:t xml:space="preserve">Mô tả Usecase: </w:t>
            </w:r>
            <w:r>
              <w:t>Quản trị hệ thống kiểm duyệt thông tin tổ chức</w:t>
            </w:r>
          </w:p>
        </w:tc>
      </w:tr>
      <w:tr w:rsidR="00B340EC" w14:paraId="4821B01B"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2136A341" w14:textId="77777777" w:rsidR="00B340EC" w:rsidRPr="008A2CB2" w:rsidRDefault="00B340EC" w:rsidP="00B340EC">
            <w:pPr>
              <w:snapToGrid w:val="0"/>
              <w:spacing w:before="60"/>
              <w:rPr>
                <w:szCs w:val="26"/>
              </w:rPr>
            </w:pPr>
            <w:r>
              <w:rPr>
                <w:b/>
                <w:szCs w:val="26"/>
              </w:rPr>
              <w:t xml:space="preserve">Điều kiện để bắt đầu Usecase: </w:t>
            </w:r>
            <w:r>
              <w:rPr>
                <w:szCs w:val="26"/>
              </w:rPr>
              <w:t>Có tổ chức đăng ký thông tin tổ chức</w:t>
            </w:r>
          </w:p>
        </w:tc>
      </w:tr>
      <w:tr w:rsidR="00B340EC" w14:paraId="44F1C43C"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4F6DDE30" w14:textId="77777777" w:rsidR="00B340EC" w:rsidRPr="00E727C5" w:rsidRDefault="00B340EC" w:rsidP="00B340EC">
            <w:pPr>
              <w:snapToGrid w:val="0"/>
              <w:spacing w:before="60"/>
              <w:rPr>
                <w:szCs w:val="26"/>
              </w:rPr>
            </w:pPr>
            <w:r>
              <w:rPr>
                <w:b/>
                <w:szCs w:val="26"/>
              </w:rPr>
              <w:t xml:space="preserve">Điều kiện để kết thúc Usecase: </w:t>
            </w:r>
            <w:r>
              <w:rPr>
                <w:szCs w:val="26"/>
              </w:rPr>
              <w:t>Tổ chức được kiểm duyệt thông tin</w:t>
            </w:r>
          </w:p>
        </w:tc>
      </w:tr>
      <w:tr w:rsidR="00B340EC" w14:paraId="18DBEF42" w14:textId="77777777" w:rsidTr="00B340EC">
        <w:tc>
          <w:tcPr>
            <w:tcW w:w="5000" w:type="pct"/>
            <w:gridSpan w:val="2"/>
            <w:tcBorders>
              <w:top w:val="single" w:sz="4" w:space="0" w:color="000000"/>
              <w:left w:val="single" w:sz="4" w:space="0" w:color="000000"/>
              <w:bottom w:val="single" w:sz="4" w:space="0" w:color="000000"/>
              <w:right w:val="single" w:sz="4" w:space="0" w:color="000000"/>
            </w:tcBorders>
          </w:tcPr>
          <w:p w14:paraId="0A0201C0" w14:textId="77777777" w:rsidR="00B340EC" w:rsidRDefault="00B340EC" w:rsidP="00B340EC">
            <w:pPr>
              <w:snapToGrid w:val="0"/>
              <w:spacing w:before="60"/>
              <w:rPr>
                <w:b/>
                <w:szCs w:val="26"/>
              </w:rPr>
            </w:pPr>
            <w:r>
              <w:rPr>
                <w:b/>
                <w:szCs w:val="26"/>
              </w:rPr>
              <w:t>Trình tự các sự kiện trong quá trình hoạt động của Usecase:</w:t>
            </w:r>
          </w:p>
          <w:p w14:paraId="0A09CEF6" w14:textId="77777777" w:rsidR="00B340EC" w:rsidRPr="002F16D1" w:rsidRDefault="00B340EC" w:rsidP="00A8287A">
            <w:pPr>
              <w:pStyle w:val="ListParagraph"/>
              <w:numPr>
                <w:ilvl w:val="0"/>
                <w:numId w:val="11"/>
              </w:numPr>
              <w:spacing w:before="120" w:after="120" w:line="360" w:lineRule="auto"/>
            </w:pPr>
            <w:r>
              <w:rPr>
                <w:lang w:val="en-US"/>
              </w:rPr>
              <w:t>Hệ thống hiển thị danh sách các tổ chức cần kiểm duyệt</w:t>
            </w:r>
          </w:p>
          <w:p w14:paraId="35556D4A" w14:textId="77777777" w:rsidR="00B340EC" w:rsidRPr="002F16D1" w:rsidRDefault="00B340EC" w:rsidP="00A8287A">
            <w:pPr>
              <w:pStyle w:val="ListParagraph"/>
              <w:numPr>
                <w:ilvl w:val="0"/>
                <w:numId w:val="11"/>
              </w:numPr>
              <w:spacing w:before="120" w:after="120" w:line="360" w:lineRule="auto"/>
            </w:pPr>
            <w:r>
              <w:rPr>
                <w:lang w:val="en-US"/>
              </w:rPr>
              <w:lastRenderedPageBreak/>
              <w:t>Quản trị hệ thống chọn 1 cơ quan, tổ chức để xem thông tin, hệ thống sẽ hiển thị thông tin chi tiết của tổ chức</w:t>
            </w:r>
          </w:p>
          <w:p w14:paraId="294E7305" w14:textId="77777777" w:rsidR="00B340EC" w:rsidRPr="00D05797" w:rsidRDefault="00B340EC" w:rsidP="00A8287A">
            <w:pPr>
              <w:pStyle w:val="ListParagraph"/>
              <w:numPr>
                <w:ilvl w:val="0"/>
                <w:numId w:val="11"/>
              </w:numPr>
              <w:spacing w:before="120" w:after="120" w:line="360" w:lineRule="auto"/>
            </w:pPr>
            <w:r>
              <w:rPr>
                <w:lang w:val="en-US"/>
              </w:rPr>
              <w:t>Quản trị hệ thống cập nhật các thông tin tổ chức và nhấn nút [Cập nhật thông tin]. Hệ thống sẽ lưu lại các thông tin mới cập nhật.</w:t>
            </w:r>
          </w:p>
          <w:p w14:paraId="419F5711" w14:textId="77777777" w:rsidR="00B340EC" w:rsidRPr="00827E41" w:rsidRDefault="00B340EC" w:rsidP="00A8287A">
            <w:pPr>
              <w:pStyle w:val="ListParagraph"/>
              <w:numPr>
                <w:ilvl w:val="0"/>
                <w:numId w:val="11"/>
              </w:numPr>
              <w:spacing w:before="120" w:after="120" w:line="360" w:lineRule="auto"/>
            </w:pPr>
            <w:r>
              <w:rPr>
                <w:lang w:val="en-US"/>
              </w:rPr>
              <w:t>Quản trị hệ thống nhấn nút [Duyệt thông tin tổ chức] để duyệt tổ chức. Tổ chức sẽ được đưa vào danh sách các tổ chức đã được duyệt.</w:t>
            </w:r>
          </w:p>
        </w:tc>
      </w:tr>
      <w:tr w:rsidR="00B340EC" w14:paraId="061D44EE"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487686C6" w14:textId="77777777" w:rsidR="00B340EC" w:rsidRDefault="00B340EC" w:rsidP="00B340EC">
            <w:pPr>
              <w:snapToGrid w:val="0"/>
              <w:spacing w:before="60"/>
              <w:rPr>
                <w:szCs w:val="26"/>
              </w:rPr>
            </w:pPr>
            <w:r>
              <w:rPr>
                <w:b/>
                <w:szCs w:val="26"/>
              </w:rPr>
              <w:t xml:space="preserve">Hoàn cảnh sử dụng thành công cơ bản: </w:t>
            </w:r>
            <w:r>
              <w:rPr>
                <w:szCs w:val="26"/>
              </w:rPr>
              <w:t>Tổ chức được duyệt thông tin.</w:t>
            </w:r>
          </w:p>
        </w:tc>
      </w:tr>
      <w:tr w:rsidR="00B340EC" w14:paraId="70C967F5"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2BEA20A0" w14:textId="77777777" w:rsidR="00B340EC" w:rsidRDefault="00B340EC" w:rsidP="00B340EC">
            <w:pPr>
              <w:snapToGrid w:val="0"/>
              <w:spacing w:before="60"/>
              <w:rPr>
                <w:b/>
                <w:szCs w:val="26"/>
              </w:rPr>
            </w:pPr>
            <w:r>
              <w:rPr>
                <w:b/>
                <w:szCs w:val="26"/>
              </w:rPr>
              <w:t>Hoàn cảnh sử dụng phụ (thay thế) trong trường hợp không thành công:</w:t>
            </w:r>
          </w:p>
          <w:p w14:paraId="4FF25C83" w14:textId="77777777" w:rsidR="00B340EC" w:rsidRDefault="00B340EC" w:rsidP="00B340EC">
            <w:pPr>
              <w:snapToGrid w:val="0"/>
              <w:spacing w:before="60"/>
            </w:pPr>
            <w:r>
              <w:t>1. Không duyệt thông tin tổ chức:</w:t>
            </w:r>
          </w:p>
          <w:p w14:paraId="1FD3E4E2" w14:textId="77777777" w:rsidR="00B340EC" w:rsidRDefault="00B340EC" w:rsidP="009B4B77">
            <w:pPr>
              <w:pStyle w:val="ListParagraph"/>
              <w:numPr>
                <w:ilvl w:val="0"/>
                <w:numId w:val="74"/>
              </w:numPr>
              <w:snapToGrid w:val="0"/>
              <w:spacing w:before="60"/>
            </w:pPr>
            <w:r>
              <w:t xml:space="preserve">Quản trị hệ thống nhấn nút [Không duyệt] nếu không duyệt tổ chức này. Hệ thống hiển thị thông báo xác nhận, nếu quản trị hệ thống xác nhận, tổ chức sẽ được đưa vào danh sách các tổ chức không được duyệt. </w:t>
            </w:r>
          </w:p>
          <w:p w14:paraId="1F007D08" w14:textId="77777777" w:rsidR="00B340EC" w:rsidRPr="00516698" w:rsidRDefault="00B340EC" w:rsidP="009B4B77">
            <w:pPr>
              <w:pStyle w:val="ListParagraph"/>
              <w:numPr>
                <w:ilvl w:val="0"/>
                <w:numId w:val="74"/>
              </w:numPr>
              <w:snapToGrid w:val="0"/>
              <w:spacing w:before="60"/>
              <w:rPr>
                <w:szCs w:val="26"/>
              </w:rPr>
            </w:pPr>
            <w:r>
              <w:t>Hệ thống sẽ gửi email thông báo tới cơ quan, tổ chức đăng ký tài khoản về thông tin tổ chức không được duyệt.</w:t>
            </w:r>
          </w:p>
        </w:tc>
      </w:tr>
      <w:tr w:rsidR="00B340EC" w14:paraId="71D4E71B"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79A609DA" w14:textId="77777777" w:rsidR="00B340EC" w:rsidRDefault="00B340EC" w:rsidP="00B340EC">
            <w:pPr>
              <w:snapToGrid w:val="0"/>
              <w:spacing w:before="60"/>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B340EC" w14:paraId="5B823076"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0FB2DAD7" w14:textId="77777777" w:rsidR="00B340EC" w:rsidRDefault="00B340EC" w:rsidP="00B340EC">
            <w:pPr>
              <w:snapToGrid w:val="0"/>
              <w:spacing w:before="60"/>
              <w:rPr>
                <w:szCs w:val="26"/>
              </w:rPr>
            </w:pPr>
            <w:r>
              <w:rPr>
                <w:b/>
                <w:szCs w:val="26"/>
              </w:rPr>
              <w:t>Các yêu cầu phi chức năng:</w:t>
            </w:r>
            <w:r>
              <w:rPr>
                <w:szCs w:val="26"/>
              </w:rPr>
              <w:t xml:space="preserve"> Không có</w:t>
            </w:r>
          </w:p>
        </w:tc>
      </w:tr>
    </w:tbl>
    <w:p w14:paraId="2C8A0E36" w14:textId="77777777" w:rsidR="00B340EC" w:rsidRDefault="00B340EC" w:rsidP="00B340EC"/>
    <w:p w14:paraId="2588A8D7" w14:textId="77777777" w:rsidR="00852AC3" w:rsidRDefault="00852AC3" w:rsidP="00941B88">
      <w:pPr>
        <w:pStyle w:val="UCName"/>
      </w:pPr>
      <w:bookmarkStart w:id="406" w:name="_Ref20404281"/>
      <w:bookmarkStart w:id="407" w:name="_Toc22744192"/>
      <w:r>
        <w:t>Xóa thông tin tổ chức không được duyệt</w:t>
      </w:r>
      <w:bookmarkEnd w:id="404"/>
      <w:bookmarkEnd w:id="405"/>
      <w:bookmarkEnd w:id="406"/>
      <w:bookmarkEnd w:id="407"/>
    </w:p>
    <w:tbl>
      <w:tblPr>
        <w:tblW w:w="5000" w:type="pct"/>
        <w:tblLook w:val="04A0" w:firstRow="1" w:lastRow="0" w:firstColumn="1" w:lastColumn="0" w:noHBand="0" w:noVBand="1"/>
      </w:tblPr>
      <w:tblGrid>
        <w:gridCol w:w="5949"/>
        <w:gridCol w:w="3068"/>
      </w:tblGrid>
      <w:tr w:rsidR="00852AC3" w14:paraId="48032505" w14:textId="77777777" w:rsidTr="00A666C2">
        <w:tc>
          <w:tcPr>
            <w:tcW w:w="3299" w:type="pct"/>
            <w:tcBorders>
              <w:top w:val="single" w:sz="4" w:space="0" w:color="000000"/>
              <w:left w:val="single" w:sz="4" w:space="0" w:color="000000"/>
              <w:bottom w:val="single" w:sz="4" w:space="0" w:color="000000"/>
              <w:right w:val="nil"/>
            </w:tcBorders>
            <w:hideMark/>
          </w:tcPr>
          <w:p w14:paraId="06C2166D" w14:textId="77777777" w:rsidR="00852AC3" w:rsidRDefault="00852AC3" w:rsidP="00852AC3">
            <w:pPr>
              <w:spacing w:before="60"/>
              <w:rPr>
                <w:rFonts w:eastAsiaTheme="minorHAnsi"/>
                <w:sz w:val="28"/>
                <w:szCs w:val="26"/>
              </w:rPr>
            </w:pPr>
            <w:r>
              <w:rPr>
                <w:b/>
                <w:szCs w:val="26"/>
              </w:rPr>
              <w:t>Tên Usecase:</w:t>
            </w:r>
            <w:r>
              <w:rPr>
                <w:szCs w:val="26"/>
              </w:rPr>
              <w:t xml:space="preserve"> </w:t>
            </w:r>
            <w:r>
              <w:t>Xóa thông tin tổ chức không được duyệt</w:t>
            </w:r>
          </w:p>
        </w:tc>
        <w:tc>
          <w:tcPr>
            <w:tcW w:w="1701" w:type="pct"/>
            <w:tcBorders>
              <w:top w:val="single" w:sz="4" w:space="0" w:color="000000"/>
              <w:left w:val="single" w:sz="4" w:space="0" w:color="000000"/>
              <w:bottom w:val="single" w:sz="4" w:space="0" w:color="000000"/>
              <w:right w:val="single" w:sz="4" w:space="0" w:color="000000"/>
            </w:tcBorders>
            <w:hideMark/>
          </w:tcPr>
          <w:p w14:paraId="5EE310AA" w14:textId="77777777" w:rsidR="00852AC3" w:rsidRDefault="00852AC3" w:rsidP="00852AC3">
            <w:pPr>
              <w:snapToGrid w:val="0"/>
              <w:spacing w:before="60"/>
              <w:rPr>
                <w:szCs w:val="26"/>
              </w:rPr>
            </w:pPr>
            <w:r>
              <w:rPr>
                <w:b/>
                <w:szCs w:val="26"/>
              </w:rPr>
              <w:t>Mức độ BMT:</w:t>
            </w:r>
            <w:r>
              <w:rPr>
                <w:szCs w:val="26"/>
              </w:rPr>
              <w:t xml:space="preserve"> B</w:t>
            </w:r>
          </w:p>
        </w:tc>
      </w:tr>
      <w:tr w:rsidR="00852AC3" w14:paraId="73D16970" w14:textId="77777777" w:rsidTr="00A666C2">
        <w:tc>
          <w:tcPr>
            <w:tcW w:w="3299" w:type="pct"/>
            <w:tcBorders>
              <w:top w:val="single" w:sz="4" w:space="0" w:color="000000"/>
              <w:left w:val="single" w:sz="4" w:space="0" w:color="000000"/>
              <w:bottom w:val="single" w:sz="4" w:space="0" w:color="000000"/>
              <w:right w:val="nil"/>
            </w:tcBorders>
            <w:hideMark/>
          </w:tcPr>
          <w:p w14:paraId="3BB013CC" w14:textId="3304CC5E" w:rsidR="00852AC3" w:rsidRDefault="00852AC3" w:rsidP="00A666C2">
            <w:pPr>
              <w:tabs>
                <w:tab w:val="right" w:pos="5733"/>
              </w:tabs>
              <w:snapToGrid w:val="0"/>
              <w:spacing w:before="60"/>
              <w:rPr>
                <w:szCs w:val="26"/>
              </w:rPr>
            </w:pPr>
            <w:r>
              <w:rPr>
                <w:b/>
                <w:szCs w:val="26"/>
              </w:rPr>
              <w:t xml:space="preserve">Tác nhân chính: </w:t>
            </w:r>
            <w:r>
              <w:t>Quản trị hệ thống</w:t>
            </w:r>
            <w:r w:rsidR="00A666C2">
              <w:tab/>
            </w:r>
          </w:p>
        </w:tc>
        <w:tc>
          <w:tcPr>
            <w:tcW w:w="1701" w:type="pct"/>
            <w:tcBorders>
              <w:top w:val="single" w:sz="4" w:space="0" w:color="000000"/>
              <w:left w:val="single" w:sz="4" w:space="0" w:color="000000"/>
              <w:bottom w:val="single" w:sz="4" w:space="0" w:color="000000"/>
              <w:right w:val="single" w:sz="4" w:space="0" w:color="000000"/>
            </w:tcBorders>
            <w:hideMark/>
          </w:tcPr>
          <w:p w14:paraId="6CF450EC" w14:textId="77777777" w:rsidR="00852AC3" w:rsidRDefault="00852AC3" w:rsidP="00852AC3">
            <w:pPr>
              <w:snapToGrid w:val="0"/>
              <w:spacing w:before="60"/>
              <w:rPr>
                <w:szCs w:val="26"/>
              </w:rPr>
            </w:pPr>
            <w:r>
              <w:rPr>
                <w:b/>
                <w:szCs w:val="26"/>
              </w:rPr>
              <w:t xml:space="preserve">Tác nhân phụ: </w:t>
            </w:r>
            <w:r>
              <w:rPr>
                <w:szCs w:val="26"/>
              </w:rPr>
              <w:t>Hệ thống</w:t>
            </w:r>
          </w:p>
        </w:tc>
      </w:tr>
      <w:tr w:rsidR="00852AC3" w14:paraId="41001CD1"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43C6E9B2" w14:textId="77777777" w:rsidR="00852AC3" w:rsidRDefault="00852AC3" w:rsidP="00852AC3">
            <w:pPr>
              <w:spacing w:before="60"/>
              <w:rPr>
                <w:szCs w:val="26"/>
              </w:rPr>
            </w:pPr>
            <w:r>
              <w:rPr>
                <w:b/>
                <w:szCs w:val="26"/>
              </w:rPr>
              <w:t xml:space="preserve">Mô tả Usecase: </w:t>
            </w:r>
            <w:r>
              <w:t>Quản trị hệ thống xóa thông tin tổ chức không được duyệt</w:t>
            </w:r>
          </w:p>
        </w:tc>
      </w:tr>
      <w:tr w:rsidR="00852AC3" w14:paraId="0B6ADF98"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3C5E5EE2" w14:textId="77777777" w:rsidR="00852AC3" w:rsidRPr="003F48C4" w:rsidRDefault="00852AC3" w:rsidP="00852AC3">
            <w:pPr>
              <w:snapToGrid w:val="0"/>
              <w:spacing w:before="60"/>
              <w:rPr>
                <w:szCs w:val="26"/>
              </w:rPr>
            </w:pPr>
            <w:r>
              <w:rPr>
                <w:b/>
                <w:szCs w:val="26"/>
              </w:rPr>
              <w:t xml:space="preserve">Điều kiện để bắt đầu Usecase: </w:t>
            </w:r>
            <w:r>
              <w:rPr>
                <w:szCs w:val="26"/>
              </w:rPr>
              <w:t>Có tổ chức không được duyệt</w:t>
            </w:r>
          </w:p>
        </w:tc>
      </w:tr>
      <w:tr w:rsidR="00852AC3" w14:paraId="7873D5B0"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1E107561" w14:textId="77777777" w:rsidR="00852AC3" w:rsidRPr="003F48C4" w:rsidRDefault="00852AC3" w:rsidP="00852AC3">
            <w:pPr>
              <w:snapToGrid w:val="0"/>
              <w:spacing w:before="60"/>
              <w:rPr>
                <w:szCs w:val="26"/>
              </w:rPr>
            </w:pPr>
            <w:r>
              <w:rPr>
                <w:b/>
                <w:szCs w:val="26"/>
              </w:rPr>
              <w:t xml:space="preserve">Điều kiện để kết thúc Usecase: </w:t>
            </w:r>
            <w:r>
              <w:rPr>
                <w:szCs w:val="26"/>
              </w:rPr>
              <w:t>Thông tin tổ chức xóa khỏi hệ thống.</w:t>
            </w:r>
          </w:p>
        </w:tc>
      </w:tr>
      <w:tr w:rsidR="00852AC3" w14:paraId="4FA33DE3" w14:textId="77777777" w:rsidTr="00852AC3">
        <w:tc>
          <w:tcPr>
            <w:tcW w:w="5000" w:type="pct"/>
            <w:gridSpan w:val="2"/>
            <w:tcBorders>
              <w:top w:val="single" w:sz="4" w:space="0" w:color="000000"/>
              <w:left w:val="single" w:sz="4" w:space="0" w:color="000000"/>
              <w:bottom w:val="single" w:sz="4" w:space="0" w:color="000000"/>
              <w:right w:val="single" w:sz="4" w:space="0" w:color="000000"/>
            </w:tcBorders>
          </w:tcPr>
          <w:p w14:paraId="0ED9BDC5" w14:textId="77777777" w:rsidR="00852AC3" w:rsidRDefault="00852AC3" w:rsidP="00852AC3">
            <w:pPr>
              <w:snapToGrid w:val="0"/>
              <w:spacing w:before="60"/>
              <w:rPr>
                <w:szCs w:val="26"/>
              </w:rPr>
            </w:pPr>
            <w:r>
              <w:rPr>
                <w:b/>
                <w:szCs w:val="26"/>
              </w:rPr>
              <w:t>Trình tự các sự kiện trong quá trình hoạt động của Usecase:</w:t>
            </w:r>
          </w:p>
          <w:p w14:paraId="5251F9B8" w14:textId="77777777" w:rsidR="00852AC3" w:rsidRPr="002F16D1" w:rsidRDefault="00852AC3" w:rsidP="00A8287A">
            <w:pPr>
              <w:pStyle w:val="ListParagraph"/>
              <w:numPr>
                <w:ilvl w:val="0"/>
                <w:numId w:val="20"/>
              </w:numPr>
              <w:spacing w:before="120" w:after="120" w:line="360" w:lineRule="auto"/>
            </w:pPr>
            <w:r>
              <w:rPr>
                <w:lang w:val="en-US"/>
              </w:rPr>
              <w:t>Hệ thống hiển thị danh sách các tổ chức không được duyệt</w:t>
            </w:r>
          </w:p>
          <w:p w14:paraId="2DE5E8CD" w14:textId="77777777" w:rsidR="00852AC3" w:rsidRPr="002F16D1" w:rsidRDefault="00852AC3" w:rsidP="00A8287A">
            <w:pPr>
              <w:pStyle w:val="ListParagraph"/>
              <w:numPr>
                <w:ilvl w:val="0"/>
                <w:numId w:val="20"/>
              </w:numPr>
              <w:spacing w:before="120" w:after="120" w:line="360" w:lineRule="auto"/>
            </w:pPr>
            <w:r>
              <w:rPr>
                <w:lang w:val="en-US"/>
              </w:rPr>
              <w:t>Quản trị hệ thống chọn 1 cơ quan, tổ chức để xem thông tin, hệ thống sẽ hiển thị thông tin chi tiết của tổ chức</w:t>
            </w:r>
          </w:p>
          <w:p w14:paraId="6820DBF5" w14:textId="77777777" w:rsidR="00852AC3" w:rsidRDefault="00852AC3" w:rsidP="00A8287A">
            <w:pPr>
              <w:pStyle w:val="ListParagraph"/>
              <w:numPr>
                <w:ilvl w:val="0"/>
                <w:numId w:val="20"/>
              </w:numPr>
              <w:spacing w:line="360" w:lineRule="auto"/>
              <w:rPr>
                <w:rFonts w:eastAsia="Calibri"/>
                <w:color w:val="000000"/>
                <w:szCs w:val="26"/>
              </w:rPr>
            </w:pPr>
            <w:r>
              <w:rPr>
                <w:lang w:val="en-US"/>
              </w:rPr>
              <w:t>Quản trị hệ thống nhấn nút [Xóa tổ chức] để xóa tổ chức. Tổ chức sẽ bị xóa khỏi hệ thống.</w:t>
            </w:r>
          </w:p>
        </w:tc>
      </w:tr>
      <w:tr w:rsidR="00852AC3" w14:paraId="01DEE3A1"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448A1F48" w14:textId="77777777" w:rsidR="00852AC3" w:rsidRDefault="00852AC3" w:rsidP="00852AC3">
            <w:pPr>
              <w:snapToGrid w:val="0"/>
              <w:spacing w:before="60"/>
              <w:rPr>
                <w:szCs w:val="26"/>
              </w:rPr>
            </w:pPr>
            <w:r>
              <w:rPr>
                <w:b/>
                <w:szCs w:val="26"/>
              </w:rPr>
              <w:lastRenderedPageBreak/>
              <w:t xml:space="preserve">Hoàn cảnh sử dụng thành công cơ bản: </w:t>
            </w:r>
            <w:r>
              <w:rPr>
                <w:szCs w:val="26"/>
              </w:rPr>
              <w:t>Thông tin tổ chức xóa thành công khỏi hệ thống.</w:t>
            </w:r>
          </w:p>
        </w:tc>
      </w:tr>
      <w:tr w:rsidR="00852AC3" w14:paraId="4F429103"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5ECF3C20" w14:textId="77777777" w:rsidR="00852AC3" w:rsidRPr="004533E4" w:rsidRDefault="00852AC3" w:rsidP="00852AC3">
            <w:pPr>
              <w:snapToGrid w:val="0"/>
              <w:spacing w:before="60"/>
              <w:rPr>
                <w:rFonts w:eastAsiaTheme="minorHAnsi"/>
                <w:szCs w:val="26"/>
              </w:rPr>
            </w:pPr>
            <w:r>
              <w:rPr>
                <w:b/>
                <w:szCs w:val="26"/>
              </w:rPr>
              <w:t xml:space="preserve">Hoàn cảnh sử dụng phụ (thay thế) trong trường hợp không thành công: </w:t>
            </w:r>
            <w:r>
              <w:rPr>
                <w:szCs w:val="26"/>
              </w:rPr>
              <w:t>Không có.</w:t>
            </w:r>
          </w:p>
        </w:tc>
      </w:tr>
      <w:tr w:rsidR="00852AC3" w14:paraId="76CC1A92"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47C1F475" w14:textId="77777777" w:rsidR="00852AC3" w:rsidRDefault="00852AC3" w:rsidP="00852AC3">
            <w:pPr>
              <w:snapToGrid w:val="0"/>
              <w:spacing w:before="60"/>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852AC3" w14:paraId="7EA02E71"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0F244CBA" w14:textId="77777777" w:rsidR="00852AC3" w:rsidRDefault="00852AC3" w:rsidP="00852AC3">
            <w:pPr>
              <w:snapToGrid w:val="0"/>
              <w:spacing w:before="60"/>
              <w:rPr>
                <w:szCs w:val="26"/>
              </w:rPr>
            </w:pPr>
            <w:r>
              <w:rPr>
                <w:b/>
                <w:szCs w:val="26"/>
              </w:rPr>
              <w:t>Các yêu cầu phi chức năng:</w:t>
            </w:r>
            <w:r>
              <w:rPr>
                <w:szCs w:val="26"/>
              </w:rPr>
              <w:t xml:space="preserve"> Không có</w:t>
            </w:r>
          </w:p>
        </w:tc>
      </w:tr>
    </w:tbl>
    <w:p w14:paraId="6222B210" w14:textId="77777777" w:rsidR="00852AC3" w:rsidRDefault="00852AC3" w:rsidP="00852AC3"/>
    <w:p w14:paraId="75BA0008" w14:textId="206FDEA6" w:rsidR="00F7658E" w:rsidRDefault="00F7658E" w:rsidP="00BC0773">
      <w:pPr>
        <w:pStyle w:val="Heading3"/>
      </w:pPr>
      <w:r>
        <w:t>Quản lý tài khoản</w:t>
      </w:r>
    </w:p>
    <w:p w14:paraId="3D4F1D78" w14:textId="77777777" w:rsidR="00852AC3" w:rsidRDefault="00852AC3" w:rsidP="00852AC3">
      <w:pPr>
        <w:keepNext/>
      </w:pPr>
      <w:r>
        <w:rPr>
          <w:noProof/>
        </w:rPr>
        <w:drawing>
          <wp:inline distT="0" distB="0" distL="0" distR="0" wp14:anchorId="1BA95ECE" wp14:editId="0ED33EDA">
            <wp:extent cx="5677200" cy="1411415"/>
            <wp:effectExtent l="19050" t="19050" r="19050"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801E94.tmp"/>
                    <pic:cNvPicPr/>
                  </pic:nvPicPr>
                  <pic:blipFill rotWithShape="1">
                    <a:blip r:embed="rId178">
                      <a:extLst>
                        <a:ext uri="{28A0092B-C50C-407E-A947-70E740481C1C}">
                          <a14:useLocalDpi xmlns:a14="http://schemas.microsoft.com/office/drawing/2010/main" val="0"/>
                        </a:ext>
                      </a:extLst>
                    </a:blip>
                    <a:srcRect t="20904"/>
                    <a:stretch/>
                  </pic:blipFill>
                  <pic:spPr bwMode="auto">
                    <a:xfrm>
                      <a:off x="0" y="0"/>
                      <a:ext cx="5677200" cy="141141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2A4782" w14:textId="35D0BF96" w:rsidR="00852AC3" w:rsidRDefault="00852AC3"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5</w:t>
        </w:r>
      </w:fldSimple>
      <w:r>
        <w:t>: Danh sách tài khoản đang chờ kích hoạt</w:t>
      </w:r>
    </w:p>
    <w:p w14:paraId="34060192" w14:textId="77777777" w:rsidR="00852AC3" w:rsidRDefault="00852AC3" w:rsidP="00941B88">
      <w:pPr>
        <w:pStyle w:val="UCName"/>
      </w:pPr>
      <w:bookmarkStart w:id="408" w:name="_Ref19789438"/>
      <w:bookmarkStart w:id="409" w:name="_Ref19789479"/>
      <w:bookmarkStart w:id="410" w:name="_Toc22744193"/>
      <w:r>
        <w:t>Xem danh sách tài khoản chờ kích hoạt</w:t>
      </w:r>
      <w:bookmarkEnd w:id="408"/>
      <w:bookmarkEnd w:id="409"/>
      <w:bookmarkEnd w:id="410"/>
    </w:p>
    <w:tbl>
      <w:tblPr>
        <w:tblStyle w:val="TableGrid"/>
        <w:tblW w:w="0" w:type="auto"/>
        <w:tblLook w:val="04A0" w:firstRow="1" w:lastRow="0" w:firstColumn="1" w:lastColumn="0" w:noHBand="0" w:noVBand="1"/>
      </w:tblPr>
      <w:tblGrid>
        <w:gridCol w:w="2189"/>
        <w:gridCol w:w="6828"/>
      </w:tblGrid>
      <w:tr w:rsidR="00852AC3" w14:paraId="1F08A169" w14:textId="77777777" w:rsidTr="00852AC3">
        <w:tc>
          <w:tcPr>
            <w:tcW w:w="2263" w:type="dxa"/>
          </w:tcPr>
          <w:p w14:paraId="6577127B" w14:textId="77777777" w:rsidR="00852AC3" w:rsidRPr="002F16D1" w:rsidRDefault="00852AC3" w:rsidP="00852AC3">
            <w:pPr>
              <w:spacing w:before="120" w:after="120" w:line="240" w:lineRule="auto"/>
              <w:rPr>
                <w:b/>
              </w:rPr>
            </w:pPr>
            <w:r w:rsidRPr="002F16D1">
              <w:rPr>
                <w:b/>
              </w:rPr>
              <w:t>Tác nhân chính:</w:t>
            </w:r>
          </w:p>
        </w:tc>
        <w:tc>
          <w:tcPr>
            <w:tcW w:w="7087" w:type="dxa"/>
          </w:tcPr>
          <w:p w14:paraId="240CEDB9" w14:textId="77777777" w:rsidR="00852AC3" w:rsidRDefault="00852AC3" w:rsidP="00852AC3">
            <w:pPr>
              <w:spacing w:before="120" w:after="120" w:line="240" w:lineRule="auto"/>
            </w:pPr>
            <w:r>
              <w:t>Quản trị hệ thống</w:t>
            </w:r>
          </w:p>
        </w:tc>
      </w:tr>
      <w:tr w:rsidR="00852AC3" w14:paraId="620C134F" w14:textId="77777777" w:rsidTr="00852AC3">
        <w:tc>
          <w:tcPr>
            <w:tcW w:w="2263" w:type="dxa"/>
          </w:tcPr>
          <w:p w14:paraId="2924EC66" w14:textId="77777777" w:rsidR="00852AC3" w:rsidRPr="002F16D1" w:rsidRDefault="00852AC3" w:rsidP="00852AC3">
            <w:pPr>
              <w:spacing w:before="120" w:after="120" w:line="240" w:lineRule="auto"/>
              <w:rPr>
                <w:b/>
              </w:rPr>
            </w:pPr>
            <w:r w:rsidRPr="002F16D1">
              <w:rPr>
                <w:b/>
              </w:rPr>
              <w:t>Các chức năng:</w:t>
            </w:r>
          </w:p>
        </w:tc>
        <w:tc>
          <w:tcPr>
            <w:tcW w:w="7087" w:type="dxa"/>
          </w:tcPr>
          <w:p w14:paraId="088DC1D3" w14:textId="77777777" w:rsidR="00852AC3" w:rsidRPr="00E937D8" w:rsidRDefault="00852AC3" w:rsidP="009B4B77">
            <w:pPr>
              <w:pStyle w:val="ListParagraph"/>
              <w:numPr>
                <w:ilvl w:val="0"/>
                <w:numId w:val="77"/>
              </w:numPr>
              <w:spacing w:before="120" w:after="120" w:line="360" w:lineRule="auto"/>
            </w:pPr>
            <w:r>
              <w:rPr>
                <w:lang w:val="en-US"/>
              </w:rPr>
              <w:t xml:space="preserve">Quản trị hệ thống nhấn chọn vào chức năng [Quản lý tài khoản] </w:t>
            </w:r>
            <w:r w:rsidRPr="00E937D8">
              <w:rPr>
                <w:lang w:val="en-US"/>
              </w:rPr>
              <w:sym w:font="Wingdings" w:char="F0E0"/>
            </w:r>
            <w:r>
              <w:rPr>
                <w:lang w:val="en-US"/>
              </w:rPr>
              <w:t xml:space="preserve"> [Tài khoản chờ kích hoạt]</w:t>
            </w:r>
          </w:p>
          <w:p w14:paraId="41517B0B" w14:textId="77777777" w:rsidR="00852AC3" w:rsidRPr="00E937D8" w:rsidRDefault="00852AC3" w:rsidP="009B4B77">
            <w:pPr>
              <w:pStyle w:val="ListParagraph"/>
              <w:numPr>
                <w:ilvl w:val="0"/>
                <w:numId w:val="77"/>
              </w:numPr>
              <w:spacing w:before="120" w:after="120" w:line="360" w:lineRule="auto"/>
              <w:ind w:left="459"/>
            </w:pPr>
            <w:r>
              <w:rPr>
                <w:lang w:val="en-US"/>
              </w:rPr>
              <w:t>Hệ thống hiển thị danh sách các tài khoản cần kích hoạt:</w:t>
            </w:r>
          </w:p>
          <w:p w14:paraId="6DEA2218" w14:textId="77777777" w:rsidR="00852AC3" w:rsidRPr="00E937D8" w:rsidRDefault="00852AC3" w:rsidP="009B4B77">
            <w:pPr>
              <w:pStyle w:val="ListParagraph"/>
              <w:numPr>
                <w:ilvl w:val="1"/>
                <w:numId w:val="77"/>
              </w:numPr>
              <w:spacing w:before="120" w:after="120" w:line="360" w:lineRule="auto"/>
            </w:pPr>
            <w:r>
              <w:rPr>
                <w:lang w:val="en-US"/>
              </w:rPr>
              <w:t>Thông tin chính của tổ chức</w:t>
            </w:r>
          </w:p>
          <w:p w14:paraId="4A2AEF66" w14:textId="77777777" w:rsidR="00852AC3" w:rsidRPr="00E937D8" w:rsidRDefault="00852AC3" w:rsidP="009B4B77">
            <w:pPr>
              <w:pStyle w:val="ListParagraph"/>
              <w:numPr>
                <w:ilvl w:val="1"/>
                <w:numId w:val="77"/>
              </w:numPr>
              <w:spacing w:before="120" w:after="120" w:line="360" w:lineRule="auto"/>
            </w:pPr>
            <w:r>
              <w:rPr>
                <w:lang w:val="en-US"/>
              </w:rPr>
              <w:t>Thông tin xác thực tổ chức: Nếu tổ chức đã được duyệt trong cây danh mục tổ chức thì sẽ hiển thị trạng thái [Đã duyệt]. Nếu tổ chức chưa được duyệt thì sẽ hiển thị trạng thái [Chưa duyệt].</w:t>
            </w:r>
          </w:p>
          <w:p w14:paraId="6C2EFF7B" w14:textId="77777777" w:rsidR="00852AC3" w:rsidRDefault="00852AC3" w:rsidP="009B4B77">
            <w:pPr>
              <w:pStyle w:val="ListParagraph"/>
              <w:numPr>
                <w:ilvl w:val="1"/>
                <w:numId w:val="77"/>
              </w:numPr>
              <w:spacing w:before="120" w:after="120" w:line="360" w:lineRule="auto"/>
            </w:pPr>
            <w:r>
              <w:rPr>
                <w:lang w:val="en-US"/>
              </w:rPr>
              <w:t>Các thao tác thực hiện: Sửa, Xóa, Kích hoạt tài khoản.</w:t>
            </w:r>
          </w:p>
        </w:tc>
      </w:tr>
    </w:tbl>
    <w:p w14:paraId="044DA0D5" w14:textId="77777777" w:rsidR="00852AC3" w:rsidRDefault="00852AC3" w:rsidP="00852AC3"/>
    <w:p w14:paraId="311FCAC5" w14:textId="77777777" w:rsidR="00852AC3" w:rsidRDefault="00852AC3" w:rsidP="00941B88">
      <w:pPr>
        <w:pStyle w:val="UCName"/>
      </w:pPr>
      <w:bookmarkStart w:id="411" w:name="_Ref19789440"/>
      <w:bookmarkStart w:id="412" w:name="_Ref19789483"/>
      <w:bookmarkStart w:id="413" w:name="_Toc22744194"/>
      <w:r>
        <w:t>Kích hoạt tài khoản tổ chức</w:t>
      </w:r>
      <w:bookmarkEnd w:id="411"/>
      <w:bookmarkEnd w:id="412"/>
      <w:bookmarkEnd w:id="413"/>
    </w:p>
    <w:tbl>
      <w:tblPr>
        <w:tblStyle w:val="TableGrid"/>
        <w:tblW w:w="0" w:type="auto"/>
        <w:tblLook w:val="04A0" w:firstRow="1" w:lastRow="0" w:firstColumn="1" w:lastColumn="0" w:noHBand="0" w:noVBand="1"/>
      </w:tblPr>
      <w:tblGrid>
        <w:gridCol w:w="2198"/>
        <w:gridCol w:w="6819"/>
      </w:tblGrid>
      <w:tr w:rsidR="00852AC3" w14:paraId="37CDDE1E" w14:textId="77777777" w:rsidTr="00852AC3">
        <w:tc>
          <w:tcPr>
            <w:tcW w:w="2263" w:type="dxa"/>
          </w:tcPr>
          <w:p w14:paraId="2BB2B4AB" w14:textId="77777777" w:rsidR="00852AC3" w:rsidRPr="002F16D1" w:rsidRDefault="00852AC3" w:rsidP="00852AC3">
            <w:pPr>
              <w:spacing w:before="120" w:after="120" w:line="240" w:lineRule="auto"/>
              <w:rPr>
                <w:b/>
              </w:rPr>
            </w:pPr>
            <w:r w:rsidRPr="002F16D1">
              <w:rPr>
                <w:b/>
              </w:rPr>
              <w:t>Tác nhân chính:</w:t>
            </w:r>
          </w:p>
        </w:tc>
        <w:tc>
          <w:tcPr>
            <w:tcW w:w="7087" w:type="dxa"/>
          </w:tcPr>
          <w:p w14:paraId="01C9DA71" w14:textId="77777777" w:rsidR="00852AC3" w:rsidRDefault="00852AC3" w:rsidP="00852AC3">
            <w:pPr>
              <w:spacing w:before="120" w:after="120" w:line="240" w:lineRule="auto"/>
            </w:pPr>
            <w:r>
              <w:t>Quản trị hệ thống</w:t>
            </w:r>
          </w:p>
        </w:tc>
      </w:tr>
      <w:tr w:rsidR="00852AC3" w14:paraId="11675C22" w14:textId="77777777" w:rsidTr="00852AC3">
        <w:tc>
          <w:tcPr>
            <w:tcW w:w="2263" w:type="dxa"/>
          </w:tcPr>
          <w:p w14:paraId="6FCF0029" w14:textId="77777777" w:rsidR="00852AC3" w:rsidRPr="002F16D1" w:rsidRDefault="00852AC3" w:rsidP="00852AC3">
            <w:pPr>
              <w:spacing w:before="120" w:after="120" w:line="240" w:lineRule="auto"/>
              <w:rPr>
                <w:b/>
              </w:rPr>
            </w:pPr>
            <w:r w:rsidRPr="002F16D1">
              <w:rPr>
                <w:b/>
              </w:rPr>
              <w:lastRenderedPageBreak/>
              <w:t>Các chức năng:</w:t>
            </w:r>
          </w:p>
        </w:tc>
        <w:tc>
          <w:tcPr>
            <w:tcW w:w="7087" w:type="dxa"/>
          </w:tcPr>
          <w:p w14:paraId="73461EE0" w14:textId="77777777" w:rsidR="00852AC3" w:rsidRPr="002F16D1" w:rsidRDefault="00852AC3" w:rsidP="009B4B77">
            <w:pPr>
              <w:pStyle w:val="ListParagraph"/>
              <w:numPr>
                <w:ilvl w:val="0"/>
                <w:numId w:val="78"/>
              </w:numPr>
              <w:spacing w:before="120" w:after="120" w:line="360" w:lineRule="auto"/>
            </w:pPr>
            <w:r>
              <w:rPr>
                <w:lang w:val="en-US"/>
              </w:rPr>
              <w:t>Hệ thống hiển thị danh sách các tổ chức đang chờ kích hoạt.</w:t>
            </w:r>
          </w:p>
          <w:p w14:paraId="641B6C7C" w14:textId="77777777" w:rsidR="00852AC3" w:rsidRPr="00E937D8" w:rsidRDefault="00852AC3" w:rsidP="009B4B77">
            <w:pPr>
              <w:pStyle w:val="ListParagraph"/>
              <w:numPr>
                <w:ilvl w:val="0"/>
                <w:numId w:val="78"/>
              </w:numPr>
              <w:spacing w:before="120" w:after="120" w:line="360" w:lineRule="auto"/>
              <w:ind w:left="459"/>
            </w:pPr>
            <w:r>
              <w:rPr>
                <w:lang w:val="en-US"/>
              </w:rPr>
              <w:t>Hệ thống chỉ hiển thị chức năng [Kích hoạt tài khoản] đối với các tổ chức đã được duyệt thông tin ở cây danh mục tổ chức.</w:t>
            </w:r>
          </w:p>
          <w:p w14:paraId="0B1DCDA8" w14:textId="77777777" w:rsidR="00852AC3" w:rsidRDefault="00852AC3" w:rsidP="009B4B77">
            <w:pPr>
              <w:pStyle w:val="ListParagraph"/>
              <w:numPr>
                <w:ilvl w:val="0"/>
                <w:numId w:val="78"/>
              </w:numPr>
              <w:spacing w:before="120" w:after="120" w:line="360" w:lineRule="auto"/>
              <w:ind w:left="459"/>
            </w:pPr>
            <w:r>
              <w:rPr>
                <w:lang w:val="en-US"/>
              </w:rPr>
              <w:t>Quản trị hệ thống nhấn chọn chức năng [Kích hoạt tài khoản] tại 1 cơ quan, tổ chức. Sau khi nhấn kích hoạt, cơ quan, tổ chức có thể đăng nhập vào hệ thống.</w:t>
            </w:r>
          </w:p>
        </w:tc>
      </w:tr>
    </w:tbl>
    <w:p w14:paraId="45463D5F" w14:textId="77777777" w:rsidR="00852AC3" w:rsidRDefault="00852AC3" w:rsidP="00852AC3"/>
    <w:p w14:paraId="32AD481E" w14:textId="77777777" w:rsidR="00852AC3" w:rsidRDefault="00852AC3" w:rsidP="00941B88">
      <w:pPr>
        <w:pStyle w:val="UCName"/>
      </w:pPr>
      <w:bookmarkStart w:id="414" w:name="_Ref19789442"/>
      <w:bookmarkStart w:id="415" w:name="_Ref19789487"/>
      <w:bookmarkStart w:id="416" w:name="_Toc22744195"/>
      <w:r>
        <w:t>Sửa tài khoản tổ chức cần kích hoạt</w:t>
      </w:r>
      <w:bookmarkEnd w:id="414"/>
      <w:bookmarkEnd w:id="415"/>
      <w:bookmarkEnd w:id="416"/>
    </w:p>
    <w:tbl>
      <w:tblPr>
        <w:tblStyle w:val="TableGrid"/>
        <w:tblW w:w="0" w:type="auto"/>
        <w:tblLook w:val="04A0" w:firstRow="1" w:lastRow="0" w:firstColumn="1" w:lastColumn="0" w:noHBand="0" w:noVBand="1"/>
      </w:tblPr>
      <w:tblGrid>
        <w:gridCol w:w="2198"/>
        <w:gridCol w:w="6819"/>
      </w:tblGrid>
      <w:tr w:rsidR="00852AC3" w14:paraId="1E1C7016" w14:textId="77777777" w:rsidTr="00852AC3">
        <w:tc>
          <w:tcPr>
            <w:tcW w:w="2263" w:type="dxa"/>
          </w:tcPr>
          <w:p w14:paraId="3CB4823D" w14:textId="77777777" w:rsidR="00852AC3" w:rsidRPr="002F16D1" w:rsidRDefault="00852AC3" w:rsidP="00852AC3">
            <w:pPr>
              <w:spacing w:before="120" w:after="120" w:line="240" w:lineRule="auto"/>
              <w:rPr>
                <w:b/>
              </w:rPr>
            </w:pPr>
            <w:r w:rsidRPr="002F16D1">
              <w:rPr>
                <w:b/>
              </w:rPr>
              <w:t>Tác nhân chính:</w:t>
            </w:r>
          </w:p>
        </w:tc>
        <w:tc>
          <w:tcPr>
            <w:tcW w:w="7087" w:type="dxa"/>
          </w:tcPr>
          <w:p w14:paraId="73F521BE" w14:textId="77777777" w:rsidR="00852AC3" w:rsidRDefault="00852AC3" w:rsidP="00852AC3">
            <w:pPr>
              <w:spacing w:before="120" w:after="120" w:line="240" w:lineRule="auto"/>
            </w:pPr>
            <w:r>
              <w:t>Quản trị hệ thống</w:t>
            </w:r>
          </w:p>
        </w:tc>
      </w:tr>
      <w:tr w:rsidR="00852AC3" w14:paraId="0FD380BF" w14:textId="77777777" w:rsidTr="00852AC3">
        <w:tc>
          <w:tcPr>
            <w:tcW w:w="2263" w:type="dxa"/>
          </w:tcPr>
          <w:p w14:paraId="4404AB6C" w14:textId="77777777" w:rsidR="00852AC3" w:rsidRPr="002F16D1" w:rsidRDefault="00852AC3" w:rsidP="00852AC3">
            <w:pPr>
              <w:spacing w:before="120" w:after="120" w:line="240" w:lineRule="auto"/>
              <w:rPr>
                <w:b/>
              </w:rPr>
            </w:pPr>
            <w:r w:rsidRPr="002F16D1">
              <w:rPr>
                <w:b/>
              </w:rPr>
              <w:t>Các chức năng:</w:t>
            </w:r>
          </w:p>
        </w:tc>
        <w:tc>
          <w:tcPr>
            <w:tcW w:w="7087" w:type="dxa"/>
          </w:tcPr>
          <w:p w14:paraId="02312741" w14:textId="77777777" w:rsidR="00852AC3" w:rsidRPr="002F16D1" w:rsidRDefault="00852AC3" w:rsidP="009B4B77">
            <w:pPr>
              <w:pStyle w:val="ListParagraph"/>
              <w:numPr>
                <w:ilvl w:val="0"/>
                <w:numId w:val="79"/>
              </w:numPr>
              <w:spacing w:before="120" w:after="120" w:line="360" w:lineRule="auto"/>
            </w:pPr>
            <w:r>
              <w:rPr>
                <w:lang w:val="en-US"/>
              </w:rPr>
              <w:t>Hệ thống hiển thị danh sách các tổ chức đang chờ kích hoạt.</w:t>
            </w:r>
          </w:p>
          <w:p w14:paraId="32BB93FF" w14:textId="77777777" w:rsidR="00852AC3" w:rsidRPr="00E937D8" w:rsidRDefault="00852AC3" w:rsidP="009B4B77">
            <w:pPr>
              <w:pStyle w:val="ListParagraph"/>
              <w:numPr>
                <w:ilvl w:val="0"/>
                <w:numId w:val="79"/>
              </w:numPr>
              <w:spacing w:before="120" w:after="120" w:line="360" w:lineRule="auto"/>
              <w:ind w:left="459"/>
            </w:pPr>
            <w:r>
              <w:rPr>
                <w:lang w:val="en-US"/>
              </w:rPr>
              <w:t>Quản trị hệ thống nhấn chọn chức năng [Sửa] tại 1 cơ quan, tổ chức để chỉnh sửa thông tin.</w:t>
            </w:r>
          </w:p>
          <w:p w14:paraId="61297DFF" w14:textId="77777777" w:rsidR="00852AC3" w:rsidRDefault="00852AC3" w:rsidP="009B4B77">
            <w:pPr>
              <w:pStyle w:val="ListParagraph"/>
              <w:numPr>
                <w:ilvl w:val="0"/>
                <w:numId w:val="79"/>
              </w:numPr>
              <w:spacing w:before="120" w:after="120" w:line="360" w:lineRule="auto"/>
              <w:ind w:left="459"/>
            </w:pPr>
            <w:r>
              <w:rPr>
                <w:lang w:val="en-US"/>
              </w:rPr>
              <w:t>Hệ thống sẽ hiển thị khung chỉnh sửa thông tin tài khoản tổ chức. Quản trị hệ thống chỉnh sửa thông tin và nhấn nút [Lưu lại] để lưu lại thông tin sau khi chỉnh sửa.</w:t>
            </w:r>
          </w:p>
        </w:tc>
      </w:tr>
    </w:tbl>
    <w:p w14:paraId="3FFEE273" w14:textId="77777777" w:rsidR="00852AC3" w:rsidRDefault="00852AC3" w:rsidP="00852AC3"/>
    <w:p w14:paraId="30421F0F" w14:textId="77777777" w:rsidR="00852AC3" w:rsidRDefault="00852AC3" w:rsidP="00941B88">
      <w:pPr>
        <w:pStyle w:val="UCName"/>
      </w:pPr>
      <w:bookmarkStart w:id="417" w:name="_Ref19789446"/>
      <w:bookmarkStart w:id="418" w:name="_Ref19789492"/>
      <w:bookmarkStart w:id="419" w:name="_Toc22744196"/>
      <w:r>
        <w:t>Xóa tài khoản tổ chức</w:t>
      </w:r>
      <w:r w:rsidRPr="00D53BE7">
        <w:t xml:space="preserve"> </w:t>
      </w:r>
      <w:r>
        <w:t>cần kích hoạt</w:t>
      </w:r>
      <w:bookmarkEnd w:id="417"/>
      <w:bookmarkEnd w:id="418"/>
      <w:bookmarkEnd w:id="419"/>
    </w:p>
    <w:tbl>
      <w:tblPr>
        <w:tblStyle w:val="TableGrid"/>
        <w:tblW w:w="0" w:type="auto"/>
        <w:tblLook w:val="04A0" w:firstRow="1" w:lastRow="0" w:firstColumn="1" w:lastColumn="0" w:noHBand="0" w:noVBand="1"/>
      </w:tblPr>
      <w:tblGrid>
        <w:gridCol w:w="2198"/>
        <w:gridCol w:w="6819"/>
      </w:tblGrid>
      <w:tr w:rsidR="00852AC3" w14:paraId="4B045CE0" w14:textId="77777777" w:rsidTr="00852AC3">
        <w:tc>
          <w:tcPr>
            <w:tcW w:w="2263" w:type="dxa"/>
          </w:tcPr>
          <w:p w14:paraId="73AE4EA6" w14:textId="77777777" w:rsidR="00852AC3" w:rsidRPr="002F16D1" w:rsidRDefault="00852AC3" w:rsidP="00852AC3">
            <w:pPr>
              <w:spacing w:before="120" w:after="120" w:line="240" w:lineRule="auto"/>
              <w:rPr>
                <w:b/>
              </w:rPr>
            </w:pPr>
            <w:r w:rsidRPr="002F16D1">
              <w:rPr>
                <w:b/>
              </w:rPr>
              <w:t>Tác nhân chính:</w:t>
            </w:r>
          </w:p>
        </w:tc>
        <w:tc>
          <w:tcPr>
            <w:tcW w:w="7087" w:type="dxa"/>
          </w:tcPr>
          <w:p w14:paraId="010C2C19" w14:textId="77777777" w:rsidR="00852AC3" w:rsidRDefault="00852AC3" w:rsidP="00852AC3">
            <w:pPr>
              <w:spacing w:before="120" w:after="120" w:line="240" w:lineRule="auto"/>
            </w:pPr>
            <w:r>
              <w:t>Quản trị hệ thống</w:t>
            </w:r>
          </w:p>
        </w:tc>
      </w:tr>
      <w:tr w:rsidR="00852AC3" w14:paraId="41E8D0A5" w14:textId="77777777" w:rsidTr="00852AC3">
        <w:tc>
          <w:tcPr>
            <w:tcW w:w="2263" w:type="dxa"/>
          </w:tcPr>
          <w:p w14:paraId="016BD426" w14:textId="77777777" w:rsidR="00852AC3" w:rsidRPr="002F16D1" w:rsidRDefault="00852AC3" w:rsidP="00852AC3">
            <w:pPr>
              <w:spacing w:before="120" w:after="120" w:line="240" w:lineRule="auto"/>
              <w:rPr>
                <w:b/>
              </w:rPr>
            </w:pPr>
            <w:r w:rsidRPr="002F16D1">
              <w:rPr>
                <w:b/>
              </w:rPr>
              <w:t>Các chức năng:</w:t>
            </w:r>
          </w:p>
        </w:tc>
        <w:tc>
          <w:tcPr>
            <w:tcW w:w="7087" w:type="dxa"/>
          </w:tcPr>
          <w:p w14:paraId="20B65B6C" w14:textId="77777777" w:rsidR="00852AC3" w:rsidRPr="002F16D1" w:rsidRDefault="00852AC3" w:rsidP="009B4B77">
            <w:pPr>
              <w:pStyle w:val="ListParagraph"/>
              <w:numPr>
                <w:ilvl w:val="0"/>
                <w:numId w:val="80"/>
              </w:numPr>
              <w:spacing w:before="120" w:after="120" w:line="360" w:lineRule="auto"/>
            </w:pPr>
            <w:r>
              <w:rPr>
                <w:lang w:val="en-US"/>
              </w:rPr>
              <w:t>Hệ thống hiển thị danh sách các tổ chức đang chờ kích hoạt.</w:t>
            </w:r>
          </w:p>
          <w:p w14:paraId="0EDDF8C2" w14:textId="77777777" w:rsidR="00852AC3" w:rsidRPr="00E937D8" w:rsidRDefault="00852AC3" w:rsidP="009B4B77">
            <w:pPr>
              <w:pStyle w:val="ListParagraph"/>
              <w:numPr>
                <w:ilvl w:val="0"/>
                <w:numId w:val="80"/>
              </w:numPr>
              <w:spacing w:before="120" w:after="120" w:line="360" w:lineRule="auto"/>
              <w:ind w:left="459"/>
            </w:pPr>
            <w:r>
              <w:rPr>
                <w:lang w:val="en-US"/>
              </w:rPr>
              <w:t>Quản trị hệ thống nhấn chọn chức năng [Xóa] tại 1 cơ quan, tổ chức để xóa thông tin.</w:t>
            </w:r>
          </w:p>
          <w:p w14:paraId="749CE422" w14:textId="77777777" w:rsidR="00852AC3" w:rsidRDefault="00852AC3" w:rsidP="009B4B77">
            <w:pPr>
              <w:pStyle w:val="ListParagraph"/>
              <w:numPr>
                <w:ilvl w:val="0"/>
                <w:numId w:val="80"/>
              </w:numPr>
              <w:spacing w:before="120" w:after="120" w:line="360" w:lineRule="auto"/>
              <w:ind w:left="459"/>
            </w:pPr>
            <w:r>
              <w:rPr>
                <w:lang w:val="en-US"/>
              </w:rPr>
              <w:t>Hệ thống sẽ hiển thị thông báo xác nhận xóa tài khoản tổ chức. Nếu Quản trị hệ thống xác nhận, thông tin tài khoản tổ chức sẽ bị xóa.</w:t>
            </w:r>
          </w:p>
        </w:tc>
      </w:tr>
    </w:tbl>
    <w:p w14:paraId="1B99158C" w14:textId="77777777" w:rsidR="00852AC3" w:rsidRDefault="00852AC3" w:rsidP="00852AC3"/>
    <w:p w14:paraId="5ADC59E6" w14:textId="77777777" w:rsidR="00852AC3" w:rsidRDefault="00852AC3" w:rsidP="00941B88">
      <w:pPr>
        <w:pStyle w:val="UCName"/>
      </w:pPr>
      <w:bookmarkStart w:id="420" w:name="_Ref19789448"/>
      <w:bookmarkStart w:id="421" w:name="_Ref19789496"/>
      <w:bookmarkStart w:id="422" w:name="_Toc22744197"/>
      <w:r>
        <w:t>Gửi email thông báo tới tài khoản tổ chức</w:t>
      </w:r>
      <w:r w:rsidRPr="00D53BE7">
        <w:t xml:space="preserve"> </w:t>
      </w:r>
      <w:r>
        <w:t>cần kích hoạt</w:t>
      </w:r>
      <w:bookmarkEnd w:id="420"/>
      <w:bookmarkEnd w:id="421"/>
      <w:bookmarkEnd w:id="422"/>
    </w:p>
    <w:tbl>
      <w:tblPr>
        <w:tblStyle w:val="TableGrid"/>
        <w:tblW w:w="0" w:type="auto"/>
        <w:tblLook w:val="04A0" w:firstRow="1" w:lastRow="0" w:firstColumn="1" w:lastColumn="0" w:noHBand="0" w:noVBand="1"/>
      </w:tblPr>
      <w:tblGrid>
        <w:gridCol w:w="2198"/>
        <w:gridCol w:w="6819"/>
      </w:tblGrid>
      <w:tr w:rsidR="00852AC3" w14:paraId="776024DE" w14:textId="77777777" w:rsidTr="00852AC3">
        <w:tc>
          <w:tcPr>
            <w:tcW w:w="2263" w:type="dxa"/>
          </w:tcPr>
          <w:p w14:paraId="5271B5AE" w14:textId="77777777" w:rsidR="00852AC3" w:rsidRPr="002F16D1" w:rsidRDefault="00852AC3" w:rsidP="00852AC3">
            <w:pPr>
              <w:spacing w:before="120" w:after="120" w:line="240" w:lineRule="auto"/>
              <w:rPr>
                <w:b/>
              </w:rPr>
            </w:pPr>
            <w:r w:rsidRPr="002F16D1">
              <w:rPr>
                <w:b/>
              </w:rPr>
              <w:lastRenderedPageBreak/>
              <w:t>Tác nhân chính:</w:t>
            </w:r>
          </w:p>
        </w:tc>
        <w:tc>
          <w:tcPr>
            <w:tcW w:w="7087" w:type="dxa"/>
          </w:tcPr>
          <w:p w14:paraId="6F53A7FA" w14:textId="77777777" w:rsidR="00852AC3" w:rsidRDefault="00852AC3" w:rsidP="00852AC3">
            <w:pPr>
              <w:spacing w:before="120" w:after="120" w:line="240" w:lineRule="auto"/>
            </w:pPr>
            <w:r>
              <w:t>Quản trị hệ thống</w:t>
            </w:r>
          </w:p>
        </w:tc>
      </w:tr>
      <w:tr w:rsidR="00852AC3" w14:paraId="7914DAF9" w14:textId="77777777" w:rsidTr="00852AC3">
        <w:tc>
          <w:tcPr>
            <w:tcW w:w="2263" w:type="dxa"/>
          </w:tcPr>
          <w:p w14:paraId="3E734D03" w14:textId="77777777" w:rsidR="00852AC3" w:rsidRPr="002F16D1" w:rsidRDefault="00852AC3" w:rsidP="00852AC3">
            <w:pPr>
              <w:spacing w:before="120" w:after="120" w:line="240" w:lineRule="auto"/>
              <w:rPr>
                <w:b/>
              </w:rPr>
            </w:pPr>
            <w:r w:rsidRPr="002F16D1">
              <w:rPr>
                <w:b/>
              </w:rPr>
              <w:t>Các chức năng:</w:t>
            </w:r>
          </w:p>
        </w:tc>
        <w:tc>
          <w:tcPr>
            <w:tcW w:w="7087" w:type="dxa"/>
          </w:tcPr>
          <w:p w14:paraId="685E4960" w14:textId="77777777" w:rsidR="00852AC3" w:rsidRPr="002F16D1" w:rsidRDefault="00852AC3" w:rsidP="009B4B77">
            <w:pPr>
              <w:pStyle w:val="ListParagraph"/>
              <w:numPr>
                <w:ilvl w:val="0"/>
                <w:numId w:val="81"/>
              </w:numPr>
              <w:spacing w:before="120" w:after="120" w:line="360" w:lineRule="auto"/>
            </w:pPr>
            <w:r>
              <w:rPr>
                <w:lang w:val="en-US"/>
              </w:rPr>
              <w:t>Hệ thống hiển thị danh sách các tổ chức đang chờ kích hoạt.</w:t>
            </w:r>
          </w:p>
          <w:p w14:paraId="0431C730" w14:textId="77777777" w:rsidR="00852AC3" w:rsidRPr="00E937D8" w:rsidRDefault="00852AC3" w:rsidP="009B4B77">
            <w:pPr>
              <w:pStyle w:val="ListParagraph"/>
              <w:numPr>
                <w:ilvl w:val="0"/>
                <w:numId w:val="81"/>
              </w:numPr>
              <w:spacing w:before="120" w:after="120" w:line="360" w:lineRule="auto"/>
              <w:ind w:left="459"/>
            </w:pPr>
            <w:r>
              <w:rPr>
                <w:lang w:val="en-US"/>
              </w:rPr>
              <w:t>Quản trị hệ thống nhấn chọn chức năng [Gửi email thông báo] tại 1 cơ quan, tổ chức.</w:t>
            </w:r>
          </w:p>
          <w:p w14:paraId="04B331B7" w14:textId="77777777" w:rsidR="00852AC3" w:rsidRPr="0034373D" w:rsidRDefault="00852AC3" w:rsidP="009B4B77">
            <w:pPr>
              <w:pStyle w:val="ListParagraph"/>
              <w:numPr>
                <w:ilvl w:val="0"/>
                <w:numId w:val="81"/>
              </w:numPr>
              <w:spacing w:before="120" w:after="120" w:line="360" w:lineRule="auto"/>
              <w:ind w:left="459"/>
            </w:pPr>
            <w:r>
              <w:rPr>
                <w:lang w:val="en-US"/>
              </w:rPr>
              <w:t>Hệ thống sẽ hiển thị khung nhập nội dung email để gửi tới cơ quan, tổ chức bằng địa chỉ email đã đăng ký.</w:t>
            </w:r>
          </w:p>
          <w:p w14:paraId="6986F293" w14:textId="77777777" w:rsidR="00852AC3" w:rsidRDefault="00852AC3" w:rsidP="009B4B77">
            <w:pPr>
              <w:pStyle w:val="ListParagraph"/>
              <w:numPr>
                <w:ilvl w:val="0"/>
                <w:numId w:val="81"/>
              </w:numPr>
              <w:spacing w:before="120" w:after="120" w:line="360" w:lineRule="auto"/>
              <w:ind w:left="459"/>
            </w:pPr>
            <w:r>
              <w:rPr>
                <w:lang w:val="en-US"/>
              </w:rPr>
              <w:t>Quản trị hệ thống nhập nội dung email và nhấn gửi đi. Hệ thống sẽ gửi email theo nội dung đã nhập.</w:t>
            </w:r>
          </w:p>
        </w:tc>
      </w:tr>
    </w:tbl>
    <w:p w14:paraId="3021800A" w14:textId="77777777" w:rsidR="00852AC3" w:rsidRDefault="00852AC3" w:rsidP="00852AC3"/>
    <w:p w14:paraId="1039C399" w14:textId="77777777" w:rsidR="00852AC3" w:rsidRDefault="00852AC3" w:rsidP="00852AC3">
      <w:pPr>
        <w:keepNext/>
      </w:pPr>
      <w:r>
        <w:rPr>
          <w:noProof/>
        </w:rPr>
        <w:drawing>
          <wp:inline distT="0" distB="0" distL="0" distR="0" wp14:anchorId="59A87C50" wp14:editId="1DD8A42E">
            <wp:extent cx="5677200" cy="1485413"/>
            <wp:effectExtent l="19050" t="19050" r="19050" b="196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80121F.tmp"/>
                    <pic:cNvPicPr/>
                  </pic:nvPicPr>
                  <pic:blipFill rotWithShape="1">
                    <a:blip r:embed="rId179">
                      <a:extLst>
                        <a:ext uri="{28A0092B-C50C-407E-A947-70E740481C1C}">
                          <a14:useLocalDpi xmlns:a14="http://schemas.microsoft.com/office/drawing/2010/main" val="0"/>
                        </a:ext>
                      </a:extLst>
                    </a:blip>
                    <a:srcRect t="25878"/>
                    <a:stretch/>
                  </pic:blipFill>
                  <pic:spPr bwMode="auto">
                    <a:xfrm>
                      <a:off x="0" y="0"/>
                      <a:ext cx="5677200" cy="148541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116E65" w14:textId="6655D54A" w:rsidR="00852AC3" w:rsidRDefault="00852AC3"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6</w:t>
        </w:r>
      </w:fldSimple>
      <w:r>
        <w:t>: Danh sách các tài khoản đã kích hoạt</w:t>
      </w:r>
    </w:p>
    <w:p w14:paraId="1EC4D9CE" w14:textId="77777777" w:rsidR="00852AC3" w:rsidRDefault="00852AC3" w:rsidP="00941B88">
      <w:pPr>
        <w:pStyle w:val="UCName"/>
      </w:pPr>
      <w:bookmarkStart w:id="423" w:name="_Ref19789451"/>
      <w:bookmarkStart w:id="424" w:name="_Ref19789500"/>
      <w:bookmarkStart w:id="425" w:name="_Toc22744198"/>
      <w:r>
        <w:t>Xem danh sách tài khoản đang kích hoạt</w:t>
      </w:r>
      <w:bookmarkEnd w:id="423"/>
      <w:bookmarkEnd w:id="424"/>
      <w:bookmarkEnd w:id="425"/>
    </w:p>
    <w:tbl>
      <w:tblPr>
        <w:tblStyle w:val="TableGrid"/>
        <w:tblW w:w="0" w:type="auto"/>
        <w:tblLook w:val="04A0" w:firstRow="1" w:lastRow="0" w:firstColumn="1" w:lastColumn="0" w:noHBand="0" w:noVBand="1"/>
      </w:tblPr>
      <w:tblGrid>
        <w:gridCol w:w="2190"/>
        <w:gridCol w:w="6827"/>
      </w:tblGrid>
      <w:tr w:rsidR="00852AC3" w14:paraId="5338D558" w14:textId="77777777" w:rsidTr="00852AC3">
        <w:tc>
          <w:tcPr>
            <w:tcW w:w="2263" w:type="dxa"/>
          </w:tcPr>
          <w:p w14:paraId="00E487C3" w14:textId="77777777" w:rsidR="00852AC3" w:rsidRPr="002F16D1" w:rsidRDefault="00852AC3" w:rsidP="00852AC3">
            <w:pPr>
              <w:spacing w:before="120" w:after="120" w:line="240" w:lineRule="auto"/>
              <w:rPr>
                <w:b/>
              </w:rPr>
            </w:pPr>
            <w:r w:rsidRPr="002F16D1">
              <w:rPr>
                <w:b/>
              </w:rPr>
              <w:t>Tác nhân chính:</w:t>
            </w:r>
          </w:p>
        </w:tc>
        <w:tc>
          <w:tcPr>
            <w:tcW w:w="7087" w:type="dxa"/>
          </w:tcPr>
          <w:p w14:paraId="5A38E1BC" w14:textId="77777777" w:rsidR="00852AC3" w:rsidRDefault="00852AC3" w:rsidP="00852AC3">
            <w:pPr>
              <w:spacing w:before="120" w:after="120" w:line="240" w:lineRule="auto"/>
            </w:pPr>
            <w:r>
              <w:t>Quản trị hệ thống</w:t>
            </w:r>
          </w:p>
        </w:tc>
      </w:tr>
      <w:tr w:rsidR="00852AC3" w14:paraId="49E9E8E2" w14:textId="77777777" w:rsidTr="00852AC3">
        <w:tc>
          <w:tcPr>
            <w:tcW w:w="2263" w:type="dxa"/>
          </w:tcPr>
          <w:p w14:paraId="465D736D" w14:textId="77777777" w:rsidR="00852AC3" w:rsidRPr="002F16D1" w:rsidRDefault="00852AC3" w:rsidP="00852AC3">
            <w:pPr>
              <w:spacing w:before="120" w:after="120" w:line="240" w:lineRule="auto"/>
              <w:rPr>
                <w:b/>
              </w:rPr>
            </w:pPr>
            <w:r w:rsidRPr="002F16D1">
              <w:rPr>
                <w:b/>
              </w:rPr>
              <w:t>Các chức năng:</w:t>
            </w:r>
          </w:p>
        </w:tc>
        <w:tc>
          <w:tcPr>
            <w:tcW w:w="7087" w:type="dxa"/>
          </w:tcPr>
          <w:p w14:paraId="0A21EA01" w14:textId="77777777" w:rsidR="00852AC3" w:rsidRPr="00E937D8" w:rsidRDefault="00852AC3" w:rsidP="009B4B77">
            <w:pPr>
              <w:pStyle w:val="ListParagraph"/>
              <w:numPr>
                <w:ilvl w:val="0"/>
                <w:numId w:val="82"/>
              </w:numPr>
              <w:spacing w:before="120" w:after="120" w:line="360" w:lineRule="auto"/>
            </w:pPr>
            <w:r>
              <w:rPr>
                <w:lang w:val="en-US"/>
              </w:rPr>
              <w:t xml:space="preserve">Quản trị hệ thống nhấn chọn vào chức năng [Quản lý tài khoản] </w:t>
            </w:r>
            <w:r w:rsidRPr="00E937D8">
              <w:rPr>
                <w:lang w:val="en-US"/>
              </w:rPr>
              <w:sym w:font="Wingdings" w:char="F0E0"/>
            </w:r>
            <w:r>
              <w:rPr>
                <w:lang w:val="en-US"/>
              </w:rPr>
              <w:t xml:space="preserve"> [Tài khoản đang kích hoạt]</w:t>
            </w:r>
          </w:p>
          <w:p w14:paraId="521ACDD4" w14:textId="77777777" w:rsidR="00852AC3" w:rsidRPr="00E937D8" w:rsidRDefault="00852AC3" w:rsidP="009B4B77">
            <w:pPr>
              <w:pStyle w:val="ListParagraph"/>
              <w:numPr>
                <w:ilvl w:val="0"/>
                <w:numId w:val="82"/>
              </w:numPr>
              <w:spacing w:before="120" w:after="120" w:line="360" w:lineRule="auto"/>
              <w:ind w:left="459"/>
            </w:pPr>
            <w:r>
              <w:rPr>
                <w:lang w:val="en-US"/>
              </w:rPr>
              <w:t>Hệ thống hiển thị danh sách các tài khoản đang kích hoạt:</w:t>
            </w:r>
          </w:p>
          <w:p w14:paraId="695710F6" w14:textId="77777777" w:rsidR="00852AC3" w:rsidRPr="00E937D8" w:rsidRDefault="00852AC3" w:rsidP="009B4B77">
            <w:pPr>
              <w:pStyle w:val="ListParagraph"/>
              <w:numPr>
                <w:ilvl w:val="1"/>
                <w:numId w:val="82"/>
              </w:numPr>
              <w:spacing w:before="120" w:after="120" w:line="360" w:lineRule="auto"/>
            </w:pPr>
            <w:r>
              <w:rPr>
                <w:lang w:val="en-US"/>
              </w:rPr>
              <w:t>Thông tin chính của tổ chức</w:t>
            </w:r>
          </w:p>
          <w:p w14:paraId="4C328A21" w14:textId="77777777" w:rsidR="00852AC3" w:rsidRDefault="00852AC3" w:rsidP="009B4B77">
            <w:pPr>
              <w:pStyle w:val="ListParagraph"/>
              <w:numPr>
                <w:ilvl w:val="1"/>
                <w:numId w:val="82"/>
              </w:numPr>
              <w:spacing w:before="120" w:after="120" w:line="360" w:lineRule="auto"/>
            </w:pPr>
            <w:r>
              <w:rPr>
                <w:lang w:val="en-US"/>
              </w:rPr>
              <w:t>Các thao tác thực hiện: Sửa, Khóa tài khoản.</w:t>
            </w:r>
          </w:p>
        </w:tc>
      </w:tr>
    </w:tbl>
    <w:p w14:paraId="2D97F839" w14:textId="77777777" w:rsidR="00852AC3" w:rsidRDefault="00852AC3" w:rsidP="00852AC3"/>
    <w:p w14:paraId="3A1A7F8B" w14:textId="77777777" w:rsidR="00852AC3" w:rsidRDefault="00852AC3" w:rsidP="00941B88">
      <w:pPr>
        <w:pStyle w:val="UCName"/>
      </w:pPr>
      <w:bookmarkStart w:id="426" w:name="_Ref19789453"/>
      <w:bookmarkStart w:id="427" w:name="_Ref19789503"/>
      <w:bookmarkStart w:id="428" w:name="_Toc22744199"/>
      <w:r>
        <w:t>Khóa tài khoản đang kích hoạt</w:t>
      </w:r>
      <w:bookmarkEnd w:id="426"/>
      <w:bookmarkEnd w:id="427"/>
      <w:bookmarkEnd w:id="428"/>
    </w:p>
    <w:tbl>
      <w:tblPr>
        <w:tblStyle w:val="TableGrid"/>
        <w:tblW w:w="0" w:type="auto"/>
        <w:tblLook w:val="04A0" w:firstRow="1" w:lastRow="0" w:firstColumn="1" w:lastColumn="0" w:noHBand="0" w:noVBand="1"/>
      </w:tblPr>
      <w:tblGrid>
        <w:gridCol w:w="2198"/>
        <w:gridCol w:w="6819"/>
      </w:tblGrid>
      <w:tr w:rsidR="00852AC3" w14:paraId="654F9271" w14:textId="77777777" w:rsidTr="00852AC3">
        <w:tc>
          <w:tcPr>
            <w:tcW w:w="2263" w:type="dxa"/>
          </w:tcPr>
          <w:p w14:paraId="259BD35C" w14:textId="77777777" w:rsidR="00852AC3" w:rsidRPr="002F16D1" w:rsidRDefault="00852AC3" w:rsidP="00852AC3">
            <w:pPr>
              <w:spacing w:before="120" w:after="120" w:line="240" w:lineRule="auto"/>
              <w:rPr>
                <w:b/>
              </w:rPr>
            </w:pPr>
            <w:r w:rsidRPr="002F16D1">
              <w:rPr>
                <w:b/>
              </w:rPr>
              <w:t>Tác nhân chính:</w:t>
            </w:r>
          </w:p>
        </w:tc>
        <w:tc>
          <w:tcPr>
            <w:tcW w:w="7087" w:type="dxa"/>
          </w:tcPr>
          <w:p w14:paraId="66083E6C" w14:textId="77777777" w:rsidR="00852AC3" w:rsidRDefault="00852AC3" w:rsidP="00852AC3">
            <w:pPr>
              <w:spacing w:before="120" w:after="120" w:line="240" w:lineRule="auto"/>
            </w:pPr>
            <w:r>
              <w:t>Quản trị hệ thống</w:t>
            </w:r>
          </w:p>
        </w:tc>
      </w:tr>
      <w:tr w:rsidR="00852AC3" w14:paraId="60F92062" w14:textId="77777777" w:rsidTr="00852AC3">
        <w:tc>
          <w:tcPr>
            <w:tcW w:w="2263" w:type="dxa"/>
          </w:tcPr>
          <w:p w14:paraId="38B1F7C1" w14:textId="77777777" w:rsidR="00852AC3" w:rsidRPr="002F16D1" w:rsidRDefault="00852AC3" w:rsidP="00852AC3">
            <w:pPr>
              <w:spacing w:before="120" w:after="120" w:line="240" w:lineRule="auto"/>
              <w:rPr>
                <w:b/>
              </w:rPr>
            </w:pPr>
            <w:r w:rsidRPr="002F16D1">
              <w:rPr>
                <w:b/>
              </w:rPr>
              <w:t>Các chức năng:</w:t>
            </w:r>
          </w:p>
        </w:tc>
        <w:tc>
          <w:tcPr>
            <w:tcW w:w="7087" w:type="dxa"/>
          </w:tcPr>
          <w:p w14:paraId="1E7A86E0" w14:textId="77777777" w:rsidR="00852AC3" w:rsidRPr="002F16D1" w:rsidRDefault="00852AC3" w:rsidP="009B4B77">
            <w:pPr>
              <w:pStyle w:val="ListParagraph"/>
              <w:numPr>
                <w:ilvl w:val="0"/>
                <w:numId w:val="83"/>
              </w:numPr>
              <w:spacing w:before="120" w:after="120" w:line="360" w:lineRule="auto"/>
            </w:pPr>
            <w:r>
              <w:rPr>
                <w:lang w:val="en-US"/>
              </w:rPr>
              <w:t>Hệ thống hiển thị danh sách các tổ chức đang chờ kích hoạt.</w:t>
            </w:r>
          </w:p>
          <w:p w14:paraId="5D94F818" w14:textId="77777777" w:rsidR="00852AC3" w:rsidRPr="00E937D8" w:rsidRDefault="00852AC3" w:rsidP="009B4B77">
            <w:pPr>
              <w:pStyle w:val="ListParagraph"/>
              <w:numPr>
                <w:ilvl w:val="0"/>
                <w:numId w:val="83"/>
              </w:numPr>
              <w:spacing w:before="120" w:after="120" w:line="360" w:lineRule="auto"/>
              <w:ind w:left="459"/>
            </w:pPr>
            <w:r>
              <w:rPr>
                <w:lang w:val="en-US"/>
              </w:rPr>
              <w:lastRenderedPageBreak/>
              <w:t>Quản trị hệ thống nhấn chọn chức năng [Khóa tài khoản] tại 1 cơ quan, tổ chức.</w:t>
            </w:r>
          </w:p>
          <w:p w14:paraId="36FE9DD1" w14:textId="77777777" w:rsidR="00852AC3" w:rsidRDefault="00852AC3" w:rsidP="009B4B77">
            <w:pPr>
              <w:pStyle w:val="ListParagraph"/>
              <w:numPr>
                <w:ilvl w:val="0"/>
                <w:numId w:val="83"/>
              </w:numPr>
              <w:spacing w:before="120" w:after="120" w:line="360" w:lineRule="auto"/>
              <w:ind w:left="459"/>
            </w:pPr>
            <w:r>
              <w:rPr>
                <w:lang w:val="en-US"/>
              </w:rPr>
              <w:t>Hệ thống sẽ hiển thị thông báo xác nhận yêu cầu. Nếu quản trị hệ thống xác nhận, tài khoản tổ chức sẽ bị khóa và được đưa vào danh sách tài khoản cần kích hoạt.</w:t>
            </w:r>
          </w:p>
        </w:tc>
      </w:tr>
    </w:tbl>
    <w:p w14:paraId="505C380D" w14:textId="77777777" w:rsidR="00852AC3" w:rsidRDefault="00852AC3" w:rsidP="00852AC3"/>
    <w:p w14:paraId="7CDF2C80" w14:textId="77777777" w:rsidR="00852AC3" w:rsidRDefault="00852AC3" w:rsidP="00941B88">
      <w:pPr>
        <w:pStyle w:val="UCName"/>
      </w:pPr>
      <w:bookmarkStart w:id="429" w:name="_Ref19789455"/>
      <w:bookmarkStart w:id="430" w:name="_Ref19789507"/>
      <w:bookmarkStart w:id="431" w:name="_Toc22744200"/>
      <w:r>
        <w:t>Sửa tài khoản tổ chức đang kích hoạt</w:t>
      </w:r>
      <w:bookmarkEnd w:id="429"/>
      <w:bookmarkEnd w:id="430"/>
      <w:bookmarkEnd w:id="431"/>
    </w:p>
    <w:tbl>
      <w:tblPr>
        <w:tblStyle w:val="TableGrid"/>
        <w:tblW w:w="0" w:type="auto"/>
        <w:tblLook w:val="04A0" w:firstRow="1" w:lastRow="0" w:firstColumn="1" w:lastColumn="0" w:noHBand="0" w:noVBand="1"/>
      </w:tblPr>
      <w:tblGrid>
        <w:gridCol w:w="2198"/>
        <w:gridCol w:w="6819"/>
      </w:tblGrid>
      <w:tr w:rsidR="00852AC3" w14:paraId="5B62A7E8" w14:textId="77777777" w:rsidTr="00852AC3">
        <w:tc>
          <w:tcPr>
            <w:tcW w:w="2263" w:type="dxa"/>
          </w:tcPr>
          <w:p w14:paraId="18BB2C47" w14:textId="77777777" w:rsidR="00852AC3" w:rsidRPr="002F16D1" w:rsidRDefault="00852AC3" w:rsidP="00852AC3">
            <w:pPr>
              <w:spacing w:before="120" w:after="120" w:line="240" w:lineRule="auto"/>
              <w:rPr>
                <w:b/>
              </w:rPr>
            </w:pPr>
            <w:r w:rsidRPr="002F16D1">
              <w:rPr>
                <w:b/>
              </w:rPr>
              <w:t>Tác nhân chính:</w:t>
            </w:r>
          </w:p>
        </w:tc>
        <w:tc>
          <w:tcPr>
            <w:tcW w:w="7087" w:type="dxa"/>
          </w:tcPr>
          <w:p w14:paraId="5F9E6A58" w14:textId="77777777" w:rsidR="00852AC3" w:rsidRDefault="00852AC3" w:rsidP="00852AC3">
            <w:pPr>
              <w:spacing w:before="120" w:after="120" w:line="240" w:lineRule="auto"/>
            </w:pPr>
            <w:r>
              <w:t>Quản trị hệ thống</w:t>
            </w:r>
          </w:p>
        </w:tc>
      </w:tr>
      <w:tr w:rsidR="00852AC3" w14:paraId="79C1698E" w14:textId="77777777" w:rsidTr="00852AC3">
        <w:tc>
          <w:tcPr>
            <w:tcW w:w="2263" w:type="dxa"/>
          </w:tcPr>
          <w:p w14:paraId="72D0455F" w14:textId="77777777" w:rsidR="00852AC3" w:rsidRPr="002F16D1" w:rsidRDefault="00852AC3" w:rsidP="00852AC3">
            <w:pPr>
              <w:spacing w:before="120" w:after="120" w:line="240" w:lineRule="auto"/>
              <w:rPr>
                <w:b/>
              </w:rPr>
            </w:pPr>
            <w:r w:rsidRPr="002F16D1">
              <w:rPr>
                <w:b/>
              </w:rPr>
              <w:t>Các chức năng:</w:t>
            </w:r>
          </w:p>
        </w:tc>
        <w:tc>
          <w:tcPr>
            <w:tcW w:w="7087" w:type="dxa"/>
          </w:tcPr>
          <w:p w14:paraId="3B024267" w14:textId="77777777" w:rsidR="00852AC3" w:rsidRPr="002F16D1" w:rsidRDefault="00852AC3" w:rsidP="009B4B77">
            <w:pPr>
              <w:pStyle w:val="ListParagraph"/>
              <w:numPr>
                <w:ilvl w:val="0"/>
                <w:numId w:val="84"/>
              </w:numPr>
              <w:spacing w:before="120" w:after="120" w:line="360" w:lineRule="auto"/>
            </w:pPr>
            <w:r>
              <w:rPr>
                <w:lang w:val="en-US"/>
              </w:rPr>
              <w:t>Hệ thống hiển thị danh sách các tổ chức đang kích hoạt.</w:t>
            </w:r>
          </w:p>
          <w:p w14:paraId="60BA2AAE" w14:textId="77777777" w:rsidR="00852AC3" w:rsidRPr="00E937D8" w:rsidRDefault="00852AC3" w:rsidP="009B4B77">
            <w:pPr>
              <w:pStyle w:val="ListParagraph"/>
              <w:numPr>
                <w:ilvl w:val="0"/>
                <w:numId w:val="84"/>
              </w:numPr>
              <w:spacing w:before="120" w:after="120" w:line="360" w:lineRule="auto"/>
              <w:ind w:left="459"/>
            </w:pPr>
            <w:r>
              <w:rPr>
                <w:lang w:val="en-US"/>
              </w:rPr>
              <w:t>Quản trị hệ thống nhấn chọn chức năng [Sửa] tại 1 cơ quan, tổ chức để chỉnh sửa thông tin.</w:t>
            </w:r>
          </w:p>
          <w:p w14:paraId="61043711" w14:textId="77777777" w:rsidR="00852AC3" w:rsidRDefault="00852AC3" w:rsidP="009B4B77">
            <w:pPr>
              <w:pStyle w:val="ListParagraph"/>
              <w:numPr>
                <w:ilvl w:val="0"/>
                <w:numId w:val="84"/>
              </w:numPr>
              <w:spacing w:before="120" w:after="120" w:line="360" w:lineRule="auto"/>
              <w:ind w:left="459"/>
            </w:pPr>
            <w:r>
              <w:rPr>
                <w:lang w:val="en-US"/>
              </w:rPr>
              <w:t>Hệ thống sẽ hiển thị khung chỉnh sửa thông tin tài khoản tổ chức. Quản trị hệ thống chỉnh sửa thông tin và nhấn nút [Lưu lại] để lưu lại thông tin sau khi chỉnh sửa.</w:t>
            </w:r>
          </w:p>
        </w:tc>
      </w:tr>
    </w:tbl>
    <w:p w14:paraId="0BFB5963" w14:textId="77777777" w:rsidR="00852AC3" w:rsidRDefault="00852AC3" w:rsidP="00852AC3"/>
    <w:p w14:paraId="44A0D48D" w14:textId="77777777" w:rsidR="00852AC3" w:rsidRDefault="00852AC3" w:rsidP="00941B88">
      <w:pPr>
        <w:pStyle w:val="UCName"/>
      </w:pPr>
      <w:bookmarkStart w:id="432" w:name="_Ref19789457"/>
      <w:bookmarkStart w:id="433" w:name="_Ref19789510"/>
      <w:bookmarkStart w:id="434" w:name="_Toc22744201"/>
      <w:r>
        <w:t>Gửi email thông báo tới tổ chức có tài khoản đang kích hoạt</w:t>
      </w:r>
      <w:bookmarkEnd w:id="432"/>
      <w:bookmarkEnd w:id="433"/>
      <w:bookmarkEnd w:id="434"/>
    </w:p>
    <w:tbl>
      <w:tblPr>
        <w:tblStyle w:val="TableGrid"/>
        <w:tblW w:w="0" w:type="auto"/>
        <w:tblLook w:val="04A0" w:firstRow="1" w:lastRow="0" w:firstColumn="1" w:lastColumn="0" w:noHBand="0" w:noVBand="1"/>
      </w:tblPr>
      <w:tblGrid>
        <w:gridCol w:w="2198"/>
        <w:gridCol w:w="6819"/>
      </w:tblGrid>
      <w:tr w:rsidR="00852AC3" w14:paraId="4AE3810B" w14:textId="77777777" w:rsidTr="00852AC3">
        <w:tc>
          <w:tcPr>
            <w:tcW w:w="2263" w:type="dxa"/>
          </w:tcPr>
          <w:p w14:paraId="6906F7CB" w14:textId="77777777" w:rsidR="00852AC3" w:rsidRPr="002F16D1" w:rsidRDefault="00852AC3" w:rsidP="00852AC3">
            <w:pPr>
              <w:spacing w:before="120" w:after="120" w:line="240" w:lineRule="auto"/>
              <w:rPr>
                <w:b/>
              </w:rPr>
            </w:pPr>
            <w:r w:rsidRPr="002F16D1">
              <w:rPr>
                <w:b/>
              </w:rPr>
              <w:t>Tác nhân chính:</w:t>
            </w:r>
          </w:p>
        </w:tc>
        <w:tc>
          <w:tcPr>
            <w:tcW w:w="7087" w:type="dxa"/>
          </w:tcPr>
          <w:p w14:paraId="4B5D0707" w14:textId="77777777" w:rsidR="00852AC3" w:rsidRDefault="00852AC3" w:rsidP="00852AC3">
            <w:pPr>
              <w:spacing w:before="120" w:after="120" w:line="240" w:lineRule="auto"/>
            </w:pPr>
            <w:r>
              <w:t>Quản trị hệ thống</w:t>
            </w:r>
          </w:p>
        </w:tc>
      </w:tr>
      <w:tr w:rsidR="00852AC3" w14:paraId="44039B19" w14:textId="77777777" w:rsidTr="00852AC3">
        <w:tc>
          <w:tcPr>
            <w:tcW w:w="2263" w:type="dxa"/>
          </w:tcPr>
          <w:p w14:paraId="14DA533F" w14:textId="77777777" w:rsidR="00852AC3" w:rsidRPr="002F16D1" w:rsidRDefault="00852AC3" w:rsidP="00852AC3">
            <w:pPr>
              <w:spacing w:before="120" w:after="120" w:line="240" w:lineRule="auto"/>
              <w:rPr>
                <w:b/>
              </w:rPr>
            </w:pPr>
            <w:r w:rsidRPr="002F16D1">
              <w:rPr>
                <w:b/>
              </w:rPr>
              <w:t>Các chức năng:</w:t>
            </w:r>
          </w:p>
        </w:tc>
        <w:tc>
          <w:tcPr>
            <w:tcW w:w="7087" w:type="dxa"/>
          </w:tcPr>
          <w:p w14:paraId="16B85FF8" w14:textId="77777777" w:rsidR="00852AC3" w:rsidRPr="002F16D1" w:rsidRDefault="00852AC3" w:rsidP="009B4B77">
            <w:pPr>
              <w:pStyle w:val="ListParagraph"/>
              <w:numPr>
                <w:ilvl w:val="0"/>
                <w:numId w:val="85"/>
              </w:numPr>
              <w:spacing w:before="120" w:after="120" w:line="360" w:lineRule="auto"/>
            </w:pPr>
            <w:r>
              <w:rPr>
                <w:lang w:val="en-US"/>
              </w:rPr>
              <w:t>Hệ thống hiển thị danh sách các tổ chức đang chờ kích hoạt.</w:t>
            </w:r>
          </w:p>
          <w:p w14:paraId="3A467CE5" w14:textId="77777777" w:rsidR="00852AC3" w:rsidRPr="00E937D8" w:rsidRDefault="00852AC3" w:rsidP="009B4B77">
            <w:pPr>
              <w:pStyle w:val="ListParagraph"/>
              <w:numPr>
                <w:ilvl w:val="0"/>
                <w:numId w:val="85"/>
              </w:numPr>
              <w:spacing w:before="120" w:after="120" w:line="360" w:lineRule="auto"/>
              <w:ind w:left="459"/>
            </w:pPr>
            <w:r>
              <w:rPr>
                <w:lang w:val="en-US"/>
              </w:rPr>
              <w:t>Quản trị hệ thống nhấn chọn chức năng [Gửi email thông báo] tại 1 cơ quan, tổ chức.</w:t>
            </w:r>
          </w:p>
          <w:p w14:paraId="3D3221D4" w14:textId="77777777" w:rsidR="00852AC3" w:rsidRPr="0034373D" w:rsidRDefault="00852AC3" w:rsidP="009B4B77">
            <w:pPr>
              <w:pStyle w:val="ListParagraph"/>
              <w:numPr>
                <w:ilvl w:val="0"/>
                <w:numId w:val="85"/>
              </w:numPr>
              <w:spacing w:before="120" w:after="120" w:line="360" w:lineRule="auto"/>
              <w:ind w:left="459"/>
            </w:pPr>
            <w:r>
              <w:rPr>
                <w:lang w:val="en-US"/>
              </w:rPr>
              <w:t>Hệ thống sẽ hiển thị khung nhập nội dung email để gửi tới cơ quan, tổ chức bằng địa chỉ email đã đăng ký.</w:t>
            </w:r>
          </w:p>
          <w:p w14:paraId="4748842D" w14:textId="77777777" w:rsidR="00852AC3" w:rsidRDefault="00852AC3" w:rsidP="009B4B77">
            <w:pPr>
              <w:pStyle w:val="ListParagraph"/>
              <w:numPr>
                <w:ilvl w:val="0"/>
                <w:numId w:val="85"/>
              </w:numPr>
              <w:spacing w:before="120" w:after="120" w:line="360" w:lineRule="auto"/>
              <w:ind w:left="459"/>
            </w:pPr>
            <w:r>
              <w:rPr>
                <w:lang w:val="en-US"/>
              </w:rPr>
              <w:t>Quản trị hệ thống nhập nội dung email và nhấn gửi đi. Hệ thống sẽ gửi email theo nội dung đã nhập.</w:t>
            </w:r>
          </w:p>
        </w:tc>
      </w:tr>
    </w:tbl>
    <w:p w14:paraId="5961E55F" w14:textId="77777777" w:rsidR="00852AC3" w:rsidRDefault="00852AC3" w:rsidP="00852AC3"/>
    <w:p w14:paraId="0EE91FA6" w14:textId="6D11B533" w:rsidR="00F7658E" w:rsidRDefault="00F7658E" w:rsidP="00BC0773">
      <w:pPr>
        <w:pStyle w:val="Heading3"/>
      </w:pPr>
      <w:r>
        <w:lastRenderedPageBreak/>
        <w:t>Quản lý chứng thư số</w:t>
      </w:r>
    </w:p>
    <w:p w14:paraId="5B6162F5" w14:textId="7C7A4142" w:rsidR="00FD078D" w:rsidRDefault="00FD078D" w:rsidP="00FD078D">
      <w:r>
        <w:rPr>
          <w:noProof/>
        </w:rPr>
        <w:drawing>
          <wp:inline distT="0" distB="0" distL="0" distR="0" wp14:anchorId="792669CC" wp14:editId="61519AC4">
            <wp:extent cx="5677200" cy="1333778"/>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7C222E.tmp"/>
                    <pic:cNvPicPr/>
                  </pic:nvPicPr>
                  <pic:blipFill>
                    <a:blip r:embed="rId180">
                      <a:extLst>
                        <a:ext uri="{28A0092B-C50C-407E-A947-70E740481C1C}">
                          <a14:useLocalDpi xmlns:a14="http://schemas.microsoft.com/office/drawing/2010/main" val="0"/>
                        </a:ext>
                      </a:extLst>
                    </a:blip>
                    <a:stretch>
                      <a:fillRect/>
                    </a:stretch>
                  </pic:blipFill>
                  <pic:spPr>
                    <a:xfrm>
                      <a:off x="0" y="0"/>
                      <a:ext cx="5677200" cy="1333778"/>
                    </a:xfrm>
                    <a:prstGeom prst="rect">
                      <a:avLst/>
                    </a:prstGeom>
                    <a:ln>
                      <a:solidFill>
                        <a:schemeClr val="accent1">
                          <a:lumMod val="50000"/>
                        </a:schemeClr>
                      </a:solidFill>
                    </a:ln>
                  </pic:spPr>
                </pic:pic>
              </a:graphicData>
            </a:graphic>
          </wp:inline>
        </w:drawing>
      </w:r>
    </w:p>
    <w:p w14:paraId="252B2989" w14:textId="08D09A07" w:rsidR="005B510A" w:rsidRDefault="005B510A" w:rsidP="00941B88">
      <w:pPr>
        <w:pStyle w:val="UCName"/>
      </w:pPr>
      <w:bookmarkStart w:id="435" w:name="_Ref21904358"/>
      <w:bookmarkStart w:id="436" w:name="_Ref21904360"/>
      <w:bookmarkStart w:id="437" w:name="_Toc22744202"/>
      <w:r>
        <w:t>Tìm kiếm thông tin chứng thư số</w:t>
      </w:r>
      <w:bookmarkEnd w:id="435"/>
      <w:bookmarkEnd w:id="436"/>
      <w:bookmarkEnd w:id="437"/>
    </w:p>
    <w:tbl>
      <w:tblPr>
        <w:tblW w:w="5000" w:type="pct"/>
        <w:tblLook w:val="04A0" w:firstRow="1" w:lastRow="0" w:firstColumn="1" w:lastColumn="0" w:noHBand="0" w:noVBand="1"/>
      </w:tblPr>
      <w:tblGrid>
        <w:gridCol w:w="5664"/>
        <w:gridCol w:w="3353"/>
      </w:tblGrid>
      <w:tr w:rsidR="00C2018F" w14:paraId="7369573D" w14:textId="77777777" w:rsidTr="00A666C2">
        <w:tc>
          <w:tcPr>
            <w:tcW w:w="3141" w:type="pct"/>
            <w:tcBorders>
              <w:top w:val="single" w:sz="4" w:space="0" w:color="000000"/>
              <w:left w:val="single" w:sz="4" w:space="0" w:color="000000"/>
              <w:bottom w:val="single" w:sz="4" w:space="0" w:color="000000"/>
              <w:right w:val="nil"/>
            </w:tcBorders>
            <w:hideMark/>
          </w:tcPr>
          <w:p w14:paraId="1626A3CD" w14:textId="74DE4287" w:rsidR="00C2018F" w:rsidRDefault="00C2018F" w:rsidP="002F7595">
            <w:pPr>
              <w:spacing w:before="60"/>
              <w:rPr>
                <w:szCs w:val="26"/>
              </w:rPr>
            </w:pPr>
            <w:r>
              <w:rPr>
                <w:b/>
                <w:szCs w:val="26"/>
              </w:rPr>
              <w:t>Tên Usecase:</w:t>
            </w:r>
            <w:r>
              <w:rPr>
                <w:szCs w:val="26"/>
              </w:rPr>
              <w:t xml:space="preserve"> </w:t>
            </w:r>
            <w:r>
              <w:t>Tìm kiếm thông tin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6366A233" w14:textId="77777777" w:rsidR="00C2018F" w:rsidRDefault="00C2018F" w:rsidP="002F7595">
            <w:pPr>
              <w:snapToGrid w:val="0"/>
              <w:spacing w:before="60"/>
              <w:rPr>
                <w:szCs w:val="26"/>
              </w:rPr>
            </w:pPr>
            <w:r>
              <w:rPr>
                <w:b/>
                <w:szCs w:val="26"/>
              </w:rPr>
              <w:t>Mức độ BMT:</w:t>
            </w:r>
            <w:r>
              <w:rPr>
                <w:szCs w:val="26"/>
              </w:rPr>
              <w:t xml:space="preserve"> B</w:t>
            </w:r>
          </w:p>
        </w:tc>
      </w:tr>
      <w:tr w:rsidR="00C2018F" w14:paraId="70499243" w14:textId="77777777" w:rsidTr="00A666C2">
        <w:tc>
          <w:tcPr>
            <w:tcW w:w="3141" w:type="pct"/>
            <w:tcBorders>
              <w:top w:val="single" w:sz="4" w:space="0" w:color="000000"/>
              <w:left w:val="single" w:sz="4" w:space="0" w:color="000000"/>
              <w:bottom w:val="single" w:sz="4" w:space="0" w:color="000000"/>
              <w:right w:val="nil"/>
            </w:tcBorders>
            <w:hideMark/>
          </w:tcPr>
          <w:p w14:paraId="2B44C1C3" w14:textId="79D09E88" w:rsidR="00C2018F" w:rsidRPr="00811651" w:rsidRDefault="00C2018F" w:rsidP="002F7595">
            <w:pPr>
              <w:snapToGrid w:val="0"/>
              <w:spacing w:before="60"/>
              <w:rPr>
                <w:szCs w:val="26"/>
              </w:rPr>
            </w:pPr>
            <w:r>
              <w:rPr>
                <w:b/>
                <w:szCs w:val="26"/>
              </w:rPr>
              <w:t xml:space="preserve">Tác nhân chính: </w:t>
            </w:r>
            <w:r w:rsidRPr="00C2018F">
              <w:rPr>
                <w:szCs w:val="26"/>
              </w:rPr>
              <w:t>Quản trị hệ thống</w:t>
            </w:r>
          </w:p>
        </w:tc>
        <w:tc>
          <w:tcPr>
            <w:tcW w:w="1859" w:type="pct"/>
            <w:tcBorders>
              <w:top w:val="single" w:sz="4" w:space="0" w:color="000000"/>
              <w:left w:val="single" w:sz="4" w:space="0" w:color="000000"/>
              <w:bottom w:val="single" w:sz="4" w:space="0" w:color="000000"/>
              <w:right w:val="single" w:sz="4" w:space="0" w:color="000000"/>
            </w:tcBorders>
            <w:hideMark/>
          </w:tcPr>
          <w:p w14:paraId="07CA2066" w14:textId="77777777" w:rsidR="00C2018F" w:rsidRDefault="00C2018F" w:rsidP="002F7595">
            <w:pPr>
              <w:snapToGrid w:val="0"/>
              <w:spacing w:before="60"/>
              <w:rPr>
                <w:szCs w:val="26"/>
              </w:rPr>
            </w:pPr>
            <w:r>
              <w:rPr>
                <w:b/>
                <w:szCs w:val="26"/>
              </w:rPr>
              <w:t xml:space="preserve">Tác nhân phụ: </w:t>
            </w:r>
            <w:r>
              <w:rPr>
                <w:szCs w:val="26"/>
              </w:rPr>
              <w:t>Hệ thống</w:t>
            </w:r>
          </w:p>
        </w:tc>
      </w:tr>
      <w:tr w:rsidR="00C2018F" w14:paraId="45FA30B6"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517D10CC" w14:textId="6D139F2F" w:rsidR="00C2018F" w:rsidRPr="00811651" w:rsidRDefault="00C2018F" w:rsidP="00C2018F">
            <w:pPr>
              <w:spacing w:before="60"/>
              <w:rPr>
                <w:szCs w:val="26"/>
              </w:rPr>
            </w:pPr>
            <w:r>
              <w:rPr>
                <w:b/>
                <w:szCs w:val="26"/>
              </w:rPr>
              <w:t xml:space="preserve">Mô tả Usecase: </w:t>
            </w:r>
            <w:r w:rsidRPr="00C2018F">
              <w:rPr>
                <w:szCs w:val="26"/>
              </w:rPr>
              <w:t>Quản trị hệ thống</w:t>
            </w:r>
            <w:r>
              <w:t xml:space="preserve"> tìm kiếm thông tin chứng thư số</w:t>
            </w:r>
          </w:p>
        </w:tc>
      </w:tr>
      <w:tr w:rsidR="00C2018F" w14:paraId="619AFA11"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2A2B7E5A" w14:textId="204BC36F" w:rsidR="00C2018F" w:rsidRPr="00811651" w:rsidRDefault="00C2018F" w:rsidP="002F7595">
            <w:pPr>
              <w:snapToGrid w:val="0"/>
              <w:spacing w:before="60"/>
              <w:rPr>
                <w:szCs w:val="26"/>
              </w:rPr>
            </w:pPr>
            <w:r>
              <w:rPr>
                <w:b/>
                <w:szCs w:val="26"/>
              </w:rPr>
              <w:t xml:space="preserve">Điều kiện để bắt đầu Usecase: </w:t>
            </w:r>
            <w:r w:rsidRPr="00C2018F">
              <w:rPr>
                <w:szCs w:val="26"/>
              </w:rPr>
              <w:t>Quản trị hệ thống</w:t>
            </w:r>
            <w:r>
              <w:rPr>
                <w:szCs w:val="26"/>
              </w:rPr>
              <w:t xml:space="preserve"> đăng nhập thành công vào hệ thống.</w:t>
            </w:r>
          </w:p>
        </w:tc>
      </w:tr>
      <w:tr w:rsidR="00C2018F" w14:paraId="4D5FD3BC"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117840EF" w14:textId="1595418F" w:rsidR="00C2018F" w:rsidRPr="00C2018F" w:rsidRDefault="00C2018F" w:rsidP="002F7595">
            <w:pPr>
              <w:snapToGrid w:val="0"/>
              <w:spacing w:before="60"/>
              <w:rPr>
                <w:szCs w:val="26"/>
              </w:rPr>
            </w:pPr>
            <w:r>
              <w:rPr>
                <w:b/>
                <w:szCs w:val="26"/>
              </w:rPr>
              <w:t xml:space="preserve">Điều kiện để kết thúc Usecase: </w:t>
            </w:r>
            <w:r>
              <w:rPr>
                <w:szCs w:val="26"/>
              </w:rPr>
              <w:t>Hệ thống hiển thị kết quả thông tin chứng thư số theo điều kiện tìm kiếm chính xác.</w:t>
            </w:r>
          </w:p>
        </w:tc>
      </w:tr>
      <w:tr w:rsidR="00C2018F" w14:paraId="3947C2F3" w14:textId="77777777" w:rsidTr="002F7595">
        <w:tc>
          <w:tcPr>
            <w:tcW w:w="5000" w:type="pct"/>
            <w:gridSpan w:val="2"/>
            <w:tcBorders>
              <w:top w:val="single" w:sz="4" w:space="0" w:color="000000"/>
              <w:left w:val="single" w:sz="4" w:space="0" w:color="000000"/>
              <w:bottom w:val="single" w:sz="4" w:space="0" w:color="000000"/>
              <w:right w:val="single" w:sz="4" w:space="0" w:color="000000"/>
            </w:tcBorders>
          </w:tcPr>
          <w:p w14:paraId="704AB500" w14:textId="6CE935AC" w:rsidR="00C2018F" w:rsidRPr="00811651" w:rsidRDefault="00C2018F" w:rsidP="002F7595">
            <w:pPr>
              <w:snapToGrid w:val="0"/>
              <w:spacing w:before="60"/>
              <w:rPr>
                <w:szCs w:val="26"/>
              </w:rPr>
            </w:pPr>
            <w:r>
              <w:rPr>
                <w:b/>
                <w:szCs w:val="26"/>
              </w:rPr>
              <w:t>Trình tự các sự kiện trong quá trình hoạt động của Usecase:</w:t>
            </w:r>
          </w:p>
          <w:p w14:paraId="35544B43" w14:textId="77777777" w:rsidR="00C2018F" w:rsidRPr="002F7595" w:rsidRDefault="002F7595" w:rsidP="009B4B77">
            <w:pPr>
              <w:pStyle w:val="ListParagraph"/>
              <w:numPr>
                <w:ilvl w:val="0"/>
                <w:numId w:val="76"/>
              </w:numPr>
              <w:spacing w:line="360" w:lineRule="auto"/>
              <w:rPr>
                <w:rFonts w:eastAsia="Calibri"/>
                <w:color w:val="000000"/>
                <w:szCs w:val="26"/>
              </w:rPr>
            </w:pPr>
            <w:r w:rsidRPr="00C2018F">
              <w:rPr>
                <w:szCs w:val="26"/>
              </w:rPr>
              <w:t>Quản trị hệ thống</w:t>
            </w:r>
            <w:r>
              <w:rPr>
                <w:szCs w:val="26"/>
                <w:lang w:val="en-US"/>
              </w:rPr>
              <w:t xml:space="preserve"> truy cập vào chức năng [Quản lý chứng thư số], hệ thống hiển thị danh sách các chứng thư số và khung tìm kiếm thông tin.</w:t>
            </w:r>
          </w:p>
          <w:p w14:paraId="4464DFC4" w14:textId="77777777" w:rsidR="002F7595" w:rsidRPr="002F7595" w:rsidRDefault="002F7595" w:rsidP="009B4B77">
            <w:pPr>
              <w:pStyle w:val="ListParagraph"/>
              <w:numPr>
                <w:ilvl w:val="0"/>
                <w:numId w:val="76"/>
              </w:numPr>
              <w:spacing w:line="360" w:lineRule="auto"/>
              <w:rPr>
                <w:rFonts w:eastAsia="Calibri"/>
                <w:color w:val="000000"/>
                <w:szCs w:val="26"/>
              </w:rPr>
            </w:pPr>
            <w:r w:rsidRPr="00C2018F">
              <w:rPr>
                <w:szCs w:val="26"/>
              </w:rPr>
              <w:t>Quản trị hệ thống</w:t>
            </w:r>
            <w:r>
              <w:rPr>
                <w:szCs w:val="26"/>
                <w:lang w:val="en-US"/>
              </w:rPr>
              <w:t xml:space="preserve"> nhập các thông tin cần tìm kiếm theo khung tìm kiếm và nhấn nút [Tìm kiếm], hệ thống sẽ tìm kiếm thông tin chứng thư số theo các điều kiện tìm kiếm này.</w:t>
            </w:r>
          </w:p>
          <w:p w14:paraId="7D0EBBCE" w14:textId="49BCEEA9" w:rsidR="002F7595" w:rsidRDefault="002F7595" w:rsidP="009B4B77">
            <w:pPr>
              <w:pStyle w:val="ListParagraph"/>
              <w:numPr>
                <w:ilvl w:val="0"/>
                <w:numId w:val="76"/>
              </w:numPr>
              <w:spacing w:line="360" w:lineRule="auto"/>
              <w:rPr>
                <w:rFonts w:eastAsia="Calibri"/>
                <w:color w:val="000000"/>
                <w:szCs w:val="26"/>
              </w:rPr>
            </w:pPr>
            <w:r>
              <w:rPr>
                <w:szCs w:val="26"/>
                <w:lang w:val="en-US"/>
              </w:rPr>
              <w:t>Hệ thống hiển thị danh sách các chứng thư số đã tìm kiếm được.</w:t>
            </w:r>
          </w:p>
        </w:tc>
      </w:tr>
      <w:tr w:rsidR="00C2018F" w14:paraId="7D165CC6"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110EBA86" w14:textId="2BA5A835" w:rsidR="00C2018F" w:rsidRPr="00811651" w:rsidRDefault="00C2018F" w:rsidP="002F7595">
            <w:pPr>
              <w:snapToGrid w:val="0"/>
              <w:spacing w:before="60"/>
              <w:rPr>
                <w:szCs w:val="26"/>
              </w:rPr>
            </w:pPr>
            <w:r>
              <w:rPr>
                <w:b/>
                <w:szCs w:val="26"/>
              </w:rPr>
              <w:t xml:space="preserve">Hoàn cảnh sử dụng thành công cơ bản: </w:t>
            </w:r>
            <w:r w:rsidR="002F7595">
              <w:rPr>
                <w:szCs w:val="26"/>
              </w:rPr>
              <w:t>Hệ thống hiển thị kết quả thông tin chứng thư số theo điều kiện tìm kiếm chính xác.</w:t>
            </w:r>
          </w:p>
        </w:tc>
      </w:tr>
      <w:tr w:rsidR="00C2018F" w14:paraId="2C695888"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0D32B859" w14:textId="77777777" w:rsidR="00C2018F" w:rsidRDefault="00C2018F" w:rsidP="002F7595">
            <w:pPr>
              <w:snapToGrid w:val="0"/>
              <w:spacing w:before="60"/>
              <w:rPr>
                <w:b/>
                <w:szCs w:val="26"/>
              </w:rPr>
            </w:pPr>
            <w:r>
              <w:rPr>
                <w:b/>
                <w:szCs w:val="26"/>
              </w:rPr>
              <w:t xml:space="preserve">Hoàn cảnh sử dụng phụ (thay thế) trong trường hợp không thành công: </w:t>
            </w:r>
          </w:p>
          <w:p w14:paraId="5DF21DAD" w14:textId="6EE950B1" w:rsidR="002F7595" w:rsidRPr="002F7595" w:rsidRDefault="002F7595" w:rsidP="009B4B77">
            <w:pPr>
              <w:pStyle w:val="ListParagraph"/>
              <w:numPr>
                <w:ilvl w:val="0"/>
                <w:numId w:val="74"/>
              </w:numPr>
              <w:snapToGrid w:val="0"/>
              <w:spacing w:before="60"/>
              <w:rPr>
                <w:szCs w:val="26"/>
              </w:rPr>
            </w:pPr>
            <w:r>
              <w:rPr>
                <w:szCs w:val="26"/>
                <w:lang w:val="en-US"/>
              </w:rPr>
              <w:t>Nếu không có thông tin chứng thư số phù hợp với điều kiện tìm kiếm, hệ thống hiển thị [Không có dữ liệu].</w:t>
            </w:r>
          </w:p>
        </w:tc>
      </w:tr>
      <w:tr w:rsidR="00C2018F" w14:paraId="2D1DDD29"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58808890" w14:textId="77777777" w:rsidR="00C2018F" w:rsidRDefault="00C2018F" w:rsidP="002F7595">
            <w:pPr>
              <w:snapToGrid w:val="0"/>
              <w:spacing w:before="60"/>
              <w:rPr>
                <w:rFonts w:eastAsia="Times New Roman"/>
                <w:color w:val="000000"/>
                <w:szCs w:val="26"/>
              </w:rPr>
            </w:pPr>
            <w:r>
              <w:rPr>
                <w:b/>
                <w:szCs w:val="26"/>
              </w:rPr>
              <w:t>Hành động liên quan sẽ xảy ra khi Usecase kết thúc:</w:t>
            </w:r>
            <w:r>
              <w:rPr>
                <w:szCs w:val="26"/>
              </w:rPr>
              <w:t xml:space="preserve"> </w:t>
            </w:r>
          </w:p>
          <w:p w14:paraId="60761559" w14:textId="4CD42242" w:rsidR="002F7595" w:rsidRPr="002F7595" w:rsidRDefault="002F7595" w:rsidP="009B4B77">
            <w:pPr>
              <w:pStyle w:val="ListParagraph"/>
              <w:numPr>
                <w:ilvl w:val="0"/>
                <w:numId w:val="74"/>
              </w:numPr>
              <w:snapToGrid w:val="0"/>
              <w:spacing w:before="60"/>
              <w:rPr>
                <w:szCs w:val="26"/>
              </w:rPr>
            </w:pPr>
            <w:r>
              <w:rPr>
                <w:szCs w:val="26"/>
                <w:lang w:val="en-US"/>
              </w:rPr>
              <w:t>Các nội dung đã nhập để tìm kiếm sau khi nhấn vào chữ [Tìm kiếm] thì vẫn giữ lại được giá trị.</w:t>
            </w:r>
          </w:p>
        </w:tc>
      </w:tr>
      <w:tr w:rsidR="00C2018F" w14:paraId="1D8172EE"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6DBA41F6" w14:textId="77777777" w:rsidR="00C2018F" w:rsidRDefault="00C2018F" w:rsidP="002F7595">
            <w:pPr>
              <w:snapToGrid w:val="0"/>
              <w:spacing w:before="60"/>
              <w:rPr>
                <w:szCs w:val="26"/>
              </w:rPr>
            </w:pPr>
            <w:r>
              <w:rPr>
                <w:b/>
                <w:szCs w:val="26"/>
              </w:rPr>
              <w:t>Các yêu cầu phi chức năng:</w:t>
            </w:r>
            <w:r>
              <w:rPr>
                <w:szCs w:val="26"/>
              </w:rPr>
              <w:t xml:space="preserve"> Không có</w:t>
            </w:r>
          </w:p>
        </w:tc>
      </w:tr>
    </w:tbl>
    <w:p w14:paraId="0596F175" w14:textId="77777777" w:rsidR="00C2018F" w:rsidRDefault="00C2018F" w:rsidP="00C2018F"/>
    <w:p w14:paraId="1888D146" w14:textId="77777777" w:rsidR="00E77B24" w:rsidRDefault="00E77B24" w:rsidP="00E77B24">
      <w:pPr>
        <w:keepNext/>
        <w:jc w:val="center"/>
      </w:pPr>
      <w:r>
        <w:rPr>
          <w:noProof/>
        </w:rPr>
        <w:drawing>
          <wp:inline distT="0" distB="0" distL="0" distR="0" wp14:anchorId="01761E6F" wp14:editId="1376F77D">
            <wp:extent cx="5677200" cy="1449020"/>
            <wp:effectExtent l="19050" t="19050" r="1905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20320C.tmp"/>
                    <pic:cNvPicPr/>
                  </pic:nvPicPr>
                  <pic:blipFill>
                    <a:blip r:embed="rId181">
                      <a:extLst>
                        <a:ext uri="{28A0092B-C50C-407E-A947-70E740481C1C}">
                          <a14:useLocalDpi xmlns:a14="http://schemas.microsoft.com/office/drawing/2010/main" val="0"/>
                        </a:ext>
                      </a:extLst>
                    </a:blip>
                    <a:stretch>
                      <a:fillRect/>
                    </a:stretch>
                  </pic:blipFill>
                  <pic:spPr>
                    <a:xfrm>
                      <a:off x="0" y="0"/>
                      <a:ext cx="5677200" cy="1449020"/>
                    </a:xfrm>
                    <a:prstGeom prst="rect">
                      <a:avLst/>
                    </a:prstGeom>
                    <a:ln>
                      <a:solidFill>
                        <a:schemeClr val="accent1"/>
                      </a:solidFill>
                    </a:ln>
                  </pic:spPr>
                </pic:pic>
              </a:graphicData>
            </a:graphic>
          </wp:inline>
        </w:drawing>
      </w:r>
    </w:p>
    <w:p w14:paraId="61B7BB8F" w14:textId="49A4A3CF" w:rsidR="00E77B24" w:rsidRDefault="00E77B24"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7</w:t>
        </w:r>
      </w:fldSimple>
      <w:r>
        <w:t>: Giao diện hiển thị thông tin chi tiết chứng thư số</w:t>
      </w:r>
    </w:p>
    <w:p w14:paraId="03E52532" w14:textId="01332887" w:rsidR="005B510A" w:rsidRDefault="005B510A" w:rsidP="00941B88">
      <w:pPr>
        <w:pStyle w:val="UCName"/>
      </w:pPr>
      <w:bookmarkStart w:id="438" w:name="_Ref21904364"/>
      <w:bookmarkStart w:id="439" w:name="_Ref21904366"/>
      <w:bookmarkStart w:id="440" w:name="_Toc22744203"/>
      <w:r>
        <w:t>Xem thông tin</w:t>
      </w:r>
      <w:r w:rsidR="002F7595">
        <w:t xml:space="preserve"> chi tiết</w:t>
      </w:r>
      <w:r>
        <w:t xml:space="preserve"> chứng thư số</w:t>
      </w:r>
      <w:bookmarkEnd w:id="438"/>
      <w:bookmarkEnd w:id="439"/>
      <w:bookmarkEnd w:id="440"/>
    </w:p>
    <w:tbl>
      <w:tblPr>
        <w:tblW w:w="5000" w:type="pct"/>
        <w:tblLook w:val="04A0" w:firstRow="1" w:lastRow="0" w:firstColumn="1" w:lastColumn="0" w:noHBand="0" w:noVBand="1"/>
      </w:tblPr>
      <w:tblGrid>
        <w:gridCol w:w="5524"/>
        <w:gridCol w:w="3493"/>
      </w:tblGrid>
      <w:tr w:rsidR="002F7595" w14:paraId="734342E7" w14:textId="77777777" w:rsidTr="00A666C2">
        <w:tc>
          <w:tcPr>
            <w:tcW w:w="3063" w:type="pct"/>
            <w:tcBorders>
              <w:top w:val="single" w:sz="4" w:space="0" w:color="000000"/>
              <w:left w:val="single" w:sz="4" w:space="0" w:color="000000"/>
              <w:bottom w:val="single" w:sz="4" w:space="0" w:color="000000"/>
              <w:right w:val="nil"/>
            </w:tcBorders>
            <w:hideMark/>
          </w:tcPr>
          <w:p w14:paraId="235660B1" w14:textId="4FE3DAEA" w:rsidR="002F7595" w:rsidRDefault="002F7595" w:rsidP="002F7595">
            <w:pPr>
              <w:spacing w:before="60"/>
              <w:rPr>
                <w:szCs w:val="26"/>
              </w:rPr>
            </w:pPr>
            <w:r>
              <w:rPr>
                <w:b/>
                <w:szCs w:val="26"/>
              </w:rPr>
              <w:t>Tên Usecase:</w:t>
            </w:r>
            <w:r>
              <w:rPr>
                <w:szCs w:val="26"/>
              </w:rPr>
              <w:t xml:space="preserve"> </w:t>
            </w:r>
            <w:r>
              <w:t>Xem thông tin chi tiết chứng thư số</w:t>
            </w:r>
          </w:p>
        </w:tc>
        <w:tc>
          <w:tcPr>
            <w:tcW w:w="1937" w:type="pct"/>
            <w:tcBorders>
              <w:top w:val="single" w:sz="4" w:space="0" w:color="000000"/>
              <w:left w:val="single" w:sz="4" w:space="0" w:color="000000"/>
              <w:bottom w:val="single" w:sz="4" w:space="0" w:color="000000"/>
              <w:right w:val="single" w:sz="4" w:space="0" w:color="000000"/>
            </w:tcBorders>
            <w:hideMark/>
          </w:tcPr>
          <w:p w14:paraId="43C83919" w14:textId="77777777" w:rsidR="002F7595" w:rsidRDefault="002F7595" w:rsidP="002F7595">
            <w:pPr>
              <w:snapToGrid w:val="0"/>
              <w:spacing w:before="60"/>
              <w:rPr>
                <w:szCs w:val="26"/>
              </w:rPr>
            </w:pPr>
            <w:r>
              <w:rPr>
                <w:b/>
                <w:szCs w:val="26"/>
              </w:rPr>
              <w:t>Mức độ BMT:</w:t>
            </w:r>
            <w:r>
              <w:rPr>
                <w:szCs w:val="26"/>
              </w:rPr>
              <w:t xml:space="preserve"> B</w:t>
            </w:r>
          </w:p>
        </w:tc>
      </w:tr>
      <w:tr w:rsidR="002F7595" w14:paraId="1012F35A" w14:textId="77777777" w:rsidTr="00A666C2">
        <w:tc>
          <w:tcPr>
            <w:tcW w:w="3063" w:type="pct"/>
            <w:tcBorders>
              <w:top w:val="single" w:sz="4" w:space="0" w:color="000000"/>
              <w:left w:val="single" w:sz="4" w:space="0" w:color="000000"/>
              <w:bottom w:val="single" w:sz="4" w:space="0" w:color="000000"/>
              <w:right w:val="nil"/>
            </w:tcBorders>
            <w:hideMark/>
          </w:tcPr>
          <w:p w14:paraId="766A9B6A" w14:textId="77777777" w:rsidR="002F7595" w:rsidRPr="00811651" w:rsidRDefault="002F7595" w:rsidP="002F7595">
            <w:pPr>
              <w:snapToGrid w:val="0"/>
              <w:spacing w:before="60"/>
              <w:rPr>
                <w:szCs w:val="26"/>
              </w:rPr>
            </w:pPr>
            <w:r>
              <w:rPr>
                <w:b/>
                <w:szCs w:val="26"/>
              </w:rPr>
              <w:t xml:space="preserve">Tác nhân chính: </w:t>
            </w:r>
            <w:r w:rsidRPr="00C2018F">
              <w:rPr>
                <w:szCs w:val="26"/>
              </w:rPr>
              <w:t>Quản trị hệ thống</w:t>
            </w:r>
          </w:p>
        </w:tc>
        <w:tc>
          <w:tcPr>
            <w:tcW w:w="1937" w:type="pct"/>
            <w:tcBorders>
              <w:top w:val="single" w:sz="4" w:space="0" w:color="000000"/>
              <w:left w:val="single" w:sz="4" w:space="0" w:color="000000"/>
              <w:bottom w:val="single" w:sz="4" w:space="0" w:color="000000"/>
              <w:right w:val="single" w:sz="4" w:space="0" w:color="000000"/>
            </w:tcBorders>
            <w:hideMark/>
          </w:tcPr>
          <w:p w14:paraId="72D92951" w14:textId="77777777" w:rsidR="002F7595" w:rsidRDefault="002F7595" w:rsidP="002F7595">
            <w:pPr>
              <w:snapToGrid w:val="0"/>
              <w:spacing w:before="60"/>
              <w:rPr>
                <w:szCs w:val="26"/>
              </w:rPr>
            </w:pPr>
            <w:r>
              <w:rPr>
                <w:b/>
                <w:szCs w:val="26"/>
              </w:rPr>
              <w:t xml:space="preserve">Tác nhân phụ: </w:t>
            </w:r>
            <w:r>
              <w:rPr>
                <w:szCs w:val="26"/>
              </w:rPr>
              <w:t>Hệ thống</w:t>
            </w:r>
          </w:p>
        </w:tc>
      </w:tr>
      <w:tr w:rsidR="002F7595" w14:paraId="41299735"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420E7EF7" w14:textId="30464136" w:rsidR="002F7595" w:rsidRPr="00811651" w:rsidRDefault="002F7595" w:rsidP="002F7595">
            <w:pPr>
              <w:spacing w:before="60"/>
              <w:rPr>
                <w:szCs w:val="26"/>
              </w:rPr>
            </w:pPr>
            <w:r>
              <w:rPr>
                <w:b/>
                <w:szCs w:val="26"/>
              </w:rPr>
              <w:t xml:space="preserve">Mô tả Usecase: </w:t>
            </w:r>
            <w:r w:rsidRPr="00C2018F">
              <w:rPr>
                <w:szCs w:val="26"/>
              </w:rPr>
              <w:t>Quản trị hệ thống</w:t>
            </w:r>
            <w:r>
              <w:t xml:space="preserve"> xem thông tin chi tiết chứng thư số</w:t>
            </w:r>
          </w:p>
        </w:tc>
      </w:tr>
      <w:tr w:rsidR="002F7595" w14:paraId="0DD4848D"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739A9F0C" w14:textId="77777777" w:rsidR="002F7595" w:rsidRPr="00811651" w:rsidRDefault="002F7595" w:rsidP="002F7595">
            <w:pPr>
              <w:snapToGrid w:val="0"/>
              <w:spacing w:before="60"/>
              <w:rPr>
                <w:szCs w:val="26"/>
              </w:rPr>
            </w:pPr>
            <w:r>
              <w:rPr>
                <w:b/>
                <w:szCs w:val="26"/>
              </w:rPr>
              <w:t xml:space="preserve">Điều kiện để bắt đầu Usecase: </w:t>
            </w:r>
            <w:r w:rsidRPr="00C2018F">
              <w:rPr>
                <w:szCs w:val="26"/>
              </w:rPr>
              <w:t>Quản trị hệ thống</w:t>
            </w:r>
            <w:r>
              <w:rPr>
                <w:szCs w:val="26"/>
              </w:rPr>
              <w:t xml:space="preserve"> đăng nhập thành công vào hệ thống.</w:t>
            </w:r>
          </w:p>
        </w:tc>
      </w:tr>
      <w:tr w:rsidR="002F7595" w14:paraId="39B7C702"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2CEDCBFF" w14:textId="65D8E52D" w:rsidR="002F7595" w:rsidRPr="00C2018F" w:rsidRDefault="002F7595" w:rsidP="002F7595">
            <w:pPr>
              <w:snapToGrid w:val="0"/>
              <w:spacing w:before="60"/>
              <w:rPr>
                <w:szCs w:val="26"/>
              </w:rPr>
            </w:pPr>
            <w:r>
              <w:rPr>
                <w:b/>
                <w:szCs w:val="26"/>
              </w:rPr>
              <w:t xml:space="preserve">Điều kiện để kết thúc Usecase: </w:t>
            </w:r>
            <w:r>
              <w:rPr>
                <w:szCs w:val="26"/>
              </w:rPr>
              <w:t>Hệ thống hiển thị chi tiết thông tin chứng thư số.</w:t>
            </w:r>
          </w:p>
        </w:tc>
      </w:tr>
      <w:tr w:rsidR="002F7595" w14:paraId="52AD1885" w14:textId="77777777" w:rsidTr="002F7595">
        <w:tc>
          <w:tcPr>
            <w:tcW w:w="5000" w:type="pct"/>
            <w:gridSpan w:val="2"/>
            <w:tcBorders>
              <w:top w:val="single" w:sz="4" w:space="0" w:color="000000"/>
              <w:left w:val="single" w:sz="4" w:space="0" w:color="000000"/>
              <w:bottom w:val="single" w:sz="4" w:space="0" w:color="000000"/>
              <w:right w:val="single" w:sz="4" w:space="0" w:color="000000"/>
            </w:tcBorders>
          </w:tcPr>
          <w:p w14:paraId="5A5A7B9B" w14:textId="77777777" w:rsidR="002F7595" w:rsidRPr="00811651" w:rsidRDefault="002F7595" w:rsidP="002F7595">
            <w:pPr>
              <w:snapToGrid w:val="0"/>
              <w:spacing w:before="60"/>
              <w:rPr>
                <w:szCs w:val="26"/>
              </w:rPr>
            </w:pPr>
            <w:r>
              <w:rPr>
                <w:b/>
                <w:szCs w:val="26"/>
              </w:rPr>
              <w:t>Trình tự các sự kiện trong quá trình hoạt động của Usecase:</w:t>
            </w:r>
          </w:p>
          <w:p w14:paraId="5C44C804" w14:textId="1820DFA9" w:rsidR="002F7595" w:rsidRPr="002F7595" w:rsidRDefault="002F7595" w:rsidP="009B4B77">
            <w:pPr>
              <w:pStyle w:val="ListParagraph"/>
              <w:numPr>
                <w:ilvl w:val="0"/>
                <w:numId w:val="86"/>
              </w:numPr>
              <w:spacing w:line="360" w:lineRule="auto"/>
              <w:rPr>
                <w:rFonts w:eastAsia="Calibri"/>
                <w:color w:val="000000"/>
                <w:szCs w:val="26"/>
              </w:rPr>
            </w:pPr>
            <w:r w:rsidRPr="00C2018F">
              <w:rPr>
                <w:szCs w:val="26"/>
              </w:rPr>
              <w:t>Quản trị hệ thống</w:t>
            </w:r>
            <w:r>
              <w:rPr>
                <w:szCs w:val="26"/>
                <w:lang w:val="en-US"/>
              </w:rPr>
              <w:t xml:space="preserve"> truy cập vào chức năng [Quản lý chứng thư số], hệ thống hiển thị danh sách các chứng thư số.</w:t>
            </w:r>
          </w:p>
          <w:p w14:paraId="631FB69A" w14:textId="3FBEBE83" w:rsidR="002F7595" w:rsidRDefault="002F7595" w:rsidP="009B4B77">
            <w:pPr>
              <w:pStyle w:val="ListParagraph"/>
              <w:numPr>
                <w:ilvl w:val="0"/>
                <w:numId w:val="86"/>
              </w:numPr>
              <w:spacing w:line="360" w:lineRule="auto"/>
              <w:rPr>
                <w:rFonts w:eastAsia="Calibri"/>
                <w:color w:val="000000"/>
                <w:szCs w:val="26"/>
              </w:rPr>
            </w:pPr>
            <w:r w:rsidRPr="00C2018F">
              <w:rPr>
                <w:szCs w:val="26"/>
              </w:rPr>
              <w:t>Quản trị hệ thống</w:t>
            </w:r>
            <w:r>
              <w:rPr>
                <w:szCs w:val="26"/>
                <w:lang w:val="en-US"/>
              </w:rPr>
              <w:t xml:space="preserve"> nhấn vào nút chức năng [</w:t>
            </w:r>
            <w:r w:rsidR="00F67E12">
              <w:rPr>
                <w:szCs w:val="26"/>
                <w:lang w:val="en-US"/>
              </w:rPr>
              <w:t>T</w:t>
            </w:r>
            <w:r>
              <w:rPr>
                <w:szCs w:val="26"/>
                <w:lang w:val="en-US"/>
              </w:rPr>
              <w:t xml:space="preserve">hông tin CTS], hệ thống sẽ </w:t>
            </w:r>
            <w:r w:rsidR="00F67E12">
              <w:rPr>
                <w:szCs w:val="26"/>
                <w:lang w:val="en-US"/>
              </w:rPr>
              <w:t>hiển thị</w:t>
            </w:r>
            <w:r>
              <w:rPr>
                <w:szCs w:val="26"/>
                <w:lang w:val="en-US"/>
              </w:rPr>
              <w:t xml:space="preserve"> thông tin chi tiết chứng thư số.</w:t>
            </w:r>
          </w:p>
        </w:tc>
      </w:tr>
      <w:tr w:rsidR="002F7595" w14:paraId="741F841A"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559299B4" w14:textId="4A7224B5" w:rsidR="002F7595" w:rsidRPr="00811651" w:rsidRDefault="002F7595" w:rsidP="002F7595">
            <w:pPr>
              <w:snapToGrid w:val="0"/>
              <w:spacing w:before="60"/>
              <w:rPr>
                <w:szCs w:val="26"/>
              </w:rPr>
            </w:pPr>
            <w:r>
              <w:rPr>
                <w:b/>
                <w:szCs w:val="26"/>
              </w:rPr>
              <w:t xml:space="preserve">Hoàn cảnh sử dụng thành công cơ bản: </w:t>
            </w:r>
            <w:r>
              <w:rPr>
                <w:szCs w:val="26"/>
              </w:rPr>
              <w:t>Hệ thống hiển thị thông tin chứng thư số.</w:t>
            </w:r>
          </w:p>
        </w:tc>
      </w:tr>
      <w:tr w:rsidR="002F7595" w14:paraId="1BC3A800"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5BC7D1AC" w14:textId="4F1743C3" w:rsidR="002F7595" w:rsidRPr="00F67E12" w:rsidRDefault="002F7595" w:rsidP="00F67E12">
            <w:pPr>
              <w:snapToGrid w:val="0"/>
              <w:spacing w:before="60"/>
              <w:rPr>
                <w:szCs w:val="26"/>
              </w:rPr>
            </w:pPr>
            <w:r>
              <w:rPr>
                <w:b/>
                <w:szCs w:val="26"/>
              </w:rPr>
              <w:t xml:space="preserve">Hoàn cảnh sử dụng phụ (thay thế) trong trường hợp không thành công: </w:t>
            </w:r>
            <w:r w:rsidR="00F67E12">
              <w:rPr>
                <w:szCs w:val="26"/>
              </w:rPr>
              <w:t>Không có.</w:t>
            </w:r>
          </w:p>
        </w:tc>
      </w:tr>
      <w:tr w:rsidR="002F7595" w14:paraId="1CF05E69"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6B8D0B1E" w14:textId="6353FC28" w:rsidR="002F7595" w:rsidRPr="00F67E12" w:rsidRDefault="002F7595" w:rsidP="00F67E12">
            <w:pPr>
              <w:snapToGrid w:val="0"/>
              <w:spacing w:before="60"/>
              <w:rPr>
                <w:rFonts w:eastAsia="Times New Roman"/>
                <w:color w:val="000000"/>
                <w:szCs w:val="26"/>
              </w:rPr>
            </w:pPr>
            <w:r>
              <w:rPr>
                <w:b/>
                <w:szCs w:val="26"/>
              </w:rPr>
              <w:t>Hành động liên quan sẽ xảy ra khi Usecase kết thúc:</w:t>
            </w:r>
            <w:r>
              <w:rPr>
                <w:szCs w:val="26"/>
              </w:rPr>
              <w:t xml:space="preserve"> </w:t>
            </w:r>
            <w:r w:rsidR="00F67E12">
              <w:rPr>
                <w:szCs w:val="26"/>
              </w:rPr>
              <w:t>Không có.</w:t>
            </w:r>
          </w:p>
        </w:tc>
      </w:tr>
      <w:tr w:rsidR="002F7595" w14:paraId="7CCDC989"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4C6293D2" w14:textId="77777777" w:rsidR="002F7595" w:rsidRDefault="002F7595" w:rsidP="002F7595">
            <w:pPr>
              <w:snapToGrid w:val="0"/>
              <w:spacing w:before="60"/>
              <w:rPr>
                <w:szCs w:val="26"/>
              </w:rPr>
            </w:pPr>
            <w:r>
              <w:rPr>
                <w:b/>
                <w:szCs w:val="26"/>
              </w:rPr>
              <w:t>Các yêu cầu phi chức năng:</w:t>
            </w:r>
            <w:r>
              <w:rPr>
                <w:szCs w:val="26"/>
              </w:rPr>
              <w:t xml:space="preserve"> Không có</w:t>
            </w:r>
          </w:p>
        </w:tc>
      </w:tr>
    </w:tbl>
    <w:p w14:paraId="2AD75EA3" w14:textId="77777777" w:rsidR="002F7595" w:rsidRDefault="002F7595" w:rsidP="002F7595"/>
    <w:p w14:paraId="58249962" w14:textId="77777777" w:rsidR="00E77B24" w:rsidRDefault="00E77B24" w:rsidP="00E77B24">
      <w:pPr>
        <w:keepNext/>
        <w:jc w:val="center"/>
      </w:pPr>
      <w:r>
        <w:rPr>
          <w:noProof/>
        </w:rPr>
        <w:drawing>
          <wp:inline distT="0" distB="0" distL="0" distR="0" wp14:anchorId="7124948B" wp14:editId="01D9A1E7">
            <wp:extent cx="5677200" cy="1106326"/>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20DC9E.tmp"/>
                    <pic:cNvPicPr/>
                  </pic:nvPicPr>
                  <pic:blipFill>
                    <a:blip r:embed="rId182">
                      <a:extLst>
                        <a:ext uri="{28A0092B-C50C-407E-A947-70E740481C1C}">
                          <a14:useLocalDpi xmlns:a14="http://schemas.microsoft.com/office/drawing/2010/main" val="0"/>
                        </a:ext>
                      </a:extLst>
                    </a:blip>
                    <a:stretch>
                      <a:fillRect/>
                    </a:stretch>
                  </pic:blipFill>
                  <pic:spPr>
                    <a:xfrm>
                      <a:off x="0" y="0"/>
                      <a:ext cx="5677200" cy="1106326"/>
                    </a:xfrm>
                    <a:prstGeom prst="rect">
                      <a:avLst/>
                    </a:prstGeom>
                    <a:ln>
                      <a:solidFill>
                        <a:schemeClr val="accent1"/>
                      </a:solidFill>
                    </a:ln>
                  </pic:spPr>
                </pic:pic>
              </a:graphicData>
            </a:graphic>
          </wp:inline>
        </w:drawing>
      </w:r>
    </w:p>
    <w:p w14:paraId="3D4ADF80" w14:textId="4CD90AE8" w:rsidR="00E77B24" w:rsidRDefault="00E77B24"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8</w:t>
        </w:r>
      </w:fldSimple>
      <w:r>
        <w:t xml:space="preserve">: Giao diện hiển thị </w:t>
      </w:r>
      <w:r w:rsidRPr="00E77B24">
        <w:t>thông tin Người quản lý chứng thư số</w:t>
      </w:r>
    </w:p>
    <w:p w14:paraId="45B1AE1F" w14:textId="50585327" w:rsidR="005B510A" w:rsidRDefault="005B510A" w:rsidP="00941B88">
      <w:pPr>
        <w:pStyle w:val="UCName"/>
      </w:pPr>
      <w:bookmarkStart w:id="441" w:name="_Ref21904370"/>
      <w:bookmarkStart w:id="442" w:name="_Ref21904372"/>
      <w:bookmarkStart w:id="443" w:name="_Toc22744204"/>
      <w:r>
        <w:lastRenderedPageBreak/>
        <w:t>Xem thông tin Người quản lý chứng thư số</w:t>
      </w:r>
      <w:bookmarkEnd w:id="441"/>
      <w:bookmarkEnd w:id="442"/>
      <w:bookmarkEnd w:id="443"/>
    </w:p>
    <w:tbl>
      <w:tblPr>
        <w:tblW w:w="5000" w:type="pct"/>
        <w:tblLook w:val="04A0" w:firstRow="1" w:lastRow="0" w:firstColumn="1" w:lastColumn="0" w:noHBand="0" w:noVBand="1"/>
      </w:tblPr>
      <w:tblGrid>
        <w:gridCol w:w="5524"/>
        <w:gridCol w:w="3493"/>
      </w:tblGrid>
      <w:tr w:rsidR="00F67E12" w14:paraId="3A75C2D6" w14:textId="77777777" w:rsidTr="00A666C2">
        <w:tc>
          <w:tcPr>
            <w:tcW w:w="3063" w:type="pct"/>
            <w:tcBorders>
              <w:top w:val="single" w:sz="4" w:space="0" w:color="000000"/>
              <w:left w:val="single" w:sz="4" w:space="0" w:color="000000"/>
              <w:bottom w:val="single" w:sz="4" w:space="0" w:color="000000"/>
              <w:right w:val="nil"/>
            </w:tcBorders>
            <w:hideMark/>
          </w:tcPr>
          <w:p w14:paraId="2808F55C" w14:textId="000317C6" w:rsidR="00F67E12" w:rsidRDefault="00F67E12" w:rsidP="00A666C2">
            <w:pPr>
              <w:spacing w:before="60" w:line="276" w:lineRule="auto"/>
              <w:rPr>
                <w:szCs w:val="26"/>
              </w:rPr>
            </w:pPr>
            <w:r>
              <w:rPr>
                <w:b/>
                <w:szCs w:val="26"/>
              </w:rPr>
              <w:t>Tên Usecase:</w:t>
            </w:r>
            <w:r>
              <w:rPr>
                <w:szCs w:val="26"/>
              </w:rPr>
              <w:t xml:space="preserve"> </w:t>
            </w:r>
            <w:r>
              <w:t>Xem thông tin Người quản lý chứng thư số</w:t>
            </w:r>
          </w:p>
        </w:tc>
        <w:tc>
          <w:tcPr>
            <w:tcW w:w="1937" w:type="pct"/>
            <w:tcBorders>
              <w:top w:val="single" w:sz="4" w:space="0" w:color="000000"/>
              <w:left w:val="single" w:sz="4" w:space="0" w:color="000000"/>
              <w:bottom w:val="single" w:sz="4" w:space="0" w:color="000000"/>
              <w:right w:val="single" w:sz="4" w:space="0" w:color="000000"/>
            </w:tcBorders>
            <w:hideMark/>
          </w:tcPr>
          <w:p w14:paraId="7AB986D0" w14:textId="77777777" w:rsidR="00F67E12" w:rsidRDefault="00F67E12" w:rsidP="00A666C2">
            <w:pPr>
              <w:snapToGrid w:val="0"/>
              <w:spacing w:before="60" w:line="276" w:lineRule="auto"/>
              <w:rPr>
                <w:szCs w:val="26"/>
              </w:rPr>
            </w:pPr>
            <w:r>
              <w:rPr>
                <w:b/>
                <w:szCs w:val="26"/>
              </w:rPr>
              <w:t>Mức độ BMT:</w:t>
            </w:r>
            <w:r>
              <w:rPr>
                <w:szCs w:val="26"/>
              </w:rPr>
              <w:t xml:space="preserve"> B</w:t>
            </w:r>
          </w:p>
        </w:tc>
      </w:tr>
      <w:tr w:rsidR="00F67E12" w14:paraId="36362846" w14:textId="77777777" w:rsidTr="00A666C2">
        <w:tc>
          <w:tcPr>
            <w:tcW w:w="3063" w:type="pct"/>
            <w:tcBorders>
              <w:top w:val="single" w:sz="4" w:space="0" w:color="000000"/>
              <w:left w:val="single" w:sz="4" w:space="0" w:color="000000"/>
              <w:bottom w:val="single" w:sz="4" w:space="0" w:color="000000"/>
              <w:right w:val="nil"/>
            </w:tcBorders>
            <w:hideMark/>
          </w:tcPr>
          <w:p w14:paraId="52C06D86" w14:textId="77777777" w:rsidR="00F67E12" w:rsidRPr="00811651" w:rsidRDefault="00F67E12" w:rsidP="00A666C2">
            <w:pPr>
              <w:snapToGrid w:val="0"/>
              <w:spacing w:before="60" w:line="276" w:lineRule="auto"/>
              <w:rPr>
                <w:szCs w:val="26"/>
              </w:rPr>
            </w:pPr>
            <w:r>
              <w:rPr>
                <w:b/>
                <w:szCs w:val="26"/>
              </w:rPr>
              <w:t xml:space="preserve">Tác nhân chính: </w:t>
            </w:r>
            <w:r w:rsidRPr="00C2018F">
              <w:rPr>
                <w:szCs w:val="26"/>
              </w:rPr>
              <w:t>Quản trị hệ thống</w:t>
            </w:r>
          </w:p>
        </w:tc>
        <w:tc>
          <w:tcPr>
            <w:tcW w:w="1937" w:type="pct"/>
            <w:tcBorders>
              <w:top w:val="single" w:sz="4" w:space="0" w:color="000000"/>
              <w:left w:val="single" w:sz="4" w:space="0" w:color="000000"/>
              <w:bottom w:val="single" w:sz="4" w:space="0" w:color="000000"/>
              <w:right w:val="single" w:sz="4" w:space="0" w:color="000000"/>
            </w:tcBorders>
            <w:hideMark/>
          </w:tcPr>
          <w:p w14:paraId="3B368918" w14:textId="77777777" w:rsidR="00F67E12" w:rsidRDefault="00F67E12" w:rsidP="00A666C2">
            <w:pPr>
              <w:snapToGrid w:val="0"/>
              <w:spacing w:before="60" w:line="276" w:lineRule="auto"/>
              <w:rPr>
                <w:szCs w:val="26"/>
              </w:rPr>
            </w:pPr>
            <w:r>
              <w:rPr>
                <w:b/>
                <w:szCs w:val="26"/>
              </w:rPr>
              <w:t xml:space="preserve">Tác nhân phụ: </w:t>
            </w:r>
            <w:r>
              <w:rPr>
                <w:szCs w:val="26"/>
              </w:rPr>
              <w:t>Hệ thống</w:t>
            </w:r>
          </w:p>
        </w:tc>
      </w:tr>
      <w:tr w:rsidR="00F67E12" w14:paraId="4BFF5D75"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56B3D501" w14:textId="362E4307" w:rsidR="00F67E12" w:rsidRPr="00811651" w:rsidRDefault="00F67E12" w:rsidP="00A666C2">
            <w:pPr>
              <w:spacing w:before="60" w:line="276" w:lineRule="auto"/>
              <w:rPr>
                <w:szCs w:val="26"/>
              </w:rPr>
            </w:pPr>
            <w:r>
              <w:rPr>
                <w:b/>
                <w:szCs w:val="26"/>
              </w:rPr>
              <w:t xml:space="preserve">Mô tả Usecase: </w:t>
            </w:r>
            <w:r w:rsidRPr="00C2018F">
              <w:rPr>
                <w:szCs w:val="26"/>
              </w:rPr>
              <w:t>Quản trị hệ thống</w:t>
            </w:r>
            <w:r>
              <w:t xml:space="preserve"> xem thông tin Người quản lý chứng thư số</w:t>
            </w:r>
          </w:p>
        </w:tc>
      </w:tr>
      <w:tr w:rsidR="00F67E12" w14:paraId="0C26942C"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1EB12008" w14:textId="77777777" w:rsidR="00F67E12" w:rsidRPr="00811651" w:rsidRDefault="00F67E12" w:rsidP="00A666C2">
            <w:pPr>
              <w:snapToGrid w:val="0"/>
              <w:spacing w:before="60" w:line="276" w:lineRule="auto"/>
              <w:rPr>
                <w:szCs w:val="26"/>
              </w:rPr>
            </w:pPr>
            <w:r>
              <w:rPr>
                <w:b/>
                <w:szCs w:val="26"/>
              </w:rPr>
              <w:t xml:space="preserve">Điều kiện để bắt đầu Usecase: </w:t>
            </w:r>
            <w:r w:rsidRPr="00C2018F">
              <w:rPr>
                <w:szCs w:val="26"/>
              </w:rPr>
              <w:t>Quản trị hệ thống</w:t>
            </w:r>
            <w:r>
              <w:rPr>
                <w:szCs w:val="26"/>
              </w:rPr>
              <w:t xml:space="preserve"> đăng nhập thành công vào hệ thống.</w:t>
            </w:r>
          </w:p>
        </w:tc>
      </w:tr>
      <w:tr w:rsidR="00F67E12" w14:paraId="410485B4"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3F0F177A" w14:textId="344EF531" w:rsidR="00F67E12" w:rsidRPr="00C2018F" w:rsidRDefault="00F67E12" w:rsidP="00A666C2">
            <w:pPr>
              <w:snapToGrid w:val="0"/>
              <w:spacing w:before="60" w:line="276" w:lineRule="auto"/>
              <w:rPr>
                <w:szCs w:val="26"/>
              </w:rPr>
            </w:pPr>
            <w:r>
              <w:rPr>
                <w:b/>
                <w:szCs w:val="26"/>
              </w:rPr>
              <w:t xml:space="preserve">Điều kiện để kết thúc Usecase: </w:t>
            </w:r>
            <w:r>
              <w:rPr>
                <w:szCs w:val="26"/>
              </w:rPr>
              <w:t xml:space="preserve">Hệ thống hiển thị thông tin </w:t>
            </w:r>
            <w:r>
              <w:t xml:space="preserve">Người quản lý </w:t>
            </w:r>
            <w:r>
              <w:rPr>
                <w:szCs w:val="26"/>
              </w:rPr>
              <w:t>chứng thư số.</w:t>
            </w:r>
          </w:p>
        </w:tc>
      </w:tr>
      <w:tr w:rsidR="00F67E12" w14:paraId="0899E464" w14:textId="77777777" w:rsidTr="00E77B24">
        <w:tc>
          <w:tcPr>
            <w:tcW w:w="5000" w:type="pct"/>
            <w:gridSpan w:val="2"/>
            <w:tcBorders>
              <w:top w:val="single" w:sz="4" w:space="0" w:color="000000"/>
              <w:left w:val="single" w:sz="4" w:space="0" w:color="000000"/>
              <w:bottom w:val="single" w:sz="4" w:space="0" w:color="000000"/>
              <w:right w:val="single" w:sz="4" w:space="0" w:color="000000"/>
            </w:tcBorders>
          </w:tcPr>
          <w:p w14:paraId="658A10D2" w14:textId="77777777" w:rsidR="00F67E12" w:rsidRPr="00811651" w:rsidRDefault="00F67E12" w:rsidP="00A666C2">
            <w:pPr>
              <w:snapToGrid w:val="0"/>
              <w:spacing w:before="60" w:line="276" w:lineRule="auto"/>
              <w:rPr>
                <w:szCs w:val="26"/>
              </w:rPr>
            </w:pPr>
            <w:r>
              <w:rPr>
                <w:b/>
                <w:szCs w:val="26"/>
              </w:rPr>
              <w:t>Trình tự các sự kiện trong quá trình hoạt động của Usecase:</w:t>
            </w:r>
          </w:p>
          <w:p w14:paraId="7CB43E99" w14:textId="77777777" w:rsidR="00F67E12" w:rsidRPr="002F7595" w:rsidRDefault="00F67E12" w:rsidP="009B4B77">
            <w:pPr>
              <w:pStyle w:val="ListParagraph"/>
              <w:numPr>
                <w:ilvl w:val="0"/>
                <w:numId w:val="87"/>
              </w:numPr>
              <w:rPr>
                <w:rFonts w:eastAsia="Calibri"/>
                <w:color w:val="000000"/>
                <w:szCs w:val="26"/>
              </w:rPr>
            </w:pPr>
            <w:r w:rsidRPr="00C2018F">
              <w:rPr>
                <w:szCs w:val="26"/>
              </w:rPr>
              <w:t>Quản trị hệ thống</w:t>
            </w:r>
            <w:r>
              <w:rPr>
                <w:szCs w:val="26"/>
                <w:lang w:val="en-US"/>
              </w:rPr>
              <w:t xml:space="preserve"> truy cập vào chức năng [Quản lý chứng thư số], hệ thống hiển thị danh sách các chứng thư số.</w:t>
            </w:r>
          </w:p>
          <w:p w14:paraId="29D26C85" w14:textId="69A265B7" w:rsidR="00F67E12" w:rsidRDefault="00F67E12" w:rsidP="009B4B77">
            <w:pPr>
              <w:pStyle w:val="ListParagraph"/>
              <w:numPr>
                <w:ilvl w:val="0"/>
                <w:numId w:val="87"/>
              </w:numPr>
              <w:rPr>
                <w:rFonts w:eastAsia="Calibri"/>
                <w:color w:val="000000"/>
                <w:szCs w:val="26"/>
              </w:rPr>
            </w:pPr>
            <w:r w:rsidRPr="00C2018F">
              <w:rPr>
                <w:szCs w:val="26"/>
              </w:rPr>
              <w:t>Quản trị hệ thống</w:t>
            </w:r>
            <w:r>
              <w:rPr>
                <w:szCs w:val="26"/>
                <w:lang w:val="en-US"/>
              </w:rPr>
              <w:t xml:space="preserve"> nhấn vào nút chức năng [Người quản lý CTS], hệ thống sẽ hiển thị thông tin </w:t>
            </w:r>
            <w:r>
              <w:t xml:space="preserve">Người quản lý </w:t>
            </w:r>
            <w:r>
              <w:rPr>
                <w:szCs w:val="26"/>
                <w:lang w:val="en-US"/>
              </w:rPr>
              <w:t>chứng thư số.</w:t>
            </w:r>
          </w:p>
        </w:tc>
      </w:tr>
      <w:tr w:rsidR="00F67E12" w14:paraId="090BF6A5"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12DB7B0A" w14:textId="16251A17" w:rsidR="00F67E12" w:rsidRPr="00811651" w:rsidRDefault="00F67E12" w:rsidP="00A666C2">
            <w:pPr>
              <w:snapToGrid w:val="0"/>
              <w:spacing w:before="60" w:line="276" w:lineRule="auto"/>
              <w:rPr>
                <w:szCs w:val="26"/>
              </w:rPr>
            </w:pPr>
            <w:r>
              <w:rPr>
                <w:b/>
                <w:szCs w:val="26"/>
              </w:rPr>
              <w:t xml:space="preserve">Hoàn cảnh sử dụng thành công cơ bản: </w:t>
            </w:r>
            <w:r>
              <w:rPr>
                <w:szCs w:val="26"/>
              </w:rPr>
              <w:t xml:space="preserve">Hệ thống hiển thị thông tin </w:t>
            </w:r>
            <w:r>
              <w:t xml:space="preserve">Người quản lý </w:t>
            </w:r>
            <w:r>
              <w:rPr>
                <w:szCs w:val="26"/>
              </w:rPr>
              <w:t>chứng thư số.</w:t>
            </w:r>
          </w:p>
        </w:tc>
      </w:tr>
      <w:tr w:rsidR="00F67E12" w14:paraId="7C5916E6"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2B01BA69" w14:textId="77777777" w:rsidR="00F67E12" w:rsidRPr="00F67E12" w:rsidRDefault="00F67E12" w:rsidP="00A666C2">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F67E12" w14:paraId="54A7AED0"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00D05DB6" w14:textId="77777777" w:rsidR="00F67E12" w:rsidRPr="00F67E12" w:rsidRDefault="00F67E12" w:rsidP="00A666C2">
            <w:pPr>
              <w:snapToGrid w:val="0"/>
              <w:spacing w:before="60" w:line="276" w:lineRule="auto"/>
              <w:rPr>
                <w:rFonts w:eastAsia="Times New Roman"/>
                <w:color w:val="000000"/>
                <w:szCs w:val="26"/>
              </w:rPr>
            </w:pPr>
            <w:r>
              <w:rPr>
                <w:b/>
                <w:szCs w:val="26"/>
              </w:rPr>
              <w:t>Hành động liên quan sẽ xảy ra khi Usecase kết thúc:</w:t>
            </w:r>
            <w:r>
              <w:rPr>
                <w:szCs w:val="26"/>
              </w:rPr>
              <w:t xml:space="preserve"> Không có.</w:t>
            </w:r>
          </w:p>
        </w:tc>
      </w:tr>
      <w:tr w:rsidR="00F67E12" w14:paraId="1701668D"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3FEA3509" w14:textId="77777777" w:rsidR="00F67E12" w:rsidRDefault="00F67E12" w:rsidP="00A666C2">
            <w:pPr>
              <w:snapToGrid w:val="0"/>
              <w:spacing w:before="60" w:line="276" w:lineRule="auto"/>
              <w:rPr>
                <w:szCs w:val="26"/>
              </w:rPr>
            </w:pPr>
            <w:r>
              <w:rPr>
                <w:b/>
                <w:szCs w:val="26"/>
              </w:rPr>
              <w:t>Các yêu cầu phi chức năng:</w:t>
            </w:r>
            <w:r>
              <w:rPr>
                <w:szCs w:val="26"/>
              </w:rPr>
              <w:t xml:space="preserve"> Không có</w:t>
            </w:r>
          </w:p>
        </w:tc>
      </w:tr>
    </w:tbl>
    <w:p w14:paraId="5D65DE2B" w14:textId="77777777" w:rsidR="00F67E12" w:rsidRDefault="00F67E12" w:rsidP="00F67E12"/>
    <w:p w14:paraId="105B5D1D" w14:textId="18C6872B" w:rsidR="00E77B24" w:rsidRDefault="000F253A" w:rsidP="00F67E12">
      <w:r>
        <w:rPr>
          <w:noProof/>
        </w:rPr>
        <w:drawing>
          <wp:inline distT="0" distB="0" distL="0" distR="0" wp14:anchorId="133C3E09" wp14:editId="5BBFF31B">
            <wp:extent cx="5677200" cy="2147753"/>
            <wp:effectExtent l="19050" t="19050" r="1905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20C75A.tmp"/>
                    <pic:cNvPicPr/>
                  </pic:nvPicPr>
                  <pic:blipFill>
                    <a:blip r:embed="rId183">
                      <a:extLst>
                        <a:ext uri="{28A0092B-C50C-407E-A947-70E740481C1C}">
                          <a14:useLocalDpi xmlns:a14="http://schemas.microsoft.com/office/drawing/2010/main" val="0"/>
                        </a:ext>
                      </a:extLst>
                    </a:blip>
                    <a:stretch>
                      <a:fillRect/>
                    </a:stretch>
                  </pic:blipFill>
                  <pic:spPr>
                    <a:xfrm>
                      <a:off x="0" y="0"/>
                      <a:ext cx="5677200" cy="2147753"/>
                    </a:xfrm>
                    <a:prstGeom prst="rect">
                      <a:avLst/>
                    </a:prstGeom>
                    <a:ln>
                      <a:solidFill>
                        <a:schemeClr val="accent1"/>
                      </a:solidFill>
                    </a:ln>
                  </pic:spPr>
                </pic:pic>
              </a:graphicData>
            </a:graphic>
          </wp:inline>
        </w:drawing>
      </w:r>
    </w:p>
    <w:p w14:paraId="067EAC54" w14:textId="77777777" w:rsidR="000F253A" w:rsidRDefault="000F253A" w:rsidP="000F253A">
      <w:pPr>
        <w:keepNext/>
      </w:pPr>
      <w:r>
        <w:rPr>
          <w:noProof/>
        </w:rPr>
        <w:lastRenderedPageBreak/>
        <w:drawing>
          <wp:inline distT="0" distB="0" distL="0" distR="0" wp14:anchorId="05E1E40C" wp14:editId="5F17CC3D">
            <wp:extent cx="5677200" cy="2138655"/>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20738.tmp"/>
                    <pic:cNvPicPr/>
                  </pic:nvPicPr>
                  <pic:blipFill>
                    <a:blip r:embed="rId184">
                      <a:extLst>
                        <a:ext uri="{28A0092B-C50C-407E-A947-70E740481C1C}">
                          <a14:useLocalDpi xmlns:a14="http://schemas.microsoft.com/office/drawing/2010/main" val="0"/>
                        </a:ext>
                      </a:extLst>
                    </a:blip>
                    <a:stretch>
                      <a:fillRect/>
                    </a:stretch>
                  </pic:blipFill>
                  <pic:spPr>
                    <a:xfrm>
                      <a:off x="0" y="0"/>
                      <a:ext cx="5677200" cy="2138655"/>
                    </a:xfrm>
                    <a:prstGeom prst="rect">
                      <a:avLst/>
                    </a:prstGeom>
                    <a:ln>
                      <a:solidFill>
                        <a:schemeClr val="accent1"/>
                      </a:solidFill>
                    </a:ln>
                  </pic:spPr>
                </pic:pic>
              </a:graphicData>
            </a:graphic>
          </wp:inline>
        </w:drawing>
      </w:r>
    </w:p>
    <w:p w14:paraId="444E1CBE" w14:textId="1C404C29" w:rsidR="000F253A" w:rsidRDefault="000F253A"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9</w:t>
        </w:r>
      </w:fldSimple>
      <w:r>
        <w:t>: Giao diện hiển thị thông tin vòng đời chứng thư số</w:t>
      </w:r>
    </w:p>
    <w:p w14:paraId="4334817C" w14:textId="677AE897" w:rsidR="005B510A" w:rsidRDefault="005B510A" w:rsidP="00941B88">
      <w:pPr>
        <w:pStyle w:val="UCName"/>
      </w:pPr>
      <w:bookmarkStart w:id="444" w:name="_Ref21904375"/>
      <w:bookmarkStart w:id="445" w:name="_Ref21904377"/>
      <w:bookmarkStart w:id="446" w:name="_Toc22744205"/>
      <w:r>
        <w:t>Xem thông tin Vòng đời chứng thư số</w:t>
      </w:r>
      <w:bookmarkEnd w:id="444"/>
      <w:bookmarkEnd w:id="445"/>
      <w:bookmarkEnd w:id="446"/>
    </w:p>
    <w:tbl>
      <w:tblPr>
        <w:tblW w:w="5000" w:type="pct"/>
        <w:tblLook w:val="04A0" w:firstRow="1" w:lastRow="0" w:firstColumn="1" w:lastColumn="0" w:noHBand="0" w:noVBand="1"/>
      </w:tblPr>
      <w:tblGrid>
        <w:gridCol w:w="5664"/>
        <w:gridCol w:w="3353"/>
      </w:tblGrid>
      <w:tr w:rsidR="00F67E12" w14:paraId="2361FE5A" w14:textId="77777777" w:rsidTr="00A666C2">
        <w:tc>
          <w:tcPr>
            <w:tcW w:w="3141" w:type="pct"/>
            <w:tcBorders>
              <w:top w:val="single" w:sz="4" w:space="0" w:color="000000"/>
              <w:left w:val="single" w:sz="4" w:space="0" w:color="000000"/>
              <w:bottom w:val="single" w:sz="4" w:space="0" w:color="000000"/>
              <w:right w:val="nil"/>
            </w:tcBorders>
            <w:hideMark/>
          </w:tcPr>
          <w:p w14:paraId="2005A7AE" w14:textId="7DF920FE" w:rsidR="00F67E12" w:rsidRDefault="00F67E12" w:rsidP="00E77B24">
            <w:pPr>
              <w:spacing w:before="60"/>
              <w:rPr>
                <w:szCs w:val="26"/>
              </w:rPr>
            </w:pPr>
            <w:r>
              <w:rPr>
                <w:b/>
                <w:szCs w:val="26"/>
              </w:rPr>
              <w:t>Tên Usecase:</w:t>
            </w:r>
            <w:r>
              <w:rPr>
                <w:szCs w:val="26"/>
              </w:rPr>
              <w:t xml:space="preserve"> </w:t>
            </w:r>
            <w:r>
              <w:t>Xem thông tin vòng đời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13FE71D7" w14:textId="77777777" w:rsidR="00F67E12" w:rsidRDefault="00F67E12" w:rsidP="00E77B24">
            <w:pPr>
              <w:snapToGrid w:val="0"/>
              <w:spacing w:before="60"/>
              <w:rPr>
                <w:szCs w:val="26"/>
              </w:rPr>
            </w:pPr>
            <w:r>
              <w:rPr>
                <w:b/>
                <w:szCs w:val="26"/>
              </w:rPr>
              <w:t>Mức độ BMT:</w:t>
            </w:r>
            <w:r>
              <w:rPr>
                <w:szCs w:val="26"/>
              </w:rPr>
              <w:t xml:space="preserve"> B</w:t>
            </w:r>
          </w:p>
        </w:tc>
      </w:tr>
      <w:tr w:rsidR="00F67E12" w14:paraId="6E0E9E1F" w14:textId="77777777" w:rsidTr="00A666C2">
        <w:tc>
          <w:tcPr>
            <w:tcW w:w="3141" w:type="pct"/>
            <w:tcBorders>
              <w:top w:val="single" w:sz="4" w:space="0" w:color="000000"/>
              <w:left w:val="single" w:sz="4" w:space="0" w:color="000000"/>
              <w:bottom w:val="single" w:sz="4" w:space="0" w:color="000000"/>
              <w:right w:val="nil"/>
            </w:tcBorders>
            <w:hideMark/>
          </w:tcPr>
          <w:p w14:paraId="016793D9" w14:textId="77777777" w:rsidR="00F67E12" w:rsidRPr="00811651" w:rsidRDefault="00F67E12" w:rsidP="00E77B24">
            <w:pPr>
              <w:snapToGrid w:val="0"/>
              <w:spacing w:before="60"/>
              <w:rPr>
                <w:szCs w:val="26"/>
              </w:rPr>
            </w:pPr>
            <w:r>
              <w:rPr>
                <w:b/>
                <w:szCs w:val="26"/>
              </w:rPr>
              <w:t xml:space="preserve">Tác nhân chính: </w:t>
            </w:r>
            <w:r w:rsidRPr="00C2018F">
              <w:rPr>
                <w:szCs w:val="26"/>
              </w:rPr>
              <w:t>Quản trị hệ thống</w:t>
            </w:r>
          </w:p>
        </w:tc>
        <w:tc>
          <w:tcPr>
            <w:tcW w:w="1859" w:type="pct"/>
            <w:tcBorders>
              <w:top w:val="single" w:sz="4" w:space="0" w:color="000000"/>
              <w:left w:val="single" w:sz="4" w:space="0" w:color="000000"/>
              <w:bottom w:val="single" w:sz="4" w:space="0" w:color="000000"/>
              <w:right w:val="single" w:sz="4" w:space="0" w:color="000000"/>
            </w:tcBorders>
            <w:hideMark/>
          </w:tcPr>
          <w:p w14:paraId="7D9F9471" w14:textId="77777777" w:rsidR="00F67E12" w:rsidRDefault="00F67E12" w:rsidP="00E77B24">
            <w:pPr>
              <w:snapToGrid w:val="0"/>
              <w:spacing w:before="60"/>
              <w:rPr>
                <w:szCs w:val="26"/>
              </w:rPr>
            </w:pPr>
            <w:r>
              <w:rPr>
                <w:b/>
                <w:szCs w:val="26"/>
              </w:rPr>
              <w:t xml:space="preserve">Tác nhân phụ: </w:t>
            </w:r>
            <w:r>
              <w:rPr>
                <w:szCs w:val="26"/>
              </w:rPr>
              <w:t>Hệ thống</w:t>
            </w:r>
          </w:p>
        </w:tc>
      </w:tr>
      <w:tr w:rsidR="00F67E12" w14:paraId="24622EC6"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41D5065E" w14:textId="450CB83D" w:rsidR="00F67E12" w:rsidRPr="00811651" w:rsidRDefault="00F67E12" w:rsidP="00E77B24">
            <w:pPr>
              <w:spacing w:before="60"/>
              <w:rPr>
                <w:szCs w:val="26"/>
              </w:rPr>
            </w:pPr>
            <w:r>
              <w:rPr>
                <w:b/>
                <w:szCs w:val="26"/>
              </w:rPr>
              <w:t xml:space="preserve">Mô tả Usecase: </w:t>
            </w:r>
            <w:r w:rsidRPr="00C2018F">
              <w:rPr>
                <w:szCs w:val="26"/>
              </w:rPr>
              <w:t>Quản trị hệ thống</w:t>
            </w:r>
            <w:r>
              <w:t xml:space="preserve"> xem thông tin vòng đời chứng thư số</w:t>
            </w:r>
          </w:p>
        </w:tc>
      </w:tr>
      <w:tr w:rsidR="00F67E12" w14:paraId="25618907"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65A9279C" w14:textId="77777777" w:rsidR="00F67E12" w:rsidRPr="00811651" w:rsidRDefault="00F67E12" w:rsidP="00E77B24">
            <w:pPr>
              <w:snapToGrid w:val="0"/>
              <w:spacing w:before="60"/>
              <w:rPr>
                <w:szCs w:val="26"/>
              </w:rPr>
            </w:pPr>
            <w:r>
              <w:rPr>
                <w:b/>
                <w:szCs w:val="26"/>
              </w:rPr>
              <w:t xml:space="preserve">Điều kiện để bắt đầu Usecase: </w:t>
            </w:r>
            <w:r w:rsidRPr="00C2018F">
              <w:rPr>
                <w:szCs w:val="26"/>
              </w:rPr>
              <w:t>Quản trị hệ thống</w:t>
            </w:r>
            <w:r>
              <w:rPr>
                <w:szCs w:val="26"/>
              </w:rPr>
              <w:t xml:space="preserve"> đăng nhập thành công vào hệ thống.</w:t>
            </w:r>
          </w:p>
        </w:tc>
      </w:tr>
      <w:tr w:rsidR="00F67E12" w14:paraId="115C07E8"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29D2A6F7" w14:textId="2425657D" w:rsidR="00F67E12" w:rsidRPr="00C2018F" w:rsidRDefault="00F67E12" w:rsidP="00E77B24">
            <w:pPr>
              <w:snapToGrid w:val="0"/>
              <w:spacing w:before="60"/>
              <w:rPr>
                <w:szCs w:val="26"/>
              </w:rPr>
            </w:pPr>
            <w:r>
              <w:rPr>
                <w:b/>
                <w:szCs w:val="26"/>
              </w:rPr>
              <w:t xml:space="preserve">Điều kiện để kết thúc Usecase: </w:t>
            </w:r>
            <w:r>
              <w:rPr>
                <w:szCs w:val="26"/>
              </w:rPr>
              <w:t xml:space="preserve">Hệ thống hiển thị thông tin </w:t>
            </w:r>
            <w:r w:rsidRPr="00F67E12">
              <w:t>vòng đời</w:t>
            </w:r>
            <w:r>
              <w:t xml:space="preserve"> </w:t>
            </w:r>
            <w:r>
              <w:rPr>
                <w:szCs w:val="26"/>
              </w:rPr>
              <w:t>chứng thư số.</w:t>
            </w:r>
          </w:p>
        </w:tc>
      </w:tr>
      <w:tr w:rsidR="00F67E12" w14:paraId="7A4B2B3F" w14:textId="77777777" w:rsidTr="00E77B24">
        <w:tc>
          <w:tcPr>
            <w:tcW w:w="5000" w:type="pct"/>
            <w:gridSpan w:val="2"/>
            <w:tcBorders>
              <w:top w:val="single" w:sz="4" w:space="0" w:color="000000"/>
              <w:left w:val="single" w:sz="4" w:space="0" w:color="000000"/>
              <w:bottom w:val="single" w:sz="4" w:space="0" w:color="000000"/>
              <w:right w:val="single" w:sz="4" w:space="0" w:color="000000"/>
            </w:tcBorders>
          </w:tcPr>
          <w:p w14:paraId="12A80F46" w14:textId="77777777" w:rsidR="00F67E12" w:rsidRPr="00811651" w:rsidRDefault="00F67E12" w:rsidP="00E77B24">
            <w:pPr>
              <w:snapToGrid w:val="0"/>
              <w:spacing w:before="60"/>
              <w:rPr>
                <w:szCs w:val="26"/>
              </w:rPr>
            </w:pPr>
            <w:r>
              <w:rPr>
                <w:b/>
                <w:szCs w:val="26"/>
              </w:rPr>
              <w:t>Trình tự các sự kiện trong quá trình hoạt động của Usecase:</w:t>
            </w:r>
          </w:p>
          <w:p w14:paraId="545EA88D" w14:textId="77777777" w:rsidR="00F67E12" w:rsidRPr="002F7595" w:rsidRDefault="00F67E12" w:rsidP="009B4B77">
            <w:pPr>
              <w:pStyle w:val="ListParagraph"/>
              <w:numPr>
                <w:ilvl w:val="0"/>
                <w:numId w:val="88"/>
              </w:numPr>
              <w:spacing w:line="360" w:lineRule="auto"/>
              <w:rPr>
                <w:rFonts w:eastAsia="Calibri"/>
                <w:color w:val="000000"/>
                <w:szCs w:val="26"/>
              </w:rPr>
            </w:pPr>
            <w:r w:rsidRPr="00C2018F">
              <w:rPr>
                <w:szCs w:val="26"/>
              </w:rPr>
              <w:t>Quản trị hệ thống</w:t>
            </w:r>
            <w:r>
              <w:rPr>
                <w:szCs w:val="26"/>
                <w:lang w:val="en-US"/>
              </w:rPr>
              <w:t xml:space="preserve"> truy cập vào chức năng [Quản lý chứng thư số], hệ thống hiển thị danh sách các chứng thư số.</w:t>
            </w:r>
          </w:p>
          <w:p w14:paraId="4E7504EF" w14:textId="394B7A85" w:rsidR="00F67E12" w:rsidRDefault="00F67E12" w:rsidP="009B4B77">
            <w:pPr>
              <w:pStyle w:val="ListParagraph"/>
              <w:numPr>
                <w:ilvl w:val="0"/>
                <w:numId w:val="88"/>
              </w:numPr>
              <w:spacing w:line="360" w:lineRule="auto"/>
              <w:rPr>
                <w:rFonts w:eastAsia="Calibri"/>
                <w:color w:val="000000"/>
                <w:szCs w:val="26"/>
              </w:rPr>
            </w:pPr>
            <w:r w:rsidRPr="00C2018F">
              <w:rPr>
                <w:szCs w:val="26"/>
              </w:rPr>
              <w:t>Quản trị hệ thống</w:t>
            </w:r>
            <w:r>
              <w:rPr>
                <w:szCs w:val="26"/>
                <w:lang w:val="en-US"/>
              </w:rPr>
              <w:t xml:space="preserve"> nhấn vào nút chức năng [Vòng đời CTS], hệ thống sẽ hiển thị thông tin </w:t>
            </w:r>
            <w:r>
              <w:rPr>
                <w:lang w:val="en-US"/>
              </w:rPr>
              <w:t>v</w:t>
            </w:r>
            <w:r>
              <w:t xml:space="preserve">òng đời </w:t>
            </w:r>
            <w:r>
              <w:rPr>
                <w:szCs w:val="26"/>
                <w:lang w:val="en-US"/>
              </w:rPr>
              <w:t>chứng thư số: Thông tin hiện tại của chứng thư số, các mốc thời gian theo từng nội dung xử lý chứng thư số.</w:t>
            </w:r>
          </w:p>
        </w:tc>
      </w:tr>
      <w:tr w:rsidR="00F67E12" w14:paraId="617EA021"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30C71BB4" w14:textId="54996EAB" w:rsidR="00F67E12" w:rsidRPr="00811651" w:rsidRDefault="00F67E12" w:rsidP="00F67E12">
            <w:pPr>
              <w:snapToGrid w:val="0"/>
              <w:spacing w:before="60"/>
              <w:rPr>
                <w:szCs w:val="26"/>
              </w:rPr>
            </w:pPr>
            <w:r>
              <w:rPr>
                <w:b/>
                <w:szCs w:val="26"/>
              </w:rPr>
              <w:t xml:space="preserve">Hoàn cảnh sử dụng thành công cơ bản: </w:t>
            </w:r>
            <w:r>
              <w:rPr>
                <w:szCs w:val="26"/>
              </w:rPr>
              <w:t xml:space="preserve">Hệ thống hiển thị thông tin </w:t>
            </w:r>
            <w:r>
              <w:t xml:space="preserve">vòng đời </w:t>
            </w:r>
            <w:r>
              <w:rPr>
                <w:szCs w:val="26"/>
              </w:rPr>
              <w:t>chứng thư số.</w:t>
            </w:r>
          </w:p>
        </w:tc>
      </w:tr>
      <w:tr w:rsidR="00F67E12" w14:paraId="0158E743"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51D206BA" w14:textId="77777777" w:rsidR="00F67E12" w:rsidRPr="00F67E12" w:rsidRDefault="00F67E12" w:rsidP="00E77B24">
            <w:pPr>
              <w:snapToGrid w:val="0"/>
              <w:spacing w:before="60"/>
              <w:rPr>
                <w:szCs w:val="26"/>
              </w:rPr>
            </w:pPr>
            <w:r>
              <w:rPr>
                <w:b/>
                <w:szCs w:val="26"/>
              </w:rPr>
              <w:t xml:space="preserve">Hoàn cảnh sử dụng phụ (thay thế) trong trường hợp không thành công: </w:t>
            </w:r>
            <w:r>
              <w:rPr>
                <w:szCs w:val="26"/>
              </w:rPr>
              <w:t>Không có.</w:t>
            </w:r>
          </w:p>
        </w:tc>
      </w:tr>
      <w:tr w:rsidR="00F67E12" w14:paraId="5F44EF89"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4AACB913" w14:textId="77777777" w:rsidR="00F67E12" w:rsidRPr="00F67E12" w:rsidRDefault="00F67E12" w:rsidP="00E77B24">
            <w:pPr>
              <w:snapToGrid w:val="0"/>
              <w:spacing w:before="60"/>
              <w:rPr>
                <w:rFonts w:eastAsia="Times New Roman"/>
                <w:color w:val="000000"/>
                <w:szCs w:val="26"/>
              </w:rPr>
            </w:pPr>
            <w:r>
              <w:rPr>
                <w:b/>
                <w:szCs w:val="26"/>
              </w:rPr>
              <w:t>Hành động liên quan sẽ xảy ra khi Usecase kết thúc:</w:t>
            </w:r>
            <w:r>
              <w:rPr>
                <w:szCs w:val="26"/>
              </w:rPr>
              <w:t xml:space="preserve"> Không có.</w:t>
            </w:r>
          </w:p>
        </w:tc>
      </w:tr>
      <w:tr w:rsidR="00F67E12" w14:paraId="6D1A97E5"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72A633B5" w14:textId="77777777" w:rsidR="00F67E12" w:rsidRDefault="00F67E12" w:rsidP="00E77B24">
            <w:pPr>
              <w:snapToGrid w:val="0"/>
              <w:spacing w:before="60"/>
              <w:rPr>
                <w:szCs w:val="26"/>
              </w:rPr>
            </w:pPr>
            <w:r>
              <w:rPr>
                <w:b/>
                <w:szCs w:val="26"/>
              </w:rPr>
              <w:t>Các yêu cầu phi chức năng:</w:t>
            </w:r>
            <w:r>
              <w:rPr>
                <w:szCs w:val="26"/>
              </w:rPr>
              <w:t xml:space="preserve"> Không có</w:t>
            </w:r>
          </w:p>
        </w:tc>
      </w:tr>
    </w:tbl>
    <w:p w14:paraId="1614336D" w14:textId="77777777" w:rsidR="00F67E12" w:rsidRPr="00FD078D" w:rsidRDefault="00F67E12" w:rsidP="00F67E12"/>
    <w:p w14:paraId="380C93F7" w14:textId="77777777" w:rsidR="00573617" w:rsidRDefault="00573617" w:rsidP="00BC0773">
      <w:pPr>
        <w:pStyle w:val="Heading3"/>
      </w:pPr>
      <w:r>
        <w:lastRenderedPageBreak/>
        <w:t>Chức năng “Thống kê, báo cáo”</w:t>
      </w:r>
    </w:p>
    <w:p w14:paraId="55954B9D" w14:textId="77777777" w:rsidR="00573617" w:rsidRDefault="00573617" w:rsidP="00573617">
      <w:pPr>
        <w:pStyle w:val="Heading4"/>
      </w:pPr>
      <w:r>
        <w:t>Thống kê hồ sơ</w:t>
      </w:r>
    </w:p>
    <w:p w14:paraId="5B829A8E" w14:textId="77777777" w:rsidR="00573617" w:rsidRDefault="00573617" w:rsidP="00573617">
      <w:pPr>
        <w:keepNext/>
      </w:pPr>
      <w:r>
        <w:rPr>
          <w:noProof/>
        </w:rPr>
        <w:drawing>
          <wp:inline distT="0" distB="0" distL="0" distR="0" wp14:anchorId="0AFE69E2" wp14:editId="33E8FC14">
            <wp:extent cx="5677200" cy="4554445"/>
            <wp:effectExtent l="19050" t="19050" r="19050"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0852"/>
                    <a:stretch/>
                  </pic:blipFill>
                  <pic:spPr bwMode="auto">
                    <a:xfrm>
                      <a:off x="0" y="0"/>
                      <a:ext cx="5677200" cy="455444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700F3B" w14:textId="2FE7DF78" w:rsidR="00573617" w:rsidRDefault="00573617"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10</w:t>
        </w:r>
      </w:fldSimple>
      <w:r>
        <w:t>: Giao diện thống kê số lượng hồ sơ của tất cả đơn vị</w:t>
      </w:r>
    </w:p>
    <w:p w14:paraId="32051583" w14:textId="77777777" w:rsidR="00573617" w:rsidRDefault="00573617" w:rsidP="00573617">
      <w:pPr>
        <w:keepNext/>
      </w:pPr>
      <w:r>
        <w:rPr>
          <w:noProof/>
        </w:rPr>
        <w:drawing>
          <wp:inline distT="0" distB="0" distL="0" distR="0" wp14:anchorId="2EB13645" wp14:editId="0EB294A3">
            <wp:extent cx="5677200" cy="2027658"/>
            <wp:effectExtent l="19050" t="19050" r="19050" b="107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B46A86.tmp"/>
                    <pic:cNvPicPr/>
                  </pic:nvPicPr>
                  <pic:blipFill>
                    <a:blip r:embed="rId186">
                      <a:extLst>
                        <a:ext uri="{28A0092B-C50C-407E-A947-70E740481C1C}">
                          <a14:useLocalDpi xmlns:a14="http://schemas.microsoft.com/office/drawing/2010/main" val="0"/>
                        </a:ext>
                      </a:extLst>
                    </a:blip>
                    <a:stretch>
                      <a:fillRect/>
                    </a:stretch>
                  </pic:blipFill>
                  <pic:spPr>
                    <a:xfrm>
                      <a:off x="0" y="0"/>
                      <a:ext cx="5677200" cy="2027658"/>
                    </a:xfrm>
                    <a:prstGeom prst="rect">
                      <a:avLst/>
                    </a:prstGeom>
                    <a:ln>
                      <a:solidFill>
                        <a:schemeClr val="accent1"/>
                      </a:solidFill>
                    </a:ln>
                  </pic:spPr>
                </pic:pic>
              </a:graphicData>
            </a:graphic>
          </wp:inline>
        </w:drawing>
      </w:r>
    </w:p>
    <w:p w14:paraId="08171C95" w14:textId="6343524C" w:rsidR="00573617" w:rsidRDefault="00573617"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11</w:t>
        </w:r>
      </w:fldSimple>
      <w:r>
        <w:t>: Giao diện xem chi tiết danh sách hồ sơ đã thống kê</w:t>
      </w:r>
    </w:p>
    <w:p w14:paraId="79B0395F" w14:textId="77777777" w:rsidR="00573617" w:rsidRDefault="00573617" w:rsidP="00573617">
      <w:pPr>
        <w:keepNext/>
      </w:pPr>
      <w:r>
        <w:rPr>
          <w:noProof/>
        </w:rPr>
        <w:lastRenderedPageBreak/>
        <w:drawing>
          <wp:inline distT="0" distB="0" distL="0" distR="0" wp14:anchorId="29844590" wp14:editId="1DE788F7">
            <wp:extent cx="5677200" cy="2345748"/>
            <wp:effectExtent l="19050" t="19050" r="1905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B4869C.tmp"/>
                    <pic:cNvPicPr/>
                  </pic:nvPicPr>
                  <pic:blipFill rotWithShape="1">
                    <a:blip r:embed="rId187">
                      <a:extLst>
                        <a:ext uri="{28A0092B-C50C-407E-A947-70E740481C1C}">
                          <a14:useLocalDpi xmlns:a14="http://schemas.microsoft.com/office/drawing/2010/main" val="0"/>
                        </a:ext>
                      </a:extLst>
                    </a:blip>
                    <a:srcRect t="18905"/>
                    <a:stretch/>
                  </pic:blipFill>
                  <pic:spPr bwMode="auto">
                    <a:xfrm>
                      <a:off x="0" y="0"/>
                      <a:ext cx="5677200" cy="234574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95E905" w14:textId="185D6D77" w:rsidR="00573617" w:rsidRDefault="00573617"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12</w:t>
        </w:r>
      </w:fldSimple>
      <w:r>
        <w:t>: Giao diện hiển thị số lượng hồ sơ đã thống kê của 1 đơn vị</w:t>
      </w:r>
    </w:p>
    <w:p w14:paraId="2A195A3B" w14:textId="77777777" w:rsidR="00573617" w:rsidRPr="00983D73" w:rsidRDefault="00573617" w:rsidP="00941B88">
      <w:pPr>
        <w:pStyle w:val="UCName"/>
      </w:pPr>
      <w:bookmarkStart w:id="447" w:name="_Ref21904391"/>
      <w:bookmarkStart w:id="448" w:name="_Ref21904394"/>
      <w:bookmarkStart w:id="449" w:name="_Toc22744206"/>
      <w:r>
        <w:t>Thống kê số lượng hồ sơ của cơ quan, tổ chức</w:t>
      </w:r>
      <w:bookmarkEnd w:id="447"/>
      <w:bookmarkEnd w:id="448"/>
      <w:bookmarkEnd w:id="449"/>
    </w:p>
    <w:tbl>
      <w:tblPr>
        <w:tblW w:w="5000" w:type="pct"/>
        <w:tblLook w:val="04A0" w:firstRow="1" w:lastRow="0" w:firstColumn="1" w:lastColumn="0" w:noHBand="0" w:noVBand="1"/>
      </w:tblPr>
      <w:tblGrid>
        <w:gridCol w:w="5524"/>
        <w:gridCol w:w="3493"/>
      </w:tblGrid>
      <w:tr w:rsidR="00573617" w14:paraId="12106965" w14:textId="77777777" w:rsidTr="00A666C2">
        <w:tc>
          <w:tcPr>
            <w:tcW w:w="3063" w:type="pct"/>
            <w:tcBorders>
              <w:top w:val="single" w:sz="4" w:space="0" w:color="000000"/>
              <w:left w:val="single" w:sz="4" w:space="0" w:color="000000"/>
              <w:bottom w:val="single" w:sz="4" w:space="0" w:color="000000"/>
              <w:right w:val="nil"/>
            </w:tcBorders>
            <w:hideMark/>
          </w:tcPr>
          <w:p w14:paraId="29A75530" w14:textId="77777777" w:rsidR="00573617" w:rsidRDefault="00573617" w:rsidP="004030EE">
            <w:pPr>
              <w:spacing w:before="60" w:line="276" w:lineRule="auto"/>
              <w:rPr>
                <w:rFonts w:eastAsiaTheme="minorHAnsi"/>
                <w:sz w:val="28"/>
                <w:szCs w:val="26"/>
              </w:rPr>
            </w:pPr>
            <w:r>
              <w:rPr>
                <w:b/>
                <w:szCs w:val="26"/>
              </w:rPr>
              <w:t>Tên Usecase:</w:t>
            </w:r>
            <w:r>
              <w:rPr>
                <w:szCs w:val="26"/>
              </w:rPr>
              <w:t xml:space="preserve"> </w:t>
            </w:r>
            <w:r>
              <w:t>Thống kê số lượng hồ sơ của cơ quan, tổ chức</w:t>
            </w:r>
          </w:p>
        </w:tc>
        <w:tc>
          <w:tcPr>
            <w:tcW w:w="1937" w:type="pct"/>
            <w:tcBorders>
              <w:top w:val="single" w:sz="4" w:space="0" w:color="000000"/>
              <w:left w:val="single" w:sz="4" w:space="0" w:color="000000"/>
              <w:bottom w:val="single" w:sz="4" w:space="0" w:color="000000"/>
              <w:right w:val="single" w:sz="4" w:space="0" w:color="000000"/>
            </w:tcBorders>
            <w:hideMark/>
          </w:tcPr>
          <w:p w14:paraId="137BDE6B" w14:textId="77777777" w:rsidR="00573617" w:rsidRDefault="00573617" w:rsidP="004030EE">
            <w:pPr>
              <w:snapToGrid w:val="0"/>
              <w:spacing w:before="60" w:line="276" w:lineRule="auto"/>
              <w:rPr>
                <w:szCs w:val="26"/>
              </w:rPr>
            </w:pPr>
            <w:r>
              <w:rPr>
                <w:b/>
                <w:szCs w:val="26"/>
              </w:rPr>
              <w:t>Mức độ BMT:</w:t>
            </w:r>
            <w:r>
              <w:rPr>
                <w:szCs w:val="26"/>
              </w:rPr>
              <w:t xml:space="preserve"> B</w:t>
            </w:r>
          </w:p>
        </w:tc>
      </w:tr>
      <w:tr w:rsidR="00573617" w14:paraId="6EB52265" w14:textId="77777777" w:rsidTr="00A666C2">
        <w:tc>
          <w:tcPr>
            <w:tcW w:w="3063" w:type="pct"/>
            <w:tcBorders>
              <w:top w:val="single" w:sz="4" w:space="0" w:color="000000"/>
              <w:left w:val="single" w:sz="4" w:space="0" w:color="000000"/>
              <w:bottom w:val="single" w:sz="4" w:space="0" w:color="000000"/>
              <w:right w:val="nil"/>
            </w:tcBorders>
            <w:hideMark/>
          </w:tcPr>
          <w:p w14:paraId="1AA7F5DA" w14:textId="62E3176D" w:rsidR="00573617" w:rsidRPr="0034406E" w:rsidRDefault="00573617" w:rsidP="00573617">
            <w:pPr>
              <w:snapToGrid w:val="0"/>
              <w:spacing w:before="60" w:line="276" w:lineRule="auto"/>
              <w:rPr>
                <w:szCs w:val="26"/>
              </w:rPr>
            </w:pPr>
            <w:r>
              <w:rPr>
                <w:b/>
                <w:szCs w:val="26"/>
              </w:rPr>
              <w:t xml:space="preserve">Tác nhân chính: </w:t>
            </w:r>
            <w:r>
              <w:t>Quản trị hệ thống</w:t>
            </w:r>
          </w:p>
        </w:tc>
        <w:tc>
          <w:tcPr>
            <w:tcW w:w="1937" w:type="pct"/>
            <w:tcBorders>
              <w:top w:val="single" w:sz="4" w:space="0" w:color="000000"/>
              <w:left w:val="single" w:sz="4" w:space="0" w:color="000000"/>
              <w:bottom w:val="single" w:sz="4" w:space="0" w:color="000000"/>
              <w:right w:val="single" w:sz="4" w:space="0" w:color="000000"/>
            </w:tcBorders>
            <w:hideMark/>
          </w:tcPr>
          <w:p w14:paraId="388F5B7A" w14:textId="77777777" w:rsidR="00573617" w:rsidRDefault="00573617" w:rsidP="004030EE">
            <w:pPr>
              <w:snapToGrid w:val="0"/>
              <w:spacing w:before="60" w:line="276" w:lineRule="auto"/>
              <w:rPr>
                <w:szCs w:val="26"/>
              </w:rPr>
            </w:pPr>
            <w:r>
              <w:rPr>
                <w:b/>
                <w:szCs w:val="26"/>
              </w:rPr>
              <w:t xml:space="preserve">Tác nhân phụ: </w:t>
            </w:r>
            <w:r>
              <w:rPr>
                <w:szCs w:val="26"/>
              </w:rPr>
              <w:t>Hệ thống</w:t>
            </w:r>
          </w:p>
        </w:tc>
      </w:tr>
      <w:tr w:rsidR="00573617" w14:paraId="25CAEEAE"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35F57D0B" w14:textId="71A205AD" w:rsidR="00573617" w:rsidRDefault="00573617" w:rsidP="004030EE">
            <w:pPr>
              <w:spacing w:before="60" w:line="276" w:lineRule="auto"/>
              <w:rPr>
                <w:szCs w:val="26"/>
              </w:rPr>
            </w:pPr>
            <w:r>
              <w:rPr>
                <w:b/>
                <w:szCs w:val="26"/>
              </w:rPr>
              <w:t xml:space="preserve">Mô tả Usecase: </w:t>
            </w:r>
            <w:r>
              <w:t>Quản trị hệ thống thống kê số lượng hồ sơ của cơ quan, tổ chức</w:t>
            </w:r>
          </w:p>
        </w:tc>
      </w:tr>
      <w:tr w:rsidR="00573617" w14:paraId="396EFE10"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5336153" w14:textId="77777777" w:rsidR="00573617" w:rsidRDefault="00573617" w:rsidP="004030EE">
            <w:pPr>
              <w:snapToGrid w:val="0"/>
              <w:spacing w:before="60" w:line="276" w:lineRule="auto"/>
              <w:rPr>
                <w:b/>
                <w:szCs w:val="26"/>
              </w:rPr>
            </w:pPr>
            <w:r>
              <w:rPr>
                <w:b/>
                <w:szCs w:val="26"/>
              </w:rPr>
              <w:t xml:space="preserve">Điều kiện để bắt đầu Usecase: </w:t>
            </w:r>
          </w:p>
          <w:p w14:paraId="0AAD67AD" w14:textId="3A24BA1B" w:rsidR="00573617" w:rsidRPr="00573617" w:rsidRDefault="00573617" w:rsidP="00A8287A">
            <w:pPr>
              <w:pStyle w:val="ListParagraph"/>
              <w:numPr>
                <w:ilvl w:val="0"/>
                <w:numId w:val="37"/>
              </w:numPr>
              <w:snapToGrid w:val="0"/>
              <w:spacing w:before="60"/>
              <w:rPr>
                <w:szCs w:val="26"/>
              </w:rPr>
            </w:pPr>
            <w:r>
              <w:t>Quản trị hệ thống</w:t>
            </w:r>
            <w:r w:rsidRPr="0034406E">
              <w:rPr>
                <w:szCs w:val="26"/>
              </w:rPr>
              <w:t xml:space="preserve"> đăng nhập thành công vào hệ thống.</w:t>
            </w:r>
          </w:p>
        </w:tc>
      </w:tr>
      <w:tr w:rsidR="00573617" w14:paraId="3C9E8165"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21577B6" w14:textId="77777777" w:rsidR="00573617" w:rsidRPr="0034406E" w:rsidRDefault="00573617" w:rsidP="004030EE">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573617" w14:paraId="56351442" w14:textId="77777777" w:rsidTr="004030EE">
        <w:tc>
          <w:tcPr>
            <w:tcW w:w="5000" w:type="pct"/>
            <w:gridSpan w:val="2"/>
            <w:tcBorders>
              <w:top w:val="single" w:sz="4" w:space="0" w:color="000000"/>
              <w:left w:val="single" w:sz="4" w:space="0" w:color="000000"/>
              <w:bottom w:val="single" w:sz="4" w:space="0" w:color="000000"/>
              <w:right w:val="single" w:sz="4" w:space="0" w:color="000000"/>
            </w:tcBorders>
          </w:tcPr>
          <w:p w14:paraId="27D6D855" w14:textId="77777777" w:rsidR="00573617" w:rsidRDefault="00573617" w:rsidP="004030EE">
            <w:pPr>
              <w:snapToGrid w:val="0"/>
              <w:spacing w:before="60" w:line="276" w:lineRule="auto"/>
              <w:rPr>
                <w:szCs w:val="26"/>
              </w:rPr>
            </w:pPr>
            <w:r>
              <w:rPr>
                <w:b/>
                <w:szCs w:val="26"/>
              </w:rPr>
              <w:t>Trình tự các sự kiện trong quá trình hoạt động của Usecase:</w:t>
            </w:r>
          </w:p>
          <w:p w14:paraId="78360A25" w14:textId="34B99261" w:rsidR="00573617" w:rsidRPr="00354022" w:rsidRDefault="00573617" w:rsidP="009B4B77">
            <w:pPr>
              <w:pStyle w:val="ListParagraph"/>
              <w:numPr>
                <w:ilvl w:val="0"/>
                <w:numId w:val="89"/>
              </w:numPr>
              <w:rPr>
                <w:szCs w:val="26"/>
              </w:rPr>
            </w:pPr>
            <w:r>
              <w:t>Quản trị hệ thống</w:t>
            </w:r>
            <w:r w:rsidRPr="00354022">
              <w:rPr>
                <w:szCs w:val="26"/>
              </w:rPr>
              <w:t xml:space="preserve"> chọn chức năng [Thống kê, báo cáo]</w:t>
            </w:r>
            <w:r>
              <w:rPr>
                <w:szCs w:val="26"/>
                <w:lang w:val="en-US"/>
              </w:rPr>
              <w:t xml:space="preserve"> </w:t>
            </w:r>
            <w:r w:rsidRPr="007D7891">
              <w:rPr>
                <w:szCs w:val="26"/>
                <w:lang w:val="en-US"/>
              </w:rPr>
              <w:sym w:font="Wingdings" w:char="F0E0"/>
            </w:r>
            <w:r>
              <w:rPr>
                <w:szCs w:val="26"/>
                <w:lang w:val="en-US"/>
              </w:rPr>
              <w:t xml:space="preserve"> [Thống kê hồ sơ]</w:t>
            </w:r>
            <w:r w:rsidRPr="00354022">
              <w:rPr>
                <w:szCs w:val="26"/>
              </w:rPr>
              <w:t>, hệ thống hiển thị khung chọn/nhập các tiêu chí để thống kê.</w:t>
            </w:r>
          </w:p>
          <w:p w14:paraId="4C302267" w14:textId="72EBD768" w:rsidR="00573617" w:rsidRPr="00354022" w:rsidRDefault="00573617" w:rsidP="009B4B77">
            <w:pPr>
              <w:pStyle w:val="ListParagraph"/>
              <w:numPr>
                <w:ilvl w:val="0"/>
                <w:numId w:val="89"/>
              </w:numPr>
              <w:rPr>
                <w:szCs w:val="26"/>
              </w:rPr>
            </w:pPr>
            <w:r>
              <w:t>Quản trị hệ thống</w:t>
            </w:r>
            <w:r w:rsidRPr="00354022">
              <w:rPr>
                <w:szCs w:val="26"/>
              </w:rPr>
              <w:t xml:space="preserve"> chọn/nhập các tiêu chí để thống kê: </w:t>
            </w:r>
            <w:r>
              <w:rPr>
                <w:szCs w:val="26"/>
                <w:lang w:val="en-US"/>
              </w:rPr>
              <w:t xml:space="preserve">Cơ quan, tổ chức; </w:t>
            </w:r>
            <w:r w:rsidRPr="00354022">
              <w:rPr>
                <w:szCs w:val="26"/>
              </w:rPr>
              <w:t>Dịch vụ</w:t>
            </w:r>
            <w:r>
              <w:rPr>
                <w:szCs w:val="26"/>
                <w:lang w:val="en-US"/>
              </w:rPr>
              <w:t xml:space="preserve"> cung cấp</w:t>
            </w:r>
            <w:r w:rsidRPr="00354022">
              <w:rPr>
                <w:szCs w:val="26"/>
              </w:rPr>
              <w:t>; Thời gian gửi hồ sơ (</w:t>
            </w:r>
            <w:r>
              <w:rPr>
                <w:szCs w:val="26"/>
                <w:lang w:val="en-US"/>
              </w:rPr>
              <w:t>Từ ngày – Đến ngày</w:t>
            </w:r>
            <w:r w:rsidRPr="00354022">
              <w:rPr>
                <w:szCs w:val="26"/>
              </w:rPr>
              <w:t>) và nhấn nút [Thống kê].</w:t>
            </w:r>
          </w:p>
          <w:p w14:paraId="6DA4B816" w14:textId="77777777" w:rsidR="00573617" w:rsidRPr="00354022" w:rsidRDefault="00573617" w:rsidP="009B4B77">
            <w:pPr>
              <w:pStyle w:val="ListParagraph"/>
              <w:numPr>
                <w:ilvl w:val="0"/>
                <w:numId w:val="89"/>
              </w:numPr>
              <w:rPr>
                <w:szCs w:val="26"/>
              </w:rPr>
            </w:pPr>
            <w:r w:rsidRPr="00354022">
              <w:rPr>
                <w:szCs w:val="26"/>
              </w:rPr>
              <w:t>Hệ thống dựa vào các tiêu chí đã nhập để thống kê số lượng hồ sơ phù hợp và hiển thị bảng kết quả.</w:t>
            </w:r>
          </w:p>
          <w:p w14:paraId="633708B2" w14:textId="77777777" w:rsidR="00573617" w:rsidRPr="00354022" w:rsidRDefault="00573617" w:rsidP="009B4B77">
            <w:pPr>
              <w:pStyle w:val="ListParagraph"/>
              <w:numPr>
                <w:ilvl w:val="0"/>
                <w:numId w:val="89"/>
              </w:numPr>
              <w:rPr>
                <w:szCs w:val="26"/>
              </w:rPr>
            </w:pPr>
            <w:r w:rsidRPr="00354022">
              <w:rPr>
                <w:szCs w:val="26"/>
              </w:rPr>
              <w:t>Hệ thống hiển thị số lượng hồ sơ của từng dịch vụ và số lượng hồ sơ theo từng trạ</w:t>
            </w:r>
            <w:r>
              <w:rPr>
                <w:szCs w:val="26"/>
              </w:rPr>
              <w:t>ng thái của hồ sơ: Đợi tiếp nhận, Đang xử lý, Đã trả kết quả, Yêu cầu bổ sung.</w:t>
            </w:r>
          </w:p>
          <w:p w14:paraId="5155734C" w14:textId="6A9FF2A1" w:rsidR="00573617" w:rsidRPr="00354022" w:rsidRDefault="00573617" w:rsidP="009B4B77">
            <w:pPr>
              <w:pStyle w:val="ListParagraph"/>
              <w:numPr>
                <w:ilvl w:val="0"/>
                <w:numId w:val="89"/>
              </w:numPr>
              <w:rPr>
                <w:szCs w:val="26"/>
              </w:rPr>
            </w:pPr>
            <w:r>
              <w:t>Quản trị hệ thống</w:t>
            </w:r>
            <w:r w:rsidRPr="00354022">
              <w:rPr>
                <w:szCs w:val="26"/>
              </w:rPr>
              <w:t xml:space="preserve"> nhấn nút chức năng [Xuất file Excel] để xuất bảng dữ liệu hiển thị ra file Excel.</w:t>
            </w:r>
          </w:p>
        </w:tc>
      </w:tr>
      <w:tr w:rsidR="00573617" w14:paraId="1E943919"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D570629" w14:textId="77777777" w:rsidR="00573617" w:rsidRDefault="00573617" w:rsidP="004030EE">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573617" w14:paraId="59394437"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375F44A1" w14:textId="77777777" w:rsidR="00573617" w:rsidRDefault="00573617" w:rsidP="004030EE">
            <w:pPr>
              <w:snapToGrid w:val="0"/>
              <w:spacing w:before="60" w:line="276" w:lineRule="auto"/>
              <w:rPr>
                <w:b/>
                <w:szCs w:val="26"/>
              </w:rPr>
            </w:pPr>
            <w:r>
              <w:rPr>
                <w:b/>
                <w:szCs w:val="26"/>
              </w:rPr>
              <w:t xml:space="preserve">Hoàn cảnh sử dụng phụ (thay thế) trong trường hợp không thành công: </w:t>
            </w:r>
          </w:p>
          <w:p w14:paraId="5CD8B871" w14:textId="77777777" w:rsidR="00573617" w:rsidRDefault="00573617" w:rsidP="004030EE">
            <w:pPr>
              <w:snapToGrid w:val="0"/>
              <w:spacing w:before="60" w:line="276" w:lineRule="auto"/>
              <w:rPr>
                <w:szCs w:val="26"/>
              </w:rPr>
            </w:pPr>
            <w:r>
              <w:rPr>
                <w:szCs w:val="26"/>
              </w:rPr>
              <w:t>1. Nhấn vào con số thống kê tại bảng dữ liệu đã thống kê</w:t>
            </w:r>
          </w:p>
          <w:p w14:paraId="0128ACBC" w14:textId="235D2A7A" w:rsidR="00573617" w:rsidRPr="00354022" w:rsidRDefault="00573617" w:rsidP="00A8287A">
            <w:pPr>
              <w:pStyle w:val="ListParagraph"/>
              <w:numPr>
                <w:ilvl w:val="0"/>
                <w:numId w:val="39"/>
              </w:numPr>
              <w:snapToGrid w:val="0"/>
              <w:spacing w:before="60"/>
              <w:rPr>
                <w:szCs w:val="26"/>
              </w:rPr>
            </w:pPr>
            <w:r>
              <w:lastRenderedPageBreak/>
              <w:t>Quản trị hệ thống</w:t>
            </w:r>
            <w:r w:rsidRPr="00354022">
              <w:rPr>
                <w:szCs w:val="26"/>
              </w:rPr>
              <w:t xml:space="preserve"> nhấn vào số lượng hồ sơ được hiển thị trong bảng dữ liệu, hệ thống sẽ hiển thị chi tiết danh sách các hồ sơ theo điều kiện đó.</w:t>
            </w:r>
          </w:p>
          <w:p w14:paraId="10774812" w14:textId="77777777" w:rsidR="00573617" w:rsidRDefault="00573617" w:rsidP="004030EE">
            <w:pPr>
              <w:snapToGrid w:val="0"/>
              <w:spacing w:before="60" w:line="276" w:lineRule="auto"/>
              <w:rPr>
                <w:szCs w:val="26"/>
              </w:rPr>
            </w:pPr>
            <w:r>
              <w:rPr>
                <w:szCs w:val="26"/>
              </w:rPr>
              <w:t>2. Nhấn vào nút chức năng [Xem danh sách chi tiết]</w:t>
            </w:r>
          </w:p>
          <w:p w14:paraId="4B148E9D" w14:textId="54444B20" w:rsidR="00573617" w:rsidRPr="00354022" w:rsidRDefault="00573617" w:rsidP="00A8287A">
            <w:pPr>
              <w:pStyle w:val="ListParagraph"/>
              <w:numPr>
                <w:ilvl w:val="0"/>
                <w:numId w:val="40"/>
              </w:numPr>
              <w:snapToGrid w:val="0"/>
              <w:spacing w:before="60"/>
              <w:rPr>
                <w:szCs w:val="26"/>
              </w:rPr>
            </w:pPr>
            <w:r>
              <w:t>Quản trị hệ thống</w:t>
            </w:r>
            <w:r w:rsidRPr="00354022">
              <w:rPr>
                <w:szCs w:val="26"/>
              </w:rPr>
              <w:t xml:space="preserve"> nhấn vào nút chức năng [Xem danh sách chi tiết], hệ thống hiển thị toàn bộ danh sách các hồ sơ đã được thống kê.</w:t>
            </w:r>
          </w:p>
          <w:p w14:paraId="6EB00B97" w14:textId="395C9170" w:rsidR="00573617" w:rsidRDefault="00573617" w:rsidP="00A8287A">
            <w:pPr>
              <w:pStyle w:val="ListParagraph"/>
              <w:numPr>
                <w:ilvl w:val="0"/>
                <w:numId w:val="40"/>
              </w:numPr>
              <w:snapToGrid w:val="0"/>
              <w:spacing w:before="60"/>
              <w:rPr>
                <w:szCs w:val="26"/>
              </w:rPr>
            </w:pPr>
            <w:r>
              <w:t>Quản trị hệ thống</w:t>
            </w:r>
            <w:r w:rsidRPr="00354022">
              <w:rPr>
                <w:szCs w:val="26"/>
              </w:rPr>
              <w:t xml:space="preserve"> nhấn nút chức năng [Xuất file Excel] để xuất bảng dữ liệu hiển thị ra file Excel.</w:t>
            </w:r>
          </w:p>
          <w:p w14:paraId="72B98D3F" w14:textId="1B75AC70" w:rsidR="00573617" w:rsidRPr="00D4672C" w:rsidRDefault="00573617" w:rsidP="00A8287A">
            <w:pPr>
              <w:pStyle w:val="ListParagraph"/>
              <w:numPr>
                <w:ilvl w:val="0"/>
                <w:numId w:val="40"/>
              </w:numPr>
              <w:snapToGrid w:val="0"/>
              <w:spacing w:before="60"/>
              <w:rPr>
                <w:szCs w:val="26"/>
              </w:rPr>
            </w:pPr>
            <w:r>
              <w:t>Quản trị hệ thống</w:t>
            </w:r>
            <w:r>
              <w:rPr>
                <w:szCs w:val="26"/>
                <w:lang w:val="en-US"/>
              </w:rPr>
              <w:t xml:space="preserve"> nhấn nút chức năng [Xem danh sách tổng quát]. Hệ thống hiển thị lại danh sách số lượng hồ sơ đã được thống kê.</w:t>
            </w:r>
          </w:p>
          <w:p w14:paraId="536CB195" w14:textId="77777777" w:rsidR="00573617" w:rsidRDefault="00573617" w:rsidP="004030EE">
            <w:pPr>
              <w:snapToGrid w:val="0"/>
              <w:spacing w:before="60" w:line="276" w:lineRule="auto"/>
              <w:rPr>
                <w:szCs w:val="26"/>
              </w:rPr>
            </w:pPr>
            <w:r>
              <w:rPr>
                <w:szCs w:val="26"/>
              </w:rPr>
              <w:t>3. Nhấn vào nút chức năng [Xem chi tiết] tại từng hồ sơ trong giao diện Xem danh sách chi tiết</w:t>
            </w:r>
          </w:p>
          <w:p w14:paraId="0BE5792C" w14:textId="4C207CB5" w:rsidR="00573617" w:rsidRPr="00046770" w:rsidRDefault="00573617" w:rsidP="00A8287A">
            <w:pPr>
              <w:pStyle w:val="ListParagraph"/>
              <w:numPr>
                <w:ilvl w:val="0"/>
                <w:numId w:val="41"/>
              </w:numPr>
              <w:snapToGrid w:val="0"/>
              <w:spacing w:before="60"/>
              <w:rPr>
                <w:szCs w:val="26"/>
              </w:rPr>
            </w:pPr>
            <w:r>
              <w:t>Quản trị hệ thống</w:t>
            </w:r>
            <w:r w:rsidRPr="00046770">
              <w:rPr>
                <w:szCs w:val="26"/>
              </w:rPr>
              <w:t xml:space="preserve"> nhấn vào nút chức năng [Xem chi tiết] tại từng hồ sơ trong giao diện Xem danh sách chi tiết</w:t>
            </w:r>
          </w:p>
          <w:p w14:paraId="7D6650DE" w14:textId="77777777" w:rsidR="00573617" w:rsidRPr="00046770" w:rsidRDefault="00573617" w:rsidP="00A8287A">
            <w:pPr>
              <w:pStyle w:val="ListParagraph"/>
              <w:numPr>
                <w:ilvl w:val="0"/>
                <w:numId w:val="41"/>
              </w:numPr>
              <w:snapToGrid w:val="0"/>
              <w:spacing w:before="60"/>
              <w:rPr>
                <w:szCs w:val="26"/>
              </w:rPr>
            </w:pPr>
            <w:r w:rsidRPr="00046770">
              <w:rPr>
                <w:szCs w:val="26"/>
              </w:rPr>
              <w:t>Hệ thống hiển thị thông tin chi tiết của hồ sơ.</w:t>
            </w:r>
          </w:p>
        </w:tc>
      </w:tr>
      <w:tr w:rsidR="00573617" w14:paraId="27162A2F"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04FADDA8" w14:textId="77777777" w:rsidR="00573617" w:rsidRDefault="00573617" w:rsidP="004030EE">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573617" w14:paraId="4557D6F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185D10BD" w14:textId="77777777" w:rsidR="00573617" w:rsidRDefault="00573617" w:rsidP="004030EE">
            <w:pPr>
              <w:snapToGrid w:val="0"/>
              <w:spacing w:before="60" w:line="276" w:lineRule="auto"/>
              <w:rPr>
                <w:szCs w:val="26"/>
              </w:rPr>
            </w:pPr>
            <w:r>
              <w:rPr>
                <w:b/>
                <w:szCs w:val="26"/>
              </w:rPr>
              <w:t>Các yêu cầu phi chức năng:</w:t>
            </w:r>
            <w:r>
              <w:rPr>
                <w:szCs w:val="26"/>
              </w:rPr>
              <w:t xml:space="preserve"> Không có</w:t>
            </w:r>
          </w:p>
        </w:tc>
      </w:tr>
    </w:tbl>
    <w:p w14:paraId="55DE6CF7" w14:textId="77777777" w:rsidR="00573617" w:rsidRPr="00E20B30" w:rsidRDefault="00573617" w:rsidP="00573617"/>
    <w:p w14:paraId="51071227" w14:textId="77777777" w:rsidR="00573617" w:rsidRDefault="00573617" w:rsidP="00573617">
      <w:pPr>
        <w:pStyle w:val="Heading4"/>
      </w:pPr>
      <w:r>
        <w:lastRenderedPageBreak/>
        <w:t>Thống kê chứng thư số</w:t>
      </w:r>
    </w:p>
    <w:p w14:paraId="17503484" w14:textId="7F1CAC58" w:rsidR="00573617" w:rsidRDefault="00784D2B" w:rsidP="00573617">
      <w:pPr>
        <w:keepNext/>
      </w:pPr>
      <w:r>
        <w:rPr>
          <w:noProof/>
        </w:rPr>
        <w:drawing>
          <wp:inline distT="0" distB="0" distL="0" distR="0" wp14:anchorId="0A0CB278" wp14:editId="164C8A24">
            <wp:extent cx="5732145" cy="4169410"/>
            <wp:effectExtent l="19050" t="19050" r="20955" b="215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2145" cy="4169410"/>
                    </a:xfrm>
                    <a:prstGeom prst="rect">
                      <a:avLst/>
                    </a:prstGeom>
                    <a:ln w="3175">
                      <a:solidFill>
                        <a:srgbClr val="0070C0"/>
                      </a:solidFill>
                    </a:ln>
                  </pic:spPr>
                </pic:pic>
              </a:graphicData>
            </a:graphic>
          </wp:inline>
        </w:drawing>
      </w:r>
    </w:p>
    <w:p w14:paraId="7AFB7754" w14:textId="58F59936" w:rsidR="00573617" w:rsidRDefault="00573617"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13</w:t>
        </w:r>
      </w:fldSimple>
      <w:r>
        <w:t>: Thống kê số lượng chứng thư số của cơ quan tổ chức</w:t>
      </w:r>
    </w:p>
    <w:p w14:paraId="1C1DC761" w14:textId="35A29127" w:rsidR="00573617" w:rsidRDefault="00784D2B" w:rsidP="00573617">
      <w:pPr>
        <w:keepNext/>
      </w:pPr>
      <w:r>
        <w:rPr>
          <w:noProof/>
        </w:rPr>
        <w:drawing>
          <wp:inline distT="0" distB="0" distL="0" distR="0" wp14:anchorId="38A75591" wp14:editId="11333BDA">
            <wp:extent cx="5732145" cy="2207260"/>
            <wp:effectExtent l="19050" t="19050" r="20955" b="215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2145" cy="2207260"/>
                    </a:xfrm>
                    <a:prstGeom prst="rect">
                      <a:avLst/>
                    </a:prstGeom>
                    <a:ln>
                      <a:solidFill>
                        <a:srgbClr val="0070C0"/>
                      </a:solidFill>
                    </a:ln>
                  </pic:spPr>
                </pic:pic>
              </a:graphicData>
            </a:graphic>
          </wp:inline>
        </w:drawing>
      </w:r>
    </w:p>
    <w:p w14:paraId="3D76A370" w14:textId="57396D3C" w:rsidR="00573617" w:rsidRPr="00465DCA" w:rsidRDefault="00573617"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14</w:t>
        </w:r>
      </w:fldSimple>
      <w:r>
        <w:t>: Thống kê số lượng hồ sơ của 1 đơn vị</w:t>
      </w:r>
    </w:p>
    <w:p w14:paraId="57A5C532" w14:textId="77777777" w:rsidR="00573617" w:rsidRPr="005043D4" w:rsidRDefault="00573617" w:rsidP="00573617"/>
    <w:p w14:paraId="0D8B02A2" w14:textId="77777777" w:rsidR="00573617" w:rsidRPr="00983D73" w:rsidRDefault="00573617" w:rsidP="00941B88">
      <w:pPr>
        <w:pStyle w:val="UCName"/>
      </w:pPr>
      <w:bookmarkStart w:id="450" w:name="_Ref21904401"/>
      <w:bookmarkStart w:id="451" w:name="_Ref21904404"/>
      <w:bookmarkStart w:id="452" w:name="_Toc22744207"/>
      <w:r>
        <w:t>Thống kê số lượng chứng thư số của cơ quan, tổ chức</w:t>
      </w:r>
      <w:bookmarkEnd w:id="450"/>
      <w:bookmarkEnd w:id="451"/>
      <w:bookmarkEnd w:id="452"/>
    </w:p>
    <w:tbl>
      <w:tblPr>
        <w:tblW w:w="5000" w:type="pct"/>
        <w:tblLook w:val="04A0" w:firstRow="1" w:lastRow="0" w:firstColumn="1" w:lastColumn="0" w:noHBand="0" w:noVBand="1"/>
      </w:tblPr>
      <w:tblGrid>
        <w:gridCol w:w="5807"/>
        <w:gridCol w:w="3210"/>
      </w:tblGrid>
      <w:tr w:rsidR="00573617" w14:paraId="1FB2B5F8" w14:textId="77777777" w:rsidTr="00A666C2">
        <w:tc>
          <w:tcPr>
            <w:tcW w:w="3220" w:type="pct"/>
            <w:tcBorders>
              <w:top w:val="single" w:sz="4" w:space="0" w:color="000000"/>
              <w:left w:val="single" w:sz="4" w:space="0" w:color="000000"/>
              <w:bottom w:val="single" w:sz="4" w:space="0" w:color="000000"/>
              <w:right w:val="nil"/>
            </w:tcBorders>
            <w:hideMark/>
          </w:tcPr>
          <w:p w14:paraId="28F0B0CF" w14:textId="77777777" w:rsidR="00573617" w:rsidRDefault="00573617" w:rsidP="004030EE">
            <w:pPr>
              <w:spacing w:before="60" w:line="276" w:lineRule="auto"/>
              <w:rPr>
                <w:rFonts w:eastAsiaTheme="minorHAnsi"/>
                <w:sz w:val="28"/>
                <w:szCs w:val="26"/>
              </w:rPr>
            </w:pPr>
            <w:r>
              <w:rPr>
                <w:b/>
                <w:szCs w:val="26"/>
              </w:rPr>
              <w:t>Tên Usecase:</w:t>
            </w:r>
            <w:r>
              <w:rPr>
                <w:szCs w:val="26"/>
              </w:rPr>
              <w:t xml:space="preserve"> </w:t>
            </w:r>
            <w:r>
              <w:t>Thống kê số lượng chứng thư số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4BBB244" w14:textId="77777777" w:rsidR="00573617" w:rsidRDefault="00573617" w:rsidP="004030EE">
            <w:pPr>
              <w:snapToGrid w:val="0"/>
              <w:spacing w:before="60" w:line="276" w:lineRule="auto"/>
              <w:rPr>
                <w:szCs w:val="26"/>
              </w:rPr>
            </w:pPr>
            <w:r>
              <w:rPr>
                <w:b/>
                <w:szCs w:val="26"/>
              </w:rPr>
              <w:t>Mức độ BMT:</w:t>
            </w:r>
            <w:r>
              <w:rPr>
                <w:szCs w:val="26"/>
              </w:rPr>
              <w:t xml:space="preserve"> B</w:t>
            </w:r>
          </w:p>
        </w:tc>
      </w:tr>
      <w:tr w:rsidR="00573617" w14:paraId="22F24E2B" w14:textId="77777777" w:rsidTr="00A666C2">
        <w:tc>
          <w:tcPr>
            <w:tcW w:w="3220" w:type="pct"/>
            <w:tcBorders>
              <w:top w:val="single" w:sz="4" w:space="0" w:color="000000"/>
              <w:left w:val="single" w:sz="4" w:space="0" w:color="000000"/>
              <w:bottom w:val="single" w:sz="4" w:space="0" w:color="000000"/>
              <w:right w:val="nil"/>
            </w:tcBorders>
            <w:hideMark/>
          </w:tcPr>
          <w:p w14:paraId="25FBA7B6" w14:textId="03D26D3F" w:rsidR="00573617" w:rsidRPr="0034406E" w:rsidRDefault="00573617" w:rsidP="004030EE">
            <w:pPr>
              <w:snapToGrid w:val="0"/>
              <w:spacing w:before="60" w:line="276" w:lineRule="auto"/>
              <w:rPr>
                <w:szCs w:val="26"/>
              </w:rPr>
            </w:pPr>
            <w:r>
              <w:rPr>
                <w:b/>
                <w:szCs w:val="26"/>
              </w:rPr>
              <w:lastRenderedPageBreak/>
              <w:t xml:space="preserve">Tác nhân chính: </w:t>
            </w:r>
            <w:r>
              <w:t>Quản trị hệ thống</w:t>
            </w:r>
          </w:p>
        </w:tc>
        <w:tc>
          <w:tcPr>
            <w:tcW w:w="1780" w:type="pct"/>
            <w:tcBorders>
              <w:top w:val="single" w:sz="4" w:space="0" w:color="000000"/>
              <w:left w:val="single" w:sz="4" w:space="0" w:color="000000"/>
              <w:bottom w:val="single" w:sz="4" w:space="0" w:color="000000"/>
              <w:right w:val="single" w:sz="4" w:space="0" w:color="000000"/>
            </w:tcBorders>
            <w:hideMark/>
          </w:tcPr>
          <w:p w14:paraId="425DC8EF" w14:textId="77777777" w:rsidR="00573617" w:rsidRDefault="00573617" w:rsidP="004030EE">
            <w:pPr>
              <w:snapToGrid w:val="0"/>
              <w:spacing w:before="60" w:line="276" w:lineRule="auto"/>
              <w:rPr>
                <w:szCs w:val="26"/>
              </w:rPr>
            </w:pPr>
            <w:r>
              <w:rPr>
                <w:b/>
                <w:szCs w:val="26"/>
              </w:rPr>
              <w:t xml:space="preserve">Tác nhân phụ: </w:t>
            </w:r>
            <w:r>
              <w:rPr>
                <w:szCs w:val="26"/>
              </w:rPr>
              <w:t>Hệ thống</w:t>
            </w:r>
          </w:p>
        </w:tc>
      </w:tr>
      <w:tr w:rsidR="00573617" w14:paraId="537424E9"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4AD9D30" w14:textId="6A40FD8A" w:rsidR="00573617" w:rsidRDefault="00573617" w:rsidP="004030EE">
            <w:pPr>
              <w:spacing w:before="60" w:line="276" w:lineRule="auto"/>
              <w:rPr>
                <w:szCs w:val="26"/>
              </w:rPr>
            </w:pPr>
            <w:r>
              <w:rPr>
                <w:b/>
                <w:szCs w:val="26"/>
              </w:rPr>
              <w:t xml:space="preserve">Mô tả Usecase: </w:t>
            </w:r>
            <w:r>
              <w:t>Quản trị hệ thống thống kê số lượng chứng thư số của cơ quan, tổ chức</w:t>
            </w:r>
          </w:p>
        </w:tc>
      </w:tr>
      <w:tr w:rsidR="00573617" w14:paraId="0A1C3195"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29B8DCC2" w14:textId="77777777" w:rsidR="00573617" w:rsidRDefault="00573617" w:rsidP="004030EE">
            <w:pPr>
              <w:snapToGrid w:val="0"/>
              <w:spacing w:before="60" w:line="276" w:lineRule="auto"/>
              <w:rPr>
                <w:b/>
                <w:szCs w:val="26"/>
              </w:rPr>
            </w:pPr>
            <w:r>
              <w:rPr>
                <w:b/>
                <w:szCs w:val="26"/>
              </w:rPr>
              <w:t xml:space="preserve">Điều kiện để bắt đầu Usecase: </w:t>
            </w:r>
          </w:p>
          <w:p w14:paraId="0DFBA601" w14:textId="7EF1C10C" w:rsidR="00573617" w:rsidRPr="00573617" w:rsidRDefault="00573617" w:rsidP="00A8287A">
            <w:pPr>
              <w:pStyle w:val="ListParagraph"/>
              <w:numPr>
                <w:ilvl w:val="0"/>
                <w:numId w:val="37"/>
              </w:numPr>
              <w:snapToGrid w:val="0"/>
              <w:spacing w:before="60"/>
              <w:rPr>
                <w:szCs w:val="26"/>
              </w:rPr>
            </w:pPr>
            <w:r>
              <w:t>Quản trị hệ thống</w:t>
            </w:r>
            <w:r w:rsidRPr="0034406E">
              <w:rPr>
                <w:szCs w:val="26"/>
              </w:rPr>
              <w:t xml:space="preserve"> đăng nhập thành công vào hệ thống.</w:t>
            </w:r>
          </w:p>
        </w:tc>
      </w:tr>
      <w:tr w:rsidR="00573617" w14:paraId="7B845577"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6A6E3F6" w14:textId="77777777" w:rsidR="00573617" w:rsidRPr="0034406E" w:rsidRDefault="00573617" w:rsidP="004030EE">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573617" w14:paraId="451B608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tcPr>
          <w:p w14:paraId="1ECFB53C" w14:textId="77777777" w:rsidR="00573617" w:rsidRDefault="00573617" w:rsidP="004030EE">
            <w:pPr>
              <w:snapToGrid w:val="0"/>
              <w:spacing w:before="60" w:line="276" w:lineRule="auto"/>
              <w:rPr>
                <w:szCs w:val="26"/>
              </w:rPr>
            </w:pPr>
            <w:r>
              <w:rPr>
                <w:b/>
                <w:szCs w:val="26"/>
              </w:rPr>
              <w:t>Trình tự các sự kiện trong quá trình hoạt động của Usecase:</w:t>
            </w:r>
          </w:p>
          <w:p w14:paraId="21689424" w14:textId="69D98C49" w:rsidR="00573617" w:rsidRPr="00354022" w:rsidRDefault="00573617" w:rsidP="009B4B77">
            <w:pPr>
              <w:pStyle w:val="ListParagraph"/>
              <w:numPr>
                <w:ilvl w:val="0"/>
                <w:numId w:val="90"/>
              </w:numPr>
              <w:rPr>
                <w:szCs w:val="26"/>
              </w:rPr>
            </w:pPr>
            <w:r>
              <w:t>Quản trị hệ thống</w:t>
            </w:r>
            <w:r w:rsidRPr="00354022">
              <w:rPr>
                <w:szCs w:val="26"/>
              </w:rPr>
              <w:t xml:space="preserve"> chọn chức năng [Thống kê, báo cáo]</w:t>
            </w:r>
            <w:r>
              <w:rPr>
                <w:szCs w:val="26"/>
                <w:lang w:val="en-US"/>
              </w:rPr>
              <w:t xml:space="preserve"> </w:t>
            </w:r>
            <w:r w:rsidRPr="007D7891">
              <w:rPr>
                <w:szCs w:val="26"/>
                <w:lang w:val="en-US"/>
              </w:rPr>
              <w:sym w:font="Wingdings" w:char="F0E0"/>
            </w:r>
            <w:r>
              <w:rPr>
                <w:szCs w:val="26"/>
                <w:lang w:val="en-US"/>
              </w:rPr>
              <w:t xml:space="preserve"> [Thống kê chứng thư số]</w:t>
            </w:r>
            <w:r w:rsidRPr="00354022">
              <w:rPr>
                <w:szCs w:val="26"/>
              </w:rPr>
              <w:t>, hệ thống hiển thị khung chọn/nhập các tiêu chí để thống kê</w:t>
            </w:r>
            <w:r>
              <w:rPr>
                <w:szCs w:val="26"/>
                <w:lang w:val="en-US"/>
              </w:rPr>
              <w:t xml:space="preserve"> chứng thư số</w:t>
            </w:r>
            <w:r w:rsidRPr="00354022">
              <w:rPr>
                <w:szCs w:val="26"/>
              </w:rPr>
              <w:t>.</w:t>
            </w:r>
          </w:p>
          <w:p w14:paraId="4407FEA5" w14:textId="3CCC0460" w:rsidR="00573617" w:rsidRPr="00354022" w:rsidRDefault="00573617" w:rsidP="009B4B77">
            <w:pPr>
              <w:pStyle w:val="ListParagraph"/>
              <w:numPr>
                <w:ilvl w:val="0"/>
                <w:numId w:val="90"/>
              </w:numPr>
              <w:rPr>
                <w:szCs w:val="26"/>
              </w:rPr>
            </w:pPr>
            <w:r>
              <w:t>Quản trị hệ thống</w:t>
            </w:r>
            <w:r w:rsidRPr="00354022">
              <w:rPr>
                <w:szCs w:val="26"/>
              </w:rPr>
              <w:t xml:space="preserve"> chọn/nhập các tiêu chí để thống kê: </w:t>
            </w:r>
            <w:r>
              <w:rPr>
                <w:szCs w:val="26"/>
                <w:lang w:val="en-US"/>
              </w:rPr>
              <w:t>Cơ quan, tổ chức; Nhóm chứng thư số</w:t>
            </w:r>
            <w:r w:rsidRPr="00354022">
              <w:rPr>
                <w:szCs w:val="26"/>
              </w:rPr>
              <w:t xml:space="preserve">; Thời gian </w:t>
            </w:r>
            <w:r>
              <w:rPr>
                <w:szCs w:val="26"/>
                <w:lang w:val="en-US"/>
              </w:rPr>
              <w:t>cấp</w:t>
            </w:r>
            <w:r w:rsidRPr="00354022">
              <w:rPr>
                <w:szCs w:val="26"/>
              </w:rPr>
              <w:t xml:space="preserve"> </w:t>
            </w:r>
            <w:r>
              <w:rPr>
                <w:szCs w:val="26"/>
                <w:lang w:val="en-US"/>
              </w:rPr>
              <w:t>CTS</w:t>
            </w:r>
            <w:r w:rsidRPr="00354022">
              <w:rPr>
                <w:szCs w:val="26"/>
              </w:rPr>
              <w:t xml:space="preserve"> (</w:t>
            </w:r>
            <w:r>
              <w:rPr>
                <w:szCs w:val="26"/>
                <w:lang w:val="en-US"/>
              </w:rPr>
              <w:t>Từ ngày – Đến ngày</w:t>
            </w:r>
            <w:r>
              <w:rPr>
                <w:szCs w:val="26"/>
              </w:rPr>
              <w:t>); Trạng thái chứng thư số</w:t>
            </w:r>
            <w:r>
              <w:rPr>
                <w:szCs w:val="26"/>
                <w:lang w:val="en-US"/>
              </w:rPr>
              <w:t xml:space="preserve"> </w:t>
            </w:r>
            <w:r w:rsidRPr="00354022">
              <w:rPr>
                <w:szCs w:val="26"/>
              </w:rPr>
              <w:t>và nhấn nút [Thống kê].</w:t>
            </w:r>
          </w:p>
          <w:p w14:paraId="01C0EA6B" w14:textId="77777777" w:rsidR="00573617" w:rsidRPr="00354022" w:rsidRDefault="00573617" w:rsidP="009B4B77">
            <w:pPr>
              <w:pStyle w:val="ListParagraph"/>
              <w:numPr>
                <w:ilvl w:val="0"/>
                <w:numId w:val="90"/>
              </w:numPr>
              <w:rPr>
                <w:szCs w:val="26"/>
              </w:rPr>
            </w:pPr>
            <w:r w:rsidRPr="00354022">
              <w:rPr>
                <w:szCs w:val="26"/>
              </w:rPr>
              <w:t xml:space="preserve">Hệ thống dựa vào các tiêu chí đã nhập để thống kê số lượng </w:t>
            </w:r>
            <w:r>
              <w:rPr>
                <w:szCs w:val="26"/>
                <w:lang w:val="en-US"/>
              </w:rPr>
              <w:t>chứng thư số</w:t>
            </w:r>
            <w:r w:rsidRPr="00354022">
              <w:rPr>
                <w:szCs w:val="26"/>
              </w:rPr>
              <w:t xml:space="preserve"> phù hợp và hiển thị bảng kết quả.</w:t>
            </w:r>
          </w:p>
          <w:p w14:paraId="60EDC29E" w14:textId="77777777" w:rsidR="00573617" w:rsidRPr="00354022" w:rsidRDefault="00573617" w:rsidP="009B4B77">
            <w:pPr>
              <w:pStyle w:val="ListParagraph"/>
              <w:numPr>
                <w:ilvl w:val="0"/>
                <w:numId w:val="90"/>
              </w:numPr>
              <w:rPr>
                <w:szCs w:val="26"/>
              </w:rPr>
            </w:pPr>
            <w:r w:rsidRPr="00354022">
              <w:rPr>
                <w:szCs w:val="26"/>
              </w:rPr>
              <w:t xml:space="preserve">Hệ thống hiển thị số lượng </w:t>
            </w:r>
            <w:r>
              <w:rPr>
                <w:szCs w:val="26"/>
                <w:lang w:val="en-US"/>
              </w:rPr>
              <w:t>chứng thư số</w:t>
            </w:r>
            <w:r w:rsidRPr="00354022">
              <w:rPr>
                <w:szCs w:val="26"/>
              </w:rPr>
              <w:t xml:space="preserve"> của từng </w:t>
            </w:r>
            <w:r>
              <w:rPr>
                <w:szCs w:val="26"/>
                <w:lang w:val="en-US"/>
              </w:rPr>
              <w:t>đơn vị</w:t>
            </w:r>
            <w:r w:rsidRPr="00354022">
              <w:rPr>
                <w:szCs w:val="26"/>
              </w:rPr>
              <w:t xml:space="preserve"> và số lượng </w:t>
            </w:r>
            <w:r>
              <w:rPr>
                <w:szCs w:val="26"/>
                <w:lang w:val="en-US"/>
              </w:rPr>
              <w:t>chứng thư số</w:t>
            </w:r>
            <w:r w:rsidRPr="00354022">
              <w:rPr>
                <w:szCs w:val="26"/>
              </w:rPr>
              <w:t xml:space="preserve"> theo từng trạ</w:t>
            </w:r>
            <w:r>
              <w:rPr>
                <w:szCs w:val="26"/>
              </w:rPr>
              <w:t xml:space="preserve">ng thái: </w:t>
            </w:r>
            <w:r>
              <w:rPr>
                <w:szCs w:val="26"/>
                <w:lang w:val="en-US"/>
              </w:rPr>
              <w:t>Đang hoạt động, Sắp hết hạn, Đang bị khóa, Đã thu hồi</w:t>
            </w:r>
            <w:r>
              <w:rPr>
                <w:szCs w:val="26"/>
              </w:rPr>
              <w:t>.</w:t>
            </w:r>
          </w:p>
          <w:p w14:paraId="1C5006A3" w14:textId="5EDDCCD7" w:rsidR="00573617" w:rsidRPr="00354022" w:rsidRDefault="00573617" w:rsidP="009B4B77">
            <w:pPr>
              <w:pStyle w:val="ListParagraph"/>
              <w:numPr>
                <w:ilvl w:val="0"/>
                <w:numId w:val="90"/>
              </w:numPr>
              <w:rPr>
                <w:szCs w:val="26"/>
              </w:rPr>
            </w:pPr>
            <w:r>
              <w:t>Quản trị hệ thống</w:t>
            </w:r>
            <w:r w:rsidRPr="00354022">
              <w:rPr>
                <w:szCs w:val="26"/>
              </w:rPr>
              <w:t xml:space="preserve"> nhấn nút chức năng [Xuất file Excel] để xuất bảng dữ liệu hiển thị ra file Excel.</w:t>
            </w:r>
          </w:p>
        </w:tc>
      </w:tr>
      <w:tr w:rsidR="00573617" w14:paraId="71E374D2"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652CF31" w14:textId="77777777" w:rsidR="00573617" w:rsidRDefault="00573617" w:rsidP="004030EE">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573617" w14:paraId="30F8B1E7"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3E059D51" w14:textId="77777777" w:rsidR="00573617" w:rsidRDefault="00573617" w:rsidP="004030EE">
            <w:pPr>
              <w:snapToGrid w:val="0"/>
              <w:spacing w:before="60" w:line="276" w:lineRule="auto"/>
              <w:rPr>
                <w:b/>
                <w:szCs w:val="26"/>
              </w:rPr>
            </w:pPr>
            <w:r>
              <w:rPr>
                <w:b/>
                <w:szCs w:val="26"/>
              </w:rPr>
              <w:t xml:space="preserve">Hoàn cảnh sử dụng phụ (thay thế) trong trường hợp không thành công: </w:t>
            </w:r>
          </w:p>
          <w:p w14:paraId="7870FE2B" w14:textId="77777777" w:rsidR="00573617" w:rsidRDefault="00573617" w:rsidP="004030EE">
            <w:pPr>
              <w:snapToGrid w:val="0"/>
              <w:spacing w:before="60" w:line="276" w:lineRule="auto"/>
              <w:rPr>
                <w:szCs w:val="26"/>
              </w:rPr>
            </w:pPr>
            <w:r>
              <w:rPr>
                <w:szCs w:val="26"/>
              </w:rPr>
              <w:t>1. Nhấn vào con số thống kê tại bảng dữ liệu đã thống kê</w:t>
            </w:r>
          </w:p>
          <w:p w14:paraId="21D3BE58" w14:textId="12C0D6C2" w:rsidR="00573617" w:rsidRPr="00354022" w:rsidRDefault="00573617" w:rsidP="00A8287A">
            <w:pPr>
              <w:pStyle w:val="ListParagraph"/>
              <w:numPr>
                <w:ilvl w:val="0"/>
                <w:numId w:val="39"/>
              </w:numPr>
              <w:snapToGrid w:val="0"/>
              <w:spacing w:before="60"/>
              <w:rPr>
                <w:szCs w:val="26"/>
              </w:rPr>
            </w:pPr>
            <w:r>
              <w:t>Quản trị hệ thống</w:t>
            </w:r>
            <w:r w:rsidRPr="00354022">
              <w:rPr>
                <w:szCs w:val="26"/>
              </w:rPr>
              <w:t xml:space="preserve"> nhấn vào số lượng </w:t>
            </w:r>
            <w:r>
              <w:rPr>
                <w:szCs w:val="26"/>
                <w:lang w:val="en-US"/>
              </w:rPr>
              <w:t>chứng thư số</w:t>
            </w:r>
            <w:r w:rsidRPr="00354022">
              <w:rPr>
                <w:szCs w:val="26"/>
              </w:rPr>
              <w:t xml:space="preserve"> được hiển thị trong bảng dữ liệu, hệ thống sẽ hiển thị chi tiết danh sách các </w:t>
            </w:r>
            <w:r>
              <w:rPr>
                <w:szCs w:val="26"/>
                <w:lang w:val="en-US"/>
              </w:rPr>
              <w:t>chứng thư số</w:t>
            </w:r>
            <w:r w:rsidRPr="00354022">
              <w:rPr>
                <w:szCs w:val="26"/>
              </w:rPr>
              <w:t xml:space="preserve"> theo điều kiện đó.</w:t>
            </w:r>
          </w:p>
          <w:p w14:paraId="533A0039" w14:textId="77777777" w:rsidR="00573617" w:rsidRDefault="00573617" w:rsidP="004030EE">
            <w:pPr>
              <w:snapToGrid w:val="0"/>
              <w:spacing w:before="60" w:line="276" w:lineRule="auto"/>
              <w:rPr>
                <w:szCs w:val="26"/>
              </w:rPr>
            </w:pPr>
            <w:r>
              <w:rPr>
                <w:szCs w:val="26"/>
              </w:rPr>
              <w:t>2. Nhấn vào nút chức năng [Xem danh sách chi tiết]</w:t>
            </w:r>
          </w:p>
          <w:p w14:paraId="732764C5" w14:textId="58D96637" w:rsidR="00573617" w:rsidRPr="00354022" w:rsidRDefault="00573617" w:rsidP="00A8287A">
            <w:pPr>
              <w:pStyle w:val="ListParagraph"/>
              <w:numPr>
                <w:ilvl w:val="0"/>
                <w:numId w:val="40"/>
              </w:numPr>
              <w:snapToGrid w:val="0"/>
              <w:spacing w:before="60"/>
              <w:rPr>
                <w:szCs w:val="26"/>
              </w:rPr>
            </w:pPr>
            <w:r>
              <w:t>Quản trị hệ thống</w:t>
            </w:r>
            <w:r w:rsidRPr="00354022">
              <w:rPr>
                <w:szCs w:val="26"/>
              </w:rPr>
              <w:t xml:space="preserve"> nhấn vào nút chức năng [Xem danh sách chi tiết], hệ thống hiển thị toàn bộ danh sách các </w:t>
            </w:r>
            <w:r>
              <w:rPr>
                <w:szCs w:val="26"/>
                <w:lang w:val="en-US"/>
              </w:rPr>
              <w:t>chứng thư số</w:t>
            </w:r>
            <w:r w:rsidRPr="00354022">
              <w:rPr>
                <w:szCs w:val="26"/>
              </w:rPr>
              <w:t xml:space="preserve"> đã được thống kê.</w:t>
            </w:r>
          </w:p>
          <w:p w14:paraId="4951C025" w14:textId="42B54D55" w:rsidR="00573617" w:rsidRDefault="00573617" w:rsidP="00A8287A">
            <w:pPr>
              <w:pStyle w:val="ListParagraph"/>
              <w:numPr>
                <w:ilvl w:val="0"/>
                <w:numId w:val="40"/>
              </w:numPr>
              <w:snapToGrid w:val="0"/>
              <w:spacing w:before="60"/>
              <w:rPr>
                <w:szCs w:val="26"/>
              </w:rPr>
            </w:pPr>
            <w:r>
              <w:t>Quản trị hệ thống</w:t>
            </w:r>
            <w:r w:rsidRPr="00354022">
              <w:rPr>
                <w:szCs w:val="26"/>
              </w:rPr>
              <w:t xml:space="preserve"> nhấn nút chức năng [Xuất file Excel] để xuất bảng dữ liệu hiển thị ra file Excel.</w:t>
            </w:r>
          </w:p>
          <w:p w14:paraId="6045188A" w14:textId="4DEB47FF" w:rsidR="00573617" w:rsidRPr="00D4672C" w:rsidRDefault="00573617" w:rsidP="00A8287A">
            <w:pPr>
              <w:pStyle w:val="ListParagraph"/>
              <w:numPr>
                <w:ilvl w:val="0"/>
                <w:numId w:val="40"/>
              </w:numPr>
              <w:snapToGrid w:val="0"/>
              <w:spacing w:before="60"/>
              <w:rPr>
                <w:szCs w:val="26"/>
              </w:rPr>
            </w:pPr>
            <w:r>
              <w:t>Quản trị hệ thống</w:t>
            </w:r>
            <w:r>
              <w:rPr>
                <w:szCs w:val="26"/>
                <w:lang w:val="en-US"/>
              </w:rPr>
              <w:t xml:space="preserve"> nhấn nút chức năng [Xem danh sách tổng quát]. Hệ thống hiển thị lại danh sách số lượng chứng thư số đã được thống kê.</w:t>
            </w:r>
          </w:p>
          <w:p w14:paraId="55CB62D0" w14:textId="77777777" w:rsidR="00573617" w:rsidRDefault="00573617" w:rsidP="004030EE">
            <w:pPr>
              <w:snapToGrid w:val="0"/>
              <w:spacing w:before="60" w:line="276" w:lineRule="auto"/>
              <w:rPr>
                <w:szCs w:val="26"/>
              </w:rPr>
            </w:pPr>
            <w:r>
              <w:rPr>
                <w:szCs w:val="26"/>
              </w:rPr>
              <w:t>3. Nhấn vào nút chức năng [Xem chi tiết] tại từng chứng thư số trong giao diện Xem danh sách chi tiết</w:t>
            </w:r>
          </w:p>
          <w:p w14:paraId="769AA8FD" w14:textId="5D6040C9" w:rsidR="00573617" w:rsidRPr="00046770" w:rsidRDefault="00573617" w:rsidP="00A8287A">
            <w:pPr>
              <w:pStyle w:val="ListParagraph"/>
              <w:numPr>
                <w:ilvl w:val="0"/>
                <w:numId w:val="41"/>
              </w:numPr>
              <w:snapToGrid w:val="0"/>
              <w:spacing w:before="60"/>
              <w:rPr>
                <w:szCs w:val="26"/>
              </w:rPr>
            </w:pPr>
            <w:r>
              <w:t>Quản trị hệ thống</w:t>
            </w:r>
            <w:r w:rsidRPr="00046770">
              <w:rPr>
                <w:szCs w:val="26"/>
              </w:rPr>
              <w:t xml:space="preserve"> nhấn vào nút chức năng [Xem chi tiết] tại từng </w:t>
            </w:r>
            <w:r>
              <w:rPr>
                <w:szCs w:val="26"/>
                <w:lang w:val="en-US"/>
              </w:rPr>
              <w:t>chứng thư số</w:t>
            </w:r>
            <w:r w:rsidRPr="00046770">
              <w:rPr>
                <w:szCs w:val="26"/>
              </w:rPr>
              <w:t xml:space="preserve"> trong giao diện Xem danh sách chi tiết</w:t>
            </w:r>
          </w:p>
          <w:p w14:paraId="2651F38A" w14:textId="77777777" w:rsidR="00573617" w:rsidRPr="00046770" w:rsidRDefault="00573617" w:rsidP="00A8287A">
            <w:pPr>
              <w:pStyle w:val="ListParagraph"/>
              <w:numPr>
                <w:ilvl w:val="0"/>
                <w:numId w:val="41"/>
              </w:numPr>
              <w:snapToGrid w:val="0"/>
              <w:spacing w:before="60"/>
              <w:rPr>
                <w:szCs w:val="26"/>
              </w:rPr>
            </w:pPr>
            <w:r w:rsidRPr="00046770">
              <w:rPr>
                <w:szCs w:val="26"/>
              </w:rPr>
              <w:lastRenderedPageBreak/>
              <w:t xml:space="preserve">Hệ thống hiển thị thông tin chi tiết của </w:t>
            </w:r>
            <w:r>
              <w:rPr>
                <w:szCs w:val="26"/>
                <w:lang w:val="en-US"/>
              </w:rPr>
              <w:t>chứng thư số</w:t>
            </w:r>
            <w:r w:rsidRPr="00046770">
              <w:rPr>
                <w:szCs w:val="26"/>
              </w:rPr>
              <w:t>.</w:t>
            </w:r>
          </w:p>
        </w:tc>
      </w:tr>
      <w:tr w:rsidR="00573617" w14:paraId="200B65CD"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FCDAA4F" w14:textId="77777777" w:rsidR="00573617" w:rsidRDefault="00573617" w:rsidP="004030EE">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573617" w14:paraId="5E950BD0"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04D3FCA" w14:textId="77777777" w:rsidR="00573617" w:rsidRDefault="00573617" w:rsidP="004030EE">
            <w:pPr>
              <w:snapToGrid w:val="0"/>
              <w:spacing w:before="60" w:line="276" w:lineRule="auto"/>
              <w:rPr>
                <w:szCs w:val="26"/>
              </w:rPr>
            </w:pPr>
            <w:r>
              <w:rPr>
                <w:b/>
                <w:szCs w:val="26"/>
              </w:rPr>
              <w:t>Các yêu cầu phi chức năng:</w:t>
            </w:r>
            <w:r>
              <w:rPr>
                <w:szCs w:val="26"/>
              </w:rPr>
              <w:t xml:space="preserve"> Không có</w:t>
            </w:r>
          </w:p>
        </w:tc>
      </w:tr>
    </w:tbl>
    <w:p w14:paraId="16F305E7" w14:textId="77777777" w:rsidR="00573617" w:rsidRPr="005043D4" w:rsidRDefault="00573617" w:rsidP="00573617"/>
    <w:p w14:paraId="04363282" w14:textId="77777777" w:rsidR="00573617" w:rsidRDefault="00573617" w:rsidP="00573617">
      <w:pPr>
        <w:pStyle w:val="Heading4"/>
      </w:pPr>
      <w:r>
        <w:t>Thống kê tài khoản</w:t>
      </w:r>
    </w:p>
    <w:p w14:paraId="2E3C528F" w14:textId="77777777" w:rsidR="00573617" w:rsidRDefault="00573617" w:rsidP="00573617">
      <w:pPr>
        <w:keepNext/>
      </w:pPr>
      <w:r>
        <w:rPr>
          <w:noProof/>
        </w:rPr>
        <w:drawing>
          <wp:inline distT="0" distB="0" distL="0" distR="0" wp14:anchorId="4E63F5E6" wp14:editId="0D8FC325">
            <wp:extent cx="5677200" cy="2524387"/>
            <wp:effectExtent l="19050" t="19050" r="1905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17602"/>
                    <a:stretch/>
                  </pic:blipFill>
                  <pic:spPr bwMode="auto">
                    <a:xfrm>
                      <a:off x="0" y="0"/>
                      <a:ext cx="5677200" cy="252438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380DAA" w14:textId="060EE8CC" w:rsidR="00573617" w:rsidRDefault="00573617"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15</w:t>
        </w:r>
      </w:fldSimple>
      <w:r>
        <w:t>: Thống kê số lượng tài khoản của cơ quan, tổ chức</w:t>
      </w:r>
    </w:p>
    <w:p w14:paraId="10712B2C" w14:textId="77777777" w:rsidR="00573617" w:rsidRDefault="00573617" w:rsidP="00573617">
      <w:pPr>
        <w:keepNext/>
      </w:pPr>
      <w:r>
        <w:rPr>
          <w:noProof/>
        </w:rPr>
        <w:drawing>
          <wp:inline distT="0" distB="0" distL="0" distR="0" wp14:anchorId="280477F5" wp14:editId="7A41484C">
            <wp:extent cx="5677200" cy="1613946"/>
            <wp:effectExtent l="19050" t="19050" r="19050" b="247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A85D40.tmp"/>
                    <pic:cNvPicPr/>
                  </pic:nvPicPr>
                  <pic:blipFill rotWithShape="1">
                    <a:blip r:embed="rId191">
                      <a:extLst>
                        <a:ext uri="{28A0092B-C50C-407E-A947-70E740481C1C}">
                          <a14:useLocalDpi xmlns:a14="http://schemas.microsoft.com/office/drawing/2010/main" val="0"/>
                        </a:ext>
                      </a:extLst>
                    </a:blip>
                    <a:srcRect t="25569"/>
                    <a:stretch/>
                  </pic:blipFill>
                  <pic:spPr bwMode="auto">
                    <a:xfrm>
                      <a:off x="0" y="0"/>
                      <a:ext cx="5677200" cy="161394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91E67D" w14:textId="4B776C6A" w:rsidR="00573617" w:rsidRPr="005F3E1B" w:rsidRDefault="00573617"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16</w:t>
        </w:r>
      </w:fldSimple>
      <w:r>
        <w:t>: Thống kê số lượng tài khoản của 1 đơn vị</w:t>
      </w:r>
    </w:p>
    <w:p w14:paraId="58442964" w14:textId="77777777" w:rsidR="00573617" w:rsidRDefault="00573617" w:rsidP="00573617">
      <w:pPr>
        <w:keepNext/>
      </w:pPr>
      <w:r>
        <w:rPr>
          <w:noProof/>
        </w:rPr>
        <w:drawing>
          <wp:inline distT="0" distB="0" distL="0" distR="0" wp14:anchorId="52A9ABAA" wp14:editId="5B33A270">
            <wp:extent cx="5677200" cy="1809542"/>
            <wp:effectExtent l="19050" t="19050" r="19050" b="196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A8240A.tmp"/>
                    <pic:cNvPicPr/>
                  </pic:nvPicPr>
                  <pic:blipFill rotWithShape="1">
                    <a:blip r:embed="rId192">
                      <a:extLst>
                        <a:ext uri="{28A0092B-C50C-407E-A947-70E740481C1C}">
                          <a14:useLocalDpi xmlns:a14="http://schemas.microsoft.com/office/drawing/2010/main" val="0"/>
                        </a:ext>
                      </a:extLst>
                    </a:blip>
                    <a:srcRect t="23698"/>
                    <a:stretch/>
                  </pic:blipFill>
                  <pic:spPr bwMode="auto">
                    <a:xfrm>
                      <a:off x="0" y="0"/>
                      <a:ext cx="5677200" cy="180954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F4D551" w14:textId="69F644A0" w:rsidR="00573617" w:rsidRDefault="00573617" w:rsidP="00CF6664">
      <w:pPr>
        <w:pStyle w:val="Caption"/>
      </w:pPr>
      <w:r>
        <w:t xml:space="preserve">Hình </w:t>
      </w:r>
      <w:fldSimple w:instr=" STYLEREF 2 \s ">
        <w:r w:rsidR="00473123">
          <w:rPr>
            <w:noProof/>
          </w:rPr>
          <w:t>8</w:t>
        </w:r>
      </w:fldSimple>
      <w:r w:rsidR="00473123">
        <w:noBreakHyphen/>
      </w:r>
      <w:fldSimple w:instr=" SEQ Hình \* ARABIC \s 2 ">
        <w:r w:rsidR="00473123">
          <w:rPr>
            <w:noProof/>
          </w:rPr>
          <w:t>17</w:t>
        </w:r>
      </w:fldSimple>
      <w:r>
        <w:t>: Xem chi tiết danh sách tài khoản đã thống kê</w:t>
      </w:r>
    </w:p>
    <w:p w14:paraId="50A86528" w14:textId="77777777" w:rsidR="00573617" w:rsidRPr="00983D73" w:rsidRDefault="00573617" w:rsidP="00941B88">
      <w:pPr>
        <w:pStyle w:val="UCName"/>
      </w:pPr>
      <w:bookmarkStart w:id="453" w:name="_Ref21904409"/>
      <w:bookmarkStart w:id="454" w:name="_Ref21904412"/>
      <w:bookmarkStart w:id="455" w:name="_Toc22744208"/>
      <w:r>
        <w:lastRenderedPageBreak/>
        <w:t>Thống kê số lượng tài khoản của cơ quan, tổ chức</w:t>
      </w:r>
      <w:bookmarkEnd w:id="453"/>
      <w:bookmarkEnd w:id="454"/>
      <w:bookmarkEnd w:id="455"/>
    </w:p>
    <w:tbl>
      <w:tblPr>
        <w:tblW w:w="5000" w:type="pct"/>
        <w:tblLook w:val="04A0" w:firstRow="1" w:lastRow="0" w:firstColumn="1" w:lastColumn="0" w:noHBand="0" w:noVBand="1"/>
      </w:tblPr>
      <w:tblGrid>
        <w:gridCol w:w="5664"/>
        <w:gridCol w:w="3353"/>
      </w:tblGrid>
      <w:tr w:rsidR="00573617" w14:paraId="04950596" w14:textId="77777777" w:rsidTr="00A666C2">
        <w:tc>
          <w:tcPr>
            <w:tcW w:w="3141" w:type="pct"/>
            <w:tcBorders>
              <w:top w:val="single" w:sz="4" w:space="0" w:color="000000"/>
              <w:left w:val="single" w:sz="4" w:space="0" w:color="000000"/>
              <w:bottom w:val="single" w:sz="4" w:space="0" w:color="000000"/>
              <w:right w:val="nil"/>
            </w:tcBorders>
            <w:hideMark/>
          </w:tcPr>
          <w:p w14:paraId="673D9C7A" w14:textId="77777777" w:rsidR="00573617" w:rsidRDefault="00573617" w:rsidP="004030EE">
            <w:pPr>
              <w:spacing w:before="60" w:line="276" w:lineRule="auto"/>
              <w:rPr>
                <w:rFonts w:eastAsiaTheme="minorHAnsi"/>
                <w:sz w:val="28"/>
                <w:szCs w:val="26"/>
              </w:rPr>
            </w:pPr>
            <w:r>
              <w:rPr>
                <w:b/>
                <w:szCs w:val="26"/>
              </w:rPr>
              <w:t>Tên Usecase:</w:t>
            </w:r>
            <w:r>
              <w:rPr>
                <w:szCs w:val="26"/>
              </w:rPr>
              <w:t xml:space="preserve"> </w:t>
            </w:r>
            <w:r>
              <w:t>Thống kê số lượng tài khoản của 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41A8D235" w14:textId="77777777" w:rsidR="00573617" w:rsidRDefault="00573617" w:rsidP="004030EE">
            <w:pPr>
              <w:snapToGrid w:val="0"/>
              <w:spacing w:before="60" w:line="276" w:lineRule="auto"/>
              <w:rPr>
                <w:szCs w:val="26"/>
              </w:rPr>
            </w:pPr>
            <w:r>
              <w:rPr>
                <w:b/>
                <w:szCs w:val="26"/>
              </w:rPr>
              <w:t>Mức độ BMT:</w:t>
            </w:r>
            <w:r>
              <w:rPr>
                <w:szCs w:val="26"/>
              </w:rPr>
              <w:t xml:space="preserve"> B</w:t>
            </w:r>
          </w:p>
        </w:tc>
      </w:tr>
      <w:tr w:rsidR="00573617" w14:paraId="3DA48B19" w14:textId="77777777" w:rsidTr="00A666C2">
        <w:tc>
          <w:tcPr>
            <w:tcW w:w="3141" w:type="pct"/>
            <w:tcBorders>
              <w:top w:val="single" w:sz="4" w:space="0" w:color="000000"/>
              <w:left w:val="single" w:sz="4" w:space="0" w:color="000000"/>
              <w:bottom w:val="single" w:sz="4" w:space="0" w:color="000000"/>
              <w:right w:val="nil"/>
            </w:tcBorders>
            <w:hideMark/>
          </w:tcPr>
          <w:p w14:paraId="64040629" w14:textId="3F760440" w:rsidR="00573617" w:rsidRPr="0034406E" w:rsidRDefault="00573617" w:rsidP="004030EE">
            <w:pPr>
              <w:snapToGrid w:val="0"/>
              <w:spacing w:before="60" w:line="276" w:lineRule="auto"/>
              <w:rPr>
                <w:szCs w:val="26"/>
              </w:rPr>
            </w:pPr>
            <w:r>
              <w:rPr>
                <w:b/>
                <w:szCs w:val="26"/>
              </w:rPr>
              <w:t xml:space="preserve">Tác nhân chính: </w:t>
            </w:r>
            <w:r>
              <w:t>Quản trị hệ thống</w:t>
            </w:r>
          </w:p>
        </w:tc>
        <w:tc>
          <w:tcPr>
            <w:tcW w:w="1859" w:type="pct"/>
            <w:tcBorders>
              <w:top w:val="single" w:sz="4" w:space="0" w:color="000000"/>
              <w:left w:val="single" w:sz="4" w:space="0" w:color="000000"/>
              <w:bottom w:val="single" w:sz="4" w:space="0" w:color="000000"/>
              <w:right w:val="single" w:sz="4" w:space="0" w:color="000000"/>
            </w:tcBorders>
            <w:hideMark/>
          </w:tcPr>
          <w:p w14:paraId="096D355B" w14:textId="77777777" w:rsidR="00573617" w:rsidRDefault="00573617" w:rsidP="004030EE">
            <w:pPr>
              <w:snapToGrid w:val="0"/>
              <w:spacing w:before="60" w:line="276" w:lineRule="auto"/>
              <w:rPr>
                <w:szCs w:val="26"/>
              </w:rPr>
            </w:pPr>
            <w:r>
              <w:rPr>
                <w:b/>
                <w:szCs w:val="26"/>
              </w:rPr>
              <w:t xml:space="preserve">Tác nhân phụ: </w:t>
            </w:r>
            <w:r>
              <w:rPr>
                <w:szCs w:val="26"/>
              </w:rPr>
              <w:t>Hệ thống</w:t>
            </w:r>
          </w:p>
        </w:tc>
      </w:tr>
      <w:tr w:rsidR="00573617" w14:paraId="7A7E029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6C7909E8" w14:textId="3D3110C8" w:rsidR="00573617" w:rsidRDefault="00573617" w:rsidP="004030EE">
            <w:pPr>
              <w:spacing w:before="60" w:line="276" w:lineRule="auto"/>
              <w:rPr>
                <w:szCs w:val="26"/>
              </w:rPr>
            </w:pPr>
            <w:r>
              <w:rPr>
                <w:b/>
                <w:szCs w:val="26"/>
              </w:rPr>
              <w:t xml:space="preserve">Mô tả Usecase: </w:t>
            </w:r>
            <w:r>
              <w:t>Quản trị hệ thống thống kê số lượng tài khoản của cơ quan, tổ chức</w:t>
            </w:r>
          </w:p>
        </w:tc>
      </w:tr>
      <w:tr w:rsidR="00573617" w14:paraId="7450453A"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F3637B1" w14:textId="77777777" w:rsidR="00573617" w:rsidRDefault="00573617" w:rsidP="004030EE">
            <w:pPr>
              <w:snapToGrid w:val="0"/>
              <w:spacing w:before="60" w:line="276" w:lineRule="auto"/>
              <w:rPr>
                <w:b/>
                <w:szCs w:val="26"/>
              </w:rPr>
            </w:pPr>
            <w:r>
              <w:rPr>
                <w:b/>
                <w:szCs w:val="26"/>
              </w:rPr>
              <w:t xml:space="preserve">Điều kiện để bắt đầu Usecase: </w:t>
            </w:r>
          </w:p>
          <w:p w14:paraId="121CC222" w14:textId="3C0AEA05" w:rsidR="00573617" w:rsidRPr="00573617" w:rsidRDefault="00573617" w:rsidP="00A8287A">
            <w:pPr>
              <w:pStyle w:val="ListParagraph"/>
              <w:numPr>
                <w:ilvl w:val="0"/>
                <w:numId w:val="37"/>
              </w:numPr>
              <w:snapToGrid w:val="0"/>
              <w:spacing w:before="60"/>
              <w:rPr>
                <w:szCs w:val="26"/>
              </w:rPr>
            </w:pPr>
            <w:r>
              <w:t>Quản trị hệ thống</w:t>
            </w:r>
            <w:r w:rsidRPr="0034406E">
              <w:rPr>
                <w:szCs w:val="26"/>
              </w:rPr>
              <w:t xml:space="preserve"> đăng nhập thành công vào hệ thống.</w:t>
            </w:r>
          </w:p>
        </w:tc>
      </w:tr>
      <w:tr w:rsidR="00573617" w14:paraId="3761955A"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67CA8B9" w14:textId="77777777" w:rsidR="00573617" w:rsidRPr="0034406E" w:rsidRDefault="00573617" w:rsidP="004030EE">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573617" w14:paraId="2D23433C" w14:textId="77777777" w:rsidTr="004030EE">
        <w:tc>
          <w:tcPr>
            <w:tcW w:w="5000" w:type="pct"/>
            <w:gridSpan w:val="2"/>
            <w:tcBorders>
              <w:top w:val="single" w:sz="4" w:space="0" w:color="000000"/>
              <w:left w:val="single" w:sz="4" w:space="0" w:color="000000"/>
              <w:bottom w:val="single" w:sz="4" w:space="0" w:color="000000"/>
              <w:right w:val="single" w:sz="4" w:space="0" w:color="000000"/>
            </w:tcBorders>
          </w:tcPr>
          <w:p w14:paraId="35AB76DC" w14:textId="77777777" w:rsidR="00573617" w:rsidRDefault="00573617" w:rsidP="004030EE">
            <w:pPr>
              <w:snapToGrid w:val="0"/>
              <w:spacing w:before="60" w:line="276" w:lineRule="auto"/>
              <w:rPr>
                <w:szCs w:val="26"/>
              </w:rPr>
            </w:pPr>
            <w:r>
              <w:rPr>
                <w:b/>
                <w:szCs w:val="26"/>
              </w:rPr>
              <w:t>Trình tự các sự kiện trong quá trình hoạt động của Usecase:</w:t>
            </w:r>
          </w:p>
          <w:p w14:paraId="0DFBB59C" w14:textId="6FAA2240" w:rsidR="00573617" w:rsidRPr="00354022" w:rsidRDefault="00573617" w:rsidP="009B4B77">
            <w:pPr>
              <w:pStyle w:val="ListParagraph"/>
              <w:numPr>
                <w:ilvl w:val="0"/>
                <w:numId w:val="91"/>
              </w:numPr>
              <w:rPr>
                <w:szCs w:val="26"/>
              </w:rPr>
            </w:pPr>
            <w:r>
              <w:t>Quản trị hệ thống</w:t>
            </w:r>
            <w:r w:rsidRPr="00354022">
              <w:rPr>
                <w:szCs w:val="26"/>
              </w:rPr>
              <w:t xml:space="preserve"> chọn chức năng [Thống kê, báo cáo]</w:t>
            </w:r>
            <w:r>
              <w:rPr>
                <w:szCs w:val="26"/>
                <w:lang w:val="en-US"/>
              </w:rPr>
              <w:t xml:space="preserve"> </w:t>
            </w:r>
            <w:r w:rsidRPr="007D7891">
              <w:rPr>
                <w:szCs w:val="26"/>
                <w:lang w:val="en-US"/>
              </w:rPr>
              <w:sym w:font="Wingdings" w:char="F0E0"/>
            </w:r>
            <w:r>
              <w:rPr>
                <w:szCs w:val="26"/>
                <w:lang w:val="en-US"/>
              </w:rPr>
              <w:t xml:space="preserve"> [Thống kê tài khoản]</w:t>
            </w:r>
            <w:r w:rsidRPr="00354022">
              <w:rPr>
                <w:szCs w:val="26"/>
              </w:rPr>
              <w:t>, hệ thống hiển thị khung chọn/nhập các tiêu chí để thống kê</w:t>
            </w:r>
            <w:r>
              <w:rPr>
                <w:szCs w:val="26"/>
                <w:lang w:val="en-US"/>
              </w:rPr>
              <w:t xml:space="preserve"> tài khoản</w:t>
            </w:r>
            <w:r w:rsidRPr="00354022">
              <w:rPr>
                <w:szCs w:val="26"/>
              </w:rPr>
              <w:t>.</w:t>
            </w:r>
          </w:p>
          <w:p w14:paraId="0C72D36E" w14:textId="2B72164E" w:rsidR="00573617" w:rsidRPr="00354022" w:rsidRDefault="00573617" w:rsidP="009B4B77">
            <w:pPr>
              <w:pStyle w:val="ListParagraph"/>
              <w:numPr>
                <w:ilvl w:val="0"/>
                <w:numId w:val="91"/>
              </w:numPr>
              <w:rPr>
                <w:szCs w:val="26"/>
              </w:rPr>
            </w:pPr>
            <w:r>
              <w:t>Quản trị hệ thống</w:t>
            </w:r>
            <w:r w:rsidRPr="00354022">
              <w:rPr>
                <w:szCs w:val="26"/>
              </w:rPr>
              <w:t xml:space="preserve"> chọn/nhập các tiêu chí để thống kê: </w:t>
            </w:r>
            <w:r>
              <w:rPr>
                <w:szCs w:val="26"/>
                <w:lang w:val="en-US"/>
              </w:rPr>
              <w:t>Cơ quan, tổ chức; Loại tài khoản</w:t>
            </w:r>
            <w:r w:rsidRPr="00354022">
              <w:rPr>
                <w:szCs w:val="26"/>
              </w:rPr>
              <w:t xml:space="preserve">; </w:t>
            </w:r>
            <w:r>
              <w:rPr>
                <w:szCs w:val="26"/>
              </w:rPr>
              <w:t>Trạng thái tài khoản</w:t>
            </w:r>
            <w:r>
              <w:rPr>
                <w:szCs w:val="26"/>
                <w:lang w:val="en-US"/>
              </w:rPr>
              <w:t xml:space="preserve"> </w:t>
            </w:r>
            <w:r w:rsidRPr="00354022">
              <w:rPr>
                <w:szCs w:val="26"/>
              </w:rPr>
              <w:t>và nhấn nút [Thống kê].</w:t>
            </w:r>
          </w:p>
          <w:p w14:paraId="2C25C774" w14:textId="77777777" w:rsidR="00573617" w:rsidRPr="00354022" w:rsidRDefault="00573617" w:rsidP="009B4B77">
            <w:pPr>
              <w:pStyle w:val="ListParagraph"/>
              <w:numPr>
                <w:ilvl w:val="0"/>
                <w:numId w:val="91"/>
              </w:numPr>
              <w:rPr>
                <w:szCs w:val="26"/>
              </w:rPr>
            </w:pPr>
            <w:r w:rsidRPr="00354022">
              <w:rPr>
                <w:szCs w:val="26"/>
              </w:rPr>
              <w:t xml:space="preserve">Hệ thống dựa vào các tiêu chí đã nhập để thống kê số lượng </w:t>
            </w:r>
            <w:r>
              <w:rPr>
                <w:szCs w:val="26"/>
                <w:lang w:val="en-US"/>
              </w:rPr>
              <w:t>tài khoản</w:t>
            </w:r>
            <w:r w:rsidRPr="00354022">
              <w:rPr>
                <w:szCs w:val="26"/>
              </w:rPr>
              <w:t xml:space="preserve"> phù hợp và hiển thị bảng kết quả.</w:t>
            </w:r>
          </w:p>
          <w:p w14:paraId="4061723A" w14:textId="77777777" w:rsidR="00573617" w:rsidRPr="00354022" w:rsidRDefault="00573617" w:rsidP="009B4B77">
            <w:pPr>
              <w:pStyle w:val="ListParagraph"/>
              <w:numPr>
                <w:ilvl w:val="0"/>
                <w:numId w:val="91"/>
              </w:numPr>
              <w:rPr>
                <w:szCs w:val="26"/>
              </w:rPr>
            </w:pPr>
            <w:r w:rsidRPr="00354022">
              <w:rPr>
                <w:szCs w:val="26"/>
              </w:rPr>
              <w:t xml:space="preserve">Hệ thống hiển thị số lượng </w:t>
            </w:r>
            <w:r>
              <w:rPr>
                <w:szCs w:val="26"/>
                <w:lang w:val="en-US"/>
              </w:rPr>
              <w:t>tài khoản</w:t>
            </w:r>
            <w:r w:rsidRPr="00354022">
              <w:rPr>
                <w:szCs w:val="26"/>
              </w:rPr>
              <w:t xml:space="preserve"> của từng </w:t>
            </w:r>
            <w:r>
              <w:rPr>
                <w:szCs w:val="26"/>
                <w:lang w:val="en-US"/>
              </w:rPr>
              <w:t>đơn vị</w:t>
            </w:r>
            <w:r w:rsidRPr="00354022">
              <w:rPr>
                <w:szCs w:val="26"/>
              </w:rPr>
              <w:t xml:space="preserve"> và số lượng </w:t>
            </w:r>
            <w:r>
              <w:rPr>
                <w:szCs w:val="26"/>
                <w:lang w:val="en-US"/>
              </w:rPr>
              <w:t>tài khoản</w:t>
            </w:r>
            <w:r w:rsidRPr="00354022">
              <w:rPr>
                <w:szCs w:val="26"/>
              </w:rPr>
              <w:t xml:space="preserve"> theo từng trạ</w:t>
            </w:r>
            <w:r>
              <w:rPr>
                <w:szCs w:val="26"/>
              </w:rPr>
              <w:t xml:space="preserve">ng thái: </w:t>
            </w:r>
            <w:r>
              <w:rPr>
                <w:szCs w:val="26"/>
                <w:lang w:val="en-US"/>
              </w:rPr>
              <w:t>Đang hoạt động, Đã khóa</w:t>
            </w:r>
            <w:r>
              <w:rPr>
                <w:szCs w:val="26"/>
              </w:rPr>
              <w:t>.</w:t>
            </w:r>
          </w:p>
          <w:p w14:paraId="7567E0AD" w14:textId="4F9625A2" w:rsidR="00573617" w:rsidRPr="00354022" w:rsidRDefault="00573617" w:rsidP="009B4B77">
            <w:pPr>
              <w:pStyle w:val="ListParagraph"/>
              <w:numPr>
                <w:ilvl w:val="0"/>
                <w:numId w:val="91"/>
              </w:numPr>
              <w:rPr>
                <w:szCs w:val="26"/>
              </w:rPr>
            </w:pPr>
            <w:r>
              <w:t>Quản trị hệ thống</w:t>
            </w:r>
            <w:r w:rsidRPr="00354022">
              <w:rPr>
                <w:szCs w:val="26"/>
              </w:rPr>
              <w:t xml:space="preserve"> nhấn nút chức năng [Xuất file Excel] để xuất bảng dữ liệu hiển thị ra file Excel.</w:t>
            </w:r>
          </w:p>
        </w:tc>
      </w:tr>
      <w:tr w:rsidR="00573617" w14:paraId="26197568"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3CD72E56" w14:textId="77777777" w:rsidR="00573617" w:rsidRDefault="00573617" w:rsidP="004030EE">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573617" w14:paraId="3EB34D83"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39B9DA4B" w14:textId="77777777" w:rsidR="00573617" w:rsidRDefault="00573617" w:rsidP="004030EE">
            <w:pPr>
              <w:snapToGrid w:val="0"/>
              <w:spacing w:before="60" w:line="276" w:lineRule="auto"/>
              <w:rPr>
                <w:b/>
                <w:szCs w:val="26"/>
              </w:rPr>
            </w:pPr>
            <w:r>
              <w:rPr>
                <w:b/>
                <w:szCs w:val="26"/>
              </w:rPr>
              <w:t xml:space="preserve">Hoàn cảnh sử dụng phụ (thay thế) trong trường hợp không thành công: </w:t>
            </w:r>
          </w:p>
          <w:p w14:paraId="29F83BF9" w14:textId="77777777" w:rsidR="00573617" w:rsidRDefault="00573617" w:rsidP="004030EE">
            <w:pPr>
              <w:snapToGrid w:val="0"/>
              <w:spacing w:before="60" w:line="276" w:lineRule="auto"/>
              <w:rPr>
                <w:szCs w:val="26"/>
              </w:rPr>
            </w:pPr>
            <w:r>
              <w:rPr>
                <w:szCs w:val="26"/>
              </w:rPr>
              <w:t>1. Nhấn vào con số thống kê tại bảng dữ liệu đã thống kê</w:t>
            </w:r>
          </w:p>
          <w:p w14:paraId="3321994C" w14:textId="264B1EFE" w:rsidR="00573617" w:rsidRPr="00354022" w:rsidRDefault="00573617" w:rsidP="00A8287A">
            <w:pPr>
              <w:pStyle w:val="ListParagraph"/>
              <w:numPr>
                <w:ilvl w:val="0"/>
                <w:numId w:val="39"/>
              </w:numPr>
              <w:snapToGrid w:val="0"/>
              <w:spacing w:before="60"/>
              <w:rPr>
                <w:szCs w:val="26"/>
              </w:rPr>
            </w:pPr>
            <w:r>
              <w:t>Quản trị hệ thống</w:t>
            </w:r>
            <w:r w:rsidRPr="00354022">
              <w:rPr>
                <w:szCs w:val="26"/>
              </w:rPr>
              <w:t xml:space="preserve"> nhấn vào số lượng </w:t>
            </w:r>
            <w:r>
              <w:rPr>
                <w:szCs w:val="26"/>
                <w:lang w:val="en-US"/>
              </w:rPr>
              <w:t>tài khoản</w:t>
            </w:r>
            <w:r w:rsidRPr="00354022">
              <w:rPr>
                <w:szCs w:val="26"/>
              </w:rPr>
              <w:t xml:space="preserve"> được hiển thị trong bảng dữ liệu, hệ thống sẽ hiển thị chi tiết danh sách các </w:t>
            </w:r>
            <w:r>
              <w:rPr>
                <w:szCs w:val="26"/>
                <w:lang w:val="en-US"/>
              </w:rPr>
              <w:t>tài khoản</w:t>
            </w:r>
            <w:r w:rsidRPr="00354022">
              <w:rPr>
                <w:szCs w:val="26"/>
              </w:rPr>
              <w:t xml:space="preserve"> theo điều kiện đó.</w:t>
            </w:r>
          </w:p>
          <w:p w14:paraId="2B02CA48" w14:textId="77777777" w:rsidR="00573617" w:rsidRDefault="00573617" w:rsidP="004030EE">
            <w:pPr>
              <w:snapToGrid w:val="0"/>
              <w:spacing w:before="60" w:line="276" w:lineRule="auto"/>
              <w:rPr>
                <w:szCs w:val="26"/>
              </w:rPr>
            </w:pPr>
            <w:r>
              <w:rPr>
                <w:szCs w:val="26"/>
              </w:rPr>
              <w:t>2. Nhấn vào nút chức năng [Xem danh sách chi tiết]</w:t>
            </w:r>
          </w:p>
          <w:p w14:paraId="2517058C" w14:textId="2DACD113" w:rsidR="00573617" w:rsidRPr="00354022" w:rsidRDefault="00573617" w:rsidP="00A8287A">
            <w:pPr>
              <w:pStyle w:val="ListParagraph"/>
              <w:numPr>
                <w:ilvl w:val="0"/>
                <w:numId w:val="40"/>
              </w:numPr>
              <w:snapToGrid w:val="0"/>
              <w:spacing w:before="60"/>
              <w:rPr>
                <w:szCs w:val="26"/>
              </w:rPr>
            </w:pPr>
            <w:r>
              <w:t>Quản trị hệ thống</w:t>
            </w:r>
            <w:r w:rsidRPr="00354022">
              <w:rPr>
                <w:szCs w:val="26"/>
              </w:rPr>
              <w:t xml:space="preserve"> nhấn vào nút chức năng [Xem danh sách chi tiết], hệ thống hiển thị toàn bộ danh sách các </w:t>
            </w:r>
            <w:r>
              <w:rPr>
                <w:szCs w:val="26"/>
                <w:lang w:val="en-US"/>
              </w:rPr>
              <w:t>tài khoản</w:t>
            </w:r>
            <w:r w:rsidRPr="00354022">
              <w:rPr>
                <w:szCs w:val="26"/>
              </w:rPr>
              <w:t xml:space="preserve"> đã được thống kê.</w:t>
            </w:r>
          </w:p>
          <w:p w14:paraId="7F3C9A15" w14:textId="2E426212" w:rsidR="00573617" w:rsidRDefault="00573617" w:rsidP="00A8287A">
            <w:pPr>
              <w:pStyle w:val="ListParagraph"/>
              <w:numPr>
                <w:ilvl w:val="0"/>
                <w:numId w:val="40"/>
              </w:numPr>
              <w:snapToGrid w:val="0"/>
              <w:spacing w:before="60"/>
              <w:rPr>
                <w:szCs w:val="26"/>
              </w:rPr>
            </w:pPr>
            <w:r>
              <w:t>Quản trị hệ thống</w:t>
            </w:r>
            <w:r w:rsidRPr="00354022">
              <w:rPr>
                <w:szCs w:val="26"/>
              </w:rPr>
              <w:t xml:space="preserve"> nhấn nút chức năng [Xuất file Excel] để xuất bảng dữ liệu hiển thị ra file Excel.</w:t>
            </w:r>
          </w:p>
          <w:p w14:paraId="52F009BE" w14:textId="2E1F6A26" w:rsidR="00573617" w:rsidRPr="00D4672C" w:rsidRDefault="00573617" w:rsidP="00A8287A">
            <w:pPr>
              <w:pStyle w:val="ListParagraph"/>
              <w:numPr>
                <w:ilvl w:val="0"/>
                <w:numId w:val="40"/>
              </w:numPr>
              <w:snapToGrid w:val="0"/>
              <w:spacing w:before="60"/>
              <w:rPr>
                <w:szCs w:val="26"/>
              </w:rPr>
            </w:pPr>
            <w:r>
              <w:t>Quản trị hệ thống</w:t>
            </w:r>
            <w:r>
              <w:rPr>
                <w:szCs w:val="26"/>
                <w:lang w:val="en-US"/>
              </w:rPr>
              <w:t xml:space="preserve"> nhấn nút chức năng [Xem danh sách tổng quát]. Hệ thống hiển thị lại danh sách số lượng tài khoản đã được thống kê.</w:t>
            </w:r>
          </w:p>
          <w:p w14:paraId="5DB2B070" w14:textId="77777777" w:rsidR="00573617" w:rsidRDefault="00573617" w:rsidP="004030EE">
            <w:pPr>
              <w:snapToGrid w:val="0"/>
              <w:spacing w:before="60" w:line="276" w:lineRule="auto"/>
              <w:rPr>
                <w:szCs w:val="26"/>
              </w:rPr>
            </w:pPr>
            <w:r>
              <w:rPr>
                <w:szCs w:val="26"/>
              </w:rPr>
              <w:t>3. Nhấn vào nút chức năng [Xem chi tiết và Danh sách CTS quản lý] tại từng tài khoản trong giao diện Xem danh sách chi tiết</w:t>
            </w:r>
          </w:p>
          <w:p w14:paraId="2B27A08A" w14:textId="5615750E" w:rsidR="00573617" w:rsidRPr="00046770" w:rsidRDefault="00573617" w:rsidP="00A8287A">
            <w:pPr>
              <w:pStyle w:val="ListParagraph"/>
              <w:numPr>
                <w:ilvl w:val="0"/>
                <w:numId w:val="41"/>
              </w:numPr>
              <w:snapToGrid w:val="0"/>
              <w:spacing w:before="60"/>
              <w:rPr>
                <w:szCs w:val="26"/>
              </w:rPr>
            </w:pPr>
            <w:r>
              <w:t>Quản trị hệ thống</w:t>
            </w:r>
            <w:r w:rsidRPr="00046770">
              <w:rPr>
                <w:szCs w:val="26"/>
              </w:rPr>
              <w:t xml:space="preserve"> nhấn vào nút chức năng [Xem chi tiết] tại từng </w:t>
            </w:r>
            <w:r>
              <w:rPr>
                <w:szCs w:val="26"/>
                <w:lang w:val="en-US"/>
              </w:rPr>
              <w:t>tài khoản</w:t>
            </w:r>
            <w:r w:rsidRPr="00046770">
              <w:rPr>
                <w:szCs w:val="26"/>
              </w:rPr>
              <w:t xml:space="preserve"> trong giao diện Xem danh sách chi tiết</w:t>
            </w:r>
          </w:p>
          <w:p w14:paraId="2A469E88" w14:textId="77777777" w:rsidR="00573617" w:rsidRDefault="00573617" w:rsidP="00A8287A">
            <w:pPr>
              <w:pStyle w:val="ListParagraph"/>
              <w:numPr>
                <w:ilvl w:val="0"/>
                <w:numId w:val="41"/>
              </w:numPr>
              <w:snapToGrid w:val="0"/>
              <w:spacing w:before="60"/>
              <w:rPr>
                <w:szCs w:val="26"/>
              </w:rPr>
            </w:pPr>
            <w:r w:rsidRPr="00046770">
              <w:rPr>
                <w:szCs w:val="26"/>
              </w:rPr>
              <w:lastRenderedPageBreak/>
              <w:t xml:space="preserve">Hệ thống hiển thị thông tin chi tiết của </w:t>
            </w:r>
            <w:r>
              <w:rPr>
                <w:szCs w:val="26"/>
                <w:lang w:val="en-US"/>
              </w:rPr>
              <w:t>tài khoản</w:t>
            </w:r>
            <w:r w:rsidRPr="00046770">
              <w:rPr>
                <w:szCs w:val="26"/>
              </w:rPr>
              <w:t>.</w:t>
            </w:r>
          </w:p>
          <w:p w14:paraId="723C9D6C" w14:textId="77777777" w:rsidR="00573617" w:rsidRDefault="00573617" w:rsidP="004030EE">
            <w:pPr>
              <w:snapToGrid w:val="0"/>
              <w:spacing w:before="60"/>
              <w:rPr>
                <w:szCs w:val="26"/>
              </w:rPr>
            </w:pPr>
            <w:r>
              <w:rPr>
                <w:szCs w:val="26"/>
              </w:rPr>
              <w:t>4. Khóa tài khoản:</w:t>
            </w:r>
          </w:p>
          <w:p w14:paraId="1A702628" w14:textId="77777777" w:rsidR="00573617" w:rsidRDefault="00573617" w:rsidP="00A8287A">
            <w:pPr>
              <w:pStyle w:val="ListParagraph"/>
              <w:numPr>
                <w:ilvl w:val="0"/>
                <w:numId w:val="41"/>
              </w:numPr>
              <w:snapToGrid w:val="0"/>
              <w:spacing w:before="60"/>
              <w:rPr>
                <w:szCs w:val="26"/>
              </w:rPr>
            </w:pPr>
            <w:r>
              <w:rPr>
                <w:szCs w:val="26"/>
                <w:lang w:val="en-US"/>
              </w:rPr>
              <w:t>Chỉ tài khoản đang hoạt động thì hiển thị chức năng [Khóa tài khoản].</w:t>
            </w:r>
          </w:p>
          <w:p w14:paraId="5B7491FD" w14:textId="69BBA920" w:rsidR="00573617" w:rsidRDefault="00573617" w:rsidP="00A8287A">
            <w:pPr>
              <w:pStyle w:val="ListParagraph"/>
              <w:numPr>
                <w:ilvl w:val="0"/>
                <w:numId w:val="41"/>
              </w:numPr>
              <w:snapToGrid w:val="0"/>
              <w:spacing w:before="60"/>
              <w:rPr>
                <w:szCs w:val="26"/>
              </w:rPr>
            </w:pPr>
            <w:r>
              <w:t>Quản trị hệ thống</w:t>
            </w:r>
            <w:r>
              <w:rPr>
                <w:szCs w:val="26"/>
              </w:rPr>
              <w:t xml:space="preserve"> nhấn vào nút chức năng [Khóa tài khoản] tại tài khoản đang hoạt động, hệ thống hiển thị thông báo [Bạn có chắc chắn muốn khóa tài khoản không?].</w:t>
            </w:r>
          </w:p>
          <w:p w14:paraId="22117F5D" w14:textId="290DC10C" w:rsidR="00573617" w:rsidRDefault="00573617" w:rsidP="00A8287A">
            <w:pPr>
              <w:pStyle w:val="ListParagraph"/>
              <w:numPr>
                <w:ilvl w:val="0"/>
                <w:numId w:val="41"/>
              </w:numPr>
              <w:snapToGrid w:val="0"/>
              <w:spacing w:before="60"/>
              <w:rPr>
                <w:szCs w:val="26"/>
              </w:rPr>
            </w:pPr>
            <w:r>
              <w:rPr>
                <w:szCs w:val="26"/>
              </w:rPr>
              <w:t xml:space="preserve">Nếu </w:t>
            </w:r>
            <w:r>
              <w:t>Quản trị hệ thống</w:t>
            </w:r>
            <w:r>
              <w:rPr>
                <w:szCs w:val="26"/>
              </w:rPr>
              <w:t xml:space="preserve"> nhấn [OK] thì tài khoản sẽ bị khóa.</w:t>
            </w:r>
          </w:p>
          <w:p w14:paraId="144FCE35" w14:textId="77777777" w:rsidR="00573617" w:rsidRDefault="00573617" w:rsidP="004030EE">
            <w:pPr>
              <w:snapToGrid w:val="0"/>
              <w:spacing w:before="60"/>
              <w:rPr>
                <w:szCs w:val="26"/>
              </w:rPr>
            </w:pPr>
            <w:r>
              <w:rPr>
                <w:szCs w:val="26"/>
              </w:rPr>
              <w:t>5. Mở khóa tài khoản:</w:t>
            </w:r>
          </w:p>
          <w:p w14:paraId="54A67C4D" w14:textId="77777777" w:rsidR="00573617" w:rsidRDefault="00573617" w:rsidP="00A8287A">
            <w:pPr>
              <w:pStyle w:val="ListParagraph"/>
              <w:numPr>
                <w:ilvl w:val="0"/>
                <w:numId w:val="41"/>
              </w:numPr>
              <w:snapToGrid w:val="0"/>
              <w:spacing w:before="60"/>
              <w:rPr>
                <w:szCs w:val="26"/>
              </w:rPr>
            </w:pPr>
            <w:r>
              <w:rPr>
                <w:szCs w:val="26"/>
                <w:lang w:val="en-US"/>
              </w:rPr>
              <w:t>Chỉ tài khoản đang bị khóa thì hiển thị chức năng [Mở khóa tài khoản].</w:t>
            </w:r>
          </w:p>
          <w:p w14:paraId="11FB86E5" w14:textId="314F3A86" w:rsidR="00573617" w:rsidRDefault="00573617" w:rsidP="00A8287A">
            <w:pPr>
              <w:pStyle w:val="ListParagraph"/>
              <w:numPr>
                <w:ilvl w:val="0"/>
                <w:numId w:val="41"/>
              </w:numPr>
              <w:snapToGrid w:val="0"/>
              <w:spacing w:before="60"/>
              <w:rPr>
                <w:szCs w:val="26"/>
              </w:rPr>
            </w:pPr>
            <w:r>
              <w:t>Quản trị hệ thống</w:t>
            </w:r>
            <w:r>
              <w:rPr>
                <w:szCs w:val="26"/>
              </w:rPr>
              <w:t xml:space="preserve"> nhấn vào nút chức năng [</w:t>
            </w:r>
            <w:r>
              <w:rPr>
                <w:szCs w:val="26"/>
                <w:lang w:val="en-US"/>
              </w:rPr>
              <w:t>Mở k</w:t>
            </w:r>
            <w:r>
              <w:rPr>
                <w:szCs w:val="26"/>
              </w:rPr>
              <w:t xml:space="preserve">hóa tài khoản] tại tài khoản đang </w:t>
            </w:r>
            <w:r>
              <w:rPr>
                <w:szCs w:val="26"/>
                <w:lang w:val="en-US"/>
              </w:rPr>
              <w:t>bị khóa</w:t>
            </w:r>
            <w:r>
              <w:rPr>
                <w:szCs w:val="26"/>
              </w:rPr>
              <w:t xml:space="preserve">, hệ thống hiển thị thông báo [Bạn có chắc chắn muốn </w:t>
            </w:r>
            <w:r>
              <w:rPr>
                <w:szCs w:val="26"/>
                <w:lang w:val="en-US"/>
              </w:rPr>
              <w:t xml:space="preserve">mở </w:t>
            </w:r>
            <w:r>
              <w:rPr>
                <w:szCs w:val="26"/>
              </w:rPr>
              <w:t>khóa tài khoản không?].</w:t>
            </w:r>
          </w:p>
          <w:p w14:paraId="7972A866" w14:textId="7B862D44" w:rsidR="00573617" w:rsidRPr="00F56C59" w:rsidRDefault="00573617" w:rsidP="00A8287A">
            <w:pPr>
              <w:pStyle w:val="ListParagraph"/>
              <w:numPr>
                <w:ilvl w:val="0"/>
                <w:numId w:val="41"/>
              </w:numPr>
              <w:snapToGrid w:val="0"/>
              <w:spacing w:before="60"/>
              <w:rPr>
                <w:szCs w:val="26"/>
              </w:rPr>
            </w:pPr>
            <w:r>
              <w:rPr>
                <w:szCs w:val="26"/>
              </w:rPr>
              <w:t xml:space="preserve">Nếu </w:t>
            </w:r>
            <w:r>
              <w:t>Quản trị hệ thống</w:t>
            </w:r>
            <w:r>
              <w:rPr>
                <w:szCs w:val="26"/>
              </w:rPr>
              <w:t xml:space="preserve"> nhấn [OK] thì tài khoản sẽ được mở khóa.</w:t>
            </w:r>
          </w:p>
        </w:tc>
      </w:tr>
      <w:tr w:rsidR="00573617" w14:paraId="541D4508"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FB16930" w14:textId="77777777" w:rsidR="00573617" w:rsidRDefault="00573617" w:rsidP="004030EE">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573617" w14:paraId="278D735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01EE21A5" w14:textId="77777777" w:rsidR="00573617" w:rsidRDefault="00573617" w:rsidP="004030EE">
            <w:pPr>
              <w:snapToGrid w:val="0"/>
              <w:spacing w:before="60" w:line="276" w:lineRule="auto"/>
              <w:rPr>
                <w:szCs w:val="26"/>
              </w:rPr>
            </w:pPr>
            <w:r>
              <w:rPr>
                <w:b/>
                <w:szCs w:val="26"/>
              </w:rPr>
              <w:t>Các yêu cầu phi chức năng:</w:t>
            </w:r>
            <w:r>
              <w:rPr>
                <w:szCs w:val="26"/>
              </w:rPr>
              <w:t xml:space="preserve"> Không có</w:t>
            </w:r>
          </w:p>
        </w:tc>
      </w:tr>
    </w:tbl>
    <w:p w14:paraId="788E6D27" w14:textId="77777777" w:rsidR="00573617" w:rsidRDefault="00573617" w:rsidP="00573617"/>
    <w:p w14:paraId="5CCCCE20" w14:textId="77777777" w:rsidR="00573617" w:rsidRPr="00573617" w:rsidRDefault="00573617" w:rsidP="00573617"/>
    <w:p w14:paraId="6F6D1414" w14:textId="7B86CF2C" w:rsidR="004F0122" w:rsidRDefault="00821F36" w:rsidP="004F0122">
      <w:pPr>
        <w:pStyle w:val="Heading4"/>
      </w:pPr>
      <w:r>
        <w:t>Lập</w:t>
      </w:r>
      <w:r w:rsidR="004F0122">
        <w:t xml:space="preserve"> báo cáo động</w:t>
      </w:r>
    </w:p>
    <w:p w14:paraId="3F62505E" w14:textId="175D75F6" w:rsidR="004F0122" w:rsidRPr="004F0122" w:rsidRDefault="00821F36" w:rsidP="00941B88">
      <w:pPr>
        <w:pStyle w:val="UCName"/>
      </w:pPr>
      <w:bookmarkStart w:id="456" w:name="_Ref21906779"/>
      <w:bookmarkStart w:id="457" w:name="_Ref21906781"/>
      <w:bookmarkStart w:id="458" w:name="_Toc22744209"/>
      <w:r>
        <w:t>Lập</w:t>
      </w:r>
      <w:r w:rsidR="004F0122">
        <w:t xml:space="preserve"> báo cáo động</w:t>
      </w:r>
      <w:bookmarkEnd w:id="456"/>
      <w:bookmarkEnd w:id="457"/>
      <w:bookmarkEnd w:id="458"/>
    </w:p>
    <w:tbl>
      <w:tblPr>
        <w:tblW w:w="5000" w:type="pct"/>
        <w:tblLook w:val="04A0" w:firstRow="1" w:lastRow="0" w:firstColumn="1" w:lastColumn="0" w:noHBand="0" w:noVBand="1"/>
      </w:tblPr>
      <w:tblGrid>
        <w:gridCol w:w="5524"/>
        <w:gridCol w:w="3493"/>
      </w:tblGrid>
      <w:tr w:rsidR="00821F36" w14:paraId="4DD2381E" w14:textId="77777777" w:rsidTr="00A666C2">
        <w:tc>
          <w:tcPr>
            <w:tcW w:w="3063" w:type="pct"/>
            <w:tcBorders>
              <w:top w:val="single" w:sz="4" w:space="0" w:color="000000"/>
              <w:left w:val="single" w:sz="4" w:space="0" w:color="000000"/>
              <w:bottom w:val="single" w:sz="4" w:space="0" w:color="000000"/>
              <w:right w:val="nil"/>
            </w:tcBorders>
            <w:hideMark/>
          </w:tcPr>
          <w:p w14:paraId="72B8D12C" w14:textId="4AECEA89" w:rsidR="00821F36" w:rsidRDefault="00821F36" w:rsidP="00A666C2">
            <w:pPr>
              <w:spacing w:before="60" w:line="276" w:lineRule="auto"/>
              <w:rPr>
                <w:szCs w:val="26"/>
              </w:rPr>
            </w:pPr>
            <w:r>
              <w:rPr>
                <w:b/>
                <w:szCs w:val="26"/>
              </w:rPr>
              <w:t>Tên Usecase:</w:t>
            </w:r>
            <w:r>
              <w:rPr>
                <w:szCs w:val="26"/>
              </w:rPr>
              <w:t xml:space="preserve"> </w:t>
            </w:r>
            <w:r>
              <w:t>Lập báo cáo động</w:t>
            </w:r>
          </w:p>
        </w:tc>
        <w:tc>
          <w:tcPr>
            <w:tcW w:w="1937" w:type="pct"/>
            <w:tcBorders>
              <w:top w:val="single" w:sz="4" w:space="0" w:color="000000"/>
              <w:left w:val="single" w:sz="4" w:space="0" w:color="000000"/>
              <w:bottom w:val="single" w:sz="4" w:space="0" w:color="000000"/>
              <w:right w:val="single" w:sz="4" w:space="0" w:color="000000"/>
            </w:tcBorders>
            <w:hideMark/>
          </w:tcPr>
          <w:p w14:paraId="373D82DD" w14:textId="77777777" w:rsidR="00821F36" w:rsidRDefault="00821F36" w:rsidP="00A666C2">
            <w:pPr>
              <w:snapToGrid w:val="0"/>
              <w:spacing w:before="60" w:line="276" w:lineRule="auto"/>
              <w:rPr>
                <w:szCs w:val="26"/>
              </w:rPr>
            </w:pPr>
            <w:r>
              <w:rPr>
                <w:b/>
                <w:szCs w:val="26"/>
              </w:rPr>
              <w:t>Mức độ BMT:</w:t>
            </w:r>
            <w:r>
              <w:rPr>
                <w:szCs w:val="26"/>
              </w:rPr>
              <w:t xml:space="preserve"> B</w:t>
            </w:r>
          </w:p>
        </w:tc>
      </w:tr>
      <w:tr w:rsidR="00821F36" w14:paraId="6AAA4672" w14:textId="77777777" w:rsidTr="00A666C2">
        <w:tc>
          <w:tcPr>
            <w:tcW w:w="3063" w:type="pct"/>
            <w:tcBorders>
              <w:top w:val="single" w:sz="4" w:space="0" w:color="000000"/>
              <w:left w:val="single" w:sz="4" w:space="0" w:color="000000"/>
              <w:bottom w:val="single" w:sz="4" w:space="0" w:color="000000"/>
              <w:right w:val="nil"/>
            </w:tcBorders>
            <w:hideMark/>
          </w:tcPr>
          <w:p w14:paraId="14BFBCF4" w14:textId="3BA43E09" w:rsidR="00821F36" w:rsidRPr="00811651" w:rsidRDefault="00821F36" w:rsidP="00A666C2">
            <w:pPr>
              <w:snapToGrid w:val="0"/>
              <w:spacing w:before="60" w:line="276" w:lineRule="auto"/>
              <w:rPr>
                <w:szCs w:val="26"/>
              </w:rPr>
            </w:pPr>
            <w:r>
              <w:rPr>
                <w:b/>
                <w:szCs w:val="26"/>
              </w:rPr>
              <w:t xml:space="preserve">Tác nhân chính: </w:t>
            </w:r>
            <w:r w:rsidRPr="00821F36">
              <w:rPr>
                <w:szCs w:val="26"/>
              </w:rPr>
              <w:t>Quản trị hệ thống</w:t>
            </w:r>
          </w:p>
        </w:tc>
        <w:tc>
          <w:tcPr>
            <w:tcW w:w="1937" w:type="pct"/>
            <w:tcBorders>
              <w:top w:val="single" w:sz="4" w:space="0" w:color="000000"/>
              <w:left w:val="single" w:sz="4" w:space="0" w:color="000000"/>
              <w:bottom w:val="single" w:sz="4" w:space="0" w:color="000000"/>
              <w:right w:val="single" w:sz="4" w:space="0" w:color="000000"/>
            </w:tcBorders>
            <w:hideMark/>
          </w:tcPr>
          <w:p w14:paraId="1AC09F41" w14:textId="77777777" w:rsidR="00821F36" w:rsidRDefault="00821F36" w:rsidP="00A666C2">
            <w:pPr>
              <w:snapToGrid w:val="0"/>
              <w:spacing w:before="60" w:line="276" w:lineRule="auto"/>
              <w:rPr>
                <w:szCs w:val="26"/>
              </w:rPr>
            </w:pPr>
            <w:r>
              <w:rPr>
                <w:b/>
                <w:szCs w:val="26"/>
              </w:rPr>
              <w:t xml:space="preserve">Tác nhân phụ: </w:t>
            </w:r>
            <w:r>
              <w:rPr>
                <w:szCs w:val="26"/>
              </w:rPr>
              <w:t>Hệ thống</w:t>
            </w:r>
          </w:p>
        </w:tc>
      </w:tr>
      <w:tr w:rsidR="00821F36" w14:paraId="1778C52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215D6858" w14:textId="303BEF52" w:rsidR="00821F36" w:rsidRPr="00811651" w:rsidRDefault="00821F36" w:rsidP="00A666C2">
            <w:pPr>
              <w:spacing w:before="60" w:line="276" w:lineRule="auto"/>
              <w:rPr>
                <w:szCs w:val="26"/>
              </w:rPr>
            </w:pPr>
            <w:r>
              <w:rPr>
                <w:b/>
                <w:szCs w:val="26"/>
              </w:rPr>
              <w:t xml:space="preserve">Mô tả Usecase: </w:t>
            </w:r>
            <w:r w:rsidRPr="00821F36">
              <w:rPr>
                <w:szCs w:val="26"/>
              </w:rPr>
              <w:t>Quản trị hệ thống</w:t>
            </w:r>
            <w:r>
              <w:t xml:space="preserve"> lập báo cáo động</w:t>
            </w:r>
          </w:p>
        </w:tc>
      </w:tr>
      <w:tr w:rsidR="00821F36" w14:paraId="3E8C33E1"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0F2FF9BB" w14:textId="1C1D25A1" w:rsidR="00821F36" w:rsidRPr="00811651" w:rsidRDefault="00821F36" w:rsidP="00A666C2">
            <w:pPr>
              <w:snapToGrid w:val="0"/>
              <w:spacing w:before="60" w:line="276" w:lineRule="auto"/>
              <w:rPr>
                <w:szCs w:val="26"/>
              </w:rPr>
            </w:pPr>
            <w:r>
              <w:rPr>
                <w:b/>
                <w:szCs w:val="26"/>
              </w:rPr>
              <w:t xml:space="preserve">Điều kiện để bắt đầu Usecase: </w:t>
            </w:r>
            <w:r w:rsidRPr="00821F36">
              <w:rPr>
                <w:szCs w:val="26"/>
              </w:rPr>
              <w:t>Quản trị hệ thống</w:t>
            </w:r>
            <w:r>
              <w:rPr>
                <w:szCs w:val="26"/>
              </w:rPr>
              <w:t xml:space="preserve"> đăng nhập thành công vào hệ thống.</w:t>
            </w:r>
          </w:p>
        </w:tc>
      </w:tr>
      <w:tr w:rsidR="00821F36" w14:paraId="0F93B45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23AF1A61" w14:textId="25396470" w:rsidR="00821F36" w:rsidRPr="00821F36" w:rsidRDefault="00821F36" w:rsidP="00A666C2">
            <w:pPr>
              <w:snapToGrid w:val="0"/>
              <w:spacing w:before="60" w:line="276" w:lineRule="auto"/>
              <w:rPr>
                <w:szCs w:val="26"/>
              </w:rPr>
            </w:pPr>
            <w:r>
              <w:rPr>
                <w:b/>
                <w:szCs w:val="26"/>
              </w:rPr>
              <w:t xml:space="preserve">Điều kiện để kết thúc Usecase: </w:t>
            </w:r>
            <w:r>
              <w:rPr>
                <w:szCs w:val="26"/>
              </w:rPr>
              <w:t>Lập báo cáo động thành công</w:t>
            </w:r>
          </w:p>
        </w:tc>
      </w:tr>
      <w:tr w:rsidR="00821F36" w14:paraId="10BF1C63" w14:textId="77777777" w:rsidTr="004030EE">
        <w:tc>
          <w:tcPr>
            <w:tcW w:w="5000" w:type="pct"/>
            <w:gridSpan w:val="2"/>
            <w:tcBorders>
              <w:top w:val="single" w:sz="4" w:space="0" w:color="000000"/>
              <w:left w:val="single" w:sz="4" w:space="0" w:color="000000"/>
              <w:bottom w:val="single" w:sz="4" w:space="0" w:color="000000"/>
              <w:right w:val="single" w:sz="4" w:space="0" w:color="000000"/>
            </w:tcBorders>
          </w:tcPr>
          <w:p w14:paraId="307A0A74" w14:textId="463DA1B2" w:rsidR="00821F36" w:rsidRPr="00811651" w:rsidRDefault="00821F36" w:rsidP="00A666C2">
            <w:pPr>
              <w:snapToGrid w:val="0"/>
              <w:spacing w:before="60" w:line="276" w:lineRule="auto"/>
              <w:rPr>
                <w:szCs w:val="26"/>
              </w:rPr>
            </w:pPr>
            <w:r>
              <w:rPr>
                <w:b/>
                <w:szCs w:val="26"/>
              </w:rPr>
              <w:t>Trình tự các sự kiện trong quá trình hoạt động của Usecase:</w:t>
            </w:r>
          </w:p>
          <w:p w14:paraId="558ABB3B" w14:textId="77777777" w:rsidR="00821F36" w:rsidRPr="00116297" w:rsidRDefault="00116297" w:rsidP="009B4B77">
            <w:pPr>
              <w:pStyle w:val="ListParagraph"/>
              <w:numPr>
                <w:ilvl w:val="0"/>
                <w:numId w:val="92"/>
              </w:numPr>
              <w:rPr>
                <w:rFonts w:eastAsia="Calibri"/>
                <w:color w:val="000000"/>
                <w:szCs w:val="26"/>
              </w:rPr>
            </w:pPr>
            <w:r>
              <w:rPr>
                <w:szCs w:val="26"/>
              </w:rPr>
              <w:t xml:space="preserve">Quản trị hệ thống truy cập chức năng [Báo cáo động], hệ thống hiển thị </w:t>
            </w:r>
            <w:r>
              <w:rPr>
                <w:szCs w:val="26"/>
                <w:lang w:val="en-US"/>
              </w:rPr>
              <w:t>các thông tin để lập báo cáo động.</w:t>
            </w:r>
          </w:p>
          <w:p w14:paraId="54EFDB5B" w14:textId="4EB67A81" w:rsidR="00116297" w:rsidRDefault="00116297" w:rsidP="009B4B77">
            <w:pPr>
              <w:pStyle w:val="ListParagraph"/>
              <w:numPr>
                <w:ilvl w:val="0"/>
                <w:numId w:val="92"/>
              </w:numPr>
              <w:rPr>
                <w:rFonts w:eastAsia="Calibri"/>
                <w:color w:val="000000"/>
                <w:szCs w:val="26"/>
              </w:rPr>
            </w:pPr>
            <w:r>
              <w:rPr>
                <w:rFonts w:eastAsia="Calibri"/>
                <w:color w:val="000000"/>
                <w:szCs w:val="26"/>
                <w:lang w:val="en-US"/>
              </w:rPr>
              <w:t>Quản trị hệ thống nhập các tiêu chí để lập báo cáo</w:t>
            </w:r>
            <w:r w:rsidR="004B1A76">
              <w:rPr>
                <w:rFonts w:eastAsia="Calibri"/>
                <w:color w:val="000000"/>
                <w:szCs w:val="26"/>
                <w:lang w:val="en-US"/>
              </w:rPr>
              <w:t>. Hệ thống theo các tiêu chí đã nhập để thống kê dữ liệu.</w:t>
            </w:r>
          </w:p>
        </w:tc>
      </w:tr>
      <w:tr w:rsidR="00821F36" w14:paraId="2ABAB268"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0EB0ABC7" w14:textId="563427E0" w:rsidR="00821F36" w:rsidRPr="00811651" w:rsidRDefault="00821F36" w:rsidP="00A666C2">
            <w:pPr>
              <w:snapToGrid w:val="0"/>
              <w:spacing w:before="60" w:line="276" w:lineRule="auto"/>
              <w:rPr>
                <w:szCs w:val="26"/>
              </w:rPr>
            </w:pPr>
            <w:r>
              <w:rPr>
                <w:b/>
                <w:szCs w:val="26"/>
              </w:rPr>
              <w:t xml:space="preserve">Hoàn cảnh sử dụng thành công cơ bản: </w:t>
            </w:r>
            <w:r w:rsidR="007B4860">
              <w:rPr>
                <w:szCs w:val="26"/>
              </w:rPr>
              <w:t>Lập báo cáo động thành công</w:t>
            </w:r>
          </w:p>
        </w:tc>
      </w:tr>
      <w:tr w:rsidR="00821F36" w14:paraId="5C0FA4A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575B13B3" w14:textId="29EAAA4C" w:rsidR="00821F36" w:rsidRPr="007B4860" w:rsidRDefault="00821F36" w:rsidP="00A666C2">
            <w:pPr>
              <w:snapToGrid w:val="0"/>
              <w:spacing w:before="60" w:line="276" w:lineRule="auto"/>
              <w:rPr>
                <w:szCs w:val="26"/>
              </w:rPr>
            </w:pPr>
            <w:r>
              <w:rPr>
                <w:b/>
                <w:szCs w:val="26"/>
              </w:rPr>
              <w:t xml:space="preserve">Hoàn cảnh sử dụng phụ (thay thế) trong trường hợp không thành công: </w:t>
            </w:r>
            <w:r w:rsidR="007B4860">
              <w:rPr>
                <w:szCs w:val="26"/>
              </w:rPr>
              <w:t>Không có</w:t>
            </w:r>
          </w:p>
        </w:tc>
      </w:tr>
      <w:tr w:rsidR="00821F36" w14:paraId="447933B0"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5F2C605A" w14:textId="77777777" w:rsidR="00821F36" w:rsidRDefault="00821F36"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821F36" w14:paraId="1506CB99"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8C0BC5A" w14:textId="77777777" w:rsidR="00821F36" w:rsidRDefault="00821F36" w:rsidP="00A666C2">
            <w:pPr>
              <w:snapToGrid w:val="0"/>
              <w:spacing w:before="60" w:line="276" w:lineRule="auto"/>
              <w:rPr>
                <w:szCs w:val="26"/>
              </w:rPr>
            </w:pPr>
            <w:r>
              <w:rPr>
                <w:b/>
                <w:szCs w:val="26"/>
              </w:rPr>
              <w:t>Các yêu cầu phi chức năng:</w:t>
            </w:r>
            <w:r>
              <w:rPr>
                <w:szCs w:val="26"/>
              </w:rPr>
              <w:t xml:space="preserve"> Không có</w:t>
            </w:r>
          </w:p>
        </w:tc>
      </w:tr>
    </w:tbl>
    <w:p w14:paraId="027CF6BF" w14:textId="77777777" w:rsidR="00205EED" w:rsidRPr="00205EED" w:rsidRDefault="00205EED" w:rsidP="00205EED"/>
    <w:p w14:paraId="19A158E3" w14:textId="72BDC2BC" w:rsidR="00516B02" w:rsidRDefault="00560BA3" w:rsidP="00B4509A">
      <w:pPr>
        <w:pStyle w:val="Heading2"/>
      </w:pPr>
      <w:bookmarkStart w:id="459" w:name="_Toc22744060"/>
      <w:r>
        <w:t>Nhóm chức năng “Quản lý văn bản điều hành”</w:t>
      </w:r>
      <w:bookmarkEnd w:id="459"/>
    </w:p>
    <w:p w14:paraId="74E4921E" w14:textId="5E80ECFA" w:rsidR="00560BA3" w:rsidRDefault="00560BA3" w:rsidP="00BC0773">
      <w:pPr>
        <w:pStyle w:val="Heading3"/>
      </w:pPr>
      <w:r>
        <w:t>Chức năng “Quản lý văn bản đến”</w:t>
      </w:r>
    </w:p>
    <w:p w14:paraId="0052EFB6" w14:textId="08C2B718" w:rsidR="00560BA3" w:rsidRDefault="00560BA3" w:rsidP="00560BA3">
      <w:pPr>
        <w:pStyle w:val="Heading4"/>
      </w:pPr>
      <w:r>
        <w:t>Quy trình thực hiện</w:t>
      </w:r>
    </w:p>
    <w:p w14:paraId="3FF0CE56" w14:textId="28DB7AEA" w:rsidR="005A126E" w:rsidRDefault="00055C9E" w:rsidP="005A126E">
      <w:r>
        <w:rPr>
          <w:noProof/>
        </w:rPr>
        <w:drawing>
          <wp:inline distT="0" distB="0" distL="0" distR="0" wp14:anchorId="07072F83" wp14:editId="0A828B2E">
            <wp:extent cx="5732145" cy="532193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GCA_SRS_QuyTrinh_v2.2_VanBanDen.png"/>
                    <pic:cNvPicPr/>
                  </pic:nvPicPr>
                  <pic:blipFill>
                    <a:blip r:embed="rId193">
                      <a:extLst>
                        <a:ext uri="{28A0092B-C50C-407E-A947-70E740481C1C}">
                          <a14:useLocalDpi xmlns:a14="http://schemas.microsoft.com/office/drawing/2010/main" val="0"/>
                        </a:ext>
                      </a:extLst>
                    </a:blip>
                    <a:stretch>
                      <a:fillRect/>
                    </a:stretch>
                  </pic:blipFill>
                  <pic:spPr>
                    <a:xfrm>
                      <a:off x="0" y="0"/>
                      <a:ext cx="5732145" cy="5321935"/>
                    </a:xfrm>
                    <a:prstGeom prst="rect">
                      <a:avLst/>
                    </a:prstGeom>
                  </pic:spPr>
                </pic:pic>
              </a:graphicData>
            </a:graphic>
          </wp:inline>
        </w:drawing>
      </w:r>
    </w:p>
    <w:p w14:paraId="3B9B5FA8" w14:textId="77777777" w:rsidR="001D0853" w:rsidRPr="000D2E5B" w:rsidRDefault="001D0853" w:rsidP="001D0853">
      <w:pPr>
        <w:rPr>
          <w:b/>
        </w:rPr>
      </w:pPr>
      <w:r w:rsidRPr="000D2E5B">
        <w:rPr>
          <w:b/>
        </w:rPr>
        <w:t>Danh sách Use case theo từng bước trong quy trình:</w:t>
      </w:r>
    </w:p>
    <w:p w14:paraId="52B17138" w14:textId="7BFF631D" w:rsidR="001D0853" w:rsidRPr="001D0853" w:rsidRDefault="001D0853" w:rsidP="00843B83">
      <w:pPr>
        <w:pStyle w:val="ListParagraph"/>
        <w:numPr>
          <w:ilvl w:val="0"/>
          <w:numId w:val="219"/>
        </w:numPr>
        <w:spacing w:after="60" w:line="240" w:lineRule="auto"/>
      </w:pPr>
      <w:r>
        <w:rPr>
          <w:lang w:val="en-US"/>
        </w:rPr>
        <w:t>Tiếp nhận văn bản đến</w:t>
      </w:r>
    </w:p>
    <w:p w14:paraId="01FF3BB4" w14:textId="77777777" w:rsidR="001D0853" w:rsidRPr="001D0853" w:rsidRDefault="001D0853" w:rsidP="00843B83">
      <w:pPr>
        <w:pStyle w:val="ListParagraph"/>
        <w:numPr>
          <w:ilvl w:val="1"/>
          <w:numId w:val="219"/>
        </w:numPr>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_Ref21018009 \h </w:instrText>
      </w:r>
      <w:r>
        <w:rPr>
          <w:lang w:val="en-US"/>
        </w:rPr>
      </w:r>
      <w:r>
        <w:rPr>
          <w:lang w:val="en-US"/>
        </w:rPr>
        <w:fldChar w:fldCharType="separate"/>
      </w:r>
      <w:r w:rsidR="002135F6">
        <w:t>Tiếp nhận văn bản đến</w:t>
      </w:r>
      <w:r>
        <w:rPr>
          <w:lang w:val="en-US"/>
        </w:rPr>
        <w:fldChar w:fldCharType="end"/>
      </w:r>
    </w:p>
    <w:p w14:paraId="3196A9DD" w14:textId="49F66267" w:rsidR="001D0853" w:rsidRPr="001D0853" w:rsidRDefault="001D0853" w:rsidP="00843B83">
      <w:pPr>
        <w:pStyle w:val="ListParagraph"/>
        <w:numPr>
          <w:ilvl w:val="0"/>
          <w:numId w:val="219"/>
        </w:numPr>
        <w:spacing w:after="60" w:line="240" w:lineRule="auto"/>
      </w:pPr>
      <w:r>
        <w:rPr>
          <w:lang w:val="en-US"/>
        </w:rPr>
        <w:t>Phê duyệt, phân công thực hiện</w:t>
      </w:r>
    </w:p>
    <w:p w14:paraId="2E451F67" w14:textId="77777777" w:rsidR="001D0853" w:rsidRPr="001D0853" w:rsidRDefault="001D0853" w:rsidP="00843B83">
      <w:pPr>
        <w:pStyle w:val="ListParagraph"/>
        <w:numPr>
          <w:ilvl w:val="1"/>
          <w:numId w:val="219"/>
        </w:numPr>
        <w:spacing w:after="60" w:line="240" w:lineRule="auto"/>
      </w:pPr>
      <w:r>
        <w:rPr>
          <w:lang w:val="en-US"/>
        </w:rPr>
        <w:fldChar w:fldCharType="begin"/>
      </w:r>
      <w:r>
        <w:instrText xml:space="preserve"> REF _Ref21906529 \r \h </w:instrText>
      </w:r>
      <w:r>
        <w:rPr>
          <w:lang w:val="en-US"/>
        </w:rPr>
      </w:r>
      <w:r>
        <w:rPr>
          <w:lang w:val="en-US"/>
        </w:rPr>
        <w:fldChar w:fldCharType="separate"/>
      </w:r>
      <w:r w:rsidR="002135F6">
        <w:t xml:space="preserve">UC 144 - </w:t>
      </w:r>
      <w:r>
        <w:rPr>
          <w:lang w:val="en-US"/>
        </w:rPr>
        <w:fldChar w:fldCharType="end"/>
      </w:r>
      <w:r>
        <w:rPr>
          <w:lang w:val="en-US"/>
        </w:rPr>
        <w:fldChar w:fldCharType="begin"/>
      </w:r>
      <w:r>
        <w:rPr>
          <w:lang w:val="en-US"/>
        </w:rPr>
        <w:instrText xml:space="preserve"> REF _Ref21906529 \h </w:instrText>
      </w:r>
      <w:r>
        <w:rPr>
          <w:lang w:val="en-US"/>
        </w:rPr>
      </w:r>
      <w:r>
        <w:rPr>
          <w:lang w:val="en-US"/>
        </w:rPr>
        <w:fldChar w:fldCharType="separate"/>
      </w:r>
      <w:r w:rsidR="002135F6">
        <w:t>Phê duyệt, phân công thực hiện văn bản đến</w:t>
      </w:r>
      <w:r>
        <w:rPr>
          <w:lang w:val="en-US"/>
        </w:rPr>
        <w:fldChar w:fldCharType="end"/>
      </w:r>
    </w:p>
    <w:p w14:paraId="0F8A5BF4" w14:textId="3D175720" w:rsidR="001D0853" w:rsidRPr="001D0853" w:rsidRDefault="001D0853" w:rsidP="00843B83">
      <w:pPr>
        <w:pStyle w:val="ListParagraph"/>
        <w:numPr>
          <w:ilvl w:val="0"/>
          <w:numId w:val="219"/>
        </w:numPr>
        <w:spacing w:after="60" w:line="240" w:lineRule="auto"/>
      </w:pPr>
      <w:r>
        <w:rPr>
          <w:lang w:val="en-US"/>
        </w:rPr>
        <w:t>Tiếp nhận thực hiện</w:t>
      </w:r>
    </w:p>
    <w:p w14:paraId="52B5CAFB" w14:textId="77777777" w:rsidR="001D0853" w:rsidRPr="001D0853" w:rsidRDefault="001D0853" w:rsidP="00843B83">
      <w:pPr>
        <w:pStyle w:val="ListParagraph"/>
        <w:numPr>
          <w:ilvl w:val="1"/>
          <w:numId w:val="219"/>
        </w:numPr>
        <w:spacing w:after="60" w:line="240" w:lineRule="auto"/>
      </w:pPr>
      <w:r>
        <w:rPr>
          <w:lang w:val="en-US"/>
        </w:rPr>
        <w:fldChar w:fldCharType="begin"/>
      </w:r>
      <w:r>
        <w:instrText xml:space="preserve"> REF _Ref21906533 \r \h </w:instrText>
      </w:r>
      <w:r>
        <w:rPr>
          <w:lang w:val="en-US"/>
        </w:rPr>
      </w:r>
      <w:r>
        <w:rPr>
          <w:lang w:val="en-US"/>
        </w:rPr>
        <w:fldChar w:fldCharType="separate"/>
      </w:r>
      <w:r w:rsidR="002135F6">
        <w:t xml:space="preserve">UC 145 - </w:t>
      </w:r>
      <w:r>
        <w:rPr>
          <w:lang w:val="en-US"/>
        </w:rPr>
        <w:fldChar w:fldCharType="end"/>
      </w:r>
      <w:r>
        <w:rPr>
          <w:lang w:val="en-US"/>
        </w:rPr>
        <w:fldChar w:fldCharType="begin"/>
      </w:r>
      <w:r>
        <w:rPr>
          <w:lang w:val="en-US"/>
        </w:rPr>
        <w:instrText xml:space="preserve"> REF _Ref21906533 \h </w:instrText>
      </w:r>
      <w:r>
        <w:rPr>
          <w:lang w:val="en-US"/>
        </w:rPr>
      </w:r>
      <w:r>
        <w:rPr>
          <w:lang w:val="en-US"/>
        </w:rPr>
        <w:fldChar w:fldCharType="separate"/>
      </w:r>
      <w:r w:rsidR="002135F6">
        <w:t>Tiếp nhận thực hiện theo nội dung phân công</w:t>
      </w:r>
      <w:r>
        <w:rPr>
          <w:lang w:val="en-US"/>
        </w:rPr>
        <w:fldChar w:fldCharType="end"/>
      </w:r>
    </w:p>
    <w:p w14:paraId="0C29DD31" w14:textId="28CADB78" w:rsidR="001D0853" w:rsidRPr="001D0853" w:rsidRDefault="001D0853" w:rsidP="00843B83">
      <w:pPr>
        <w:pStyle w:val="ListParagraph"/>
        <w:numPr>
          <w:ilvl w:val="0"/>
          <w:numId w:val="219"/>
        </w:numPr>
        <w:spacing w:after="60" w:line="240" w:lineRule="auto"/>
      </w:pPr>
      <w:r>
        <w:rPr>
          <w:lang w:val="en-US"/>
        </w:rPr>
        <w:t>Cập nhật nội dung thực hiện</w:t>
      </w:r>
    </w:p>
    <w:p w14:paraId="57E178B2" w14:textId="5BE8C375" w:rsidR="001D0853" w:rsidRPr="00D5437F" w:rsidRDefault="001D0853" w:rsidP="00843B83">
      <w:pPr>
        <w:pStyle w:val="ListParagraph"/>
        <w:numPr>
          <w:ilvl w:val="1"/>
          <w:numId w:val="219"/>
        </w:numPr>
        <w:spacing w:after="60" w:line="240" w:lineRule="auto"/>
      </w:pPr>
      <w:r>
        <w:rPr>
          <w:lang w:val="en-US"/>
        </w:rPr>
        <w:fldChar w:fldCharType="begin"/>
      </w:r>
      <w:r>
        <w:instrText xml:space="preserve"> REF _Ref21906539 \r \h </w:instrText>
      </w:r>
      <w:r>
        <w:rPr>
          <w:lang w:val="en-US"/>
        </w:rPr>
      </w:r>
      <w:r>
        <w:rPr>
          <w:lang w:val="en-US"/>
        </w:rPr>
        <w:fldChar w:fldCharType="separate"/>
      </w:r>
      <w:r w:rsidR="002135F6">
        <w:t xml:space="preserve">UC 146 - </w:t>
      </w:r>
      <w:r>
        <w:rPr>
          <w:lang w:val="en-US"/>
        </w:rPr>
        <w:fldChar w:fldCharType="end"/>
      </w:r>
      <w:r>
        <w:rPr>
          <w:lang w:val="en-US"/>
        </w:rPr>
        <w:fldChar w:fldCharType="begin"/>
      </w:r>
      <w:r>
        <w:rPr>
          <w:lang w:val="en-US"/>
        </w:rPr>
        <w:instrText xml:space="preserve"> REF _Ref21906539 \h </w:instrText>
      </w:r>
      <w:r>
        <w:rPr>
          <w:lang w:val="en-US"/>
        </w:rPr>
      </w:r>
      <w:r>
        <w:rPr>
          <w:lang w:val="en-US"/>
        </w:rPr>
        <w:fldChar w:fldCharType="separate"/>
      </w:r>
      <w:r w:rsidR="002135F6">
        <w:t>Cập nhật nội dung xử lý văn bản đến</w:t>
      </w:r>
      <w:r>
        <w:rPr>
          <w:lang w:val="en-US"/>
        </w:rPr>
        <w:fldChar w:fldCharType="end"/>
      </w:r>
    </w:p>
    <w:p w14:paraId="7B62CC66" w14:textId="77777777" w:rsidR="001D0853" w:rsidRDefault="001D0853" w:rsidP="001D0853"/>
    <w:p w14:paraId="3033B7F0" w14:textId="77777777" w:rsidR="00DC5604" w:rsidRDefault="00DC5604" w:rsidP="001D0853"/>
    <w:p w14:paraId="18485D48" w14:textId="77777777" w:rsidR="001D0853" w:rsidRPr="00363658" w:rsidRDefault="001D0853" w:rsidP="001D0853">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9"/>
        <w:gridCol w:w="1199"/>
        <w:gridCol w:w="1915"/>
        <w:gridCol w:w="1984"/>
        <w:gridCol w:w="2299"/>
        <w:gridCol w:w="911"/>
      </w:tblGrid>
      <w:tr w:rsidR="001D0853" w14:paraId="20B989BF" w14:textId="77777777" w:rsidTr="00791C75">
        <w:trPr>
          <w:cnfStyle w:val="100000000000" w:firstRow="1" w:lastRow="0" w:firstColumn="0" w:lastColumn="0" w:oddVBand="0" w:evenVBand="0" w:oddHBand="0" w:evenHBand="0" w:firstRowFirstColumn="0" w:firstRowLastColumn="0" w:lastRowFirstColumn="0" w:lastRowLastColumn="0"/>
        </w:trPr>
        <w:tc>
          <w:tcPr>
            <w:tcW w:w="393" w:type="pct"/>
          </w:tcPr>
          <w:p w14:paraId="2B2F4489" w14:textId="77777777" w:rsidR="001D0853" w:rsidRDefault="001D0853" w:rsidP="00791C75">
            <w:pPr>
              <w:tabs>
                <w:tab w:val="left" w:pos="4207"/>
              </w:tabs>
              <w:spacing w:after="60" w:line="240" w:lineRule="auto"/>
              <w:jc w:val="left"/>
            </w:pPr>
            <w:r>
              <w:t>STT</w:t>
            </w:r>
          </w:p>
        </w:tc>
        <w:tc>
          <w:tcPr>
            <w:tcW w:w="665" w:type="pct"/>
          </w:tcPr>
          <w:p w14:paraId="4F650A25" w14:textId="77777777" w:rsidR="001D0853" w:rsidRDefault="001D0853" w:rsidP="00791C75">
            <w:pPr>
              <w:tabs>
                <w:tab w:val="left" w:pos="4207"/>
              </w:tabs>
              <w:spacing w:after="60" w:line="240" w:lineRule="auto"/>
              <w:jc w:val="left"/>
            </w:pPr>
            <w:r>
              <w:t>Tác nhân</w:t>
            </w:r>
          </w:p>
        </w:tc>
        <w:tc>
          <w:tcPr>
            <w:tcW w:w="1062" w:type="pct"/>
          </w:tcPr>
          <w:p w14:paraId="72430721" w14:textId="77777777" w:rsidR="001D0853" w:rsidRDefault="001D0853" w:rsidP="00791C75">
            <w:pPr>
              <w:tabs>
                <w:tab w:val="left" w:pos="4207"/>
              </w:tabs>
              <w:spacing w:after="60" w:line="240" w:lineRule="auto"/>
              <w:jc w:val="left"/>
            </w:pPr>
            <w:r>
              <w:t>Trạng thái ban đầu</w:t>
            </w:r>
          </w:p>
        </w:tc>
        <w:tc>
          <w:tcPr>
            <w:tcW w:w="1100" w:type="pct"/>
          </w:tcPr>
          <w:p w14:paraId="10756717" w14:textId="77777777" w:rsidR="001D0853" w:rsidRDefault="001D0853" w:rsidP="00791C75">
            <w:pPr>
              <w:tabs>
                <w:tab w:val="left" w:pos="4207"/>
              </w:tabs>
              <w:spacing w:after="60" w:line="240" w:lineRule="auto"/>
              <w:jc w:val="left"/>
            </w:pPr>
            <w:r>
              <w:t>Hành động</w:t>
            </w:r>
          </w:p>
        </w:tc>
        <w:tc>
          <w:tcPr>
            <w:tcW w:w="1275" w:type="pct"/>
          </w:tcPr>
          <w:p w14:paraId="030098A1" w14:textId="77777777" w:rsidR="001D0853" w:rsidRDefault="001D0853" w:rsidP="00791C75">
            <w:pPr>
              <w:tabs>
                <w:tab w:val="left" w:pos="4207"/>
              </w:tabs>
              <w:spacing w:after="60" w:line="240" w:lineRule="auto"/>
              <w:jc w:val="left"/>
            </w:pPr>
            <w:r>
              <w:t>Trạng thái kế tiếp</w:t>
            </w:r>
          </w:p>
        </w:tc>
        <w:tc>
          <w:tcPr>
            <w:tcW w:w="505" w:type="pct"/>
          </w:tcPr>
          <w:p w14:paraId="48EBFF9A" w14:textId="77777777" w:rsidR="001D0853" w:rsidRDefault="001D0853" w:rsidP="00791C75">
            <w:pPr>
              <w:tabs>
                <w:tab w:val="left" w:pos="4207"/>
              </w:tabs>
              <w:spacing w:after="60" w:line="240" w:lineRule="auto"/>
              <w:jc w:val="left"/>
            </w:pPr>
            <w:r>
              <w:t>Bước trong quy trình</w:t>
            </w:r>
          </w:p>
        </w:tc>
      </w:tr>
      <w:tr w:rsidR="00DC5604" w14:paraId="2E1EE8F0" w14:textId="77777777" w:rsidTr="00791C75">
        <w:tc>
          <w:tcPr>
            <w:tcW w:w="393" w:type="pct"/>
            <w:vAlign w:val="center"/>
          </w:tcPr>
          <w:p w14:paraId="68D0377F" w14:textId="77777777" w:rsidR="00DC5604" w:rsidRDefault="00DC5604" w:rsidP="00843B83">
            <w:pPr>
              <w:pStyle w:val="ListParagraph"/>
              <w:numPr>
                <w:ilvl w:val="0"/>
                <w:numId w:val="220"/>
              </w:numPr>
              <w:tabs>
                <w:tab w:val="left" w:pos="4207"/>
              </w:tabs>
              <w:spacing w:after="60" w:line="240" w:lineRule="auto"/>
              <w:ind w:left="454" w:hanging="227"/>
              <w:jc w:val="left"/>
            </w:pPr>
          </w:p>
        </w:tc>
        <w:tc>
          <w:tcPr>
            <w:tcW w:w="665" w:type="pct"/>
            <w:vAlign w:val="center"/>
          </w:tcPr>
          <w:p w14:paraId="16EDE3CC" w14:textId="4F800C97" w:rsidR="00DC5604" w:rsidRDefault="00DC5604" w:rsidP="00DC5604">
            <w:pPr>
              <w:tabs>
                <w:tab w:val="left" w:pos="4207"/>
              </w:tabs>
              <w:spacing w:after="60" w:line="240" w:lineRule="auto"/>
              <w:jc w:val="left"/>
            </w:pPr>
            <w:r>
              <w:t>Văn thư</w:t>
            </w:r>
          </w:p>
        </w:tc>
        <w:tc>
          <w:tcPr>
            <w:tcW w:w="1062" w:type="pct"/>
            <w:vAlign w:val="center"/>
          </w:tcPr>
          <w:p w14:paraId="3F48C8B9" w14:textId="2460F2C5" w:rsidR="00DC5604" w:rsidRPr="00DC5604" w:rsidRDefault="00DC5604" w:rsidP="00DC5604">
            <w:pPr>
              <w:tabs>
                <w:tab w:val="left" w:pos="4207"/>
              </w:tabs>
              <w:spacing w:after="60" w:line="240" w:lineRule="auto"/>
              <w:jc w:val="left"/>
              <w:rPr>
                <w:i/>
                <w:szCs w:val="26"/>
              </w:rPr>
            </w:pPr>
            <w:r w:rsidRPr="00DC5604">
              <w:rPr>
                <w:i/>
                <w:szCs w:val="26"/>
              </w:rPr>
              <w:t>(Không có)</w:t>
            </w:r>
          </w:p>
        </w:tc>
        <w:tc>
          <w:tcPr>
            <w:tcW w:w="1100" w:type="pct"/>
            <w:vAlign w:val="center"/>
          </w:tcPr>
          <w:p w14:paraId="66494336" w14:textId="7E6FDC3C" w:rsidR="00DC5604" w:rsidRDefault="00DC5604" w:rsidP="00DC5604">
            <w:pPr>
              <w:tabs>
                <w:tab w:val="left" w:pos="4207"/>
              </w:tabs>
              <w:spacing w:after="60" w:line="240" w:lineRule="auto"/>
              <w:jc w:val="left"/>
            </w:pPr>
            <w:r>
              <w:t>Tiếp nhận văn bản đến</w:t>
            </w:r>
          </w:p>
        </w:tc>
        <w:tc>
          <w:tcPr>
            <w:tcW w:w="1275" w:type="pct"/>
            <w:vAlign w:val="center"/>
          </w:tcPr>
          <w:p w14:paraId="23A45EF0" w14:textId="304F166C" w:rsidR="00DC5604" w:rsidRPr="00A31D7D" w:rsidRDefault="00BF0E28" w:rsidP="00DC5604">
            <w:pPr>
              <w:tabs>
                <w:tab w:val="left" w:pos="4207"/>
              </w:tabs>
              <w:spacing w:after="60" w:line="240" w:lineRule="auto"/>
              <w:jc w:val="left"/>
              <w:rPr>
                <w:rFonts w:eastAsia="Times New Roman"/>
                <w:color w:val="000000"/>
                <w:szCs w:val="26"/>
              </w:rPr>
            </w:pPr>
            <w:r>
              <w:rPr>
                <w:rFonts w:eastAsia="Times New Roman"/>
                <w:color w:val="000000"/>
                <w:szCs w:val="26"/>
              </w:rPr>
              <w:t>Đang trình lãnh đạo</w:t>
            </w:r>
          </w:p>
        </w:tc>
        <w:tc>
          <w:tcPr>
            <w:tcW w:w="505" w:type="pct"/>
            <w:vAlign w:val="center"/>
          </w:tcPr>
          <w:p w14:paraId="73DADB60" w14:textId="651C0619" w:rsidR="00DC5604" w:rsidRDefault="00BF0E28" w:rsidP="00DC5604">
            <w:pPr>
              <w:tabs>
                <w:tab w:val="left" w:pos="4207"/>
              </w:tabs>
              <w:spacing w:after="60" w:line="240" w:lineRule="auto"/>
              <w:jc w:val="center"/>
            </w:pPr>
            <w:r>
              <w:t>[1]</w:t>
            </w:r>
          </w:p>
        </w:tc>
      </w:tr>
      <w:tr w:rsidR="00BF0E28" w14:paraId="100A56B8" w14:textId="77777777" w:rsidTr="00791C75">
        <w:tc>
          <w:tcPr>
            <w:tcW w:w="393" w:type="pct"/>
            <w:shd w:val="clear" w:color="auto" w:fill="F2F2F2" w:themeFill="background1" w:themeFillShade="F2"/>
            <w:vAlign w:val="center"/>
          </w:tcPr>
          <w:p w14:paraId="6301170C" w14:textId="77777777" w:rsidR="00BF0E28" w:rsidRDefault="00BF0E28" w:rsidP="00843B83">
            <w:pPr>
              <w:pStyle w:val="ListParagraph"/>
              <w:numPr>
                <w:ilvl w:val="0"/>
                <w:numId w:val="220"/>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3BDE0000" w14:textId="165BDDB2" w:rsidR="00BF0E28" w:rsidRDefault="00BF0E28" w:rsidP="00BF0E28">
            <w:pPr>
              <w:tabs>
                <w:tab w:val="left" w:pos="4207"/>
              </w:tabs>
              <w:spacing w:after="60" w:line="240" w:lineRule="auto"/>
              <w:jc w:val="left"/>
            </w:pPr>
            <w:r>
              <w:t>Lãnh đạo Cục</w:t>
            </w:r>
          </w:p>
        </w:tc>
        <w:tc>
          <w:tcPr>
            <w:tcW w:w="1062" w:type="pct"/>
            <w:shd w:val="clear" w:color="auto" w:fill="F2F2F2" w:themeFill="background1" w:themeFillShade="F2"/>
            <w:vAlign w:val="center"/>
          </w:tcPr>
          <w:p w14:paraId="4EB2D545" w14:textId="3C269F58" w:rsidR="00BF0E28" w:rsidRDefault="00BF0E28" w:rsidP="00BF0E28">
            <w:pPr>
              <w:tabs>
                <w:tab w:val="left" w:pos="4207"/>
              </w:tabs>
              <w:spacing w:after="60" w:line="240" w:lineRule="auto"/>
              <w:jc w:val="left"/>
              <w:rPr>
                <w:rFonts w:eastAsia="Times New Roman"/>
                <w:color w:val="000000"/>
                <w:szCs w:val="26"/>
              </w:rPr>
            </w:pPr>
            <w:r>
              <w:rPr>
                <w:rFonts w:eastAsia="Times New Roman"/>
                <w:color w:val="000000"/>
                <w:szCs w:val="26"/>
              </w:rPr>
              <w:t>Đang trình lãnh đạo</w:t>
            </w:r>
          </w:p>
        </w:tc>
        <w:tc>
          <w:tcPr>
            <w:tcW w:w="1100" w:type="pct"/>
            <w:shd w:val="clear" w:color="auto" w:fill="F2F2F2" w:themeFill="background1" w:themeFillShade="F2"/>
            <w:vAlign w:val="center"/>
          </w:tcPr>
          <w:p w14:paraId="3DAC86AB" w14:textId="07EE7C83" w:rsidR="00BF0E28" w:rsidRDefault="00BF0E28" w:rsidP="00BF0E28">
            <w:pPr>
              <w:tabs>
                <w:tab w:val="left" w:pos="4207"/>
              </w:tabs>
              <w:spacing w:after="60" w:line="240" w:lineRule="auto"/>
              <w:jc w:val="left"/>
            </w:pPr>
            <w:r>
              <w:t>Phê duyệt, phân công thực hiện</w:t>
            </w:r>
          </w:p>
        </w:tc>
        <w:tc>
          <w:tcPr>
            <w:tcW w:w="1275" w:type="pct"/>
            <w:shd w:val="clear" w:color="auto" w:fill="F2F2F2" w:themeFill="background1" w:themeFillShade="F2"/>
            <w:vAlign w:val="center"/>
          </w:tcPr>
          <w:p w14:paraId="1EB7165B" w14:textId="143D0392" w:rsidR="00BF0E28" w:rsidRDefault="00BF0E28" w:rsidP="00BF0E28">
            <w:pPr>
              <w:tabs>
                <w:tab w:val="left" w:pos="4207"/>
              </w:tabs>
              <w:spacing w:after="60" w:line="240" w:lineRule="auto"/>
              <w:jc w:val="left"/>
              <w:rPr>
                <w:szCs w:val="26"/>
              </w:rPr>
            </w:pPr>
            <w:r>
              <w:rPr>
                <w:rFonts w:eastAsia="Times New Roman"/>
                <w:color w:val="000000"/>
                <w:szCs w:val="26"/>
              </w:rPr>
              <w:t>Đã chuyển cho phòng ban xử lý</w:t>
            </w:r>
          </w:p>
        </w:tc>
        <w:tc>
          <w:tcPr>
            <w:tcW w:w="505" w:type="pct"/>
            <w:shd w:val="clear" w:color="auto" w:fill="F2F2F2" w:themeFill="background1" w:themeFillShade="F2"/>
            <w:vAlign w:val="center"/>
          </w:tcPr>
          <w:p w14:paraId="70E1586E" w14:textId="4886CD6E" w:rsidR="00BF0E28" w:rsidRDefault="00BF0E28" w:rsidP="00BF0E28">
            <w:pPr>
              <w:tabs>
                <w:tab w:val="left" w:pos="4207"/>
              </w:tabs>
              <w:spacing w:after="60" w:line="240" w:lineRule="auto"/>
              <w:jc w:val="center"/>
            </w:pPr>
            <w:r>
              <w:t>[2]</w:t>
            </w:r>
          </w:p>
        </w:tc>
      </w:tr>
      <w:tr w:rsidR="00BF0E28" w14:paraId="6A7B6B89" w14:textId="77777777" w:rsidTr="00BF0E28">
        <w:tc>
          <w:tcPr>
            <w:tcW w:w="393" w:type="pct"/>
            <w:shd w:val="clear" w:color="auto" w:fill="auto"/>
            <w:vAlign w:val="center"/>
          </w:tcPr>
          <w:p w14:paraId="1D0581A8" w14:textId="77777777" w:rsidR="00BF0E28" w:rsidRDefault="00BF0E28" w:rsidP="00843B83">
            <w:pPr>
              <w:pStyle w:val="ListParagraph"/>
              <w:numPr>
                <w:ilvl w:val="0"/>
                <w:numId w:val="220"/>
              </w:numPr>
              <w:tabs>
                <w:tab w:val="left" w:pos="4207"/>
              </w:tabs>
              <w:spacing w:after="60" w:line="240" w:lineRule="auto"/>
              <w:ind w:left="454" w:hanging="227"/>
              <w:jc w:val="left"/>
            </w:pPr>
          </w:p>
        </w:tc>
        <w:tc>
          <w:tcPr>
            <w:tcW w:w="665" w:type="pct"/>
            <w:vMerge w:val="restart"/>
            <w:shd w:val="clear" w:color="auto" w:fill="auto"/>
            <w:vAlign w:val="center"/>
          </w:tcPr>
          <w:p w14:paraId="774BC0BA" w14:textId="62298779" w:rsidR="00BF0E28" w:rsidRDefault="00BF0E28" w:rsidP="00BF0E28">
            <w:pPr>
              <w:tabs>
                <w:tab w:val="left" w:pos="4207"/>
              </w:tabs>
              <w:spacing w:after="60" w:line="240" w:lineRule="auto"/>
              <w:jc w:val="left"/>
            </w:pPr>
            <w:r>
              <w:t>Lãnh đạo phòng</w:t>
            </w:r>
          </w:p>
        </w:tc>
        <w:tc>
          <w:tcPr>
            <w:tcW w:w="1062" w:type="pct"/>
            <w:shd w:val="clear" w:color="auto" w:fill="auto"/>
            <w:vAlign w:val="center"/>
          </w:tcPr>
          <w:p w14:paraId="302D9057" w14:textId="50E7A81F" w:rsidR="00BF0E28" w:rsidRDefault="00BF0E28" w:rsidP="00BF0E28">
            <w:pPr>
              <w:tabs>
                <w:tab w:val="left" w:pos="4207"/>
              </w:tabs>
              <w:spacing w:after="60" w:line="240" w:lineRule="auto"/>
              <w:jc w:val="left"/>
              <w:rPr>
                <w:rFonts w:eastAsia="Times New Roman"/>
                <w:color w:val="000000"/>
                <w:szCs w:val="26"/>
              </w:rPr>
            </w:pPr>
            <w:r>
              <w:rPr>
                <w:rFonts w:eastAsia="Times New Roman"/>
                <w:color w:val="000000"/>
                <w:szCs w:val="26"/>
              </w:rPr>
              <w:t>Đã chuyển cho phòng ban xử lý</w:t>
            </w:r>
          </w:p>
        </w:tc>
        <w:tc>
          <w:tcPr>
            <w:tcW w:w="1100" w:type="pct"/>
            <w:shd w:val="clear" w:color="auto" w:fill="auto"/>
            <w:vAlign w:val="center"/>
          </w:tcPr>
          <w:p w14:paraId="5F071B51" w14:textId="6E3F2178" w:rsidR="00BF0E28" w:rsidRDefault="00BF0E28" w:rsidP="00BF0E28">
            <w:pPr>
              <w:tabs>
                <w:tab w:val="left" w:pos="4207"/>
              </w:tabs>
              <w:spacing w:after="60" w:line="240" w:lineRule="auto"/>
              <w:jc w:val="left"/>
            </w:pPr>
            <w:r>
              <w:t>Tiếp nhận và thực hiện</w:t>
            </w:r>
          </w:p>
        </w:tc>
        <w:tc>
          <w:tcPr>
            <w:tcW w:w="1275" w:type="pct"/>
            <w:shd w:val="clear" w:color="auto" w:fill="auto"/>
            <w:vAlign w:val="center"/>
          </w:tcPr>
          <w:p w14:paraId="2EAFD7BB" w14:textId="4CAA8530" w:rsidR="00BF0E28" w:rsidRDefault="00BF0E28" w:rsidP="00BF0E28">
            <w:pPr>
              <w:tabs>
                <w:tab w:val="left" w:pos="4207"/>
              </w:tabs>
              <w:spacing w:after="60" w:line="240" w:lineRule="auto"/>
              <w:jc w:val="left"/>
              <w:rPr>
                <w:rFonts w:eastAsia="Times New Roman"/>
                <w:color w:val="000000"/>
                <w:szCs w:val="26"/>
              </w:rPr>
            </w:pPr>
            <w:r>
              <w:rPr>
                <w:rFonts w:eastAsia="Times New Roman"/>
                <w:color w:val="000000"/>
                <w:szCs w:val="26"/>
              </w:rPr>
              <w:t>Phòng ban đang xử lý</w:t>
            </w:r>
          </w:p>
        </w:tc>
        <w:tc>
          <w:tcPr>
            <w:tcW w:w="505" w:type="pct"/>
            <w:shd w:val="clear" w:color="auto" w:fill="auto"/>
            <w:vAlign w:val="center"/>
          </w:tcPr>
          <w:p w14:paraId="2AF3EA97" w14:textId="06F3E3BF" w:rsidR="00BF0E28" w:rsidRDefault="00BF0E28" w:rsidP="00BF0E28">
            <w:pPr>
              <w:tabs>
                <w:tab w:val="left" w:pos="4207"/>
              </w:tabs>
              <w:spacing w:after="60" w:line="240" w:lineRule="auto"/>
              <w:jc w:val="center"/>
            </w:pPr>
            <w:r>
              <w:t>[3]</w:t>
            </w:r>
          </w:p>
        </w:tc>
      </w:tr>
      <w:tr w:rsidR="00BF0E28" w14:paraId="7B3B16BE" w14:textId="77777777" w:rsidTr="00BF0E28">
        <w:tc>
          <w:tcPr>
            <w:tcW w:w="393" w:type="pct"/>
            <w:shd w:val="clear" w:color="auto" w:fill="auto"/>
            <w:vAlign w:val="center"/>
          </w:tcPr>
          <w:p w14:paraId="6AD8B68F" w14:textId="77777777" w:rsidR="00BF0E28" w:rsidRDefault="00BF0E28" w:rsidP="00843B83">
            <w:pPr>
              <w:pStyle w:val="ListParagraph"/>
              <w:numPr>
                <w:ilvl w:val="0"/>
                <w:numId w:val="220"/>
              </w:numPr>
              <w:tabs>
                <w:tab w:val="left" w:pos="4207"/>
              </w:tabs>
              <w:spacing w:after="60" w:line="240" w:lineRule="auto"/>
              <w:ind w:left="454" w:hanging="227"/>
              <w:jc w:val="left"/>
            </w:pPr>
          </w:p>
        </w:tc>
        <w:tc>
          <w:tcPr>
            <w:tcW w:w="665" w:type="pct"/>
            <w:vMerge/>
            <w:shd w:val="clear" w:color="auto" w:fill="auto"/>
            <w:vAlign w:val="center"/>
          </w:tcPr>
          <w:p w14:paraId="16E07BD2" w14:textId="77777777" w:rsidR="00BF0E28" w:rsidRDefault="00BF0E28" w:rsidP="00BF0E28">
            <w:pPr>
              <w:tabs>
                <w:tab w:val="left" w:pos="4207"/>
              </w:tabs>
              <w:spacing w:after="60" w:line="240" w:lineRule="auto"/>
              <w:jc w:val="left"/>
            </w:pPr>
          </w:p>
        </w:tc>
        <w:tc>
          <w:tcPr>
            <w:tcW w:w="1062" w:type="pct"/>
            <w:shd w:val="clear" w:color="auto" w:fill="auto"/>
            <w:vAlign w:val="center"/>
          </w:tcPr>
          <w:p w14:paraId="3CFAE21C" w14:textId="713D4263" w:rsidR="00BF0E28" w:rsidRDefault="00BF0E28" w:rsidP="00BF0E28">
            <w:pPr>
              <w:tabs>
                <w:tab w:val="left" w:pos="4207"/>
              </w:tabs>
              <w:spacing w:after="60" w:line="240" w:lineRule="auto"/>
              <w:jc w:val="left"/>
              <w:rPr>
                <w:rFonts w:eastAsia="Times New Roman"/>
                <w:color w:val="000000"/>
                <w:szCs w:val="26"/>
              </w:rPr>
            </w:pPr>
            <w:r>
              <w:rPr>
                <w:rFonts w:eastAsia="Times New Roman"/>
                <w:color w:val="000000"/>
                <w:szCs w:val="26"/>
              </w:rPr>
              <w:t>Phòng ban đang xử lý</w:t>
            </w:r>
          </w:p>
        </w:tc>
        <w:tc>
          <w:tcPr>
            <w:tcW w:w="1100" w:type="pct"/>
            <w:shd w:val="clear" w:color="auto" w:fill="auto"/>
            <w:vAlign w:val="center"/>
          </w:tcPr>
          <w:p w14:paraId="7FC11633" w14:textId="5628BB09" w:rsidR="00BF0E28" w:rsidRDefault="00BF0E28" w:rsidP="00BF0E28">
            <w:pPr>
              <w:tabs>
                <w:tab w:val="left" w:pos="4207"/>
              </w:tabs>
              <w:spacing w:after="60" w:line="240" w:lineRule="auto"/>
              <w:jc w:val="left"/>
            </w:pPr>
            <w:r>
              <w:t>Cập nhật nội dung xử lý</w:t>
            </w:r>
          </w:p>
        </w:tc>
        <w:tc>
          <w:tcPr>
            <w:tcW w:w="1275" w:type="pct"/>
            <w:shd w:val="clear" w:color="auto" w:fill="auto"/>
            <w:vAlign w:val="center"/>
          </w:tcPr>
          <w:p w14:paraId="2D7D8E0D" w14:textId="739C37D6" w:rsidR="00BF0E28" w:rsidRDefault="00BF0E28" w:rsidP="00BF0E28">
            <w:pPr>
              <w:tabs>
                <w:tab w:val="left" w:pos="4207"/>
              </w:tabs>
              <w:spacing w:after="60" w:line="240" w:lineRule="auto"/>
              <w:jc w:val="left"/>
              <w:rPr>
                <w:rFonts w:eastAsia="Times New Roman"/>
                <w:color w:val="000000"/>
                <w:szCs w:val="26"/>
              </w:rPr>
            </w:pPr>
            <w:r>
              <w:rPr>
                <w:rFonts w:eastAsia="Times New Roman"/>
                <w:color w:val="000000"/>
                <w:szCs w:val="26"/>
              </w:rPr>
              <w:t>Đã kết thúc</w:t>
            </w:r>
          </w:p>
        </w:tc>
        <w:tc>
          <w:tcPr>
            <w:tcW w:w="505" w:type="pct"/>
            <w:shd w:val="clear" w:color="auto" w:fill="auto"/>
            <w:vAlign w:val="center"/>
          </w:tcPr>
          <w:p w14:paraId="44BF5560" w14:textId="4B16F857" w:rsidR="00BF0E28" w:rsidRDefault="00BF0E28" w:rsidP="00BF0E28">
            <w:pPr>
              <w:tabs>
                <w:tab w:val="left" w:pos="4207"/>
              </w:tabs>
              <w:spacing w:after="60" w:line="240" w:lineRule="auto"/>
              <w:jc w:val="center"/>
            </w:pPr>
            <w:r>
              <w:t>[4]</w:t>
            </w:r>
          </w:p>
        </w:tc>
      </w:tr>
    </w:tbl>
    <w:p w14:paraId="599170A5" w14:textId="77777777" w:rsidR="001D0853" w:rsidRPr="005A126E" w:rsidRDefault="001D0853" w:rsidP="005A126E"/>
    <w:p w14:paraId="0EFC0DE3" w14:textId="35451D88" w:rsidR="00560BA3" w:rsidRDefault="00560BA3" w:rsidP="00560BA3">
      <w:pPr>
        <w:pStyle w:val="Heading4"/>
      </w:pPr>
      <w:r>
        <w:t>Tiếp nhận và chuyển xử lý văn bản đến</w:t>
      </w:r>
    </w:p>
    <w:p w14:paraId="6BEA45AE" w14:textId="77777777" w:rsidR="00B478D4" w:rsidRDefault="00B478D4" w:rsidP="00B478D4">
      <w:pPr>
        <w:keepNext/>
      </w:pPr>
      <w:r>
        <w:rPr>
          <w:noProof/>
        </w:rPr>
        <w:drawing>
          <wp:inline distT="0" distB="0" distL="0" distR="0" wp14:anchorId="47C8EDE3" wp14:editId="6002AEB9">
            <wp:extent cx="5732145" cy="1835150"/>
            <wp:effectExtent l="19050" t="19050" r="20955" b="127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C4E883.tmp"/>
                    <pic:cNvPicPr/>
                  </pic:nvPicPr>
                  <pic:blipFill>
                    <a:blip r:embed="rId194">
                      <a:extLst>
                        <a:ext uri="{28A0092B-C50C-407E-A947-70E740481C1C}">
                          <a14:useLocalDpi xmlns:a14="http://schemas.microsoft.com/office/drawing/2010/main" val="0"/>
                        </a:ext>
                      </a:extLst>
                    </a:blip>
                    <a:stretch>
                      <a:fillRect/>
                    </a:stretch>
                  </pic:blipFill>
                  <pic:spPr>
                    <a:xfrm>
                      <a:off x="0" y="0"/>
                      <a:ext cx="5732145" cy="1835150"/>
                    </a:xfrm>
                    <a:prstGeom prst="rect">
                      <a:avLst/>
                    </a:prstGeom>
                    <a:ln>
                      <a:solidFill>
                        <a:schemeClr val="accent1"/>
                      </a:solidFill>
                    </a:ln>
                  </pic:spPr>
                </pic:pic>
              </a:graphicData>
            </a:graphic>
          </wp:inline>
        </w:drawing>
      </w:r>
    </w:p>
    <w:p w14:paraId="1E791DDC" w14:textId="5FB91B94" w:rsidR="008962EB" w:rsidRDefault="00B478D4" w:rsidP="00CF6664">
      <w:pPr>
        <w:pStyle w:val="Caption"/>
      </w:pPr>
      <w:r>
        <w:t xml:space="preserve">Hình </w:t>
      </w:r>
      <w:fldSimple w:instr=" STYLEREF 2 \s ">
        <w:r w:rsidR="00473123">
          <w:rPr>
            <w:noProof/>
          </w:rPr>
          <w:t>9</w:t>
        </w:r>
      </w:fldSimple>
      <w:r w:rsidR="00473123">
        <w:noBreakHyphen/>
      </w:r>
      <w:fldSimple w:instr=" SEQ Hình \* ARABIC \s 2 ">
        <w:r w:rsidR="00473123">
          <w:rPr>
            <w:noProof/>
          </w:rPr>
          <w:t>1</w:t>
        </w:r>
      </w:fldSimple>
      <w:r>
        <w:t>: Giao diện hiển thị danh sách các văn bản đến</w:t>
      </w:r>
    </w:p>
    <w:p w14:paraId="1E38EAA5" w14:textId="358F16AB" w:rsidR="00F9710B" w:rsidRDefault="006D0154" w:rsidP="00F9710B">
      <w:pPr>
        <w:keepNext/>
      </w:pPr>
      <w:r>
        <w:rPr>
          <w:noProof/>
        </w:rPr>
        <w:lastRenderedPageBreak/>
        <w:drawing>
          <wp:inline distT="0" distB="0" distL="0" distR="0" wp14:anchorId="4D65696C" wp14:editId="4148014E">
            <wp:extent cx="5732145" cy="3917315"/>
            <wp:effectExtent l="19050" t="19050" r="20955" b="260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2145" cy="3917315"/>
                    </a:xfrm>
                    <a:prstGeom prst="rect">
                      <a:avLst/>
                    </a:prstGeom>
                    <a:ln>
                      <a:solidFill>
                        <a:schemeClr val="accent1"/>
                      </a:solidFill>
                    </a:ln>
                  </pic:spPr>
                </pic:pic>
              </a:graphicData>
            </a:graphic>
          </wp:inline>
        </w:drawing>
      </w:r>
    </w:p>
    <w:p w14:paraId="4CA48FC3" w14:textId="760BA5F4" w:rsidR="00B478D4" w:rsidRPr="00B478D4" w:rsidRDefault="00F9710B" w:rsidP="00CF6664">
      <w:pPr>
        <w:pStyle w:val="Caption"/>
      </w:pPr>
      <w:r>
        <w:t xml:space="preserve">Hình </w:t>
      </w:r>
      <w:fldSimple w:instr=" STYLEREF 2 \s ">
        <w:r w:rsidR="00473123">
          <w:rPr>
            <w:noProof/>
          </w:rPr>
          <w:t>9</w:t>
        </w:r>
      </w:fldSimple>
      <w:r w:rsidR="00473123">
        <w:noBreakHyphen/>
      </w:r>
      <w:fldSimple w:instr=" SEQ Hình \* ARABIC \s 2 ">
        <w:r w:rsidR="00473123">
          <w:rPr>
            <w:noProof/>
          </w:rPr>
          <w:t>2</w:t>
        </w:r>
      </w:fldSimple>
      <w:r>
        <w:t>: Giao diện hiển thị Form tiếp nhận văn bản đến</w:t>
      </w:r>
      <w:r w:rsidR="000A37CB">
        <w:t xml:space="preserve"> mới</w:t>
      </w:r>
    </w:p>
    <w:p w14:paraId="2A1C2B57" w14:textId="77777777" w:rsidR="00F9710B" w:rsidRDefault="00F9710B" w:rsidP="00941B88">
      <w:pPr>
        <w:pStyle w:val="UCName"/>
      </w:pPr>
      <w:bookmarkStart w:id="460" w:name="_Ref21018009"/>
      <w:bookmarkStart w:id="461" w:name="_Ref21018010"/>
      <w:bookmarkStart w:id="462" w:name="_Toc22744210"/>
      <w:r>
        <w:t>Tiếp nhận văn bản đến</w:t>
      </w:r>
      <w:bookmarkEnd w:id="460"/>
      <w:bookmarkEnd w:id="461"/>
      <w:bookmarkEnd w:id="462"/>
    </w:p>
    <w:tbl>
      <w:tblPr>
        <w:tblW w:w="5000" w:type="pct"/>
        <w:tblLook w:val="04A0" w:firstRow="1" w:lastRow="0" w:firstColumn="1" w:lastColumn="0" w:noHBand="0" w:noVBand="1"/>
      </w:tblPr>
      <w:tblGrid>
        <w:gridCol w:w="5524"/>
        <w:gridCol w:w="3493"/>
      </w:tblGrid>
      <w:tr w:rsidR="00DF3191" w14:paraId="65DAAB90" w14:textId="77777777" w:rsidTr="00DF3191">
        <w:tc>
          <w:tcPr>
            <w:tcW w:w="3063" w:type="pct"/>
            <w:tcBorders>
              <w:top w:val="single" w:sz="4" w:space="0" w:color="000000"/>
              <w:left w:val="single" w:sz="4" w:space="0" w:color="000000"/>
              <w:bottom w:val="single" w:sz="4" w:space="0" w:color="000000"/>
              <w:right w:val="nil"/>
            </w:tcBorders>
            <w:hideMark/>
          </w:tcPr>
          <w:p w14:paraId="168D567F" w14:textId="3F7CC8B9" w:rsidR="00DF3191" w:rsidRDefault="00DF3191" w:rsidP="00DF3191">
            <w:pPr>
              <w:spacing w:before="60" w:line="276" w:lineRule="auto"/>
              <w:rPr>
                <w:szCs w:val="26"/>
              </w:rPr>
            </w:pPr>
            <w:r>
              <w:rPr>
                <w:b/>
                <w:szCs w:val="26"/>
              </w:rPr>
              <w:t>Tên Usecase:</w:t>
            </w:r>
            <w:r>
              <w:rPr>
                <w:szCs w:val="26"/>
              </w:rPr>
              <w:t xml:space="preserve"> </w:t>
            </w:r>
            <w:r>
              <w:t>Tiếp nhận văn bản đến</w:t>
            </w:r>
          </w:p>
        </w:tc>
        <w:tc>
          <w:tcPr>
            <w:tcW w:w="1937" w:type="pct"/>
            <w:tcBorders>
              <w:top w:val="single" w:sz="4" w:space="0" w:color="000000"/>
              <w:left w:val="single" w:sz="4" w:space="0" w:color="000000"/>
              <w:bottom w:val="single" w:sz="4" w:space="0" w:color="000000"/>
              <w:right w:val="single" w:sz="4" w:space="0" w:color="000000"/>
            </w:tcBorders>
            <w:hideMark/>
          </w:tcPr>
          <w:p w14:paraId="473C0D65" w14:textId="77777777" w:rsidR="00DF3191" w:rsidRDefault="00DF3191" w:rsidP="00DF3191">
            <w:pPr>
              <w:snapToGrid w:val="0"/>
              <w:spacing w:before="60" w:line="276" w:lineRule="auto"/>
              <w:rPr>
                <w:szCs w:val="26"/>
              </w:rPr>
            </w:pPr>
            <w:r>
              <w:rPr>
                <w:b/>
                <w:szCs w:val="26"/>
              </w:rPr>
              <w:t>Mức độ BMT:</w:t>
            </w:r>
            <w:r>
              <w:rPr>
                <w:szCs w:val="26"/>
              </w:rPr>
              <w:t xml:space="preserve"> B</w:t>
            </w:r>
          </w:p>
        </w:tc>
      </w:tr>
      <w:tr w:rsidR="00DF3191" w14:paraId="79B75C49" w14:textId="77777777" w:rsidTr="00DF3191">
        <w:tc>
          <w:tcPr>
            <w:tcW w:w="3063" w:type="pct"/>
            <w:tcBorders>
              <w:top w:val="single" w:sz="4" w:space="0" w:color="000000"/>
              <w:left w:val="single" w:sz="4" w:space="0" w:color="000000"/>
              <w:bottom w:val="single" w:sz="4" w:space="0" w:color="000000"/>
              <w:right w:val="nil"/>
            </w:tcBorders>
            <w:hideMark/>
          </w:tcPr>
          <w:p w14:paraId="10F4A548" w14:textId="0A932F03" w:rsidR="00DF3191" w:rsidRPr="00811651" w:rsidRDefault="00DF3191" w:rsidP="00DF3191">
            <w:pPr>
              <w:snapToGrid w:val="0"/>
              <w:spacing w:before="60" w:line="276" w:lineRule="auto"/>
              <w:rPr>
                <w:szCs w:val="26"/>
              </w:rPr>
            </w:pPr>
            <w:r>
              <w:rPr>
                <w:b/>
                <w:szCs w:val="26"/>
              </w:rPr>
              <w:t xml:space="preserve">Tác nhân chính: </w:t>
            </w:r>
            <w:r>
              <w:rPr>
                <w:szCs w:val="26"/>
              </w:rPr>
              <w:t>Văn thư</w:t>
            </w:r>
          </w:p>
        </w:tc>
        <w:tc>
          <w:tcPr>
            <w:tcW w:w="1937" w:type="pct"/>
            <w:tcBorders>
              <w:top w:val="single" w:sz="4" w:space="0" w:color="000000"/>
              <w:left w:val="single" w:sz="4" w:space="0" w:color="000000"/>
              <w:bottom w:val="single" w:sz="4" w:space="0" w:color="000000"/>
              <w:right w:val="single" w:sz="4" w:space="0" w:color="000000"/>
            </w:tcBorders>
            <w:hideMark/>
          </w:tcPr>
          <w:p w14:paraId="14757933" w14:textId="77777777" w:rsidR="00DF3191" w:rsidRDefault="00DF3191" w:rsidP="00DF3191">
            <w:pPr>
              <w:snapToGrid w:val="0"/>
              <w:spacing w:before="60" w:line="276" w:lineRule="auto"/>
              <w:rPr>
                <w:szCs w:val="26"/>
              </w:rPr>
            </w:pPr>
            <w:r>
              <w:rPr>
                <w:b/>
                <w:szCs w:val="26"/>
              </w:rPr>
              <w:t xml:space="preserve">Tác nhân phụ: </w:t>
            </w:r>
            <w:r>
              <w:rPr>
                <w:szCs w:val="26"/>
              </w:rPr>
              <w:t>Hệ thống</w:t>
            </w:r>
          </w:p>
        </w:tc>
      </w:tr>
      <w:tr w:rsidR="00DF3191" w14:paraId="13752182"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0A5C56A8" w14:textId="6C382564" w:rsidR="00DF3191" w:rsidRPr="00811651" w:rsidRDefault="00DF3191" w:rsidP="00DF3191">
            <w:pPr>
              <w:spacing w:before="60" w:line="276" w:lineRule="auto"/>
              <w:rPr>
                <w:szCs w:val="26"/>
              </w:rPr>
            </w:pPr>
            <w:r>
              <w:rPr>
                <w:b/>
                <w:szCs w:val="26"/>
              </w:rPr>
              <w:t xml:space="preserve">Mô tả Usecase: </w:t>
            </w:r>
            <w:r>
              <w:rPr>
                <w:szCs w:val="26"/>
              </w:rPr>
              <w:t>Văn thư t</w:t>
            </w:r>
            <w:r>
              <w:t>iếp nhận văn bản đến</w:t>
            </w:r>
          </w:p>
        </w:tc>
      </w:tr>
      <w:tr w:rsidR="00DF3191" w14:paraId="1C4E0693"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0F932DBB" w14:textId="2B3D9479" w:rsidR="00DF3191" w:rsidRPr="00811651" w:rsidRDefault="00DF3191" w:rsidP="00DF3191">
            <w:pPr>
              <w:snapToGrid w:val="0"/>
              <w:spacing w:before="60" w:line="276" w:lineRule="auto"/>
              <w:rPr>
                <w:szCs w:val="26"/>
              </w:rPr>
            </w:pPr>
            <w:r>
              <w:rPr>
                <w:b/>
                <w:szCs w:val="26"/>
              </w:rPr>
              <w:t xml:space="preserve">Điều kiện để bắt đầu Usecase: </w:t>
            </w:r>
            <w:r w:rsidR="00FE1ECF">
              <w:rPr>
                <w:szCs w:val="26"/>
              </w:rPr>
              <w:t>Văn thư đăng nhập thành công vào hệ thống.</w:t>
            </w:r>
          </w:p>
        </w:tc>
      </w:tr>
      <w:tr w:rsidR="00DF3191" w14:paraId="6C9A2B97"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785EEC3F" w14:textId="49386E05" w:rsidR="00DF3191" w:rsidRPr="00821F36" w:rsidRDefault="00DF3191" w:rsidP="00DF3191">
            <w:pPr>
              <w:snapToGrid w:val="0"/>
              <w:spacing w:before="60" w:line="276" w:lineRule="auto"/>
              <w:rPr>
                <w:szCs w:val="26"/>
              </w:rPr>
            </w:pPr>
            <w:r>
              <w:rPr>
                <w:b/>
                <w:szCs w:val="26"/>
              </w:rPr>
              <w:t xml:space="preserve">Điều kiện để kết thúc Usecase: </w:t>
            </w:r>
            <w:r w:rsidR="00FE1ECF">
              <w:rPr>
                <w:szCs w:val="26"/>
              </w:rPr>
              <w:t>Tiếp nhận văn bản đến thành công</w:t>
            </w:r>
          </w:p>
        </w:tc>
      </w:tr>
      <w:tr w:rsidR="00DF3191" w14:paraId="15BC2610" w14:textId="77777777" w:rsidTr="00DF3191">
        <w:tc>
          <w:tcPr>
            <w:tcW w:w="5000" w:type="pct"/>
            <w:gridSpan w:val="2"/>
            <w:tcBorders>
              <w:top w:val="single" w:sz="4" w:space="0" w:color="000000"/>
              <w:left w:val="single" w:sz="4" w:space="0" w:color="000000"/>
              <w:bottom w:val="single" w:sz="4" w:space="0" w:color="000000"/>
              <w:right w:val="single" w:sz="4" w:space="0" w:color="000000"/>
            </w:tcBorders>
          </w:tcPr>
          <w:p w14:paraId="71871FB0" w14:textId="106A53C0" w:rsidR="00DF3191" w:rsidRPr="00811651" w:rsidRDefault="00DF3191" w:rsidP="00DF3191">
            <w:pPr>
              <w:snapToGrid w:val="0"/>
              <w:spacing w:before="60" w:line="276" w:lineRule="auto"/>
              <w:rPr>
                <w:szCs w:val="26"/>
              </w:rPr>
            </w:pPr>
            <w:r>
              <w:rPr>
                <w:b/>
                <w:szCs w:val="26"/>
              </w:rPr>
              <w:t>Trình tự các sự kiện trong quá trình hoạt động của Usecase:</w:t>
            </w:r>
          </w:p>
          <w:p w14:paraId="67D78910" w14:textId="5AB57006" w:rsidR="00DF3191" w:rsidRPr="00116297" w:rsidRDefault="00FE1ECF" w:rsidP="009B4B77">
            <w:pPr>
              <w:pStyle w:val="ListParagraph"/>
              <w:numPr>
                <w:ilvl w:val="0"/>
                <w:numId w:val="102"/>
              </w:numPr>
              <w:rPr>
                <w:rFonts w:eastAsia="Calibri"/>
                <w:color w:val="000000"/>
                <w:szCs w:val="26"/>
              </w:rPr>
            </w:pPr>
            <w:r>
              <w:rPr>
                <w:szCs w:val="26"/>
                <w:lang w:val="en-US"/>
              </w:rPr>
              <w:t>Văn thư</w:t>
            </w:r>
            <w:r w:rsidR="00DF3191">
              <w:rPr>
                <w:szCs w:val="26"/>
              </w:rPr>
              <w:t xml:space="preserve"> truy cập chức năng [</w:t>
            </w:r>
            <w:r>
              <w:rPr>
                <w:szCs w:val="26"/>
                <w:lang w:val="en-US"/>
              </w:rPr>
              <w:t>Văn bản đến</w:t>
            </w:r>
            <w:r w:rsidR="00DF3191">
              <w:rPr>
                <w:szCs w:val="26"/>
              </w:rPr>
              <w:t>], hệ thống hiể</w:t>
            </w:r>
            <w:r>
              <w:rPr>
                <w:szCs w:val="26"/>
              </w:rPr>
              <w:t>n thị danh sách các văn bản đến của đơn vị</w:t>
            </w:r>
            <w:r w:rsidR="00DF3191">
              <w:rPr>
                <w:szCs w:val="26"/>
                <w:lang w:val="en-US"/>
              </w:rPr>
              <w:t>.</w:t>
            </w:r>
          </w:p>
          <w:p w14:paraId="15B744FC" w14:textId="77777777" w:rsidR="00DF3191" w:rsidRPr="00D77BD9" w:rsidRDefault="00FE1ECF" w:rsidP="009B4B77">
            <w:pPr>
              <w:pStyle w:val="ListParagraph"/>
              <w:numPr>
                <w:ilvl w:val="0"/>
                <w:numId w:val="102"/>
              </w:numPr>
              <w:rPr>
                <w:rFonts w:eastAsia="Calibri"/>
                <w:color w:val="000000"/>
                <w:szCs w:val="26"/>
              </w:rPr>
            </w:pPr>
            <w:r>
              <w:rPr>
                <w:rFonts w:eastAsia="Calibri"/>
                <w:color w:val="000000"/>
                <w:szCs w:val="26"/>
                <w:lang w:val="en-US"/>
              </w:rPr>
              <w:t>Văn thư chọn chức năng [Tiếp nhận văn bản đến], hệ thống hiển thị form tiếp nhận văn bản đến</w:t>
            </w:r>
            <w:r w:rsidR="00DF3191">
              <w:rPr>
                <w:rFonts w:eastAsia="Calibri"/>
                <w:color w:val="000000"/>
                <w:szCs w:val="26"/>
                <w:lang w:val="en-US"/>
              </w:rPr>
              <w:t>.</w:t>
            </w:r>
          </w:p>
          <w:p w14:paraId="32DE2CD2" w14:textId="77777777" w:rsidR="00D77BD9" w:rsidRPr="00D77BD9" w:rsidRDefault="00D77BD9" w:rsidP="009B4B77">
            <w:pPr>
              <w:pStyle w:val="ListParagraph"/>
              <w:numPr>
                <w:ilvl w:val="0"/>
                <w:numId w:val="102"/>
              </w:numPr>
              <w:rPr>
                <w:rFonts w:eastAsia="Calibri"/>
                <w:color w:val="000000"/>
                <w:szCs w:val="26"/>
              </w:rPr>
            </w:pPr>
            <w:r>
              <w:rPr>
                <w:rFonts w:eastAsia="Calibri"/>
                <w:color w:val="000000"/>
                <w:szCs w:val="26"/>
                <w:lang w:val="en-US"/>
              </w:rPr>
              <w:t>Văn thư nhập các thông tin của văn bản đến và thông tin tiếp nhận.</w:t>
            </w:r>
          </w:p>
          <w:p w14:paraId="52B21AD4" w14:textId="6A8D198D" w:rsidR="00D77BD9" w:rsidRDefault="00D77BD9" w:rsidP="00FE3BDD">
            <w:pPr>
              <w:pStyle w:val="ListParagraph"/>
              <w:numPr>
                <w:ilvl w:val="0"/>
                <w:numId w:val="102"/>
              </w:numPr>
              <w:rPr>
                <w:rFonts w:eastAsia="Calibri"/>
                <w:color w:val="000000"/>
                <w:szCs w:val="26"/>
              </w:rPr>
            </w:pPr>
            <w:r>
              <w:rPr>
                <w:rFonts w:eastAsia="Calibri"/>
                <w:color w:val="000000"/>
                <w:szCs w:val="26"/>
                <w:lang w:val="en-US"/>
              </w:rPr>
              <w:t xml:space="preserve">Văn thư phân loại văn bản đến thuộc văn bản thường hay văn bản chứng thư số và nhấn chuyển cho Lãnh đạo </w:t>
            </w:r>
            <w:r w:rsidR="00FE3BDD">
              <w:rPr>
                <w:rFonts w:eastAsia="Calibri"/>
                <w:color w:val="000000"/>
                <w:szCs w:val="26"/>
                <w:lang w:val="en-US"/>
              </w:rPr>
              <w:t>Cục</w:t>
            </w:r>
            <w:r w:rsidR="00DA4B7C">
              <w:rPr>
                <w:rFonts w:eastAsia="Calibri"/>
                <w:color w:val="000000"/>
                <w:szCs w:val="26"/>
                <w:lang w:val="en-US"/>
              </w:rPr>
              <w:t>.</w:t>
            </w:r>
          </w:p>
        </w:tc>
      </w:tr>
      <w:tr w:rsidR="00DF3191" w14:paraId="012B86E3"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6E0CEEA1" w14:textId="5A2115B9" w:rsidR="00DF3191" w:rsidRPr="00811651" w:rsidRDefault="00DF3191" w:rsidP="00DA4B7C">
            <w:pPr>
              <w:snapToGrid w:val="0"/>
              <w:spacing w:before="60" w:line="276" w:lineRule="auto"/>
              <w:rPr>
                <w:szCs w:val="26"/>
              </w:rPr>
            </w:pPr>
            <w:r>
              <w:rPr>
                <w:b/>
                <w:szCs w:val="26"/>
              </w:rPr>
              <w:t xml:space="preserve">Hoàn cảnh sử dụng thành công cơ bản: </w:t>
            </w:r>
            <w:r w:rsidR="00DA4B7C">
              <w:rPr>
                <w:szCs w:val="26"/>
              </w:rPr>
              <w:t>Tiếp nhận văn bản thành công và chuyển xử lý văn bản.</w:t>
            </w:r>
          </w:p>
        </w:tc>
      </w:tr>
      <w:tr w:rsidR="00DF3191" w14:paraId="6E5443EA"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29C674C0" w14:textId="7293BB09" w:rsidR="00DF3191" w:rsidRDefault="00DF3191" w:rsidP="00DA4B7C">
            <w:pPr>
              <w:snapToGrid w:val="0"/>
              <w:spacing w:before="60" w:line="276" w:lineRule="auto"/>
              <w:rPr>
                <w:b/>
                <w:szCs w:val="26"/>
              </w:rPr>
            </w:pPr>
            <w:r>
              <w:rPr>
                <w:b/>
                <w:szCs w:val="26"/>
              </w:rPr>
              <w:t>Hoàn cảnh sử dụng phụ (thay thế) trong trường hợ</w:t>
            </w:r>
            <w:r w:rsidR="00DA4B7C">
              <w:rPr>
                <w:b/>
                <w:szCs w:val="26"/>
              </w:rPr>
              <w:t>p không thành công:</w:t>
            </w:r>
          </w:p>
          <w:p w14:paraId="3ED7A9A3" w14:textId="77777777" w:rsidR="00DA4B7C" w:rsidRPr="00DA4B7C" w:rsidRDefault="00DA4B7C" w:rsidP="00A8287A">
            <w:pPr>
              <w:pStyle w:val="ListParagraph"/>
              <w:numPr>
                <w:ilvl w:val="0"/>
                <w:numId w:val="41"/>
              </w:numPr>
              <w:snapToGrid w:val="0"/>
              <w:spacing w:before="60"/>
              <w:rPr>
                <w:szCs w:val="26"/>
              </w:rPr>
            </w:pPr>
            <w:r>
              <w:rPr>
                <w:szCs w:val="26"/>
                <w:lang w:val="en-US"/>
              </w:rPr>
              <w:lastRenderedPageBreak/>
              <w:t>Văn thư nhấn nút [Lưu nháp] thì văn bản sẽ được lưu lại và ở trạng thái [Dự thảo]</w:t>
            </w:r>
          </w:p>
          <w:p w14:paraId="7DE25142" w14:textId="6AB1345D" w:rsidR="00DA4B7C" w:rsidRPr="00DA4B7C" w:rsidRDefault="00DA4B7C" w:rsidP="00A8287A">
            <w:pPr>
              <w:pStyle w:val="ListParagraph"/>
              <w:numPr>
                <w:ilvl w:val="0"/>
                <w:numId w:val="41"/>
              </w:numPr>
              <w:snapToGrid w:val="0"/>
              <w:spacing w:before="60"/>
              <w:rPr>
                <w:szCs w:val="26"/>
              </w:rPr>
            </w:pPr>
            <w:r>
              <w:rPr>
                <w:szCs w:val="26"/>
                <w:lang w:val="en-US"/>
              </w:rPr>
              <w:t>Văn thư nhấn nút [</w:t>
            </w:r>
            <w:r w:rsidR="006D0154">
              <w:rPr>
                <w:szCs w:val="26"/>
                <w:lang w:val="en-US"/>
              </w:rPr>
              <w:t>Quay lại</w:t>
            </w:r>
            <w:r>
              <w:rPr>
                <w:szCs w:val="26"/>
                <w:lang w:val="en-US"/>
              </w:rPr>
              <w:t>] thì sẽ hủy việc nhập văn bản đế</w:t>
            </w:r>
            <w:r w:rsidR="009368B1">
              <w:rPr>
                <w:szCs w:val="26"/>
                <w:lang w:val="en-US"/>
              </w:rPr>
              <w:t>n</w:t>
            </w:r>
            <w:r w:rsidR="006D0154">
              <w:rPr>
                <w:szCs w:val="26"/>
                <w:lang w:val="en-US"/>
              </w:rPr>
              <w:t xml:space="preserve"> và quay lại danh sách văn bản</w:t>
            </w:r>
            <w:r w:rsidR="009368B1">
              <w:rPr>
                <w:szCs w:val="26"/>
                <w:lang w:val="en-US"/>
              </w:rPr>
              <w:t>.</w:t>
            </w:r>
          </w:p>
        </w:tc>
      </w:tr>
      <w:tr w:rsidR="00DF3191" w14:paraId="7054B580"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31BE65D0" w14:textId="013C9592" w:rsidR="00DF3191" w:rsidRDefault="00DF3191" w:rsidP="00FE3BDD">
            <w:pPr>
              <w:snapToGrid w:val="0"/>
              <w:spacing w:before="60" w:line="276" w:lineRule="auto"/>
              <w:rPr>
                <w:szCs w:val="26"/>
              </w:rPr>
            </w:pPr>
            <w:r>
              <w:rPr>
                <w:b/>
                <w:szCs w:val="26"/>
              </w:rPr>
              <w:t>Hành động liên quan sẽ xảy ra khi Usecase kết thúc:</w:t>
            </w:r>
            <w:r>
              <w:rPr>
                <w:szCs w:val="26"/>
              </w:rPr>
              <w:t xml:space="preserve"> </w:t>
            </w:r>
            <w:r w:rsidR="00DA4B7C">
              <w:rPr>
                <w:rFonts w:eastAsia="Times New Roman"/>
                <w:color w:val="000000"/>
                <w:szCs w:val="26"/>
              </w:rPr>
              <w:t>Văn bản đến thuộc trạng thái [Đang trình lãnh đạo]</w:t>
            </w:r>
          </w:p>
        </w:tc>
      </w:tr>
      <w:tr w:rsidR="00DF3191" w14:paraId="018DD836"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7CC3E0A3" w14:textId="77777777" w:rsidR="00DF3191" w:rsidRDefault="00DF3191" w:rsidP="00DF3191">
            <w:pPr>
              <w:snapToGrid w:val="0"/>
              <w:spacing w:before="60" w:line="276" w:lineRule="auto"/>
              <w:rPr>
                <w:szCs w:val="26"/>
              </w:rPr>
            </w:pPr>
            <w:r>
              <w:rPr>
                <w:b/>
                <w:szCs w:val="26"/>
              </w:rPr>
              <w:t>Các yêu cầu phi chức năng:</w:t>
            </w:r>
            <w:r>
              <w:rPr>
                <w:szCs w:val="26"/>
              </w:rPr>
              <w:t xml:space="preserve"> Không có</w:t>
            </w:r>
          </w:p>
        </w:tc>
      </w:tr>
    </w:tbl>
    <w:p w14:paraId="0D768307" w14:textId="77777777" w:rsidR="00DF3191" w:rsidRDefault="00DF3191" w:rsidP="00DF3191"/>
    <w:p w14:paraId="03EE5CE8" w14:textId="2261E4B1" w:rsidR="005A126E" w:rsidRDefault="005A126E" w:rsidP="00941B88">
      <w:pPr>
        <w:pStyle w:val="UCName"/>
      </w:pPr>
      <w:bookmarkStart w:id="463" w:name="_Ref21906529"/>
      <w:bookmarkStart w:id="464" w:name="_Ref21906531"/>
      <w:bookmarkStart w:id="465" w:name="_Toc22744211"/>
      <w:r>
        <w:t>Phê duyệt, phân công thực hiện văn bản đến</w:t>
      </w:r>
      <w:bookmarkEnd w:id="463"/>
      <w:bookmarkEnd w:id="464"/>
      <w:bookmarkEnd w:id="465"/>
    </w:p>
    <w:tbl>
      <w:tblPr>
        <w:tblW w:w="5000" w:type="pct"/>
        <w:tblLook w:val="04A0" w:firstRow="1" w:lastRow="0" w:firstColumn="1" w:lastColumn="0" w:noHBand="0" w:noVBand="1"/>
      </w:tblPr>
      <w:tblGrid>
        <w:gridCol w:w="5524"/>
        <w:gridCol w:w="3493"/>
      </w:tblGrid>
      <w:tr w:rsidR="006D0154" w14:paraId="4393261B" w14:textId="77777777" w:rsidTr="00E93EC6">
        <w:tc>
          <w:tcPr>
            <w:tcW w:w="3063" w:type="pct"/>
            <w:tcBorders>
              <w:top w:val="single" w:sz="4" w:space="0" w:color="000000"/>
              <w:left w:val="single" w:sz="4" w:space="0" w:color="000000"/>
              <w:bottom w:val="single" w:sz="4" w:space="0" w:color="000000"/>
              <w:right w:val="nil"/>
            </w:tcBorders>
            <w:hideMark/>
          </w:tcPr>
          <w:p w14:paraId="06900816" w14:textId="679D561B" w:rsidR="006D0154" w:rsidRDefault="006D0154" w:rsidP="00E93EC6">
            <w:pPr>
              <w:spacing w:before="60" w:line="276" w:lineRule="auto"/>
              <w:rPr>
                <w:szCs w:val="26"/>
              </w:rPr>
            </w:pPr>
            <w:r>
              <w:rPr>
                <w:b/>
                <w:szCs w:val="26"/>
              </w:rPr>
              <w:t>Tên Usecase:</w:t>
            </w:r>
            <w:r>
              <w:rPr>
                <w:szCs w:val="26"/>
              </w:rPr>
              <w:t xml:space="preserve"> </w:t>
            </w:r>
            <w:r w:rsidR="00F80CB9">
              <w:t>Phê duyệt, phân công thực hiện văn bản đến</w:t>
            </w:r>
          </w:p>
        </w:tc>
        <w:tc>
          <w:tcPr>
            <w:tcW w:w="1937" w:type="pct"/>
            <w:tcBorders>
              <w:top w:val="single" w:sz="4" w:space="0" w:color="000000"/>
              <w:left w:val="single" w:sz="4" w:space="0" w:color="000000"/>
              <w:bottom w:val="single" w:sz="4" w:space="0" w:color="000000"/>
              <w:right w:val="single" w:sz="4" w:space="0" w:color="000000"/>
            </w:tcBorders>
            <w:hideMark/>
          </w:tcPr>
          <w:p w14:paraId="5E92DF73" w14:textId="77777777" w:rsidR="006D0154" w:rsidRDefault="006D0154" w:rsidP="00E93EC6">
            <w:pPr>
              <w:snapToGrid w:val="0"/>
              <w:spacing w:before="60" w:line="276" w:lineRule="auto"/>
              <w:rPr>
                <w:szCs w:val="26"/>
              </w:rPr>
            </w:pPr>
            <w:r>
              <w:rPr>
                <w:b/>
                <w:szCs w:val="26"/>
              </w:rPr>
              <w:t>Mức độ BMT:</w:t>
            </w:r>
            <w:r>
              <w:rPr>
                <w:szCs w:val="26"/>
              </w:rPr>
              <w:t xml:space="preserve"> B</w:t>
            </w:r>
          </w:p>
        </w:tc>
      </w:tr>
      <w:tr w:rsidR="006D0154" w14:paraId="172A8B43" w14:textId="77777777" w:rsidTr="00E93EC6">
        <w:tc>
          <w:tcPr>
            <w:tcW w:w="3063" w:type="pct"/>
            <w:tcBorders>
              <w:top w:val="single" w:sz="4" w:space="0" w:color="000000"/>
              <w:left w:val="single" w:sz="4" w:space="0" w:color="000000"/>
              <w:bottom w:val="single" w:sz="4" w:space="0" w:color="000000"/>
              <w:right w:val="nil"/>
            </w:tcBorders>
            <w:hideMark/>
          </w:tcPr>
          <w:p w14:paraId="7F299FCA" w14:textId="58429D6D" w:rsidR="006D0154" w:rsidRPr="00811651" w:rsidRDefault="006D0154" w:rsidP="00E93EC6">
            <w:pPr>
              <w:snapToGrid w:val="0"/>
              <w:spacing w:before="60" w:line="276" w:lineRule="auto"/>
              <w:rPr>
                <w:szCs w:val="26"/>
              </w:rPr>
            </w:pPr>
            <w:r>
              <w:rPr>
                <w:b/>
                <w:szCs w:val="26"/>
              </w:rPr>
              <w:t xml:space="preserve">Tác nhân chính: </w:t>
            </w:r>
            <w:r>
              <w:rPr>
                <w:szCs w:val="26"/>
              </w:rPr>
              <w:t>Lãnh đạo Cục</w:t>
            </w:r>
          </w:p>
        </w:tc>
        <w:tc>
          <w:tcPr>
            <w:tcW w:w="1937" w:type="pct"/>
            <w:tcBorders>
              <w:top w:val="single" w:sz="4" w:space="0" w:color="000000"/>
              <w:left w:val="single" w:sz="4" w:space="0" w:color="000000"/>
              <w:bottom w:val="single" w:sz="4" w:space="0" w:color="000000"/>
              <w:right w:val="single" w:sz="4" w:space="0" w:color="000000"/>
            </w:tcBorders>
            <w:hideMark/>
          </w:tcPr>
          <w:p w14:paraId="7AE3FB3F" w14:textId="77777777" w:rsidR="006D0154" w:rsidRDefault="006D0154" w:rsidP="00E93EC6">
            <w:pPr>
              <w:snapToGrid w:val="0"/>
              <w:spacing w:before="60" w:line="276" w:lineRule="auto"/>
              <w:rPr>
                <w:szCs w:val="26"/>
              </w:rPr>
            </w:pPr>
            <w:r>
              <w:rPr>
                <w:b/>
                <w:szCs w:val="26"/>
              </w:rPr>
              <w:t xml:space="preserve">Tác nhân phụ: </w:t>
            </w:r>
            <w:r>
              <w:rPr>
                <w:szCs w:val="26"/>
              </w:rPr>
              <w:t>Hệ thống</w:t>
            </w:r>
          </w:p>
        </w:tc>
      </w:tr>
      <w:tr w:rsidR="006D0154" w14:paraId="22321C3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62D480E" w14:textId="750C37D5" w:rsidR="006D0154" w:rsidRPr="00811651" w:rsidRDefault="006D0154" w:rsidP="00E93EC6">
            <w:pPr>
              <w:spacing w:before="60" w:line="276" w:lineRule="auto"/>
              <w:rPr>
                <w:szCs w:val="26"/>
              </w:rPr>
            </w:pPr>
            <w:r>
              <w:rPr>
                <w:b/>
                <w:szCs w:val="26"/>
              </w:rPr>
              <w:t xml:space="preserve">Mô tả Usecase: </w:t>
            </w:r>
            <w:r>
              <w:rPr>
                <w:szCs w:val="26"/>
              </w:rPr>
              <w:t xml:space="preserve">Lãnh đạo Cục </w:t>
            </w:r>
            <w:r w:rsidR="00F80CB9">
              <w:t>phê duyệt, phân công thực hiện văn bản đến</w:t>
            </w:r>
          </w:p>
        </w:tc>
      </w:tr>
      <w:tr w:rsidR="006D0154" w14:paraId="378CB219"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0C6CEC0" w14:textId="77777777" w:rsidR="00F80CB9" w:rsidRDefault="006D0154" w:rsidP="00E93EC6">
            <w:pPr>
              <w:snapToGrid w:val="0"/>
              <w:spacing w:before="60" w:line="276" w:lineRule="auto"/>
              <w:rPr>
                <w:b/>
                <w:szCs w:val="26"/>
              </w:rPr>
            </w:pPr>
            <w:r>
              <w:rPr>
                <w:b/>
                <w:szCs w:val="26"/>
              </w:rPr>
              <w:t xml:space="preserve">Điều kiện để bắt đầu Usecase: </w:t>
            </w:r>
          </w:p>
          <w:p w14:paraId="37C1DF2D" w14:textId="77777777" w:rsidR="006D0154" w:rsidRDefault="006D0154" w:rsidP="00A8287A">
            <w:pPr>
              <w:pStyle w:val="ListParagraph"/>
              <w:numPr>
                <w:ilvl w:val="0"/>
                <w:numId w:val="41"/>
              </w:numPr>
              <w:snapToGrid w:val="0"/>
              <w:spacing w:before="60"/>
              <w:rPr>
                <w:szCs w:val="26"/>
              </w:rPr>
            </w:pPr>
            <w:r w:rsidRPr="00F80CB9">
              <w:rPr>
                <w:szCs w:val="26"/>
              </w:rPr>
              <w:t>Lãnh đạo Cục đăng nhập thành công vào hệ thống.</w:t>
            </w:r>
          </w:p>
          <w:p w14:paraId="7770A591" w14:textId="239B8B27" w:rsidR="00F80CB9" w:rsidRPr="00F80CB9" w:rsidRDefault="00F80CB9" w:rsidP="00A8287A">
            <w:pPr>
              <w:pStyle w:val="ListParagraph"/>
              <w:numPr>
                <w:ilvl w:val="0"/>
                <w:numId w:val="41"/>
              </w:numPr>
              <w:snapToGrid w:val="0"/>
              <w:spacing w:before="60"/>
              <w:rPr>
                <w:szCs w:val="26"/>
              </w:rPr>
            </w:pPr>
            <w:r>
              <w:rPr>
                <w:szCs w:val="26"/>
                <w:lang w:val="en-US"/>
              </w:rPr>
              <w:t>Có văn bản đến được trình cho Lãnh đạo Cục</w:t>
            </w:r>
          </w:p>
        </w:tc>
      </w:tr>
      <w:tr w:rsidR="006D0154" w14:paraId="30E5B234"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B993DD4" w14:textId="249D32C0" w:rsidR="006D0154" w:rsidRPr="00821F36" w:rsidRDefault="006D0154" w:rsidP="00E93EC6">
            <w:pPr>
              <w:snapToGrid w:val="0"/>
              <w:spacing w:before="60" w:line="276" w:lineRule="auto"/>
              <w:rPr>
                <w:szCs w:val="26"/>
              </w:rPr>
            </w:pPr>
            <w:r>
              <w:rPr>
                <w:b/>
                <w:szCs w:val="26"/>
              </w:rPr>
              <w:t xml:space="preserve">Điều kiện để kết thúc Usecase: </w:t>
            </w:r>
            <w:r w:rsidR="000D0487">
              <w:t>Phê duyệt, phân công thực hiện văn bản đến</w:t>
            </w:r>
            <w:r>
              <w:rPr>
                <w:szCs w:val="26"/>
              </w:rPr>
              <w:t xml:space="preserve"> thành công</w:t>
            </w:r>
          </w:p>
        </w:tc>
      </w:tr>
      <w:tr w:rsidR="006D0154" w14:paraId="0AFF901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76F2339A" w14:textId="77777777" w:rsidR="006D0154" w:rsidRPr="00811651" w:rsidRDefault="006D0154" w:rsidP="00E93EC6">
            <w:pPr>
              <w:snapToGrid w:val="0"/>
              <w:spacing w:before="60" w:line="276" w:lineRule="auto"/>
              <w:rPr>
                <w:szCs w:val="26"/>
              </w:rPr>
            </w:pPr>
            <w:r>
              <w:rPr>
                <w:b/>
                <w:szCs w:val="26"/>
              </w:rPr>
              <w:t>Trình tự các sự kiện trong quá trình hoạt động của Usecase:</w:t>
            </w:r>
          </w:p>
          <w:p w14:paraId="44B29C6C" w14:textId="73DD2773" w:rsidR="006D0154" w:rsidRPr="00116297" w:rsidRDefault="006D0154" w:rsidP="009B4B77">
            <w:pPr>
              <w:pStyle w:val="ListParagraph"/>
              <w:numPr>
                <w:ilvl w:val="0"/>
                <w:numId w:val="103"/>
              </w:numPr>
              <w:rPr>
                <w:rFonts w:eastAsia="Calibri"/>
                <w:color w:val="000000"/>
                <w:szCs w:val="26"/>
              </w:rPr>
            </w:pPr>
            <w:r>
              <w:rPr>
                <w:szCs w:val="26"/>
                <w:lang w:val="en-US"/>
              </w:rPr>
              <w:t>Lãnh đạo Cục</w:t>
            </w:r>
            <w:r>
              <w:rPr>
                <w:szCs w:val="26"/>
              </w:rPr>
              <w:t xml:space="preserve"> truy cập chức năng [</w:t>
            </w:r>
            <w:r>
              <w:rPr>
                <w:szCs w:val="26"/>
                <w:lang w:val="en-US"/>
              </w:rPr>
              <w:t>Văn bản đến</w:t>
            </w:r>
            <w:r>
              <w:rPr>
                <w:szCs w:val="26"/>
              </w:rPr>
              <w:t>], hệ thống hiển thị danh sách các văn bản đế</w:t>
            </w:r>
            <w:r w:rsidR="000D0487">
              <w:rPr>
                <w:szCs w:val="26"/>
              </w:rPr>
              <w:t xml:space="preserve">n </w:t>
            </w:r>
            <w:r w:rsidR="000D0487">
              <w:rPr>
                <w:szCs w:val="26"/>
                <w:lang w:val="en-US"/>
              </w:rPr>
              <w:t>được chuyển tới Lãnh đạo Cục</w:t>
            </w:r>
            <w:r>
              <w:rPr>
                <w:szCs w:val="26"/>
                <w:lang w:val="en-US"/>
              </w:rPr>
              <w:t>.</w:t>
            </w:r>
          </w:p>
          <w:p w14:paraId="1327B048" w14:textId="41EBB54E" w:rsidR="006D0154" w:rsidRPr="00D77BD9" w:rsidRDefault="006D0154" w:rsidP="009B4B77">
            <w:pPr>
              <w:pStyle w:val="ListParagraph"/>
              <w:numPr>
                <w:ilvl w:val="0"/>
                <w:numId w:val="103"/>
              </w:numPr>
              <w:rPr>
                <w:rFonts w:eastAsia="Calibri"/>
                <w:color w:val="000000"/>
                <w:szCs w:val="26"/>
              </w:rPr>
            </w:pPr>
            <w:r>
              <w:rPr>
                <w:rFonts w:eastAsia="Calibri"/>
                <w:color w:val="000000"/>
                <w:szCs w:val="26"/>
                <w:lang w:val="en-US"/>
              </w:rPr>
              <w:t>Lãnh đạo Cục chọ</w:t>
            </w:r>
            <w:r w:rsidR="000D0487">
              <w:rPr>
                <w:rFonts w:eastAsia="Calibri"/>
                <w:color w:val="000000"/>
                <w:szCs w:val="26"/>
                <w:lang w:val="en-US"/>
              </w:rPr>
              <w:t>n chức năng [Chỉ đạo] tại văn bản cần chỉ đạo</w:t>
            </w:r>
            <w:r>
              <w:rPr>
                <w:rFonts w:eastAsia="Calibri"/>
                <w:color w:val="000000"/>
                <w:szCs w:val="26"/>
                <w:lang w:val="en-US"/>
              </w:rPr>
              <w:t>, hệ thống hiển thị</w:t>
            </w:r>
            <w:r w:rsidR="000D0487">
              <w:rPr>
                <w:rFonts w:eastAsia="Calibri"/>
                <w:color w:val="000000"/>
                <w:szCs w:val="26"/>
                <w:lang w:val="en-US"/>
              </w:rPr>
              <w:t xml:space="preserve"> nội dung văn bản đến và form chỉ đạo phân công thực hiện dành cho Lãnh đạo</w:t>
            </w:r>
            <w:r>
              <w:rPr>
                <w:rFonts w:eastAsia="Calibri"/>
                <w:color w:val="000000"/>
                <w:szCs w:val="26"/>
                <w:lang w:val="en-US"/>
              </w:rPr>
              <w:t>.</w:t>
            </w:r>
          </w:p>
          <w:p w14:paraId="174346CB" w14:textId="00D973F1" w:rsidR="006D0154" w:rsidRPr="000D0487" w:rsidRDefault="006D0154" w:rsidP="009B4B77">
            <w:pPr>
              <w:pStyle w:val="ListParagraph"/>
              <w:numPr>
                <w:ilvl w:val="0"/>
                <w:numId w:val="103"/>
              </w:numPr>
              <w:rPr>
                <w:rFonts w:eastAsia="Calibri"/>
                <w:color w:val="000000"/>
                <w:szCs w:val="26"/>
              </w:rPr>
            </w:pPr>
            <w:r>
              <w:rPr>
                <w:rFonts w:eastAsia="Calibri"/>
                <w:color w:val="000000"/>
                <w:szCs w:val="26"/>
                <w:lang w:val="en-US"/>
              </w:rPr>
              <w:t xml:space="preserve">Lãnh đạo Cục nhập </w:t>
            </w:r>
            <w:r w:rsidR="000D0487">
              <w:rPr>
                <w:rFonts w:eastAsia="Calibri"/>
                <w:color w:val="000000"/>
                <w:szCs w:val="26"/>
                <w:lang w:val="en-US"/>
              </w:rPr>
              <w:t>bút phê, nội dung chỉ đạo, chọn phòng ban/Trung tâm xử lý chính; chọn Phòng ban/Trung tâm xử lý phụ nếu có và nhấ</w:t>
            </w:r>
            <w:r w:rsidR="008D642D">
              <w:rPr>
                <w:rFonts w:eastAsia="Calibri"/>
                <w:color w:val="000000"/>
                <w:szCs w:val="26"/>
                <w:lang w:val="en-US"/>
              </w:rPr>
              <w:t>n nút [Chỉ đạo</w:t>
            </w:r>
            <w:r w:rsidR="000D0487">
              <w:rPr>
                <w:rFonts w:eastAsia="Calibri"/>
                <w:color w:val="000000"/>
                <w:szCs w:val="26"/>
                <w:lang w:val="en-US"/>
              </w:rPr>
              <w:t>]</w:t>
            </w:r>
            <w:r>
              <w:rPr>
                <w:rFonts w:eastAsia="Calibri"/>
                <w:color w:val="000000"/>
                <w:szCs w:val="26"/>
                <w:lang w:val="en-US"/>
              </w:rPr>
              <w:t>.</w:t>
            </w:r>
          </w:p>
        </w:tc>
      </w:tr>
      <w:tr w:rsidR="006D0154" w14:paraId="7CB83B78"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946D078" w14:textId="4FD9AFC8" w:rsidR="006D0154" w:rsidRPr="00811651" w:rsidRDefault="006D0154" w:rsidP="00B83F05">
            <w:pPr>
              <w:snapToGrid w:val="0"/>
              <w:spacing w:before="60" w:line="276" w:lineRule="auto"/>
              <w:rPr>
                <w:szCs w:val="26"/>
              </w:rPr>
            </w:pPr>
            <w:r>
              <w:rPr>
                <w:b/>
                <w:szCs w:val="26"/>
              </w:rPr>
              <w:t xml:space="preserve">Hoàn cảnh sử dụng thành công cơ bản: </w:t>
            </w:r>
            <w:r w:rsidR="00B83F05">
              <w:rPr>
                <w:szCs w:val="26"/>
              </w:rPr>
              <w:t>Chỉ đạo thực hiện</w:t>
            </w:r>
            <w:r>
              <w:rPr>
                <w:szCs w:val="26"/>
              </w:rPr>
              <w:t xml:space="preserve"> thành công.</w:t>
            </w:r>
          </w:p>
        </w:tc>
      </w:tr>
      <w:tr w:rsidR="006D0154" w14:paraId="4DC47C7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2CE6D6B" w14:textId="77777777" w:rsidR="006D0154" w:rsidRDefault="006D0154" w:rsidP="00E93EC6">
            <w:pPr>
              <w:snapToGrid w:val="0"/>
              <w:spacing w:before="60" w:line="276" w:lineRule="auto"/>
              <w:rPr>
                <w:b/>
                <w:szCs w:val="26"/>
              </w:rPr>
            </w:pPr>
            <w:r>
              <w:rPr>
                <w:b/>
                <w:szCs w:val="26"/>
              </w:rPr>
              <w:t>Hoàn cảnh sử dụng phụ (thay thế) trong trường hợp không thành công:</w:t>
            </w:r>
          </w:p>
          <w:p w14:paraId="6C993CF5" w14:textId="512AC5F3" w:rsidR="006D0154" w:rsidRPr="00DA4B7C" w:rsidRDefault="006D0154" w:rsidP="00A8287A">
            <w:pPr>
              <w:pStyle w:val="ListParagraph"/>
              <w:numPr>
                <w:ilvl w:val="0"/>
                <w:numId w:val="41"/>
              </w:numPr>
              <w:snapToGrid w:val="0"/>
              <w:spacing w:before="60"/>
              <w:rPr>
                <w:szCs w:val="26"/>
              </w:rPr>
            </w:pPr>
            <w:r>
              <w:rPr>
                <w:szCs w:val="26"/>
                <w:lang w:val="en-US"/>
              </w:rPr>
              <w:t>Lãnh đạo Cục nhấn nút [Quay lại] thì sẽ hủy việc nhập</w:t>
            </w:r>
            <w:r w:rsidR="00B83F05">
              <w:rPr>
                <w:szCs w:val="26"/>
                <w:lang w:val="en-US"/>
              </w:rPr>
              <w:t xml:space="preserve"> chỉ đạo</w:t>
            </w:r>
            <w:r>
              <w:rPr>
                <w:szCs w:val="26"/>
                <w:lang w:val="en-US"/>
              </w:rPr>
              <w:t xml:space="preserve"> văn bản đến và quay lại danh sách văn bản.</w:t>
            </w:r>
          </w:p>
        </w:tc>
      </w:tr>
      <w:tr w:rsidR="006D0154" w14:paraId="22CA583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5E7A5A5" w14:textId="4541BEE6" w:rsidR="006D0154" w:rsidRDefault="006D0154" w:rsidP="00045F20">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Văn bản đến thuộc trạng thái [</w:t>
            </w:r>
            <w:r w:rsidR="00045F20">
              <w:rPr>
                <w:rFonts w:eastAsia="Times New Roman"/>
                <w:color w:val="000000"/>
                <w:szCs w:val="26"/>
              </w:rPr>
              <w:t>Đã chuyển cho p</w:t>
            </w:r>
            <w:r w:rsidR="00B83F05">
              <w:rPr>
                <w:rFonts w:eastAsia="Times New Roman"/>
                <w:color w:val="000000"/>
                <w:szCs w:val="26"/>
              </w:rPr>
              <w:t>hòng ban xử lý].</w:t>
            </w:r>
          </w:p>
        </w:tc>
      </w:tr>
      <w:tr w:rsidR="006D0154" w14:paraId="566E58F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7A66B47" w14:textId="77777777" w:rsidR="006D0154" w:rsidRDefault="006D0154" w:rsidP="00E93EC6">
            <w:pPr>
              <w:snapToGrid w:val="0"/>
              <w:spacing w:before="60" w:line="276" w:lineRule="auto"/>
              <w:rPr>
                <w:szCs w:val="26"/>
              </w:rPr>
            </w:pPr>
            <w:r>
              <w:rPr>
                <w:b/>
                <w:szCs w:val="26"/>
              </w:rPr>
              <w:t>Các yêu cầu phi chức năng:</w:t>
            </w:r>
            <w:r>
              <w:rPr>
                <w:szCs w:val="26"/>
              </w:rPr>
              <w:t xml:space="preserve"> Không có</w:t>
            </w:r>
          </w:p>
        </w:tc>
      </w:tr>
    </w:tbl>
    <w:p w14:paraId="0266E382" w14:textId="77777777" w:rsidR="006D0154" w:rsidRDefault="006D0154" w:rsidP="006D0154"/>
    <w:p w14:paraId="3A106790" w14:textId="2F6E8AA9" w:rsidR="005A126E" w:rsidRDefault="005A126E" w:rsidP="00941B88">
      <w:pPr>
        <w:pStyle w:val="UCName"/>
      </w:pPr>
      <w:bookmarkStart w:id="466" w:name="_Ref21906533"/>
      <w:bookmarkStart w:id="467" w:name="_Ref21906535"/>
      <w:bookmarkStart w:id="468" w:name="_Toc22744212"/>
      <w:r>
        <w:t>Tiếp nhận thực hiện theo nội dung phân công</w:t>
      </w:r>
      <w:bookmarkEnd w:id="466"/>
      <w:bookmarkEnd w:id="467"/>
      <w:bookmarkEnd w:id="468"/>
    </w:p>
    <w:tbl>
      <w:tblPr>
        <w:tblW w:w="5000" w:type="pct"/>
        <w:tblLook w:val="04A0" w:firstRow="1" w:lastRow="0" w:firstColumn="1" w:lastColumn="0" w:noHBand="0" w:noVBand="1"/>
      </w:tblPr>
      <w:tblGrid>
        <w:gridCol w:w="5524"/>
        <w:gridCol w:w="3493"/>
      </w:tblGrid>
      <w:tr w:rsidR="00D76435" w14:paraId="0CEC9EC0" w14:textId="77777777" w:rsidTr="00E93EC6">
        <w:tc>
          <w:tcPr>
            <w:tcW w:w="3063" w:type="pct"/>
            <w:tcBorders>
              <w:top w:val="single" w:sz="4" w:space="0" w:color="000000"/>
              <w:left w:val="single" w:sz="4" w:space="0" w:color="000000"/>
              <w:bottom w:val="single" w:sz="4" w:space="0" w:color="000000"/>
              <w:right w:val="nil"/>
            </w:tcBorders>
            <w:hideMark/>
          </w:tcPr>
          <w:p w14:paraId="4EF0BED3" w14:textId="53F66713" w:rsidR="00D76435" w:rsidRDefault="00D76435" w:rsidP="00E93EC6">
            <w:pPr>
              <w:spacing w:before="60" w:line="276" w:lineRule="auto"/>
              <w:rPr>
                <w:szCs w:val="26"/>
              </w:rPr>
            </w:pPr>
            <w:r>
              <w:rPr>
                <w:b/>
                <w:szCs w:val="26"/>
              </w:rPr>
              <w:lastRenderedPageBreak/>
              <w:t>Tên Usecase:</w:t>
            </w:r>
            <w:r>
              <w:rPr>
                <w:szCs w:val="26"/>
              </w:rPr>
              <w:t xml:space="preserve"> </w:t>
            </w:r>
            <w:r>
              <w:t>Tiếp nhận thực hiện theo nội dung phân công</w:t>
            </w:r>
          </w:p>
        </w:tc>
        <w:tc>
          <w:tcPr>
            <w:tcW w:w="1937" w:type="pct"/>
            <w:tcBorders>
              <w:top w:val="single" w:sz="4" w:space="0" w:color="000000"/>
              <w:left w:val="single" w:sz="4" w:space="0" w:color="000000"/>
              <w:bottom w:val="single" w:sz="4" w:space="0" w:color="000000"/>
              <w:right w:val="single" w:sz="4" w:space="0" w:color="000000"/>
            </w:tcBorders>
            <w:hideMark/>
          </w:tcPr>
          <w:p w14:paraId="04D57B6C" w14:textId="77777777" w:rsidR="00D76435" w:rsidRDefault="00D76435" w:rsidP="00E93EC6">
            <w:pPr>
              <w:snapToGrid w:val="0"/>
              <w:spacing w:before="60" w:line="276" w:lineRule="auto"/>
              <w:rPr>
                <w:szCs w:val="26"/>
              </w:rPr>
            </w:pPr>
            <w:r>
              <w:rPr>
                <w:b/>
                <w:szCs w:val="26"/>
              </w:rPr>
              <w:t>Mức độ BMT:</w:t>
            </w:r>
            <w:r>
              <w:rPr>
                <w:szCs w:val="26"/>
              </w:rPr>
              <w:t xml:space="preserve"> B</w:t>
            </w:r>
          </w:p>
        </w:tc>
      </w:tr>
      <w:tr w:rsidR="00D76435" w14:paraId="4782C783" w14:textId="77777777" w:rsidTr="00E93EC6">
        <w:tc>
          <w:tcPr>
            <w:tcW w:w="3063" w:type="pct"/>
            <w:tcBorders>
              <w:top w:val="single" w:sz="4" w:space="0" w:color="000000"/>
              <w:left w:val="single" w:sz="4" w:space="0" w:color="000000"/>
              <w:bottom w:val="single" w:sz="4" w:space="0" w:color="000000"/>
              <w:right w:val="nil"/>
            </w:tcBorders>
            <w:hideMark/>
          </w:tcPr>
          <w:p w14:paraId="6C92EE49" w14:textId="18C8D2D1" w:rsidR="00D76435" w:rsidRPr="00811651" w:rsidRDefault="00D76435" w:rsidP="00E93EC6">
            <w:pPr>
              <w:snapToGrid w:val="0"/>
              <w:spacing w:before="60" w:line="276" w:lineRule="auto"/>
              <w:rPr>
                <w:szCs w:val="26"/>
              </w:rPr>
            </w:pPr>
            <w:r>
              <w:rPr>
                <w:b/>
                <w:szCs w:val="26"/>
              </w:rPr>
              <w:t xml:space="preserve">Tác nhân chính: </w:t>
            </w:r>
            <w:r>
              <w:rPr>
                <w:szCs w:val="26"/>
              </w:rPr>
              <w:t>Lãnh đạo Phòng</w:t>
            </w:r>
          </w:p>
        </w:tc>
        <w:tc>
          <w:tcPr>
            <w:tcW w:w="1937" w:type="pct"/>
            <w:tcBorders>
              <w:top w:val="single" w:sz="4" w:space="0" w:color="000000"/>
              <w:left w:val="single" w:sz="4" w:space="0" w:color="000000"/>
              <w:bottom w:val="single" w:sz="4" w:space="0" w:color="000000"/>
              <w:right w:val="single" w:sz="4" w:space="0" w:color="000000"/>
            </w:tcBorders>
            <w:hideMark/>
          </w:tcPr>
          <w:p w14:paraId="5BCC4BBF" w14:textId="77777777" w:rsidR="00D76435" w:rsidRDefault="00D76435" w:rsidP="00E93EC6">
            <w:pPr>
              <w:snapToGrid w:val="0"/>
              <w:spacing w:before="60" w:line="276" w:lineRule="auto"/>
              <w:rPr>
                <w:szCs w:val="26"/>
              </w:rPr>
            </w:pPr>
            <w:r>
              <w:rPr>
                <w:b/>
                <w:szCs w:val="26"/>
              </w:rPr>
              <w:t xml:space="preserve">Tác nhân phụ: </w:t>
            </w:r>
            <w:r>
              <w:rPr>
                <w:szCs w:val="26"/>
              </w:rPr>
              <w:t>Hệ thống</w:t>
            </w:r>
          </w:p>
        </w:tc>
      </w:tr>
      <w:tr w:rsidR="00D76435" w14:paraId="72DC661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F2CC05B" w14:textId="02C15615" w:rsidR="00D76435" w:rsidRPr="00811651" w:rsidRDefault="00D76435" w:rsidP="00E93EC6">
            <w:pPr>
              <w:spacing w:before="60" w:line="276" w:lineRule="auto"/>
              <w:rPr>
                <w:szCs w:val="26"/>
              </w:rPr>
            </w:pPr>
            <w:r>
              <w:rPr>
                <w:b/>
                <w:szCs w:val="26"/>
              </w:rPr>
              <w:t xml:space="preserve">Mô tả Usecase: </w:t>
            </w:r>
            <w:r>
              <w:rPr>
                <w:szCs w:val="26"/>
              </w:rPr>
              <w:t xml:space="preserve">Lãnh đạo Phòng </w:t>
            </w:r>
            <w:r w:rsidR="00D14040">
              <w:t>tiếp nhận thực hiện theo nội dung phân công</w:t>
            </w:r>
          </w:p>
        </w:tc>
      </w:tr>
      <w:tr w:rsidR="00D76435" w14:paraId="5183FF8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C460E2D" w14:textId="77777777" w:rsidR="00D76435" w:rsidRDefault="00D76435" w:rsidP="00E93EC6">
            <w:pPr>
              <w:snapToGrid w:val="0"/>
              <w:spacing w:before="60" w:line="276" w:lineRule="auto"/>
              <w:rPr>
                <w:b/>
                <w:szCs w:val="26"/>
              </w:rPr>
            </w:pPr>
            <w:r>
              <w:rPr>
                <w:b/>
                <w:szCs w:val="26"/>
              </w:rPr>
              <w:t xml:space="preserve">Điều kiện để bắt đầu Usecase: </w:t>
            </w:r>
          </w:p>
          <w:p w14:paraId="769A8B44" w14:textId="01D9DAAF" w:rsidR="00D76435" w:rsidRDefault="00D76435" w:rsidP="00A8287A">
            <w:pPr>
              <w:pStyle w:val="ListParagraph"/>
              <w:numPr>
                <w:ilvl w:val="0"/>
                <w:numId w:val="41"/>
              </w:numPr>
              <w:snapToGrid w:val="0"/>
              <w:spacing w:before="60"/>
              <w:rPr>
                <w:szCs w:val="26"/>
              </w:rPr>
            </w:pPr>
            <w:r w:rsidRPr="00F80CB9">
              <w:rPr>
                <w:szCs w:val="26"/>
              </w:rPr>
              <w:t xml:space="preserve">Lãnh đạo </w:t>
            </w:r>
            <w:r>
              <w:rPr>
                <w:szCs w:val="26"/>
              </w:rPr>
              <w:t>Phòng</w:t>
            </w:r>
            <w:r w:rsidRPr="00F80CB9">
              <w:rPr>
                <w:szCs w:val="26"/>
              </w:rPr>
              <w:t xml:space="preserve"> đăng nhập thành công vào hệ thống.</w:t>
            </w:r>
          </w:p>
          <w:p w14:paraId="21DDB561" w14:textId="5DD7DA18" w:rsidR="00D76435" w:rsidRPr="00F80CB9" w:rsidRDefault="00D76435" w:rsidP="00A8287A">
            <w:pPr>
              <w:pStyle w:val="ListParagraph"/>
              <w:numPr>
                <w:ilvl w:val="0"/>
                <w:numId w:val="41"/>
              </w:numPr>
              <w:snapToGrid w:val="0"/>
              <w:spacing w:before="60"/>
              <w:rPr>
                <w:szCs w:val="26"/>
              </w:rPr>
            </w:pPr>
            <w:r>
              <w:rPr>
                <w:szCs w:val="26"/>
                <w:lang w:val="en-US"/>
              </w:rPr>
              <w:t>Có văn bản đến được</w:t>
            </w:r>
            <w:r w:rsidR="00D14040">
              <w:rPr>
                <w:szCs w:val="26"/>
                <w:lang w:val="en-US"/>
              </w:rPr>
              <w:t xml:space="preserve"> phân công</w:t>
            </w:r>
            <w:r>
              <w:rPr>
                <w:szCs w:val="26"/>
                <w:lang w:val="en-US"/>
              </w:rPr>
              <w:t xml:space="preserve"> cho Phòng</w:t>
            </w:r>
            <w:r w:rsidR="00D14040">
              <w:rPr>
                <w:szCs w:val="26"/>
                <w:lang w:val="en-US"/>
              </w:rPr>
              <w:t xml:space="preserve"> ban/Trung tâm xử lý</w:t>
            </w:r>
          </w:p>
        </w:tc>
      </w:tr>
      <w:tr w:rsidR="00D76435" w14:paraId="7DE9C9E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FEE240C" w14:textId="691B6E09" w:rsidR="00D76435" w:rsidRPr="00821F36" w:rsidRDefault="00D76435" w:rsidP="00045F20">
            <w:pPr>
              <w:snapToGrid w:val="0"/>
              <w:spacing w:before="60" w:line="276" w:lineRule="auto"/>
              <w:rPr>
                <w:szCs w:val="26"/>
              </w:rPr>
            </w:pPr>
            <w:r>
              <w:rPr>
                <w:b/>
                <w:szCs w:val="26"/>
              </w:rPr>
              <w:t xml:space="preserve">Điều kiện để kết thúc Usecase: </w:t>
            </w:r>
            <w:r w:rsidR="00045F20">
              <w:t>Xác nhận xử lý</w:t>
            </w:r>
            <w:r>
              <w:t xml:space="preserve"> văn bản đến</w:t>
            </w:r>
            <w:r w:rsidR="00045F20">
              <w:rPr>
                <w:szCs w:val="26"/>
              </w:rPr>
              <w:t>.</w:t>
            </w:r>
          </w:p>
        </w:tc>
      </w:tr>
      <w:tr w:rsidR="00D76435" w14:paraId="7907ACA5"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0CF4AD0B" w14:textId="77777777" w:rsidR="00D76435" w:rsidRPr="00811651" w:rsidRDefault="00D76435" w:rsidP="00E93EC6">
            <w:pPr>
              <w:snapToGrid w:val="0"/>
              <w:spacing w:before="60" w:line="276" w:lineRule="auto"/>
              <w:rPr>
                <w:szCs w:val="26"/>
              </w:rPr>
            </w:pPr>
            <w:r>
              <w:rPr>
                <w:b/>
                <w:szCs w:val="26"/>
              </w:rPr>
              <w:t>Trình tự các sự kiện trong quá trình hoạt động của Usecase:</w:t>
            </w:r>
          </w:p>
          <w:p w14:paraId="219F42F5" w14:textId="46606015" w:rsidR="00D76435" w:rsidRPr="00116297" w:rsidRDefault="00D76435" w:rsidP="009B4B77">
            <w:pPr>
              <w:pStyle w:val="ListParagraph"/>
              <w:numPr>
                <w:ilvl w:val="0"/>
                <w:numId w:val="104"/>
              </w:numPr>
              <w:rPr>
                <w:rFonts w:eastAsia="Calibri"/>
                <w:color w:val="000000"/>
                <w:szCs w:val="26"/>
              </w:rPr>
            </w:pPr>
            <w:r>
              <w:rPr>
                <w:szCs w:val="26"/>
                <w:lang w:val="en-US"/>
              </w:rPr>
              <w:t>Lãnh đạo Phòng</w:t>
            </w:r>
            <w:r>
              <w:rPr>
                <w:szCs w:val="26"/>
              </w:rPr>
              <w:t xml:space="preserve"> truy cập chức năng [</w:t>
            </w:r>
            <w:r>
              <w:rPr>
                <w:szCs w:val="26"/>
                <w:lang w:val="en-US"/>
              </w:rPr>
              <w:t>Văn bản đến</w:t>
            </w:r>
            <w:r>
              <w:rPr>
                <w:szCs w:val="26"/>
              </w:rPr>
              <w:t xml:space="preserve">], hệ thống hiển thị danh sách các văn bản đến </w:t>
            </w:r>
            <w:r>
              <w:rPr>
                <w:szCs w:val="26"/>
                <w:lang w:val="en-US"/>
              </w:rPr>
              <w:t>được chuyển tới Lãnh đạo Phòng.</w:t>
            </w:r>
          </w:p>
          <w:p w14:paraId="75D8812D" w14:textId="51D7D7F8" w:rsidR="00D76435" w:rsidRPr="00D77BD9" w:rsidRDefault="00D76435" w:rsidP="009B4B77">
            <w:pPr>
              <w:pStyle w:val="ListParagraph"/>
              <w:numPr>
                <w:ilvl w:val="0"/>
                <w:numId w:val="104"/>
              </w:numPr>
              <w:rPr>
                <w:rFonts w:eastAsia="Calibri"/>
                <w:color w:val="000000"/>
                <w:szCs w:val="26"/>
              </w:rPr>
            </w:pPr>
            <w:r>
              <w:rPr>
                <w:rFonts w:eastAsia="Calibri"/>
                <w:color w:val="000000"/>
                <w:szCs w:val="26"/>
                <w:lang w:val="en-US"/>
              </w:rPr>
              <w:t>Lãnh đạo Phòng chọn chức năng [</w:t>
            </w:r>
            <w:r w:rsidR="00045F20">
              <w:rPr>
                <w:rFonts w:eastAsia="Calibri"/>
                <w:color w:val="000000"/>
                <w:szCs w:val="26"/>
                <w:lang w:val="en-US"/>
              </w:rPr>
              <w:t>Tiếp nhận xử lý</w:t>
            </w:r>
            <w:r>
              <w:rPr>
                <w:rFonts w:eastAsia="Calibri"/>
                <w:color w:val="000000"/>
                <w:szCs w:val="26"/>
                <w:lang w:val="en-US"/>
              </w:rPr>
              <w:t>] tại văn bả</w:t>
            </w:r>
            <w:r w:rsidR="00045F20">
              <w:rPr>
                <w:rFonts w:eastAsia="Calibri"/>
                <w:color w:val="000000"/>
                <w:szCs w:val="26"/>
                <w:lang w:val="en-US"/>
              </w:rPr>
              <w:t>n được phân công</w:t>
            </w:r>
            <w:r>
              <w:rPr>
                <w:rFonts w:eastAsia="Calibri"/>
                <w:color w:val="000000"/>
                <w:szCs w:val="26"/>
                <w:lang w:val="en-US"/>
              </w:rPr>
              <w:t>, hệ thống hiển thị nội dung văn bản đế</w:t>
            </w:r>
            <w:r w:rsidR="00045F20">
              <w:rPr>
                <w:rFonts w:eastAsia="Calibri"/>
                <w:color w:val="000000"/>
                <w:szCs w:val="26"/>
                <w:lang w:val="en-US"/>
              </w:rPr>
              <w:t>n và form nhập nội dung xử lý</w:t>
            </w:r>
            <w:r>
              <w:rPr>
                <w:rFonts w:eastAsia="Calibri"/>
                <w:color w:val="000000"/>
                <w:szCs w:val="26"/>
                <w:lang w:val="en-US"/>
              </w:rPr>
              <w:t>.</w:t>
            </w:r>
          </w:p>
          <w:p w14:paraId="0DE082D4" w14:textId="3704BA01" w:rsidR="00D76435" w:rsidRPr="000D0487" w:rsidRDefault="00D76435" w:rsidP="009B4B77">
            <w:pPr>
              <w:pStyle w:val="ListParagraph"/>
              <w:numPr>
                <w:ilvl w:val="0"/>
                <w:numId w:val="104"/>
              </w:numPr>
              <w:rPr>
                <w:rFonts w:eastAsia="Calibri"/>
                <w:color w:val="000000"/>
                <w:szCs w:val="26"/>
              </w:rPr>
            </w:pPr>
            <w:r>
              <w:rPr>
                <w:rFonts w:eastAsia="Calibri"/>
                <w:color w:val="000000"/>
                <w:szCs w:val="26"/>
                <w:lang w:val="en-US"/>
              </w:rPr>
              <w:t xml:space="preserve">Lãnh đạo Phòng nhập nội dung </w:t>
            </w:r>
            <w:r w:rsidR="00045F20">
              <w:rPr>
                <w:rFonts w:eastAsia="Calibri"/>
                <w:color w:val="000000"/>
                <w:szCs w:val="26"/>
                <w:lang w:val="en-US"/>
              </w:rPr>
              <w:t>xử lý và nhấn nút [Tiếp nhận</w:t>
            </w:r>
            <w:r>
              <w:rPr>
                <w:rFonts w:eastAsia="Calibri"/>
                <w:color w:val="000000"/>
                <w:szCs w:val="26"/>
                <w:lang w:val="en-US"/>
              </w:rPr>
              <w:t>].</w:t>
            </w:r>
          </w:p>
        </w:tc>
      </w:tr>
      <w:tr w:rsidR="00D76435" w14:paraId="1434745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6772789" w14:textId="0F1DB434" w:rsidR="00D76435" w:rsidRPr="00811651" w:rsidRDefault="00D76435" w:rsidP="00E93EC6">
            <w:pPr>
              <w:snapToGrid w:val="0"/>
              <w:spacing w:before="60" w:line="276" w:lineRule="auto"/>
              <w:rPr>
                <w:szCs w:val="26"/>
              </w:rPr>
            </w:pPr>
            <w:r>
              <w:rPr>
                <w:b/>
                <w:szCs w:val="26"/>
              </w:rPr>
              <w:t xml:space="preserve">Hoàn cảnh sử dụng thành công cơ bản: </w:t>
            </w:r>
            <w:r w:rsidR="00045F20">
              <w:t>Xác nhận xử lý văn bản đến</w:t>
            </w:r>
            <w:r>
              <w:rPr>
                <w:szCs w:val="26"/>
              </w:rPr>
              <w:t>.</w:t>
            </w:r>
          </w:p>
        </w:tc>
      </w:tr>
      <w:tr w:rsidR="00D76435" w14:paraId="510C58F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B5FB83F" w14:textId="77777777" w:rsidR="00D76435" w:rsidRDefault="00D76435" w:rsidP="00E93EC6">
            <w:pPr>
              <w:snapToGrid w:val="0"/>
              <w:spacing w:before="60" w:line="276" w:lineRule="auto"/>
              <w:rPr>
                <w:b/>
                <w:szCs w:val="26"/>
              </w:rPr>
            </w:pPr>
            <w:r>
              <w:rPr>
                <w:b/>
                <w:szCs w:val="26"/>
              </w:rPr>
              <w:t>Hoàn cảnh sử dụng phụ (thay thế) trong trường hợp không thành công:</w:t>
            </w:r>
          </w:p>
          <w:p w14:paraId="622C1AC8" w14:textId="4B009F6F" w:rsidR="00D76435" w:rsidRPr="00DA4B7C" w:rsidRDefault="00D76435" w:rsidP="00A8287A">
            <w:pPr>
              <w:pStyle w:val="ListParagraph"/>
              <w:numPr>
                <w:ilvl w:val="0"/>
                <w:numId w:val="41"/>
              </w:numPr>
              <w:snapToGrid w:val="0"/>
              <w:spacing w:before="60"/>
              <w:rPr>
                <w:szCs w:val="26"/>
              </w:rPr>
            </w:pPr>
            <w:r>
              <w:rPr>
                <w:szCs w:val="26"/>
                <w:lang w:val="en-US"/>
              </w:rPr>
              <w:t>Lãnh đạo Phòng nhấn nút [Quay lại] thì sẽ hủy việ</w:t>
            </w:r>
            <w:r w:rsidR="00045F20">
              <w:rPr>
                <w:szCs w:val="26"/>
                <w:lang w:val="en-US"/>
              </w:rPr>
              <w:t>c tiếp nhận</w:t>
            </w:r>
            <w:r>
              <w:rPr>
                <w:szCs w:val="26"/>
                <w:lang w:val="en-US"/>
              </w:rPr>
              <w:t xml:space="preserve"> văn bản đến và quay lại danh sách văn bản.</w:t>
            </w:r>
          </w:p>
        </w:tc>
      </w:tr>
      <w:tr w:rsidR="00D76435" w14:paraId="35E003B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1BD4A80" w14:textId="77777777" w:rsidR="00D76435" w:rsidRDefault="00D76435" w:rsidP="00E93EC6">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Văn bản đến thuộc trạng thái [Phòng ban đang xử lý].</w:t>
            </w:r>
          </w:p>
        </w:tc>
      </w:tr>
      <w:tr w:rsidR="00D76435" w14:paraId="03CCFF1F"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DFC516F" w14:textId="77777777" w:rsidR="00D76435" w:rsidRDefault="00D76435" w:rsidP="00E93EC6">
            <w:pPr>
              <w:snapToGrid w:val="0"/>
              <w:spacing w:before="60" w:line="276" w:lineRule="auto"/>
              <w:rPr>
                <w:szCs w:val="26"/>
              </w:rPr>
            </w:pPr>
            <w:r>
              <w:rPr>
                <w:b/>
                <w:szCs w:val="26"/>
              </w:rPr>
              <w:t>Các yêu cầu phi chức năng:</w:t>
            </w:r>
            <w:r>
              <w:rPr>
                <w:szCs w:val="26"/>
              </w:rPr>
              <w:t xml:space="preserve"> Không có</w:t>
            </w:r>
          </w:p>
        </w:tc>
      </w:tr>
    </w:tbl>
    <w:p w14:paraId="3267B0A7" w14:textId="77777777" w:rsidR="00D76435" w:rsidRDefault="00D76435" w:rsidP="00D76435"/>
    <w:p w14:paraId="208F2AED" w14:textId="7B57303F" w:rsidR="005A126E" w:rsidRDefault="005A126E" w:rsidP="00941B88">
      <w:pPr>
        <w:pStyle w:val="UCName"/>
      </w:pPr>
      <w:bookmarkStart w:id="469" w:name="_Ref21906539"/>
      <w:bookmarkStart w:id="470" w:name="_Ref21906542"/>
      <w:bookmarkStart w:id="471" w:name="_Toc22744213"/>
      <w:r>
        <w:t>Cập nhậ</w:t>
      </w:r>
      <w:r w:rsidR="005019E5">
        <w:t>t nộ</w:t>
      </w:r>
      <w:r>
        <w:t>i dung xử lý văn bản đến</w:t>
      </w:r>
      <w:bookmarkEnd w:id="469"/>
      <w:bookmarkEnd w:id="470"/>
      <w:bookmarkEnd w:id="471"/>
    </w:p>
    <w:tbl>
      <w:tblPr>
        <w:tblW w:w="5000" w:type="pct"/>
        <w:tblLook w:val="04A0" w:firstRow="1" w:lastRow="0" w:firstColumn="1" w:lastColumn="0" w:noHBand="0" w:noVBand="1"/>
      </w:tblPr>
      <w:tblGrid>
        <w:gridCol w:w="5524"/>
        <w:gridCol w:w="3493"/>
      </w:tblGrid>
      <w:tr w:rsidR="00D92D0F" w14:paraId="5697D00E" w14:textId="77777777" w:rsidTr="00E93EC6">
        <w:tc>
          <w:tcPr>
            <w:tcW w:w="3063" w:type="pct"/>
            <w:tcBorders>
              <w:top w:val="single" w:sz="4" w:space="0" w:color="000000"/>
              <w:left w:val="single" w:sz="4" w:space="0" w:color="000000"/>
              <w:bottom w:val="single" w:sz="4" w:space="0" w:color="000000"/>
              <w:right w:val="nil"/>
            </w:tcBorders>
            <w:hideMark/>
          </w:tcPr>
          <w:p w14:paraId="5E17A666" w14:textId="6F5CA8E4" w:rsidR="00D92D0F" w:rsidRDefault="00D92D0F" w:rsidP="00E93EC6">
            <w:pPr>
              <w:spacing w:before="60" w:line="276" w:lineRule="auto"/>
              <w:rPr>
                <w:szCs w:val="26"/>
              </w:rPr>
            </w:pPr>
            <w:r>
              <w:rPr>
                <w:b/>
                <w:szCs w:val="26"/>
              </w:rPr>
              <w:t>Tên Usecase:</w:t>
            </w:r>
            <w:r>
              <w:rPr>
                <w:szCs w:val="26"/>
              </w:rPr>
              <w:t xml:space="preserve"> </w:t>
            </w:r>
            <w:r>
              <w:t>Cập nhật nội dung xử lý văn bản đến</w:t>
            </w:r>
          </w:p>
        </w:tc>
        <w:tc>
          <w:tcPr>
            <w:tcW w:w="1937" w:type="pct"/>
            <w:tcBorders>
              <w:top w:val="single" w:sz="4" w:space="0" w:color="000000"/>
              <w:left w:val="single" w:sz="4" w:space="0" w:color="000000"/>
              <w:bottom w:val="single" w:sz="4" w:space="0" w:color="000000"/>
              <w:right w:val="single" w:sz="4" w:space="0" w:color="000000"/>
            </w:tcBorders>
            <w:hideMark/>
          </w:tcPr>
          <w:p w14:paraId="4C579263" w14:textId="77777777" w:rsidR="00D92D0F" w:rsidRDefault="00D92D0F" w:rsidP="00E93EC6">
            <w:pPr>
              <w:snapToGrid w:val="0"/>
              <w:spacing w:before="60" w:line="276" w:lineRule="auto"/>
              <w:rPr>
                <w:szCs w:val="26"/>
              </w:rPr>
            </w:pPr>
            <w:r>
              <w:rPr>
                <w:b/>
                <w:szCs w:val="26"/>
              </w:rPr>
              <w:t>Mức độ BMT:</w:t>
            </w:r>
            <w:r>
              <w:rPr>
                <w:szCs w:val="26"/>
              </w:rPr>
              <w:t xml:space="preserve"> B</w:t>
            </w:r>
          </w:p>
        </w:tc>
      </w:tr>
      <w:tr w:rsidR="00D92D0F" w14:paraId="309FD8D9" w14:textId="77777777" w:rsidTr="00E93EC6">
        <w:tc>
          <w:tcPr>
            <w:tcW w:w="3063" w:type="pct"/>
            <w:tcBorders>
              <w:top w:val="single" w:sz="4" w:space="0" w:color="000000"/>
              <w:left w:val="single" w:sz="4" w:space="0" w:color="000000"/>
              <w:bottom w:val="single" w:sz="4" w:space="0" w:color="000000"/>
              <w:right w:val="nil"/>
            </w:tcBorders>
            <w:hideMark/>
          </w:tcPr>
          <w:p w14:paraId="19159F1A" w14:textId="77777777" w:rsidR="00D92D0F" w:rsidRPr="00811651" w:rsidRDefault="00D92D0F" w:rsidP="00E93EC6">
            <w:pPr>
              <w:snapToGrid w:val="0"/>
              <w:spacing w:before="60" w:line="276" w:lineRule="auto"/>
              <w:rPr>
                <w:szCs w:val="26"/>
              </w:rPr>
            </w:pPr>
            <w:r>
              <w:rPr>
                <w:b/>
                <w:szCs w:val="26"/>
              </w:rPr>
              <w:t xml:space="preserve">Tác nhân chính: </w:t>
            </w:r>
            <w:r>
              <w:rPr>
                <w:szCs w:val="26"/>
              </w:rPr>
              <w:t>Lãnh đạo Phòng</w:t>
            </w:r>
          </w:p>
        </w:tc>
        <w:tc>
          <w:tcPr>
            <w:tcW w:w="1937" w:type="pct"/>
            <w:tcBorders>
              <w:top w:val="single" w:sz="4" w:space="0" w:color="000000"/>
              <w:left w:val="single" w:sz="4" w:space="0" w:color="000000"/>
              <w:bottom w:val="single" w:sz="4" w:space="0" w:color="000000"/>
              <w:right w:val="single" w:sz="4" w:space="0" w:color="000000"/>
            </w:tcBorders>
            <w:hideMark/>
          </w:tcPr>
          <w:p w14:paraId="6D855F24" w14:textId="77777777" w:rsidR="00D92D0F" w:rsidRDefault="00D92D0F" w:rsidP="00E93EC6">
            <w:pPr>
              <w:snapToGrid w:val="0"/>
              <w:spacing w:before="60" w:line="276" w:lineRule="auto"/>
              <w:rPr>
                <w:szCs w:val="26"/>
              </w:rPr>
            </w:pPr>
            <w:r>
              <w:rPr>
                <w:b/>
                <w:szCs w:val="26"/>
              </w:rPr>
              <w:t xml:space="preserve">Tác nhân phụ: </w:t>
            </w:r>
            <w:r>
              <w:rPr>
                <w:szCs w:val="26"/>
              </w:rPr>
              <w:t>Hệ thống</w:t>
            </w:r>
          </w:p>
        </w:tc>
      </w:tr>
      <w:tr w:rsidR="00D92D0F" w14:paraId="0AF0BFCD"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F4EBE8A" w14:textId="1EB98673" w:rsidR="00D92D0F" w:rsidRPr="00811651" w:rsidRDefault="00D92D0F" w:rsidP="00D92D0F">
            <w:pPr>
              <w:spacing w:before="60" w:line="276" w:lineRule="auto"/>
              <w:rPr>
                <w:szCs w:val="26"/>
              </w:rPr>
            </w:pPr>
            <w:r>
              <w:rPr>
                <w:b/>
                <w:szCs w:val="26"/>
              </w:rPr>
              <w:t xml:space="preserve">Mô tả Usecase: </w:t>
            </w:r>
            <w:r>
              <w:rPr>
                <w:szCs w:val="26"/>
              </w:rPr>
              <w:t xml:space="preserve">Lãnh đạo Phòng </w:t>
            </w:r>
            <w:r>
              <w:t>cập nhật nội dung xử lý văn bản đến</w:t>
            </w:r>
          </w:p>
        </w:tc>
      </w:tr>
      <w:tr w:rsidR="00D92D0F" w14:paraId="2346DA5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0FAE520" w14:textId="77777777" w:rsidR="00D92D0F" w:rsidRDefault="00D92D0F" w:rsidP="00E93EC6">
            <w:pPr>
              <w:snapToGrid w:val="0"/>
              <w:spacing w:before="60" w:line="276" w:lineRule="auto"/>
              <w:rPr>
                <w:b/>
                <w:szCs w:val="26"/>
              </w:rPr>
            </w:pPr>
            <w:r>
              <w:rPr>
                <w:b/>
                <w:szCs w:val="26"/>
              </w:rPr>
              <w:t xml:space="preserve">Điều kiện để bắt đầu Usecase: </w:t>
            </w:r>
          </w:p>
          <w:p w14:paraId="4434EBAB" w14:textId="77777777" w:rsidR="00D92D0F" w:rsidRDefault="00D92D0F" w:rsidP="00A8287A">
            <w:pPr>
              <w:pStyle w:val="ListParagraph"/>
              <w:numPr>
                <w:ilvl w:val="0"/>
                <w:numId w:val="41"/>
              </w:numPr>
              <w:snapToGrid w:val="0"/>
              <w:spacing w:before="60"/>
              <w:rPr>
                <w:szCs w:val="26"/>
              </w:rPr>
            </w:pPr>
            <w:r w:rsidRPr="00F80CB9">
              <w:rPr>
                <w:szCs w:val="26"/>
              </w:rPr>
              <w:t xml:space="preserve">Lãnh đạo </w:t>
            </w:r>
            <w:r>
              <w:rPr>
                <w:szCs w:val="26"/>
              </w:rPr>
              <w:t>Phòng</w:t>
            </w:r>
            <w:r w:rsidRPr="00F80CB9">
              <w:rPr>
                <w:szCs w:val="26"/>
              </w:rPr>
              <w:t xml:space="preserve"> đăng nhập thành công vào hệ thống.</w:t>
            </w:r>
          </w:p>
          <w:p w14:paraId="3D41E04E" w14:textId="6CF44FDC" w:rsidR="00D92D0F" w:rsidRPr="00F80CB9" w:rsidRDefault="00D92D0F" w:rsidP="00A8287A">
            <w:pPr>
              <w:pStyle w:val="ListParagraph"/>
              <w:numPr>
                <w:ilvl w:val="0"/>
                <w:numId w:val="41"/>
              </w:numPr>
              <w:snapToGrid w:val="0"/>
              <w:spacing w:before="60"/>
              <w:rPr>
                <w:szCs w:val="26"/>
              </w:rPr>
            </w:pPr>
            <w:r>
              <w:rPr>
                <w:szCs w:val="26"/>
                <w:lang w:val="en-US"/>
              </w:rPr>
              <w:t>Có văn bản đến đã được Phòng ban/Trung tâm tiếp nhận xử lý</w:t>
            </w:r>
          </w:p>
        </w:tc>
      </w:tr>
      <w:tr w:rsidR="00D92D0F" w14:paraId="17EF5C4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0340D4E" w14:textId="2915B83C" w:rsidR="00D92D0F" w:rsidRPr="00821F36" w:rsidRDefault="00D92D0F" w:rsidP="00D92D0F">
            <w:pPr>
              <w:snapToGrid w:val="0"/>
              <w:spacing w:before="60" w:line="276" w:lineRule="auto"/>
              <w:rPr>
                <w:szCs w:val="26"/>
              </w:rPr>
            </w:pPr>
            <w:r>
              <w:rPr>
                <w:b/>
                <w:szCs w:val="26"/>
              </w:rPr>
              <w:t xml:space="preserve">Điều kiện để kết thúc Usecase: </w:t>
            </w:r>
            <w:r>
              <w:t>Cập nhật thành công nội dung xử lý văn bản đến</w:t>
            </w:r>
            <w:r>
              <w:rPr>
                <w:szCs w:val="26"/>
              </w:rPr>
              <w:t>.</w:t>
            </w:r>
          </w:p>
        </w:tc>
      </w:tr>
      <w:tr w:rsidR="00D92D0F" w14:paraId="1BDB6E10"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54B3DBD8" w14:textId="77777777" w:rsidR="00D92D0F" w:rsidRPr="00811651" w:rsidRDefault="00D92D0F" w:rsidP="00E93EC6">
            <w:pPr>
              <w:snapToGrid w:val="0"/>
              <w:spacing w:before="60" w:line="276" w:lineRule="auto"/>
              <w:rPr>
                <w:szCs w:val="26"/>
              </w:rPr>
            </w:pPr>
            <w:r>
              <w:rPr>
                <w:b/>
                <w:szCs w:val="26"/>
              </w:rPr>
              <w:t>Trình tự các sự kiện trong quá trình hoạt động của Usecase:</w:t>
            </w:r>
          </w:p>
          <w:p w14:paraId="1305D553" w14:textId="77777777" w:rsidR="00D92D0F" w:rsidRPr="00116297" w:rsidRDefault="00D92D0F" w:rsidP="009B4B77">
            <w:pPr>
              <w:pStyle w:val="ListParagraph"/>
              <w:numPr>
                <w:ilvl w:val="0"/>
                <w:numId w:val="105"/>
              </w:numPr>
              <w:rPr>
                <w:rFonts w:eastAsia="Calibri"/>
                <w:color w:val="000000"/>
                <w:szCs w:val="26"/>
              </w:rPr>
            </w:pPr>
            <w:r>
              <w:rPr>
                <w:szCs w:val="26"/>
                <w:lang w:val="en-US"/>
              </w:rPr>
              <w:t>Lãnh đạo Phòng</w:t>
            </w:r>
            <w:r>
              <w:rPr>
                <w:szCs w:val="26"/>
              </w:rPr>
              <w:t xml:space="preserve"> truy cập chức năng [</w:t>
            </w:r>
            <w:r>
              <w:rPr>
                <w:szCs w:val="26"/>
                <w:lang w:val="en-US"/>
              </w:rPr>
              <w:t>Văn bản đến</w:t>
            </w:r>
            <w:r>
              <w:rPr>
                <w:szCs w:val="26"/>
              </w:rPr>
              <w:t xml:space="preserve">], hệ thống hiển thị danh sách các văn bản đến </w:t>
            </w:r>
            <w:r>
              <w:rPr>
                <w:szCs w:val="26"/>
                <w:lang w:val="en-US"/>
              </w:rPr>
              <w:t>được chuyển tới Lãnh đạo Phòng.</w:t>
            </w:r>
          </w:p>
          <w:p w14:paraId="61D57B2F" w14:textId="54A36635" w:rsidR="00D92D0F" w:rsidRPr="00D77BD9" w:rsidRDefault="00D92D0F" w:rsidP="009B4B77">
            <w:pPr>
              <w:pStyle w:val="ListParagraph"/>
              <w:numPr>
                <w:ilvl w:val="0"/>
                <w:numId w:val="105"/>
              </w:numPr>
              <w:rPr>
                <w:rFonts w:eastAsia="Calibri"/>
                <w:color w:val="000000"/>
                <w:szCs w:val="26"/>
              </w:rPr>
            </w:pPr>
            <w:r>
              <w:rPr>
                <w:rFonts w:eastAsia="Calibri"/>
                <w:color w:val="000000"/>
                <w:szCs w:val="26"/>
                <w:lang w:val="en-US"/>
              </w:rPr>
              <w:t>Lãnh đạo Phòng chọn chức năng [Xử lý] tại văn bản được phân công, hệ thống hiển thị nội dung văn bản đến và form nhập nội dung xử lý.</w:t>
            </w:r>
          </w:p>
          <w:p w14:paraId="55E3B674" w14:textId="3905B7A2" w:rsidR="00D92D0F" w:rsidRPr="000D0487" w:rsidRDefault="00D92D0F" w:rsidP="009B4B77">
            <w:pPr>
              <w:pStyle w:val="ListParagraph"/>
              <w:numPr>
                <w:ilvl w:val="0"/>
                <w:numId w:val="105"/>
              </w:numPr>
              <w:rPr>
                <w:rFonts w:eastAsia="Calibri"/>
                <w:color w:val="000000"/>
                <w:szCs w:val="26"/>
              </w:rPr>
            </w:pPr>
            <w:r>
              <w:rPr>
                <w:rFonts w:eastAsia="Calibri"/>
                <w:color w:val="000000"/>
                <w:szCs w:val="26"/>
                <w:lang w:val="en-US"/>
              </w:rPr>
              <w:lastRenderedPageBreak/>
              <w:t>Lãnh đạo Phòng nhập nội dung xử lý và nhấn nút [Kết thúc].</w:t>
            </w:r>
          </w:p>
        </w:tc>
      </w:tr>
      <w:tr w:rsidR="00D92D0F" w14:paraId="21785CA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C1A2132" w14:textId="7C3F2AF4" w:rsidR="00D92D0F" w:rsidRPr="00811651" w:rsidRDefault="00D92D0F" w:rsidP="00D92D0F">
            <w:pPr>
              <w:snapToGrid w:val="0"/>
              <w:spacing w:before="60" w:line="276" w:lineRule="auto"/>
              <w:rPr>
                <w:szCs w:val="26"/>
              </w:rPr>
            </w:pPr>
            <w:r>
              <w:rPr>
                <w:b/>
                <w:szCs w:val="26"/>
              </w:rPr>
              <w:t xml:space="preserve">Hoàn cảnh sử dụng thành công cơ bản: </w:t>
            </w:r>
            <w:r>
              <w:t>Cập nhật nội dung xử lý văn bản đến</w:t>
            </w:r>
            <w:r>
              <w:rPr>
                <w:szCs w:val="26"/>
              </w:rPr>
              <w:t>.</w:t>
            </w:r>
          </w:p>
        </w:tc>
      </w:tr>
      <w:tr w:rsidR="00D92D0F" w14:paraId="6C2AA14D"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1870BD9" w14:textId="77777777" w:rsidR="00D92D0F" w:rsidRDefault="00D92D0F" w:rsidP="00E93EC6">
            <w:pPr>
              <w:snapToGrid w:val="0"/>
              <w:spacing w:before="60" w:line="276" w:lineRule="auto"/>
              <w:rPr>
                <w:b/>
                <w:szCs w:val="26"/>
              </w:rPr>
            </w:pPr>
            <w:r>
              <w:rPr>
                <w:b/>
                <w:szCs w:val="26"/>
              </w:rPr>
              <w:t>Hoàn cảnh sử dụng phụ (thay thế) trong trường hợp không thành công:</w:t>
            </w:r>
          </w:p>
          <w:p w14:paraId="1E5FC4C2" w14:textId="4B5FA79A" w:rsidR="00D92D0F" w:rsidRPr="00D92D0F" w:rsidRDefault="00D92D0F" w:rsidP="00A8287A">
            <w:pPr>
              <w:pStyle w:val="ListParagraph"/>
              <w:numPr>
                <w:ilvl w:val="0"/>
                <w:numId w:val="41"/>
              </w:numPr>
              <w:snapToGrid w:val="0"/>
              <w:spacing w:before="60"/>
              <w:rPr>
                <w:szCs w:val="26"/>
              </w:rPr>
            </w:pPr>
            <w:r>
              <w:rPr>
                <w:szCs w:val="26"/>
                <w:lang w:val="en-US"/>
              </w:rPr>
              <w:t>Lãnh đạo Phòng nhấn nút [Lưu lại] thì sẽ lưu lại nội dung xử lý và quay lại danh sách văn bản. Văn bản sẽ ở trạng thái [Phòng ban đang xử lý].</w:t>
            </w:r>
          </w:p>
          <w:p w14:paraId="54DE3881" w14:textId="77777777" w:rsidR="00D92D0F" w:rsidRPr="00DA4B7C" w:rsidRDefault="00D92D0F" w:rsidP="00A8287A">
            <w:pPr>
              <w:pStyle w:val="ListParagraph"/>
              <w:numPr>
                <w:ilvl w:val="0"/>
                <w:numId w:val="41"/>
              </w:numPr>
              <w:snapToGrid w:val="0"/>
              <w:spacing w:before="60"/>
              <w:rPr>
                <w:szCs w:val="26"/>
              </w:rPr>
            </w:pPr>
            <w:r>
              <w:rPr>
                <w:szCs w:val="26"/>
                <w:lang w:val="en-US"/>
              </w:rPr>
              <w:t>Lãnh đạo Phòng nhấn nút [Quay lại] thì sẽ hủy việc tiếp nhận văn bản đến và quay lại danh sách văn bản.</w:t>
            </w:r>
          </w:p>
        </w:tc>
      </w:tr>
      <w:tr w:rsidR="00D92D0F" w14:paraId="189C0B7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A7AEB27" w14:textId="44C460B8" w:rsidR="00D92D0F" w:rsidRDefault="00D92D0F" w:rsidP="00D92D0F">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Văn bản đến thuộc trạng thái [Đã kết thúc xử lý].</w:t>
            </w:r>
          </w:p>
        </w:tc>
      </w:tr>
      <w:tr w:rsidR="00D92D0F" w14:paraId="3B0FC589"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57094F8" w14:textId="77777777" w:rsidR="00D92D0F" w:rsidRDefault="00D92D0F" w:rsidP="00E93EC6">
            <w:pPr>
              <w:snapToGrid w:val="0"/>
              <w:spacing w:before="60" w:line="276" w:lineRule="auto"/>
              <w:rPr>
                <w:szCs w:val="26"/>
              </w:rPr>
            </w:pPr>
            <w:r>
              <w:rPr>
                <w:b/>
                <w:szCs w:val="26"/>
              </w:rPr>
              <w:t>Các yêu cầu phi chức năng:</w:t>
            </w:r>
            <w:r>
              <w:rPr>
                <w:szCs w:val="26"/>
              </w:rPr>
              <w:t xml:space="preserve"> Không có</w:t>
            </w:r>
          </w:p>
        </w:tc>
      </w:tr>
    </w:tbl>
    <w:p w14:paraId="6719F1A2" w14:textId="77777777" w:rsidR="00D92D0F" w:rsidRDefault="00D92D0F" w:rsidP="00D92D0F"/>
    <w:p w14:paraId="4A076F07" w14:textId="1A3B4167" w:rsidR="0061232E" w:rsidRDefault="0061232E" w:rsidP="00941B88">
      <w:pPr>
        <w:pStyle w:val="UCName"/>
      </w:pPr>
      <w:bookmarkStart w:id="472" w:name="_Ref21906544"/>
      <w:bookmarkStart w:id="473" w:name="_Ref21906546"/>
      <w:bookmarkStart w:id="474" w:name="_Toc22744214"/>
      <w:r>
        <w:t>Tra cứu văn bản đến</w:t>
      </w:r>
      <w:bookmarkEnd w:id="472"/>
      <w:bookmarkEnd w:id="473"/>
      <w:bookmarkEnd w:id="474"/>
    </w:p>
    <w:tbl>
      <w:tblPr>
        <w:tblW w:w="5000" w:type="pct"/>
        <w:tblLook w:val="04A0" w:firstRow="1" w:lastRow="0" w:firstColumn="1" w:lastColumn="0" w:noHBand="0" w:noVBand="1"/>
      </w:tblPr>
      <w:tblGrid>
        <w:gridCol w:w="5524"/>
        <w:gridCol w:w="3493"/>
      </w:tblGrid>
      <w:tr w:rsidR="000F4EC8" w14:paraId="09C894D1" w14:textId="77777777" w:rsidTr="00E93EC6">
        <w:tc>
          <w:tcPr>
            <w:tcW w:w="3063" w:type="pct"/>
            <w:tcBorders>
              <w:top w:val="single" w:sz="4" w:space="0" w:color="000000"/>
              <w:left w:val="single" w:sz="4" w:space="0" w:color="000000"/>
              <w:bottom w:val="single" w:sz="4" w:space="0" w:color="000000"/>
              <w:right w:val="nil"/>
            </w:tcBorders>
            <w:hideMark/>
          </w:tcPr>
          <w:p w14:paraId="047A0AFB" w14:textId="173F9261" w:rsidR="000F4EC8" w:rsidRDefault="000F4EC8" w:rsidP="00E93EC6">
            <w:pPr>
              <w:spacing w:before="60" w:line="276" w:lineRule="auto"/>
              <w:rPr>
                <w:szCs w:val="26"/>
              </w:rPr>
            </w:pPr>
            <w:r>
              <w:rPr>
                <w:b/>
                <w:szCs w:val="26"/>
              </w:rPr>
              <w:t>Tên Usecase:</w:t>
            </w:r>
            <w:r>
              <w:rPr>
                <w:szCs w:val="26"/>
              </w:rPr>
              <w:t xml:space="preserve"> </w:t>
            </w:r>
            <w:r>
              <w:t>Tra cứu văn bản đến</w:t>
            </w:r>
          </w:p>
        </w:tc>
        <w:tc>
          <w:tcPr>
            <w:tcW w:w="1937" w:type="pct"/>
            <w:tcBorders>
              <w:top w:val="single" w:sz="4" w:space="0" w:color="000000"/>
              <w:left w:val="single" w:sz="4" w:space="0" w:color="000000"/>
              <w:bottom w:val="single" w:sz="4" w:space="0" w:color="000000"/>
              <w:right w:val="single" w:sz="4" w:space="0" w:color="000000"/>
            </w:tcBorders>
            <w:hideMark/>
          </w:tcPr>
          <w:p w14:paraId="590401DE" w14:textId="77777777" w:rsidR="000F4EC8" w:rsidRDefault="000F4EC8" w:rsidP="00E93EC6">
            <w:pPr>
              <w:snapToGrid w:val="0"/>
              <w:spacing w:before="60" w:line="276" w:lineRule="auto"/>
              <w:rPr>
                <w:szCs w:val="26"/>
              </w:rPr>
            </w:pPr>
            <w:r>
              <w:rPr>
                <w:b/>
                <w:szCs w:val="26"/>
              </w:rPr>
              <w:t>Mức độ BMT:</w:t>
            </w:r>
            <w:r>
              <w:rPr>
                <w:szCs w:val="26"/>
              </w:rPr>
              <w:t xml:space="preserve"> B</w:t>
            </w:r>
          </w:p>
        </w:tc>
      </w:tr>
      <w:tr w:rsidR="000F4EC8" w14:paraId="265A31A7" w14:textId="77777777" w:rsidTr="00E93EC6">
        <w:tc>
          <w:tcPr>
            <w:tcW w:w="3063" w:type="pct"/>
            <w:tcBorders>
              <w:top w:val="single" w:sz="4" w:space="0" w:color="000000"/>
              <w:left w:val="single" w:sz="4" w:space="0" w:color="000000"/>
              <w:bottom w:val="single" w:sz="4" w:space="0" w:color="000000"/>
              <w:right w:val="nil"/>
            </w:tcBorders>
            <w:hideMark/>
          </w:tcPr>
          <w:p w14:paraId="6F01D05E" w14:textId="2FCDF71D" w:rsidR="000F4EC8" w:rsidRPr="00811651" w:rsidRDefault="000F4EC8" w:rsidP="000F4EC8">
            <w:pPr>
              <w:snapToGrid w:val="0"/>
              <w:spacing w:before="60" w:line="276" w:lineRule="auto"/>
              <w:rPr>
                <w:szCs w:val="26"/>
              </w:rPr>
            </w:pPr>
            <w:r>
              <w:rPr>
                <w:b/>
                <w:szCs w:val="26"/>
              </w:rPr>
              <w:t xml:space="preserve">Tác nhân chính: </w:t>
            </w:r>
            <w:r>
              <w:rPr>
                <w:szCs w:val="26"/>
              </w:rPr>
              <w:t>Cán bộ Cục CTS&amp;BMTT</w:t>
            </w:r>
          </w:p>
        </w:tc>
        <w:tc>
          <w:tcPr>
            <w:tcW w:w="1937" w:type="pct"/>
            <w:tcBorders>
              <w:top w:val="single" w:sz="4" w:space="0" w:color="000000"/>
              <w:left w:val="single" w:sz="4" w:space="0" w:color="000000"/>
              <w:bottom w:val="single" w:sz="4" w:space="0" w:color="000000"/>
              <w:right w:val="single" w:sz="4" w:space="0" w:color="000000"/>
            </w:tcBorders>
            <w:hideMark/>
          </w:tcPr>
          <w:p w14:paraId="33A39A10" w14:textId="77777777" w:rsidR="000F4EC8" w:rsidRDefault="000F4EC8" w:rsidP="00E93EC6">
            <w:pPr>
              <w:snapToGrid w:val="0"/>
              <w:spacing w:before="60" w:line="276" w:lineRule="auto"/>
              <w:rPr>
                <w:szCs w:val="26"/>
              </w:rPr>
            </w:pPr>
            <w:r>
              <w:rPr>
                <w:b/>
                <w:szCs w:val="26"/>
              </w:rPr>
              <w:t xml:space="preserve">Tác nhân phụ: </w:t>
            </w:r>
            <w:r>
              <w:rPr>
                <w:szCs w:val="26"/>
              </w:rPr>
              <w:t>Hệ thống</w:t>
            </w:r>
          </w:p>
        </w:tc>
      </w:tr>
      <w:tr w:rsidR="000F4EC8" w14:paraId="57E6D3F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D2FA556" w14:textId="06624036" w:rsidR="000F4EC8" w:rsidRPr="00811651" w:rsidRDefault="000F4EC8" w:rsidP="000F4EC8">
            <w:pPr>
              <w:spacing w:before="60" w:line="276" w:lineRule="auto"/>
              <w:rPr>
                <w:szCs w:val="26"/>
              </w:rPr>
            </w:pPr>
            <w:r>
              <w:rPr>
                <w:b/>
                <w:szCs w:val="26"/>
              </w:rPr>
              <w:t xml:space="preserve">Mô tả Usecase: </w:t>
            </w:r>
            <w:r>
              <w:rPr>
                <w:szCs w:val="26"/>
              </w:rPr>
              <w:t>Cán bộ Cục CTS&amp;BMTT</w:t>
            </w:r>
            <w:r>
              <w:t xml:space="preserve"> tra cứu văn bản đến</w:t>
            </w:r>
          </w:p>
        </w:tc>
      </w:tr>
      <w:tr w:rsidR="000F4EC8" w14:paraId="1608E1C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D5FABF0" w14:textId="77777777" w:rsidR="000F4EC8" w:rsidRDefault="000F4EC8" w:rsidP="00E93EC6">
            <w:pPr>
              <w:snapToGrid w:val="0"/>
              <w:spacing w:before="60" w:line="276" w:lineRule="auto"/>
              <w:rPr>
                <w:b/>
                <w:szCs w:val="26"/>
              </w:rPr>
            </w:pPr>
            <w:r>
              <w:rPr>
                <w:b/>
                <w:szCs w:val="26"/>
              </w:rPr>
              <w:t xml:space="preserve">Điều kiện để bắt đầu Usecase: </w:t>
            </w:r>
          </w:p>
          <w:p w14:paraId="301AFA81" w14:textId="18F9EB0A" w:rsidR="000F4EC8" w:rsidRPr="000F4EC8" w:rsidRDefault="000F4EC8" w:rsidP="00A8287A">
            <w:pPr>
              <w:pStyle w:val="ListParagraph"/>
              <w:numPr>
                <w:ilvl w:val="0"/>
                <w:numId w:val="41"/>
              </w:numPr>
              <w:snapToGrid w:val="0"/>
              <w:spacing w:before="60"/>
              <w:rPr>
                <w:szCs w:val="26"/>
              </w:rPr>
            </w:pPr>
            <w:r>
              <w:rPr>
                <w:szCs w:val="26"/>
              </w:rPr>
              <w:t>Cán bộ Cục CTS&amp;BMTT</w:t>
            </w:r>
            <w:r>
              <w:t xml:space="preserve"> </w:t>
            </w:r>
            <w:r w:rsidRPr="00F80CB9">
              <w:rPr>
                <w:szCs w:val="26"/>
              </w:rPr>
              <w:t>đăng nhập thành công vào hệ thống.</w:t>
            </w:r>
          </w:p>
        </w:tc>
      </w:tr>
      <w:tr w:rsidR="000F4EC8" w14:paraId="6B1E295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DC9A079" w14:textId="266C5CFC" w:rsidR="000F4EC8" w:rsidRPr="00821F36" w:rsidRDefault="000F4EC8" w:rsidP="000F4EC8">
            <w:pPr>
              <w:snapToGrid w:val="0"/>
              <w:spacing w:before="60" w:line="276" w:lineRule="auto"/>
              <w:rPr>
                <w:szCs w:val="26"/>
              </w:rPr>
            </w:pPr>
            <w:r>
              <w:rPr>
                <w:b/>
                <w:szCs w:val="26"/>
              </w:rPr>
              <w:t xml:space="preserve">Điều kiện để kết thúc Usecase: </w:t>
            </w:r>
            <w:r>
              <w:t>Hiển thị danh sách văn bản đến phù hợp với nội dung tìm kiếm</w:t>
            </w:r>
            <w:r>
              <w:rPr>
                <w:szCs w:val="26"/>
              </w:rPr>
              <w:t>.</w:t>
            </w:r>
          </w:p>
        </w:tc>
      </w:tr>
      <w:tr w:rsidR="000F4EC8" w14:paraId="772D8905"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7F257B5F" w14:textId="77777777" w:rsidR="000F4EC8" w:rsidRPr="00811651" w:rsidRDefault="000F4EC8" w:rsidP="00E93EC6">
            <w:pPr>
              <w:snapToGrid w:val="0"/>
              <w:spacing w:before="60" w:line="276" w:lineRule="auto"/>
              <w:rPr>
                <w:szCs w:val="26"/>
              </w:rPr>
            </w:pPr>
            <w:r>
              <w:rPr>
                <w:b/>
                <w:szCs w:val="26"/>
              </w:rPr>
              <w:t>Trình tự các sự kiện trong quá trình hoạt động của Usecase:</w:t>
            </w:r>
          </w:p>
          <w:p w14:paraId="5BFADA54" w14:textId="6FFE8BD2" w:rsidR="000F4EC8" w:rsidRPr="00116297" w:rsidRDefault="000F4EC8" w:rsidP="009B4B77">
            <w:pPr>
              <w:pStyle w:val="ListParagraph"/>
              <w:numPr>
                <w:ilvl w:val="0"/>
                <w:numId w:val="106"/>
              </w:numPr>
              <w:rPr>
                <w:rFonts w:eastAsia="Calibri"/>
                <w:color w:val="000000"/>
                <w:szCs w:val="26"/>
              </w:rPr>
            </w:pPr>
            <w:r>
              <w:rPr>
                <w:szCs w:val="26"/>
              </w:rPr>
              <w:t>Cán bộ Cục CTS&amp;BMTT</w:t>
            </w:r>
            <w:r>
              <w:t xml:space="preserve"> </w:t>
            </w:r>
            <w:r>
              <w:rPr>
                <w:szCs w:val="26"/>
              </w:rPr>
              <w:t>truy cập chức năng [</w:t>
            </w:r>
            <w:r>
              <w:rPr>
                <w:szCs w:val="26"/>
                <w:lang w:val="en-US"/>
              </w:rPr>
              <w:t>Văn bản đến</w:t>
            </w:r>
            <w:r>
              <w:rPr>
                <w:szCs w:val="26"/>
              </w:rPr>
              <w:t>], hệ thống hiển thị danh sách các văn bản đến</w:t>
            </w:r>
            <w:r w:rsidR="006403B9">
              <w:rPr>
                <w:szCs w:val="26"/>
                <w:lang w:val="en-US"/>
              </w:rPr>
              <w:t xml:space="preserve"> và form tìm kiếm văn bản</w:t>
            </w:r>
            <w:r>
              <w:rPr>
                <w:szCs w:val="26"/>
                <w:lang w:val="en-US"/>
              </w:rPr>
              <w:t>.</w:t>
            </w:r>
          </w:p>
          <w:p w14:paraId="4196BB3B" w14:textId="7E3D9A1A" w:rsidR="000F4EC8" w:rsidRPr="006403B9" w:rsidRDefault="000F4EC8" w:rsidP="009B4B77">
            <w:pPr>
              <w:pStyle w:val="ListParagraph"/>
              <w:numPr>
                <w:ilvl w:val="0"/>
                <w:numId w:val="106"/>
              </w:numPr>
              <w:rPr>
                <w:rFonts w:eastAsia="Calibri"/>
                <w:color w:val="000000"/>
                <w:szCs w:val="26"/>
              </w:rPr>
            </w:pPr>
            <w:r>
              <w:rPr>
                <w:szCs w:val="26"/>
              </w:rPr>
              <w:t>Cán bộ Cục CTS&amp;BMTT</w:t>
            </w:r>
            <w:r>
              <w:t xml:space="preserve"> </w:t>
            </w:r>
            <w:r w:rsidR="006403B9">
              <w:rPr>
                <w:lang w:val="en-US"/>
              </w:rPr>
              <w:t xml:space="preserve">nhập nội dung cần tìm kiếm và nhấn </w:t>
            </w:r>
            <w:r w:rsidR="006403B9">
              <w:rPr>
                <w:rFonts w:eastAsia="Calibri"/>
                <w:color w:val="000000"/>
                <w:szCs w:val="26"/>
                <w:lang w:val="en-US"/>
              </w:rPr>
              <w:t>nút</w:t>
            </w:r>
            <w:r>
              <w:rPr>
                <w:rFonts w:eastAsia="Calibri"/>
                <w:color w:val="000000"/>
                <w:szCs w:val="26"/>
                <w:lang w:val="en-US"/>
              </w:rPr>
              <w:t xml:space="preserve"> [</w:t>
            </w:r>
            <w:r w:rsidR="006403B9">
              <w:rPr>
                <w:rFonts w:eastAsia="Calibri"/>
                <w:color w:val="000000"/>
                <w:szCs w:val="26"/>
                <w:lang w:val="en-US"/>
              </w:rPr>
              <w:t>Tìm kiếm</w:t>
            </w:r>
            <w:r>
              <w:rPr>
                <w:rFonts w:eastAsia="Calibri"/>
                <w:color w:val="000000"/>
                <w:szCs w:val="26"/>
                <w:lang w:val="en-US"/>
              </w:rPr>
              <w:t xml:space="preserve">], hệ thống </w:t>
            </w:r>
            <w:r w:rsidR="006403B9">
              <w:rPr>
                <w:rFonts w:eastAsia="Calibri"/>
                <w:color w:val="000000"/>
                <w:szCs w:val="26"/>
                <w:lang w:val="en-US"/>
              </w:rPr>
              <w:t>sẽ tìm kiếm các văn bản phù hợp với tất cả nội dung nhập trong form</w:t>
            </w:r>
            <w:r>
              <w:rPr>
                <w:rFonts w:eastAsia="Calibri"/>
                <w:color w:val="000000"/>
                <w:szCs w:val="26"/>
                <w:lang w:val="en-US"/>
              </w:rPr>
              <w:t>.</w:t>
            </w:r>
          </w:p>
          <w:p w14:paraId="4E99A3CB" w14:textId="1E2A271E" w:rsidR="000F4EC8" w:rsidRPr="000D0487" w:rsidRDefault="006403B9" w:rsidP="009B4B77">
            <w:pPr>
              <w:pStyle w:val="ListParagraph"/>
              <w:numPr>
                <w:ilvl w:val="0"/>
                <w:numId w:val="106"/>
              </w:numPr>
              <w:rPr>
                <w:rFonts w:eastAsia="Calibri"/>
                <w:color w:val="000000"/>
                <w:szCs w:val="26"/>
              </w:rPr>
            </w:pPr>
            <w:r>
              <w:rPr>
                <w:szCs w:val="26"/>
                <w:lang w:val="en-US"/>
              </w:rPr>
              <w:t>Hệ thống hiển thị danh sách văn bản đến phù hợp với nội dung tìm kiếm.</w:t>
            </w:r>
          </w:p>
        </w:tc>
      </w:tr>
      <w:tr w:rsidR="000F4EC8" w14:paraId="6118C67F"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8EE82B3" w14:textId="3B5CCCE9" w:rsidR="000F4EC8" w:rsidRPr="00811651" w:rsidRDefault="000F4EC8" w:rsidP="00E93EC6">
            <w:pPr>
              <w:snapToGrid w:val="0"/>
              <w:spacing w:before="60" w:line="276" w:lineRule="auto"/>
              <w:rPr>
                <w:szCs w:val="26"/>
              </w:rPr>
            </w:pPr>
            <w:r>
              <w:rPr>
                <w:b/>
                <w:szCs w:val="26"/>
              </w:rPr>
              <w:t xml:space="preserve">Hoàn cảnh sử dụng thành công cơ bản: </w:t>
            </w:r>
            <w:r w:rsidR="006403B9">
              <w:t>Hiển thị danh sách văn bản đến phù hợp với nội dung tìm kiếm</w:t>
            </w:r>
            <w:r w:rsidR="006403B9">
              <w:rPr>
                <w:szCs w:val="26"/>
              </w:rPr>
              <w:t>.</w:t>
            </w:r>
          </w:p>
        </w:tc>
      </w:tr>
      <w:tr w:rsidR="000F4EC8" w14:paraId="55E0AC88"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E83DC31" w14:textId="77777777" w:rsidR="000F4EC8" w:rsidRDefault="000F4EC8" w:rsidP="00E93EC6">
            <w:pPr>
              <w:snapToGrid w:val="0"/>
              <w:spacing w:before="60" w:line="276" w:lineRule="auto"/>
              <w:rPr>
                <w:b/>
                <w:szCs w:val="26"/>
              </w:rPr>
            </w:pPr>
            <w:r>
              <w:rPr>
                <w:b/>
                <w:szCs w:val="26"/>
              </w:rPr>
              <w:t>Hoàn cảnh sử dụng phụ (thay thế) trong trường hợp không thành công:</w:t>
            </w:r>
          </w:p>
          <w:p w14:paraId="5039D657" w14:textId="62CDC074" w:rsidR="000F4EC8" w:rsidRPr="00DA4B7C" w:rsidRDefault="006403B9" w:rsidP="00A8287A">
            <w:pPr>
              <w:pStyle w:val="ListParagraph"/>
              <w:numPr>
                <w:ilvl w:val="0"/>
                <w:numId w:val="41"/>
              </w:numPr>
              <w:snapToGrid w:val="0"/>
              <w:spacing w:before="60"/>
              <w:rPr>
                <w:szCs w:val="26"/>
              </w:rPr>
            </w:pPr>
            <w:r>
              <w:rPr>
                <w:szCs w:val="26"/>
                <w:lang w:val="en-US"/>
              </w:rPr>
              <w:t>Nếu không tìm thấy văn bản phù hợp với nội dung tìm kiếm hoặc không có dữ liệu văn bản đến thì hệ thống hiển thị [Không có dữ liệu] tại danh sách văn bản.</w:t>
            </w:r>
          </w:p>
        </w:tc>
      </w:tr>
      <w:tr w:rsidR="000F4EC8" w14:paraId="0927B134"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747D0F3" w14:textId="2523EB0F" w:rsidR="000F4EC8" w:rsidRDefault="000F4EC8" w:rsidP="007D4680">
            <w:pPr>
              <w:snapToGrid w:val="0"/>
              <w:spacing w:before="60" w:line="276" w:lineRule="auto"/>
              <w:rPr>
                <w:szCs w:val="26"/>
              </w:rPr>
            </w:pPr>
            <w:r>
              <w:rPr>
                <w:b/>
                <w:szCs w:val="26"/>
              </w:rPr>
              <w:t>Hành động liên quan sẽ xảy ra khi Usecase kết thúc:</w:t>
            </w:r>
            <w:r>
              <w:rPr>
                <w:szCs w:val="26"/>
              </w:rPr>
              <w:t xml:space="preserve"> </w:t>
            </w:r>
            <w:r w:rsidR="007D4680">
              <w:rPr>
                <w:rFonts w:eastAsia="Times New Roman"/>
                <w:color w:val="000000"/>
                <w:szCs w:val="26"/>
              </w:rPr>
              <w:t>Các giá trị đã nhập trong form tìm kiếm vẫn được giữ lại giá trị.</w:t>
            </w:r>
          </w:p>
        </w:tc>
      </w:tr>
      <w:tr w:rsidR="000F4EC8" w14:paraId="09E97D62"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2C5D0D6" w14:textId="77777777" w:rsidR="000F4EC8" w:rsidRDefault="000F4EC8" w:rsidP="00E93EC6">
            <w:pPr>
              <w:snapToGrid w:val="0"/>
              <w:spacing w:before="60" w:line="276" w:lineRule="auto"/>
              <w:rPr>
                <w:szCs w:val="26"/>
              </w:rPr>
            </w:pPr>
            <w:r>
              <w:rPr>
                <w:b/>
                <w:szCs w:val="26"/>
              </w:rPr>
              <w:t>Các yêu cầu phi chức năng:</w:t>
            </w:r>
            <w:r>
              <w:rPr>
                <w:szCs w:val="26"/>
              </w:rPr>
              <w:t xml:space="preserve"> Không có</w:t>
            </w:r>
          </w:p>
        </w:tc>
      </w:tr>
    </w:tbl>
    <w:p w14:paraId="0CCBE0C1" w14:textId="77777777" w:rsidR="000F4EC8" w:rsidRPr="005A126E" w:rsidRDefault="000F4EC8" w:rsidP="000F4EC8"/>
    <w:p w14:paraId="35DF7449" w14:textId="348C6E23" w:rsidR="00560BA3" w:rsidRDefault="00560BA3" w:rsidP="00BC0773">
      <w:pPr>
        <w:pStyle w:val="Heading3"/>
      </w:pPr>
      <w:r>
        <w:lastRenderedPageBreak/>
        <w:t>Chức năng “Quản lý văn bản đi”</w:t>
      </w:r>
    </w:p>
    <w:p w14:paraId="42B39B92" w14:textId="124621CA" w:rsidR="00560BA3" w:rsidRDefault="00560BA3" w:rsidP="00560BA3">
      <w:pPr>
        <w:pStyle w:val="Heading4"/>
      </w:pPr>
      <w:r>
        <w:t>Quy trình thực hiện</w:t>
      </w:r>
    </w:p>
    <w:p w14:paraId="1C3825F8" w14:textId="4ED1A0CC" w:rsidR="005019E5" w:rsidRDefault="001D0853" w:rsidP="005019E5">
      <w:r>
        <w:rPr>
          <w:noProof/>
        </w:rPr>
        <w:drawing>
          <wp:inline distT="0" distB="0" distL="0" distR="0" wp14:anchorId="5B127EE9" wp14:editId="2F57D2C0">
            <wp:extent cx="5732145" cy="4875530"/>
            <wp:effectExtent l="0" t="0" r="190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GCA_SRS_QuyTrinh_v2.2_VanBanDi.png"/>
                    <pic:cNvPicPr/>
                  </pic:nvPicPr>
                  <pic:blipFill>
                    <a:blip r:embed="rId196">
                      <a:extLst>
                        <a:ext uri="{28A0092B-C50C-407E-A947-70E740481C1C}">
                          <a14:useLocalDpi xmlns:a14="http://schemas.microsoft.com/office/drawing/2010/main" val="0"/>
                        </a:ext>
                      </a:extLst>
                    </a:blip>
                    <a:stretch>
                      <a:fillRect/>
                    </a:stretch>
                  </pic:blipFill>
                  <pic:spPr>
                    <a:xfrm>
                      <a:off x="0" y="0"/>
                      <a:ext cx="5732145" cy="4875530"/>
                    </a:xfrm>
                    <a:prstGeom prst="rect">
                      <a:avLst/>
                    </a:prstGeom>
                  </pic:spPr>
                </pic:pic>
              </a:graphicData>
            </a:graphic>
          </wp:inline>
        </w:drawing>
      </w:r>
    </w:p>
    <w:p w14:paraId="572714D4" w14:textId="77777777" w:rsidR="00D5437F" w:rsidRPr="000D2E5B" w:rsidRDefault="00D5437F" w:rsidP="00D5437F">
      <w:pPr>
        <w:rPr>
          <w:b/>
        </w:rPr>
      </w:pPr>
      <w:r w:rsidRPr="000D2E5B">
        <w:rPr>
          <w:b/>
        </w:rPr>
        <w:t>Danh sách Use case theo từng bước trong quy trình:</w:t>
      </w:r>
    </w:p>
    <w:p w14:paraId="1156FE22" w14:textId="169F42E2" w:rsidR="00D5437F" w:rsidRPr="00D5437F" w:rsidRDefault="00D5437F" w:rsidP="00843B83">
      <w:pPr>
        <w:pStyle w:val="ListParagraph"/>
        <w:numPr>
          <w:ilvl w:val="0"/>
          <w:numId w:val="219"/>
        </w:numPr>
        <w:spacing w:after="60" w:line="240" w:lineRule="auto"/>
      </w:pPr>
      <w:r>
        <w:rPr>
          <w:lang w:val="en-US"/>
        </w:rPr>
        <w:t>Soạn thảo văn bản đi</w:t>
      </w:r>
    </w:p>
    <w:p w14:paraId="1AD4708D" w14:textId="071F791D" w:rsidR="00D5437F" w:rsidRPr="00D5437F" w:rsidRDefault="00D5437F" w:rsidP="00843B83">
      <w:pPr>
        <w:pStyle w:val="ListParagraph"/>
        <w:numPr>
          <w:ilvl w:val="1"/>
          <w:numId w:val="219"/>
        </w:numPr>
        <w:spacing w:after="60" w:line="240" w:lineRule="auto"/>
      </w:pPr>
      <w:r>
        <w:rPr>
          <w:lang w:val="en-US"/>
        </w:rPr>
        <w:fldChar w:fldCharType="begin"/>
      </w:r>
      <w:r>
        <w:instrText xml:space="preserve"> REF _Ref21906596 \r \h </w:instrText>
      </w:r>
      <w:r>
        <w:rPr>
          <w:lang w:val="en-US"/>
        </w:rPr>
      </w:r>
      <w:r>
        <w:rPr>
          <w:lang w:val="en-US"/>
        </w:rPr>
        <w:fldChar w:fldCharType="separate"/>
      </w:r>
      <w:r w:rsidR="002135F6">
        <w:t xml:space="preserve">UC 148 - </w:t>
      </w:r>
      <w:r>
        <w:rPr>
          <w:lang w:val="en-US"/>
        </w:rPr>
        <w:fldChar w:fldCharType="end"/>
      </w:r>
      <w:r>
        <w:rPr>
          <w:lang w:val="en-US"/>
        </w:rPr>
        <w:fldChar w:fldCharType="begin"/>
      </w:r>
      <w:r>
        <w:rPr>
          <w:lang w:val="en-US"/>
        </w:rPr>
        <w:instrText xml:space="preserve"> REF _Ref21906596 \h </w:instrText>
      </w:r>
      <w:r>
        <w:rPr>
          <w:lang w:val="en-US"/>
        </w:rPr>
      </w:r>
      <w:r>
        <w:rPr>
          <w:lang w:val="en-US"/>
        </w:rPr>
        <w:fldChar w:fldCharType="separate"/>
      </w:r>
      <w:r w:rsidR="002135F6">
        <w:t>Soạn thảo văn bản đi</w:t>
      </w:r>
      <w:r>
        <w:rPr>
          <w:lang w:val="en-US"/>
        </w:rPr>
        <w:fldChar w:fldCharType="end"/>
      </w:r>
    </w:p>
    <w:p w14:paraId="707E6252" w14:textId="787E0843" w:rsidR="00D5437F" w:rsidRPr="00E24521" w:rsidRDefault="00D5437F" w:rsidP="00843B83">
      <w:pPr>
        <w:pStyle w:val="ListParagraph"/>
        <w:numPr>
          <w:ilvl w:val="0"/>
          <w:numId w:val="219"/>
        </w:numPr>
        <w:spacing w:after="60" w:line="240" w:lineRule="auto"/>
      </w:pPr>
      <w:r>
        <w:rPr>
          <w:lang w:val="en-US"/>
        </w:rPr>
        <w:t>Kiểm duyệt nội dung văn bản đi</w:t>
      </w:r>
    </w:p>
    <w:p w14:paraId="00C54AE5" w14:textId="77777777" w:rsidR="00D5437F" w:rsidRPr="00D5437F" w:rsidRDefault="00D5437F" w:rsidP="00843B83">
      <w:pPr>
        <w:pStyle w:val="ListParagraph"/>
        <w:numPr>
          <w:ilvl w:val="1"/>
          <w:numId w:val="219"/>
        </w:numPr>
        <w:spacing w:after="60" w:line="240" w:lineRule="auto"/>
      </w:pPr>
      <w:r>
        <w:rPr>
          <w:lang w:val="en-US"/>
        </w:rPr>
        <w:fldChar w:fldCharType="begin"/>
      </w:r>
      <w:r>
        <w:instrText xml:space="preserve"> REF _Ref21906603 \r \h </w:instrText>
      </w:r>
      <w:r>
        <w:rPr>
          <w:lang w:val="en-US"/>
        </w:rPr>
      </w:r>
      <w:r>
        <w:rPr>
          <w:lang w:val="en-US"/>
        </w:rPr>
        <w:fldChar w:fldCharType="separate"/>
      </w:r>
      <w:r w:rsidR="002135F6">
        <w:t xml:space="preserve">UC 149 - </w:t>
      </w:r>
      <w:r>
        <w:rPr>
          <w:lang w:val="en-US"/>
        </w:rPr>
        <w:fldChar w:fldCharType="end"/>
      </w:r>
      <w:r>
        <w:rPr>
          <w:lang w:val="en-US"/>
        </w:rPr>
        <w:fldChar w:fldCharType="begin"/>
      </w:r>
      <w:r>
        <w:rPr>
          <w:lang w:val="en-US"/>
        </w:rPr>
        <w:instrText xml:space="preserve"> REF _Ref21906603 \h </w:instrText>
      </w:r>
      <w:r>
        <w:rPr>
          <w:lang w:val="en-US"/>
        </w:rPr>
      </w:r>
      <w:r>
        <w:rPr>
          <w:lang w:val="en-US"/>
        </w:rPr>
        <w:fldChar w:fldCharType="separate"/>
      </w:r>
      <w:r w:rsidR="002135F6">
        <w:t>Kiểm duyệt nội dung văn bản đi</w:t>
      </w:r>
      <w:r>
        <w:rPr>
          <w:lang w:val="en-US"/>
        </w:rPr>
        <w:fldChar w:fldCharType="end"/>
      </w:r>
    </w:p>
    <w:p w14:paraId="6FA00920" w14:textId="11239223" w:rsidR="00D5437F" w:rsidRPr="00E24521" w:rsidRDefault="00D5437F" w:rsidP="00843B83">
      <w:pPr>
        <w:pStyle w:val="ListParagraph"/>
        <w:numPr>
          <w:ilvl w:val="0"/>
          <w:numId w:val="219"/>
        </w:numPr>
        <w:spacing w:after="60" w:line="240" w:lineRule="auto"/>
      </w:pPr>
      <w:r>
        <w:rPr>
          <w:lang w:val="en-US"/>
        </w:rPr>
        <w:t>Ký duyêt văn bản đi</w:t>
      </w:r>
    </w:p>
    <w:p w14:paraId="12326A04" w14:textId="77777777" w:rsidR="00D5437F" w:rsidRPr="00D5437F" w:rsidRDefault="00D5437F" w:rsidP="00843B83">
      <w:pPr>
        <w:pStyle w:val="ListParagraph"/>
        <w:numPr>
          <w:ilvl w:val="1"/>
          <w:numId w:val="219"/>
        </w:numPr>
        <w:spacing w:after="60" w:line="240" w:lineRule="auto"/>
      </w:pPr>
      <w:r>
        <w:rPr>
          <w:lang w:val="en-US"/>
        </w:rPr>
        <w:fldChar w:fldCharType="begin"/>
      </w:r>
      <w:r>
        <w:instrText xml:space="preserve"> REF _Ref21906609 \r \h </w:instrText>
      </w:r>
      <w:r>
        <w:rPr>
          <w:lang w:val="en-US"/>
        </w:rPr>
      </w:r>
      <w:r>
        <w:rPr>
          <w:lang w:val="en-US"/>
        </w:rPr>
        <w:fldChar w:fldCharType="separate"/>
      </w:r>
      <w:r w:rsidR="002135F6">
        <w:t xml:space="preserve">UC 150 - </w:t>
      </w:r>
      <w:r>
        <w:rPr>
          <w:lang w:val="en-US"/>
        </w:rPr>
        <w:fldChar w:fldCharType="end"/>
      </w:r>
      <w:r>
        <w:rPr>
          <w:lang w:val="en-US"/>
        </w:rPr>
        <w:fldChar w:fldCharType="begin"/>
      </w:r>
      <w:r>
        <w:rPr>
          <w:lang w:val="en-US"/>
        </w:rPr>
        <w:instrText xml:space="preserve"> REF _Ref21906609 \h </w:instrText>
      </w:r>
      <w:r>
        <w:rPr>
          <w:lang w:val="en-US"/>
        </w:rPr>
      </w:r>
      <w:r>
        <w:rPr>
          <w:lang w:val="en-US"/>
        </w:rPr>
        <w:fldChar w:fldCharType="separate"/>
      </w:r>
      <w:r w:rsidR="002135F6">
        <w:t>Ký xác nhận văn bản đi</w:t>
      </w:r>
      <w:r>
        <w:rPr>
          <w:lang w:val="en-US"/>
        </w:rPr>
        <w:fldChar w:fldCharType="end"/>
      </w:r>
    </w:p>
    <w:p w14:paraId="17D1FE2D" w14:textId="5424977D" w:rsidR="00D5437F" w:rsidRPr="00E24521" w:rsidRDefault="00D5437F" w:rsidP="00843B83">
      <w:pPr>
        <w:pStyle w:val="ListParagraph"/>
        <w:numPr>
          <w:ilvl w:val="0"/>
          <w:numId w:val="219"/>
        </w:numPr>
        <w:spacing w:after="60" w:line="240" w:lineRule="auto"/>
      </w:pPr>
      <w:r>
        <w:rPr>
          <w:lang w:val="en-US"/>
        </w:rPr>
        <w:t>Phát hành văn bản đi</w:t>
      </w:r>
    </w:p>
    <w:p w14:paraId="761DF2AA" w14:textId="77777777" w:rsidR="00D5437F" w:rsidRPr="00E24521" w:rsidRDefault="00D5437F" w:rsidP="00843B83">
      <w:pPr>
        <w:pStyle w:val="ListParagraph"/>
        <w:numPr>
          <w:ilvl w:val="1"/>
          <w:numId w:val="219"/>
        </w:numPr>
        <w:spacing w:after="60" w:line="240" w:lineRule="auto"/>
      </w:pPr>
      <w:r>
        <w:rPr>
          <w:lang w:val="en-US"/>
        </w:rPr>
        <w:fldChar w:fldCharType="begin"/>
      </w:r>
      <w:r>
        <w:instrText xml:space="preserve"> REF _Ref21906615 \r \h </w:instrText>
      </w:r>
      <w:r>
        <w:rPr>
          <w:lang w:val="en-US"/>
        </w:rPr>
      </w:r>
      <w:r>
        <w:rPr>
          <w:lang w:val="en-US"/>
        </w:rPr>
        <w:fldChar w:fldCharType="separate"/>
      </w:r>
      <w:r w:rsidR="002135F6">
        <w:t xml:space="preserve">UC 151 - </w:t>
      </w:r>
      <w:r>
        <w:rPr>
          <w:lang w:val="en-US"/>
        </w:rPr>
        <w:fldChar w:fldCharType="end"/>
      </w:r>
      <w:r>
        <w:rPr>
          <w:lang w:val="en-US"/>
        </w:rPr>
        <w:fldChar w:fldCharType="begin"/>
      </w:r>
      <w:r>
        <w:rPr>
          <w:lang w:val="en-US"/>
        </w:rPr>
        <w:instrText xml:space="preserve"> REF _Ref21906615 \h </w:instrText>
      </w:r>
      <w:r>
        <w:rPr>
          <w:lang w:val="en-US"/>
        </w:rPr>
      </w:r>
      <w:r>
        <w:rPr>
          <w:lang w:val="en-US"/>
        </w:rPr>
        <w:fldChar w:fldCharType="separate"/>
      </w:r>
      <w:r w:rsidR="002135F6">
        <w:t>Phát hành văn bản đi</w:t>
      </w:r>
      <w:r>
        <w:rPr>
          <w:lang w:val="en-US"/>
        </w:rPr>
        <w:fldChar w:fldCharType="end"/>
      </w:r>
    </w:p>
    <w:p w14:paraId="134C011C" w14:textId="77777777" w:rsidR="00D5437F" w:rsidRDefault="00D5437F" w:rsidP="00D5437F"/>
    <w:p w14:paraId="65D355FA" w14:textId="77777777" w:rsidR="00D5437F" w:rsidRPr="00363658" w:rsidRDefault="00D5437F" w:rsidP="00D5437F">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9"/>
        <w:gridCol w:w="1199"/>
        <w:gridCol w:w="1915"/>
        <w:gridCol w:w="1984"/>
        <w:gridCol w:w="2299"/>
        <w:gridCol w:w="911"/>
      </w:tblGrid>
      <w:tr w:rsidR="00D5437F" w14:paraId="7B42FC8D" w14:textId="77777777" w:rsidTr="00791C75">
        <w:trPr>
          <w:cnfStyle w:val="100000000000" w:firstRow="1" w:lastRow="0" w:firstColumn="0" w:lastColumn="0" w:oddVBand="0" w:evenVBand="0" w:oddHBand="0" w:evenHBand="0" w:firstRowFirstColumn="0" w:firstRowLastColumn="0" w:lastRowFirstColumn="0" w:lastRowLastColumn="0"/>
        </w:trPr>
        <w:tc>
          <w:tcPr>
            <w:tcW w:w="393" w:type="pct"/>
          </w:tcPr>
          <w:p w14:paraId="77964A9B" w14:textId="77777777" w:rsidR="00D5437F" w:rsidRDefault="00D5437F" w:rsidP="00791C75">
            <w:pPr>
              <w:tabs>
                <w:tab w:val="left" w:pos="4207"/>
              </w:tabs>
              <w:spacing w:after="60" w:line="240" w:lineRule="auto"/>
              <w:jc w:val="left"/>
            </w:pPr>
            <w:r>
              <w:lastRenderedPageBreak/>
              <w:t>STT</w:t>
            </w:r>
          </w:p>
        </w:tc>
        <w:tc>
          <w:tcPr>
            <w:tcW w:w="665" w:type="pct"/>
          </w:tcPr>
          <w:p w14:paraId="5BB92700" w14:textId="77777777" w:rsidR="00D5437F" w:rsidRDefault="00D5437F" w:rsidP="00791C75">
            <w:pPr>
              <w:tabs>
                <w:tab w:val="left" w:pos="4207"/>
              </w:tabs>
              <w:spacing w:after="60" w:line="240" w:lineRule="auto"/>
              <w:jc w:val="left"/>
            </w:pPr>
            <w:r>
              <w:t>Tác nhân</w:t>
            </w:r>
          </w:p>
        </w:tc>
        <w:tc>
          <w:tcPr>
            <w:tcW w:w="1062" w:type="pct"/>
          </w:tcPr>
          <w:p w14:paraId="691A0D3B" w14:textId="77777777" w:rsidR="00D5437F" w:rsidRDefault="00D5437F" w:rsidP="00791C75">
            <w:pPr>
              <w:tabs>
                <w:tab w:val="left" w:pos="4207"/>
              </w:tabs>
              <w:spacing w:after="60" w:line="240" w:lineRule="auto"/>
              <w:jc w:val="left"/>
            </w:pPr>
            <w:r>
              <w:t>Trạng thái ban đầu</w:t>
            </w:r>
          </w:p>
        </w:tc>
        <w:tc>
          <w:tcPr>
            <w:tcW w:w="1100" w:type="pct"/>
          </w:tcPr>
          <w:p w14:paraId="277A6F4B" w14:textId="77777777" w:rsidR="00D5437F" w:rsidRDefault="00D5437F" w:rsidP="00791C75">
            <w:pPr>
              <w:tabs>
                <w:tab w:val="left" w:pos="4207"/>
              </w:tabs>
              <w:spacing w:after="60" w:line="240" w:lineRule="auto"/>
              <w:jc w:val="left"/>
            </w:pPr>
            <w:r>
              <w:t>Hành động</w:t>
            </w:r>
          </w:p>
        </w:tc>
        <w:tc>
          <w:tcPr>
            <w:tcW w:w="1275" w:type="pct"/>
          </w:tcPr>
          <w:p w14:paraId="1F0C6870" w14:textId="77777777" w:rsidR="00D5437F" w:rsidRDefault="00D5437F" w:rsidP="00791C75">
            <w:pPr>
              <w:tabs>
                <w:tab w:val="left" w:pos="4207"/>
              </w:tabs>
              <w:spacing w:after="60" w:line="240" w:lineRule="auto"/>
              <w:jc w:val="left"/>
            </w:pPr>
            <w:r>
              <w:t>Trạng thái kế tiếp</w:t>
            </w:r>
          </w:p>
        </w:tc>
        <w:tc>
          <w:tcPr>
            <w:tcW w:w="505" w:type="pct"/>
          </w:tcPr>
          <w:p w14:paraId="3A0F6283" w14:textId="77777777" w:rsidR="00D5437F" w:rsidRDefault="00D5437F" w:rsidP="00791C75">
            <w:pPr>
              <w:tabs>
                <w:tab w:val="left" w:pos="4207"/>
              </w:tabs>
              <w:spacing w:after="60" w:line="240" w:lineRule="auto"/>
              <w:jc w:val="left"/>
            </w:pPr>
            <w:r>
              <w:t>Bước trong quy trình</w:t>
            </w:r>
          </w:p>
        </w:tc>
      </w:tr>
      <w:tr w:rsidR="00D5437F" w14:paraId="378624C6" w14:textId="77777777" w:rsidTr="00791C75">
        <w:tc>
          <w:tcPr>
            <w:tcW w:w="393" w:type="pct"/>
            <w:vAlign w:val="center"/>
          </w:tcPr>
          <w:p w14:paraId="53DF9991" w14:textId="77777777" w:rsidR="00D5437F" w:rsidRDefault="00D5437F" w:rsidP="00843B83">
            <w:pPr>
              <w:pStyle w:val="ListParagraph"/>
              <w:numPr>
                <w:ilvl w:val="0"/>
                <w:numId w:val="222"/>
              </w:numPr>
              <w:tabs>
                <w:tab w:val="left" w:pos="4207"/>
              </w:tabs>
              <w:spacing w:after="60" w:line="240" w:lineRule="auto"/>
              <w:ind w:left="454" w:hanging="227"/>
              <w:jc w:val="left"/>
            </w:pPr>
          </w:p>
        </w:tc>
        <w:tc>
          <w:tcPr>
            <w:tcW w:w="665" w:type="pct"/>
            <w:vMerge w:val="restart"/>
            <w:vAlign w:val="center"/>
          </w:tcPr>
          <w:p w14:paraId="441342B1" w14:textId="77777777" w:rsidR="00D5437F" w:rsidRDefault="00D5437F" w:rsidP="00791C75">
            <w:pPr>
              <w:tabs>
                <w:tab w:val="left" w:pos="4207"/>
              </w:tabs>
              <w:spacing w:after="60" w:line="240" w:lineRule="auto"/>
              <w:jc w:val="left"/>
            </w:pPr>
            <w:r>
              <w:t>Chuyên viên</w:t>
            </w:r>
          </w:p>
        </w:tc>
        <w:tc>
          <w:tcPr>
            <w:tcW w:w="1062" w:type="pct"/>
            <w:vAlign w:val="center"/>
          </w:tcPr>
          <w:p w14:paraId="31F2532C" w14:textId="77777777" w:rsidR="00D5437F" w:rsidRDefault="00D5437F" w:rsidP="00791C75">
            <w:pPr>
              <w:tabs>
                <w:tab w:val="left" w:pos="4207"/>
              </w:tabs>
              <w:spacing w:after="60" w:line="240" w:lineRule="auto"/>
              <w:jc w:val="left"/>
            </w:pPr>
            <w:r w:rsidRPr="009A1497">
              <w:rPr>
                <w:i/>
              </w:rPr>
              <w:t>(không có)</w:t>
            </w:r>
          </w:p>
        </w:tc>
        <w:tc>
          <w:tcPr>
            <w:tcW w:w="1100" w:type="pct"/>
            <w:vAlign w:val="center"/>
          </w:tcPr>
          <w:p w14:paraId="386D94C7" w14:textId="45E2C306" w:rsidR="00D5437F" w:rsidRDefault="00D5437F" w:rsidP="001D0853">
            <w:pPr>
              <w:tabs>
                <w:tab w:val="left" w:pos="4207"/>
              </w:tabs>
              <w:spacing w:after="60" w:line="240" w:lineRule="auto"/>
              <w:jc w:val="left"/>
            </w:pPr>
            <w:r>
              <w:t xml:space="preserve">Soạn thảo văn bản </w:t>
            </w:r>
            <w:r w:rsidR="001D0853">
              <w:t>đi</w:t>
            </w:r>
          </w:p>
        </w:tc>
        <w:tc>
          <w:tcPr>
            <w:tcW w:w="1275" w:type="pct"/>
            <w:vMerge w:val="restart"/>
            <w:vAlign w:val="center"/>
          </w:tcPr>
          <w:p w14:paraId="5EF16F4E" w14:textId="77777777" w:rsidR="00D5437F" w:rsidRDefault="00D5437F" w:rsidP="00791C75">
            <w:pPr>
              <w:tabs>
                <w:tab w:val="left" w:pos="4207"/>
              </w:tabs>
              <w:spacing w:after="60" w:line="240" w:lineRule="auto"/>
              <w:jc w:val="left"/>
            </w:pPr>
            <w:r w:rsidRPr="00A31D7D">
              <w:rPr>
                <w:rFonts w:eastAsia="Times New Roman"/>
                <w:color w:val="000000"/>
                <w:szCs w:val="26"/>
              </w:rPr>
              <w:t>Đang trình lãnh đạo Phòng</w:t>
            </w:r>
          </w:p>
        </w:tc>
        <w:tc>
          <w:tcPr>
            <w:tcW w:w="505" w:type="pct"/>
            <w:vMerge w:val="restart"/>
            <w:vAlign w:val="center"/>
          </w:tcPr>
          <w:p w14:paraId="6F47FB72" w14:textId="77777777" w:rsidR="00D5437F" w:rsidRPr="00363658" w:rsidRDefault="00D5437F" w:rsidP="00791C75">
            <w:pPr>
              <w:tabs>
                <w:tab w:val="left" w:pos="4207"/>
              </w:tabs>
              <w:spacing w:after="60" w:line="240" w:lineRule="auto"/>
              <w:jc w:val="center"/>
            </w:pPr>
            <w:r>
              <w:t>[1]</w:t>
            </w:r>
          </w:p>
        </w:tc>
      </w:tr>
      <w:tr w:rsidR="00D5437F" w14:paraId="4D43FC82" w14:textId="77777777" w:rsidTr="00791C75">
        <w:tc>
          <w:tcPr>
            <w:tcW w:w="393" w:type="pct"/>
            <w:vAlign w:val="center"/>
          </w:tcPr>
          <w:p w14:paraId="303D8A2F" w14:textId="77777777" w:rsidR="00D5437F" w:rsidRDefault="00D5437F" w:rsidP="00843B83">
            <w:pPr>
              <w:pStyle w:val="ListParagraph"/>
              <w:numPr>
                <w:ilvl w:val="0"/>
                <w:numId w:val="222"/>
              </w:numPr>
              <w:tabs>
                <w:tab w:val="left" w:pos="4207"/>
              </w:tabs>
              <w:spacing w:after="60" w:line="240" w:lineRule="auto"/>
              <w:ind w:left="454" w:hanging="227"/>
              <w:jc w:val="left"/>
            </w:pPr>
          </w:p>
        </w:tc>
        <w:tc>
          <w:tcPr>
            <w:tcW w:w="665" w:type="pct"/>
            <w:vMerge/>
            <w:vAlign w:val="center"/>
          </w:tcPr>
          <w:p w14:paraId="43EB0723" w14:textId="77777777" w:rsidR="00D5437F" w:rsidRDefault="00D5437F" w:rsidP="00791C75">
            <w:pPr>
              <w:tabs>
                <w:tab w:val="left" w:pos="4207"/>
              </w:tabs>
              <w:spacing w:after="60" w:line="240" w:lineRule="auto"/>
              <w:jc w:val="left"/>
            </w:pPr>
          </w:p>
        </w:tc>
        <w:tc>
          <w:tcPr>
            <w:tcW w:w="1062" w:type="pct"/>
            <w:vAlign w:val="center"/>
          </w:tcPr>
          <w:p w14:paraId="2A7DB04B" w14:textId="77777777" w:rsidR="00D5437F" w:rsidRPr="009A1497" w:rsidRDefault="00D5437F" w:rsidP="00791C75">
            <w:pPr>
              <w:tabs>
                <w:tab w:val="left" w:pos="4207"/>
              </w:tabs>
              <w:spacing w:after="60" w:line="240" w:lineRule="auto"/>
              <w:jc w:val="left"/>
              <w:rPr>
                <w:i/>
              </w:rPr>
            </w:pPr>
            <w:r>
              <w:rPr>
                <w:szCs w:val="26"/>
              </w:rPr>
              <w:t>Trả lại cho Chuyên viên phòng</w:t>
            </w:r>
          </w:p>
        </w:tc>
        <w:tc>
          <w:tcPr>
            <w:tcW w:w="1100" w:type="pct"/>
            <w:vAlign w:val="center"/>
          </w:tcPr>
          <w:p w14:paraId="32E0FA46" w14:textId="2138A1FC" w:rsidR="00D5437F" w:rsidRDefault="00D5437F" w:rsidP="001D0853">
            <w:pPr>
              <w:tabs>
                <w:tab w:val="left" w:pos="4207"/>
              </w:tabs>
              <w:spacing w:after="60" w:line="240" w:lineRule="auto"/>
              <w:jc w:val="left"/>
            </w:pPr>
            <w:r>
              <w:t>Chỉnh sửa văn bả</w:t>
            </w:r>
            <w:r w:rsidR="001D0853">
              <w:t>n đi</w:t>
            </w:r>
          </w:p>
        </w:tc>
        <w:tc>
          <w:tcPr>
            <w:tcW w:w="1275" w:type="pct"/>
            <w:vMerge/>
            <w:vAlign w:val="center"/>
          </w:tcPr>
          <w:p w14:paraId="7BEE1EC7" w14:textId="77777777" w:rsidR="00D5437F" w:rsidRPr="00A31D7D" w:rsidRDefault="00D5437F" w:rsidP="00791C75">
            <w:pPr>
              <w:tabs>
                <w:tab w:val="left" w:pos="4207"/>
              </w:tabs>
              <w:spacing w:after="60" w:line="240" w:lineRule="auto"/>
              <w:jc w:val="left"/>
              <w:rPr>
                <w:rFonts w:eastAsia="Times New Roman"/>
                <w:color w:val="000000"/>
                <w:szCs w:val="26"/>
              </w:rPr>
            </w:pPr>
          </w:p>
        </w:tc>
        <w:tc>
          <w:tcPr>
            <w:tcW w:w="505" w:type="pct"/>
            <w:vMerge/>
            <w:vAlign w:val="center"/>
          </w:tcPr>
          <w:p w14:paraId="791F9FD7" w14:textId="77777777" w:rsidR="00D5437F" w:rsidRDefault="00D5437F" w:rsidP="00791C75">
            <w:pPr>
              <w:tabs>
                <w:tab w:val="left" w:pos="4207"/>
              </w:tabs>
              <w:spacing w:after="60" w:line="240" w:lineRule="auto"/>
              <w:jc w:val="center"/>
            </w:pPr>
          </w:p>
        </w:tc>
      </w:tr>
      <w:tr w:rsidR="001D0853" w14:paraId="25A39AAF" w14:textId="77777777" w:rsidTr="001D0853">
        <w:tc>
          <w:tcPr>
            <w:tcW w:w="393" w:type="pct"/>
            <w:shd w:val="clear" w:color="auto" w:fill="F2F2F2" w:themeFill="background1" w:themeFillShade="F2"/>
            <w:vAlign w:val="center"/>
          </w:tcPr>
          <w:p w14:paraId="443AD560" w14:textId="77777777" w:rsidR="001D0853" w:rsidRDefault="001D0853" w:rsidP="00843B83">
            <w:pPr>
              <w:pStyle w:val="ListParagraph"/>
              <w:numPr>
                <w:ilvl w:val="0"/>
                <w:numId w:val="222"/>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2018AF06" w14:textId="77777777" w:rsidR="001D0853" w:rsidRDefault="001D0853" w:rsidP="00791C75">
            <w:pPr>
              <w:tabs>
                <w:tab w:val="left" w:pos="4207"/>
              </w:tabs>
              <w:spacing w:after="60" w:line="240" w:lineRule="auto"/>
              <w:jc w:val="left"/>
            </w:pPr>
            <w:r>
              <w:t>Lãnh đạo phòng</w:t>
            </w:r>
          </w:p>
        </w:tc>
        <w:tc>
          <w:tcPr>
            <w:tcW w:w="1062" w:type="pct"/>
            <w:vMerge w:val="restart"/>
            <w:shd w:val="clear" w:color="auto" w:fill="F2F2F2" w:themeFill="background1" w:themeFillShade="F2"/>
            <w:vAlign w:val="center"/>
          </w:tcPr>
          <w:p w14:paraId="6DFF4947" w14:textId="77777777" w:rsidR="001D0853" w:rsidRPr="009A1497" w:rsidRDefault="001D0853" w:rsidP="00791C75">
            <w:pPr>
              <w:tabs>
                <w:tab w:val="left" w:pos="4207"/>
              </w:tabs>
              <w:spacing w:after="60" w:line="240" w:lineRule="auto"/>
              <w:jc w:val="left"/>
              <w:rPr>
                <w:i/>
              </w:rPr>
            </w:pPr>
            <w:r w:rsidRPr="00A31D7D">
              <w:rPr>
                <w:rFonts w:eastAsia="Times New Roman"/>
                <w:color w:val="000000"/>
                <w:szCs w:val="26"/>
              </w:rPr>
              <w:t>Đang trình lãnh đạo Phòng</w:t>
            </w:r>
          </w:p>
        </w:tc>
        <w:tc>
          <w:tcPr>
            <w:tcW w:w="1100" w:type="pct"/>
            <w:shd w:val="clear" w:color="auto" w:fill="F2F2F2" w:themeFill="background1" w:themeFillShade="F2"/>
            <w:vAlign w:val="center"/>
          </w:tcPr>
          <w:p w14:paraId="75AB094C" w14:textId="534C8D86" w:rsidR="001D0853" w:rsidRDefault="001D0853" w:rsidP="001D0853">
            <w:pPr>
              <w:tabs>
                <w:tab w:val="left" w:pos="4207"/>
              </w:tabs>
              <w:spacing w:after="60" w:line="240" w:lineRule="auto"/>
              <w:jc w:val="left"/>
            </w:pPr>
            <w:r>
              <w:t>Kiểm duyệt văn bản</w:t>
            </w:r>
          </w:p>
        </w:tc>
        <w:tc>
          <w:tcPr>
            <w:tcW w:w="1275" w:type="pct"/>
            <w:shd w:val="clear" w:color="auto" w:fill="F2F2F2" w:themeFill="background1" w:themeFillShade="F2"/>
            <w:vAlign w:val="center"/>
          </w:tcPr>
          <w:p w14:paraId="3D90A704" w14:textId="0A570EEF" w:rsidR="001D0853" w:rsidRPr="00A31D7D" w:rsidRDefault="001D0853" w:rsidP="00791C75">
            <w:pPr>
              <w:tabs>
                <w:tab w:val="left" w:pos="4207"/>
              </w:tabs>
              <w:spacing w:after="60" w:line="240" w:lineRule="auto"/>
              <w:jc w:val="left"/>
              <w:rPr>
                <w:rFonts w:eastAsia="Times New Roman"/>
                <w:color w:val="000000"/>
                <w:szCs w:val="26"/>
              </w:rPr>
            </w:pPr>
            <w:r w:rsidRPr="00A31D7D">
              <w:rPr>
                <w:rFonts w:eastAsia="Times New Roman"/>
                <w:color w:val="000000"/>
                <w:szCs w:val="26"/>
              </w:rPr>
              <w:t xml:space="preserve">Đang trình lãnh đạo </w:t>
            </w:r>
            <w:r>
              <w:rPr>
                <w:rFonts w:eastAsia="Times New Roman"/>
                <w:color w:val="000000"/>
                <w:szCs w:val="26"/>
              </w:rPr>
              <w:t>Cục</w:t>
            </w:r>
          </w:p>
        </w:tc>
        <w:tc>
          <w:tcPr>
            <w:tcW w:w="505" w:type="pct"/>
            <w:vMerge w:val="restart"/>
            <w:shd w:val="clear" w:color="auto" w:fill="F2F2F2" w:themeFill="background1" w:themeFillShade="F2"/>
            <w:vAlign w:val="center"/>
          </w:tcPr>
          <w:p w14:paraId="71640869" w14:textId="77777777" w:rsidR="001D0853" w:rsidRDefault="001D0853" w:rsidP="00791C75">
            <w:pPr>
              <w:tabs>
                <w:tab w:val="left" w:pos="4207"/>
              </w:tabs>
              <w:spacing w:after="60" w:line="240" w:lineRule="auto"/>
              <w:jc w:val="center"/>
            </w:pPr>
            <w:r>
              <w:t>[2]</w:t>
            </w:r>
          </w:p>
        </w:tc>
      </w:tr>
      <w:tr w:rsidR="001D0853" w14:paraId="0423CD24" w14:textId="77777777" w:rsidTr="001D0853">
        <w:tc>
          <w:tcPr>
            <w:tcW w:w="393" w:type="pct"/>
            <w:shd w:val="clear" w:color="auto" w:fill="F2F2F2" w:themeFill="background1" w:themeFillShade="F2"/>
            <w:vAlign w:val="center"/>
          </w:tcPr>
          <w:p w14:paraId="1071ECD7" w14:textId="77777777" w:rsidR="001D0853" w:rsidRDefault="001D0853" w:rsidP="00843B83">
            <w:pPr>
              <w:pStyle w:val="ListParagraph"/>
              <w:numPr>
                <w:ilvl w:val="0"/>
                <w:numId w:val="222"/>
              </w:numPr>
              <w:tabs>
                <w:tab w:val="left" w:pos="4207"/>
              </w:tabs>
              <w:spacing w:after="60" w:line="240" w:lineRule="auto"/>
              <w:ind w:left="454" w:hanging="227"/>
              <w:jc w:val="left"/>
            </w:pPr>
          </w:p>
        </w:tc>
        <w:tc>
          <w:tcPr>
            <w:tcW w:w="665" w:type="pct"/>
            <w:vMerge/>
            <w:vAlign w:val="center"/>
          </w:tcPr>
          <w:p w14:paraId="7D97AF98" w14:textId="77777777" w:rsidR="001D0853" w:rsidRDefault="001D0853" w:rsidP="00791C75">
            <w:pPr>
              <w:tabs>
                <w:tab w:val="left" w:pos="4207"/>
              </w:tabs>
              <w:spacing w:after="60" w:line="240" w:lineRule="auto"/>
              <w:jc w:val="left"/>
            </w:pPr>
          </w:p>
        </w:tc>
        <w:tc>
          <w:tcPr>
            <w:tcW w:w="1062" w:type="pct"/>
            <w:vMerge/>
            <w:shd w:val="clear" w:color="auto" w:fill="F2F2F2" w:themeFill="background1" w:themeFillShade="F2"/>
            <w:vAlign w:val="center"/>
          </w:tcPr>
          <w:p w14:paraId="3F3862F7" w14:textId="77777777" w:rsidR="001D0853" w:rsidRPr="00A31D7D" w:rsidRDefault="001D0853" w:rsidP="00791C75">
            <w:pPr>
              <w:tabs>
                <w:tab w:val="left" w:pos="4207"/>
              </w:tabs>
              <w:spacing w:after="60" w:line="240" w:lineRule="auto"/>
              <w:jc w:val="left"/>
              <w:rPr>
                <w:rFonts w:eastAsia="Times New Roman"/>
                <w:color w:val="000000"/>
                <w:szCs w:val="26"/>
              </w:rPr>
            </w:pPr>
          </w:p>
        </w:tc>
        <w:tc>
          <w:tcPr>
            <w:tcW w:w="1100" w:type="pct"/>
            <w:shd w:val="clear" w:color="auto" w:fill="F2F2F2" w:themeFill="background1" w:themeFillShade="F2"/>
            <w:vAlign w:val="center"/>
          </w:tcPr>
          <w:p w14:paraId="7139643C" w14:textId="77777777" w:rsidR="001D0853" w:rsidRDefault="001D0853" w:rsidP="00791C75">
            <w:pPr>
              <w:tabs>
                <w:tab w:val="left" w:pos="4207"/>
              </w:tabs>
              <w:spacing w:after="60" w:line="240" w:lineRule="auto"/>
              <w:jc w:val="left"/>
            </w:pPr>
            <w:r>
              <w:t>Trả lại</w:t>
            </w:r>
          </w:p>
        </w:tc>
        <w:tc>
          <w:tcPr>
            <w:tcW w:w="1275" w:type="pct"/>
            <w:shd w:val="clear" w:color="auto" w:fill="F2F2F2" w:themeFill="background1" w:themeFillShade="F2"/>
            <w:vAlign w:val="center"/>
          </w:tcPr>
          <w:p w14:paraId="41C74F14" w14:textId="77777777" w:rsidR="001D0853" w:rsidRDefault="001D0853" w:rsidP="00791C75">
            <w:pPr>
              <w:tabs>
                <w:tab w:val="left" w:pos="4207"/>
              </w:tabs>
              <w:spacing w:after="60" w:line="240" w:lineRule="auto"/>
              <w:jc w:val="left"/>
              <w:rPr>
                <w:rFonts w:eastAsia="Times New Roman"/>
                <w:color w:val="000000"/>
                <w:szCs w:val="26"/>
              </w:rPr>
            </w:pPr>
            <w:r>
              <w:rPr>
                <w:szCs w:val="26"/>
              </w:rPr>
              <w:t>Trả lại cho Chuyên viên phòng</w:t>
            </w:r>
          </w:p>
        </w:tc>
        <w:tc>
          <w:tcPr>
            <w:tcW w:w="505" w:type="pct"/>
            <w:vMerge/>
            <w:shd w:val="clear" w:color="auto" w:fill="F2F2F2" w:themeFill="background1" w:themeFillShade="F2"/>
            <w:vAlign w:val="center"/>
          </w:tcPr>
          <w:p w14:paraId="163180B8" w14:textId="77777777" w:rsidR="001D0853" w:rsidRDefault="001D0853" w:rsidP="00791C75">
            <w:pPr>
              <w:tabs>
                <w:tab w:val="left" w:pos="4207"/>
              </w:tabs>
              <w:spacing w:after="60" w:line="240" w:lineRule="auto"/>
              <w:jc w:val="center"/>
            </w:pPr>
          </w:p>
        </w:tc>
      </w:tr>
      <w:tr w:rsidR="001D0853" w14:paraId="70E2C3F4" w14:textId="77777777" w:rsidTr="001D0853">
        <w:tc>
          <w:tcPr>
            <w:tcW w:w="393" w:type="pct"/>
            <w:shd w:val="clear" w:color="auto" w:fill="F2F2F2" w:themeFill="background1" w:themeFillShade="F2"/>
            <w:vAlign w:val="center"/>
          </w:tcPr>
          <w:p w14:paraId="6EB3F93C" w14:textId="77777777" w:rsidR="001D0853" w:rsidRDefault="001D0853" w:rsidP="00843B83">
            <w:pPr>
              <w:pStyle w:val="ListParagraph"/>
              <w:numPr>
                <w:ilvl w:val="0"/>
                <w:numId w:val="222"/>
              </w:numPr>
              <w:tabs>
                <w:tab w:val="left" w:pos="4207"/>
              </w:tabs>
              <w:spacing w:after="60" w:line="240" w:lineRule="auto"/>
              <w:ind w:left="454" w:hanging="227"/>
              <w:jc w:val="left"/>
            </w:pPr>
          </w:p>
        </w:tc>
        <w:tc>
          <w:tcPr>
            <w:tcW w:w="665" w:type="pct"/>
            <w:vMerge/>
            <w:vAlign w:val="center"/>
          </w:tcPr>
          <w:p w14:paraId="096D6285" w14:textId="77777777" w:rsidR="001D0853" w:rsidRDefault="001D0853" w:rsidP="001D0853">
            <w:pPr>
              <w:tabs>
                <w:tab w:val="left" w:pos="4207"/>
              </w:tabs>
              <w:spacing w:after="60" w:line="240" w:lineRule="auto"/>
              <w:jc w:val="left"/>
            </w:pPr>
          </w:p>
        </w:tc>
        <w:tc>
          <w:tcPr>
            <w:tcW w:w="1062" w:type="pct"/>
            <w:shd w:val="clear" w:color="auto" w:fill="F2F2F2" w:themeFill="background1" w:themeFillShade="F2"/>
            <w:vAlign w:val="center"/>
          </w:tcPr>
          <w:p w14:paraId="44693533" w14:textId="0B280892" w:rsidR="001D0853" w:rsidRPr="00A31D7D" w:rsidRDefault="001D0853" w:rsidP="001D0853">
            <w:pPr>
              <w:tabs>
                <w:tab w:val="left" w:pos="4207"/>
              </w:tabs>
              <w:spacing w:after="60" w:line="240" w:lineRule="auto"/>
              <w:jc w:val="left"/>
              <w:rPr>
                <w:rFonts w:eastAsia="Times New Roman"/>
                <w:color w:val="000000"/>
                <w:szCs w:val="26"/>
              </w:rPr>
            </w:pPr>
            <w:r>
              <w:rPr>
                <w:szCs w:val="26"/>
              </w:rPr>
              <w:t>Chuyển lại cho Lãnh đạo phòng</w:t>
            </w:r>
          </w:p>
        </w:tc>
        <w:tc>
          <w:tcPr>
            <w:tcW w:w="1100" w:type="pct"/>
            <w:shd w:val="clear" w:color="auto" w:fill="F2F2F2" w:themeFill="background1" w:themeFillShade="F2"/>
            <w:vAlign w:val="center"/>
          </w:tcPr>
          <w:p w14:paraId="132AB7CD" w14:textId="5BDDA6C5" w:rsidR="001D0853" w:rsidRDefault="001D0853" w:rsidP="001D0853">
            <w:pPr>
              <w:tabs>
                <w:tab w:val="left" w:pos="4207"/>
              </w:tabs>
              <w:spacing w:after="60" w:line="240" w:lineRule="auto"/>
              <w:jc w:val="left"/>
            </w:pPr>
            <w:r>
              <w:t>Kiểm duyệt văn bản</w:t>
            </w:r>
          </w:p>
        </w:tc>
        <w:tc>
          <w:tcPr>
            <w:tcW w:w="1275" w:type="pct"/>
            <w:shd w:val="clear" w:color="auto" w:fill="F2F2F2" w:themeFill="background1" w:themeFillShade="F2"/>
            <w:vAlign w:val="center"/>
          </w:tcPr>
          <w:p w14:paraId="68D9F7E1" w14:textId="6153CAED" w:rsidR="001D0853" w:rsidRDefault="001D0853" w:rsidP="001D0853">
            <w:pPr>
              <w:tabs>
                <w:tab w:val="left" w:pos="4207"/>
              </w:tabs>
              <w:spacing w:after="60" w:line="240" w:lineRule="auto"/>
              <w:jc w:val="left"/>
              <w:rPr>
                <w:szCs w:val="26"/>
              </w:rPr>
            </w:pPr>
            <w:r w:rsidRPr="00A31D7D">
              <w:rPr>
                <w:rFonts w:eastAsia="Times New Roman"/>
                <w:color w:val="000000"/>
                <w:szCs w:val="26"/>
              </w:rPr>
              <w:t xml:space="preserve">Đang trình lãnh đạo </w:t>
            </w:r>
            <w:r>
              <w:rPr>
                <w:rFonts w:eastAsia="Times New Roman"/>
                <w:color w:val="000000"/>
                <w:szCs w:val="26"/>
              </w:rPr>
              <w:t>Cục</w:t>
            </w:r>
          </w:p>
        </w:tc>
        <w:tc>
          <w:tcPr>
            <w:tcW w:w="505" w:type="pct"/>
            <w:vMerge/>
            <w:shd w:val="clear" w:color="auto" w:fill="F2F2F2" w:themeFill="background1" w:themeFillShade="F2"/>
            <w:vAlign w:val="center"/>
          </w:tcPr>
          <w:p w14:paraId="0D076CBA" w14:textId="77777777" w:rsidR="001D0853" w:rsidRDefault="001D0853" w:rsidP="001D0853">
            <w:pPr>
              <w:tabs>
                <w:tab w:val="left" w:pos="4207"/>
              </w:tabs>
              <w:spacing w:after="60" w:line="240" w:lineRule="auto"/>
              <w:jc w:val="center"/>
            </w:pPr>
          </w:p>
        </w:tc>
      </w:tr>
      <w:tr w:rsidR="001D0853" w14:paraId="66F42725" w14:textId="77777777" w:rsidTr="00791C75">
        <w:tc>
          <w:tcPr>
            <w:tcW w:w="393" w:type="pct"/>
            <w:vAlign w:val="center"/>
          </w:tcPr>
          <w:p w14:paraId="6F78969C" w14:textId="77777777" w:rsidR="001D0853" w:rsidRDefault="001D0853" w:rsidP="00843B83">
            <w:pPr>
              <w:pStyle w:val="ListParagraph"/>
              <w:numPr>
                <w:ilvl w:val="0"/>
                <w:numId w:val="222"/>
              </w:numPr>
              <w:tabs>
                <w:tab w:val="left" w:pos="4207"/>
              </w:tabs>
              <w:spacing w:after="60" w:line="240" w:lineRule="auto"/>
              <w:ind w:left="454" w:hanging="227"/>
              <w:jc w:val="left"/>
            </w:pPr>
          </w:p>
        </w:tc>
        <w:tc>
          <w:tcPr>
            <w:tcW w:w="665" w:type="pct"/>
            <w:vMerge w:val="restart"/>
            <w:vAlign w:val="center"/>
          </w:tcPr>
          <w:p w14:paraId="0036D643" w14:textId="14F52FFE" w:rsidR="001D0853" w:rsidRDefault="001D0853" w:rsidP="00791C75">
            <w:pPr>
              <w:tabs>
                <w:tab w:val="left" w:pos="4207"/>
              </w:tabs>
              <w:spacing w:after="60" w:line="240" w:lineRule="auto"/>
              <w:jc w:val="left"/>
            </w:pPr>
            <w:r w:rsidRPr="00A31D7D">
              <w:rPr>
                <w:rFonts w:eastAsia="Times New Roman"/>
                <w:color w:val="000000"/>
                <w:szCs w:val="26"/>
              </w:rPr>
              <w:t xml:space="preserve">Lãnh đạo </w:t>
            </w:r>
            <w:r>
              <w:rPr>
                <w:rFonts w:eastAsia="Times New Roman"/>
                <w:color w:val="000000"/>
                <w:szCs w:val="26"/>
              </w:rPr>
              <w:t>Cục</w:t>
            </w:r>
          </w:p>
        </w:tc>
        <w:tc>
          <w:tcPr>
            <w:tcW w:w="1062" w:type="pct"/>
            <w:vMerge w:val="restart"/>
            <w:vAlign w:val="center"/>
          </w:tcPr>
          <w:p w14:paraId="52C677EB" w14:textId="3F8EA14A" w:rsidR="001D0853" w:rsidRDefault="001D0853" w:rsidP="00791C75">
            <w:pPr>
              <w:tabs>
                <w:tab w:val="left" w:pos="4207"/>
              </w:tabs>
              <w:spacing w:after="60" w:line="240" w:lineRule="auto"/>
              <w:jc w:val="left"/>
              <w:rPr>
                <w:rFonts w:eastAsia="Times New Roman"/>
                <w:color w:val="000000"/>
                <w:szCs w:val="26"/>
              </w:rPr>
            </w:pPr>
            <w:r w:rsidRPr="00A31D7D">
              <w:rPr>
                <w:rFonts w:eastAsia="Times New Roman"/>
                <w:color w:val="000000"/>
                <w:szCs w:val="26"/>
              </w:rPr>
              <w:t xml:space="preserve">Đang trình lãnh đạo </w:t>
            </w:r>
            <w:r>
              <w:rPr>
                <w:rFonts w:eastAsia="Times New Roman"/>
                <w:color w:val="000000"/>
                <w:szCs w:val="26"/>
              </w:rPr>
              <w:t>Cục</w:t>
            </w:r>
          </w:p>
        </w:tc>
        <w:tc>
          <w:tcPr>
            <w:tcW w:w="1100" w:type="pct"/>
            <w:vAlign w:val="center"/>
          </w:tcPr>
          <w:p w14:paraId="22F35953" w14:textId="3ADE4232" w:rsidR="001D0853" w:rsidRDefault="001D0853" w:rsidP="00791C75">
            <w:pPr>
              <w:tabs>
                <w:tab w:val="left" w:pos="4207"/>
              </w:tabs>
              <w:spacing w:after="60" w:line="240" w:lineRule="auto"/>
              <w:jc w:val="left"/>
            </w:pPr>
            <w:r>
              <w:t>Ký duyệt văn bản</w:t>
            </w:r>
          </w:p>
        </w:tc>
        <w:tc>
          <w:tcPr>
            <w:tcW w:w="1275" w:type="pct"/>
            <w:vAlign w:val="center"/>
          </w:tcPr>
          <w:p w14:paraId="6CB69D0A" w14:textId="416C99F5" w:rsidR="001D0853" w:rsidRDefault="001D0853" w:rsidP="00791C75">
            <w:pPr>
              <w:tabs>
                <w:tab w:val="left" w:pos="4207"/>
              </w:tabs>
              <w:spacing w:after="60" w:line="240" w:lineRule="auto"/>
              <w:jc w:val="left"/>
              <w:rPr>
                <w:szCs w:val="26"/>
              </w:rPr>
            </w:pPr>
            <w:r w:rsidRPr="00A31D7D">
              <w:rPr>
                <w:rFonts w:eastAsia="Times New Roman"/>
                <w:color w:val="000000"/>
                <w:szCs w:val="26"/>
              </w:rPr>
              <w:t xml:space="preserve">Đang </w:t>
            </w:r>
            <w:r>
              <w:rPr>
                <w:rFonts w:eastAsia="Times New Roman"/>
                <w:color w:val="000000"/>
                <w:szCs w:val="26"/>
              </w:rPr>
              <w:t>chờ Văn thư phát hành</w:t>
            </w:r>
          </w:p>
        </w:tc>
        <w:tc>
          <w:tcPr>
            <w:tcW w:w="505" w:type="pct"/>
            <w:vMerge w:val="restart"/>
            <w:vAlign w:val="center"/>
          </w:tcPr>
          <w:p w14:paraId="34B38B4F" w14:textId="3FEDB742" w:rsidR="001D0853" w:rsidRDefault="001D0853" w:rsidP="00791C75">
            <w:pPr>
              <w:tabs>
                <w:tab w:val="left" w:pos="4207"/>
              </w:tabs>
              <w:spacing w:after="60" w:line="240" w:lineRule="auto"/>
              <w:jc w:val="center"/>
            </w:pPr>
            <w:r>
              <w:t>[3]</w:t>
            </w:r>
          </w:p>
        </w:tc>
      </w:tr>
      <w:tr w:rsidR="001D0853" w14:paraId="25C8EE6E" w14:textId="77777777" w:rsidTr="00791C75">
        <w:tc>
          <w:tcPr>
            <w:tcW w:w="393" w:type="pct"/>
            <w:vAlign w:val="center"/>
          </w:tcPr>
          <w:p w14:paraId="4A0E90DB" w14:textId="77777777" w:rsidR="001D0853" w:rsidRDefault="001D0853" w:rsidP="00843B83">
            <w:pPr>
              <w:pStyle w:val="ListParagraph"/>
              <w:numPr>
                <w:ilvl w:val="0"/>
                <w:numId w:val="222"/>
              </w:numPr>
              <w:tabs>
                <w:tab w:val="left" w:pos="4207"/>
              </w:tabs>
              <w:spacing w:after="60" w:line="240" w:lineRule="auto"/>
              <w:ind w:left="454" w:hanging="227"/>
              <w:jc w:val="left"/>
            </w:pPr>
          </w:p>
        </w:tc>
        <w:tc>
          <w:tcPr>
            <w:tcW w:w="665" w:type="pct"/>
            <w:vMerge/>
            <w:vAlign w:val="center"/>
          </w:tcPr>
          <w:p w14:paraId="2BD805D0" w14:textId="77777777" w:rsidR="001D0853" w:rsidRDefault="001D0853" w:rsidP="00791C75">
            <w:pPr>
              <w:tabs>
                <w:tab w:val="left" w:pos="4207"/>
              </w:tabs>
              <w:spacing w:after="60" w:line="240" w:lineRule="auto"/>
              <w:jc w:val="left"/>
            </w:pPr>
          </w:p>
        </w:tc>
        <w:tc>
          <w:tcPr>
            <w:tcW w:w="1062" w:type="pct"/>
            <w:vMerge/>
            <w:vAlign w:val="center"/>
          </w:tcPr>
          <w:p w14:paraId="1963D7C1" w14:textId="77777777" w:rsidR="001D0853" w:rsidRPr="00A31D7D" w:rsidRDefault="001D0853" w:rsidP="00791C75">
            <w:pPr>
              <w:tabs>
                <w:tab w:val="left" w:pos="4207"/>
              </w:tabs>
              <w:spacing w:after="60" w:line="240" w:lineRule="auto"/>
              <w:jc w:val="left"/>
              <w:rPr>
                <w:rFonts w:eastAsia="Times New Roman"/>
                <w:color w:val="000000"/>
                <w:szCs w:val="26"/>
              </w:rPr>
            </w:pPr>
          </w:p>
        </w:tc>
        <w:tc>
          <w:tcPr>
            <w:tcW w:w="1100" w:type="pct"/>
            <w:vAlign w:val="center"/>
          </w:tcPr>
          <w:p w14:paraId="2658BCC4" w14:textId="37E4B579" w:rsidR="001D0853" w:rsidRDefault="001D0853" w:rsidP="00791C75">
            <w:pPr>
              <w:tabs>
                <w:tab w:val="left" w:pos="4207"/>
              </w:tabs>
              <w:spacing w:after="60" w:line="240" w:lineRule="auto"/>
              <w:jc w:val="left"/>
            </w:pPr>
            <w:r>
              <w:t>Trả lại</w:t>
            </w:r>
          </w:p>
        </w:tc>
        <w:tc>
          <w:tcPr>
            <w:tcW w:w="1275" w:type="pct"/>
            <w:vAlign w:val="center"/>
          </w:tcPr>
          <w:p w14:paraId="354E60C7" w14:textId="1D9C2796" w:rsidR="001D0853" w:rsidRDefault="001D0853" w:rsidP="00791C75">
            <w:pPr>
              <w:tabs>
                <w:tab w:val="left" w:pos="4207"/>
              </w:tabs>
              <w:spacing w:after="60" w:line="240" w:lineRule="auto"/>
              <w:jc w:val="left"/>
              <w:rPr>
                <w:szCs w:val="26"/>
              </w:rPr>
            </w:pPr>
            <w:r>
              <w:rPr>
                <w:szCs w:val="26"/>
              </w:rPr>
              <w:t>Chuyển lại cho Lãnh đạo phòng</w:t>
            </w:r>
          </w:p>
        </w:tc>
        <w:tc>
          <w:tcPr>
            <w:tcW w:w="505" w:type="pct"/>
            <w:vMerge/>
            <w:vAlign w:val="center"/>
          </w:tcPr>
          <w:p w14:paraId="1AE38744" w14:textId="77777777" w:rsidR="001D0853" w:rsidRDefault="001D0853" w:rsidP="00791C75">
            <w:pPr>
              <w:tabs>
                <w:tab w:val="left" w:pos="4207"/>
              </w:tabs>
              <w:spacing w:after="60" w:line="240" w:lineRule="auto"/>
              <w:jc w:val="center"/>
            </w:pPr>
          </w:p>
        </w:tc>
      </w:tr>
      <w:tr w:rsidR="00D5437F" w14:paraId="18A47F0A" w14:textId="77777777" w:rsidTr="001D0853">
        <w:tc>
          <w:tcPr>
            <w:tcW w:w="393" w:type="pct"/>
            <w:shd w:val="clear" w:color="auto" w:fill="F2F2F2" w:themeFill="background1" w:themeFillShade="F2"/>
            <w:vAlign w:val="center"/>
          </w:tcPr>
          <w:p w14:paraId="41675D99" w14:textId="77777777" w:rsidR="00D5437F" w:rsidRDefault="00D5437F" w:rsidP="00843B83">
            <w:pPr>
              <w:pStyle w:val="ListParagraph"/>
              <w:numPr>
                <w:ilvl w:val="0"/>
                <w:numId w:val="222"/>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357E89FA" w14:textId="5274CE28" w:rsidR="00D5437F" w:rsidRDefault="001D0853" w:rsidP="00791C75">
            <w:pPr>
              <w:tabs>
                <w:tab w:val="left" w:pos="4207"/>
              </w:tabs>
              <w:spacing w:after="60" w:line="240" w:lineRule="auto"/>
              <w:jc w:val="left"/>
            </w:pPr>
            <w:r>
              <w:t>Văn thư</w:t>
            </w:r>
          </w:p>
        </w:tc>
        <w:tc>
          <w:tcPr>
            <w:tcW w:w="1062" w:type="pct"/>
            <w:shd w:val="clear" w:color="auto" w:fill="F2F2F2" w:themeFill="background1" w:themeFillShade="F2"/>
            <w:vAlign w:val="center"/>
          </w:tcPr>
          <w:p w14:paraId="52801C07" w14:textId="0985841E" w:rsidR="00D5437F" w:rsidRDefault="001D0853" w:rsidP="00791C75">
            <w:pPr>
              <w:tabs>
                <w:tab w:val="left" w:pos="4207"/>
              </w:tabs>
              <w:spacing w:after="60" w:line="240" w:lineRule="auto"/>
              <w:jc w:val="left"/>
              <w:rPr>
                <w:rFonts w:eastAsia="Times New Roman"/>
                <w:color w:val="000000"/>
                <w:szCs w:val="26"/>
              </w:rPr>
            </w:pPr>
            <w:r w:rsidRPr="00A31D7D">
              <w:rPr>
                <w:rFonts w:eastAsia="Times New Roman"/>
                <w:color w:val="000000"/>
                <w:szCs w:val="26"/>
              </w:rPr>
              <w:t xml:space="preserve">Đang </w:t>
            </w:r>
            <w:r>
              <w:rPr>
                <w:rFonts w:eastAsia="Times New Roman"/>
                <w:color w:val="000000"/>
                <w:szCs w:val="26"/>
              </w:rPr>
              <w:t>chờ Văn thư phát hành</w:t>
            </w:r>
          </w:p>
        </w:tc>
        <w:tc>
          <w:tcPr>
            <w:tcW w:w="1100" w:type="pct"/>
            <w:shd w:val="clear" w:color="auto" w:fill="F2F2F2" w:themeFill="background1" w:themeFillShade="F2"/>
            <w:vAlign w:val="center"/>
          </w:tcPr>
          <w:p w14:paraId="17C01B14" w14:textId="681FEC12" w:rsidR="00D5437F" w:rsidRDefault="001D0853" w:rsidP="00791C75">
            <w:pPr>
              <w:tabs>
                <w:tab w:val="left" w:pos="4207"/>
              </w:tabs>
              <w:spacing w:after="60" w:line="240" w:lineRule="auto"/>
              <w:jc w:val="left"/>
            </w:pPr>
            <w:r>
              <w:t>Phát hành văn bản đi</w:t>
            </w:r>
          </w:p>
        </w:tc>
        <w:tc>
          <w:tcPr>
            <w:tcW w:w="1275" w:type="pct"/>
            <w:shd w:val="clear" w:color="auto" w:fill="F2F2F2" w:themeFill="background1" w:themeFillShade="F2"/>
            <w:vAlign w:val="center"/>
          </w:tcPr>
          <w:p w14:paraId="3FDB7C46" w14:textId="27F1BF17" w:rsidR="00D5437F" w:rsidRDefault="001D0853" w:rsidP="00791C75">
            <w:pPr>
              <w:tabs>
                <w:tab w:val="left" w:pos="4207"/>
              </w:tabs>
              <w:spacing w:after="60" w:line="240" w:lineRule="auto"/>
              <w:jc w:val="left"/>
              <w:rPr>
                <w:szCs w:val="26"/>
              </w:rPr>
            </w:pPr>
            <w:r>
              <w:rPr>
                <w:szCs w:val="26"/>
              </w:rPr>
              <w:t>Đã phát hành</w:t>
            </w:r>
          </w:p>
        </w:tc>
        <w:tc>
          <w:tcPr>
            <w:tcW w:w="505" w:type="pct"/>
            <w:shd w:val="clear" w:color="auto" w:fill="F2F2F2" w:themeFill="background1" w:themeFillShade="F2"/>
            <w:vAlign w:val="center"/>
          </w:tcPr>
          <w:p w14:paraId="623B5122" w14:textId="77777777" w:rsidR="00D5437F" w:rsidRDefault="00D5437F" w:rsidP="00791C75">
            <w:pPr>
              <w:tabs>
                <w:tab w:val="left" w:pos="4207"/>
              </w:tabs>
              <w:spacing w:after="60" w:line="240" w:lineRule="auto"/>
              <w:jc w:val="center"/>
            </w:pPr>
            <w:r>
              <w:t>[4]</w:t>
            </w:r>
          </w:p>
        </w:tc>
      </w:tr>
    </w:tbl>
    <w:p w14:paraId="01E206AF" w14:textId="77777777" w:rsidR="00D5437F" w:rsidRPr="005019E5" w:rsidRDefault="00D5437F" w:rsidP="005019E5"/>
    <w:p w14:paraId="4CA287F2" w14:textId="165289A5" w:rsidR="00560BA3" w:rsidRDefault="00560BA3" w:rsidP="00560BA3">
      <w:pPr>
        <w:pStyle w:val="Heading4"/>
      </w:pPr>
      <w:r>
        <w:t>Soạn, chuyển xử lý và phát hành văn bản đi</w:t>
      </w:r>
    </w:p>
    <w:p w14:paraId="5AE2DC84" w14:textId="4E8CC758" w:rsidR="005019E5" w:rsidRDefault="005019E5" w:rsidP="00941B88">
      <w:pPr>
        <w:pStyle w:val="UCName"/>
      </w:pPr>
      <w:bookmarkStart w:id="475" w:name="_Ref21906596"/>
      <w:bookmarkStart w:id="476" w:name="_Ref21906599"/>
      <w:bookmarkStart w:id="477" w:name="_Toc22744215"/>
      <w:r>
        <w:t>Soạn thảo văn bản đi</w:t>
      </w:r>
      <w:bookmarkEnd w:id="475"/>
      <w:bookmarkEnd w:id="476"/>
      <w:bookmarkEnd w:id="477"/>
    </w:p>
    <w:tbl>
      <w:tblPr>
        <w:tblW w:w="5000" w:type="pct"/>
        <w:tblLook w:val="04A0" w:firstRow="1" w:lastRow="0" w:firstColumn="1" w:lastColumn="0" w:noHBand="0" w:noVBand="1"/>
      </w:tblPr>
      <w:tblGrid>
        <w:gridCol w:w="5524"/>
        <w:gridCol w:w="3493"/>
      </w:tblGrid>
      <w:tr w:rsidR="005474FB" w14:paraId="4D70A93B" w14:textId="77777777" w:rsidTr="00E93EC6">
        <w:tc>
          <w:tcPr>
            <w:tcW w:w="3063" w:type="pct"/>
            <w:tcBorders>
              <w:top w:val="single" w:sz="4" w:space="0" w:color="000000"/>
              <w:left w:val="single" w:sz="4" w:space="0" w:color="000000"/>
              <w:bottom w:val="single" w:sz="4" w:space="0" w:color="000000"/>
              <w:right w:val="nil"/>
            </w:tcBorders>
            <w:hideMark/>
          </w:tcPr>
          <w:p w14:paraId="1AB83862" w14:textId="18687065" w:rsidR="005474FB" w:rsidRDefault="005474FB" w:rsidP="00E93EC6">
            <w:pPr>
              <w:spacing w:before="60" w:line="276" w:lineRule="auto"/>
              <w:rPr>
                <w:szCs w:val="26"/>
              </w:rPr>
            </w:pPr>
            <w:r>
              <w:rPr>
                <w:b/>
                <w:szCs w:val="26"/>
              </w:rPr>
              <w:t>Tên Usecase:</w:t>
            </w:r>
            <w:r>
              <w:rPr>
                <w:szCs w:val="26"/>
              </w:rPr>
              <w:t xml:space="preserve"> </w:t>
            </w:r>
            <w:r>
              <w:t>Soạn thảo văn bản đi</w:t>
            </w:r>
          </w:p>
        </w:tc>
        <w:tc>
          <w:tcPr>
            <w:tcW w:w="1937" w:type="pct"/>
            <w:tcBorders>
              <w:top w:val="single" w:sz="4" w:space="0" w:color="000000"/>
              <w:left w:val="single" w:sz="4" w:space="0" w:color="000000"/>
              <w:bottom w:val="single" w:sz="4" w:space="0" w:color="000000"/>
              <w:right w:val="single" w:sz="4" w:space="0" w:color="000000"/>
            </w:tcBorders>
            <w:hideMark/>
          </w:tcPr>
          <w:p w14:paraId="2857DAC6" w14:textId="77777777" w:rsidR="005474FB" w:rsidRDefault="005474FB" w:rsidP="00E93EC6">
            <w:pPr>
              <w:snapToGrid w:val="0"/>
              <w:spacing w:before="60" w:line="276" w:lineRule="auto"/>
              <w:rPr>
                <w:szCs w:val="26"/>
              </w:rPr>
            </w:pPr>
            <w:r>
              <w:rPr>
                <w:b/>
                <w:szCs w:val="26"/>
              </w:rPr>
              <w:t>Mức độ BMT:</w:t>
            </w:r>
            <w:r>
              <w:rPr>
                <w:szCs w:val="26"/>
              </w:rPr>
              <w:t xml:space="preserve"> B</w:t>
            </w:r>
          </w:p>
        </w:tc>
      </w:tr>
      <w:tr w:rsidR="005474FB" w14:paraId="1C7CF330" w14:textId="77777777" w:rsidTr="00E93EC6">
        <w:tc>
          <w:tcPr>
            <w:tcW w:w="3063" w:type="pct"/>
            <w:tcBorders>
              <w:top w:val="single" w:sz="4" w:space="0" w:color="000000"/>
              <w:left w:val="single" w:sz="4" w:space="0" w:color="000000"/>
              <w:bottom w:val="single" w:sz="4" w:space="0" w:color="000000"/>
              <w:right w:val="nil"/>
            </w:tcBorders>
            <w:hideMark/>
          </w:tcPr>
          <w:p w14:paraId="76192B53" w14:textId="7517B030" w:rsidR="005474FB" w:rsidRPr="00811651" w:rsidRDefault="005474FB" w:rsidP="00E93EC6">
            <w:pPr>
              <w:snapToGrid w:val="0"/>
              <w:spacing w:before="60" w:line="276" w:lineRule="auto"/>
              <w:rPr>
                <w:szCs w:val="26"/>
              </w:rPr>
            </w:pPr>
            <w:r>
              <w:rPr>
                <w:b/>
                <w:szCs w:val="26"/>
              </w:rPr>
              <w:t xml:space="preserve">Tác nhân chính: </w:t>
            </w:r>
            <w:r w:rsidR="00BC0ECB">
              <w:rPr>
                <w:szCs w:val="26"/>
              </w:rPr>
              <w:t>Chuyên viên phòng</w:t>
            </w:r>
          </w:p>
        </w:tc>
        <w:tc>
          <w:tcPr>
            <w:tcW w:w="1937" w:type="pct"/>
            <w:tcBorders>
              <w:top w:val="single" w:sz="4" w:space="0" w:color="000000"/>
              <w:left w:val="single" w:sz="4" w:space="0" w:color="000000"/>
              <w:bottom w:val="single" w:sz="4" w:space="0" w:color="000000"/>
              <w:right w:val="single" w:sz="4" w:space="0" w:color="000000"/>
            </w:tcBorders>
            <w:hideMark/>
          </w:tcPr>
          <w:p w14:paraId="3EA008C3" w14:textId="77777777" w:rsidR="005474FB" w:rsidRDefault="005474FB" w:rsidP="00E93EC6">
            <w:pPr>
              <w:snapToGrid w:val="0"/>
              <w:spacing w:before="60" w:line="276" w:lineRule="auto"/>
              <w:rPr>
                <w:szCs w:val="26"/>
              </w:rPr>
            </w:pPr>
            <w:r>
              <w:rPr>
                <w:b/>
                <w:szCs w:val="26"/>
              </w:rPr>
              <w:t xml:space="preserve">Tác nhân phụ: </w:t>
            </w:r>
            <w:r>
              <w:rPr>
                <w:szCs w:val="26"/>
              </w:rPr>
              <w:t>Hệ thống</w:t>
            </w:r>
          </w:p>
        </w:tc>
      </w:tr>
      <w:tr w:rsidR="005474FB" w14:paraId="5358786D"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08A43D2" w14:textId="2CE2E6FB" w:rsidR="005474FB" w:rsidRPr="00811651" w:rsidRDefault="005474FB" w:rsidP="005474FB">
            <w:pPr>
              <w:spacing w:before="60" w:line="276" w:lineRule="auto"/>
              <w:rPr>
                <w:szCs w:val="26"/>
              </w:rPr>
            </w:pPr>
            <w:r>
              <w:rPr>
                <w:b/>
                <w:szCs w:val="26"/>
              </w:rPr>
              <w:t xml:space="preserve">Mô tả Usecase: </w:t>
            </w:r>
            <w:r w:rsidR="00BC0ECB">
              <w:rPr>
                <w:szCs w:val="26"/>
              </w:rPr>
              <w:t>Chuyên viên phòng</w:t>
            </w:r>
            <w:r>
              <w:rPr>
                <w:szCs w:val="26"/>
              </w:rPr>
              <w:t xml:space="preserve"> </w:t>
            </w:r>
            <w:r>
              <w:t>soạn thảo văn bản đi</w:t>
            </w:r>
          </w:p>
        </w:tc>
      </w:tr>
      <w:tr w:rsidR="005474FB" w14:paraId="1124E352"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410BCBA" w14:textId="56382665" w:rsidR="005474FB" w:rsidRPr="00811651" w:rsidRDefault="005474FB" w:rsidP="00E93EC6">
            <w:pPr>
              <w:snapToGrid w:val="0"/>
              <w:spacing w:before="60" w:line="276" w:lineRule="auto"/>
              <w:rPr>
                <w:szCs w:val="26"/>
              </w:rPr>
            </w:pPr>
            <w:r>
              <w:rPr>
                <w:b/>
                <w:szCs w:val="26"/>
              </w:rPr>
              <w:t xml:space="preserve">Điều kiện để bắt đầu Usecase: </w:t>
            </w:r>
            <w:r w:rsidR="00BC0ECB">
              <w:rPr>
                <w:szCs w:val="26"/>
              </w:rPr>
              <w:t>Chuyên viên phòng</w:t>
            </w:r>
            <w:r>
              <w:rPr>
                <w:szCs w:val="26"/>
              </w:rPr>
              <w:t xml:space="preserve"> đăng nhập thành công vào hệ thống.</w:t>
            </w:r>
          </w:p>
        </w:tc>
      </w:tr>
      <w:tr w:rsidR="005474FB" w14:paraId="38151D10"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F3179A9" w14:textId="4A4653F8" w:rsidR="005474FB" w:rsidRPr="00821F36" w:rsidRDefault="005474FB" w:rsidP="00BC0ECB">
            <w:pPr>
              <w:snapToGrid w:val="0"/>
              <w:spacing w:before="60" w:line="276" w:lineRule="auto"/>
              <w:rPr>
                <w:szCs w:val="26"/>
              </w:rPr>
            </w:pPr>
            <w:r>
              <w:rPr>
                <w:b/>
                <w:szCs w:val="26"/>
              </w:rPr>
              <w:t xml:space="preserve">Điều kiện để kết thúc Usecase: </w:t>
            </w:r>
            <w:r w:rsidR="00BC0ECB">
              <w:rPr>
                <w:szCs w:val="26"/>
              </w:rPr>
              <w:t>Soạn thảo thành công văn bản đi</w:t>
            </w:r>
          </w:p>
        </w:tc>
      </w:tr>
      <w:tr w:rsidR="005474FB" w14:paraId="2C8EBF5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1D08D265" w14:textId="77777777" w:rsidR="005474FB" w:rsidRPr="00811651" w:rsidRDefault="005474FB" w:rsidP="00E93EC6">
            <w:pPr>
              <w:snapToGrid w:val="0"/>
              <w:spacing w:before="60" w:line="276" w:lineRule="auto"/>
              <w:rPr>
                <w:szCs w:val="26"/>
              </w:rPr>
            </w:pPr>
            <w:r>
              <w:rPr>
                <w:b/>
                <w:szCs w:val="26"/>
              </w:rPr>
              <w:t>Trình tự các sự kiện trong quá trình hoạt động của Usecase:</w:t>
            </w:r>
          </w:p>
          <w:p w14:paraId="153828C9" w14:textId="5BD14AFF" w:rsidR="005474FB" w:rsidRPr="00BC0ECB" w:rsidRDefault="00BC0ECB" w:rsidP="009B4B77">
            <w:pPr>
              <w:pStyle w:val="ListParagraph"/>
              <w:numPr>
                <w:ilvl w:val="0"/>
                <w:numId w:val="107"/>
              </w:numPr>
              <w:rPr>
                <w:rFonts w:eastAsia="Calibri"/>
                <w:color w:val="000000"/>
                <w:szCs w:val="26"/>
              </w:rPr>
            </w:pPr>
            <w:r w:rsidRPr="00BC0ECB">
              <w:rPr>
                <w:szCs w:val="26"/>
                <w:lang w:val="en-US"/>
              </w:rPr>
              <w:t>Chuyên viên phòng</w:t>
            </w:r>
            <w:r w:rsidR="005474FB" w:rsidRPr="00BC0ECB">
              <w:rPr>
                <w:szCs w:val="26"/>
              </w:rPr>
              <w:t xml:space="preserve"> truy cập chức năng [</w:t>
            </w:r>
            <w:r w:rsidRPr="00BC0ECB">
              <w:rPr>
                <w:szCs w:val="26"/>
                <w:lang w:val="en-US"/>
              </w:rPr>
              <w:t>Soạn thảo văn bản đi</w:t>
            </w:r>
            <w:r w:rsidR="005474FB" w:rsidRPr="00BC0ECB">
              <w:rPr>
                <w:szCs w:val="26"/>
              </w:rPr>
              <w:t>], hệ thống hiển thị</w:t>
            </w:r>
            <w:r w:rsidR="005474FB" w:rsidRPr="00BC0ECB">
              <w:rPr>
                <w:rFonts w:eastAsia="Calibri"/>
                <w:color w:val="000000"/>
                <w:szCs w:val="26"/>
                <w:lang w:val="en-US"/>
              </w:rPr>
              <w:t xml:space="preserve"> form </w:t>
            </w:r>
            <w:r>
              <w:rPr>
                <w:rFonts w:eastAsia="Calibri"/>
                <w:color w:val="000000"/>
                <w:szCs w:val="26"/>
                <w:lang w:val="en-US"/>
              </w:rPr>
              <w:t>soạn thảo nội dung</w:t>
            </w:r>
            <w:r w:rsidR="005474FB" w:rsidRPr="00BC0ECB">
              <w:rPr>
                <w:rFonts w:eastAsia="Calibri"/>
                <w:color w:val="000000"/>
                <w:szCs w:val="26"/>
                <w:lang w:val="en-US"/>
              </w:rPr>
              <w:t xml:space="preserve"> văn bản đ</w:t>
            </w:r>
            <w:r>
              <w:rPr>
                <w:rFonts w:eastAsia="Calibri"/>
                <w:color w:val="000000"/>
                <w:szCs w:val="26"/>
                <w:lang w:val="en-US"/>
              </w:rPr>
              <w:t>i</w:t>
            </w:r>
            <w:r w:rsidR="005474FB" w:rsidRPr="00BC0ECB">
              <w:rPr>
                <w:rFonts w:eastAsia="Calibri"/>
                <w:color w:val="000000"/>
                <w:szCs w:val="26"/>
                <w:lang w:val="en-US"/>
              </w:rPr>
              <w:t>.</w:t>
            </w:r>
          </w:p>
          <w:p w14:paraId="2681594C" w14:textId="11A68B98" w:rsidR="005474FB" w:rsidRPr="00D77BD9" w:rsidRDefault="00BC0ECB" w:rsidP="009B4B77">
            <w:pPr>
              <w:pStyle w:val="ListParagraph"/>
              <w:numPr>
                <w:ilvl w:val="0"/>
                <w:numId w:val="107"/>
              </w:numPr>
              <w:rPr>
                <w:rFonts w:eastAsia="Calibri"/>
                <w:color w:val="000000"/>
                <w:szCs w:val="26"/>
              </w:rPr>
            </w:pPr>
            <w:r>
              <w:rPr>
                <w:rFonts w:eastAsia="Calibri"/>
                <w:color w:val="000000"/>
                <w:szCs w:val="26"/>
                <w:lang w:val="en-US"/>
              </w:rPr>
              <w:t>Chuyên viên phòng</w:t>
            </w:r>
            <w:r w:rsidR="005474FB">
              <w:rPr>
                <w:rFonts w:eastAsia="Calibri"/>
                <w:color w:val="000000"/>
                <w:szCs w:val="26"/>
                <w:lang w:val="en-US"/>
              </w:rPr>
              <w:t xml:space="preserve"> nhập các thông tin của văn bản </w:t>
            </w:r>
            <w:r>
              <w:rPr>
                <w:rFonts w:eastAsia="Calibri"/>
                <w:color w:val="000000"/>
                <w:szCs w:val="26"/>
                <w:lang w:val="en-US"/>
              </w:rPr>
              <w:t>đi, chọn file đính kèm.</w:t>
            </w:r>
          </w:p>
          <w:p w14:paraId="4B4B8DE1" w14:textId="1B3EA67C" w:rsidR="005474FB" w:rsidRDefault="00BC0ECB" w:rsidP="009B4B77">
            <w:pPr>
              <w:pStyle w:val="ListParagraph"/>
              <w:numPr>
                <w:ilvl w:val="0"/>
                <w:numId w:val="107"/>
              </w:numPr>
              <w:rPr>
                <w:rFonts w:eastAsia="Calibri"/>
                <w:color w:val="000000"/>
                <w:szCs w:val="26"/>
              </w:rPr>
            </w:pPr>
            <w:r>
              <w:rPr>
                <w:rFonts w:eastAsia="Calibri"/>
                <w:color w:val="000000"/>
                <w:szCs w:val="26"/>
                <w:lang w:val="en-US"/>
              </w:rPr>
              <w:t>Chuyên viên phòng</w:t>
            </w:r>
            <w:r w:rsidR="005474FB">
              <w:rPr>
                <w:rFonts w:eastAsia="Calibri"/>
                <w:color w:val="000000"/>
                <w:szCs w:val="26"/>
                <w:lang w:val="en-US"/>
              </w:rPr>
              <w:t xml:space="preserve"> nhấn chuyển cho Lãnh đạo </w:t>
            </w:r>
            <w:r>
              <w:rPr>
                <w:rFonts w:eastAsia="Calibri"/>
                <w:color w:val="000000"/>
                <w:szCs w:val="26"/>
                <w:lang w:val="en-US"/>
              </w:rPr>
              <w:t>phòng để kiểm duyệt nội dung</w:t>
            </w:r>
            <w:r w:rsidR="005474FB">
              <w:rPr>
                <w:rFonts w:eastAsia="Calibri"/>
                <w:color w:val="000000"/>
                <w:szCs w:val="26"/>
                <w:lang w:val="en-US"/>
              </w:rPr>
              <w:t>.</w:t>
            </w:r>
          </w:p>
        </w:tc>
      </w:tr>
      <w:tr w:rsidR="005474FB" w14:paraId="28AAD37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B4F34D5" w14:textId="71C9EBBB" w:rsidR="005474FB" w:rsidRPr="00811651" w:rsidRDefault="005474FB" w:rsidP="00E93EC6">
            <w:pPr>
              <w:snapToGrid w:val="0"/>
              <w:spacing w:before="60" w:line="276" w:lineRule="auto"/>
              <w:rPr>
                <w:szCs w:val="26"/>
              </w:rPr>
            </w:pPr>
            <w:r>
              <w:rPr>
                <w:b/>
                <w:szCs w:val="26"/>
              </w:rPr>
              <w:t xml:space="preserve">Hoàn cảnh sử dụng thành công cơ bản: </w:t>
            </w:r>
            <w:r w:rsidR="00BC0ECB">
              <w:rPr>
                <w:szCs w:val="26"/>
              </w:rPr>
              <w:t>Soạn thảo thành công văn bản đi.</w:t>
            </w:r>
          </w:p>
        </w:tc>
      </w:tr>
      <w:tr w:rsidR="005474FB" w14:paraId="1E64C9BC"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C7FD227" w14:textId="77777777" w:rsidR="005474FB" w:rsidRDefault="005474FB" w:rsidP="00E93EC6">
            <w:pPr>
              <w:snapToGrid w:val="0"/>
              <w:spacing w:before="60" w:line="276" w:lineRule="auto"/>
              <w:rPr>
                <w:b/>
                <w:szCs w:val="26"/>
              </w:rPr>
            </w:pPr>
            <w:r>
              <w:rPr>
                <w:b/>
                <w:szCs w:val="26"/>
              </w:rPr>
              <w:t>Hoàn cảnh sử dụng phụ (thay thế) trong trường hợp không thành công:</w:t>
            </w:r>
          </w:p>
          <w:p w14:paraId="0EADEC0D" w14:textId="017C6840" w:rsidR="005474FB" w:rsidRPr="00DA4B7C" w:rsidRDefault="00BC0ECB" w:rsidP="00A8287A">
            <w:pPr>
              <w:pStyle w:val="ListParagraph"/>
              <w:numPr>
                <w:ilvl w:val="0"/>
                <w:numId w:val="41"/>
              </w:numPr>
              <w:snapToGrid w:val="0"/>
              <w:spacing w:before="60"/>
              <w:rPr>
                <w:szCs w:val="26"/>
              </w:rPr>
            </w:pPr>
            <w:r>
              <w:rPr>
                <w:szCs w:val="26"/>
                <w:lang w:val="en-US"/>
              </w:rPr>
              <w:lastRenderedPageBreak/>
              <w:t>Chuyên viên phòng</w:t>
            </w:r>
            <w:r w:rsidR="005474FB">
              <w:rPr>
                <w:szCs w:val="26"/>
                <w:lang w:val="en-US"/>
              </w:rPr>
              <w:t xml:space="preserve"> nhấn nút [Lưu nháp] thì văn bản sẽ được lưu lại và ở trạng thái [Dự thảo]</w:t>
            </w:r>
          </w:p>
          <w:p w14:paraId="414565F2" w14:textId="3AF2D323" w:rsidR="00BC0ECB" w:rsidRPr="00A03508" w:rsidRDefault="00BC0ECB" w:rsidP="00A8287A">
            <w:pPr>
              <w:pStyle w:val="ListParagraph"/>
              <w:numPr>
                <w:ilvl w:val="0"/>
                <w:numId w:val="41"/>
              </w:numPr>
              <w:snapToGrid w:val="0"/>
              <w:spacing w:before="60"/>
              <w:rPr>
                <w:szCs w:val="26"/>
              </w:rPr>
            </w:pPr>
            <w:r>
              <w:rPr>
                <w:szCs w:val="26"/>
                <w:lang w:val="en-US"/>
              </w:rPr>
              <w:t>Chuyên viên phòng</w:t>
            </w:r>
            <w:r w:rsidR="005474FB">
              <w:rPr>
                <w:szCs w:val="26"/>
                <w:lang w:val="en-US"/>
              </w:rPr>
              <w:t xml:space="preserve"> nhấn nút [Quay lại] thì sẽ hủy việc nhập văn bản đ</w:t>
            </w:r>
            <w:r>
              <w:rPr>
                <w:szCs w:val="26"/>
                <w:lang w:val="en-US"/>
              </w:rPr>
              <w:t>i</w:t>
            </w:r>
            <w:r w:rsidR="005474FB">
              <w:rPr>
                <w:szCs w:val="26"/>
                <w:lang w:val="en-US"/>
              </w:rPr>
              <w:t xml:space="preserve"> và </w:t>
            </w:r>
            <w:r>
              <w:rPr>
                <w:szCs w:val="26"/>
                <w:lang w:val="en-US"/>
              </w:rPr>
              <w:t>hiển thị form mới</w:t>
            </w:r>
            <w:r w:rsidR="005474FB">
              <w:rPr>
                <w:szCs w:val="26"/>
                <w:lang w:val="en-US"/>
              </w:rPr>
              <w:t>.</w:t>
            </w:r>
          </w:p>
        </w:tc>
      </w:tr>
      <w:tr w:rsidR="005474FB" w14:paraId="4A30A8BC"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36F63F6" w14:textId="77777777" w:rsidR="00A31D7D" w:rsidRDefault="005474FB" w:rsidP="00A03508">
            <w:pPr>
              <w:snapToGrid w:val="0"/>
              <w:spacing w:before="60" w:line="276" w:lineRule="auto"/>
              <w:rPr>
                <w:szCs w:val="26"/>
              </w:rPr>
            </w:pPr>
            <w:r>
              <w:rPr>
                <w:b/>
                <w:szCs w:val="26"/>
              </w:rPr>
              <w:t>Hành động liên quan sẽ xảy ra khi Usecase kết thúc:</w:t>
            </w:r>
            <w:r>
              <w:rPr>
                <w:szCs w:val="26"/>
              </w:rPr>
              <w:t xml:space="preserve"> </w:t>
            </w:r>
          </w:p>
          <w:p w14:paraId="227F77AC" w14:textId="77777777" w:rsidR="00A31D7D" w:rsidRPr="00A31D7D" w:rsidRDefault="005474FB" w:rsidP="00A8287A">
            <w:pPr>
              <w:pStyle w:val="ListParagraph"/>
              <w:numPr>
                <w:ilvl w:val="0"/>
                <w:numId w:val="41"/>
              </w:numPr>
              <w:snapToGrid w:val="0"/>
              <w:spacing w:before="60"/>
              <w:rPr>
                <w:szCs w:val="26"/>
              </w:rPr>
            </w:pPr>
            <w:r w:rsidRPr="00A31D7D">
              <w:rPr>
                <w:rFonts w:eastAsia="Times New Roman"/>
                <w:color w:val="000000"/>
                <w:szCs w:val="26"/>
              </w:rPr>
              <w:t>Văn bản đến thuộc trạng thái [Đang trình lãnh đạo</w:t>
            </w:r>
            <w:r w:rsidR="00A03508" w:rsidRPr="00A31D7D">
              <w:rPr>
                <w:rFonts w:eastAsia="Times New Roman"/>
                <w:color w:val="000000"/>
                <w:szCs w:val="26"/>
              </w:rPr>
              <w:t xml:space="preserve"> Phòng].</w:t>
            </w:r>
          </w:p>
          <w:p w14:paraId="1B9BFC74" w14:textId="0F1EB809" w:rsidR="00A31D7D" w:rsidRPr="00A31D7D" w:rsidRDefault="00A31D7D" w:rsidP="00A8287A">
            <w:pPr>
              <w:pStyle w:val="ListParagraph"/>
              <w:numPr>
                <w:ilvl w:val="0"/>
                <w:numId w:val="41"/>
              </w:numPr>
              <w:snapToGrid w:val="0"/>
              <w:spacing w:before="60"/>
              <w:rPr>
                <w:szCs w:val="26"/>
              </w:rPr>
            </w:pPr>
            <w:r>
              <w:rPr>
                <w:rFonts w:eastAsia="Times New Roman"/>
                <w:color w:val="000000"/>
                <w:szCs w:val="26"/>
                <w:lang w:val="en-US"/>
              </w:rPr>
              <w:t>Hệ thống hiển thị form soạn thảo văn bản đi mới.</w:t>
            </w:r>
          </w:p>
        </w:tc>
      </w:tr>
      <w:tr w:rsidR="005474FB" w14:paraId="1458638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7C60FC9" w14:textId="77777777" w:rsidR="005474FB" w:rsidRDefault="005474FB" w:rsidP="00E93EC6">
            <w:pPr>
              <w:snapToGrid w:val="0"/>
              <w:spacing w:before="60" w:line="276" w:lineRule="auto"/>
              <w:rPr>
                <w:szCs w:val="26"/>
              </w:rPr>
            </w:pPr>
            <w:r>
              <w:rPr>
                <w:b/>
                <w:szCs w:val="26"/>
              </w:rPr>
              <w:t>Các yêu cầu phi chức năng:</w:t>
            </w:r>
            <w:r>
              <w:rPr>
                <w:szCs w:val="26"/>
              </w:rPr>
              <w:t xml:space="preserve"> Không có</w:t>
            </w:r>
          </w:p>
        </w:tc>
      </w:tr>
    </w:tbl>
    <w:p w14:paraId="2FAB5087" w14:textId="77777777" w:rsidR="005474FB" w:rsidRDefault="005474FB" w:rsidP="005474FB"/>
    <w:p w14:paraId="4C32A911" w14:textId="7F20FD88" w:rsidR="005019E5" w:rsidRDefault="005019E5" w:rsidP="00941B88">
      <w:pPr>
        <w:pStyle w:val="UCName"/>
      </w:pPr>
      <w:bookmarkStart w:id="478" w:name="_Ref21906603"/>
      <w:bookmarkStart w:id="479" w:name="_Ref21906606"/>
      <w:bookmarkStart w:id="480" w:name="_Toc22744216"/>
      <w:r>
        <w:t xml:space="preserve">Kiểm duyệt nội dung văn </w:t>
      </w:r>
      <w:r w:rsidR="005474FB">
        <w:t>bản</w:t>
      </w:r>
      <w:r>
        <w:t xml:space="preserve"> đi</w:t>
      </w:r>
      <w:bookmarkEnd w:id="478"/>
      <w:bookmarkEnd w:id="479"/>
      <w:bookmarkEnd w:id="480"/>
    </w:p>
    <w:tbl>
      <w:tblPr>
        <w:tblW w:w="5000" w:type="pct"/>
        <w:tblLook w:val="04A0" w:firstRow="1" w:lastRow="0" w:firstColumn="1" w:lastColumn="0" w:noHBand="0" w:noVBand="1"/>
      </w:tblPr>
      <w:tblGrid>
        <w:gridCol w:w="5524"/>
        <w:gridCol w:w="3493"/>
      </w:tblGrid>
      <w:tr w:rsidR="00955890" w14:paraId="4248F4DE" w14:textId="77777777" w:rsidTr="00E93EC6">
        <w:tc>
          <w:tcPr>
            <w:tcW w:w="3063" w:type="pct"/>
            <w:tcBorders>
              <w:top w:val="single" w:sz="4" w:space="0" w:color="000000"/>
              <w:left w:val="single" w:sz="4" w:space="0" w:color="000000"/>
              <w:bottom w:val="single" w:sz="4" w:space="0" w:color="000000"/>
              <w:right w:val="nil"/>
            </w:tcBorders>
            <w:hideMark/>
          </w:tcPr>
          <w:p w14:paraId="7EF6AD17" w14:textId="4DE8BB25" w:rsidR="00955890" w:rsidRDefault="00955890" w:rsidP="00E93EC6">
            <w:pPr>
              <w:spacing w:before="60" w:line="276" w:lineRule="auto"/>
              <w:rPr>
                <w:szCs w:val="26"/>
              </w:rPr>
            </w:pPr>
            <w:r>
              <w:rPr>
                <w:b/>
                <w:szCs w:val="26"/>
              </w:rPr>
              <w:t>Tên Usecase:</w:t>
            </w:r>
            <w:r>
              <w:rPr>
                <w:szCs w:val="26"/>
              </w:rPr>
              <w:t xml:space="preserve"> </w:t>
            </w:r>
            <w:r>
              <w:t>Kiểm duyệt nội dung văn bản đi</w:t>
            </w:r>
          </w:p>
        </w:tc>
        <w:tc>
          <w:tcPr>
            <w:tcW w:w="1937" w:type="pct"/>
            <w:tcBorders>
              <w:top w:val="single" w:sz="4" w:space="0" w:color="000000"/>
              <w:left w:val="single" w:sz="4" w:space="0" w:color="000000"/>
              <w:bottom w:val="single" w:sz="4" w:space="0" w:color="000000"/>
              <w:right w:val="single" w:sz="4" w:space="0" w:color="000000"/>
            </w:tcBorders>
            <w:hideMark/>
          </w:tcPr>
          <w:p w14:paraId="585B5140" w14:textId="77777777" w:rsidR="00955890" w:rsidRDefault="00955890" w:rsidP="00E93EC6">
            <w:pPr>
              <w:snapToGrid w:val="0"/>
              <w:spacing w:before="60" w:line="276" w:lineRule="auto"/>
              <w:rPr>
                <w:szCs w:val="26"/>
              </w:rPr>
            </w:pPr>
            <w:r>
              <w:rPr>
                <w:b/>
                <w:szCs w:val="26"/>
              </w:rPr>
              <w:t>Mức độ BMT:</w:t>
            </w:r>
            <w:r>
              <w:rPr>
                <w:szCs w:val="26"/>
              </w:rPr>
              <w:t xml:space="preserve"> B</w:t>
            </w:r>
          </w:p>
        </w:tc>
      </w:tr>
      <w:tr w:rsidR="00955890" w14:paraId="1AAFC7B1" w14:textId="77777777" w:rsidTr="00E93EC6">
        <w:tc>
          <w:tcPr>
            <w:tcW w:w="3063" w:type="pct"/>
            <w:tcBorders>
              <w:top w:val="single" w:sz="4" w:space="0" w:color="000000"/>
              <w:left w:val="single" w:sz="4" w:space="0" w:color="000000"/>
              <w:bottom w:val="single" w:sz="4" w:space="0" w:color="000000"/>
              <w:right w:val="nil"/>
            </w:tcBorders>
            <w:hideMark/>
          </w:tcPr>
          <w:p w14:paraId="03E6C2B7" w14:textId="05926EF6" w:rsidR="00955890" w:rsidRPr="00811651" w:rsidRDefault="00955890" w:rsidP="00E93EC6">
            <w:pPr>
              <w:snapToGrid w:val="0"/>
              <w:spacing w:before="60" w:line="276" w:lineRule="auto"/>
              <w:rPr>
                <w:szCs w:val="26"/>
              </w:rPr>
            </w:pPr>
            <w:r>
              <w:rPr>
                <w:b/>
                <w:szCs w:val="26"/>
              </w:rPr>
              <w:t xml:space="preserve">Tác nhân chính: </w:t>
            </w:r>
            <w:r>
              <w:rPr>
                <w:szCs w:val="26"/>
              </w:rPr>
              <w:t>Lãnh đạo phòng</w:t>
            </w:r>
          </w:p>
        </w:tc>
        <w:tc>
          <w:tcPr>
            <w:tcW w:w="1937" w:type="pct"/>
            <w:tcBorders>
              <w:top w:val="single" w:sz="4" w:space="0" w:color="000000"/>
              <w:left w:val="single" w:sz="4" w:space="0" w:color="000000"/>
              <w:bottom w:val="single" w:sz="4" w:space="0" w:color="000000"/>
              <w:right w:val="single" w:sz="4" w:space="0" w:color="000000"/>
            </w:tcBorders>
            <w:hideMark/>
          </w:tcPr>
          <w:p w14:paraId="46C8A6B2" w14:textId="77777777" w:rsidR="00955890" w:rsidRDefault="00955890" w:rsidP="00E93EC6">
            <w:pPr>
              <w:snapToGrid w:val="0"/>
              <w:spacing w:before="60" w:line="276" w:lineRule="auto"/>
              <w:rPr>
                <w:szCs w:val="26"/>
              </w:rPr>
            </w:pPr>
            <w:r>
              <w:rPr>
                <w:b/>
                <w:szCs w:val="26"/>
              </w:rPr>
              <w:t xml:space="preserve">Tác nhân phụ: </w:t>
            </w:r>
            <w:r>
              <w:rPr>
                <w:szCs w:val="26"/>
              </w:rPr>
              <w:t>Hệ thống</w:t>
            </w:r>
          </w:p>
        </w:tc>
      </w:tr>
      <w:tr w:rsidR="00955890" w14:paraId="01FBE7DC"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48CA0A6" w14:textId="18D39EDF" w:rsidR="00955890" w:rsidRPr="00811651" w:rsidRDefault="00955890" w:rsidP="00955890">
            <w:pPr>
              <w:spacing w:before="60" w:line="276" w:lineRule="auto"/>
              <w:rPr>
                <w:szCs w:val="26"/>
              </w:rPr>
            </w:pPr>
            <w:r>
              <w:rPr>
                <w:b/>
                <w:szCs w:val="26"/>
              </w:rPr>
              <w:t xml:space="preserve">Mô tả Usecase: </w:t>
            </w:r>
            <w:r>
              <w:rPr>
                <w:szCs w:val="26"/>
              </w:rPr>
              <w:t xml:space="preserve">Lãnh đạo phòng </w:t>
            </w:r>
            <w:r>
              <w:t>kiểm duyệt nội dung văn bản đi</w:t>
            </w:r>
          </w:p>
        </w:tc>
      </w:tr>
      <w:tr w:rsidR="00955890" w14:paraId="2390D6EC"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7FA9773" w14:textId="0127519F" w:rsidR="00955890" w:rsidRPr="00811651" w:rsidRDefault="00955890" w:rsidP="00E93EC6">
            <w:pPr>
              <w:snapToGrid w:val="0"/>
              <w:spacing w:before="60" w:line="276" w:lineRule="auto"/>
              <w:rPr>
                <w:szCs w:val="26"/>
              </w:rPr>
            </w:pPr>
            <w:r>
              <w:rPr>
                <w:b/>
                <w:szCs w:val="26"/>
              </w:rPr>
              <w:t xml:space="preserve">Điều kiện để bắt đầu Usecase: </w:t>
            </w:r>
            <w:r>
              <w:rPr>
                <w:szCs w:val="26"/>
              </w:rPr>
              <w:t>Lãnh đạo phòng đăng nhập thành công vào hệ thống.</w:t>
            </w:r>
          </w:p>
        </w:tc>
      </w:tr>
      <w:tr w:rsidR="00955890" w14:paraId="2342B6B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691D270" w14:textId="0B8C7EE6" w:rsidR="00955890" w:rsidRPr="00821F36" w:rsidRDefault="00955890" w:rsidP="00E93EC6">
            <w:pPr>
              <w:snapToGrid w:val="0"/>
              <w:spacing w:before="60" w:line="276" w:lineRule="auto"/>
              <w:rPr>
                <w:szCs w:val="26"/>
              </w:rPr>
            </w:pPr>
            <w:r>
              <w:rPr>
                <w:b/>
                <w:szCs w:val="26"/>
              </w:rPr>
              <w:t xml:space="preserve">Điều kiện để kết thúc Usecase: </w:t>
            </w:r>
            <w:r w:rsidR="00861CBE">
              <w:t xml:space="preserve">Kiểm duyệt </w:t>
            </w:r>
            <w:r>
              <w:rPr>
                <w:szCs w:val="26"/>
              </w:rPr>
              <w:t>thành công văn bản đi</w:t>
            </w:r>
          </w:p>
        </w:tc>
      </w:tr>
      <w:tr w:rsidR="00955890" w14:paraId="23F66B2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5168E592" w14:textId="77777777" w:rsidR="00955890" w:rsidRPr="00811651" w:rsidRDefault="00955890" w:rsidP="00E93EC6">
            <w:pPr>
              <w:snapToGrid w:val="0"/>
              <w:spacing w:before="60" w:line="276" w:lineRule="auto"/>
              <w:rPr>
                <w:szCs w:val="26"/>
              </w:rPr>
            </w:pPr>
            <w:r>
              <w:rPr>
                <w:b/>
                <w:szCs w:val="26"/>
              </w:rPr>
              <w:t>Trình tự các sự kiện trong quá trình hoạt động của Usecase:</w:t>
            </w:r>
          </w:p>
          <w:p w14:paraId="40741925" w14:textId="2577C149" w:rsidR="00393EC2" w:rsidRPr="00393EC2" w:rsidRDefault="00955890" w:rsidP="009B4B77">
            <w:pPr>
              <w:pStyle w:val="ListParagraph"/>
              <w:numPr>
                <w:ilvl w:val="0"/>
                <w:numId w:val="108"/>
              </w:numPr>
              <w:rPr>
                <w:rFonts w:eastAsia="Calibri"/>
                <w:color w:val="000000"/>
                <w:szCs w:val="26"/>
              </w:rPr>
            </w:pPr>
            <w:r>
              <w:rPr>
                <w:szCs w:val="26"/>
                <w:lang w:val="en-US"/>
              </w:rPr>
              <w:t>Lãnh đạo phòng</w:t>
            </w:r>
            <w:r w:rsidRPr="00BC0ECB">
              <w:rPr>
                <w:szCs w:val="26"/>
              </w:rPr>
              <w:t xml:space="preserve"> truy cập chức năng [</w:t>
            </w:r>
            <w:r w:rsidR="00393EC2">
              <w:rPr>
                <w:szCs w:val="26"/>
                <w:lang w:val="en-US"/>
              </w:rPr>
              <w:t>V</w:t>
            </w:r>
            <w:r w:rsidRPr="00BC0ECB">
              <w:rPr>
                <w:szCs w:val="26"/>
                <w:lang w:val="en-US"/>
              </w:rPr>
              <w:t>ăn bản đi</w:t>
            </w:r>
            <w:r w:rsidRPr="00BC0ECB">
              <w:rPr>
                <w:szCs w:val="26"/>
              </w:rPr>
              <w:t xml:space="preserve">], </w:t>
            </w:r>
            <w:r w:rsidR="00393EC2">
              <w:rPr>
                <w:szCs w:val="26"/>
                <w:lang w:val="en-US"/>
              </w:rPr>
              <w:t>hệ thống hiển thị danh sách các văn bản đi được chuyển tới Lãnh đạo Phòng.</w:t>
            </w:r>
          </w:p>
          <w:p w14:paraId="403BF060" w14:textId="4F79CF50" w:rsidR="00955890" w:rsidRPr="00BC0ECB" w:rsidRDefault="007A23C8" w:rsidP="009B4B77">
            <w:pPr>
              <w:pStyle w:val="ListParagraph"/>
              <w:numPr>
                <w:ilvl w:val="0"/>
                <w:numId w:val="108"/>
              </w:numPr>
              <w:rPr>
                <w:rFonts w:eastAsia="Calibri"/>
                <w:color w:val="000000"/>
                <w:szCs w:val="26"/>
              </w:rPr>
            </w:pPr>
            <w:r>
              <w:rPr>
                <w:szCs w:val="26"/>
                <w:lang w:val="en-US"/>
              </w:rPr>
              <w:t xml:space="preserve">Lãnh đạo phòng chọn [Sửa] tại văn bản cần xử lý, </w:t>
            </w:r>
            <w:r w:rsidR="00955890" w:rsidRPr="00BC0ECB">
              <w:rPr>
                <w:szCs w:val="26"/>
              </w:rPr>
              <w:t>hệ thống hiển thị</w:t>
            </w:r>
            <w:r w:rsidR="00955890" w:rsidRPr="00BC0ECB">
              <w:rPr>
                <w:rFonts w:eastAsia="Calibri"/>
                <w:color w:val="000000"/>
                <w:szCs w:val="26"/>
                <w:lang w:val="en-US"/>
              </w:rPr>
              <w:t xml:space="preserve"> form </w:t>
            </w:r>
            <w:r>
              <w:rPr>
                <w:rFonts w:eastAsia="Calibri"/>
                <w:color w:val="000000"/>
                <w:szCs w:val="26"/>
                <w:lang w:val="en-US"/>
              </w:rPr>
              <w:t xml:space="preserve">chỉnh sửa và kiểm duyệt nội dung </w:t>
            </w:r>
            <w:r w:rsidR="00955890" w:rsidRPr="00BC0ECB">
              <w:rPr>
                <w:rFonts w:eastAsia="Calibri"/>
                <w:color w:val="000000"/>
                <w:szCs w:val="26"/>
                <w:lang w:val="en-US"/>
              </w:rPr>
              <w:t>văn bản đ</w:t>
            </w:r>
            <w:r w:rsidR="00955890">
              <w:rPr>
                <w:rFonts w:eastAsia="Calibri"/>
                <w:color w:val="000000"/>
                <w:szCs w:val="26"/>
                <w:lang w:val="en-US"/>
              </w:rPr>
              <w:t>i</w:t>
            </w:r>
            <w:r w:rsidR="00955890" w:rsidRPr="00BC0ECB">
              <w:rPr>
                <w:rFonts w:eastAsia="Calibri"/>
                <w:color w:val="000000"/>
                <w:szCs w:val="26"/>
                <w:lang w:val="en-US"/>
              </w:rPr>
              <w:t>.</w:t>
            </w:r>
          </w:p>
          <w:p w14:paraId="3C65AEF9" w14:textId="242DBCCB" w:rsidR="00955890" w:rsidRPr="007A23C8" w:rsidRDefault="00955890" w:rsidP="009B4B77">
            <w:pPr>
              <w:pStyle w:val="ListParagraph"/>
              <w:numPr>
                <w:ilvl w:val="0"/>
                <w:numId w:val="108"/>
              </w:numPr>
              <w:rPr>
                <w:rFonts w:eastAsia="Calibri"/>
                <w:color w:val="000000"/>
                <w:szCs w:val="26"/>
              </w:rPr>
            </w:pPr>
            <w:r>
              <w:rPr>
                <w:rFonts w:eastAsia="Calibri"/>
                <w:color w:val="000000"/>
                <w:szCs w:val="26"/>
                <w:lang w:val="en-US"/>
              </w:rPr>
              <w:t>Lãnh đạo phòng</w:t>
            </w:r>
            <w:r w:rsidR="007A23C8">
              <w:rPr>
                <w:rFonts w:eastAsia="Calibri"/>
                <w:color w:val="000000"/>
                <w:szCs w:val="26"/>
                <w:lang w:val="en-US"/>
              </w:rPr>
              <w:t xml:space="preserve"> chỉnh sửa</w:t>
            </w:r>
            <w:r>
              <w:rPr>
                <w:rFonts w:eastAsia="Calibri"/>
                <w:color w:val="000000"/>
                <w:szCs w:val="26"/>
                <w:lang w:val="en-US"/>
              </w:rPr>
              <w:t xml:space="preserve"> các thông tin của văn bản </w:t>
            </w:r>
            <w:r w:rsidR="007A23C8">
              <w:rPr>
                <w:rFonts w:eastAsia="Calibri"/>
                <w:color w:val="000000"/>
                <w:szCs w:val="26"/>
                <w:lang w:val="en-US"/>
              </w:rPr>
              <w:t>đi</w:t>
            </w:r>
            <w:r w:rsidR="003133A3">
              <w:rPr>
                <w:rFonts w:eastAsia="Calibri"/>
                <w:color w:val="000000"/>
                <w:szCs w:val="26"/>
                <w:lang w:val="en-US"/>
              </w:rPr>
              <w:t xml:space="preserve">, nhập ý kiến xử lý </w:t>
            </w:r>
            <w:r w:rsidR="007A23C8">
              <w:rPr>
                <w:rFonts w:eastAsia="Calibri"/>
                <w:color w:val="000000"/>
                <w:szCs w:val="26"/>
                <w:lang w:val="en-US"/>
              </w:rPr>
              <w:t>và nhấn chọn [Chuyển cho Lãnh đạo Cục]</w:t>
            </w:r>
            <w:r w:rsidRPr="007A23C8">
              <w:rPr>
                <w:rFonts w:eastAsia="Calibri"/>
                <w:color w:val="000000"/>
                <w:szCs w:val="26"/>
                <w:lang w:val="en-US"/>
              </w:rPr>
              <w:t>.</w:t>
            </w:r>
          </w:p>
        </w:tc>
      </w:tr>
      <w:tr w:rsidR="00955890" w14:paraId="41F43EB1"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F79E288" w14:textId="2DAE83B1" w:rsidR="00955890" w:rsidRPr="00811651" w:rsidRDefault="00955890" w:rsidP="00E20E04">
            <w:pPr>
              <w:snapToGrid w:val="0"/>
              <w:spacing w:before="60" w:line="276" w:lineRule="auto"/>
              <w:rPr>
                <w:szCs w:val="26"/>
              </w:rPr>
            </w:pPr>
            <w:r>
              <w:rPr>
                <w:b/>
                <w:szCs w:val="26"/>
              </w:rPr>
              <w:t xml:space="preserve">Hoàn cảnh sử dụng thành công cơ bản: </w:t>
            </w:r>
            <w:r w:rsidR="00E20E04">
              <w:rPr>
                <w:szCs w:val="26"/>
              </w:rPr>
              <w:t>Chuyển</w:t>
            </w:r>
            <w:r>
              <w:rPr>
                <w:szCs w:val="26"/>
              </w:rPr>
              <w:t xml:space="preserve"> văn bản đi</w:t>
            </w:r>
            <w:r w:rsidR="00E20E04">
              <w:rPr>
                <w:szCs w:val="26"/>
              </w:rPr>
              <w:t xml:space="preserve"> cho Lãnh đạo Cục thành công</w:t>
            </w:r>
            <w:r>
              <w:rPr>
                <w:szCs w:val="26"/>
              </w:rPr>
              <w:t>.</w:t>
            </w:r>
          </w:p>
        </w:tc>
      </w:tr>
      <w:tr w:rsidR="00955890" w14:paraId="2B5D0611"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215EA7C" w14:textId="77777777" w:rsidR="00955890" w:rsidRDefault="00955890" w:rsidP="00E93EC6">
            <w:pPr>
              <w:snapToGrid w:val="0"/>
              <w:spacing w:before="60" w:line="276" w:lineRule="auto"/>
              <w:rPr>
                <w:b/>
                <w:szCs w:val="26"/>
              </w:rPr>
            </w:pPr>
            <w:r>
              <w:rPr>
                <w:b/>
                <w:szCs w:val="26"/>
              </w:rPr>
              <w:t>Hoàn cảnh sử dụng phụ (thay thế) trong trường hợp không thành công:</w:t>
            </w:r>
          </w:p>
          <w:p w14:paraId="4DD2B1F0" w14:textId="77777777" w:rsidR="00955890" w:rsidRPr="000731C4" w:rsidRDefault="00955890" w:rsidP="00A8287A">
            <w:pPr>
              <w:pStyle w:val="ListParagraph"/>
              <w:numPr>
                <w:ilvl w:val="0"/>
                <w:numId w:val="41"/>
              </w:numPr>
              <w:snapToGrid w:val="0"/>
              <w:spacing w:before="60"/>
              <w:rPr>
                <w:szCs w:val="26"/>
              </w:rPr>
            </w:pPr>
            <w:r>
              <w:rPr>
                <w:szCs w:val="26"/>
                <w:lang w:val="en-US"/>
              </w:rPr>
              <w:t>Lãnh đạo phòng nhấn nút [Quay lại] thì sẽ hủy việ</w:t>
            </w:r>
            <w:r w:rsidR="00E20E04">
              <w:rPr>
                <w:szCs w:val="26"/>
                <w:lang w:val="en-US"/>
              </w:rPr>
              <w:t>c chỉnh sửa</w:t>
            </w:r>
            <w:r>
              <w:rPr>
                <w:szCs w:val="26"/>
                <w:lang w:val="en-US"/>
              </w:rPr>
              <w:t xml:space="preserve"> văn bản đi</w:t>
            </w:r>
            <w:r w:rsidR="00E20E04">
              <w:rPr>
                <w:szCs w:val="26"/>
                <w:lang w:val="en-US"/>
              </w:rPr>
              <w:t xml:space="preserve"> và quay lại danh sách văn bản đi.</w:t>
            </w:r>
          </w:p>
          <w:p w14:paraId="58BED0CC" w14:textId="33BEB1A3" w:rsidR="000731C4" w:rsidRPr="00A03508" w:rsidRDefault="000731C4" w:rsidP="00A8287A">
            <w:pPr>
              <w:pStyle w:val="ListParagraph"/>
              <w:numPr>
                <w:ilvl w:val="0"/>
                <w:numId w:val="41"/>
              </w:numPr>
              <w:snapToGrid w:val="0"/>
              <w:spacing w:before="60"/>
              <w:rPr>
                <w:szCs w:val="26"/>
              </w:rPr>
            </w:pPr>
            <w:r>
              <w:rPr>
                <w:szCs w:val="26"/>
                <w:lang w:val="en-US"/>
              </w:rPr>
              <w:t>Lãnh đạo phòng nhấn nút [Trả lại] thì văn bản đi được chuyển lại cho Chuyên viên phòng, văn bản sẽ ở trạng thái [Trả lại cho Chuyên viên phòng] và quay lại danh sách văn bản đi.</w:t>
            </w:r>
          </w:p>
        </w:tc>
      </w:tr>
      <w:tr w:rsidR="00955890" w14:paraId="2F4E57E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ABE797E" w14:textId="77777777" w:rsidR="00955890" w:rsidRDefault="00955890" w:rsidP="00E93EC6">
            <w:pPr>
              <w:snapToGrid w:val="0"/>
              <w:spacing w:before="60" w:line="276" w:lineRule="auto"/>
              <w:rPr>
                <w:szCs w:val="26"/>
              </w:rPr>
            </w:pPr>
            <w:r>
              <w:rPr>
                <w:b/>
                <w:szCs w:val="26"/>
              </w:rPr>
              <w:t>Hành động liên quan sẽ xảy ra khi Usecase kết thúc:</w:t>
            </w:r>
            <w:r>
              <w:rPr>
                <w:szCs w:val="26"/>
              </w:rPr>
              <w:t xml:space="preserve"> </w:t>
            </w:r>
          </w:p>
          <w:p w14:paraId="68479CE7" w14:textId="5E65FA62" w:rsidR="00955890" w:rsidRPr="00A31D7D" w:rsidRDefault="00955890" w:rsidP="00A8287A">
            <w:pPr>
              <w:pStyle w:val="ListParagraph"/>
              <w:numPr>
                <w:ilvl w:val="0"/>
                <w:numId w:val="41"/>
              </w:numPr>
              <w:snapToGrid w:val="0"/>
              <w:spacing w:before="60"/>
              <w:rPr>
                <w:szCs w:val="26"/>
              </w:rPr>
            </w:pPr>
            <w:r w:rsidRPr="00A31D7D">
              <w:rPr>
                <w:rFonts w:eastAsia="Times New Roman"/>
                <w:color w:val="000000"/>
                <w:szCs w:val="26"/>
              </w:rPr>
              <w:t xml:space="preserve">Văn bản đến thuộc trạng thái [Đang trình lãnh đạo </w:t>
            </w:r>
            <w:r w:rsidR="009D3C0D">
              <w:rPr>
                <w:rFonts w:eastAsia="Times New Roman"/>
                <w:color w:val="000000"/>
                <w:szCs w:val="26"/>
                <w:lang w:val="en-US"/>
              </w:rPr>
              <w:t>Cục</w:t>
            </w:r>
            <w:r w:rsidRPr="00A31D7D">
              <w:rPr>
                <w:rFonts w:eastAsia="Times New Roman"/>
                <w:color w:val="000000"/>
                <w:szCs w:val="26"/>
              </w:rPr>
              <w:t>].</w:t>
            </w:r>
          </w:p>
          <w:p w14:paraId="1E5B4AB9" w14:textId="7B3CAB82" w:rsidR="00955890" w:rsidRPr="00A31D7D" w:rsidRDefault="00955890" w:rsidP="00A8287A">
            <w:pPr>
              <w:pStyle w:val="ListParagraph"/>
              <w:numPr>
                <w:ilvl w:val="0"/>
                <w:numId w:val="41"/>
              </w:numPr>
              <w:snapToGrid w:val="0"/>
              <w:spacing w:before="60"/>
              <w:rPr>
                <w:szCs w:val="26"/>
              </w:rPr>
            </w:pPr>
            <w:r>
              <w:rPr>
                <w:rFonts w:eastAsia="Times New Roman"/>
                <w:color w:val="000000"/>
                <w:szCs w:val="26"/>
                <w:lang w:val="en-US"/>
              </w:rPr>
              <w:t>Hệ thống hiển t</w:t>
            </w:r>
            <w:r w:rsidR="009D3C0D">
              <w:rPr>
                <w:rFonts w:eastAsia="Times New Roman"/>
                <w:color w:val="000000"/>
                <w:szCs w:val="26"/>
                <w:lang w:val="en-US"/>
              </w:rPr>
              <w:t>hị danh sách các văn bản đi và văn bản vừa sửa được cập nhật lại trạng thái</w:t>
            </w:r>
            <w:r>
              <w:rPr>
                <w:rFonts w:eastAsia="Times New Roman"/>
                <w:color w:val="000000"/>
                <w:szCs w:val="26"/>
                <w:lang w:val="en-US"/>
              </w:rPr>
              <w:t>.</w:t>
            </w:r>
          </w:p>
        </w:tc>
      </w:tr>
      <w:tr w:rsidR="00955890" w14:paraId="65CD67D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B8EF156" w14:textId="77777777" w:rsidR="00955890" w:rsidRDefault="00955890" w:rsidP="00E93EC6">
            <w:pPr>
              <w:snapToGrid w:val="0"/>
              <w:spacing w:before="60" w:line="276" w:lineRule="auto"/>
              <w:rPr>
                <w:szCs w:val="26"/>
              </w:rPr>
            </w:pPr>
            <w:r>
              <w:rPr>
                <w:b/>
                <w:szCs w:val="26"/>
              </w:rPr>
              <w:t>Các yêu cầu phi chức năng:</w:t>
            </w:r>
            <w:r>
              <w:rPr>
                <w:szCs w:val="26"/>
              </w:rPr>
              <w:t xml:space="preserve"> Không có</w:t>
            </w:r>
          </w:p>
        </w:tc>
      </w:tr>
    </w:tbl>
    <w:p w14:paraId="7F6C75F8" w14:textId="77777777" w:rsidR="00955890" w:rsidRDefault="00955890" w:rsidP="00955890"/>
    <w:p w14:paraId="09C85077" w14:textId="067DD5DA" w:rsidR="005019E5" w:rsidRDefault="005019E5" w:rsidP="00941B88">
      <w:pPr>
        <w:pStyle w:val="UCName"/>
      </w:pPr>
      <w:bookmarkStart w:id="481" w:name="_Ref21906609"/>
      <w:bookmarkStart w:id="482" w:name="_Ref21906611"/>
      <w:bookmarkStart w:id="483" w:name="_Toc22744217"/>
      <w:r>
        <w:t>Ký xác nhận văn bản đi</w:t>
      </w:r>
      <w:bookmarkEnd w:id="481"/>
      <w:bookmarkEnd w:id="482"/>
      <w:bookmarkEnd w:id="483"/>
    </w:p>
    <w:tbl>
      <w:tblPr>
        <w:tblW w:w="5000" w:type="pct"/>
        <w:tblLook w:val="04A0" w:firstRow="1" w:lastRow="0" w:firstColumn="1" w:lastColumn="0" w:noHBand="0" w:noVBand="1"/>
      </w:tblPr>
      <w:tblGrid>
        <w:gridCol w:w="5524"/>
        <w:gridCol w:w="3493"/>
      </w:tblGrid>
      <w:tr w:rsidR="009144D8" w14:paraId="5CD03FD3" w14:textId="77777777" w:rsidTr="00E93EC6">
        <w:tc>
          <w:tcPr>
            <w:tcW w:w="3063" w:type="pct"/>
            <w:tcBorders>
              <w:top w:val="single" w:sz="4" w:space="0" w:color="000000"/>
              <w:left w:val="single" w:sz="4" w:space="0" w:color="000000"/>
              <w:bottom w:val="single" w:sz="4" w:space="0" w:color="000000"/>
              <w:right w:val="nil"/>
            </w:tcBorders>
            <w:hideMark/>
          </w:tcPr>
          <w:p w14:paraId="351BF76B" w14:textId="56CB4930" w:rsidR="009144D8" w:rsidRDefault="009144D8" w:rsidP="00E93EC6">
            <w:pPr>
              <w:spacing w:before="60" w:line="276" w:lineRule="auto"/>
              <w:rPr>
                <w:szCs w:val="26"/>
              </w:rPr>
            </w:pPr>
            <w:r>
              <w:rPr>
                <w:b/>
                <w:szCs w:val="26"/>
              </w:rPr>
              <w:t>Tên Usecase:</w:t>
            </w:r>
            <w:r>
              <w:rPr>
                <w:szCs w:val="26"/>
              </w:rPr>
              <w:t xml:space="preserve"> </w:t>
            </w:r>
            <w:r w:rsidR="003133A3">
              <w:t>Ký xác nhận văn bản đi</w:t>
            </w:r>
          </w:p>
        </w:tc>
        <w:tc>
          <w:tcPr>
            <w:tcW w:w="1937" w:type="pct"/>
            <w:tcBorders>
              <w:top w:val="single" w:sz="4" w:space="0" w:color="000000"/>
              <w:left w:val="single" w:sz="4" w:space="0" w:color="000000"/>
              <w:bottom w:val="single" w:sz="4" w:space="0" w:color="000000"/>
              <w:right w:val="single" w:sz="4" w:space="0" w:color="000000"/>
            </w:tcBorders>
            <w:hideMark/>
          </w:tcPr>
          <w:p w14:paraId="0CEF8BBB" w14:textId="77777777" w:rsidR="009144D8" w:rsidRDefault="009144D8" w:rsidP="00E93EC6">
            <w:pPr>
              <w:snapToGrid w:val="0"/>
              <w:spacing w:before="60" w:line="276" w:lineRule="auto"/>
              <w:rPr>
                <w:szCs w:val="26"/>
              </w:rPr>
            </w:pPr>
            <w:r>
              <w:rPr>
                <w:b/>
                <w:szCs w:val="26"/>
              </w:rPr>
              <w:t>Mức độ BMT:</w:t>
            </w:r>
            <w:r>
              <w:rPr>
                <w:szCs w:val="26"/>
              </w:rPr>
              <w:t xml:space="preserve"> B</w:t>
            </w:r>
          </w:p>
        </w:tc>
      </w:tr>
      <w:tr w:rsidR="009144D8" w14:paraId="035E61BB" w14:textId="77777777" w:rsidTr="00E93EC6">
        <w:tc>
          <w:tcPr>
            <w:tcW w:w="3063" w:type="pct"/>
            <w:tcBorders>
              <w:top w:val="single" w:sz="4" w:space="0" w:color="000000"/>
              <w:left w:val="single" w:sz="4" w:space="0" w:color="000000"/>
              <w:bottom w:val="single" w:sz="4" w:space="0" w:color="000000"/>
              <w:right w:val="nil"/>
            </w:tcBorders>
            <w:hideMark/>
          </w:tcPr>
          <w:p w14:paraId="3C2D7903" w14:textId="2472D0C9" w:rsidR="009144D8" w:rsidRPr="00811651" w:rsidRDefault="009144D8" w:rsidP="00E93EC6">
            <w:pPr>
              <w:snapToGrid w:val="0"/>
              <w:spacing w:before="60" w:line="276" w:lineRule="auto"/>
              <w:rPr>
                <w:szCs w:val="26"/>
              </w:rPr>
            </w:pPr>
            <w:r>
              <w:rPr>
                <w:b/>
                <w:szCs w:val="26"/>
              </w:rPr>
              <w:t xml:space="preserve">Tác nhân chính: </w:t>
            </w:r>
            <w:r>
              <w:rPr>
                <w:szCs w:val="26"/>
              </w:rPr>
              <w:t>Lãnh đạo Cục</w:t>
            </w:r>
          </w:p>
        </w:tc>
        <w:tc>
          <w:tcPr>
            <w:tcW w:w="1937" w:type="pct"/>
            <w:tcBorders>
              <w:top w:val="single" w:sz="4" w:space="0" w:color="000000"/>
              <w:left w:val="single" w:sz="4" w:space="0" w:color="000000"/>
              <w:bottom w:val="single" w:sz="4" w:space="0" w:color="000000"/>
              <w:right w:val="single" w:sz="4" w:space="0" w:color="000000"/>
            </w:tcBorders>
            <w:hideMark/>
          </w:tcPr>
          <w:p w14:paraId="37884F7E" w14:textId="77777777" w:rsidR="009144D8" w:rsidRDefault="009144D8" w:rsidP="00E93EC6">
            <w:pPr>
              <w:snapToGrid w:val="0"/>
              <w:spacing w:before="60" w:line="276" w:lineRule="auto"/>
              <w:rPr>
                <w:szCs w:val="26"/>
              </w:rPr>
            </w:pPr>
            <w:r>
              <w:rPr>
                <w:b/>
                <w:szCs w:val="26"/>
              </w:rPr>
              <w:t xml:space="preserve">Tác nhân phụ: </w:t>
            </w:r>
            <w:r>
              <w:rPr>
                <w:szCs w:val="26"/>
              </w:rPr>
              <w:t>Hệ thống</w:t>
            </w:r>
          </w:p>
        </w:tc>
      </w:tr>
      <w:tr w:rsidR="009144D8" w14:paraId="337729F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6D7E4F3" w14:textId="46488CC1" w:rsidR="009144D8" w:rsidRPr="00811651" w:rsidRDefault="009144D8" w:rsidP="00E93EC6">
            <w:pPr>
              <w:spacing w:before="60" w:line="276" w:lineRule="auto"/>
              <w:rPr>
                <w:szCs w:val="26"/>
              </w:rPr>
            </w:pPr>
            <w:r>
              <w:rPr>
                <w:b/>
                <w:szCs w:val="26"/>
              </w:rPr>
              <w:t xml:space="preserve">Mô tả Usecase: </w:t>
            </w:r>
            <w:r>
              <w:rPr>
                <w:szCs w:val="26"/>
              </w:rPr>
              <w:t xml:space="preserve">Lãnh đạo Cục </w:t>
            </w:r>
            <w:r w:rsidR="003133A3">
              <w:t>ký xác nhận văn bản đi</w:t>
            </w:r>
          </w:p>
        </w:tc>
      </w:tr>
      <w:tr w:rsidR="009144D8" w14:paraId="44FD1468"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D9129CA" w14:textId="613859AA" w:rsidR="009144D8" w:rsidRPr="00811651" w:rsidRDefault="009144D8" w:rsidP="00E93EC6">
            <w:pPr>
              <w:snapToGrid w:val="0"/>
              <w:spacing w:before="60" w:line="276" w:lineRule="auto"/>
              <w:rPr>
                <w:szCs w:val="26"/>
              </w:rPr>
            </w:pPr>
            <w:r>
              <w:rPr>
                <w:b/>
                <w:szCs w:val="26"/>
              </w:rPr>
              <w:t xml:space="preserve">Điều kiện để bắt đầu Usecase: </w:t>
            </w:r>
            <w:r>
              <w:rPr>
                <w:szCs w:val="26"/>
              </w:rPr>
              <w:t>Lãnh đạo Cục đăng nhập thành công vào hệ thống.</w:t>
            </w:r>
          </w:p>
        </w:tc>
      </w:tr>
      <w:tr w:rsidR="009144D8" w14:paraId="1B8E2AE2"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C04B485" w14:textId="72EEBEAB" w:rsidR="009144D8" w:rsidRPr="00821F36" w:rsidRDefault="009144D8" w:rsidP="00E93EC6">
            <w:pPr>
              <w:snapToGrid w:val="0"/>
              <w:spacing w:before="60" w:line="276" w:lineRule="auto"/>
              <w:rPr>
                <w:szCs w:val="26"/>
              </w:rPr>
            </w:pPr>
            <w:r>
              <w:rPr>
                <w:b/>
                <w:szCs w:val="26"/>
              </w:rPr>
              <w:t xml:space="preserve">Điều kiện để kết thúc Usecase: </w:t>
            </w:r>
            <w:r w:rsidR="003133A3">
              <w:t>Ký xác nhận văn bản đi để phát hành</w:t>
            </w:r>
          </w:p>
        </w:tc>
      </w:tr>
      <w:tr w:rsidR="009144D8" w14:paraId="24CDC4C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380FEE67" w14:textId="77777777" w:rsidR="009144D8" w:rsidRPr="00811651" w:rsidRDefault="009144D8" w:rsidP="00E93EC6">
            <w:pPr>
              <w:snapToGrid w:val="0"/>
              <w:spacing w:before="60" w:line="276" w:lineRule="auto"/>
              <w:rPr>
                <w:szCs w:val="26"/>
              </w:rPr>
            </w:pPr>
            <w:r>
              <w:rPr>
                <w:b/>
                <w:szCs w:val="26"/>
              </w:rPr>
              <w:t>Trình tự các sự kiện trong quá trình hoạt động của Usecase:</w:t>
            </w:r>
          </w:p>
          <w:p w14:paraId="5639B823" w14:textId="430148FD" w:rsidR="009144D8" w:rsidRPr="00393EC2" w:rsidRDefault="009144D8" w:rsidP="009B4B77">
            <w:pPr>
              <w:pStyle w:val="ListParagraph"/>
              <w:numPr>
                <w:ilvl w:val="0"/>
                <w:numId w:val="109"/>
              </w:numPr>
              <w:rPr>
                <w:rFonts w:eastAsia="Calibri"/>
                <w:color w:val="000000"/>
                <w:szCs w:val="26"/>
              </w:rPr>
            </w:pPr>
            <w:r>
              <w:rPr>
                <w:szCs w:val="26"/>
                <w:lang w:val="en-US"/>
              </w:rPr>
              <w:t>Lãnh đạo Cục</w:t>
            </w:r>
            <w:r w:rsidRPr="00BC0ECB">
              <w:rPr>
                <w:szCs w:val="26"/>
              </w:rPr>
              <w:t xml:space="preserve"> truy cập chức năng [</w:t>
            </w:r>
            <w:r>
              <w:rPr>
                <w:szCs w:val="26"/>
                <w:lang w:val="en-US"/>
              </w:rPr>
              <w:t>V</w:t>
            </w:r>
            <w:r w:rsidRPr="00BC0ECB">
              <w:rPr>
                <w:szCs w:val="26"/>
                <w:lang w:val="en-US"/>
              </w:rPr>
              <w:t>ăn bản đi</w:t>
            </w:r>
            <w:r w:rsidRPr="00BC0ECB">
              <w:rPr>
                <w:szCs w:val="26"/>
              </w:rPr>
              <w:t xml:space="preserve">], </w:t>
            </w:r>
            <w:r>
              <w:rPr>
                <w:szCs w:val="26"/>
                <w:lang w:val="en-US"/>
              </w:rPr>
              <w:t>hệ thống hiển thị danh sách các văn bản đi được chuyển tới Lãnh đạo Cục.</w:t>
            </w:r>
          </w:p>
          <w:p w14:paraId="7F5A04EE" w14:textId="48CEE7E4" w:rsidR="009144D8" w:rsidRPr="00BC0ECB" w:rsidRDefault="009144D8" w:rsidP="009B4B77">
            <w:pPr>
              <w:pStyle w:val="ListParagraph"/>
              <w:numPr>
                <w:ilvl w:val="0"/>
                <w:numId w:val="109"/>
              </w:numPr>
              <w:rPr>
                <w:rFonts w:eastAsia="Calibri"/>
                <w:color w:val="000000"/>
                <w:szCs w:val="26"/>
              </w:rPr>
            </w:pPr>
            <w:r>
              <w:rPr>
                <w:szCs w:val="26"/>
                <w:lang w:val="en-US"/>
              </w:rPr>
              <w:t xml:space="preserve">Lãnh đạo Cục chọn [Sửa] tại văn bản cần xử lý, </w:t>
            </w:r>
            <w:r w:rsidRPr="00BC0ECB">
              <w:rPr>
                <w:szCs w:val="26"/>
              </w:rPr>
              <w:t>hệ thống hiển thị</w:t>
            </w:r>
            <w:r w:rsidRPr="00BC0ECB">
              <w:rPr>
                <w:rFonts w:eastAsia="Calibri"/>
                <w:color w:val="000000"/>
                <w:szCs w:val="26"/>
                <w:lang w:val="en-US"/>
              </w:rPr>
              <w:t xml:space="preserve"> form </w:t>
            </w:r>
            <w:r>
              <w:rPr>
                <w:rFonts w:eastAsia="Calibri"/>
                <w:color w:val="000000"/>
                <w:szCs w:val="26"/>
                <w:lang w:val="en-US"/>
              </w:rPr>
              <w:t xml:space="preserve">chỉnh sửa và kiểm duyệt nội dung </w:t>
            </w:r>
            <w:r w:rsidRPr="00BC0ECB">
              <w:rPr>
                <w:rFonts w:eastAsia="Calibri"/>
                <w:color w:val="000000"/>
                <w:szCs w:val="26"/>
                <w:lang w:val="en-US"/>
              </w:rPr>
              <w:t>văn bản đ</w:t>
            </w:r>
            <w:r>
              <w:rPr>
                <w:rFonts w:eastAsia="Calibri"/>
                <w:color w:val="000000"/>
                <w:szCs w:val="26"/>
                <w:lang w:val="en-US"/>
              </w:rPr>
              <w:t>i</w:t>
            </w:r>
            <w:r w:rsidRPr="00BC0ECB">
              <w:rPr>
                <w:rFonts w:eastAsia="Calibri"/>
                <w:color w:val="000000"/>
                <w:szCs w:val="26"/>
                <w:lang w:val="en-US"/>
              </w:rPr>
              <w:t>.</w:t>
            </w:r>
          </w:p>
          <w:p w14:paraId="3B7C2615" w14:textId="612705B4" w:rsidR="009144D8" w:rsidRPr="007A23C8" w:rsidRDefault="009144D8" w:rsidP="009B4B77">
            <w:pPr>
              <w:pStyle w:val="ListParagraph"/>
              <w:numPr>
                <w:ilvl w:val="0"/>
                <w:numId w:val="109"/>
              </w:numPr>
              <w:rPr>
                <w:rFonts w:eastAsia="Calibri"/>
                <w:color w:val="000000"/>
                <w:szCs w:val="26"/>
              </w:rPr>
            </w:pPr>
            <w:r>
              <w:rPr>
                <w:rFonts w:eastAsia="Calibri"/>
                <w:color w:val="000000"/>
                <w:szCs w:val="26"/>
                <w:lang w:val="en-US"/>
              </w:rPr>
              <w:t>Lãnh đạo Cục chỉnh sửa các thông tin của văn bản đi</w:t>
            </w:r>
            <w:r w:rsidR="00B35A43">
              <w:rPr>
                <w:rFonts w:eastAsia="Calibri"/>
                <w:color w:val="000000"/>
                <w:szCs w:val="26"/>
                <w:lang w:val="en-US"/>
              </w:rPr>
              <w:t>, nhấp nội dung bút phê</w:t>
            </w:r>
            <w:r w:rsidR="002F1642">
              <w:rPr>
                <w:rFonts w:eastAsia="Calibri"/>
                <w:color w:val="000000"/>
                <w:szCs w:val="26"/>
                <w:lang w:val="en-US"/>
              </w:rPr>
              <w:t xml:space="preserve">, ký số văn bản </w:t>
            </w:r>
            <w:r>
              <w:rPr>
                <w:rFonts w:eastAsia="Calibri"/>
                <w:color w:val="000000"/>
                <w:szCs w:val="26"/>
                <w:lang w:val="en-US"/>
              </w:rPr>
              <w:t xml:space="preserve">và nhấn chọn [Chuyển </w:t>
            </w:r>
            <w:r w:rsidR="00B35A43">
              <w:rPr>
                <w:rFonts w:eastAsia="Calibri"/>
                <w:color w:val="000000"/>
                <w:szCs w:val="26"/>
                <w:lang w:val="en-US"/>
              </w:rPr>
              <w:t>Văn thư phát hành</w:t>
            </w:r>
            <w:r>
              <w:rPr>
                <w:rFonts w:eastAsia="Calibri"/>
                <w:color w:val="000000"/>
                <w:szCs w:val="26"/>
                <w:lang w:val="en-US"/>
              </w:rPr>
              <w:t>]</w:t>
            </w:r>
            <w:r w:rsidRPr="007A23C8">
              <w:rPr>
                <w:rFonts w:eastAsia="Calibri"/>
                <w:color w:val="000000"/>
                <w:szCs w:val="26"/>
                <w:lang w:val="en-US"/>
              </w:rPr>
              <w:t>.</w:t>
            </w:r>
          </w:p>
        </w:tc>
      </w:tr>
      <w:tr w:rsidR="009144D8" w14:paraId="58BC7CC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502D545" w14:textId="13D3E865" w:rsidR="009144D8" w:rsidRPr="00811651" w:rsidRDefault="009144D8" w:rsidP="00B35A43">
            <w:pPr>
              <w:snapToGrid w:val="0"/>
              <w:spacing w:before="60" w:line="276" w:lineRule="auto"/>
              <w:rPr>
                <w:szCs w:val="26"/>
              </w:rPr>
            </w:pPr>
            <w:r>
              <w:rPr>
                <w:b/>
                <w:szCs w:val="26"/>
              </w:rPr>
              <w:t xml:space="preserve">Hoàn cảnh sử dụng thành công cơ bản: </w:t>
            </w:r>
            <w:r>
              <w:rPr>
                <w:szCs w:val="26"/>
              </w:rPr>
              <w:t xml:space="preserve">Chuyển văn bản đi cho </w:t>
            </w:r>
            <w:r w:rsidR="00B35A43">
              <w:rPr>
                <w:szCs w:val="26"/>
              </w:rPr>
              <w:t>Văn thư</w:t>
            </w:r>
            <w:r>
              <w:rPr>
                <w:szCs w:val="26"/>
              </w:rPr>
              <w:t xml:space="preserve"> thành công.</w:t>
            </w:r>
          </w:p>
        </w:tc>
      </w:tr>
      <w:tr w:rsidR="009144D8" w14:paraId="6400FBF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20BA76C" w14:textId="77777777" w:rsidR="009144D8" w:rsidRDefault="009144D8" w:rsidP="00E93EC6">
            <w:pPr>
              <w:snapToGrid w:val="0"/>
              <w:spacing w:before="60" w:line="276" w:lineRule="auto"/>
              <w:rPr>
                <w:b/>
                <w:szCs w:val="26"/>
              </w:rPr>
            </w:pPr>
            <w:r>
              <w:rPr>
                <w:b/>
                <w:szCs w:val="26"/>
              </w:rPr>
              <w:t>Hoàn cảnh sử dụng phụ (thay thế) trong trường hợp không thành công:</w:t>
            </w:r>
          </w:p>
          <w:p w14:paraId="7B102AF0" w14:textId="77777777" w:rsidR="009144D8" w:rsidRPr="000731C4" w:rsidRDefault="009144D8" w:rsidP="00A8287A">
            <w:pPr>
              <w:pStyle w:val="ListParagraph"/>
              <w:numPr>
                <w:ilvl w:val="0"/>
                <w:numId w:val="41"/>
              </w:numPr>
              <w:snapToGrid w:val="0"/>
              <w:spacing w:before="60"/>
              <w:rPr>
                <w:szCs w:val="26"/>
              </w:rPr>
            </w:pPr>
            <w:r>
              <w:rPr>
                <w:szCs w:val="26"/>
                <w:lang w:val="en-US"/>
              </w:rPr>
              <w:t xml:space="preserve">Lãnh đạo Cục nhấn nút [Quay lại] thì sẽ hủy việc </w:t>
            </w:r>
            <w:r w:rsidR="00B35A43">
              <w:rPr>
                <w:szCs w:val="26"/>
                <w:lang w:val="en-US"/>
              </w:rPr>
              <w:t>xử lý</w:t>
            </w:r>
            <w:r>
              <w:rPr>
                <w:szCs w:val="26"/>
                <w:lang w:val="en-US"/>
              </w:rPr>
              <w:t xml:space="preserve"> văn bản đi và quay lại danh sách văn bản đi.</w:t>
            </w:r>
          </w:p>
          <w:p w14:paraId="2422BEDD" w14:textId="6E57476B" w:rsidR="000731C4" w:rsidRPr="000731C4" w:rsidRDefault="000731C4" w:rsidP="00A8287A">
            <w:pPr>
              <w:pStyle w:val="ListParagraph"/>
              <w:numPr>
                <w:ilvl w:val="0"/>
                <w:numId w:val="41"/>
              </w:numPr>
              <w:snapToGrid w:val="0"/>
              <w:spacing w:before="60"/>
              <w:rPr>
                <w:szCs w:val="26"/>
              </w:rPr>
            </w:pPr>
            <w:r>
              <w:rPr>
                <w:szCs w:val="26"/>
                <w:lang w:val="en-US"/>
              </w:rPr>
              <w:t>Lãnh đạo Cục nhấn nút [Trả lại] thì văn bản đi được chuyển lại cho Lãnh đạo phòng, văn bản sẽ ở trạng thái [Trả lại cho Lãnh đạo phòng] và quay lại danh sách văn bản đi.</w:t>
            </w:r>
          </w:p>
        </w:tc>
      </w:tr>
      <w:tr w:rsidR="009144D8" w14:paraId="3F2A411F"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14CE870D" w14:textId="77777777" w:rsidR="009144D8" w:rsidRDefault="009144D8" w:rsidP="00E93EC6">
            <w:pPr>
              <w:snapToGrid w:val="0"/>
              <w:spacing w:before="60" w:line="276" w:lineRule="auto"/>
              <w:rPr>
                <w:szCs w:val="26"/>
              </w:rPr>
            </w:pPr>
            <w:r>
              <w:rPr>
                <w:b/>
                <w:szCs w:val="26"/>
              </w:rPr>
              <w:t>Hành động liên quan sẽ xảy ra khi Usecase kết thúc:</w:t>
            </w:r>
            <w:r>
              <w:rPr>
                <w:szCs w:val="26"/>
              </w:rPr>
              <w:t xml:space="preserve"> </w:t>
            </w:r>
          </w:p>
          <w:p w14:paraId="521FB52B" w14:textId="44287C52" w:rsidR="009144D8" w:rsidRPr="00A31D7D" w:rsidRDefault="009144D8" w:rsidP="00A8287A">
            <w:pPr>
              <w:pStyle w:val="ListParagraph"/>
              <w:numPr>
                <w:ilvl w:val="0"/>
                <w:numId w:val="41"/>
              </w:numPr>
              <w:snapToGrid w:val="0"/>
              <w:spacing w:before="60"/>
              <w:rPr>
                <w:szCs w:val="26"/>
              </w:rPr>
            </w:pPr>
            <w:r w:rsidRPr="00A31D7D">
              <w:rPr>
                <w:rFonts w:eastAsia="Times New Roman"/>
                <w:color w:val="000000"/>
                <w:szCs w:val="26"/>
              </w:rPr>
              <w:t xml:space="preserve">Văn bản đến thuộc trạng thái [Đang </w:t>
            </w:r>
            <w:r w:rsidR="00B35A43">
              <w:rPr>
                <w:rFonts w:eastAsia="Times New Roman"/>
                <w:color w:val="000000"/>
                <w:szCs w:val="26"/>
                <w:lang w:val="en-US"/>
              </w:rPr>
              <w:t>chờ Văn thư phát hành</w:t>
            </w:r>
            <w:r w:rsidRPr="00A31D7D">
              <w:rPr>
                <w:rFonts w:eastAsia="Times New Roman"/>
                <w:color w:val="000000"/>
                <w:szCs w:val="26"/>
              </w:rPr>
              <w:t>].</w:t>
            </w:r>
          </w:p>
          <w:p w14:paraId="25761C59" w14:textId="77777777" w:rsidR="009144D8" w:rsidRPr="00A31D7D" w:rsidRDefault="009144D8" w:rsidP="00A8287A">
            <w:pPr>
              <w:pStyle w:val="ListParagraph"/>
              <w:numPr>
                <w:ilvl w:val="0"/>
                <w:numId w:val="41"/>
              </w:numPr>
              <w:snapToGrid w:val="0"/>
              <w:spacing w:before="60"/>
              <w:rPr>
                <w:szCs w:val="26"/>
              </w:rPr>
            </w:pPr>
            <w:r>
              <w:rPr>
                <w:rFonts w:eastAsia="Times New Roman"/>
                <w:color w:val="000000"/>
                <w:szCs w:val="26"/>
                <w:lang w:val="en-US"/>
              </w:rPr>
              <w:t>Hệ thống hiển thị danh sách các văn bản đi và văn bản vừa sửa được cập nhật lại trạng thái.</w:t>
            </w:r>
          </w:p>
        </w:tc>
      </w:tr>
      <w:tr w:rsidR="009144D8" w14:paraId="53AC14E4"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3112458" w14:textId="77777777" w:rsidR="009144D8" w:rsidRDefault="009144D8" w:rsidP="00E93EC6">
            <w:pPr>
              <w:snapToGrid w:val="0"/>
              <w:spacing w:before="60" w:line="276" w:lineRule="auto"/>
              <w:rPr>
                <w:szCs w:val="26"/>
              </w:rPr>
            </w:pPr>
            <w:r>
              <w:rPr>
                <w:b/>
                <w:szCs w:val="26"/>
              </w:rPr>
              <w:t>Các yêu cầu phi chức năng:</w:t>
            </w:r>
            <w:r>
              <w:rPr>
                <w:szCs w:val="26"/>
              </w:rPr>
              <w:t xml:space="preserve"> Không có</w:t>
            </w:r>
          </w:p>
        </w:tc>
      </w:tr>
    </w:tbl>
    <w:p w14:paraId="799DC859" w14:textId="77777777" w:rsidR="009144D8" w:rsidRDefault="009144D8" w:rsidP="009144D8"/>
    <w:p w14:paraId="0622F781" w14:textId="2481B256" w:rsidR="005019E5" w:rsidRDefault="005019E5" w:rsidP="00941B88">
      <w:pPr>
        <w:pStyle w:val="UCName"/>
      </w:pPr>
      <w:bookmarkStart w:id="484" w:name="_Ref21906615"/>
      <w:bookmarkStart w:id="485" w:name="_Ref21906617"/>
      <w:bookmarkStart w:id="486" w:name="_Toc22744218"/>
      <w:r>
        <w:t>Phát hành văn bản đi</w:t>
      </w:r>
      <w:bookmarkEnd w:id="484"/>
      <w:bookmarkEnd w:id="485"/>
      <w:bookmarkEnd w:id="486"/>
    </w:p>
    <w:tbl>
      <w:tblPr>
        <w:tblW w:w="5000" w:type="pct"/>
        <w:tblLook w:val="04A0" w:firstRow="1" w:lastRow="0" w:firstColumn="1" w:lastColumn="0" w:noHBand="0" w:noVBand="1"/>
      </w:tblPr>
      <w:tblGrid>
        <w:gridCol w:w="5524"/>
        <w:gridCol w:w="3493"/>
      </w:tblGrid>
      <w:tr w:rsidR="002F1642" w14:paraId="5772FF83" w14:textId="77777777" w:rsidTr="00E93EC6">
        <w:tc>
          <w:tcPr>
            <w:tcW w:w="3063" w:type="pct"/>
            <w:tcBorders>
              <w:top w:val="single" w:sz="4" w:space="0" w:color="000000"/>
              <w:left w:val="single" w:sz="4" w:space="0" w:color="000000"/>
              <w:bottom w:val="single" w:sz="4" w:space="0" w:color="000000"/>
              <w:right w:val="nil"/>
            </w:tcBorders>
            <w:hideMark/>
          </w:tcPr>
          <w:p w14:paraId="579EFAA9" w14:textId="368502EF" w:rsidR="002F1642" w:rsidRDefault="002F1642" w:rsidP="00E93EC6">
            <w:pPr>
              <w:spacing w:before="60" w:line="276" w:lineRule="auto"/>
              <w:rPr>
                <w:szCs w:val="26"/>
              </w:rPr>
            </w:pPr>
            <w:r>
              <w:rPr>
                <w:b/>
                <w:szCs w:val="26"/>
              </w:rPr>
              <w:t>Tên Usecase:</w:t>
            </w:r>
            <w:r>
              <w:rPr>
                <w:szCs w:val="26"/>
              </w:rPr>
              <w:t xml:space="preserve"> </w:t>
            </w:r>
            <w:r>
              <w:t>Phát hành văn bản đi</w:t>
            </w:r>
          </w:p>
        </w:tc>
        <w:tc>
          <w:tcPr>
            <w:tcW w:w="1937" w:type="pct"/>
            <w:tcBorders>
              <w:top w:val="single" w:sz="4" w:space="0" w:color="000000"/>
              <w:left w:val="single" w:sz="4" w:space="0" w:color="000000"/>
              <w:bottom w:val="single" w:sz="4" w:space="0" w:color="000000"/>
              <w:right w:val="single" w:sz="4" w:space="0" w:color="000000"/>
            </w:tcBorders>
            <w:hideMark/>
          </w:tcPr>
          <w:p w14:paraId="09031CC2" w14:textId="77777777" w:rsidR="002F1642" w:rsidRDefault="002F1642" w:rsidP="00E93EC6">
            <w:pPr>
              <w:snapToGrid w:val="0"/>
              <w:spacing w:before="60" w:line="276" w:lineRule="auto"/>
              <w:rPr>
                <w:szCs w:val="26"/>
              </w:rPr>
            </w:pPr>
            <w:r>
              <w:rPr>
                <w:b/>
                <w:szCs w:val="26"/>
              </w:rPr>
              <w:t>Mức độ BMT:</w:t>
            </w:r>
            <w:r>
              <w:rPr>
                <w:szCs w:val="26"/>
              </w:rPr>
              <w:t xml:space="preserve"> B</w:t>
            </w:r>
          </w:p>
        </w:tc>
      </w:tr>
      <w:tr w:rsidR="002F1642" w14:paraId="09834A38" w14:textId="77777777" w:rsidTr="00E93EC6">
        <w:tc>
          <w:tcPr>
            <w:tcW w:w="3063" w:type="pct"/>
            <w:tcBorders>
              <w:top w:val="single" w:sz="4" w:space="0" w:color="000000"/>
              <w:left w:val="single" w:sz="4" w:space="0" w:color="000000"/>
              <w:bottom w:val="single" w:sz="4" w:space="0" w:color="000000"/>
              <w:right w:val="nil"/>
            </w:tcBorders>
            <w:hideMark/>
          </w:tcPr>
          <w:p w14:paraId="71C137E7" w14:textId="37550D84" w:rsidR="002F1642" w:rsidRPr="00811651" w:rsidRDefault="002F1642" w:rsidP="00E93EC6">
            <w:pPr>
              <w:snapToGrid w:val="0"/>
              <w:spacing w:before="60" w:line="276" w:lineRule="auto"/>
              <w:rPr>
                <w:szCs w:val="26"/>
              </w:rPr>
            </w:pPr>
            <w:r>
              <w:rPr>
                <w:b/>
                <w:szCs w:val="26"/>
              </w:rPr>
              <w:t xml:space="preserve">Tác nhân chính: </w:t>
            </w:r>
            <w:r>
              <w:rPr>
                <w:szCs w:val="26"/>
              </w:rPr>
              <w:t>Văn thư</w:t>
            </w:r>
          </w:p>
        </w:tc>
        <w:tc>
          <w:tcPr>
            <w:tcW w:w="1937" w:type="pct"/>
            <w:tcBorders>
              <w:top w:val="single" w:sz="4" w:space="0" w:color="000000"/>
              <w:left w:val="single" w:sz="4" w:space="0" w:color="000000"/>
              <w:bottom w:val="single" w:sz="4" w:space="0" w:color="000000"/>
              <w:right w:val="single" w:sz="4" w:space="0" w:color="000000"/>
            </w:tcBorders>
            <w:hideMark/>
          </w:tcPr>
          <w:p w14:paraId="1C8A87AA" w14:textId="77777777" w:rsidR="002F1642" w:rsidRDefault="002F1642" w:rsidP="00E93EC6">
            <w:pPr>
              <w:snapToGrid w:val="0"/>
              <w:spacing w:before="60" w:line="276" w:lineRule="auto"/>
              <w:rPr>
                <w:szCs w:val="26"/>
              </w:rPr>
            </w:pPr>
            <w:r>
              <w:rPr>
                <w:b/>
                <w:szCs w:val="26"/>
              </w:rPr>
              <w:t xml:space="preserve">Tác nhân phụ: </w:t>
            </w:r>
            <w:r>
              <w:rPr>
                <w:szCs w:val="26"/>
              </w:rPr>
              <w:t>Hệ thống</w:t>
            </w:r>
          </w:p>
        </w:tc>
      </w:tr>
      <w:tr w:rsidR="002F1642" w14:paraId="312745B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CC3086F" w14:textId="3A2CD35F" w:rsidR="002F1642" w:rsidRPr="00811651" w:rsidRDefault="002F1642" w:rsidP="002F1642">
            <w:pPr>
              <w:spacing w:before="60" w:line="276" w:lineRule="auto"/>
              <w:rPr>
                <w:szCs w:val="26"/>
              </w:rPr>
            </w:pPr>
            <w:r>
              <w:rPr>
                <w:b/>
                <w:szCs w:val="26"/>
              </w:rPr>
              <w:t xml:space="preserve">Mô tả Usecase: </w:t>
            </w:r>
            <w:r>
              <w:rPr>
                <w:szCs w:val="26"/>
              </w:rPr>
              <w:t xml:space="preserve">Văn thư </w:t>
            </w:r>
            <w:r>
              <w:t>phát hành văn bản đi</w:t>
            </w:r>
          </w:p>
        </w:tc>
      </w:tr>
      <w:tr w:rsidR="002F1642" w14:paraId="2C5F443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AAB6570" w14:textId="2A538133" w:rsidR="002F1642" w:rsidRPr="00811651" w:rsidRDefault="002F1642" w:rsidP="00E93EC6">
            <w:pPr>
              <w:snapToGrid w:val="0"/>
              <w:spacing w:before="60" w:line="276" w:lineRule="auto"/>
              <w:rPr>
                <w:szCs w:val="26"/>
              </w:rPr>
            </w:pPr>
            <w:r>
              <w:rPr>
                <w:b/>
                <w:szCs w:val="26"/>
              </w:rPr>
              <w:t xml:space="preserve">Điều kiện để bắt đầu Usecase: </w:t>
            </w:r>
            <w:r>
              <w:rPr>
                <w:szCs w:val="26"/>
              </w:rPr>
              <w:t>Văn thư đăng nhập thành công vào hệ thống.</w:t>
            </w:r>
          </w:p>
        </w:tc>
      </w:tr>
      <w:tr w:rsidR="002F1642" w14:paraId="21F46B2D"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DC9CE19" w14:textId="44CBDE90" w:rsidR="002F1642" w:rsidRPr="00821F36" w:rsidRDefault="002F1642" w:rsidP="005C2497">
            <w:pPr>
              <w:snapToGrid w:val="0"/>
              <w:spacing w:before="60" w:line="276" w:lineRule="auto"/>
              <w:rPr>
                <w:szCs w:val="26"/>
              </w:rPr>
            </w:pPr>
            <w:r>
              <w:rPr>
                <w:b/>
                <w:szCs w:val="26"/>
              </w:rPr>
              <w:t xml:space="preserve">Điều kiện để kết thúc Usecase: </w:t>
            </w:r>
            <w:r w:rsidR="005C2497">
              <w:t>Phát hành</w:t>
            </w:r>
            <w:r>
              <w:t xml:space="preserve"> văn bản đi </w:t>
            </w:r>
            <w:r w:rsidR="005C2497">
              <w:t>thành công.</w:t>
            </w:r>
          </w:p>
        </w:tc>
      </w:tr>
      <w:tr w:rsidR="002F1642" w14:paraId="7A8AE42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38C06BE0" w14:textId="77777777" w:rsidR="002F1642" w:rsidRPr="00811651" w:rsidRDefault="002F1642" w:rsidP="00E93EC6">
            <w:pPr>
              <w:snapToGrid w:val="0"/>
              <w:spacing w:before="60" w:line="276" w:lineRule="auto"/>
              <w:rPr>
                <w:szCs w:val="26"/>
              </w:rPr>
            </w:pPr>
            <w:r>
              <w:rPr>
                <w:b/>
                <w:szCs w:val="26"/>
              </w:rPr>
              <w:t>Trình tự các sự kiện trong quá trình hoạt động của Usecase:</w:t>
            </w:r>
          </w:p>
          <w:p w14:paraId="48F731A3" w14:textId="1F7A7C70" w:rsidR="002F1642" w:rsidRPr="00393EC2" w:rsidRDefault="002F1642" w:rsidP="009B4B77">
            <w:pPr>
              <w:pStyle w:val="ListParagraph"/>
              <w:numPr>
                <w:ilvl w:val="0"/>
                <w:numId w:val="110"/>
              </w:numPr>
              <w:rPr>
                <w:rFonts w:eastAsia="Calibri"/>
                <w:color w:val="000000"/>
                <w:szCs w:val="26"/>
              </w:rPr>
            </w:pPr>
            <w:r>
              <w:rPr>
                <w:szCs w:val="26"/>
                <w:lang w:val="en-US"/>
              </w:rPr>
              <w:lastRenderedPageBreak/>
              <w:t>Văn thư</w:t>
            </w:r>
            <w:r w:rsidRPr="00BC0ECB">
              <w:rPr>
                <w:szCs w:val="26"/>
              </w:rPr>
              <w:t xml:space="preserve"> truy cập chức năng [</w:t>
            </w:r>
            <w:r>
              <w:rPr>
                <w:szCs w:val="26"/>
                <w:lang w:val="en-US"/>
              </w:rPr>
              <w:t>V</w:t>
            </w:r>
            <w:r w:rsidRPr="00BC0ECB">
              <w:rPr>
                <w:szCs w:val="26"/>
                <w:lang w:val="en-US"/>
              </w:rPr>
              <w:t>ăn bản đi</w:t>
            </w:r>
            <w:r w:rsidRPr="00BC0ECB">
              <w:rPr>
                <w:szCs w:val="26"/>
              </w:rPr>
              <w:t xml:space="preserve">], </w:t>
            </w:r>
            <w:r>
              <w:rPr>
                <w:szCs w:val="26"/>
                <w:lang w:val="en-US"/>
              </w:rPr>
              <w:t>hệ thống hiển thị danh sách các văn bản đi được chuyển tới Văn thư.</w:t>
            </w:r>
          </w:p>
          <w:p w14:paraId="4E381C12" w14:textId="494DA7B3" w:rsidR="002F1642" w:rsidRPr="00BC0ECB" w:rsidRDefault="002F1642" w:rsidP="009B4B77">
            <w:pPr>
              <w:pStyle w:val="ListParagraph"/>
              <w:numPr>
                <w:ilvl w:val="0"/>
                <w:numId w:val="110"/>
              </w:numPr>
              <w:rPr>
                <w:rFonts w:eastAsia="Calibri"/>
                <w:color w:val="000000"/>
                <w:szCs w:val="26"/>
              </w:rPr>
            </w:pPr>
            <w:r>
              <w:rPr>
                <w:szCs w:val="26"/>
                <w:lang w:val="en-US"/>
              </w:rPr>
              <w:t xml:space="preserve">Văn thư chọn [Sửa] tại văn bản cần xử lý, </w:t>
            </w:r>
            <w:r w:rsidRPr="00BC0ECB">
              <w:rPr>
                <w:szCs w:val="26"/>
              </w:rPr>
              <w:t>hệ thống hiển thị</w:t>
            </w:r>
            <w:r w:rsidRPr="00BC0ECB">
              <w:rPr>
                <w:rFonts w:eastAsia="Calibri"/>
                <w:color w:val="000000"/>
                <w:szCs w:val="26"/>
                <w:lang w:val="en-US"/>
              </w:rPr>
              <w:t xml:space="preserve"> form </w:t>
            </w:r>
            <w:r>
              <w:rPr>
                <w:rFonts w:eastAsia="Calibri"/>
                <w:color w:val="000000"/>
                <w:szCs w:val="26"/>
                <w:lang w:val="en-US"/>
              </w:rPr>
              <w:t xml:space="preserve">chỉnh sửa và nội dung </w:t>
            </w:r>
            <w:r w:rsidRPr="00BC0ECB">
              <w:rPr>
                <w:rFonts w:eastAsia="Calibri"/>
                <w:color w:val="000000"/>
                <w:szCs w:val="26"/>
                <w:lang w:val="en-US"/>
              </w:rPr>
              <w:t>văn bản đ</w:t>
            </w:r>
            <w:r>
              <w:rPr>
                <w:rFonts w:eastAsia="Calibri"/>
                <w:color w:val="000000"/>
                <w:szCs w:val="26"/>
                <w:lang w:val="en-US"/>
              </w:rPr>
              <w:t>i</w:t>
            </w:r>
            <w:r w:rsidRPr="00BC0ECB">
              <w:rPr>
                <w:rFonts w:eastAsia="Calibri"/>
                <w:color w:val="000000"/>
                <w:szCs w:val="26"/>
                <w:lang w:val="en-US"/>
              </w:rPr>
              <w:t>.</w:t>
            </w:r>
          </w:p>
          <w:p w14:paraId="5999C0EB" w14:textId="008E42F4" w:rsidR="002F1642" w:rsidRPr="007A23C8" w:rsidRDefault="002F1642" w:rsidP="009B4B77">
            <w:pPr>
              <w:pStyle w:val="ListParagraph"/>
              <w:numPr>
                <w:ilvl w:val="0"/>
                <w:numId w:val="110"/>
              </w:numPr>
              <w:rPr>
                <w:rFonts w:eastAsia="Calibri"/>
                <w:color w:val="000000"/>
                <w:szCs w:val="26"/>
              </w:rPr>
            </w:pPr>
            <w:r>
              <w:rPr>
                <w:rFonts w:eastAsia="Calibri"/>
                <w:color w:val="000000"/>
                <w:szCs w:val="26"/>
                <w:lang w:val="en-US"/>
              </w:rPr>
              <w:t>Văn thư chỉnh sửa các thông tin của văn bản đi</w:t>
            </w:r>
            <w:r w:rsidR="000F25B3">
              <w:rPr>
                <w:rFonts w:eastAsia="Calibri"/>
                <w:color w:val="000000"/>
                <w:szCs w:val="26"/>
                <w:lang w:val="en-US"/>
              </w:rPr>
              <w:t xml:space="preserve">, nhập các nội dung để phát hành văn bản đi </w:t>
            </w:r>
            <w:r>
              <w:rPr>
                <w:rFonts w:eastAsia="Calibri"/>
                <w:color w:val="000000"/>
                <w:szCs w:val="26"/>
                <w:lang w:val="en-US"/>
              </w:rPr>
              <w:t>và nhấn chọn [</w:t>
            </w:r>
            <w:r w:rsidR="000F25B3">
              <w:rPr>
                <w:rFonts w:eastAsia="Calibri"/>
                <w:color w:val="000000"/>
                <w:szCs w:val="26"/>
                <w:lang w:val="en-US"/>
              </w:rPr>
              <w:t>P</w:t>
            </w:r>
            <w:r>
              <w:rPr>
                <w:rFonts w:eastAsia="Calibri"/>
                <w:color w:val="000000"/>
                <w:szCs w:val="26"/>
                <w:lang w:val="en-US"/>
              </w:rPr>
              <w:t>hát hành]</w:t>
            </w:r>
            <w:r w:rsidRPr="007A23C8">
              <w:rPr>
                <w:rFonts w:eastAsia="Calibri"/>
                <w:color w:val="000000"/>
                <w:szCs w:val="26"/>
                <w:lang w:val="en-US"/>
              </w:rPr>
              <w:t>.</w:t>
            </w:r>
          </w:p>
        </w:tc>
      </w:tr>
      <w:tr w:rsidR="002F1642" w14:paraId="2A2854B0"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D601592" w14:textId="0041592A" w:rsidR="002F1642" w:rsidRPr="00811651" w:rsidRDefault="002F1642" w:rsidP="000F25B3">
            <w:pPr>
              <w:snapToGrid w:val="0"/>
              <w:spacing w:before="60" w:line="276" w:lineRule="auto"/>
              <w:rPr>
                <w:szCs w:val="26"/>
              </w:rPr>
            </w:pPr>
            <w:r>
              <w:rPr>
                <w:b/>
                <w:szCs w:val="26"/>
              </w:rPr>
              <w:t xml:space="preserve">Hoàn cảnh sử dụng thành công cơ bản: </w:t>
            </w:r>
            <w:r w:rsidR="000F25B3">
              <w:rPr>
                <w:szCs w:val="26"/>
              </w:rPr>
              <w:t>Phát hành văn bản đi</w:t>
            </w:r>
            <w:r>
              <w:rPr>
                <w:szCs w:val="26"/>
              </w:rPr>
              <w:t xml:space="preserve"> thành công.</w:t>
            </w:r>
          </w:p>
        </w:tc>
      </w:tr>
      <w:tr w:rsidR="002F1642" w14:paraId="3A93BB88"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845A4D3" w14:textId="77777777" w:rsidR="002F1642" w:rsidRDefault="002F1642" w:rsidP="00E93EC6">
            <w:pPr>
              <w:snapToGrid w:val="0"/>
              <w:spacing w:before="60" w:line="276" w:lineRule="auto"/>
              <w:rPr>
                <w:b/>
                <w:szCs w:val="26"/>
              </w:rPr>
            </w:pPr>
            <w:r>
              <w:rPr>
                <w:b/>
                <w:szCs w:val="26"/>
              </w:rPr>
              <w:t>Hoàn cảnh sử dụng phụ (thay thế) trong trường hợp không thành công:</w:t>
            </w:r>
          </w:p>
          <w:p w14:paraId="52D11808" w14:textId="237D576F" w:rsidR="002F1642" w:rsidRPr="00A03508" w:rsidRDefault="002F1642" w:rsidP="00A8287A">
            <w:pPr>
              <w:pStyle w:val="ListParagraph"/>
              <w:numPr>
                <w:ilvl w:val="0"/>
                <w:numId w:val="41"/>
              </w:numPr>
              <w:snapToGrid w:val="0"/>
              <w:spacing w:before="60"/>
              <w:rPr>
                <w:szCs w:val="26"/>
              </w:rPr>
            </w:pPr>
            <w:r>
              <w:rPr>
                <w:szCs w:val="26"/>
                <w:lang w:val="en-US"/>
              </w:rPr>
              <w:t>Văn thư nhấn nút [Quay lại] thì sẽ hủy việc xử lý văn bản đi và quay lại danh sách văn bản đi.</w:t>
            </w:r>
          </w:p>
        </w:tc>
      </w:tr>
      <w:tr w:rsidR="002F1642" w14:paraId="17394D5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08E14F7" w14:textId="77777777" w:rsidR="002F1642" w:rsidRDefault="002F1642" w:rsidP="00E93EC6">
            <w:pPr>
              <w:snapToGrid w:val="0"/>
              <w:spacing w:before="60" w:line="276" w:lineRule="auto"/>
              <w:rPr>
                <w:szCs w:val="26"/>
              </w:rPr>
            </w:pPr>
            <w:r>
              <w:rPr>
                <w:b/>
                <w:szCs w:val="26"/>
              </w:rPr>
              <w:t>Hành động liên quan sẽ xảy ra khi Usecase kết thúc:</w:t>
            </w:r>
            <w:r>
              <w:rPr>
                <w:szCs w:val="26"/>
              </w:rPr>
              <w:t xml:space="preserve"> </w:t>
            </w:r>
          </w:p>
          <w:p w14:paraId="75C72949" w14:textId="188B4A38" w:rsidR="002F1642" w:rsidRPr="00A31D7D" w:rsidRDefault="002F1642" w:rsidP="00A8287A">
            <w:pPr>
              <w:pStyle w:val="ListParagraph"/>
              <w:numPr>
                <w:ilvl w:val="0"/>
                <w:numId w:val="41"/>
              </w:numPr>
              <w:snapToGrid w:val="0"/>
              <w:spacing w:before="60"/>
              <w:rPr>
                <w:szCs w:val="26"/>
              </w:rPr>
            </w:pPr>
            <w:r w:rsidRPr="00A31D7D">
              <w:rPr>
                <w:rFonts w:eastAsia="Times New Roman"/>
                <w:color w:val="000000"/>
                <w:szCs w:val="26"/>
              </w:rPr>
              <w:t>Văn bản đến thuộc trạng thái [</w:t>
            </w:r>
            <w:r w:rsidR="000F25B3">
              <w:rPr>
                <w:rFonts w:eastAsia="Times New Roman"/>
                <w:color w:val="000000"/>
                <w:szCs w:val="26"/>
                <w:lang w:val="en-US"/>
              </w:rPr>
              <w:t>Đã phát hành văn bản đi</w:t>
            </w:r>
            <w:r w:rsidRPr="00A31D7D">
              <w:rPr>
                <w:rFonts w:eastAsia="Times New Roman"/>
                <w:color w:val="000000"/>
                <w:szCs w:val="26"/>
              </w:rPr>
              <w:t>].</w:t>
            </w:r>
          </w:p>
          <w:p w14:paraId="7487C263" w14:textId="65F96B0B" w:rsidR="002F1642" w:rsidRPr="00A31D7D" w:rsidRDefault="002F1642" w:rsidP="00A8287A">
            <w:pPr>
              <w:pStyle w:val="ListParagraph"/>
              <w:numPr>
                <w:ilvl w:val="0"/>
                <w:numId w:val="41"/>
              </w:numPr>
              <w:snapToGrid w:val="0"/>
              <w:spacing w:before="60"/>
              <w:rPr>
                <w:szCs w:val="26"/>
              </w:rPr>
            </w:pPr>
            <w:r>
              <w:rPr>
                <w:rFonts w:eastAsia="Times New Roman"/>
                <w:color w:val="000000"/>
                <w:szCs w:val="26"/>
                <w:lang w:val="en-US"/>
              </w:rPr>
              <w:t xml:space="preserve">Hệ thống hiển thị danh sách các văn bản đi và văn bản vừa </w:t>
            </w:r>
            <w:r w:rsidR="000F25B3">
              <w:rPr>
                <w:rFonts w:eastAsia="Times New Roman"/>
                <w:color w:val="000000"/>
                <w:szCs w:val="26"/>
                <w:lang w:val="en-US"/>
              </w:rPr>
              <w:t>phát hành</w:t>
            </w:r>
            <w:r>
              <w:rPr>
                <w:rFonts w:eastAsia="Times New Roman"/>
                <w:color w:val="000000"/>
                <w:szCs w:val="26"/>
                <w:lang w:val="en-US"/>
              </w:rPr>
              <w:t xml:space="preserve"> được cập nhật lại trạng thái.</w:t>
            </w:r>
          </w:p>
        </w:tc>
      </w:tr>
      <w:tr w:rsidR="002F1642" w14:paraId="2AA865A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C581849" w14:textId="77777777" w:rsidR="002F1642" w:rsidRDefault="002F1642" w:rsidP="00E93EC6">
            <w:pPr>
              <w:snapToGrid w:val="0"/>
              <w:spacing w:before="60" w:line="276" w:lineRule="auto"/>
              <w:rPr>
                <w:szCs w:val="26"/>
              </w:rPr>
            </w:pPr>
            <w:r>
              <w:rPr>
                <w:b/>
                <w:szCs w:val="26"/>
              </w:rPr>
              <w:t>Các yêu cầu phi chức năng:</w:t>
            </w:r>
            <w:r>
              <w:rPr>
                <w:szCs w:val="26"/>
              </w:rPr>
              <w:t xml:space="preserve"> Không có</w:t>
            </w:r>
          </w:p>
        </w:tc>
      </w:tr>
    </w:tbl>
    <w:p w14:paraId="24291889" w14:textId="77777777" w:rsidR="002F1642" w:rsidRDefault="002F1642" w:rsidP="002F1642"/>
    <w:p w14:paraId="6E48C86F" w14:textId="793E371E" w:rsidR="0061232E" w:rsidRDefault="0061232E" w:rsidP="00941B88">
      <w:pPr>
        <w:pStyle w:val="UCName"/>
      </w:pPr>
      <w:bookmarkStart w:id="487" w:name="_Ref21906621"/>
      <w:bookmarkStart w:id="488" w:name="_Ref21906623"/>
      <w:bookmarkStart w:id="489" w:name="_Toc22744219"/>
      <w:r>
        <w:t>Tra cứu văn bản đi</w:t>
      </w:r>
      <w:bookmarkEnd w:id="487"/>
      <w:bookmarkEnd w:id="488"/>
      <w:bookmarkEnd w:id="489"/>
    </w:p>
    <w:tbl>
      <w:tblPr>
        <w:tblW w:w="5000" w:type="pct"/>
        <w:tblLook w:val="04A0" w:firstRow="1" w:lastRow="0" w:firstColumn="1" w:lastColumn="0" w:noHBand="0" w:noVBand="1"/>
      </w:tblPr>
      <w:tblGrid>
        <w:gridCol w:w="5524"/>
        <w:gridCol w:w="3493"/>
      </w:tblGrid>
      <w:tr w:rsidR="000731C4" w14:paraId="70D884A5" w14:textId="77777777" w:rsidTr="00E93EC6">
        <w:tc>
          <w:tcPr>
            <w:tcW w:w="3063" w:type="pct"/>
            <w:tcBorders>
              <w:top w:val="single" w:sz="4" w:space="0" w:color="000000"/>
              <w:left w:val="single" w:sz="4" w:space="0" w:color="000000"/>
              <w:bottom w:val="single" w:sz="4" w:space="0" w:color="000000"/>
              <w:right w:val="nil"/>
            </w:tcBorders>
            <w:hideMark/>
          </w:tcPr>
          <w:p w14:paraId="0F825E5C" w14:textId="2EE86096" w:rsidR="000731C4" w:rsidRDefault="000731C4" w:rsidP="00E93EC6">
            <w:pPr>
              <w:spacing w:before="60" w:line="276" w:lineRule="auto"/>
              <w:rPr>
                <w:szCs w:val="26"/>
              </w:rPr>
            </w:pPr>
            <w:r>
              <w:rPr>
                <w:b/>
                <w:szCs w:val="26"/>
              </w:rPr>
              <w:t>Tên Usecase:</w:t>
            </w:r>
            <w:r>
              <w:rPr>
                <w:szCs w:val="26"/>
              </w:rPr>
              <w:t xml:space="preserve"> </w:t>
            </w:r>
            <w:r>
              <w:t>Tra cứu văn bản đi</w:t>
            </w:r>
          </w:p>
        </w:tc>
        <w:tc>
          <w:tcPr>
            <w:tcW w:w="1937" w:type="pct"/>
            <w:tcBorders>
              <w:top w:val="single" w:sz="4" w:space="0" w:color="000000"/>
              <w:left w:val="single" w:sz="4" w:space="0" w:color="000000"/>
              <w:bottom w:val="single" w:sz="4" w:space="0" w:color="000000"/>
              <w:right w:val="single" w:sz="4" w:space="0" w:color="000000"/>
            </w:tcBorders>
            <w:hideMark/>
          </w:tcPr>
          <w:p w14:paraId="176AA214" w14:textId="77777777" w:rsidR="000731C4" w:rsidRDefault="000731C4" w:rsidP="00E93EC6">
            <w:pPr>
              <w:snapToGrid w:val="0"/>
              <w:spacing w:before="60" w:line="276" w:lineRule="auto"/>
              <w:rPr>
                <w:szCs w:val="26"/>
              </w:rPr>
            </w:pPr>
            <w:r>
              <w:rPr>
                <w:b/>
                <w:szCs w:val="26"/>
              </w:rPr>
              <w:t>Mức độ BMT:</w:t>
            </w:r>
            <w:r>
              <w:rPr>
                <w:szCs w:val="26"/>
              </w:rPr>
              <w:t xml:space="preserve"> B</w:t>
            </w:r>
          </w:p>
        </w:tc>
      </w:tr>
      <w:tr w:rsidR="000731C4" w14:paraId="3CCA5527" w14:textId="77777777" w:rsidTr="00E93EC6">
        <w:tc>
          <w:tcPr>
            <w:tcW w:w="3063" w:type="pct"/>
            <w:tcBorders>
              <w:top w:val="single" w:sz="4" w:space="0" w:color="000000"/>
              <w:left w:val="single" w:sz="4" w:space="0" w:color="000000"/>
              <w:bottom w:val="single" w:sz="4" w:space="0" w:color="000000"/>
              <w:right w:val="nil"/>
            </w:tcBorders>
            <w:hideMark/>
          </w:tcPr>
          <w:p w14:paraId="3D65B4AA" w14:textId="77777777" w:rsidR="000731C4" w:rsidRPr="00811651" w:rsidRDefault="000731C4" w:rsidP="00E93EC6">
            <w:pPr>
              <w:snapToGrid w:val="0"/>
              <w:spacing w:before="60" w:line="276" w:lineRule="auto"/>
              <w:rPr>
                <w:szCs w:val="26"/>
              </w:rPr>
            </w:pPr>
            <w:r>
              <w:rPr>
                <w:b/>
                <w:szCs w:val="26"/>
              </w:rPr>
              <w:t xml:space="preserve">Tác nhân chính: </w:t>
            </w:r>
            <w:r>
              <w:rPr>
                <w:szCs w:val="26"/>
              </w:rPr>
              <w:t>Cán bộ Cục CTS&amp;BMTT</w:t>
            </w:r>
          </w:p>
        </w:tc>
        <w:tc>
          <w:tcPr>
            <w:tcW w:w="1937" w:type="pct"/>
            <w:tcBorders>
              <w:top w:val="single" w:sz="4" w:space="0" w:color="000000"/>
              <w:left w:val="single" w:sz="4" w:space="0" w:color="000000"/>
              <w:bottom w:val="single" w:sz="4" w:space="0" w:color="000000"/>
              <w:right w:val="single" w:sz="4" w:space="0" w:color="000000"/>
            </w:tcBorders>
            <w:hideMark/>
          </w:tcPr>
          <w:p w14:paraId="01D0A804" w14:textId="77777777" w:rsidR="000731C4" w:rsidRDefault="000731C4" w:rsidP="00E93EC6">
            <w:pPr>
              <w:snapToGrid w:val="0"/>
              <w:spacing w:before="60" w:line="276" w:lineRule="auto"/>
              <w:rPr>
                <w:szCs w:val="26"/>
              </w:rPr>
            </w:pPr>
            <w:r>
              <w:rPr>
                <w:b/>
                <w:szCs w:val="26"/>
              </w:rPr>
              <w:t xml:space="preserve">Tác nhân phụ: </w:t>
            </w:r>
            <w:r>
              <w:rPr>
                <w:szCs w:val="26"/>
              </w:rPr>
              <w:t>Hệ thống</w:t>
            </w:r>
          </w:p>
        </w:tc>
      </w:tr>
      <w:tr w:rsidR="000731C4" w14:paraId="3FCA466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9319FBF" w14:textId="38A37396" w:rsidR="000731C4" w:rsidRPr="00811651" w:rsidRDefault="000731C4" w:rsidP="00E93EC6">
            <w:pPr>
              <w:spacing w:before="60" w:line="276" w:lineRule="auto"/>
              <w:rPr>
                <w:szCs w:val="26"/>
              </w:rPr>
            </w:pPr>
            <w:r>
              <w:rPr>
                <w:b/>
                <w:szCs w:val="26"/>
              </w:rPr>
              <w:t xml:space="preserve">Mô tả Usecase: </w:t>
            </w:r>
            <w:r>
              <w:rPr>
                <w:szCs w:val="26"/>
              </w:rPr>
              <w:t>Cán bộ Cục CTS&amp;BMTT</w:t>
            </w:r>
            <w:r>
              <w:t xml:space="preserve"> tra cứu văn bản đi</w:t>
            </w:r>
          </w:p>
        </w:tc>
      </w:tr>
      <w:tr w:rsidR="000731C4" w14:paraId="3086544F"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DFC3D27" w14:textId="77777777" w:rsidR="000731C4" w:rsidRDefault="000731C4" w:rsidP="00E93EC6">
            <w:pPr>
              <w:snapToGrid w:val="0"/>
              <w:spacing w:before="60" w:line="276" w:lineRule="auto"/>
              <w:rPr>
                <w:b/>
                <w:szCs w:val="26"/>
              </w:rPr>
            </w:pPr>
            <w:r>
              <w:rPr>
                <w:b/>
                <w:szCs w:val="26"/>
              </w:rPr>
              <w:t xml:space="preserve">Điều kiện để bắt đầu Usecase: </w:t>
            </w:r>
          </w:p>
          <w:p w14:paraId="60C2E98B" w14:textId="77777777" w:rsidR="000731C4" w:rsidRPr="000F4EC8" w:rsidRDefault="000731C4" w:rsidP="00A8287A">
            <w:pPr>
              <w:pStyle w:val="ListParagraph"/>
              <w:numPr>
                <w:ilvl w:val="0"/>
                <w:numId w:val="41"/>
              </w:numPr>
              <w:snapToGrid w:val="0"/>
              <w:spacing w:before="60"/>
              <w:rPr>
                <w:szCs w:val="26"/>
              </w:rPr>
            </w:pPr>
            <w:r>
              <w:rPr>
                <w:szCs w:val="26"/>
              </w:rPr>
              <w:t>Cán bộ Cục CTS&amp;BMTT</w:t>
            </w:r>
            <w:r>
              <w:t xml:space="preserve"> </w:t>
            </w:r>
            <w:r w:rsidRPr="00F80CB9">
              <w:rPr>
                <w:szCs w:val="26"/>
              </w:rPr>
              <w:t>đăng nhập thành công vào hệ thống.</w:t>
            </w:r>
          </w:p>
        </w:tc>
      </w:tr>
      <w:tr w:rsidR="000731C4" w14:paraId="0F8FD9F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C5D3A3C" w14:textId="25C327A4" w:rsidR="000731C4" w:rsidRPr="00821F36" w:rsidRDefault="000731C4" w:rsidP="00E93EC6">
            <w:pPr>
              <w:snapToGrid w:val="0"/>
              <w:spacing w:before="60" w:line="276" w:lineRule="auto"/>
              <w:rPr>
                <w:szCs w:val="26"/>
              </w:rPr>
            </w:pPr>
            <w:r>
              <w:rPr>
                <w:b/>
                <w:szCs w:val="26"/>
              </w:rPr>
              <w:t xml:space="preserve">Điều kiện để kết thúc Usecase: </w:t>
            </w:r>
            <w:r>
              <w:t>Hiển thị danh sách văn bản đi phù hợp với nội dung tìm kiếm</w:t>
            </w:r>
            <w:r>
              <w:rPr>
                <w:szCs w:val="26"/>
              </w:rPr>
              <w:t>.</w:t>
            </w:r>
          </w:p>
        </w:tc>
      </w:tr>
      <w:tr w:rsidR="000731C4" w14:paraId="0978557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1CAA1EEB" w14:textId="77777777" w:rsidR="000731C4" w:rsidRPr="00811651" w:rsidRDefault="000731C4" w:rsidP="00E93EC6">
            <w:pPr>
              <w:snapToGrid w:val="0"/>
              <w:spacing w:before="60" w:line="276" w:lineRule="auto"/>
              <w:rPr>
                <w:szCs w:val="26"/>
              </w:rPr>
            </w:pPr>
            <w:r>
              <w:rPr>
                <w:b/>
                <w:szCs w:val="26"/>
              </w:rPr>
              <w:t>Trình tự các sự kiện trong quá trình hoạt động của Usecase:</w:t>
            </w:r>
          </w:p>
          <w:p w14:paraId="4570E1B5" w14:textId="5B034BFE" w:rsidR="000731C4" w:rsidRPr="00116297" w:rsidRDefault="000731C4" w:rsidP="009B4B77">
            <w:pPr>
              <w:pStyle w:val="ListParagraph"/>
              <w:numPr>
                <w:ilvl w:val="0"/>
                <w:numId w:val="111"/>
              </w:numPr>
              <w:rPr>
                <w:rFonts w:eastAsia="Calibri"/>
                <w:color w:val="000000"/>
                <w:szCs w:val="26"/>
              </w:rPr>
            </w:pPr>
            <w:r>
              <w:rPr>
                <w:szCs w:val="26"/>
              </w:rPr>
              <w:t>Cán bộ Cục CTS&amp;BMTT</w:t>
            </w:r>
            <w:r>
              <w:t xml:space="preserve"> </w:t>
            </w:r>
            <w:r>
              <w:rPr>
                <w:szCs w:val="26"/>
              </w:rPr>
              <w:t>truy cập chức năng [</w:t>
            </w:r>
            <w:r>
              <w:rPr>
                <w:szCs w:val="26"/>
                <w:lang w:val="en-US"/>
              </w:rPr>
              <w:t>Văn bản đi</w:t>
            </w:r>
            <w:r>
              <w:rPr>
                <w:szCs w:val="26"/>
              </w:rPr>
              <w:t>], hệ thống hiển thị danh sách các văn bản đi</w:t>
            </w:r>
            <w:r>
              <w:rPr>
                <w:szCs w:val="26"/>
                <w:lang w:val="en-US"/>
              </w:rPr>
              <w:t xml:space="preserve"> và form tìm kiếm văn bản.</w:t>
            </w:r>
          </w:p>
          <w:p w14:paraId="168FA969" w14:textId="77777777" w:rsidR="000731C4" w:rsidRPr="006403B9" w:rsidRDefault="000731C4" w:rsidP="009B4B77">
            <w:pPr>
              <w:pStyle w:val="ListParagraph"/>
              <w:numPr>
                <w:ilvl w:val="0"/>
                <w:numId w:val="111"/>
              </w:numPr>
              <w:rPr>
                <w:rFonts w:eastAsia="Calibri"/>
                <w:color w:val="000000"/>
                <w:szCs w:val="26"/>
              </w:rPr>
            </w:pPr>
            <w:r>
              <w:rPr>
                <w:szCs w:val="26"/>
              </w:rPr>
              <w:t>Cán bộ Cục CTS&amp;BMTT</w:t>
            </w:r>
            <w:r>
              <w:t xml:space="preserve"> </w:t>
            </w:r>
            <w:r>
              <w:rPr>
                <w:lang w:val="en-US"/>
              </w:rPr>
              <w:t xml:space="preserve">nhập nội dung cần tìm kiếm và nhấn </w:t>
            </w:r>
            <w:r>
              <w:rPr>
                <w:rFonts w:eastAsia="Calibri"/>
                <w:color w:val="000000"/>
                <w:szCs w:val="26"/>
                <w:lang w:val="en-US"/>
              </w:rPr>
              <w:t>nút [Tìm kiếm], hệ thống sẽ tìm kiếm các văn bản phù hợp với tất cả nội dung nhập trong form.</w:t>
            </w:r>
          </w:p>
          <w:p w14:paraId="2062CDA7" w14:textId="6668F660" w:rsidR="000731C4" w:rsidRPr="000D0487" w:rsidRDefault="000731C4" w:rsidP="009B4B77">
            <w:pPr>
              <w:pStyle w:val="ListParagraph"/>
              <w:numPr>
                <w:ilvl w:val="0"/>
                <w:numId w:val="111"/>
              </w:numPr>
              <w:rPr>
                <w:rFonts w:eastAsia="Calibri"/>
                <w:color w:val="000000"/>
                <w:szCs w:val="26"/>
              </w:rPr>
            </w:pPr>
            <w:r>
              <w:rPr>
                <w:szCs w:val="26"/>
                <w:lang w:val="en-US"/>
              </w:rPr>
              <w:t>Hệ thống hiển thị danh sách văn bản đi phù hợp với nội dung tìm kiếm.</w:t>
            </w:r>
          </w:p>
        </w:tc>
      </w:tr>
      <w:tr w:rsidR="000731C4" w14:paraId="2E8B77D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87368E1" w14:textId="7112D818" w:rsidR="000731C4" w:rsidRPr="00811651" w:rsidRDefault="000731C4" w:rsidP="00E93EC6">
            <w:pPr>
              <w:snapToGrid w:val="0"/>
              <w:spacing w:before="60" w:line="276" w:lineRule="auto"/>
              <w:rPr>
                <w:szCs w:val="26"/>
              </w:rPr>
            </w:pPr>
            <w:r>
              <w:rPr>
                <w:b/>
                <w:szCs w:val="26"/>
              </w:rPr>
              <w:t xml:space="preserve">Hoàn cảnh sử dụng thành công cơ bản: </w:t>
            </w:r>
            <w:r>
              <w:t>Hiển thị danh sách văn bản đi phù hợp với nội dung tìm kiếm</w:t>
            </w:r>
            <w:r>
              <w:rPr>
                <w:szCs w:val="26"/>
              </w:rPr>
              <w:t>.</w:t>
            </w:r>
          </w:p>
        </w:tc>
      </w:tr>
      <w:tr w:rsidR="000731C4" w14:paraId="164C2D69"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781A031" w14:textId="77777777" w:rsidR="000731C4" w:rsidRDefault="000731C4" w:rsidP="00E93EC6">
            <w:pPr>
              <w:snapToGrid w:val="0"/>
              <w:spacing w:before="60" w:line="276" w:lineRule="auto"/>
              <w:rPr>
                <w:b/>
                <w:szCs w:val="26"/>
              </w:rPr>
            </w:pPr>
            <w:r>
              <w:rPr>
                <w:b/>
                <w:szCs w:val="26"/>
              </w:rPr>
              <w:t>Hoàn cảnh sử dụng phụ (thay thế) trong trường hợp không thành công:</w:t>
            </w:r>
          </w:p>
          <w:p w14:paraId="02EB41E9" w14:textId="40167EF7" w:rsidR="000731C4" w:rsidRPr="00DA4B7C" w:rsidRDefault="000731C4" w:rsidP="00A8287A">
            <w:pPr>
              <w:pStyle w:val="ListParagraph"/>
              <w:numPr>
                <w:ilvl w:val="0"/>
                <w:numId w:val="41"/>
              </w:numPr>
              <w:snapToGrid w:val="0"/>
              <w:spacing w:before="60"/>
              <w:rPr>
                <w:szCs w:val="26"/>
              </w:rPr>
            </w:pPr>
            <w:r>
              <w:rPr>
                <w:szCs w:val="26"/>
                <w:lang w:val="en-US"/>
              </w:rPr>
              <w:lastRenderedPageBreak/>
              <w:t>Nếu không tìm thấy văn bản phù hợp với nội dung tìm kiếm hoặc không có dữ liệu văn bản đi thì hệ thống hiển thị [Không có dữ liệu] tại danh sách văn bản.</w:t>
            </w:r>
          </w:p>
        </w:tc>
      </w:tr>
      <w:tr w:rsidR="000731C4" w14:paraId="0220403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376DD9B" w14:textId="77777777" w:rsidR="000731C4" w:rsidRDefault="000731C4" w:rsidP="00E93EC6">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Các giá trị đã nhập trong form tìm kiếm vẫn được giữ lại giá trị.</w:t>
            </w:r>
          </w:p>
        </w:tc>
      </w:tr>
      <w:tr w:rsidR="000731C4" w14:paraId="5D3113E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A4CBE66" w14:textId="77777777" w:rsidR="000731C4" w:rsidRDefault="000731C4" w:rsidP="00E93EC6">
            <w:pPr>
              <w:snapToGrid w:val="0"/>
              <w:spacing w:before="60" w:line="276" w:lineRule="auto"/>
              <w:rPr>
                <w:szCs w:val="26"/>
              </w:rPr>
            </w:pPr>
            <w:r>
              <w:rPr>
                <w:b/>
                <w:szCs w:val="26"/>
              </w:rPr>
              <w:t>Các yêu cầu phi chức năng:</w:t>
            </w:r>
            <w:r>
              <w:rPr>
                <w:szCs w:val="26"/>
              </w:rPr>
              <w:t xml:space="preserve"> Không có</w:t>
            </w:r>
          </w:p>
        </w:tc>
      </w:tr>
    </w:tbl>
    <w:p w14:paraId="21F001D0" w14:textId="77777777" w:rsidR="000731C4" w:rsidRPr="005019E5" w:rsidRDefault="000731C4" w:rsidP="000731C4"/>
    <w:p w14:paraId="19C05B3D" w14:textId="37C4A4C8" w:rsidR="00304AD7" w:rsidRDefault="00304AD7" w:rsidP="00BC0773">
      <w:pPr>
        <w:pStyle w:val="Heading3"/>
      </w:pPr>
      <w:r>
        <w:t>Chức năng “Quản lý văn bản nội bộ”</w:t>
      </w:r>
    </w:p>
    <w:p w14:paraId="0DF25591" w14:textId="27D8F3FD" w:rsidR="00304AD7" w:rsidRDefault="00304AD7" w:rsidP="00304AD7">
      <w:pPr>
        <w:pStyle w:val="Heading4"/>
      </w:pPr>
      <w:r>
        <w:t>Quy trình thực hiện</w:t>
      </w:r>
    </w:p>
    <w:p w14:paraId="41659151" w14:textId="5C488A99" w:rsidR="00304AD7" w:rsidRDefault="00391F3A" w:rsidP="00304AD7">
      <w:r>
        <w:rPr>
          <w:noProof/>
        </w:rPr>
        <w:drawing>
          <wp:inline distT="0" distB="0" distL="0" distR="0" wp14:anchorId="65F9E812" wp14:editId="7A772F60">
            <wp:extent cx="5732145" cy="49530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GCA_SRS_QuyTrinh_v2.2_VanBanNoiBo.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2145" cy="4953000"/>
                    </a:xfrm>
                    <a:prstGeom prst="rect">
                      <a:avLst/>
                    </a:prstGeom>
                  </pic:spPr>
                </pic:pic>
              </a:graphicData>
            </a:graphic>
          </wp:inline>
        </w:drawing>
      </w:r>
    </w:p>
    <w:p w14:paraId="464C1831" w14:textId="77777777" w:rsidR="00E24521" w:rsidRPr="000D2E5B" w:rsidRDefault="00E24521" w:rsidP="00E24521">
      <w:pPr>
        <w:rPr>
          <w:b/>
        </w:rPr>
      </w:pPr>
      <w:r w:rsidRPr="000D2E5B">
        <w:rPr>
          <w:b/>
        </w:rPr>
        <w:t>Danh sách Use case theo từng bước trong quy trình:</w:t>
      </w:r>
    </w:p>
    <w:p w14:paraId="7048F686" w14:textId="1A38B2E5" w:rsidR="00E24521" w:rsidRPr="00E24521" w:rsidRDefault="00E24521" w:rsidP="00843B83">
      <w:pPr>
        <w:pStyle w:val="ListParagraph"/>
        <w:numPr>
          <w:ilvl w:val="0"/>
          <w:numId w:val="219"/>
        </w:numPr>
        <w:spacing w:after="60" w:line="240" w:lineRule="auto"/>
      </w:pPr>
      <w:r>
        <w:rPr>
          <w:lang w:val="en-US"/>
        </w:rPr>
        <w:t>Soạn thảo văn bản nội bộ</w:t>
      </w:r>
    </w:p>
    <w:p w14:paraId="137E481F" w14:textId="3CED15AE" w:rsidR="00E24521" w:rsidRPr="00E24521" w:rsidRDefault="00E24521" w:rsidP="00843B83">
      <w:pPr>
        <w:pStyle w:val="ListParagraph"/>
        <w:numPr>
          <w:ilvl w:val="1"/>
          <w:numId w:val="219"/>
        </w:numPr>
        <w:spacing w:after="60" w:line="240" w:lineRule="auto"/>
      </w:pPr>
      <w:r>
        <w:rPr>
          <w:lang w:val="en-US"/>
        </w:rPr>
        <w:fldChar w:fldCharType="begin"/>
      </w:r>
      <w:r>
        <w:instrText xml:space="preserve"> REF _Ref22025515 \r \h </w:instrText>
      </w:r>
      <w:r>
        <w:rPr>
          <w:lang w:val="en-US"/>
        </w:rPr>
      </w:r>
      <w:r>
        <w:rPr>
          <w:lang w:val="en-US"/>
        </w:rPr>
        <w:fldChar w:fldCharType="separate"/>
      </w:r>
      <w:r w:rsidR="002135F6">
        <w:t xml:space="preserve">UC 153 - </w:t>
      </w:r>
      <w:r>
        <w:rPr>
          <w:lang w:val="en-US"/>
        </w:rPr>
        <w:fldChar w:fldCharType="end"/>
      </w:r>
      <w:r>
        <w:rPr>
          <w:lang w:val="en-US"/>
        </w:rPr>
        <w:fldChar w:fldCharType="begin"/>
      </w:r>
      <w:r>
        <w:rPr>
          <w:lang w:val="en-US"/>
        </w:rPr>
        <w:instrText xml:space="preserve"> REF _Ref22025515 \h </w:instrText>
      </w:r>
      <w:r>
        <w:rPr>
          <w:lang w:val="en-US"/>
        </w:rPr>
      </w:r>
      <w:r>
        <w:rPr>
          <w:lang w:val="en-US"/>
        </w:rPr>
        <w:fldChar w:fldCharType="separate"/>
      </w:r>
      <w:r w:rsidR="002135F6">
        <w:t>Soạn thảo văn bản nội bộ</w:t>
      </w:r>
      <w:r>
        <w:rPr>
          <w:lang w:val="en-US"/>
        </w:rPr>
        <w:fldChar w:fldCharType="end"/>
      </w:r>
    </w:p>
    <w:p w14:paraId="7CD9674E" w14:textId="3B5D061C" w:rsidR="00E24521" w:rsidRPr="00E24521" w:rsidRDefault="00E24521" w:rsidP="00843B83">
      <w:pPr>
        <w:pStyle w:val="ListParagraph"/>
        <w:numPr>
          <w:ilvl w:val="0"/>
          <w:numId w:val="219"/>
        </w:numPr>
        <w:spacing w:after="60" w:line="240" w:lineRule="auto"/>
      </w:pPr>
      <w:r>
        <w:rPr>
          <w:lang w:val="en-US"/>
        </w:rPr>
        <w:t>Kiểm duyệt nội dung văn bản nội bộ</w:t>
      </w:r>
    </w:p>
    <w:p w14:paraId="6E657E76" w14:textId="09E381F0" w:rsidR="00E24521" w:rsidRPr="00E24521" w:rsidRDefault="00E24521" w:rsidP="00843B83">
      <w:pPr>
        <w:pStyle w:val="ListParagraph"/>
        <w:numPr>
          <w:ilvl w:val="1"/>
          <w:numId w:val="219"/>
        </w:numPr>
        <w:spacing w:after="60" w:line="240" w:lineRule="auto"/>
      </w:pPr>
      <w:r>
        <w:rPr>
          <w:lang w:val="en-US"/>
        </w:rPr>
        <w:fldChar w:fldCharType="begin"/>
      </w:r>
      <w:r>
        <w:instrText xml:space="preserve"> REF _Ref22025523 \r \h </w:instrText>
      </w:r>
      <w:r>
        <w:rPr>
          <w:lang w:val="en-US"/>
        </w:rPr>
      </w:r>
      <w:r>
        <w:rPr>
          <w:lang w:val="en-US"/>
        </w:rPr>
        <w:fldChar w:fldCharType="separate"/>
      </w:r>
      <w:r w:rsidR="002135F6">
        <w:t xml:space="preserve">UC 154 - </w:t>
      </w:r>
      <w:r>
        <w:rPr>
          <w:lang w:val="en-US"/>
        </w:rPr>
        <w:fldChar w:fldCharType="end"/>
      </w:r>
      <w:r>
        <w:rPr>
          <w:lang w:val="en-US"/>
        </w:rPr>
        <w:fldChar w:fldCharType="begin"/>
      </w:r>
      <w:r>
        <w:rPr>
          <w:lang w:val="en-US"/>
        </w:rPr>
        <w:instrText xml:space="preserve"> REF _Ref22025523 \h </w:instrText>
      </w:r>
      <w:r>
        <w:rPr>
          <w:lang w:val="en-US"/>
        </w:rPr>
      </w:r>
      <w:r>
        <w:rPr>
          <w:lang w:val="en-US"/>
        </w:rPr>
        <w:fldChar w:fldCharType="separate"/>
      </w:r>
      <w:r w:rsidR="002135F6">
        <w:t>Kiểm tra và ký duyệt văn bản nội bộ</w:t>
      </w:r>
      <w:r>
        <w:rPr>
          <w:lang w:val="en-US"/>
        </w:rPr>
        <w:fldChar w:fldCharType="end"/>
      </w:r>
    </w:p>
    <w:p w14:paraId="7AC033DD" w14:textId="3A92A15E" w:rsidR="00E24521" w:rsidRPr="00E24521" w:rsidRDefault="00E24521" w:rsidP="00843B83">
      <w:pPr>
        <w:pStyle w:val="ListParagraph"/>
        <w:numPr>
          <w:ilvl w:val="0"/>
          <w:numId w:val="219"/>
        </w:numPr>
        <w:spacing w:after="60" w:line="240" w:lineRule="auto"/>
      </w:pPr>
      <w:r>
        <w:rPr>
          <w:lang w:val="en-US"/>
        </w:rPr>
        <w:t>Tiếp nhận và phân công xử lý</w:t>
      </w:r>
    </w:p>
    <w:p w14:paraId="77FC8CFB" w14:textId="3BD1E4B2" w:rsidR="00E24521" w:rsidRPr="00E24521" w:rsidRDefault="00E24521" w:rsidP="00843B83">
      <w:pPr>
        <w:pStyle w:val="ListParagraph"/>
        <w:numPr>
          <w:ilvl w:val="1"/>
          <w:numId w:val="219"/>
        </w:numPr>
        <w:spacing w:after="60" w:line="240" w:lineRule="auto"/>
      </w:pPr>
      <w:r>
        <w:rPr>
          <w:lang w:val="en-US"/>
        </w:rPr>
        <w:fldChar w:fldCharType="begin"/>
      </w:r>
      <w:r>
        <w:instrText xml:space="preserve"> REF _Ref22025533 \r \h </w:instrText>
      </w:r>
      <w:r>
        <w:rPr>
          <w:lang w:val="en-US"/>
        </w:rPr>
      </w:r>
      <w:r>
        <w:rPr>
          <w:lang w:val="en-US"/>
        </w:rPr>
        <w:fldChar w:fldCharType="separate"/>
      </w:r>
      <w:r w:rsidR="002135F6">
        <w:t xml:space="preserve">UC 155 - </w:t>
      </w:r>
      <w:r>
        <w:rPr>
          <w:lang w:val="en-US"/>
        </w:rPr>
        <w:fldChar w:fldCharType="end"/>
      </w:r>
      <w:r>
        <w:rPr>
          <w:lang w:val="en-US"/>
        </w:rPr>
        <w:fldChar w:fldCharType="begin"/>
      </w:r>
      <w:r>
        <w:rPr>
          <w:lang w:val="en-US"/>
        </w:rPr>
        <w:instrText xml:space="preserve"> REF _Ref22025533 \h </w:instrText>
      </w:r>
      <w:r>
        <w:rPr>
          <w:lang w:val="en-US"/>
        </w:rPr>
      </w:r>
      <w:r>
        <w:rPr>
          <w:lang w:val="en-US"/>
        </w:rPr>
        <w:fldChar w:fldCharType="separate"/>
      </w:r>
      <w:r w:rsidR="002135F6">
        <w:t>Tiếp nhận, phân công xử lý văn bản nội bộ</w:t>
      </w:r>
      <w:r>
        <w:rPr>
          <w:lang w:val="en-US"/>
        </w:rPr>
        <w:fldChar w:fldCharType="end"/>
      </w:r>
    </w:p>
    <w:p w14:paraId="26456532" w14:textId="4F480508" w:rsidR="00E24521" w:rsidRPr="00E24521" w:rsidRDefault="00E24521" w:rsidP="00843B83">
      <w:pPr>
        <w:pStyle w:val="ListParagraph"/>
        <w:numPr>
          <w:ilvl w:val="0"/>
          <w:numId w:val="219"/>
        </w:numPr>
        <w:spacing w:after="60" w:line="240" w:lineRule="auto"/>
      </w:pPr>
      <w:r>
        <w:rPr>
          <w:lang w:val="en-US"/>
        </w:rPr>
        <w:lastRenderedPageBreak/>
        <w:t>Tiếp nhận và xử lý</w:t>
      </w:r>
    </w:p>
    <w:p w14:paraId="7E3F510F" w14:textId="7A3275AD" w:rsidR="00E24521" w:rsidRPr="000D2E5B" w:rsidRDefault="00E24521" w:rsidP="00843B83">
      <w:pPr>
        <w:pStyle w:val="ListParagraph"/>
        <w:numPr>
          <w:ilvl w:val="1"/>
          <w:numId w:val="219"/>
        </w:numPr>
        <w:spacing w:after="60" w:line="240" w:lineRule="auto"/>
      </w:pPr>
      <w:r>
        <w:rPr>
          <w:lang w:val="en-US"/>
        </w:rPr>
        <w:fldChar w:fldCharType="begin"/>
      </w:r>
      <w:r>
        <w:instrText xml:space="preserve"> REF _Ref22025542 \r \h </w:instrText>
      </w:r>
      <w:r>
        <w:rPr>
          <w:lang w:val="en-US"/>
        </w:rPr>
      </w:r>
      <w:r>
        <w:rPr>
          <w:lang w:val="en-US"/>
        </w:rPr>
        <w:fldChar w:fldCharType="separate"/>
      </w:r>
      <w:r w:rsidR="002135F6">
        <w:t xml:space="preserve">UC 156 - </w:t>
      </w:r>
      <w:r>
        <w:rPr>
          <w:lang w:val="en-US"/>
        </w:rPr>
        <w:fldChar w:fldCharType="end"/>
      </w:r>
      <w:r>
        <w:rPr>
          <w:lang w:val="en-US"/>
        </w:rPr>
        <w:fldChar w:fldCharType="begin"/>
      </w:r>
      <w:r>
        <w:rPr>
          <w:lang w:val="en-US"/>
        </w:rPr>
        <w:instrText xml:space="preserve"> REF _Ref22025542 \h </w:instrText>
      </w:r>
      <w:r>
        <w:rPr>
          <w:lang w:val="en-US"/>
        </w:rPr>
      </w:r>
      <w:r>
        <w:rPr>
          <w:lang w:val="en-US"/>
        </w:rPr>
        <w:fldChar w:fldCharType="separate"/>
      </w:r>
      <w:r w:rsidR="002135F6">
        <w:t>Tiếp nhận và thực hiện văn bản nội bộ</w:t>
      </w:r>
      <w:r>
        <w:rPr>
          <w:lang w:val="en-US"/>
        </w:rPr>
        <w:fldChar w:fldCharType="end"/>
      </w:r>
    </w:p>
    <w:p w14:paraId="1051FBBB" w14:textId="77777777" w:rsidR="000D2E5B" w:rsidRDefault="000D2E5B" w:rsidP="000D2E5B"/>
    <w:p w14:paraId="51C33FF4" w14:textId="77777777" w:rsidR="000D2E5B" w:rsidRPr="00363658" w:rsidRDefault="000D2E5B" w:rsidP="000D2E5B">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9"/>
        <w:gridCol w:w="1199"/>
        <w:gridCol w:w="1915"/>
        <w:gridCol w:w="1984"/>
        <w:gridCol w:w="2299"/>
        <w:gridCol w:w="911"/>
      </w:tblGrid>
      <w:tr w:rsidR="000D2E5B" w14:paraId="380EF9E9" w14:textId="77777777" w:rsidTr="00D5437F">
        <w:trPr>
          <w:cnfStyle w:val="100000000000" w:firstRow="1" w:lastRow="0" w:firstColumn="0" w:lastColumn="0" w:oddVBand="0" w:evenVBand="0" w:oddHBand="0" w:evenHBand="0" w:firstRowFirstColumn="0" w:firstRowLastColumn="0" w:lastRowFirstColumn="0" w:lastRowLastColumn="0"/>
        </w:trPr>
        <w:tc>
          <w:tcPr>
            <w:tcW w:w="393" w:type="pct"/>
          </w:tcPr>
          <w:p w14:paraId="4A796515" w14:textId="77777777" w:rsidR="000D2E5B" w:rsidRDefault="000D2E5B" w:rsidP="00791C75">
            <w:pPr>
              <w:tabs>
                <w:tab w:val="left" w:pos="4207"/>
              </w:tabs>
              <w:spacing w:after="60" w:line="240" w:lineRule="auto"/>
              <w:jc w:val="left"/>
            </w:pPr>
            <w:r>
              <w:t>STT</w:t>
            </w:r>
          </w:p>
        </w:tc>
        <w:tc>
          <w:tcPr>
            <w:tcW w:w="665" w:type="pct"/>
          </w:tcPr>
          <w:p w14:paraId="2E27B09F" w14:textId="77777777" w:rsidR="000D2E5B" w:rsidRDefault="000D2E5B" w:rsidP="00791C75">
            <w:pPr>
              <w:tabs>
                <w:tab w:val="left" w:pos="4207"/>
              </w:tabs>
              <w:spacing w:after="60" w:line="240" w:lineRule="auto"/>
              <w:jc w:val="left"/>
            </w:pPr>
            <w:r>
              <w:t>Tác nhân</w:t>
            </w:r>
          </w:p>
        </w:tc>
        <w:tc>
          <w:tcPr>
            <w:tcW w:w="1062" w:type="pct"/>
          </w:tcPr>
          <w:p w14:paraId="43AF7D02" w14:textId="77777777" w:rsidR="000D2E5B" w:rsidRDefault="000D2E5B" w:rsidP="00791C75">
            <w:pPr>
              <w:tabs>
                <w:tab w:val="left" w:pos="4207"/>
              </w:tabs>
              <w:spacing w:after="60" w:line="240" w:lineRule="auto"/>
              <w:jc w:val="left"/>
            </w:pPr>
            <w:r>
              <w:t>Trạng thái ban đầu</w:t>
            </w:r>
          </w:p>
        </w:tc>
        <w:tc>
          <w:tcPr>
            <w:tcW w:w="1100" w:type="pct"/>
          </w:tcPr>
          <w:p w14:paraId="3E5B86E0" w14:textId="77777777" w:rsidR="000D2E5B" w:rsidRDefault="000D2E5B" w:rsidP="00791C75">
            <w:pPr>
              <w:tabs>
                <w:tab w:val="left" w:pos="4207"/>
              </w:tabs>
              <w:spacing w:after="60" w:line="240" w:lineRule="auto"/>
              <w:jc w:val="left"/>
            </w:pPr>
            <w:r>
              <w:t>Hành động</w:t>
            </w:r>
          </w:p>
        </w:tc>
        <w:tc>
          <w:tcPr>
            <w:tcW w:w="1275" w:type="pct"/>
          </w:tcPr>
          <w:p w14:paraId="58520E59" w14:textId="77777777" w:rsidR="000D2E5B" w:rsidRDefault="000D2E5B" w:rsidP="00791C75">
            <w:pPr>
              <w:tabs>
                <w:tab w:val="left" w:pos="4207"/>
              </w:tabs>
              <w:spacing w:after="60" w:line="240" w:lineRule="auto"/>
              <w:jc w:val="left"/>
            </w:pPr>
            <w:r>
              <w:t>Trạng thái kế tiếp</w:t>
            </w:r>
          </w:p>
        </w:tc>
        <w:tc>
          <w:tcPr>
            <w:tcW w:w="505" w:type="pct"/>
          </w:tcPr>
          <w:p w14:paraId="5EFD5767" w14:textId="77777777" w:rsidR="000D2E5B" w:rsidRDefault="000D2E5B" w:rsidP="00791C75">
            <w:pPr>
              <w:tabs>
                <w:tab w:val="left" w:pos="4207"/>
              </w:tabs>
              <w:spacing w:after="60" w:line="240" w:lineRule="auto"/>
              <w:jc w:val="left"/>
            </w:pPr>
            <w:r>
              <w:t>Bước trong quy trình</w:t>
            </w:r>
          </w:p>
        </w:tc>
      </w:tr>
      <w:tr w:rsidR="00D5437F" w14:paraId="7E97CBCC" w14:textId="77777777" w:rsidTr="00D5437F">
        <w:tc>
          <w:tcPr>
            <w:tcW w:w="393" w:type="pct"/>
            <w:vAlign w:val="center"/>
          </w:tcPr>
          <w:p w14:paraId="31964446"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Merge w:val="restart"/>
            <w:vAlign w:val="center"/>
          </w:tcPr>
          <w:p w14:paraId="6CC60918" w14:textId="50E41A86" w:rsidR="00D5437F" w:rsidRDefault="00D5437F" w:rsidP="00791C75">
            <w:pPr>
              <w:tabs>
                <w:tab w:val="left" w:pos="4207"/>
              </w:tabs>
              <w:spacing w:after="60" w:line="240" w:lineRule="auto"/>
              <w:jc w:val="left"/>
            </w:pPr>
            <w:r>
              <w:t>Chuyên viên</w:t>
            </w:r>
          </w:p>
        </w:tc>
        <w:tc>
          <w:tcPr>
            <w:tcW w:w="1062" w:type="pct"/>
            <w:vAlign w:val="center"/>
          </w:tcPr>
          <w:p w14:paraId="0457CB7E" w14:textId="77777777" w:rsidR="00D5437F" w:rsidRDefault="00D5437F" w:rsidP="00791C75">
            <w:pPr>
              <w:tabs>
                <w:tab w:val="left" w:pos="4207"/>
              </w:tabs>
              <w:spacing w:after="60" w:line="240" w:lineRule="auto"/>
              <w:jc w:val="left"/>
            </w:pPr>
            <w:r w:rsidRPr="009A1497">
              <w:rPr>
                <w:i/>
              </w:rPr>
              <w:t>(không có)</w:t>
            </w:r>
          </w:p>
        </w:tc>
        <w:tc>
          <w:tcPr>
            <w:tcW w:w="1100" w:type="pct"/>
            <w:vAlign w:val="center"/>
          </w:tcPr>
          <w:p w14:paraId="3726584C" w14:textId="0EBCF5F9" w:rsidR="00D5437F" w:rsidRDefault="00D5437F" w:rsidP="00791C75">
            <w:pPr>
              <w:tabs>
                <w:tab w:val="left" w:pos="4207"/>
              </w:tabs>
              <w:spacing w:after="60" w:line="240" w:lineRule="auto"/>
              <w:jc w:val="left"/>
            </w:pPr>
            <w:r>
              <w:t>Soạn thảo văn bản nội bộ</w:t>
            </w:r>
          </w:p>
        </w:tc>
        <w:tc>
          <w:tcPr>
            <w:tcW w:w="1275" w:type="pct"/>
            <w:vMerge w:val="restart"/>
            <w:vAlign w:val="center"/>
          </w:tcPr>
          <w:p w14:paraId="551625F0" w14:textId="3BF49DF0" w:rsidR="00D5437F" w:rsidRDefault="00D5437F" w:rsidP="00791C75">
            <w:pPr>
              <w:tabs>
                <w:tab w:val="left" w:pos="4207"/>
              </w:tabs>
              <w:spacing w:after="60" w:line="240" w:lineRule="auto"/>
              <w:jc w:val="left"/>
            </w:pPr>
            <w:r w:rsidRPr="00A31D7D">
              <w:rPr>
                <w:rFonts w:eastAsia="Times New Roman"/>
                <w:color w:val="000000"/>
                <w:szCs w:val="26"/>
              </w:rPr>
              <w:t>Đang trình lãnh đạo Phòng</w:t>
            </w:r>
          </w:p>
        </w:tc>
        <w:tc>
          <w:tcPr>
            <w:tcW w:w="505" w:type="pct"/>
            <w:vMerge w:val="restart"/>
            <w:vAlign w:val="center"/>
          </w:tcPr>
          <w:p w14:paraId="4DBA4938" w14:textId="77777777" w:rsidR="00D5437F" w:rsidRPr="00363658" w:rsidRDefault="00D5437F" w:rsidP="00791C75">
            <w:pPr>
              <w:tabs>
                <w:tab w:val="left" w:pos="4207"/>
              </w:tabs>
              <w:spacing w:after="60" w:line="240" w:lineRule="auto"/>
              <w:jc w:val="center"/>
            </w:pPr>
            <w:r>
              <w:t>[1]</w:t>
            </w:r>
          </w:p>
        </w:tc>
      </w:tr>
      <w:tr w:rsidR="00D5437F" w14:paraId="0F2AD74B" w14:textId="77777777" w:rsidTr="00D5437F">
        <w:tc>
          <w:tcPr>
            <w:tcW w:w="393" w:type="pct"/>
            <w:vAlign w:val="center"/>
          </w:tcPr>
          <w:p w14:paraId="31DB835B"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Merge/>
            <w:vAlign w:val="center"/>
          </w:tcPr>
          <w:p w14:paraId="4D4B1938" w14:textId="77777777" w:rsidR="00D5437F" w:rsidRDefault="00D5437F" w:rsidP="00791C75">
            <w:pPr>
              <w:tabs>
                <w:tab w:val="left" w:pos="4207"/>
              </w:tabs>
              <w:spacing w:after="60" w:line="240" w:lineRule="auto"/>
              <w:jc w:val="left"/>
            </w:pPr>
          </w:p>
        </w:tc>
        <w:tc>
          <w:tcPr>
            <w:tcW w:w="1062" w:type="pct"/>
            <w:vAlign w:val="center"/>
          </w:tcPr>
          <w:p w14:paraId="5513470B" w14:textId="5BAA580F" w:rsidR="00D5437F" w:rsidRPr="009A1497" w:rsidRDefault="00D5437F" w:rsidP="00791C75">
            <w:pPr>
              <w:tabs>
                <w:tab w:val="left" w:pos="4207"/>
              </w:tabs>
              <w:spacing w:after="60" w:line="240" w:lineRule="auto"/>
              <w:jc w:val="left"/>
              <w:rPr>
                <w:i/>
              </w:rPr>
            </w:pPr>
            <w:r>
              <w:rPr>
                <w:szCs w:val="26"/>
              </w:rPr>
              <w:t>Trả lại cho Chuyên viên phòng</w:t>
            </w:r>
          </w:p>
        </w:tc>
        <w:tc>
          <w:tcPr>
            <w:tcW w:w="1100" w:type="pct"/>
            <w:vAlign w:val="center"/>
          </w:tcPr>
          <w:p w14:paraId="5F9958B2" w14:textId="31011808" w:rsidR="00D5437F" w:rsidRDefault="00D5437F" w:rsidP="00791C75">
            <w:pPr>
              <w:tabs>
                <w:tab w:val="left" w:pos="4207"/>
              </w:tabs>
              <w:spacing w:after="60" w:line="240" w:lineRule="auto"/>
              <w:jc w:val="left"/>
            </w:pPr>
            <w:r>
              <w:t>Chỉnh sửa văn bản nội bộ</w:t>
            </w:r>
          </w:p>
        </w:tc>
        <w:tc>
          <w:tcPr>
            <w:tcW w:w="1275" w:type="pct"/>
            <w:vMerge/>
            <w:vAlign w:val="center"/>
          </w:tcPr>
          <w:p w14:paraId="18EC8D7E" w14:textId="77777777" w:rsidR="00D5437F" w:rsidRPr="00A31D7D" w:rsidRDefault="00D5437F" w:rsidP="00791C75">
            <w:pPr>
              <w:tabs>
                <w:tab w:val="left" w:pos="4207"/>
              </w:tabs>
              <w:spacing w:after="60" w:line="240" w:lineRule="auto"/>
              <w:jc w:val="left"/>
              <w:rPr>
                <w:rFonts w:eastAsia="Times New Roman"/>
                <w:color w:val="000000"/>
                <w:szCs w:val="26"/>
              </w:rPr>
            </w:pPr>
          </w:p>
        </w:tc>
        <w:tc>
          <w:tcPr>
            <w:tcW w:w="505" w:type="pct"/>
            <w:vMerge/>
            <w:vAlign w:val="center"/>
          </w:tcPr>
          <w:p w14:paraId="45FCD2AB" w14:textId="77777777" w:rsidR="00D5437F" w:rsidRDefault="00D5437F" w:rsidP="00791C75">
            <w:pPr>
              <w:tabs>
                <w:tab w:val="left" w:pos="4207"/>
              </w:tabs>
              <w:spacing w:after="60" w:line="240" w:lineRule="auto"/>
              <w:jc w:val="center"/>
            </w:pPr>
          </w:p>
        </w:tc>
      </w:tr>
      <w:tr w:rsidR="00D5437F" w14:paraId="37F05E57" w14:textId="77777777" w:rsidTr="001D0853">
        <w:tc>
          <w:tcPr>
            <w:tcW w:w="393" w:type="pct"/>
            <w:shd w:val="clear" w:color="auto" w:fill="F2F2F2" w:themeFill="background1" w:themeFillShade="F2"/>
            <w:vAlign w:val="center"/>
          </w:tcPr>
          <w:p w14:paraId="6F09BFFE"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64176370" w14:textId="1B601104" w:rsidR="00D5437F" w:rsidRDefault="00D5437F" w:rsidP="00791C75">
            <w:pPr>
              <w:tabs>
                <w:tab w:val="left" w:pos="4207"/>
              </w:tabs>
              <w:spacing w:after="60" w:line="240" w:lineRule="auto"/>
              <w:jc w:val="left"/>
            </w:pPr>
            <w:r>
              <w:t>Lãnh đạo phòng</w:t>
            </w:r>
          </w:p>
        </w:tc>
        <w:tc>
          <w:tcPr>
            <w:tcW w:w="1062" w:type="pct"/>
            <w:vMerge w:val="restart"/>
            <w:shd w:val="clear" w:color="auto" w:fill="F2F2F2" w:themeFill="background1" w:themeFillShade="F2"/>
            <w:vAlign w:val="center"/>
          </w:tcPr>
          <w:p w14:paraId="704EBCBD" w14:textId="54801F4E" w:rsidR="00D5437F" w:rsidRPr="009A1497" w:rsidRDefault="00D5437F" w:rsidP="00791C75">
            <w:pPr>
              <w:tabs>
                <w:tab w:val="left" w:pos="4207"/>
              </w:tabs>
              <w:spacing w:after="60" w:line="240" w:lineRule="auto"/>
              <w:jc w:val="left"/>
              <w:rPr>
                <w:i/>
              </w:rPr>
            </w:pPr>
            <w:r w:rsidRPr="00A31D7D">
              <w:rPr>
                <w:rFonts w:eastAsia="Times New Roman"/>
                <w:color w:val="000000"/>
                <w:szCs w:val="26"/>
              </w:rPr>
              <w:t>Đang trình lãnh đạo Phòng</w:t>
            </w:r>
          </w:p>
        </w:tc>
        <w:tc>
          <w:tcPr>
            <w:tcW w:w="1100" w:type="pct"/>
            <w:shd w:val="clear" w:color="auto" w:fill="F2F2F2" w:themeFill="background1" w:themeFillShade="F2"/>
            <w:vAlign w:val="center"/>
          </w:tcPr>
          <w:p w14:paraId="17ABA4EF" w14:textId="5535BCF3" w:rsidR="00D5437F" w:rsidRDefault="00D5437F" w:rsidP="00791C75">
            <w:pPr>
              <w:tabs>
                <w:tab w:val="left" w:pos="4207"/>
              </w:tabs>
              <w:spacing w:after="60" w:line="240" w:lineRule="auto"/>
              <w:jc w:val="left"/>
            </w:pPr>
            <w:r>
              <w:t>Ký duyệt văn bản</w:t>
            </w:r>
          </w:p>
        </w:tc>
        <w:tc>
          <w:tcPr>
            <w:tcW w:w="1275" w:type="pct"/>
            <w:shd w:val="clear" w:color="auto" w:fill="F2F2F2" w:themeFill="background1" w:themeFillShade="F2"/>
            <w:vAlign w:val="center"/>
          </w:tcPr>
          <w:p w14:paraId="2EE32B7C" w14:textId="57671114" w:rsidR="00D5437F" w:rsidRPr="00A31D7D" w:rsidRDefault="00D5437F" w:rsidP="00791C75">
            <w:pPr>
              <w:tabs>
                <w:tab w:val="left" w:pos="4207"/>
              </w:tabs>
              <w:spacing w:after="60" w:line="240" w:lineRule="auto"/>
              <w:jc w:val="left"/>
              <w:rPr>
                <w:rFonts w:eastAsia="Times New Roman"/>
                <w:color w:val="000000"/>
                <w:szCs w:val="26"/>
              </w:rPr>
            </w:pPr>
            <w:r>
              <w:rPr>
                <w:rFonts w:eastAsia="Times New Roman"/>
                <w:color w:val="000000"/>
                <w:szCs w:val="26"/>
              </w:rPr>
              <w:t>Đã chuyển cho các phòng ban/Trung tâm xử lý</w:t>
            </w:r>
          </w:p>
        </w:tc>
        <w:tc>
          <w:tcPr>
            <w:tcW w:w="505" w:type="pct"/>
            <w:vMerge w:val="restart"/>
            <w:shd w:val="clear" w:color="auto" w:fill="F2F2F2" w:themeFill="background1" w:themeFillShade="F2"/>
            <w:vAlign w:val="center"/>
          </w:tcPr>
          <w:p w14:paraId="5C07F289" w14:textId="28072221" w:rsidR="00D5437F" w:rsidRDefault="00D5437F" w:rsidP="00791C75">
            <w:pPr>
              <w:tabs>
                <w:tab w:val="left" w:pos="4207"/>
              </w:tabs>
              <w:spacing w:after="60" w:line="240" w:lineRule="auto"/>
              <w:jc w:val="center"/>
            </w:pPr>
            <w:r>
              <w:t>[2]</w:t>
            </w:r>
          </w:p>
        </w:tc>
      </w:tr>
      <w:tr w:rsidR="00D5437F" w14:paraId="053EA7C6" w14:textId="77777777" w:rsidTr="001D0853">
        <w:tc>
          <w:tcPr>
            <w:tcW w:w="393" w:type="pct"/>
            <w:shd w:val="clear" w:color="auto" w:fill="F2F2F2" w:themeFill="background1" w:themeFillShade="F2"/>
            <w:vAlign w:val="center"/>
          </w:tcPr>
          <w:p w14:paraId="56CCA3DC"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03B71BCC" w14:textId="77777777" w:rsidR="00D5437F" w:rsidRDefault="00D5437F" w:rsidP="00791C75">
            <w:pPr>
              <w:tabs>
                <w:tab w:val="left" w:pos="4207"/>
              </w:tabs>
              <w:spacing w:after="60" w:line="240" w:lineRule="auto"/>
              <w:jc w:val="left"/>
            </w:pPr>
          </w:p>
        </w:tc>
        <w:tc>
          <w:tcPr>
            <w:tcW w:w="1062" w:type="pct"/>
            <w:vMerge/>
            <w:shd w:val="clear" w:color="auto" w:fill="F2F2F2" w:themeFill="background1" w:themeFillShade="F2"/>
            <w:vAlign w:val="center"/>
          </w:tcPr>
          <w:p w14:paraId="22B211AA" w14:textId="77777777" w:rsidR="00D5437F" w:rsidRPr="00A31D7D" w:rsidRDefault="00D5437F" w:rsidP="00791C75">
            <w:pPr>
              <w:tabs>
                <w:tab w:val="left" w:pos="4207"/>
              </w:tabs>
              <w:spacing w:after="60" w:line="240" w:lineRule="auto"/>
              <w:jc w:val="left"/>
              <w:rPr>
                <w:rFonts w:eastAsia="Times New Roman"/>
                <w:color w:val="000000"/>
                <w:szCs w:val="26"/>
              </w:rPr>
            </w:pPr>
          </w:p>
        </w:tc>
        <w:tc>
          <w:tcPr>
            <w:tcW w:w="1100" w:type="pct"/>
            <w:shd w:val="clear" w:color="auto" w:fill="F2F2F2" w:themeFill="background1" w:themeFillShade="F2"/>
            <w:vAlign w:val="center"/>
          </w:tcPr>
          <w:p w14:paraId="245C7536" w14:textId="4FB6FA85" w:rsidR="00D5437F" w:rsidRDefault="00D5437F" w:rsidP="00791C75">
            <w:pPr>
              <w:tabs>
                <w:tab w:val="left" w:pos="4207"/>
              </w:tabs>
              <w:spacing w:after="60" w:line="240" w:lineRule="auto"/>
              <w:jc w:val="left"/>
            </w:pPr>
            <w:r>
              <w:t>Trả lại</w:t>
            </w:r>
          </w:p>
        </w:tc>
        <w:tc>
          <w:tcPr>
            <w:tcW w:w="1275" w:type="pct"/>
            <w:shd w:val="clear" w:color="auto" w:fill="F2F2F2" w:themeFill="background1" w:themeFillShade="F2"/>
            <w:vAlign w:val="center"/>
          </w:tcPr>
          <w:p w14:paraId="0A0952EA" w14:textId="1D6744A6" w:rsidR="00D5437F" w:rsidRDefault="00D5437F" w:rsidP="00791C75">
            <w:pPr>
              <w:tabs>
                <w:tab w:val="left" w:pos="4207"/>
              </w:tabs>
              <w:spacing w:after="60" w:line="240" w:lineRule="auto"/>
              <w:jc w:val="left"/>
              <w:rPr>
                <w:rFonts w:eastAsia="Times New Roman"/>
                <w:color w:val="000000"/>
                <w:szCs w:val="26"/>
              </w:rPr>
            </w:pPr>
            <w:r>
              <w:rPr>
                <w:szCs w:val="26"/>
              </w:rPr>
              <w:t>Trả lại cho Chuyên viên phòng</w:t>
            </w:r>
          </w:p>
        </w:tc>
        <w:tc>
          <w:tcPr>
            <w:tcW w:w="505" w:type="pct"/>
            <w:vMerge/>
            <w:shd w:val="clear" w:color="auto" w:fill="F2F2F2" w:themeFill="background1" w:themeFillShade="F2"/>
            <w:vAlign w:val="center"/>
          </w:tcPr>
          <w:p w14:paraId="22BE9AA0" w14:textId="77777777" w:rsidR="00D5437F" w:rsidRDefault="00D5437F" w:rsidP="00791C75">
            <w:pPr>
              <w:tabs>
                <w:tab w:val="left" w:pos="4207"/>
              </w:tabs>
              <w:spacing w:after="60" w:line="240" w:lineRule="auto"/>
              <w:jc w:val="center"/>
            </w:pPr>
          </w:p>
        </w:tc>
      </w:tr>
      <w:tr w:rsidR="00D5437F" w14:paraId="724B9B04" w14:textId="77777777" w:rsidTr="001D0853">
        <w:tc>
          <w:tcPr>
            <w:tcW w:w="393" w:type="pct"/>
            <w:shd w:val="clear" w:color="auto" w:fill="F2F2F2" w:themeFill="background1" w:themeFillShade="F2"/>
            <w:vAlign w:val="center"/>
          </w:tcPr>
          <w:p w14:paraId="16C80D82"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13BAE768" w14:textId="77777777" w:rsidR="00D5437F" w:rsidRDefault="00D5437F" w:rsidP="00791C75">
            <w:pPr>
              <w:tabs>
                <w:tab w:val="left" w:pos="4207"/>
              </w:tabs>
              <w:spacing w:after="60" w:line="240" w:lineRule="auto"/>
              <w:jc w:val="left"/>
            </w:pPr>
          </w:p>
        </w:tc>
        <w:tc>
          <w:tcPr>
            <w:tcW w:w="1062" w:type="pct"/>
            <w:shd w:val="clear" w:color="auto" w:fill="F2F2F2" w:themeFill="background1" w:themeFillShade="F2"/>
            <w:vAlign w:val="center"/>
          </w:tcPr>
          <w:p w14:paraId="044C3695" w14:textId="0239A550" w:rsidR="00D5437F" w:rsidRPr="00A31D7D" w:rsidRDefault="00D5437F" w:rsidP="00791C75">
            <w:pPr>
              <w:tabs>
                <w:tab w:val="left" w:pos="4207"/>
              </w:tabs>
              <w:spacing w:after="60" w:line="240" w:lineRule="auto"/>
              <w:jc w:val="left"/>
              <w:rPr>
                <w:rFonts w:eastAsia="Times New Roman"/>
                <w:color w:val="000000"/>
                <w:szCs w:val="26"/>
              </w:rPr>
            </w:pPr>
            <w:r>
              <w:rPr>
                <w:rFonts w:eastAsia="Times New Roman"/>
                <w:color w:val="000000"/>
                <w:szCs w:val="26"/>
              </w:rPr>
              <w:t>Đã chuyển cho các phòng ban/Trung tâm xử lý</w:t>
            </w:r>
          </w:p>
        </w:tc>
        <w:tc>
          <w:tcPr>
            <w:tcW w:w="1100" w:type="pct"/>
            <w:shd w:val="clear" w:color="auto" w:fill="F2F2F2" w:themeFill="background1" w:themeFillShade="F2"/>
            <w:vAlign w:val="center"/>
          </w:tcPr>
          <w:p w14:paraId="7AD6B5A3" w14:textId="78878F8D" w:rsidR="00D5437F" w:rsidRDefault="00D5437F" w:rsidP="00791C75">
            <w:pPr>
              <w:tabs>
                <w:tab w:val="left" w:pos="4207"/>
              </w:tabs>
              <w:spacing w:after="60" w:line="240" w:lineRule="auto"/>
              <w:jc w:val="left"/>
            </w:pPr>
            <w:r>
              <w:t>Tiếp nhận và phân công xử lý</w:t>
            </w:r>
          </w:p>
        </w:tc>
        <w:tc>
          <w:tcPr>
            <w:tcW w:w="1275" w:type="pct"/>
            <w:shd w:val="clear" w:color="auto" w:fill="F2F2F2" w:themeFill="background1" w:themeFillShade="F2"/>
            <w:vAlign w:val="center"/>
          </w:tcPr>
          <w:p w14:paraId="1A03214F" w14:textId="3BF4989E" w:rsidR="00D5437F" w:rsidRDefault="00D5437F" w:rsidP="00791C75">
            <w:pPr>
              <w:tabs>
                <w:tab w:val="left" w:pos="4207"/>
              </w:tabs>
              <w:spacing w:after="60" w:line="240" w:lineRule="auto"/>
              <w:jc w:val="left"/>
              <w:rPr>
                <w:szCs w:val="26"/>
              </w:rPr>
            </w:pPr>
            <w:r>
              <w:rPr>
                <w:rFonts w:eastAsia="Times New Roman"/>
                <w:color w:val="000000"/>
                <w:szCs w:val="26"/>
              </w:rPr>
              <w:t>Phòng ban đang xử lý</w:t>
            </w:r>
          </w:p>
        </w:tc>
        <w:tc>
          <w:tcPr>
            <w:tcW w:w="505" w:type="pct"/>
            <w:shd w:val="clear" w:color="auto" w:fill="F2F2F2" w:themeFill="background1" w:themeFillShade="F2"/>
            <w:vAlign w:val="center"/>
          </w:tcPr>
          <w:p w14:paraId="0521872E" w14:textId="039B1BD9" w:rsidR="00D5437F" w:rsidRDefault="00D5437F" w:rsidP="00791C75">
            <w:pPr>
              <w:tabs>
                <w:tab w:val="left" w:pos="4207"/>
              </w:tabs>
              <w:spacing w:after="60" w:line="240" w:lineRule="auto"/>
              <w:jc w:val="center"/>
            </w:pPr>
            <w:r>
              <w:t>[3]</w:t>
            </w:r>
          </w:p>
        </w:tc>
      </w:tr>
      <w:tr w:rsidR="00D5437F" w14:paraId="5BC65E95" w14:textId="77777777" w:rsidTr="00D5437F">
        <w:tc>
          <w:tcPr>
            <w:tcW w:w="393" w:type="pct"/>
            <w:vAlign w:val="center"/>
          </w:tcPr>
          <w:p w14:paraId="250D3FF6"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Align w:val="center"/>
          </w:tcPr>
          <w:p w14:paraId="085B8993" w14:textId="4D482A3E" w:rsidR="00D5437F" w:rsidRDefault="00D5437F" w:rsidP="00D5437F">
            <w:pPr>
              <w:tabs>
                <w:tab w:val="left" w:pos="4207"/>
              </w:tabs>
              <w:spacing w:after="60" w:line="240" w:lineRule="auto"/>
              <w:jc w:val="left"/>
            </w:pPr>
            <w:r>
              <w:t>Chuyên viên</w:t>
            </w:r>
          </w:p>
        </w:tc>
        <w:tc>
          <w:tcPr>
            <w:tcW w:w="1062" w:type="pct"/>
            <w:vAlign w:val="center"/>
          </w:tcPr>
          <w:p w14:paraId="3AB991A3" w14:textId="318FC4A2" w:rsidR="00D5437F" w:rsidRDefault="00D5437F" w:rsidP="00D5437F">
            <w:pPr>
              <w:tabs>
                <w:tab w:val="left" w:pos="4207"/>
              </w:tabs>
              <w:spacing w:after="60" w:line="240" w:lineRule="auto"/>
              <w:jc w:val="left"/>
              <w:rPr>
                <w:rFonts w:eastAsia="Times New Roman"/>
                <w:color w:val="000000"/>
                <w:szCs w:val="26"/>
              </w:rPr>
            </w:pPr>
            <w:r>
              <w:rPr>
                <w:rFonts w:eastAsia="Times New Roman"/>
                <w:color w:val="000000"/>
                <w:szCs w:val="26"/>
              </w:rPr>
              <w:t>Phòng ban đang xử lý</w:t>
            </w:r>
          </w:p>
        </w:tc>
        <w:tc>
          <w:tcPr>
            <w:tcW w:w="1100" w:type="pct"/>
            <w:vAlign w:val="center"/>
          </w:tcPr>
          <w:p w14:paraId="7C14EDC2" w14:textId="64896623" w:rsidR="00D5437F" w:rsidRDefault="00D5437F" w:rsidP="00D5437F">
            <w:pPr>
              <w:tabs>
                <w:tab w:val="left" w:pos="4207"/>
              </w:tabs>
              <w:spacing w:after="60" w:line="240" w:lineRule="auto"/>
              <w:jc w:val="left"/>
            </w:pPr>
            <w:r>
              <w:t>Tiếp nhận và thực hiện</w:t>
            </w:r>
          </w:p>
        </w:tc>
        <w:tc>
          <w:tcPr>
            <w:tcW w:w="1275" w:type="pct"/>
            <w:vAlign w:val="center"/>
          </w:tcPr>
          <w:p w14:paraId="49F2199F" w14:textId="73774F85" w:rsidR="00D5437F" w:rsidRDefault="00D5437F" w:rsidP="00D5437F">
            <w:pPr>
              <w:tabs>
                <w:tab w:val="left" w:pos="4207"/>
              </w:tabs>
              <w:spacing w:after="60" w:line="240" w:lineRule="auto"/>
              <w:jc w:val="left"/>
              <w:rPr>
                <w:szCs w:val="26"/>
              </w:rPr>
            </w:pPr>
            <w:r>
              <w:rPr>
                <w:szCs w:val="26"/>
              </w:rPr>
              <w:t>Đã xử lý</w:t>
            </w:r>
          </w:p>
        </w:tc>
        <w:tc>
          <w:tcPr>
            <w:tcW w:w="505" w:type="pct"/>
            <w:vAlign w:val="center"/>
          </w:tcPr>
          <w:p w14:paraId="67CDC333" w14:textId="433284E5" w:rsidR="00D5437F" w:rsidRDefault="00D5437F" w:rsidP="00D5437F">
            <w:pPr>
              <w:tabs>
                <w:tab w:val="left" w:pos="4207"/>
              </w:tabs>
              <w:spacing w:after="60" w:line="240" w:lineRule="auto"/>
              <w:jc w:val="center"/>
            </w:pPr>
            <w:r>
              <w:t>[4]</w:t>
            </w:r>
          </w:p>
        </w:tc>
      </w:tr>
    </w:tbl>
    <w:p w14:paraId="36AACE90" w14:textId="77777777" w:rsidR="000D2E5B" w:rsidRDefault="000D2E5B" w:rsidP="000D2E5B"/>
    <w:p w14:paraId="014AA642" w14:textId="5A567223" w:rsidR="00304AD7" w:rsidRDefault="00304AD7" w:rsidP="00304AD7">
      <w:pPr>
        <w:pStyle w:val="Heading4"/>
      </w:pPr>
      <w:r>
        <w:t>Soạn, chuyển xử lý, thực hiện văn bản nội bộ</w:t>
      </w:r>
    </w:p>
    <w:p w14:paraId="20D65A64" w14:textId="25A4FAF9" w:rsidR="00304AD7" w:rsidRDefault="00832A0C" w:rsidP="00941B88">
      <w:pPr>
        <w:pStyle w:val="UCName"/>
      </w:pPr>
      <w:bookmarkStart w:id="490" w:name="_Ref22025515"/>
      <w:bookmarkStart w:id="491" w:name="_Toc22744220"/>
      <w:r>
        <w:t>Soạn thảo văn bản nội bộ</w:t>
      </w:r>
      <w:bookmarkEnd w:id="490"/>
      <w:bookmarkEnd w:id="491"/>
    </w:p>
    <w:tbl>
      <w:tblPr>
        <w:tblW w:w="5000" w:type="pct"/>
        <w:tblLook w:val="04A0" w:firstRow="1" w:lastRow="0" w:firstColumn="1" w:lastColumn="0" w:noHBand="0" w:noVBand="1"/>
      </w:tblPr>
      <w:tblGrid>
        <w:gridCol w:w="5524"/>
        <w:gridCol w:w="3493"/>
      </w:tblGrid>
      <w:tr w:rsidR="00832A0C" w14:paraId="666DF035" w14:textId="77777777" w:rsidTr="00832A0C">
        <w:tc>
          <w:tcPr>
            <w:tcW w:w="3063" w:type="pct"/>
            <w:tcBorders>
              <w:top w:val="single" w:sz="4" w:space="0" w:color="000000"/>
              <w:left w:val="single" w:sz="4" w:space="0" w:color="000000"/>
              <w:bottom w:val="single" w:sz="4" w:space="0" w:color="000000"/>
              <w:right w:val="nil"/>
            </w:tcBorders>
            <w:hideMark/>
          </w:tcPr>
          <w:p w14:paraId="483328EA" w14:textId="201D6D4F" w:rsidR="00832A0C" w:rsidRDefault="00832A0C" w:rsidP="00832A0C">
            <w:pPr>
              <w:spacing w:before="60" w:line="276" w:lineRule="auto"/>
              <w:rPr>
                <w:szCs w:val="26"/>
              </w:rPr>
            </w:pPr>
            <w:r>
              <w:rPr>
                <w:b/>
                <w:szCs w:val="26"/>
              </w:rPr>
              <w:t>Tên Usecase:</w:t>
            </w:r>
            <w:r>
              <w:rPr>
                <w:szCs w:val="26"/>
              </w:rPr>
              <w:t xml:space="preserve"> </w:t>
            </w:r>
            <w:r>
              <w:t>Soạn thảo văn bản nội bộ</w:t>
            </w:r>
          </w:p>
        </w:tc>
        <w:tc>
          <w:tcPr>
            <w:tcW w:w="1937" w:type="pct"/>
            <w:tcBorders>
              <w:top w:val="single" w:sz="4" w:space="0" w:color="000000"/>
              <w:left w:val="single" w:sz="4" w:space="0" w:color="000000"/>
              <w:bottom w:val="single" w:sz="4" w:space="0" w:color="000000"/>
              <w:right w:val="single" w:sz="4" w:space="0" w:color="000000"/>
            </w:tcBorders>
            <w:hideMark/>
          </w:tcPr>
          <w:p w14:paraId="6DB57C49" w14:textId="77777777" w:rsidR="00832A0C" w:rsidRDefault="00832A0C" w:rsidP="00832A0C">
            <w:pPr>
              <w:snapToGrid w:val="0"/>
              <w:spacing w:before="60" w:line="276" w:lineRule="auto"/>
              <w:rPr>
                <w:szCs w:val="26"/>
              </w:rPr>
            </w:pPr>
            <w:r>
              <w:rPr>
                <w:b/>
                <w:szCs w:val="26"/>
              </w:rPr>
              <w:t>Mức độ BMT:</w:t>
            </w:r>
            <w:r>
              <w:rPr>
                <w:szCs w:val="26"/>
              </w:rPr>
              <w:t xml:space="preserve"> B</w:t>
            </w:r>
          </w:p>
        </w:tc>
      </w:tr>
      <w:tr w:rsidR="00832A0C" w14:paraId="1576615B" w14:textId="77777777" w:rsidTr="00832A0C">
        <w:tc>
          <w:tcPr>
            <w:tcW w:w="3063" w:type="pct"/>
            <w:tcBorders>
              <w:top w:val="single" w:sz="4" w:space="0" w:color="000000"/>
              <w:left w:val="single" w:sz="4" w:space="0" w:color="000000"/>
              <w:bottom w:val="single" w:sz="4" w:space="0" w:color="000000"/>
              <w:right w:val="nil"/>
            </w:tcBorders>
            <w:hideMark/>
          </w:tcPr>
          <w:p w14:paraId="22A50C7A" w14:textId="77777777" w:rsidR="00832A0C" w:rsidRPr="00811651" w:rsidRDefault="00832A0C" w:rsidP="00832A0C">
            <w:pPr>
              <w:snapToGrid w:val="0"/>
              <w:spacing w:before="60" w:line="276" w:lineRule="auto"/>
              <w:rPr>
                <w:szCs w:val="26"/>
              </w:rPr>
            </w:pPr>
            <w:r>
              <w:rPr>
                <w:b/>
                <w:szCs w:val="26"/>
              </w:rPr>
              <w:t xml:space="preserve">Tác nhân chính: </w:t>
            </w:r>
            <w:r>
              <w:rPr>
                <w:szCs w:val="26"/>
              </w:rPr>
              <w:t>Chuyên viên phòng</w:t>
            </w:r>
          </w:p>
        </w:tc>
        <w:tc>
          <w:tcPr>
            <w:tcW w:w="1937" w:type="pct"/>
            <w:tcBorders>
              <w:top w:val="single" w:sz="4" w:space="0" w:color="000000"/>
              <w:left w:val="single" w:sz="4" w:space="0" w:color="000000"/>
              <w:bottom w:val="single" w:sz="4" w:space="0" w:color="000000"/>
              <w:right w:val="single" w:sz="4" w:space="0" w:color="000000"/>
            </w:tcBorders>
            <w:hideMark/>
          </w:tcPr>
          <w:p w14:paraId="30DC7B63" w14:textId="77777777" w:rsidR="00832A0C" w:rsidRDefault="00832A0C" w:rsidP="00832A0C">
            <w:pPr>
              <w:snapToGrid w:val="0"/>
              <w:spacing w:before="60" w:line="276" w:lineRule="auto"/>
              <w:rPr>
                <w:szCs w:val="26"/>
              </w:rPr>
            </w:pPr>
            <w:r>
              <w:rPr>
                <w:b/>
                <w:szCs w:val="26"/>
              </w:rPr>
              <w:t xml:space="preserve">Tác nhân phụ: </w:t>
            </w:r>
            <w:r>
              <w:rPr>
                <w:szCs w:val="26"/>
              </w:rPr>
              <w:t>Hệ thống</w:t>
            </w:r>
          </w:p>
        </w:tc>
      </w:tr>
      <w:tr w:rsidR="00832A0C" w14:paraId="7ACF22E5"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7981921C" w14:textId="5EEFDA45" w:rsidR="00832A0C" w:rsidRPr="00811651" w:rsidRDefault="00832A0C" w:rsidP="00832A0C">
            <w:pPr>
              <w:spacing w:before="60" w:line="276" w:lineRule="auto"/>
              <w:rPr>
                <w:szCs w:val="26"/>
              </w:rPr>
            </w:pPr>
            <w:r>
              <w:rPr>
                <w:b/>
                <w:szCs w:val="26"/>
              </w:rPr>
              <w:t xml:space="preserve">Mô tả Usecase: </w:t>
            </w:r>
            <w:r>
              <w:rPr>
                <w:szCs w:val="26"/>
              </w:rPr>
              <w:t xml:space="preserve">Chuyên viên phòng </w:t>
            </w:r>
            <w:r>
              <w:t>soạn thảo văn bản nội bộ</w:t>
            </w:r>
          </w:p>
        </w:tc>
      </w:tr>
      <w:tr w:rsidR="00832A0C" w14:paraId="383C115F"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777AAC97" w14:textId="77777777" w:rsidR="00832A0C" w:rsidRPr="00811651" w:rsidRDefault="00832A0C" w:rsidP="00832A0C">
            <w:pPr>
              <w:snapToGrid w:val="0"/>
              <w:spacing w:before="60" w:line="276" w:lineRule="auto"/>
              <w:rPr>
                <w:szCs w:val="26"/>
              </w:rPr>
            </w:pPr>
            <w:r>
              <w:rPr>
                <w:b/>
                <w:szCs w:val="26"/>
              </w:rPr>
              <w:t xml:space="preserve">Điều kiện để bắt đầu Usecase: </w:t>
            </w:r>
            <w:r>
              <w:rPr>
                <w:szCs w:val="26"/>
              </w:rPr>
              <w:t>Chuyên viên phòng đăng nhập thành công vào hệ thống.</w:t>
            </w:r>
          </w:p>
        </w:tc>
      </w:tr>
      <w:tr w:rsidR="00832A0C" w14:paraId="24C6C995"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73732E5E" w14:textId="77F6BD14" w:rsidR="00832A0C" w:rsidRPr="00821F36" w:rsidRDefault="00832A0C" w:rsidP="00952CB7">
            <w:pPr>
              <w:snapToGrid w:val="0"/>
              <w:spacing w:before="60" w:line="276" w:lineRule="auto"/>
              <w:rPr>
                <w:szCs w:val="26"/>
              </w:rPr>
            </w:pPr>
            <w:r>
              <w:rPr>
                <w:b/>
                <w:szCs w:val="26"/>
              </w:rPr>
              <w:t xml:space="preserve">Điều kiện để kết thúc Usecase: </w:t>
            </w:r>
            <w:r>
              <w:rPr>
                <w:szCs w:val="26"/>
              </w:rPr>
              <w:t xml:space="preserve">Soạn thảo thành công văn bản </w:t>
            </w:r>
            <w:r w:rsidR="00952CB7">
              <w:rPr>
                <w:szCs w:val="26"/>
              </w:rPr>
              <w:t>nội bộ</w:t>
            </w:r>
          </w:p>
        </w:tc>
      </w:tr>
      <w:tr w:rsidR="00832A0C" w14:paraId="19AC134F" w14:textId="77777777" w:rsidTr="00832A0C">
        <w:tc>
          <w:tcPr>
            <w:tcW w:w="5000" w:type="pct"/>
            <w:gridSpan w:val="2"/>
            <w:tcBorders>
              <w:top w:val="single" w:sz="4" w:space="0" w:color="000000"/>
              <w:left w:val="single" w:sz="4" w:space="0" w:color="000000"/>
              <w:bottom w:val="single" w:sz="4" w:space="0" w:color="000000"/>
              <w:right w:val="single" w:sz="4" w:space="0" w:color="000000"/>
            </w:tcBorders>
          </w:tcPr>
          <w:p w14:paraId="79300F4D" w14:textId="77777777" w:rsidR="00832A0C" w:rsidRPr="00811651" w:rsidRDefault="00832A0C" w:rsidP="00832A0C">
            <w:pPr>
              <w:snapToGrid w:val="0"/>
              <w:spacing w:before="60" w:line="276" w:lineRule="auto"/>
              <w:rPr>
                <w:szCs w:val="26"/>
              </w:rPr>
            </w:pPr>
            <w:r>
              <w:rPr>
                <w:b/>
                <w:szCs w:val="26"/>
              </w:rPr>
              <w:t>Trình tự các sự kiện trong quá trình hoạt động của Usecase:</w:t>
            </w:r>
          </w:p>
          <w:p w14:paraId="43C7E353" w14:textId="65FD8E47" w:rsidR="00832A0C" w:rsidRPr="00BC0ECB" w:rsidRDefault="00832A0C" w:rsidP="00843B83">
            <w:pPr>
              <w:pStyle w:val="ListParagraph"/>
              <w:numPr>
                <w:ilvl w:val="0"/>
                <w:numId w:val="215"/>
              </w:numPr>
              <w:rPr>
                <w:rFonts w:eastAsia="Calibri"/>
                <w:color w:val="000000"/>
                <w:szCs w:val="26"/>
              </w:rPr>
            </w:pPr>
            <w:r w:rsidRPr="00BC0ECB">
              <w:rPr>
                <w:szCs w:val="26"/>
                <w:lang w:val="en-US"/>
              </w:rPr>
              <w:t>Chuyên viên phòng</w:t>
            </w:r>
            <w:r w:rsidRPr="00BC0ECB">
              <w:rPr>
                <w:szCs w:val="26"/>
              </w:rPr>
              <w:t xml:space="preserve"> truy cập chức năng [</w:t>
            </w:r>
            <w:r w:rsidRPr="00BC0ECB">
              <w:rPr>
                <w:szCs w:val="26"/>
                <w:lang w:val="en-US"/>
              </w:rPr>
              <w:t xml:space="preserve">Soạn thảo văn bản </w:t>
            </w:r>
            <w:r w:rsidR="00952CB7">
              <w:rPr>
                <w:szCs w:val="26"/>
                <w:lang w:val="en-US"/>
              </w:rPr>
              <w:t>nội bộ</w:t>
            </w:r>
            <w:r w:rsidRPr="00BC0ECB">
              <w:rPr>
                <w:szCs w:val="26"/>
              </w:rPr>
              <w:t>], hệ thống hiển thị</w:t>
            </w:r>
            <w:r w:rsidRPr="00BC0ECB">
              <w:rPr>
                <w:rFonts w:eastAsia="Calibri"/>
                <w:color w:val="000000"/>
                <w:szCs w:val="26"/>
                <w:lang w:val="en-US"/>
              </w:rPr>
              <w:t xml:space="preserve"> form </w:t>
            </w:r>
            <w:r>
              <w:rPr>
                <w:rFonts w:eastAsia="Calibri"/>
                <w:color w:val="000000"/>
                <w:szCs w:val="26"/>
                <w:lang w:val="en-US"/>
              </w:rPr>
              <w:t>soạn thảo nội dung</w:t>
            </w:r>
            <w:r w:rsidRPr="00BC0ECB">
              <w:rPr>
                <w:rFonts w:eastAsia="Calibri"/>
                <w:color w:val="000000"/>
                <w:szCs w:val="26"/>
                <w:lang w:val="en-US"/>
              </w:rPr>
              <w:t xml:space="preserve"> văn bả</w:t>
            </w:r>
            <w:r w:rsidR="00952CB7">
              <w:rPr>
                <w:rFonts w:eastAsia="Calibri"/>
                <w:color w:val="000000"/>
                <w:szCs w:val="26"/>
                <w:lang w:val="en-US"/>
              </w:rPr>
              <w:t>n nội bộ</w:t>
            </w:r>
            <w:r w:rsidRPr="00BC0ECB">
              <w:rPr>
                <w:rFonts w:eastAsia="Calibri"/>
                <w:color w:val="000000"/>
                <w:szCs w:val="26"/>
                <w:lang w:val="en-US"/>
              </w:rPr>
              <w:t>.</w:t>
            </w:r>
          </w:p>
          <w:p w14:paraId="6668C5C9" w14:textId="203A95E3" w:rsidR="00832A0C" w:rsidRPr="00D77BD9" w:rsidRDefault="00832A0C" w:rsidP="00843B83">
            <w:pPr>
              <w:pStyle w:val="ListParagraph"/>
              <w:numPr>
                <w:ilvl w:val="0"/>
                <w:numId w:val="215"/>
              </w:numPr>
              <w:rPr>
                <w:rFonts w:eastAsia="Calibri"/>
                <w:color w:val="000000"/>
                <w:szCs w:val="26"/>
              </w:rPr>
            </w:pPr>
            <w:r>
              <w:rPr>
                <w:rFonts w:eastAsia="Calibri"/>
                <w:color w:val="000000"/>
                <w:szCs w:val="26"/>
                <w:lang w:val="en-US"/>
              </w:rPr>
              <w:t>Chuyên viên phòng nhập các thông tin của văn bả</w:t>
            </w:r>
            <w:r w:rsidR="00952CB7">
              <w:rPr>
                <w:rFonts w:eastAsia="Calibri"/>
                <w:color w:val="000000"/>
                <w:szCs w:val="26"/>
                <w:lang w:val="en-US"/>
              </w:rPr>
              <w:t>n nội bộ, chọn danh sách các phòng ban tiếp nhận xử lý</w:t>
            </w:r>
            <w:r>
              <w:rPr>
                <w:rFonts w:eastAsia="Calibri"/>
                <w:color w:val="000000"/>
                <w:szCs w:val="26"/>
                <w:lang w:val="en-US"/>
              </w:rPr>
              <w:t>, chọn file đính kèm.</w:t>
            </w:r>
          </w:p>
          <w:p w14:paraId="5C7899AB" w14:textId="27ABD52D" w:rsidR="00832A0C" w:rsidRDefault="00832A0C" w:rsidP="00843B83">
            <w:pPr>
              <w:pStyle w:val="ListParagraph"/>
              <w:numPr>
                <w:ilvl w:val="0"/>
                <w:numId w:val="215"/>
              </w:numPr>
              <w:rPr>
                <w:rFonts w:eastAsia="Calibri"/>
                <w:color w:val="000000"/>
                <w:szCs w:val="26"/>
              </w:rPr>
            </w:pPr>
            <w:r>
              <w:rPr>
                <w:rFonts w:eastAsia="Calibri"/>
                <w:color w:val="000000"/>
                <w:szCs w:val="26"/>
                <w:lang w:val="en-US"/>
              </w:rPr>
              <w:lastRenderedPageBreak/>
              <w:t>Chuyên viên phòng nhấn chuyển cho Lãnh đạo phòng để k</w:t>
            </w:r>
            <w:r w:rsidR="00952CB7">
              <w:rPr>
                <w:rFonts w:eastAsia="Calibri"/>
                <w:color w:val="000000"/>
                <w:szCs w:val="26"/>
                <w:lang w:val="en-US"/>
              </w:rPr>
              <w:t>ý</w:t>
            </w:r>
            <w:r>
              <w:rPr>
                <w:rFonts w:eastAsia="Calibri"/>
                <w:color w:val="000000"/>
                <w:szCs w:val="26"/>
                <w:lang w:val="en-US"/>
              </w:rPr>
              <w:t xml:space="preserve"> duyệt nội dung.</w:t>
            </w:r>
          </w:p>
        </w:tc>
      </w:tr>
      <w:tr w:rsidR="00832A0C" w14:paraId="7875E7AD"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796D7D89" w14:textId="77777777" w:rsidR="00832A0C" w:rsidRPr="00811651" w:rsidRDefault="00832A0C" w:rsidP="00832A0C">
            <w:pPr>
              <w:snapToGrid w:val="0"/>
              <w:spacing w:before="60" w:line="276" w:lineRule="auto"/>
              <w:rPr>
                <w:szCs w:val="26"/>
              </w:rPr>
            </w:pPr>
            <w:r>
              <w:rPr>
                <w:b/>
                <w:szCs w:val="26"/>
              </w:rPr>
              <w:t xml:space="preserve">Hoàn cảnh sử dụng thành công cơ bản: </w:t>
            </w:r>
            <w:r>
              <w:rPr>
                <w:szCs w:val="26"/>
              </w:rPr>
              <w:t>Soạn thảo thành công văn bản đi.</w:t>
            </w:r>
          </w:p>
        </w:tc>
      </w:tr>
      <w:tr w:rsidR="00832A0C" w14:paraId="1BDCA153"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5E45E23D" w14:textId="77777777" w:rsidR="00832A0C" w:rsidRDefault="00832A0C" w:rsidP="00832A0C">
            <w:pPr>
              <w:snapToGrid w:val="0"/>
              <w:spacing w:before="60" w:line="276" w:lineRule="auto"/>
              <w:rPr>
                <w:b/>
                <w:szCs w:val="26"/>
              </w:rPr>
            </w:pPr>
            <w:r>
              <w:rPr>
                <w:b/>
                <w:szCs w:val="26"/>
              </w:rPr>
              <w:t>Hoàn cảnh sử dụng phụ (thay thế) trong trường hợp không thành công:</w:t>
            </w:r>
          </w:p>
          <w:p w14:paraId="3A052AE2" w14:textId="77777777" w:rsidR="00832A0C" w:rsidRPr="00DA4B7C" w:rsidRDefault="00832A0C" w:rsidP="00832A0C">
            <w:pPr>
              <w:pStyle w:val="ListParagraph"/>
              <w:numPr>
                <w:ilvl w:val="0"/>
                <w:numId w:val="41"/>
              </w:numPr>
              <w:snapToGrid w:val="0"/>
              <w:spacing w:before="60"/>
              <w:rPr>
                <w:szCs w:val="26"/>
              </w:rPr>
            </w:pPr>
            <w:r>
              <w:rPr>
                <w:szCs w:val="26"/>
                <w:lang w:val="en-US"/>
              </w:rPr>
              <w:t>Chuyên viên phòng nhấn nút [Lưu nháp] thì văn bản sẽ được lưu lại và ở trạng thái [Dự thảo]</w:t>
            </w:r>
          </w:p>
          <w:p w14:paraId="734AE914" w14:textId="664FE958" w:rsidR="00832A0C" w:rsidRPr="00A03508" w:rsidRDefault="00832A0C" w:rsidP="00952CB7">
            <w:pPr>
              <w:pStyle w:val="ListParagraph"/>
              <w:numPr>
                <w:ilvl w:val="0"/>
                <w:numId w:val="41"/>
              </w:numPr>
              <w:snapToGrid w:val="0"/>
              <w:spacing w:before="60"/>
              <w:rPr>
                <w:szCs w:val="26"/>
              </w:rPr>
            </w:pPr>
            <w:r>
              <w:rPr>
                <w:szCs w:val="26"/>
                <w:lang w:val="en-US"/>
              </w:rPr>
              <w:t>Chuyên viên phòng nhấn nút [Quay lại] thì sẽ hủy việc nhập văn bả</w:t>
            </w:r>
            <w:r w:rsidR="00952CB7">
              <w:rPr>
                <w:szCs w:val="26"/>
                <w:lang w:val="en-US"/>
              </w:rPr>
              <w:t>n nội bộ</w:t>
            </w:r>
            <w:r>
              <w:rPr>
                <w:szCs w:val="26"/>
                <w:lang w:val="en-US"/>
              </w:rPr>
              <w:t xml:space="preserve"> và hiển thị form mới.</w:t>
            </w:r>
          </w:p>
        </w:tc>
      </w:tr>
      <w:tr w:rsidR="00832A0C" w14:paraId="1D8BD760"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7A25A6C5" w14:textId="77777777" w:rsidR="00832A0C" w:rsidRDefault="00832A0C" w:rsidP="00832A0C">
            <w:pPr>
              <w:snapToGrid w:val="0"/>
              <w:spacing w:before="60" w:line="276" w:lineRule="auto"/>
              <w:rPr>
                <w:szCs w:val="26"/>
              </w:rPr>
            </w:pPr>
            <w:r>
              <w:rPr>
                <w:b/>
                <w:szCs w:val="26"/>
              </w:rPr>
              <w:t>Hành động liên quan sẽ xảy ra khi Usecase kết thúc:</w:t>
            </w:r>
            <w:r>
              <w:rPr>
                <w:szCs w:val="26"/>
              </w:rPr>
              <w:t xml:space="preserve"> </w:t>
            </w:r>
          </w:p>
          <w:p w14:paraId="117BC78F" w14:textId="77777777" w:rsidR="00832A0C" w:rsidRPr="00A31D7D" w:rsidRDefault="00832A0C" w:rsidP="00832A0C">
            <w:pPr>
              <w:pStyle w:val="ListParagraph"/>
              <w:numPr>
                <w:ilvl w:val="0"/>
                <w:numId w:val="41"/>
              </w:numPr>
              <w:snapToGrid w:val="0"/>
              <w:spacing w:before="60"/>
              <w:rPr>
                <w:szCs w:val="26"/>
              </w:rPr>
            </w:pPr>
            <w:r w:rsidRPr="00A31D7D">
              <w:rPr>
                <w:rFonts w:eastAsia="Times New Roman"/>
                <w:color w:val="000000"/>
                <w:szCs w:val="26"/>
              </w:rPr>
              <w:t>Văn bản đến thuộc trạng thái [Đang trình lãnh đạo Phòng].</w:t>
            </w:r>
          </w:p>
          <w:p w14:paraId="54A37351" w14:textId="668D2C07" w:rsidR="00832A0C" w:rsidRPr="00A31D7D" w:rsidRDefault="00832A0C" w:rsidP="00952CB7">
            <w:pPr>
              <w:pStyle w:val="ListParagraph"/>
              <w:numPr>
                <w:ilvl w:val="0"/>
                <w:numId w:val="41"/>
              </w:numPr>
              <w:snapToGrid w:val="0"/>
              <w:spacing w:before="60"/>
              <w:rPr>
                <w:szCs w:val="26"/>
              </w:rPr>
            </w:pPr>
            <w:r>
              <w:rPr>
                <w:rFonts w:eastAsia="Times New Roman"/>
                <w:color w:val="000000"/>
                <w:szCs w:val="26"/>
                <w:lang w:val="en-US"/>
              </w:rPr>
              <w:t xml:space="preserve">Hệ thống hiển thị form soạn thảo văn bản </w:t>
            </w:r>
            <w:r w:rsidR="00952CB7">
              <w:rPr>
                <w:rFonts w:eastAsia="Times New Roman"/>
                <w:color w:val="000000"/>
                <w:szCs w:val="26"/>
                <w:lang w:val="en-US"/>
              </w:rPr>
              <w:t>nội bộ</w:t>
            </w:r>
            <w:r>
              <w:rPr>
                <w:rFonts w:eastAsia="Times New Roman"/>
                <w:color w:val="000000"/>
                <w:szCs w:val="26"/>
                <w:lang w:val="en-US"/>
              </w:rPr>
              <w:t xml:space="preserve"> mới.</w:t>
            </w:r>
          </w:p>
        </w:tc>
      </w:tr>
      <w:tr w:rsidR="00832A0C" w14:paraId="53575462"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18D23566" w14:textId="77777777" w:rsidR="00832A0C" w:rsidRDefault="00832A0C" w:rsidP="00832A0C">
            <w:pPr>
              <w:snapToGrid w:val="0"/>
              <w:spacing w:before="60" w:line="276" w:lineRule="auto"/>
              <w:rPr>
                <w:szCs w:val="26"/>
              </w:rPr>
            </w:pPr>
            <w:r>
              <w:rPr>
                <w:b/>
                <w:szCs w:val="26"/>
              </w:rPr>
              <w:t>Các yêu cầu phi chức năng:</w:t>
            </w:r>
            <w:r>
              <w:rPr>
                <w:szCs w:val="26"/>
              </w:rPr>
              <w:t xml:space="preserve"> Không có</w:t>
            </w:r>
          </w:p>
        </w:tc>
      </w:tr>
    </w:tbl>
    <w:p w14:paraId="6AA094CE" w14:textId="77777777" w:rsidR="00832A0C" w:rsidRDefault="00832A0C" w:rsidP="00832A0C"/>
    <w:p w14:paraId="51257922" w14:textId="4E29727B" w:rsidR="00832A0C" w:rsidRDefault="00832A0C" w:rsidP="00941B88">
      <w:pPr>
        <w:pStyle w:val="UCName"/>
      </w:pPr>
      <w:bookmarkStart w:id="492" w:name="_Ref22025523"/>
      <w:bookmarkStart w:id="493" w:name="_Toc22744221"/>
      <w:r>
        <w:t>Kiểm tra và ký duyệt văn bản nội bộ</w:t>
      </w:r>
      <w:bookmarkEnd w:id="492"/>
      <w:bookmarkEnd w:id="493"/>
    </w:p>
    <w:tbl>
      <w:tblPr>
        <w:tblW w:w="5000" w:type="pct"/>
        <w:tblLook w:val="04A0" w:firstRow="1" w:lastRow="0" w:firstColumn="1" w:lastColumn="0" w:noHBand="0" w:noVBand="1"/>
      </w:tblPr>
      <w:tblGrid>
        <w:gridCol w:w="5524"/>
        <w:gridCol w:w="3493"/>
      </w:tblGrid>
      <w:tr w:rsidR="00952CB7" w14:paraId="46E82828" w14:textId="77777777" w:rsidTr="00791C75">
        <w:tc>
          <w:tcPr>
            <w:tcW w:w="3063" w:type="pct"/>
            <w:tcBorders>
              <w:top w:val="single" w:sz="4" w:space="0" w:color="000000"/>
              <w:left w:val="single" w:sz="4" w:space="0" w:color="000000"/>
              <w:bottom w:val="single" w:sz="4" w:space="0" w:color="000000"/>
              <w:right w:val="nil"/>
            </w:tcBorders>
            <w:hideMark/>
          </w:tcPr>
          <w:p w14:paraId="7CBC188F" w14:textId="76E5C787" w:rsidR="00952CB7" w:rsidRDefault="00952CB7" w:rsidP="00791C75">
            <w:pPr>
              <w:spacing w:before="60" w:line="276" w:lineRule="auto"/>
              <w:rPr>
                <w:szCs w:val="26"/>
              </w:rPr>
            </w:pPr>
            <w:r>
              <w:rPr>
                <w:b/>
                <w:szCs w:val="26"/>
              </w:rPr>
              <w:t>Tên Usecase:</w:t>
            </w:r>
            <w:r>
              <w:rPr>
                <w:szCs w:val="26"/>
              </w:rPr>
              <w:t xml:space="preserve"> </w:t>
            </w:r>
            <w:r>
              <w:t>Kiểm tra và ký duyệt văn bản nội bộ</w:t>
            </w:r>
          </w:p>
        </w:tc>
        <w:tc>
          <w:tcPr>
            <w:tcW w:w="1937" w:type="pct"/>
            <w:tcBorders>
              <w:top w:val="single" w:sz="4" w:space="0" w:color="000000"/>
              <w:left w:val="single" w:sz="4" w:space="0" w:color="000000"/>
              <w:bottom w:val="single" w:sz="4" w:space="0" w:color="000000"/>
              <w:right w:val="single" w:sz="4" w:space="0" w:color="000000"/>
            </w:tcBorders>
            <w:hideMark/>
          </w:tcPr>
          <w:p w14:paraId="57071CC9" w14:textId="77777777" w:rsidR="00952CB7" w:rsidRDefault="00952CB7" w:rsidP="00791C75">
            <w:pPr>
              <w:snapToGrid w:val="0"/>
              <w:spacing w:before="60" w:line="276" w:lineRule="auto"/>
              <w:rPr>
                <w:szCs w:val="26"/>
              </w:rPr>
            </w:pPr>
            <w:r>
              <w:rPr>
                <w:b/>
                <w:szCs w:val="26"/>
              </w:rPr>
              <w:t>Mức độ BMT:</w:t>
            </w:r>
            <w:r>
              <w:rPr>
                <w:szCs w:val="26"/>
              </w:rPr>
              <w:t xml:space="preserve"> B</w:t>
            </w:r>
          </w:p>
        </w:tc>
      </w:tr>
      <w:tr w:rsidR="00952CB7" w14:paraId="57F39CD1" w14:textId="77777777" w:rsidTr="00791C75">
        <w:tc>
          <w:tcPr>
            <w:tcW w:w="3063" w:type="pct"/>
            <w:tcBorders>
              <w:top w:val="single" w:sz="4" w:space="0" w:color="000000"/>
              <w:left w:val="single" w:sz="4" w:space="0" w:color="000000"/>
              <w:bottom w:val="single" w:sz="4" w:space="0" w:color="000000"/>
              <w:right w:val="nil"/>
            </w:tcBorders>
            <w:hideMark/>
          </w:tcPr>
          <w:p w14:paraId="535957E7" w14:textId="77777777" w:rsidR="00952CB7" w:rsidRPr="00811651" w:rsidRDefault="00952CB7" w:rsidP="00791C75">
            <w:pPr>
              <w:snapToGrid w:val="0"/>
              <w:spacing w:before="60" w:line="276" w:lineRule="auto"/>
              <w:rPr>
                <w:szCs w:val="26"/>
              </w:rPr>
            </w:pPr>
            <w:r>
              <w:rPr>
                <w:b/>
                <w:szCs w:val="26"/>
              </w:rPr>
              <w:t xml:space="preserve">Tác nhân chính: </w:t>
            </w:r>
            <w:r>
              <w:rPr>
                <w:szCs w:val="26"/>
              </w:rPr>
              <w:t>Lãnh đạo phòng</w:t>
            </w:r>
          </w:p>
        </w:tc>
        <w:tc>
          <w:tcPr>
            <w:tcW w:w="1937" w:type="pct"/>
            <w:tcBorders>
              <w:top w:val="single" w:sz="4" w:space="0" w:color="000000"/>
              <w:left w:val="single" w:sz="4" w:space="0" w:color="000000"/>
              <w:bottom w:val="single" w:sz="4" w:space="0" w:color="000000"/>
              <w:right w:val="single" w:sz="4" w:space="0" w:color="000000"/>
            </w:tcBorders>
            <w:hideMark/>
          </w:tcPr>
          <w:p w14:paraId="258E1CCD" w14:textId="77777777" w:rsidR="00952CB7" w:rsidRDefault="00952CB7" w:rsidP="00791C75">
            <w:pPr>
              <w:snapToGrid w:val="0"/>
              <w:spacing w:before="60" w:line="276" w:lineRule="auto"/>
              <w:rPr>
                <w:szCs w:val="26"/>
              </w:rPr>
            </w:pPr>
            <w:r>
              <w:rPr>
                <w:b/>
                <w:szCs w:val="26"/>
              </w:rPr>
              <w:t xml:space="preserve">Tác nhân phụ: </w:t>
            </w:r>
            <w:r>
              <w:rPr>
                <w:szCs w:val="26"/>
              </w:rPr>
              <w:t>Hệ thống</w:t>
            </w:r>
          </w:p>
        </w:tc>
      </w:tr>
      <w:tr w:rsidR="00952CB7" w14:paraId="5873248F"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37D3EE8B" w14:textId="1B745C8C" w:rsidR="00952CB7" w:rsidRPr="00811651" w:rsidRDefault="00952CB7" w:rsidP="00791C75">
            <w:pPr>
              <w:spacing w:before="60" w:line="276" w:lineRule="auto"/>
              <w:rPr>
                <w:szCs w:val="26"/>
              </w:rPr>
            </w:pPr>
            <w:r>
              <w:rPr>
                <w:b/>
                <w:szCs w:val="26"/>
              </w:rPr>
              <w:t xml:space="preserve">Mô tả Usecase: </w:t>
            </w:r>
            <w:r>
              <w:rPr>
                <w:szCs w:val="26"/>
              </w:rPr>
              <w:t xml:space="preserve">Lãnh đạo phòng </w:t>
            </w:r>
            <w:r>
              <w:t>kiểm tra và ký duyệt văn bản nội bộ</w:t>
            </w:r>
          </w:p>
        </w:tc>
      </w:tr>
      <w:tr w:rsidR="00952CB7" w14:paraId="5F0CD011"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44E6886" w14:textId="77777777" w:rsidR="00952CB7" w:rsidRPr="00811651" w:rsidRDefault="00952CB7" w:rsidP="00791C75">
            <w:pPr>
              <w:snapToGrid w:val="0"/>
              <w:spacing w:before="60" w:line="276" w:lineRule="auto"/>
              <w:rPr>
                <w:szCs w:val="26"/>
              </w:rPr>
            </w:pPr>
            <w:r>
              <w:rPr>
                <w:b/>
                <w:szCs w:val="26"/>
              </w:rPr>
              <w:t xml:space="preserve">Điều kiện để bắt đầu Usecase: </w:t>
            </w:r>
            <w:r>
              <w:rPr>
                <w:szCs w:val="26"/>
              </w:rPr>
              <w:t>Lãnh đạo phòng đăng nhập thành công vào hệ thống.</w:t>
            </w:r>
          </w:p>
        </w:tc>
      </w:tr>
      <w:tr w:rsidR="00952CB7" w14:paraId="03961905"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099711E4" w14:textId="3B1E68B3" w:rsidR="00952CB7" w:rsidRPr="00821F36" w:rsidRDefault="00952CB7" w:rsidP="00791C75">
            <w:pPr>
              <w:snapToGrid w:val="0"/>
              <w:spacing w:before="60" w:line="276" w:lineRule="auto"/>
              <w:rPr>
                <w:szCs w:val="26"/>
              </w:rPr>
            </w:pPr>
            <w:r>
              <w:rPr>
                <w:b/>
                <w:szCs w:val="26"/>
              </w:rPr>
              <w:t xml:space="preserve">Điều kiện để kết thúc Usecase: </w:t>
            </w:r>
            <w:r>
              <w:t xml:space="preserve">Kiểm duyệt </w:t>
            </w:r>
            <w:r>
              <w:rPr>
                <w:szCs w:val="26"/>
              </w:rPr>
              <w:t xml:space="preserve">thành công </w:t>
            </w:r>
            <w:r w:rsidR="005C4B6D">
              <w:rPr>
                <w:szCs w:val="26"/>
              </w:rPr>
              <w:t>văn bản nội bộ</w:t>
            </w:r>
          </w:p>
        </w:tc>
      </w:tr>
      <w:tr w:rsidR="00952CB7" w14:paraId="1DAF883F" w14:textId="77777777" w:rsidTr="00791C75">
        <w:tc>
          <w:tcPr>
            <w:tcW w:w="5000" w:type="pct"/>
            <w:gridSpan w:val="2"/>
            <w:tcBorders>
              <w:top w:val="single" w:sz="4" w:space="0" w:color="000000"/>
              <w:left w:val="single" w:sz="4" w:space="0" w:color="000000"/>
              <w:bottom w:val="single" w:sz="4" w:space="0" w:color="000000"/>
              <w:right w:val="single" w:sz="4" w:space="0" w:color="000000"/>
            </w:tcBorders>
          </w:tcPr>
          <w:p w14:paraId="304A8958" w14:textId="77777777" w:rsidR="00952CB7" w:rsidRPr="00811651" w:rsidRDefault="00952CB7" w:rsidP="00791C75">
            <w:pPr>
              <w:snapToGrid w:val="0"/>
              <w:spacing w:before="60" w:line="276" w:lineRule="auto"/>
              <w:rPr>
                <w:szCs w:val="26"/>
              </w:rPr>
            </w:pPr>
            <w:r>
              <w:rPr>
                <w:b/>
                <w:szCs w:val="26"/>
              </w:rPr>
              <w:t>Trình tự các sự kiện trong quá trình hoạt động của Usecase:</w:t>
            </w:r>
          </w:p>
          <w:p w14:paraId="3683B51C" w14:textId="53A184FB" w:rsidR="00952CB7" w:rsidRPr="00393EC2" w:rsidRDefault="00952CB7" w:rsidP="00843B83">
            <w:pPr>
              <w:pStyle w:val="ListParagraph"/>
              <w:numPr>
                <w:ilvl w:val="0"/>
                <w:numId w:val="216"/>
              </w:numPr>
              <w:rPr>
                <w:rFonts w:eastAsia="Calibri"/>
                <w:color w:val="000000"/>
                <w:szCs w:val="26"/>
              </w:rPr>
            </w:pPr>
            <w:r>
              <w:rPr>
                <w:szCs w:val="26"/>
                <w:lang w:val="en-US"/>
              </w:rPr>
              <w:t>Lãnh đạo phòng</w:t>
            </w:r>
            <w:r w:rsidRPr="00BC0ECB">
              <w:rPr>
                <w:szCs w:val="26"/>
              </w:rPr>
              <w:t xml:space="preserve"> truy cập chức năng [</w:t>
            </w:r>
            <w:r>
              <w:rPr>
                <w:szCs w:val="26"/>
                <w:lang w:val="en-US"/>
              </w:rPr>
              <w:t>V</w:t>
            </w:r>
            <w:r w:rsidRPr="00BC0ECB">
              <w:rPr>
                <w:szCs w:val="26"/>
                <w:lang w:val="en-US"/>
              </w:rPr>
              <w:t>ăn bả</w:t>
            </w:r>
            <w:r>
              <w:rPr>
                <w:szCs w:val="26"/>
                <w:lang w:val="en-US"/>
              </w:rPr>
              <w:t>n nội bộ</w:t>
            </w:r>
            <w:r w:rsidRPr="00BC0ECB">
              <w:rPr>
                <w:szCs w:val="26"/>
              </w:rPr>
              <w:t xml:space="preserve">], </w:t>
            </w:r>
            <w:r>
              <w:rPr>
                <w:szCs w:val="26"/>
                <w:lang w:val="en-US"/>
              </w:rPr>
              <w:t xml:space="preserve">hệ thống hiển thị danh sách các </w:t>
            </w:r>
            <w:r w:rsidR="005C4B6D">
              <w:rPr>
                <w:szCs w:val="26"/>
                <w:lang w:val="en-US"/>
              </w:rPr>
              <w:t>văn bản nội bộ</w:t>
            </w:r>
            <w:r>
              <w:rPr>
                <w:szCs w:val="26"/>
                <w:lang w:val="en-US"/>
              </w:rPr>
              <w:t xml:space="preserve"> được chuyển tới Lãnh đạo Phòng.</w:t>
            </w:r>
          </w:p>
          <w:p w14:paraId="75C7B93A" w14:textId="0168DFAA" w:rsidR="00952CB7" w:rsidRPr="00BC0ECB" w:rsidRDefault="00952CB7" w:rsidP="00843B83">
            <w:pPr>
              <w:pStyle w:val="ListParagraph"/>
              <w:numPr>
                <w:ilvl w:val="0"/>
                <w:numId w:val="216"/>
              </w:numPr>
              <w:rPr>
                <w:rFonts w:eastAsia="Calibri"/>
                <w:color w:val="000000"/>
                <w:szCs w:val="26"/>
              </w:rPr>
            </w:pPr>
            <w:r>
              <w:rPr>
                <w:szCs w:val="26"/>
                <w:lang w:val="en-US"/>
              </w:rPr>
              <w:t>Lãnh đạo phòng chọn [</w:t>
            </w:r>
            <w:r w:rsidR="005C4B6D">
              <w:rPr>
                <w:szCs w:val="26"/>
                <w:lang w:val="en-US"/>
              </w:rPr>
              <w:t>Ký duyệt</w:t>
            </w:r>
            <w:r>
              <w:rPr>
                <w:szCs w:val="26"/>
                <w:lang w:val="en-US"/>
              </w:rPr>
              <w:t xml:space="preserve">] tại văn bản cần xử lý, </w:t>
            </w:r>
            <w:r w:rsidRPr="00BC0ECB">
              <w:rPr>
                <w:szCs w:val="26"/>
              </w:rPr>
              <w:t>hệ thống hiển thị</w:t>
            </w:r>
            <w:r w:rsidRPr="00BC0ECB">
              <w:rPr>
                <w:rFonts w:eastAsia="Calibri"/>
                <w:color w:val="000000"/>
                <w:szCs w:val="26"/>
                <w:lang w:val="en-US"/>
              </w:rPr>
              <w:t xml:space="preserve"> form </w:t>
            </w:r>
            <w:r>
              <w:rPr>
                <w:rFonts w:eastAsia="Calibri"/>
                <w:color w:val="000000"/>
                <w:szCs w:val="26"/>
                <w:lang w:val="en-US"/>
              </w:rPr>
              <w:t>chỉnh sửa và k</w:t>
            </w:r>
            <w:r w:rsidR="005C4B6D">
              <w:rPr>
                <w:rFonts w:eastAsia="Calibri"/>
                <w:color w:val="000000"/>
                <w:szCs w:val="26"/>
                <w:lang w:val="en-US"/>
              </w:rPr>
              <w:t>ý</w:t>
            </w:r>
            <w:r>
              <w:rPr>
                <w:rFonts w:eastAsia="Calibri"/>
                <w:color w:val="000000"/>
                <w:szCs w:val="26"/>
                <w:lang w:val="en-US"/>
              </w:rPr>
              <w:t xml:space="preserve"> duyệt nội dung </w:t>
            </w:r>
            <w:r w:rsidR="005C4B6D">
              <w:rPr>
                <w:rFonts w:eastAsia="Calibri"/>
                <w:color w:val="000000"/>
                <w:szCs w:val="26"/>
                <w:lang w:val="en-US"/>
              </w:rPr>
              <w:t>văn bản nội bộ</w:t>
            </w:r>
            <w:r w:rsidRPr="00BC0ECB">
              <w:rPr>
                <w:rFonts w:eastAsia="Calibri"/>
                <w:color w:val="000000"/>
                <w:szCs w:val="26"/>
                <w:lang w:val="en-US"/>
              </w:rPr>
              <w:t>.</w:t>
            </w:r>
          </w:p>
          <w:p w14:paraId="0A19DFE8" w14:textId="02CBC1B2" w:rsidR="00952CB7" w:rsidRPr="007A23C8" w:rsidRDefault="00952CB7" w:rsidP="00843B83">
            <w:pPr>
              <w:pStyle w:val="ListParagraph"/>
              <w:numPr>
                <w:ilvl w:val="0"/>
                <w:numId w:val="216"/>
              </w:numPr>
              <w:rPr>
                <w:rFonts w:eastAsia="Calibri"/>
                <w:color w:val="000000"/>
                <w:szCs w:val="26"/>
              </w:rPr>
            </w:pPr>
            <w:r>
              <w:rPr>
                <w:rFonts w:eastAsia="Calibri"/>
                <w:color w:val="000000"/>
                <w:szCs w:val="26"/>
                <w:lang w:val="en-US"/>
              </w:rPr>
              <w:t xml:space="preserve">Lãnh đạo phòng chỉnh sửa các thông tin của </w:t>
            </w:r>
            <w:r w:rsidR="005C4B6D">
              <w:rPr>
                <w:rFonts w:eastAsia="Calibri"/>
                <w:color w:val="000000"/>
                <w:szCs w:val="26"/>
                <w:lang w:val="en-US"/>
              </w:rPr>
              <w:t>văn bản nội bộ</w:t>
            </w:r>
            <w:r>
              <w:rPr>
                <w:rFonts w:eastAsia="Calibri"/>
                <w:color w:val="000000"/>
                <w:szCs w:val="26"/>
                <w:lang w:val="en-US"/>
              </w:rPr>
              <w:t>, nhập ý kiế</w:t>
            </w:r>
            <w:r w:rsidR="005C4B6D">
              <w:rPr>
                <w:rFonts w:eastAsia="Calibri"/>
                <w:color w:val="000000"/>
                <w:szCs w:val="26"/>
                <w:lang w:val="en-US"/>
              </w:rPr>
              <w:t>n chỉ đạo</w:t>
            </w:r>
            <w:r>
              <w:rPr>
                <w:rFonts w:eastAsia="Calibri"/>
                <w:color w:val="000000"/>
                <w:szCs w:val="26"/>
                <w:lang w:val="en-US"/>
              </w:rPr>
              <w:t xml:space="preserve"> và nhấn chọn [Chuyển cho </w:t>
            </w:r>
            <w:r w:rsidR="005C4B6D">
              <w:rPr>
                <w:rFonts w:eastAsia="Calibri"/>
                <w:color w:val="000000"/>
                <w:szCs w:val="26"/>
                <w:lang w:val="en-US"/>
              </w:rPr>
              <w:t>các phòng ban/Trung tâm</w:t>
            </w:r>
            <w:r>
              <w:rPr>
                <w:rFonts w:eastAsia="Calibri"/>
                <w:color w:val="000000"/>
                <w:szCs w:val="26"/>
                <w:lang w:val="en-US"/>
              </w:rPr>
              <w:t>]</w:t>
            </w:r>
            <w:r w:rsidRPr="007A23C8">
              <w:rPr>
                <w:rFonts w:eastAsia="Calibri"/>
                <w:color w:val="000000"/>
                <w:szCs w:val="26"/>
                <w:lang w:val="en-US"/>
              </w:rPr>
              <w:t>.</w:t>
            </w:r>
          </w:p>
        </w:tc>
      </w:tr>
      <w:tr w:rsidR="00952CB7" w14:paraId="1C7D9D84"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720A9EDE" w14:textId="3615CC6B" w:rsidR="00952CB7" w:rsidRPr="00811651" w:rsidRDefault="00952CB7" w:rsidP="00791C75">
            <w:pPr>
              <w:snapToGrid w:val="0"/>
              <w:spacing w:before="60" w:line="276" w:lineRule="auto"/>
              <w:rPr>
                <w:szCs w:val="26"/>
              </w:rPr>
            </w:pPr>
            <w:r>
              <w:rPr>
                <w:b/>
                <w:szCs w:val="26"/>
              </w:rPr>
              <w:t xml:space="preserve">Hoàn cảnh sử dụng thành công cơ bản: </w:t>
            </w:r>
            <w:r>
              <w:rPr>
                <w:szCs w:val="26"/>
              </w:rPr>
              <w:t xml:space="preserve">Chuyển </w:t>
            </w:r>
            <w:r w:rsidR="005C4B6D">
              <w:rPr>
                <w:szCs w:val="26"/>
              </w:rPr>
              <w:t>văn bản nội bộ</w:t>
            </w:r>
            <w:r>
              <w:rPr>
                <w:szCs w:val="26"/>
              </w:rPr>
              <w:t xml:space="preserve"> cho </w:t>
            </w:r>
            <w:r w:rsidR="005C4B6D">
              <w:rPr>
                <w:color w:val="000000"/>
                <w:szCs w:val="26"/>
              </w:rPr>
              <w:t>các phòng ban/Trung tâm</w:t>
            </w:r>
            <w:r w:rsidR="005C4B6D">
              <w:rPr>
                <w:szCs w:val="26"/>
              </w:rPr>
              <w:t xml:space="preserve"> </w:t>
            </w:r>
            <w:r>
              <w:rPr>
                <w:szCs w:val="26"/>
              </w:rPr>
              <w:t>thành công.</w:t>
            </w:r>
          </w:p>
        </w:tc>
      </w:tr>
      <w:tr w:rsidR="00952CB7" w14:paraId="12611133"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1A1095F7" w14:textId="77777777" w:rsidR="00952CB7" w:rsidRDefault="00952CB7" w:rsidP="00791C75">
            <w:pPr>
              <w:snapToGrid w:val="0"/>
              <w:spacing w:before="60" w:line="276" w:lineRule="auto"/>
              <w:rPr>
                <w:b/>
                <w:szCs w:val="26"/>
              </w:rPr>
            </w:pPr>
            <w:r>
              <w:rPr>
                <w:b/>
                <w:szCs w:val="26"/>
              </w:rPr>
              <w:t>Hoàn cảnh sử dụng phụ (thay thế) trong trường hợp không thành công:</w:t>
            </w:r>
          </w:p>
          <w:p w14:paraId="0955E360" w14:textId="55B3A7B5" w:rsidR="00952CB7" w:rsidRPr="000731C4" w:rsidRDefault="00952CB7" w:rsidP="00791C75">
            <w:pPr>
              <w:pStyle w:val="ListParagraph"/>
              <w:numPr>
                <w:ilvl w:val="0"/>
                <w:numId w:val="41"/>
              </w:numPr>
              <w:snapToGrid w:val="0"/>
              <w:spacing w:before="60"/>
              <w:rPr>
                <w:szCs w:val="26"/>
              </w:rPr>
            </w:pPr>
            <w:r>
              <w:rPr>
                <w:szCs w:val="26"/>
                <w:lang w:val="en-US"/>
              </w:rPr>
              <w:t xml:space="preserve">Lãnh đạo phòng nhấn nút [Quay lại] thì sẽ hủy việc chỉnh sửa </w:t>
            </w:r>
            <w:r w:rsidR="005C4B6D">
              <w:rPr>
                <w:szCs w:val="26"/>
                <w:lang w:val="en-US"/>
              </w:rPr>
              <w:t>văn bản nội bộ</w:t>
            </w:r>
            <w:r>
              <w:rPr>
                <w:szCs w:val="26"/>
                <w:lang w:val="en-US"/>
              </w:rPr>
              <w:t xml:space="preserve"> và quay lại danh sách </w:t>
            </w:r>
            <w:r w:rsidR="005C4B6D">
              <w:rPr>
                <w:szCs w:val="26"/>
                <w:lang w:val="en-US"/>
              </w:rPr>
              <w:t>văn bản nội bộ</w:t>
            </w:r>
            <w:r>
              <w:rPr>
                <w:szCs w:val="26"/>
                <w:lang w:val="en-US"/>
              </w:rPr>
              <w:t>.</w:t>
            </w:r>
          </w:p>
          <w:p w14:paraId="3F0087A8" w14:textId="537FB200" w:rsidR="00952CB7" w:rsidRPr="00A03508" w:rsidRDefault="00952CB7" w:rsidP="005C4B6D">
            <w:pPr>
              <w:pStyle w:val="ListParagraph"/>
              <w:numPr>
                <w:ilvl w:val="0"/>
                <w:numId w:val="41"/>
              </w:numPr>
              <w:snapToGrid w:val="0"/>
              <w:spacing w:before="60"/>
              <w:rPr>
                <w:szCs w:val="26"/>
              </w:rPr>
            </w:pPr>
            <w:r>
              <w:rPr>
                <w:szCs w:val="26"/>
                <w:lang w:val="en-US"/>
              </w:rPr>
              <w:t>Lãnh đạo phòng nhấn nút [Trả lại]</w:t>
            </w:r>
            <w:r w:rsidR="005C4B6D">
              <w:rPr>
                <w:szCs w:val="26"/>
                <w:lang w:val="en-US"/>
              </w:rPr>
              <w:t>, nhập nội dung chỉ đạo thực hiện.</w:t>
            </w:r>
            <w:r>
              <w:rPr>
                <w:szCs w:val="26"/>
                <w:lang w:val="en-US"/>
              </w:rPr>
              <w:t xml:space="preserve"> </w:t>
            </w:r>
            <w:r w:rsidR="005C4B6D">
              <w:rPr>
                <w:szCs w:val="26"/>
                <w:lang w:val="en-US"/>
              </w:rPr>
              <w:t>Văn bản nội bộ</w:t>
            </w:r>
            <w:r>
              <w:rPr>
                <w:szCs w:val="26"/>
                <w:lang w:val="en-US"/>
              </w:rPr>
              <w:t xml:space="preserve"> được chuyển lại cho Chuyên viên phòng, văn bản sẽ ở trạng thái [Trả lại cho Chuyên viên phòng] và quay lại danh sách </w:t>
            </w:r>
            <w:r w:rsidR="005C4B6D">
              <w:rPr>
                <w:szCs w:val="26"/>
                <w:lang w:val="en-US"/>
              </w:rPr>
              <w:t>văn bản nội bộ</w:t>
            </w:r>
            <w:r>
              <w:rPr>
                <w:szCs w:val="26"/>
                <w:lang w:val="en-US"/>
              </w:rPr>
              <w:t>.</w:t>
            </w:r>
          </w:p>
        </w:tc>
      </w:tr>
      <w:tr w:rsidR="00952CB7" w14:paraId="077D0C70"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30DD8AD9" w14:textId="77777777" w:rsidR="00952CB7" w:rsidRDefault="00952CB7" w:rsidP="00791C75">
            <w:pPr>
              <w:snapToGrid w:val="0"/>
              <w:spacing w:before="60" w:line="276" w:lineRule="auto"/>
              <w:rPr>
                <w:szCs w:val="26"/>
              </w:rPr>
            </w:pPr>
            <w:r>
              <w:rPr>
                <w:b/>
                <w:szCs w:val="26"/>
              </w:rPr>
              <w:t>Hành động liên quan sẽ xảy ra khi Usecase kết thúc:</w:t>
            </w:r>
            <w:r>
              <w:rPr>
                <w:szCs w:val="26"/>
              </w:rPr>
              <w:t xml:space="preserve"> </w:t>
            </w:r>
          </w:p>
          <w:p w14:paraId="3E247EF3" w14:textId="796D2FC7" w:rsidR="00952CB7" w:rsidRPr="00A31D7D" w:rsidRDefault="00952CB7" w:rsidP="00791C75">
            <w:pPr>
              <w:pStyle w:val="ListParagraph"/>
              <w:numPr>
                <w:ilvl w:val="0"/>
                <w:numId w:val="41"/>
              </w:numPr>
              <w:snapToGrid w:val="0"/>
              <w:spacing w:before="60"/>
              <w:rPr>
                <w:szCs w:val="26"/>
              </w:rPr>
            </w:pPr>
            <w:r w:rsidRPr="00A31D7D">
              <w:rPr>
                <w:rFonts w:eastAsia="Times New Roman"/>
                <w:color w:val="000000"/>
                <w:szCs w:val="26"/>
              </w:rPr>
              <w:lastRenderedPageBreak/>
              <w:t>Văn bản đến thuộc trạng thái [</w:t>
            </w:r>
            <w:r w:rsidR="005C4B6D">
              <w:rPr>
                <w:rFonts w:eastAsia="Times New Roman"/>
                <w:color w:val="000000"/>
                <w:szCs w:val="26"/>
                <w:lang w:val="en-US"/>
              </w:rPr>
              <w:t>Đã chuyển cho các phòng ban/Trung tâm xử lý</w:t>
            </w:r>
            <w:r w:rsidRPr="00A31D7D">
              <w:rPr>
                <w:rFonts w:eastAsia="Times New Roman"/>
                <w:color w:val="000000"/>
                <w:szCs w:val="26"/>
              </w:rPr>
              <w:t>].</w:t>
            </w:r>
          </w:p>
          <w:p w14:paraId="1926FB22" w14:textId="551C6F5A" w:rsidR="00952CB7" w:rsidRPr="00A31D7D" w:rsidRDefault="00952CB7" w:rsidP="005C4B6D">
            <w:pPr>
              <w:pStyle w:val="ListParagraph"/>
              <w:numPr>
                <w:ilvl w:val="0"/>
                <w:numId w:val="41"/>
              </w:numPr>
              <w:snapToGrid w:val="0"/>
              <w:spacing w:before="60"/>
              <w:rPr>
                <w:szCs w:val="26"/>
              </w:rPr>
            </w:pPr>
            <w:r>
              <w:rPr>
                <w:rFonts w:eastAsia="Times New Roman"/>
                <w:color w:val="000000"/>
                <w:szCs w:val="26"/>
                <w:lang w:val="en-US"/>
              </w:rPr>
              <w:t xml:space="preserve">Hệ thống hiển thị danh sách các </w:t>
            </w:r>
            <w:r w:rsidR="005C4B6D">
              <w:rPr>
                <w:rFonts w:eastAsia="Times New Roman"/>
                <w:color w:val="000000"/>
                <w:szCs w:val="26"/>
                <w:lang w:val="en-US"/>
              </w:rPr>
              <w:t>văn bản nội bộ</w:t>
            </w:r>
            <w:r>
              <w:rPr>
                <w:rFonts w:eastAsia="Times New Roman"/>
                <w:color w:val="000000"/>
                <w:szCs w:val="26"/>
                <w:lang w:val="en-US"/>
              </w:rPr>
              <w:t xml:space="preserve"> và văn bản vừa </w:t>
            </w:r>
            <w:r w:rsidR="005C4B6D">
              <w:rPr>
                <w:rFonts w:eastAsia="Times New Roman"/>
                <w:color w:val="000000"/>
                <w:szCs w:val="26"/>
                <w:lang w:val="en-US"/>
              </w:rPr>
              <w:t>ký duyệt</w:t>
            </w:r>
            <w:r>
              <w:rPr>
                <w:rFonts w:eastAsia="Times New Roman"/>
                <w:color w:val="000000"/>
                <w:szCs w:val="26"/>
                <w:lang w:val="en-US"/>
              </w:rPr>
              <w:t xml:space="preserve"> được cập nhật lại trạng thái.</w:t>
            </w:r>
          </w:p>
        </w:tc>
      </w:tr>
      <w:tr w:rsidR="00952CB7" w14:paraId="7EF335A1"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6352EA4B" w14:textId="77777777" w:rsidR="00952CB7" w:rsidRDefault="00952CB7" w:rsidP="00791C75">
            <w:pPr>
              <w:snapToGrid w:val="0"/>
              <w:spacing w:before="60" w:line="276" w:lineRule="auto"/>
              <w:rPr>
                <w:szCs w:val="26"/>
              </w:rPr>
            </w:pPr>
            <w:r>
              <w:rPr>
                <w:b/>
                <w:szCs w:val="26"/>
              </w:rPr>
              <w:t>Các yêu cầu phi chức năng:</w:t>
            </w:r>
            <w:r>
              <w:rPr>
                <w:szCs w:val="26"/>
              </w:rPr>
              <w:t xml:space="preserve"> Không có</w:t>
            </w:r>
          </w:p>
        </w:tc>
      </w:tr>
    </w:tbl>
    <w:p w14:paraId="535D6164" w14:textId="77777777" w:rsidR="00952CB7" w:rsidRDefault="00952CB7" w:rsidP="00952CB7"/>
    <w:p w14:paraId="453CF255" w14:textId="2177DE1E" w:rsidR="00832A0C" w:rsidRDefault="00832A0C" w:rsidP="00941B88">
      <w:pPr>
        <w:pStyle w:val="UCName"/>
      </w:pPr>
      <w:bookmarkStart w:id="494" w:name="_Ref22025533"/>
      <w:bookmarkStart w:id="495" w:name="_Toc22744222"/>
      <w:r>
        <w:t>Tiếp nhận, phân công xử lý văn bản nội bộ</w:t>
      </w:r>
      <w:bookmarkEnd w:id="494"/>
      <w:bookmarkEnd w:id="495"/>
    </w:p>
    <w:tbl>
      <w:tblPr>
        <w:tblW w:w="5000" w:type="pct"/>
        <w:tblLook w:val="04A0" w:firstRow="1" w:lastRow="0" w:firstColumn="1" w:lastColumn="0" w:noHBand="0" w:noVBand="1"/>
      </w:tblPr>
      <w:tblGrid>
        <w:gridCol w:w="5524"/>
        <w:gridCol w:w="3493"/>
      </w:tblGrid>
      <w:tr w:rsidR="005C4B6D" w14:paraId="5C9A0487" w14:textId="77777777" w:rsidTr="00791C75">
        <w:tc>
          <w:tcPr>
            <w:tcW w:w="3063" w:type="pct"/>
            <w:tcBorders>
              <w:top w:val="single" w:sz="4" w:space="0" w:color="000000"/>
              <w:left w:val="single" w:sz="4" w:space="0" w:color="000000"/>
              <w:bottom w:val="single" w:sz="4" w:space="0" w:color="000000"/>
              <w:right w:val="nil"/>
            </w:tcBorders>
            <w:hideMark/>
          </w:tcPr>
          <w:p w14:paraId="1442F660" w14:textId="2DB3DAFD" w:rsidR="005C4B6D" w:rsidRDefault="005C4B6D" w:rsidP="00791C75">
            <w:pPr>
              <w:spacing w:before="60" w:line="276" w:lineRule="auto"/>
              <w:rPr>
                <w:szCs w:val="26"/>
              </w:rPr>
            </w:pPr>
            <w:r>
              <w:rPr>
                <w:b/>
                <w:szCs w:val="26"/>
              </w:rPr>
              <w:t>Tên Usecase:</w:t>
            </w:r>
            <w:r>
              <w:rPr>
                <w:szCs w:val="26"/>
              </w:rPr>
              <w:t xml:space="preserve"> </w:t>
            </w:r>
            <w:r>
              <w:t>Tiếp nhận, phân công xử lý văn bản nội bộ</w:t>
            </w:r>
          </w:p>
        </w:tc>
        <w:tc>
          <w:tcPr>
            <w:tcW w:w="1937" w:type="pct"/>
            <w:tcBorders>
              <w:top w:val="single" w:sz="4" w:space="0" w:color="000000"/>
              <w:left w:val="single" w:sz="4" w:space="0" w:color="000000"/>
              <w:bottom w:val="single" w:sz="4" w:space="0" w:color="000000"/>
              <w:right w:val="single" w:sz="4" w:space="0" w:color="000000"/>
            </w:tcBorders>
            <w:hideMark/>
          </w:tcPr>
          <w:p w14:paraId="67F27C5E" w14:textId="77777777" w:rsidR="005C4B6D" w:rsidRDefault="005C4B6D" w:rsidP="00791C75">
            <w:pPr>
              <w:snapToGrid w:val="0"/>
              <w:spacing w:before="60" w:line="276" w:lineRule="auto"/>
              <w:rPr>
                <w:szCs w:val="26"/>
              </w:rPr>
            </w:pPr>
            <w:r>
              <w:rPr>
                <w:b/>
                <w:szCs w:val="26"/>
              </w:rPr>
              <w:t>Mức độ BMT:</w:t>
            </w:r>
            <w:r>
              <w:rPr>
                <w:szCs w:val="26"/>
              </w:rPr>
              <w:t xml:space="preserve"> B</w:t>
            </w:r>
          </w:p>
        </w:tc>
      </w:tr>
      <w:tr w:rsidR="005C4B6D" w14:paraId="778F86A7" w14:textId="77777777" w:rsidTr="00791C75">
        <w:tc>
          <w:tcPr>
            <w:tcW w:w="3063" w:type="pct"/>
            <w:tcBorders>
              <w:top w:val="single" w:sz="4" w:space="0" w:color="000000"/>
              <w:left w:val="single" w:sz="4" w:space="0" w:color="000000"/>
              <w:bottom w:val="single" w:sz="4" w:space="0" w:color="000000"/>
              <w:right w:val="nil"/>
            </w:tcBorders>
            <w:hideMark/>
          </w:tcPr>
          <w:p w14:paraId="1BAC9BD7" w14:textId="77777777" w:rsidR="005C4B6D" w:rsidRPr="00811651" w:rsidRDefault="005C4B6D" w:rsidP="00791C75">
            <w:pPr>
              <w:snapToGrid w:val="0"/>
              <w:spacing w:before="60" w:line="276" w:lineRule="auto"/>
              <w:rPr>
                <w:szCs w:val="26"/>
              </w:rPr>
            </w:pPr>
            <w:r>
              <w:rPr>
                <w:b/>
                <w:szCs w:val="26"/>
              </w:rPr>
              <w:t xml:space="preserve">Tác nhân chính: </w:t>
            </w:r>
            <w:r>
              <w:rPr>
                <w:szCs w:val="26"/>
              </w:rPr>
              <w:t>Lãnh đạo Phòng</w:t>
            </w:r>
          </w:p>
        </w:tc>
        <w:tc>
          <w:tcPr>
            <w:tcW w:w="1937" w:type="pct"/>
            <w:tcBorders>
              <w:top w:val="single" w:sz="4" w:space="0" w:color="000000"/>
              <w:left w:val="single" w:sz="4" w:space="0" w:color="000000"/>
              <w:bottom w:val="single" w:sz="4" w:space="0" w:color="000000"/>
              <w:right w:val="single" w:sz="4" w:space="0" w:color="000000"/>
            </w:tcBorders>
            <w:hideMark/>
          </w:tcPr>
          <w:p w14:paraId="47E3570E" w14:textId="77777777" w:rsidR="005C4B6D" w:rsidRDefault="005C4B6D" w:rsidP="00791C75">
            <w:pPr>
              <w:snapToGrid w:val="0"/>
              <w:spacing w:before="60" w:line="276" w:lineRule="auto"/>
              <w:rPr>
                <w:szCs w:val="26"/>
              </w:rPr>
            </w:pPr>
            <w:r>
              <w:rPr>
                <w:b/>
                <w:szCs w:val="26"/>
              </w:rPr>
              <w:t xml:space="preserve">Tác nhân phụ: </w:t>
            </w:r>
            <w:r>
              <w:rPr>
                <w:szCs w:val="26"/>
              </w:rPr>
              <w:t>Hệ thống</w:t>
            </w:r>
          </w:p>
        </w:tc>
      </w:tr>
      <w:tr w:rsidR="005C4B6D" w14:paraId="6D77D5A2"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82DBB50" w14:textId="08C8413B" w:rsidR="005C4B6D" w:rsidRPr="00811651" w:rsidRDefault="005C4B6D" w:rsidP="005C4B6D">
            <w:pPr>
              <w:spacing w:before="60" w:line="276" w:lineRule="auto"/>
              <w:rPr>
                <w:szCs w:val="26"/>
              </w:rPr>
            </w:pPr>
            <w:r>
              <w:rPr>
                <w:b/>
                <w:szCs w:val="26"/>
              </w:rPr>
              <w:t xml:space="preserve">Mô tả Usecase: </w:t>
            </w:r>
            <w:r>
              <w:rPr>
                <w:szCs w:val="26"/>
              </w:rPr>
              <w:t xml:space="preserve">Lãnh đạo Phòng </w:t>
            </w:r>
            <w:r>
              <w:t>tiếp nhận, phân công xử lý văn bản nội bộ</w:t>
            </w:r>
          </w:p>
        </w:tc>
      </w:tr>
      <w:tr w:rsidR="005C4B6D" w14:paraId="780D7CC6"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294BA56F" w14:textId="77777777" w:rsidR="005C4B6D" w:rsidRDefault="005C4B6D" w:rsidP="00791C75">
            <w:pPr>
              <w:snapToGrid w:val="0"/>
              <w:spacing w:before="60" w:line="276" w:lineRule="auto"/>
              <w:rPr>
                <w:b/>
                <w:szCs w:val="26"/>
              </w:rPr>
            </w:pPr>
            <w:r>
              <w:rPr>
                <w:b/>
                <w:szCs w:val="26"/>
              </w:rPr>
              <w:t xml:space="preserve">Điều kiện để bắt đầu Usecase: </w:t>
            </w:r>
          </w:p>
          <w:p w14:paraId="56165748" w14:textId="77777777" w:rsidR="005C4B6D" w:rsidRDefault="005C4B6D" w:rsidP="00791C75">
            <w:pPr>
              <w:pStyle w:val="ListParagraph"/>
              <w:numPr>
                <w:ilvl w:val="0"/>
                <w:numId w:val="41"/>
              </w:numPr>
              <w:snapToGrid w:val="0"/>
              <w:spacing w:before="60"/>
              <w:rPr>
                <w:szCs w:val="26"/>
              </w:rPr>
            </w:pPr>
            <w:r w:rsidRPr="00F80CB9">
              <w:rPr>
                <w:szCs w:val="26"/>
              </w:rPr>
              <w:t xml:space="preserve">Lãnh đạo </w:t>
            </w:r>
            <w:r>
              <w:rPr>
                <w:szCs w:val="26"/>
              </w:rPr>
              <w:t>Phòng</w:t>
            </w:r>
            <w:r w:rsidRPr="00F80CB9">
              <w:rPr>
                <w:szCs w:val="26"/>
              </w:rPr>
              <w:t xml:space="preserve"> đăng nhập thành công vào hệ thống.</w:t>
            </w:r>
          </w:p>
          <w:p w14:paraId="321F5BB2" w14:textId="43C89817" w:rsidR="005C4B6D" w:rsidRPr="00F80CB9" w:rsidRDefault="005C4B6D" w:rsidP="005C4B6D">
            <w:pPr>
              <w:pStyle w:val="ListParagraph"/>
              <w:numPr>
                <w:ilvl w:val="0"/>
                <w:numId w:val="41"/>
              </w:numPr>
              <w:snapToGrid w:val="0"/>
              <w:spacing w:before="60"/>
              <w:rPr>
                <w:szCs w:val="26"/>
              </w:rPr>
            </w:pPr>
            <w:r>
              <w:rPr>
                <w:szCs w:val="26"/>
                <w:lang w:val="en-US"/>
              </w:rPr>
              <w:t>Có văn bản nội bộ được phân công cho Phòng ban/Trung tâm xử lý</w:t>
            </w:r>
          </w:p>
        </w:tc>
      </w:tr>
      <w:tr w:rsidR="005C4B6D" w14:paraId="0959AC3E"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3878B237" w14:textId="15807282" w:rsidR="005C4B6D" w:rsidRPr="00821F36" w:rsidRDefault="005C4B6D" w:rsidP="00791C75">
            <w:pPr>
              <w:snapToGrid w:val="0"/>
              <w:spacing w:before="60" w:line="276" w:lineRule="auto"/>
              <w:rPr>
                <w:szCs w:val="26"/>
              </w:rPr>
            </w:pPr>
            <w:r>
              <w:rPr>
                <w:b/>
                <w:szCs w:val="26"/>
              </w:rPr>
              <w:t xml:space="preserve">Điều kiện để kết thúc Usecase: </w:t>
            </w:r>
            <w:r>
              <w:t>Xác nhận xử lý văn bản nội bộ</w:t>
            </w:r>
            <w:r>
              <w:rPr>
                <w:szCs w:val="26"/>
              </w:rPr>
              <w:t>.</w:t>
            </w:r>
          </w:p>
        </w:tc>
      </w:tr>
      <w:tr w:rsidR="005C4B6D" w14:paraId="0B7B575E" w14:textId="77777777" w:rsidTr="00791C75">
        <w:tc>
          <w:tcPr>
            <w:tcW w:w="5000" w:type="pct"/>
            <w:gridSpan w:val="2"/>
            <w:tcBorders>
              <w:top w:val="single" w:sz="4" w:space="0" w:color="000000"/>
              <w:left w:val="single" w:sz="4" w:space="0" w:color="000000"/>
              <w:bottom w:val="single" w:sz="4" w:space="0" w:color="000000"/>
              <w:right w:val="single" w:sz="4" w:space="0" w:color="000000"/>
            </w:tcBorders>
          </w:tcPr>
          <w:p w14:paraId="50318C35" w14:textId="77777777" w:rsidR="005C4B6D" w:rsidRPr="00811651" w:rsidRDefault="005C4B6D" w:rsidP="00791C75">
            <w:pPr>
              <w:snapToGrid w:val="0"/>
              <w:spacing w:before="60" w:line="276" w:lineRule="auto"/>
              <w:rPr>
                <w:szCs w:val="26"/>
              </w:rPr>
            </w:pPr>
            <w:r>
              <w:rPr>
                <w:b/>
                <w:szCs w:val="26"/>
              </w:rPr>
              <w:t>Trình tự các sự kiện trong quá trình hoạt động của Usecase:</w:t>
            </w:r>
          </w:p>
          <w:p w14:paraId="17DCA440" w14:textId="60DF552F" w:rsidR="005C4B6D" w:rsidRPr="00116297" w:rsidRDefault="005C4B6D" w:rsidP="00843B83">
            <w:pPr>
              <w:pStyle w:val="ListParagraph"/>
              <w:numPr>
                <w:ilvl w:val="0"/>
                <w:numId w:val="217"/>
              </w:numPr>
              <w:rPr>
                <w:rFonts w:eastAsia="Calibri"/>
                <w:color w:val="000000"/>
                <w:szCs w:val="26"/>
              </w:rPr>
            </w:pPr>
            <w:r>
              <w:rPr>
                <w:szCs w:val="26"/>
                <w:lang w:val="en-US"/>
              </w:rPr>
              <w:t>Lãnh đạo Phòng</w:t>
            </w:r>
            <w:r>
              <w:rPr>
                <w:szCs w:val="26"/>
              </w:rPr>
              <w:t xml:space="preserve"> truy cập chức năng [</w:t>
            </w:r>
            <w:r>
              <w:rPr>
                <w:szCs w:val="26"/>
                <w:lang w:val="en-US"/>
              </w:rPr>
              <w:t>Văn bản nội bộ</w:t>
            </w:r>
            <w:r>
              <w:rPr>
                <w:szCs w:val="26"/>
              </w:rPr>
              <w:t xml:space="preserve">], hệ thống hiển thị danh sách các văn bản nội bộ </w:t>
            </w:r>
            <w:r>
              <w:rPr>
                <w:szCs w:val="26"/>
                <w:lang w:val="en-US"/>
              </w:rPr>
              <w:t>được chuyển tới Lãnh đạo Phòng của các phòng ban và Trung tâm.</w:t>
            </w:r>
          </w:p>
          <w:p w14:paraId="0695DA4F" w14:textId="72D3CD54" w:rsidR="005C4B6D" w:rsidRPr="00D77BD9" w:rsidRDefault="005C4B6D" w:rsidP="00843B83">
            <w:pPr>
              <w:pStyle w:val="ListParagraph"/>
              <w:numPr>
                <w:ilvl w:val="0"/>
                <w:numId w:val="217"/>
              </w:numPr>
              <w:rPr>
                <w:rFonts w:eastAsia="Calibri"/>
                <w:color w:val="000000"/>
                <w:szCs w:val="26"/>
              </w:rPr>
            </w:pPr>
            <w:r>
              <w:rPr>
                <w:rFonts w:eastAsia="Calibri"/>
                <w:color w:val="000000"/>
                <w:szCs w:val="26"/>
                <w:lang w:val="en-US"/>
              </w:rPr>
              <w:t>Lãnh đạo Phòng chọn chức năng [Tiếp nhận xử lý] tại văn bản được phân công, hệ thống hiển thị nội dung văn bản nội bộ và form nhập nội dung phân công xử lý.</w:t>
            </w:r>
          </w:p>
          <w:p w14:paraId="3DE4BEDF" w14:textId="5F934ABA" w:rsidR="005C4B6D" w:rsidRPr="000D0487" w:rsidRDefault="005C4B6D" w:rsidP="00843B83">
            <w:pPr>
              <w:pStyle w:val="ListParagraph"/>
              <w:numPr>
                <w:ilvl w:val="0"/>
                <w:numId w:val="217"/>
              </w:numPr>
              <w:rPr>
                <w:rFonts w:eastAsia="Calibri"/>
                <w:color w:val="000000"/>
                <w:szCs w:val="26"/>
              </w:rPr>
            </w:pPr>
            <w:r>
              <w:rPr>
                <w:rFonts w:eastAsia="Calibri"/>
                <w:color w:val="000000"/>
                <w:szCs w:val="26"/>
                <w:lang w:val="en-US"/>
              </w:rPr>
              <w:t>Lãnh đạo Phòng nhập nội dung phân công xử lý, chọn chuyên viên xử lý và nhấn nút [Phân công xử lý].</w:t>
            </w:r>
          </w:p>
        </w:tc>
      </w:tr>
      <w:tr w:rsidR="005C4B6D" w14:paraId="6A7A57C7"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15D36946" w14:textId="79A72B0E" w:rsidR="005C4B6D" w:rsidRPr="00811651" w:rsidRDefault="005C4B6D" w:rsidP="005C4B6D">
            <w:pPr>
              <w:snapToGrid w:val="0"/>
              <w:spacing w:before="60" w:line="276" w:lineRule="auto"/>
              <w:rPr>
                <w:szCs w:val="26"/>
              </w:rPr>
            </w:pPr>
            <w:r>
              <w:rPr>
                <w:b/>
                <w:szCs w:val="26"/>
              </w:rPr>
              <w:t xml:space="preserve">Hoàn cảnh sử dụng thành công cơ bản: </w:t>
            </w:r>
            <w:r>
              <w:t>Phân công xử lý văn bản nội bộ cho chuyên viên của phòng</w:t>
            </w:r>
            <w:r>
              <w:rPr>
                <w:szCs w:val="26"/>
              </w:rPr>
              <w:t>.</w:t>
            </w:r>
          </w:p>
        </w:tc>
      </w:tr>
      <w:tr w:rsidR="005C4B6D" w14:paraId="7E59FE59"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728653B8" w14:textId="77777777" w:rsidR="005C4B6D" w:rsidRDefault="005C4B6D" w:rsidP="00791C75">
            <w:pPr>
              <w:snapToGrid w:val="0"/>
              <w:spacing w:before="60" w:line="276" w:lineRule="auto"/>
              <w:rPr>
                <w:b/>
                <w:szCs w:val="26"/>
              </w:rPr>
            </w:pPr>
            <w:r>
              <w:rPr>
                <w:b/>
                <w:szCs w:val="26"/>
              </w:rPr>
              <w:t>Hoàn cảnh sử dụng phụ (thay thế) trong trường hợp không thành công:</w:t>
            </w:r>
          </w:p>
          <w:p w14:paraId="26469F4C" w14:textId="0C9CE0AC" w:rsidR="005C4B6D" w:rsidRPr="00DA4B7C" w:rsidRDefault="005C4B6D" w:rsidP="00791C75">
            <w:pPr>
              <w:pStyle w:val="ListParagraph"/>
              <w:numPr>
                <w:ilvl w:val="0"/>
                <w:numId w:val="41"/>
              </w:numPr>
              <w:snapToGrid w:val="0"/>
              <w:spacing w:before="60"/>
              <w:rPr>
                <w:szCs w:val="26"/>
              </w:rPr>
            </w:pPr>
            <w:r>
              <w:rPr>
                <w:szCs w:val="26"/>
                <w:lang w:val="en-US"/>
              </w:rPr>
              <w:t>Lãnh đạo Phòng nhấn nút [Quay lại] thì sẽ hủy việc tiếp nhận văn bản nội bộ và quay lại danh sách văn bản.</w:t>
            </w:r>
          </w:p>
        </w:tc>
      </w:tr>
      <w:tr w:rsidR="005C4B6D" w14:paraId="01ED3962"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D7F9112" w14:textId="0956C564" w:rsidR="005C4B6D" w:rsidRDefault="005C4B6D" w:rsidP="00791C75">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Văn bản nội bộ thuộc trạng thái [Phòng ban đang xử lý].</w:t>
            </w:r>
          </w:p>
        </w:tc>
      </w:tr>
      <w:tr w:rsidR="005C4B6D" w14:paraId="30D2370A"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04BF0FEA" w14:textId="77777777" w:rsidR="005C4B6D" w:rsidRDefault="005C4B6D" w:rsidP="00791C75">
            <w:pPr>
              <w:snapToGrid w:val="0"/>
              <w:spacing w:before="60" w:line="276" w:lineRule="auto"/>
              <w:rPr>
                <w:szCs w:val="26"/>
              </w:rPr>
            </w:pPr>
            <w:r>
              <w:rPr>
                <w:b/>
                <w:szCs w:val="26"/>
              </w:rPr>
              <w:t>Các yêu cầu phi chức năng:</w:t>
            </w:r>
            <w:r>
              <w:rPr>
                <w:szCs w:val="26"/>
              </w:rPr>
              <w:t xml:space="preserve"> Không có</w:t>
            </w:r>
          </w:p>
        </w:tc>
      </w:tr>
    </w:tbl>
    <w:p w14:paraId="0DC56A8F" w14:textId="77777777" w:rsidR="00832A0C" w:rsidRDefault="00832A0C" w:rsidP="00832A0C">
      <w:pPr>
        <w:pStyle w:val="ListParagraph"/>
      </w:pPr>
    </w:p>
    <w:p w14:paraId="2719BD17" w14:textId="0E90F8AC" w:rsidR="00832A0C" w:rsidRDefault="00832A0C" w:rsidP="00941B88">
      <w:pPr>
        <w:pStyle w:val="UCName"/>
      </w:pPr>
      <w:bookmarkStart w:id="496" w:name="_Ref22025542"/>
      <w:bookmarkStart w:id="497" w:name="_Toc22744223"/>
      <w:r>
        <w:t>Tiếp nhận và thực hiện văn bản nội bộ</w:t>
      </w:r>
      <w:bookmarkEnd w:id="496"/>
      <w:bookmarkEnd w:id="497"/>
    </w:p>
    <w:tbl>
      <w:tblPr>
        <w:tblW w:w="5000" w:type="pct"/>
        <w:tblLook w:val="04A0" w:firstRow="1" w:lastRow="0" w:firstColumn="1" w:lastColumn="0" w:noHBand="0" w:noVBand="1"/>
      </w:tblPr>
      <w:tblGrid>
        <w:gridCol w:w="5524"/>
        <w:gridCol w:w="3493"/>
      </w:tblGrid>
      <w:tr w:rsidR="00781BF6" w14:paraId="3CD29AF3" w14:textId="77777777" w:rsidTr="00791C75">
        <w:tc>
          <w:tcPr>
            <w:tcW w:w="3063" w:type="pct"/>
            <w:tcBorders>
              <w:top w:val="single" w:sz="4" w:space="0" w:color="000000"/>
              <w:left w:val="single" w:sz="4" w:space="0" w:color="000000"/>
              <w:bottom w:val="single" w:sz="4" w:space="0" w:color="000000"/>
              <w:right w:val="nil"/>
            </w:tcBorders>
            <w:hideMark/>
          </w:tcPr>
          <w:p w14:paraId="72D23A0B" w14:textId="0A2DC6E3" w:rsidR="00781BF6" w:rsidRDefault="00781BF6" w:rsidP="00791C75">
            <w:pPr>
              <w:spacing w:before="60" w:line="276" w:lineRule="auto"/>
              <w:rPr>
                <w:szCs w:val="26"/>
              </w:rPr>
            </w:pPr>
            <w:r>
              <w:rPr>
                <w:b/>
                <w:szCs w:val="26"/>
              </w:rPr>
              <w:lastRenderedPageBreak/>
              <w:t>Tên Usecase:</w:t>
            </w:r>
            <w:r>
              <w:rPr>
                <w:szCs w:val="26"/>
              </w:rPr>
              <w:t xml:space="preserve"> </w:t>
            </w:r>
            <w:r>
              <w:t>Tiếp nhận và thực hiện văn bản nội bộ</w:t>
            </w:r>
          </w:p>
        </w:tc>
        <w:tc>
          <w:tcPr>
            <w:tcW w:w="1937" w:type="pct"/>
            <w:tcBorders>
              <w:top w:val="single" w:sz="4" w:space="0" w:color="000000"/>
              <w:left w:val="single" w:sz="4" w:space="0" w:color="000000"/>
              <w:bottom w:val="single" w:sz="4" w:space="0" w:color="000000"/>
              <w:right w:val="single" w:sz="4" w:space="0" w:color="000000"/>
            </w:tcBorders>
            <w:hideMark/>
          </w:tcPr>
          <w:p w14:paraId="0609B0DC" w14:textId="77777777" w:rsidR="00781BF6" w:rsidRDefault="00781BF6" w:rsidP="00791C75">
            <w:pPr>
              <w:snapToGrid w:val="0"/>
              <w:spacing w:before="60" w:line="276" w:lineRule="auto"/>
              <w:rPr>
                <w:szCs w:val="26"/>
              </w:rPr>
            </w:pPr>
            <w:r>
              <w:rPr>
                <w:b/>
                <w:szCs w:val="26"/>
              </w:rPr>
              <w:t>Mức độ BMT:</w:t>
            </w:r>
            <w:r>
              <w:rPr>
                <w:szCs w:val="26"/>
              </w:rPr>
              <w:t xml:space="preserve"> B</w:t>
            </w:r>
          </w:p>
        </w:tc>
      </w:tr>
      <w:tr w:rsidR="00781BF6" w14:paraId="58FA1373" w14:textId="77777777" w:rsidTr="00791C75">
        <w:tc>
          <w:tcPr>
            <w:tcW w:w="3063" w:type="pct"/>
            <w:tcBorders>
              <w:top w:val="single" w:sz="4" w:space="0" w:color="000000"/>
              <w:left w:val="single" w:sz="4" w:space="0" w:color="000000"/>
              <w:bottom w:val="single" w:sz="4" w:space="0" w:color="000000"/>
              <w:right w:val="nil"/>
            </w:tcBorders>
            <w:hideMark/>
          </w:tcPr>
          <w:p w14:paraId="768F2A80" w14:textId="36FFDF2A" w:rsidR="00781BF6" w:rsidRPr="00811651" w:rsidRDefault="00781BF6" w:rsidP="00781BF6">
            <w:pPr>
              <w:snapToGrid w:val="0"/>
              <w:spacing w:before="60" w:line="276" w:lineRule="auto"/>
              <w:rPr>
                <w:szCs w:val="26"/>
              </w:rPr>
            </w:pPr>
            <w:r>
              <w:rPr>
                <w:b/>
                <w:szCs w:val="26"/>
              </w:rPr>
              <w:t xml:space="preserve">Tác nhân chính: </w:t>
            </w:r>
            <w:r>
              <w:rPr>
                <w:szCs w:val="26"/>
              </w:rPr>
              <w:t>Chuyên viên Phòng</w:t>
            </w:r>
          </w:p>
        </w:tc>
        <w:tc>
          <w:tcPr>
            <w:tcW w:w="1937" w:type="pct"/>
            <w:tcBorders>
              <w:top w:val="single" w:sz="4" w:space="0" w:color="000000"/>
              <w:left w:val="single" w:sz="4" w:space="0" w:color="000000"/>
              <w:bottom w:val="single" w:sz="4" w:space="0" w:color="000000"/>
              <w:right w:val="single" w:sz="4" w:space="0" w:color="000000"/>
            </w:tcBorders>
            <w:hideMark/>
          </w:tcPr>
          <w:p w14:paraId="6D5E629D" w14:textId="77777777" w:rsidR="00781BF6" w:rsidRDefault="00781BF6" w:rsidP="00791C75">
            <w:pPr>
              <w:snapToGrid w:val="0"/>
              <w:spacing w:before="60" w:line="276" w:lineRule="auto"/>
              <w:rPr>
                <w:szCs w:val="26"/>
              </w:rPr>
            </w:pPr>
            <w:r>
              <w:rPr>
                <w:b/>
                <w:szCs w:val="26"/>
              </w:rPr>
              <w:t xml:space="preserve">Tác nhân phụ: </w:t>
            </w:r>
            <w:r>
              <w:rPr>
                <w:szCs w:val="26"/>
              </w:rPr>
              <w:t>Hệ thống</w:t>
            </w:r>
          </w:p>
        </w:tc>
      </w:tr>
      <w:tr w:rsidR="00781BF6" w14:paraId="17AC72C3"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0CC90AB5" w14:textId="78CDE0F3" w:rsidR="00781BF6" w:rsidRPr="00811651" w:rsidRDefault="00781BF6" w:rsidP="00781BF6">
            <w:pPr>
              <w:spacing w:before="60" w:line="276" w:lineRule="auto"/>
              <w:rPr>
                <w:szCs w:val="26"/>
              </w:rPr>
            </w:pPr>
            <w:r>
              <w:rPr>
                <w:b/>
                <w:szCs w:val="26"/>
              </w:rPr>
              <w:t xml:space="preserve">Mô tả Usecase: </w:t>
            </w:r>
            <w:r>
              <w:rPr>
                <w:szCs w:val="26"/>
              </w:rPr>
              <w:t xml:space="preserve">Chuyên viên Phòng </w:t>
            </w:r>
            <w:r>
              <w:t>tiếp nhận và thực hiện văn bản nội bộ</w:t>
            </w:r>
          </w:p>
        </w:tc>
      </w:tr>
      <w:tr w:rsidR="00781BF6" w14:paraId="496EFDB0"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4DBB4E5F" w14:textId="77777777" w:rsidR="00781BF6" w:rsidRDefault="00781BF6" w:rsidP="00791C75">
            <w:pPr>
              <w:snapToGrid w:val="0"/>
              <w:spacing w:before="60" w:line="276" w:lineRule="auto"/>
              <w:rPr>
                <w:b/>
                <w:szCs w:val="26"/>
              </w:rPr>
            </w:pPr>
            <w:r>
              <w:rPr>
                <w:b/>
                <w:szCs w:val="26"/>
              </w:rPr>
              <w:t xml:space="preserve">Điều kiện để bắt đầu Usecase: </w:t>
            </w:r>
          </w:p>
          <w:p w14:paraId="25BA80CF" w14:textId="46AEC6A4" w:rsidR="00781BF6" w:rsidRDefault="00781BF6" w:rsidP="00791C75">
            <w:pPr>
              <w:pStyle w:val="ListParagraph"/>
              <w:numPr>
                <w:ilvl w:val="0"/>
                <w:numId w:val="41"/>
              </w:numPr>
              <w:snapToGrid w:val="0"/>
              <w:spacing w:before="60"/>
              <w:rPr>
                <w:szCs w:val="26"/>
              </w:rPr>
            </w:pPr>
            <w:r>
              <w:rPr>
                <w:szCs w:val="26"/>
              </w:rPr>
              <w:t>Chuyên viên</w:t>
            </w:r>
            <w:r w:rsidRPr="00F80CB9">
              <w:rPr>
                <w:szCs w:val="26"/>
              </w:rPr>
              <w:t xml:space="preserve"> </w:t>
            </w:r>
            <w:r>
              <w:rPr>
                <w:szCs w:val="26"/>
              </w:rPr>
              <w:t>Phòng</w:t>
            </w:r>
            <w:r w:rsidRPr="00F80CB9">
              <w:rPr>
                <w:szCs w:val="26"/>
              </w:rPr>
              <w:t xml:space="preserve"> đăng nhập thành công vào hệ thống.</w:t>
            </w:r>
          </w:p>
          <w:p w14:paraId="7EEC470F" w14:textId="7854E8FB" w:rsidR="00781BF6" w:rsidRPr="00F80CB9" w:rsidRDefault="00781BF6" w:rsidP="00781BF6">
            <w:pPr>
              <w:pStyle w:val="ListParagraph"/>
              <w:numPr>
                <w:ilvl w:val="0"/>
                <w:numId w:val="41"/>
              </w:numPr>
              <w:snapToGrid w:val="0"/>
              <w:spacing w:before="60"/>
              <w:rPr>
                <w:szCs w:val="26"/>
              </w:rPr>
            </w:pPr>
            <w:r>
              <w:rPr>
                <w:szCs w:val="26"/>
                <w:lang w:val="en-US"/>
              </w:rPr>
              <w:t>Có văn bản nội bộ được lãnh đạo phòng phân công xử lý.</w:t>
            </w:r>
          </w:p>
        </w:tc>
      </w:tr>
      <w:tr w:rsidR="00781BF6" w14:paraId="28EA65A7"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420730DD" w14:textId="5CA58321" w:rsidR="00781BF6" w:rsidRPr="00821F36" w:rsidRDefault="00781BF6" w:rsidP="00791C75">
            <w:pPr>
              <w:snapToGrid w:val="0"/>
              <w:spacing w:before="60" w:line="276" w:lineRule="auto"/>
              <w:rPr>
                <w:szCs w:val="26"/>
              </w:rPr>
            </w:pPr>
            <w:r>
              <w:rPr>
                <w:b/>
                <w:szCs w:val="26"/>
              </w:rPr>
              <w:t xml:space="preserve">Điều kiện để kết thúc Usecase: </w:t>
            </w:r>
            <w:r>
              <w:t>Cập nhật thành công nội dung xử lý văn bản nội bộ</w:t>
            </w:r>
            <w:r>
              <w:rPr>
                <w:szCs w:val="26"/>
              </w:rPr>
              <w:t>.</w:t>
            </w:r>
          </w:p>
        </w:tc>
      </w:tr>
      <w:tr w:rsidR="00781BF6" w14:paraId="73673AB7" w14:textId="77777777" w:rsidTr="00791C75">
        <w:tc>
          <w:tcPr>
            <w:tcW w:w="5000" w:type="pct"/>
            <w:gridSpan w:val="2"/>
            <w:tcBorders>
              <w:top w:val="single" w:sz="4" w:space="0" w:color="000000"/>
              <w:left w:val="single" w:sz="4" w:space="0" w:color="000000"/>
              <w:bottom w:val="single" w:sz="4" w:space="0" w:color="000000"/>
              <w:right w:val="single" w:sz="4" w:space="0" w:color="000000"/>
            </w:tcBorders>
          </w:tcPr>
          <w:p w14:paraId="434A8991" w14:textId="77777777" w:rsidR="00781BF6" w:rsidRPr="00811651" w:rsidRDefault="00781BF6" w:rsidP="00791C75">
            <w:pPr>
              <w:snapToGrid w:val="0"/>
              <w:spacing w:before="60" w:line="276" w:lineRule="auto"/>
              <w:rPr>
                <w:szCs w:val="26"/>
              </w:rPr>
            </w:pPr>
            <w:r>
              <w:rPr>
                <w:b/>
                <w:szCs w:val="26"/>
              </w:rPr>
              <w:t>Trình tự các sự kiện trong quá trình hoạt động của Usecase:</w:t>
            </w:r>
          </w:p>
          <w:p w14:paraId="1D8C479C" w14:textId="37CA6671" w:rsidR="00781BF6" w:rsidRPr="00116297" w:rsidRDefault="00781BF6" w:rsidP="00843B83">
            <w:pPr>
              <w:pStyle w:val="ListParagraph"/>
              <w:numPr>
                <w:ilvl w:val="0"/>
                <w:numId w:val="218"/>
              </w:numPr>
              <w:rPr>
                <w:rFonts w:eastAsia="Calibri"/>
                <w:color w:val="000000"/>
                <w:szCs w:val="26"/>
              </w:rPr>
            </w:pPr>
            <w:r>
              <w:rPr>
                <w:szCs w:val="26"/>
                <w:lang w:val="en-US"/>
              </w:rPr>
              <w:t>Chuyên viên Phòng</w:t>
            </w:r>
            <w:r>
              <w:rPr>
                <w:szCs w:val="26"/>
              </w:rPr>
              <w:t xml:space="preserve"> truy cập chức năng [</w:t>
            </w:r>
            <w:r>
              <w:rPr>
                <w:szCs w:val="26"/>
                <w:lang w:val="en-US"/>
              </w:rPr>
              <w:t>Văn bản nội bộ</w:t>
            </w:r>
            <w:r>
              <w:rPr>
                <w:szCs w:val="26"/>
              </w:rPr>
              <w:t xml:space="preserve">], hệ thống hiển thị danh sách các văn bản nội bộ </w:t>
            </w:r>
            <w:r>
              <w:rPr>
                <w:szCs w:val="26"/>
                <w:lang w:val="en-US"/>
              </w:rPr>
              <w:t>được chuyển tới Chuyên viên Phòng.</w:t>
            </w:r>
          </w:p>
          <w:p w14:paraId="29A3ED89" w14:textId="35C35C2F" w:rsidR="00781BF6" w:rsidRPr="00D77BD9" w:rsidRDefault="00781BF6" w:rsidP="00843B83">
            <w:pPr>
              <w:pStyle w:val="ListParagraph"/>
              <w:numPr>
                <w:ilvl w:val="0"/>
                <w:numId w:val="218"/>
              </w:numPr>
              <w:rPr>
                <w:rFonts w:eastAsia="Calibri"/>
                <w:color w:val="000000"/>
                <w:szCs w:val="26"/>
              </w:rPr>
            </w:pPr>
            <w:r>
              <w:rPr>
                <w:rFonts w:eastAsia="Calibri"/>
                <w:color w:val="000000"/>
                <w:szCs w:val="26"/>
                <w:lang w:val="en-US"/>
              </w:rPr>
              <w:t>Chuyên viên Phòng chọn chức năng [Xử lý] tại văn bản được phân công, hệ thống hiển thị nội dung văn bản nội bộ và form nhập nội dung xử lý.</w:t>
            </w:r>
          </w:p>
          <w:p w14:paraId="10DC6DA6" w14:textId="770A5B49" w:rsidR="00781BF6" w:rsidRPr="000D0487" w:rsidRDefault="00781BF6" w:rsidP="00843B83">
            <w:pPr>
              <w:pStyle w:val="ListParagraph"/>
              <w:numPr>
                <w:ilvl w:val="0"/>
                <w:numId w:val="218"/>
              </w:numPr>
              <w:rPr>
                <w:rFonts w:eastAsia="Calibri"/>
                <w:color w:val="000000"/>
                <w:szCs w:val="26"/>
              </w:rPr>
            </w:pPr>
            <w:r>
              <w:rPr>
                <w:rFonts w:eastAsia="Calibri"/>
                <w:color w:val="000000"/>
                <w:szCs w:val="26"/>
                <w:lang w:val="en-US"/>
              </w:rPr>
              <w:t>Chuyên viên Phòng nhập nội dung xử lý và nhấn nút [Kết thúc].</w:t>
            </w:r>
          </w:p>
        </w:tc>
      </w:tr>
      <w:tr w:rsidR="00781BF6" w14:paraId="0E474D92"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A446E46" w14:textId="2FB325C6" w:rsidR="00781BF6" w:rsidRPr="00811651" w:rsidRDefault="00781BF6" w:rsidP="00791C75">
            <w:pPr>
              <w:snapToGrid w:val="0"/>
              <w:spacing w:before="60" w:line="276" w:lineRule="auto"/>
              <w:rPr>
                <w:szCs w:val="26"/>
              </w:rPr>
            </w:pPr>
            <w:r>
              <w:rPr>
                <w:b/>
                <w:szCs w:val="26"/>
              </w:rPr>
              <w:t xml:space="preserve">Hoàn cảnh sử dụng thành công cơ bản: </w:t>
            </w:r>
            <w:r>
              <w:t>Cập nhật nội dung xử lý văn bản nội bộ</w:t>
            </w:r>
            <w:r>
              <w:rPr>
                <w:szCs w:val="26"/>
              </w:rPr>
              <w:t>.</w:t>
            </w:r>
          </w:p>
        </w:tc>
      </w:tr>
      <w:tr w:rsidR="00781BF6" w14:paraId="56448481"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6077A138" w14:textId="77777777" w:rsidR="00781BF6" w:rsidRDefault="00781BF6" w:rsidP="00791C75">
            <w:pPr>
              <w:snapToGrid w:val="0"/>
              <w:spacing w:before="60" w:line="276" w:lineRule="auto"/>
              <w:rPr>
                <w:b/>
                <w:szCs w:val="26"/>
              </w:rPr>
            </w:pPr>
            <w:r>
              <w:rPr>
                <w:b/>
                <w:szCs w:val="26"/>
              </w:rPr>
              <w:t>Hoàn cảnh sử dụng phụ (thay thế) trong trường hợp không thành công:</w:t>
            </w:r>
          </w:p>
          <w:p w14:paraId="6870D09C" w14:textId="002D4095" w:rsidR="00781BF6" w:rsidRPr="00D92D0F" w:rsidRDefault="00781BF6" w:rsidP="00791C75">
            <w:pPr>
              <w:pStyle w:val="ListParagraph"/>
              <w:numPr>
                <w:ilvl w:val="0"/>
                <w:numId w:val="41"/>
              </w:numPr>
              <w:snapToGrid w:val="0"/>
              <w:spacing w:before="60"/>
              <w:rPr>
                <w:szCs w:val="26"/>
              </w:rPr>
            </w:pPr>
            <w:r>
              <w:rPr>
                <w:szCs w:val="26"/>
                <w:lang w:val="en-US"/>
              </w:rPr>
              <w:t>Chuyên viên Phòng nhấn nút [Lưu lại] thì sẽ lưu lại nội dung xử lý và quay lại danh sách văn bản. Văn bản sẽ ở trạng thái [Phòng ban đang xử lý].</w:t>
            </w:r>
          </w:p>
          <w:p w14:paraId="4AFFE6C2" w14:textId="739B0EE8" w:rsidR="00781BF6" w:rsidRPr="00DA4B7C" w:rsidRDefault="00781BF6" w:rsidP="00791C75">
            <w:pPr>
              <w:pStyle w:val="ListParagraph"/>
              <w:numPr>
                <w:ilvl w:val="0"/>
                <w:numId w:val="41"/>
              </w:numPr>
              <w:snapToGrid w:val="0"/>
              <w:spacing w:before="60"/>
              <w:rPr>
                <w:szCs w:val="26"/>
              </w:rPr>
            </w:pPr>
            <w:r>
              <w:rPr>
                <w:szCs w:val="26"/>
                <w:lang w:val="en-US"/>
              </w:rPr>
              <w:t>Chuyên viên Phòng nhấn nút [Quay lại] thì sẽ hủy việc tiếp nhận văn bản nội bộ và quay lại danh sách văn bản.</w:t>
            </w:r>
          </w:p>
        </w:tc>
      </w:tr>
      <w:tr w:rsidR="00781BF6" w14:paraId="0CBDA49B"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1D9C3583" w14:textId="41B6AFEA" w:rsidR="00781BF6" w:rsidRDefault="00781BF6" w:rsidP="00791C75">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Văn bản nội bộ</w:t>
            </w:r>
            <w:r w:rsidR="00E24521">
              <w:rPr>
                <w:rFonts w:eastAsia="Times New Roman"/>
                <w:color w:val="000000"/>
                <w:szCs w:val="26"/>
              </w:rPr>
              <w:t xml:space="preserve"> thuộc trạng thái [Đã </w:t>
            </w:r>
            <w:r>
              <w:rPr>
                <w:rFonts w:eastAsia="Times New Roman"/>
                <w:color w:val="000000"/>
                <w:szCs w:val="26"/>
              </w:rPr>
              <w:t>xử lý].</w:t>
            </w:r>
          </w:p>
        </w:tc>
      </w:tr>
      <w:tr w:rsidR="00781BF6" w14:paraId="2B852C03"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626082C2" w14:textId="77777777" w:rsidR="00781BF6" w:rsidRDefault="00781BF6" w:rsidP="00791C75">
            <w:pPr>
              <w:snapToGrid w:val="0"/>
              <w:spacing w:before="60" w:line="276" w:lineRule="auto"/>
              <w:rPr>
                <w:szCs w:val="26"/>
              </w:rPr>
            </w:pPr>
            <w:r>
              <w:rPr>
                <w:b/>
                <w:szCs w:val="26"/>
              </w:rPr>
              <w:t>Các yêu cầu phi chức năng:</w:t>
            </w:r>
            <w:r>
              <w:rPr>
                <w:szCs w:val="26"/>
              </w:rPr>
              <w:t xml:space="preserve"> Không có</w:t>
            </w:r>
          </w:p>
        </w:tc>
      </w:tr>
    </w:tbl>
    <w:p w14:paraId="24552DFE" w14:textId="77777777" w:rsidR="00781BF6" w:rsidRDefault="00781BF6" w:rsidP="00781BF6"/>
    <w:p w14:paraId="4CA72297" w14:textId="463BD132" w:rsidR="00564622" w:rsidRDefault="00564622" w:rsidP="00941B88">
      <w:pPr>
        <w:pStyle w:val="UCName"/>
      </w:pPr>
      <w:bookmarkStart w:id="498" w:name="_Ref22027569"/>
      <w:bookmarkStart w:id="499" w:name="_Toc22744224"/>
      <w:r>
        <w:t>Tra cứu văn bản nội bộ</w:t>
      </w:r>
      <w:bookmarkEnd w:id="498"/>
      <w:bookmarkEnd w:id="499"/>
    </w:p>
    <w:tbl>
      <w:tblPr>
        <w:tblW w:w="5000" w:type="pct"/>
        <w:tblLook w:val="04A0" w:firstRow="1" w:lastRow="0" w:firstColumn="1" w:lastColumn="0" w:noHBand="0" w:noVBand="1"/>
      </w:tblPr>
      <w:tblGrid>
        <w:gridCol w:w="5524"/>
        <w:gridCol w:w="3493"/>
      </w:tblGrid>
      <w:tr w:rsidR="00564622" w14:paraId="00B3A783" w14:textId="77777777" w:rsidTr="00941B88">
        <w:tc>
          <w:tcPr>
            <w:tcW w:w="3063" w:type="pct"/>
            <w:tcBorders>
              <w:top w:val="single" w:sz="4" w:space="0" w:color="000000"/>
              <w:left w:val="single" w:sz="4" w:space="0" w:color="000000"/>
              <w:bottom w:val="single" w:sz="4" w:space="0" w:color="000000"/>
              <w:right w:val="nil"/>
            </w:tcBorders>
            <w:hideMark/>
          </w:tcPr>
          <w:p w14:paraId="42E6D418" w14:textId="31EABE60" w:rsidR="00564622" w:rsidRDefault="00564622" w:rsidP="00941B88">
            <w:pPr>
              <w:spacing w:before="60" w:line="276" w:lineRule="auto"/>
              <w:rPr>
                <w:szCs w:val="26"/>
              </w:rPr>
            </w:pPr>
            <w:r>
              <w:rPr>
                <w:b/>
                <w:szCs w:val="26"/>
              </w:rPr>
              <w:t>Tên Usecase:</w:t>
            </w:r>
            <w:r>
              <w:rPr>
                <w:szCs w:val="26"/>
              </w:rPr>
              <w:t xml:space="preserve"> </w:t>
            </w:r>
            <w:r>
              <w:t>Tra cứu văn bản nội bộ</w:t>
            </w:r>
          </w:p>
        </w:tc>
        <w:tc>
          <w:tcPr>
            <w:tcW w:w="1937" w:type="pct"/>
            <w:tcBorders>
              <w:top w:val="single" w:sz="4" w:space="0" w:color="000000"/>
              <w:left w:val="single" w:sz="4" w:space="0" w:color="000000"/>
              <w:bottom w:val="single" w:sz="4" w:space="0" w:color="000000"/>
              <w:right w:val="single" w:sz="4" w:space="0" w:color="000000"/>
            </w:tcBorders>
            <w:hideMark/>
          </w:tcPr>
          <w:p w14:paraId="2C63835F" w14:textId="77777777" w:rsidR="00564622" w:rsidRDefault="00564622" w:rsidP="00941B88">
            <w:pPr>
              <w:snapToGrid w:val="0"/>
              <w:spacing w:before="60" w:line="276" w:lineRule="auto"/>
              <w:rPr>
                <w:szCs w:val="26"/>
              </w:rPr>
            </w:pPr>
            <w:r>
              <w:rPr>
                <w:b/>
                <w:szCs w:val="26"/>
              </w:rPr>
              <w:t>Mức độ BMT:</w:t>
            </w:r>
            <w:r>
              <w:rPr>
                <w:szCs w:val="26"/>
              </w:rPr>
              <w:t xml:space="preserve"> B</w:t>
            </w:r>
          </w:p>
        </w:tc>
      </w:tr>
      <w:tr w:rsidR="00564622" w14:paraId="510B8A0B" w14:textId="77777777" w:rsidTr="00941B88">
        <w:tc>
          <w:tcPr>
            <w:tcW w:w="3063" w:type="pct"/>
            <w:tcBorders>
              <w:top w:val="single" w:sz="4" w:space="0" w:color="000000"/>
              <w:left w:val="single" w:sz="4" w:space="0" w:color="000000"/>
              <w:bottom w:val="single" w:sz="4" w:space="0" w:color="000000"/>
              <w:right w:val="nil"/>
            </w:tcBorders>
            <w:hideMark/>
          </w:tcPr>
          <w:p w14:paraId="072DF175" w14:textId="77777777" w:rsidR="00564622" w:rsidRPr="00811651" w:rsidRDefault="00564622" w:rsidP="00941B88">
            <w:pPr>
              <w:snapToGrid w:val="0"/>
              <w:spacing w:before="60" w:line="276" w:lineRule="auto"/>
              <w:rPr>
                <w:szCs w:val="26"/>
              </w:rPr>
            </w:pPr>
            <w:r>
              <w:rPr>
                <w:b/>
                <w:szCs w:val="26"/>
              </w:rPr>
              <w:t xml:space="preserve">Tác nhân chính: </w:t>
            </w:r>
            <w:r>
              <w:rPr>
                <w:szCs w:val="26"/>
              </w:rPr>
              <w:t>Cán bộ Cục CTS&amp;BMTT</w:t>
            </w:r>
          </w:p>
        </w:tc>
        <w:tc>
          <w:tcPr>
            <w:tcW w:w="1937" w:type="pct"/>
            <w:tcBorders>
              <w:top w:val="single" w:sz="4" w:space="0" w:color="000000"/>
              <w:left w:val="single" w:sz="4" w:space="0" w:color="000000"/>
              <w:bottom w:val="single" w:sz="4" w:space="0" w:color="000000"/>
              <w:right w:val="single" w:sz="4" w:space="0" w:color="000000"/>
            </w:tcBorders>
            <w:hideMark/>
          </w:tcPr>
          <w:p w14:paraId="0894D712" w14:textId="77777777" w:rsidR="00564622" w:rsidRDefault="00564622" w:rsidP="00941B88">
            <w:pPr>
              <w:snapToGrid w:val="0"/>
              <w:spacing w:before="60" w:line="276" w:lineRule="auto"/>
              <w:rPr>
                <w:szCs w:val="26"/>
              </w:rPr>
            </w:pPr>
            <w:r>
              <w:rPr>
                <w:b/>
                <w:szCs w:val="26"/>
              </w:rPr>
              <w:t xml:space="preserve">Tác nhân phụ: </w:t>
            </w:r>
            <w:r>
              <w:rPr>
                <w:szCs w:val="26"/>
              </w:rPr>
              <w:t>Hệ thống</w:t>
            </w:r>
          </w:p>
        </w:tc>
      </w:tr>
      <w:tr w:rsidR="00564622" w14:paraId="343DA4E1"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42BBA88B" w14:textId="3EE68B09" w:rsidR="00564622" w:rsidRPr="00811651" w:rsidRDefault="00564622" w:rsidP="00941B88">
            <w:pPr>
              <w:spacing w:before="60" w:line="276" w:lineRule="auto"/>
              <w:rPr>
                <w:szCs w:val="26"/>
              </w:rPr>
            </w:pPr>
            <w:r>
              <w:rPr>
                <w:b/>
                <w:szCs w:val="26"/>
              </w:rPr>
              <w:t xml:space="preserve">Mô tả Usecase: </w:t>
            </w:r>
            <w:r>
              <w:rPr>
                <w:szCs w:val="26"/>
              </w:rPr>
              <w:t>Cán bộ Cục CTS&amp;BMTT</w:t>
            </w:r>
            <w:r>
              <w:t xml:space="preserve"> tra cứu văn bản nội bộ</w:t>
            </w:r>
          </w:p>
        </w:tc>
      </w:tr>
      <w:tr w:rsidR="00564622" w14:paraId="6241FC09"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3BEB110C" w14:textId="77777777" w:rsidR="00564622" w:rsidRDefault="00564622" w:rsidP="00941B88">
            <w:pPr>
              <w:snapToGrid w:val="0"/>
              <w:spacing w:before="60" w:line="276" w:lineRule="auto"/>
              <w:rPr>
                <w:b/>
                <w:szCs w:val="26"/>
              </w:rPr>
            </w:pPr>
            <w:r>
              <w:rPr>
                <w:b/>
                <w:szCs w:val="26"/>
              </w:rPr>
              <w:t xml:space="preserve">Điều kiện để bắt đầu Usecase: </w:t>
            </w:r>
          </w:p>
          <w:p w14:paraId="43F9D3DF" w14:textId="77777777" w:rsidR="00564622" w:rsidRPr="000F4EC8" w:rsidRDefault="00564622" w:rsidP="00941B88">
            <w:pPr>
              <w:pStyle w:val="ListParagraph"/>
              <w:numPr>
                <w:ilvl w:val="0"/>
                <w:numId w:val="41"/>
              </w:numPr>
              <w:snapToGrid w:val="0"/>
              <w:spacing w:before="60"/>
              <w:rPr>
                <w:szCs w:val="26"/>
              </w:rPr>
            </w:pPr>
            <w:r>
              <w:rPr>
                <w:szCs w:val="26"/>
              </w:rPr>
              <w:t>Cán bộ Cục CTS&amp;BMTT</w:t>
            </w:r>
            <w:r>
              <w:t xml:space="preserve"> </w:t>
            </w:r>
            <w:r w:rsidRPr="00F80CB9">
              <w:rPr>
                <w:szCs w:val="26"/>
              </w:rPr>
              <w:t>đăng nhập thành công vào hệ thống.</w:t>
            </w:r>
          </w:p>
        </w:tc>
      </w:tr>
      <w:tr w:rsidR="00564622" w14:paraId="6BC6056B"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186EBFEF" w14:textId="558AC392" w:rsidR="00564622" w:rsidRPr="00821F36" w:rsidRDefault="00564622" w:rsidP="00941B88">
            <w:pPr>
              <w:snapToGrid w:val="0"/>
              <w:spacing w:before="60" w:line="276" w:lineRule="auto"/>
              <w:rPr>
                <w:szCs w:val="26"/>
              </w:rPr>
            </w:pPr>
            <w:r>
              <w:rPr>
                <w:b/>
                <w:szCs w:val="26"/>
              </w:rPr>
              <w:t xml:space="preserve">Điều kiện để kết thúc Usecase: </w:t>
            </w:r>
            <w:r>
              <w:t>Hiển thị danh sách văn bản nội bộ phù hợp với nội dung tìm kiếm</w:t>
            </w:r>
            <w:r>
              <w:rPr>
                <w:szCs w:val="26"/>
              </w:rPr>
              <w:t>.</w:t>
            </w:r>
          </w:p>
        </w:tc>
      </w:tr>
      <w:tr w:rsidR="00564622" w14:paraId="6D5AB3C0" w14:textId="77777777" w:rsidTr="00941B88">
        <w:tc>
          <w:tcPr>
            <w:tcW w:w="5000" w:type="pct"/>
            <w:gridSpan w:val="2"/>
            <w:tcBorders>
              <w:top w:val="single" w:sz="4" w:space="0" w:color="000000"/>
              <w:left w:val="single" w:sz="4" w:space="0" w:color="000000"/>
              <w:bottom w:val="single" w:sz="4" w:space="0" w:color="000000"/>
              <w:right w:val="single" w:sz="4" w:space="0" w:color="000000"/>
            </w:tcBorders>
          </w:tcPr>
          <w:p w14:paraId="26CAD2A8" w14:textId="77777777" w:rsidR="00564622" w:rsidRPr="00811651" w:rsidRDefault="00564622" w:rsidP="00941B88">
            <w:pPr>
              <w:snapToGrid w:val="0"/>
              <w:spacing w:before="60" w:line="276" w:lineRule="auto"/>
              <w:rPr>
                <w:szCs w:val="26"/>
              </w:rPr>
            </w:pPr>
            <w:r>
              <w:rPr>
                <w:b/>
                <w:szCs w:val="26"/>
              </w:rPr>
              <w:t>Trình tự các sự kiện trong quá trình hoạt động của Usecase:</w:t>
            </w:r>
          </w:p>
          <w:p w14:paraId="4E004960" w14:textId="596980A5" w:rsidR="00564622" w:rsidRPr="00116297" w:rsidRDefault="00564622" w:rsidP="00843B83">
            <w:pPr>
              <w:pStyle w:val="ListParagraph"/>
              <w:numPr>
                <w:ilvl w:val="0"/>
                <w:numId w:val="223"/>
              </w:numPr>
              <w:rPr>
                <w:rFonts w:eastAsia="Calibri"/>
                <w:color w:val="000000"/>
                <w:szCs w:val="26"/>
              </w:rPr>
            </w:pPr>
            <w:r>
              <w:rPr>
                <w:szCs w:val="26"/>
              </w:rPr>
              <w:t>Cán bộ Cục CTS&amp;BMTT</w:t>
            </w:r>
            <w:r>
              <w:t xml:space="preserve"> </w:t>
            </w:r>
            <w:r>
              <w:rPr>
                <w:szCs w:val="26"/>
              </w:rPr>
              <w:t>truy cập chức năng [</w:t>
            </w:r>
            <w:r>
              <w:rPr>
                <w:szCs w:val="26"/>
                <w:lang w:val="en-US"/>
              </w:rPr>
              <w:t>Văn bản nội bộ</w:t>
            </w:r>
            <w:r>
              <w:rPr>
                <w:szCs w:val="26"/>
              </w:rPr>
              <w:t>], hệ thống hiển thị danh sách các văn bản nội bộ</w:t>
            </w:r>
            <w:r>
              <w:rPr>
                <w:szCs w:val="26"/>
                <w:lang w:val="en-US"/>
              </w:rPr>
              <w:t xml:space="preserve"> và form tìm kiếm văn bản.</w:t>
            </w:r>
          </w:p>
          <w:p w14:paraId="7C0BD99D" w14:textId="77777777" w:rsidR="00564622" w:rsidRPr="006403B9" w:rsidRDefault="00564622" w:rsidP="00843B83">
            <w:pPr>
              <w:pStyle w:val="ListParagraph"/>
              <w:numPr>
                <w:ilvl w:val="0"/>
                <w:numId w:val="223"/>
              </w:numPr>
              <w:rPr>
                <w:rFonts w:eastAsia="Calibri"/>
                <w:color w:val="000000"/>
                <w:szCs w:val="26"/>
              </w:rPr>
            </w:pPr>
            <w:r>
              <w:rPr>
                <w:szCs w:val="26"/>
              </w:rPr>
              <w:lastRenderedPageBreak/>
              <w:t>Cán bộ Cục CTS&amp;BMTT</w:t>
            </w:r>
            <w:r>
              <w:t xml:space="preserve"> </w:t>
            </w:r>
            <w:r>
              <w:rPr>
                <w:lang w:val="en-US"/>
              </w:rPr>
              <w:t xml:space="preserve">nhập nội dung cần tìm kiếm và nhấn </w:t>
            </w:r>
            <w:r>
              <w:rPr>
                <w:rFonts w:eastAsia="Calibri"/>
                <w:color w:val="000000"/>
                <w:szCs w:val="26"/>
                <w:lang w:val="en-US"/>
              </w:rPr>
              <w:t>nút [Tìm kiếm], hệ thống sẽ tìm kiếm các văn bản phù hợp với tất cả nội dung nhập trong form.</w:t>
            </w:r>
          </w:p>
          <w:p w14:paraId="6DA851E5" w14:textId="22DBF2A0" w:rsidR="00564622" w:rsidRPr="000D0487" w:rsidRDefault="00564622" w:rsidP="00843B83">
            <w:pPr>
              <w:pStyle w:val="ListParagraph"/>
              <w:numPr>
                <w:ilvl w:val="0"/>
                <w:numId w:val="223"/>
              </w:numPr>
              <w:rPr>
                <w:rFonts w:eastAsia="Calibri"/>
                <w:color w:val="000000"/>
                <w:szCs w:val="26"/>
              </w:rPr>
            </w:pPr>
            <w:r>
              <w:rPr>
                <w:szCs w:val="26"/>
                <w:lang w:val="en-US"/>
              </w:rPr>
              <w:t>Hệ thống hiển thị danh sách văn bản nội bộ phù hợp với nội dung tìm kiếm.</w:t>
            </w:r>
          </w:p>
        </w:tc>
      </w:tr>
      <w:tr w:rsidR="00564622" w14:paraId="0BF3BEA6"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4BAECCCD" w14:textId="37DBBC7B" w:rsidR="00564622" w:rsidRPr="00811651" w:rsidRDefault="00564622" w:rsidP="00941B88">
            <w:pPr>
              <w:snapToGrid w:val="0"/>
              <w:spacing w:before="60" w:line="276" w:lineRule="auto"/>
              <w:rPr>
                <w:szCs w:val="26"/>
              </w:rPr>
            </w:pPr>
            <w:r>
              <w:rPr>
                <w:b/>
                <w:szCs w:val="26"/>
              </w:rPr>
              <w:t xml:space="preserve">Hoàn cảnh sử dụng thành công cơ bản: </w:t>
            </w:r>
            <w:r>
              <w:t>Hiển thị danh sách văn bản nội bộ phù hợp với nội dung tìm kiếm</w:t>
            </w:r>
            <w:r>
              <w:rPr>
                <w:szCs w:val="26"/>
              </w:rPr>
              <w:t>.</w:t>
            </w:r>
          </w:p>
        </w:tc>
      </w:tr>
      <w:tr w:rsidR="00564622" w14:paraId="2D0A6F5E"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20E5A88B" w14:textId="77777777" w:rsidR="00564622" w:rsidRDefault="00564622" w:rsidP="00941B88">
            <w:pPr>
              <w:snapToGrid w:val="0"/>
              <w:spacing w:before="60" w:line="276" w:lineRule="auto"/>
              <w:rPr>
                <w:b/>
                <w:szCs w:val="26"/>
              </w:rPr>
            </w:pPr>
            <w:r>
              <w:rPr>
                <w:b/>
                <w:szCs w:val="26"/>
              </w:rPr>
              <w:t>Hoàn cảnh sử dụng phụ (thay thế) trong trường hợp không thành công:</w:t>
            </w:r>
          </w:p>
          <w:p w14:paraId="257FA5DA" w14:textId="70F147D6" w:rsidR="00564622" w:rsidRPr="00DA4B7C" w:rsidRDefault="00564622" w:rsidP="00941B88">
            <w:pPr>
              <w:pStyle w:val="ListParagraph"/>
              <w:numPr>
                <w:ilvl w:val="0"/>
                <w:numId w:val="41"/>
              </w:numPr>
              <w:snapToGrid w:val="0"/>
              <w:spacing w:before="60"/>
              <w:rPr>
                <w:szCs w:val="26"/>
              </w:rPr>
            </w:pPr>
            <w:r>
              <w:rPr>
                <w:szCs w:val="26"/>
                <w:lang w:val="en-US"/>
              </w:rPr>
              <w:t>Nếu không tìm thấy văn bản phù hợp với nội dung tìm kiếm hoặc không có dữ liệu văn bản nội bộ thì hệ thống hiển thị [Không có dữ liệu] tại danh sách văn bản.</w:t>
            </w:r>
          </w:p>
        </w:tc>
      </w:tr>
      <w:tr w:rsidR="00564622" w14:paraId="536C0EAC"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045F3475" w14:textId="77777777" w:rsidR="00564622" w:rsidRDefault="00564622" w:rsidP="00941B88">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Các giá trị đã nhập trong form tìm kiếm vẫn được giữ lại giá trị.</w:t>
            </w:r>
          </w:p>
        </w:tc>
      </w:tr>
      <w:tr w:rsidR="00564622" w14:paraId="6B116B34"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737BAFBA" w14:textId="77777777" w:rsidR="00564622" w:rsidRDefault="00564622" w:rsidP="00941B88">
            <w:pPr>
              <w:snapToGrid w:val="0"/>
              <w:spacing w:before="60" w:line="276" w:lineRule="auto"/>
              <w:rPr>
                <w:szCs w:val="26"/>
              </w:rPr>
            </w:pPr>
            <w:r>
              <w:rPr>
                <w:b/>
                <w:szCs w:val="26"/>
              </w:rPr>
              <w:t>Các yêu cầu phi chức năng:</w:t>
            </w:r>
            <w:r>
              <w:rPr>
                <w:szCs w:val="26"/>
              </w:rPr>
              <w:t xml:space="preserve"> Không có</w:t>
            </w:r>
          </w:p>
        </w:tc>
      </w:tr>
    </w:tbl>
    <w:p w14:paraId="39C16E09" w14:textId="77777777" w:rsidR="00564622" w:rsidRPr="00304AD7" w:rsidRDefault="00564622" w:rsidP="00781BF6"/>
    <w:p w14:paraId="424B3935" w14:textId="0CEA2E3A" w:rsidR="00560BA3" w:rsidRDefault="00560BA3" w:rsidP="00BC0773">
      <w:pPr>
        <w:pStyle w:val="Heading3"/>
      </w:pPr>
      <w:r>
        <w:t>Chức năng “Thống kê, báo cáo”</w:t>
      </w:r>
    </w:p>
    <w:p w14:paraId="1C223F68" w14:textId="0A59F1F8" w:rsidR="009015B6" w:rsidRDefault="009015B6" w:rsidP="009015B6">
      <w:pPr>
        <w:pStyle w:val="Heading4"/>
      </w:pPr>
      <w:r>
        <w:t>Thống kê văn bản theo sổ văn bản</w:t>
      </w:r>
    </w:p>
    <w:p w14:paraId="6FB6B5D7" w14:textId="52F71F62" w:rsidR="008D68D9" w:rsidRPr="008D68D9" w:rsidRDefault="008D68D9" w:rsidP="00941B88">
      <w:pPr>
        <w:pStyle w:val="UCName"/>
      </w:pPr>
      <w:bookmarkStart w:id="500" w:name="_Ref21906627"/>
      <w:bookmarkStart w:id="501" w:name="_Ref21906630"/>
      <w:bookmarkStart w:id="502" w:name="_Toc22744225"/>
      <w:r>
        <w:t>Thống kê văn bản theo sổ văn bản</w:t>
      </w:r>
      <w:bookmarkEnd w:id="500"/>
      <w:bookmarkEnd w:id="501"/>
      <w:bookmarkEnd w:id="502"/>
    </w:p>
    <w:tbl>
      <w:tblPr>
        <w:tblW w:w="5000" w:type="pct"/>
        <w:tblLook w:val="04A0" w:firstRow="1" w:lastRow="0" w:firstColumn="1" w:lastColumn="0" w:noHBand="0" w:noVBand="1"/>
      </w:tblPr>
      <w:tblGrid>
        <w:gridCol w:w="5524"/>
        <w:gridCol w:w="3493"/>
      </w:tblGrid>
      <w:tr w:rsidR="00E93EC6" w14:paraId="7123BB60" w14:textId="77777777" w:rsidTr="00E93EC6">
        <w:tc>
          <w:tcPr>
            <w:tcW w:w="3063" w:type="pct"/>
            <w:tcBorders>
              <w:top w:val="single" w:sz="4" w:space="0" w:color="000000"/>
              <w:left w:val="single" w:sz="4" w:space="0" w:color="000000"/>
              <w:bottom w:val="single" w:sz="4" w:space="0" w:color="000000"/>
              <w:right w:val="nil"/>
            </w:tcBorders>
            <w:hideMark/>
          </w:tcPr>
          <w:p w14:paraId="1A01A797" w14:textId="24D1EC22" w:rsidR="00E93EC6" w:rsidRDefault="00E93EC6" w:rsidP="00E93EC6">
            <w:pPr>
              <w:spacing w:before="60" w:line="276" w:lineRule="auto"/>
              <w:rPr>
                <w:szCs w:val="26"/>
              </w:rPr>
            </w:pPr>
            <w:r>
              <w:rPr>
                <w:b/>
                <w:szCs w:val="26"/>
              </w:rPr>
              <w:t>Tên Usecase:</w:t>
            </w:r>
            <w:r>
              <w:rPr>
                <w:szCs w:val="26"/>
              </w:rPr>
              <w:t xml:space="preserve"> </w:t>
            </w:r>
            <w:r>
              <w:t>Thống kê văn bản theo sổ văn bản</w:t>
            </w:r>
          </w:p>
        </w:tc>
        <w:tc>
          <w:tcPr>
            <w:tcW w:w="1937" w:type="pct"/>
            <w:tcBorders>
              <w:top w:val="single" w:sz="4" w:space="0" w:color="000000"/>
              <w:left w:val="single" w:sz="4" w:space="0" w:color="000000"/>
              <w:bottom w:val="single" w:sz="4" w:space="0" w:color="000000"/>
              <w:right w:val="single" w:sz="4" w:space="0" w:color="000000"/>
            </w:tcBorders>
            <w:hideMark/>
          </w:tcPr>
          <w:p w14:paraId="4C86F9A3" w14:textId="77777777" w:rsidR="00E93EC6" w:rsidRDefault="00E93EC6" w:rsidP="00E93EC6">
            <w:pPr>
              <w:snapToGrid w:val="0"/>
              <w:spacing w:before="60" w:line="276" w:lineRule="auto"/>
              <w:rPr>
                <w:szCs w:val="26"/>
              </w:rPr>
            </w:pPr>
            <w:r>
              <w:rPr>
                <w:b/>
                <w:szCs w:val="26"/>
              </w:rPr>
              <w:t>Mức độ BMT:</w:t>
            </w:r>
            <w:r>
              <w:rPr>
                <w:szCs w:val="26"/>
              </w:rPr>
              <w:t xml:space="preserve"> B</w:t>
            </w:r>
          </w:p>
        </w:tc>
      </w:tr>
      <w:tr w:rsidR="00E93EC6" w14:paraId="00A8E5ED" w14:textId="77777777" w:rsidTr="00E93EC6">
        <w:tc>
          <w:tcPr>
            <w:tcW w:w="3063" w:type="pct"/>
            <w:tcBorders>
              <w:top w:val="single" w:sz="4" w:space="0" w:color="000000"/>
              <w:left w:val="single" w:sz="4" w:space="0" w:color="000000"/>
              <w:bottom w:val="single" w:sz="4" w:space="0" w:color="000000"/>
              <w:right w:val="nil"/>
            </w:tcBorders>
            <w:hideMark/>
          </w:tcPr>
          <w:p w14:paraId="02D857ED" w14:textId="77777777" w:rsidR="00E93EC6" w:rsidRPr="00811651" w:rsidRDefault="00E93EC6" w:rsidP="00E93EC6">
            <w:pPr>
              <w:snapToGrid w:val="0"/>
              <w:spacing w:before="60" w:line="276" w:lineRule="auto"/>
              <w:rPr>
                <w:szCs w:val="26"/>
              </w:rPr>
            </w:pPr>
            <w:r>
              <w:rPr>
                <w:b/>
                <w:szCs w:val="26"/>
              </w:rPr>
              <w:t xml:space="preserve">Tác nhân chính: </w:t>
            </w:r>
            <w:r>
              <w:rPr>
                <w:szCs w:val="26"/>
              </w:rPr>
              <w:t>Cán bộ Cục CTS&amp;BMTT</w:t>
            </w:r>
          </w:p>
        </w:tc>
        <w:tc>
          <w:tcPr>
            <w:tcW w:w="1937" w:type="pct"/>
            <w:tcBorders>
              <w:top w:val="single" w:sz="4" w:space="0" w:color="000000"/>
              <w:left w:val="single" w:sz="4" w:space="0" w:color="000000"/>
              <w:bottom w:val="single" w:sz="4" w:space="0" w:color="000000"/>
              <w:right w:val="single" w:sz="4" w:space="0" w:color="000000"/>
            </w:tcBorders>
            <w:hideMark/>
          </w:tcPr>
          <w:p w14:paraId="40B1D0ED" w14:textId="77777777" w:rsidR="00E93EC6" w:rsidRDefault="00E93EC6" w:rsidP="00E93EC6">
            <w:pPr>
              <w:snapToGrid w:val="0"/>
              <w:spacing w:before="60" w:line="276" w:lineRule="auto"/>
              <w:rPr>
                <w:szCs w:val="26"/>
              </w:rPr>
            </w:pPr>
            <w:r>
              <w:rPr>
                <w:b/>
                <w:szCs w:val="26"/>
              </w:rPr>
              <w:t xml:space="preserve">Tác nhân phụ: </w:t>
            </w:r>
            <w:r>
              <w:rPr>
                <w:szCs w:val="26"/>
              </w:rPr>
              <w:t>Hệ thống</w:t>
            </w:r>
          </w:p>
        </w:tc>
      </w:tr>
      <w:tr w:rsidR="00E93EC6" w14:paraId="3435C44F"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A8966B3" w14:textId="47F0C20A" w:rsidR="00E93EC6" w:rsidRPr="00811651" w:rsidRDefault="00E93EC6" w:rsidP="00E93EC6">
            <w:pPr>
              <w:spacing w:before="60" w:line="276" w:lineRule="auto"/>
              <w:rPr>
                <w:szCs w:val="26"/>
              </w:rPr>
            </w:pPr>
            <w:r>
              <w:rPr>
                <w:b/>
                <w:szCs w:val="26"/>
              </w:rPr>
              <w:t xml:space="preserve">Mô tả Usecase: </w:t>
            </w:r>
            <w:r>
              <w:rPr>
                <w:szCs w:val="26"/>
              </w:rPr>
              <w:t>Cán bộ Cục CTS&amp;BMTT</w:t>
            </w:r>
            <w:r>
              <w:t xml:space="preserve"> thống kê văn bản theo sổ văn bản</w:t>
            </w:r>
          </w:p>
        </w:tc>
      </w:tr>
      <w:tr w:rsidR="00E93EC6" w14:paraId="49D614C1"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DB8E37E" w14:textId="77777777" w:rsidR="00E93EC6" w:rsidRDefault="00E93EC6" w:rsidP="00E93EC6">
            <w:pPr>
              <w:snapToGrid w:val="0"/>
              <w:spacing w:before="60" w:line="276" w:lineRule="auto"/>
              <w:rPr>
                <w:b/>
                <w:szCs w:val="26"/>
              </w:rPr>
            </w:pPr>
            <w:r>
              <w:rPr>
                <w:b/>
                <w:szCs w:val="26"/>
              </w:rPr>
              <w:t xml:space="preserve">Điều kiện để bắt đầu Usecase: </w:t>
            </w:r>
          </w:p>
          <w:p w14:paraId="08FC159E" w14:textId="77777777" w:rsidR="00E93EC6" w:rsidRPr="000F4EC8" w:rsidRDefault="00E93EC6" w:rsidP="00A8287A">
            <w:pPr>
              <w:pStyle w:val="ListParagraph"/>
              <w:numPr>
                <w:ilvl w:val="0"/>
                <w:numId w:val="41"/>
              </w:numPr>
              <w:snapToGrid w:val="0"/>
              <w:spacing w:before="60"/>
              <w:rPr>
                <w:szCs w:val="26"/>
              </w:rPr>
            </w:pPr>
            <w:r>
              <w:rPr>
                <w:szCs w:val="26"/>
              </w:rPr>
              <w:t>Cán bộ Cục CTS&amp;BMTT</w:t>
            </w:r>
            <w:r>
              <w:t xml:space="preserve"> </w:t>
            </w:r>
            <w:r w:rsidRPr="00F80CB9">
              <w:rPr>
                <w:szCs w:val="26"/>
              </w:rPr>
              <w:t>đăng nhập thành công vào hệ thống.</w:t>
            </w:r>
          </w:p>
        </w:tc>
      </w:tr>
      <w:tr w:rsidR="00E93EC6" w14:paraId="21AEA23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4E71F75" w14:textId="103937A9" w:rsidR="00E93EC6" w:rsidRPr="00821F36" w:rsidRDefault="00E93EC6" w:rsidP="004F0C9C">
            <w:pPr>
              <w:snapToGrid w:val="0"/>
              <w:spacing w:before="60" w:line="276" w:lineRule="auto"/>
              <w:rPr>
                <w:szCs w:val="26"/>
              </w:rPr>
            </w:pPr>
            <w:r>
              <w:rPr>
                <w:b/>
                <w:szCs w:val="26"/>
              </w:rPr>
              <w:t xml:space="preserve">Điều kiện để kết thúc Usecase: </w:t>
            </w:r>
            <w:r>
              <w:t xml:space="preserve">Hiển thị </w:t>
            </w:r>
            <w:r w:rsidR="004F0C9C">
              <w:t>số liệu phù hợp với các tiêu chí thống kê</w:t>
            </w:r>
          </w:p>
        </w:tc>
      </w:tr>
      <w:tr w:rsidR="00E93EC6" w14:paraId="2680AD68"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43913813" w14:textId="77777777" w:rsidR="00E93EC6" w:rsidRPr="00811651" w:rsidRDefault="00E93EC6" w:rsidP="00E93EC6">
            <w:pPr>
              <w:snapToGrid w:val="0"/>
              <w:spacing w:before="60" w:line="276" w:lineRule="auto"/>
              <w:rPr>
                <w:szCs w:val="26"/>
              </w:rPr>
            </w:pPr>
            <w:r>
              <w:rPr>
                <w:b/>
                <w:szCs w:val="26"/>
              </w:rPr>
              <w:t>Trình tự các sự kiện trong quá trình hoạt động của Usecase:</w:t>
            </w:r>
          </w:p>
          <w:p w14:paraId="3520F790" w14:textId="0F257D90" w:rsidR="00E93EC6" w:rsidRPr="00116297" w:rsidRDefault="00E93EC6" w:rsidP="009B4B77">
            <w:pPr>
              <w:pStyle w:val="ListParagraph"/>
              <w:numPr>
                <w:ilvl w:val="0"/>
                <w:numId w:val="112"/>
              </w:numPr>
              <w:rPr>
                <w:rFonts w:eastAsia="Calibri"/>
                <w:color w:val="000000"/>
                <w:szCs w:val="26"/>
              </w:rPr>
            </w:pPr>
            <w:r>
              <w:rPr>
                <w:szCs w:val="26"/>
              </w:rPr>
              <w:t>Cán bộ Cục CTS&amp;BMTT</w:t>
            </w:r>
            <w:r>
              <w:t xml:space="preserve"> </w:t>
            </w:r>
            <w:r>
              <w:rPr>
                <w:szCs w:val="26"/>
              </w:rPr>
              <w:t>truy cập chức năng [</w:t>
            </w:r>
            <w:r w:rsidR="00961D22">
              <w:rPr>
                <w:szCs w:val="26"/>
                <w:lang w:val="en-US"/>
              </w:rPr>
              <w:t>Thống kê sổ văn bản</w:t>
            </w:r>
            <w:r>
              <w:rPr>
                <w:szCs w:val="26"/>
              </w:rPr>
              <w:t xml:space="preserve">], hệ thống hiển thị </w:t>
            </w:r>
            <w:r w:rsidR="00961D22">
              <w:rPr>
                <w:szCs w:val="26"/>
                <w:lang w:val="en-US"/>
              </w:rPr>
              <w:t>form thống kê sổ văn bản</w:t>
            </w:r>
            <w:r>
              <w:rPr>
                <w:szCs w:val="26"/>
                <w:lang w:val="en-US"/>
              </w:rPr>
              <w:t>.</w:t>
            </w:r>
          </w:p>
          <w:p w14:paraId="4CC60DCD" w14:textId="54761EDF" w:rsidR="00E93EC6" w:rsidRPr="006403B9" w:rsidRDefault="00E93EC6" w:rsidP="009B4B77">
            <w:pPr>
              <w:pStyle w:val="ListParagraph"/>
              <w:numPr>
                <w:ilvl w:val="0"/>
                <w:numId w:val="112"/>
              </w:numPr>
              <w:rPr>
                <w:rFonts w:eastAsia="Calibri"/>
                <w:color w:val="000000"/>
                <w:szCs w:val="26"/>
              </w:rPr>
            </w:pPr>
            <w:r>
              <w:rPr>
                <w:szCs w:val="26"/>
              </w:rPr>
              <w:t>Cán bộ Cục CTS&amp;BMTT</w:t>
            </w:r>
            <w:r>
              <w:t xml:space="preserve"> </w:t>
            </w:r>
            <w:r w:rsidR="00961D22">
              <w:rPr>
                <w:lang w:val="en-US"/>
              </w:rPr>
              <w:t>chọn nhóm văn bản, sổ văn bản và thời gian của văn bản</w:t>
            </w:r>
            <w:r>
              <w:rPr>
                <w:lang w:val="en-US"/>
              </w:rPr>
              <w:t xml:space="preserve"> và nhấn </w:t>
            </w:r>
            <w:r>
              <w:rPr>
                <w:rFonts w:eastAsia="Calibri"/>
                <w:color w:val="000000"/>
                <w:szCs w:val="26"/>
                <w:lang w:val="en-US"/>
              </w:rPr>
              <w:t>nút [T</w:t>
            </w:r>
            <w:r w:rsidR="00961D22">
              <w:rPr>
                <w:rFonts w:eastAsia="Calibri"/>
                <w:color w:val="000000"/>
                <w:szCs w:val="26"/>
                <w:lang w:val="en-US"/>
              </w:rPr>
              <w:t>hống kê</w:t>
            </w:r>
            <w:r>
              <w:rPr>
                <w:rFonts w:eastAsia="Calibri"/>
                <w:color w:val="000000"/>
                <w:szCs w:val="26"/>
                <w:lang w:val="en-US"/>
              </w:rPr>
              <w:t>], hệ thống sẽ t</w:t>
            </w:r>
            <w:r w:rsidR="00961D22">
              <w:rPr>
                <w:rFonts w:eastAsia="Calibri"/>
                <w:color w:val="000000"/>
                <w:szCs w:val="26"/>
                <w:lang w:val="en-US"/>
              </w:rPr>
              <w:t>hống kê các văn bản p</w:t>
            </w:r>
            <w:r>
              <w:rPr>
                <w:rFonts w:eastAsia="Calibri"/>
                <w:color w:val="000000"/>
                <w:szCs w:val="26"/>
                <w:lang w:val="en-US"/>
              </w:rPr>
              <w:t>hù hợp với tất cả nội dung nhập trong form.</w:t>
            </w:r>
          </w:p>
          <w:p w14:paraId="123AEEE0" w14:textId="77777777" w:rsidR="00E93EC6" w:rsidRPr="00961D22" w:rsidRDefault="00E93EC6" w:rsidP="009B4B77">
            <w:pPr>
              <w:pStyle w:val="ListParagraph"/>
              <w:numPr>
                <w:ilvl w:val="0"/>
                <w:numId w:val="112"/>
              </w:numPr>
              <w:rPr>
                <w:rFonts w:eastAsia="Calibri"/>
                <w:color w:val="000000"/>
                <w:szCs w:val="26"/>
              </w:rPr>
            </w:pPr>
            <w:r>
              <w:rPr>
                <w:szCs w:val="26"/>
                <w:lang w:val="en-US"/>
              </w:rPr>
              <w:t xml:space="preserve">Hệ thống hiển thị danh sách văn bản đi </w:t>
            </w:r>
            <w:r w:rsidR="00961D22">
              <w:rPr>
                <w:szCs w:val="26"/>
                <w:lang w:val="en-US"/>
              </w:rPr>
              <w:t>theo sổ văn bản đã chọn</w:t>
            </w:r>
            <w:r>
              <w:rPr>
                <w:szCs w:val="26"/>
                <w:lang w:val="en-US"/>
              </w:rPr>
              <w:t>.</w:t>
            </w:r>
          </w:p>
          <w:p w14:paraId="0CE2B81E" w14:textId="77777777" w:rsidR="00F60F79" w:rsidRPr="00F60F79" w:rsidRDefault="00961D22" w:rsidP="009B4B77">
            <w:pPr>
              <w:pStyle w:val="ListParagraph"/>
              <w:numPr>
                <w:ilvl w:val="0"/>
                <w:numId w:val="112"/>
              </w:numPr>
              <w:rPr>
                <w:rFonts w:eastAsia="Calibri"/>
                <w:color w:val="000000"/>
                <w:szCs w:val="26"/>
              </w:rPr>
            </w:pPr>
            <w:r>
              <w:rPr>
                <w:szCs w:val="26"/>
                <w:lang w:val="en-US"/>
              </w:rPr>
              <w:t xml:space="preserve">Cán bộ Cục CTS&amp;BMTT nhấn chọn [Xuất file Excel], hệ thống xuất danh sách văn bản đi </w:t>
            </w:r>
            <w:r w:rsidR="00F60F79">
              <w:rPr>
                <w:szCs w:val="26"/>
                <w:lang w:val="en-US"/>
              </w:rPr>
              <w:t xml:space="preserve">theo biểu mẫu đã được cấu hình trước. </w:t>
            </w:r>
          </w:p>
          <w:p w14:paraId="650C5E0B" w14:textId="70BDFF48" w:rsidR="00961D22" w:rsidRPr="000D0487" w:rsidRDefault="00F60F79" w:rsidP="009B4B77">
            <w:pPr>
              <w:pStyle w:val="ListParagraph"/>
              <w:numPr>
                <w:ilvl w:val="0"/>
                <w:numId w:val="112"/>
              </w:numPr>
              <w:rPr>
                <w:rFonts w:eastAsia="Calibri"/>
                <w:color w:val="000000"/>
                <w:szCs w:val="26"/>
              </w:rPr>
            </w:pPr>
            <w:r>
              <w:rPr>
                <w:szCs w:val="26"/>
                <w:lang w:val="en-US"/>
              </w:rPr>
              <w:t>Cán bộ Cục CTS&amp;BMTT lưu lại file Excel đã được xuất ra.</w:t>
            </w:r>
            <w:r w:rsidR="00961D22">
              <w:rPr>
                <w:szCs w:val="26"/>
                <w:lang w:val="en-US"/>
              </w:rPr>
              <w:t xml:space="preserve"> </w:t>
            </w:r>
          </w:p>
        </w:tc>
      </w:tr>
      <w:tr w:rsidR="00E93EC6" w14:paraId="75B786D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705D135" w14:textId="1101E8B8" w:rsidR="00E93EC6" w:rsidRDefault="00E93EC6" w:rsidP="00F60F79">
            <w:pPr>
              <w:snapToGrid w:val="0"/>
              <w:spacing w:before="60" w:line="276" w:lineRule="auto"/>
              <w:rPr>
                <w:b/>
                <w:szCs w:val="26"/>
              </w:rPr>
            </w:pPr>
            <w:r>
              <w:rPr>
                <w:b/>
                <w:szCs w:val="26"/>
              </w:rPr>
              <w:t>Hoàn cảnh sử dụng thành công cơ bả</w:t>
            </w:r>
            <w:r w:rsidR="00F60F79">
              <w:rPr>
                <w:b/>
                <w:szCs w:val="26"/>
              </w:rPr>
              <w:t>n:</w:t>
            </w:r>
          </w:p>
          <w:p w14:paraId="75C7E750" w14:textId="77777777" w:rsidR="00F60F79" w:rsidRPr="00F60F79" w:rsidRDefault="00F60F79" w:rsidP="00A8287A">
            <w:pPr>
              <w:pStyle w:val="ListParagraph"/>
              <w:numPr>
                <w:ilvl w:val="0"/>
                <w:numId w:val="41"/>
              </w:numPr>
              <w:snapToGrid w:val="0"/>
              <w:spacing w:before="60"/>
              <w:rPr>
                <w:szCs w:val="26"/>
              </w:rPr>
            </w:pPr>
            <w:r>
              <w:rPr>
                <w:szCs w:val="26"/>
                <w:lang w:val="en-US"/>
              </w:rPr>
              <w:t>Thống kê văn bản theo sổ văn bản chính xác</w:t>
            </w:r>
          </w:p>
          <w:p w14:paraId="3189275A" w14:textId="1149A09B" w:rsidR="00F60F79" w:rsidRPr="00F60F79" w:rsidRDefault="00F60F79" w:rsidP="00A8287A">
            <w:pPr>
              <w:pStyle w:val="ListParagraph"/>
              <w:numPr>
                <w:ilvl w:val="0"/>
                <w:numId w:val="41"/>
              </w:numPr>
              <w:snapToGrid w:val="0"/>
              <w:spacing w:before="60"/>
              <w:rPr>
                <w:szCs w:val="26"/>
              </w:rPr>
            </w:pPr>
            <w:r>
              <w:rPr>
                <w:szCs w:val="26"/>
                <w:lang w:val="en-US"/>
              </w:rPr>
              <w:lastRenderedPageBreak/>
              <w:t>Xuất file Excel thành công</w:t>
            </w:r>
          </w:p>
        </w:tc>
      </w:tr>
      <w:tr w:rsidR="00E93EC6" w14:paraId="1A0DE98C"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1CBD4D43" w14:textId="77777777" w:rsidR="00E93EC6" w:rsidRDefault="00E93EC6" w:rsidP="00E93EC6">
            <w:pPr>
              <w:snapToGrid w:val="0"/>
              <w:spacing w:before="60" w:line="276" w:lineRule="auto"/>
              <w:rPr>
                <w:b/>
                <w:szCs w:val="26"/>
              </w:rPr>
            </w:pPr>
            <w:r>
              <w:rPr>
                <w:b/>
                <w:szCs w:val="26"/>
              </w:rPr>
              <w:t>Hoàn cảnh sử dụng phụ (thay thế) trong trường hợp không thành công:</w:t>
            </w:r>
          </w:p>
          <w:p w14:paraId="2549C4C1" w14:textId="1AF2C295" w:rsidR="00E93EC6" w:rsidRPr="00DA4B7C" w:rsidRDefault="00E93EC6" w:rsidP="00A8287A">
            <w:pPr>
              <w:pStyle w:val="ListParagraph"/>
              <w:numPr>
                <w:ilvl w:val="0"/>
                <w:numId w:val="41"/>
              </w:numPr>
              <w:snapToGrid w:val="0"/>
              <w:spacing w:before="60"/>
              <w:rPr>
                <w:szCs w:val="26"/>
              </w:rPr>
            </w:pPr>
            <w:r>
              <w:rPr>
                <w:szCs w:val="26"/>
                <w:lang w:val="en-US"/>
              </w:rPr>
              <w:t>Nếu không tìm thấy văn bản phù hợp với nội dung tìm kiếm hoặc không có dữ liệu văn bản đi thì hệ thống hiển thị [Không có dữ liệu] tại danh sách văn bả</w:t>
            </w:r>
            <w:r w:rsidR="00F60F79">
              <w:rPr>
                <w:szCs w:val="26"/>
                <w:lang w:val="en-US"/>
              </w:rPr>
              <w:t>n và nút [Xuất file Excel] bị vô hiệu hóa.</w:t>
            </w:r>
          </w:p>
        </w:tc>
      </w:tr>
      <w:tr w:rsidR="00E93EC6" w14:paraId="07265B6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2C553A3" w14:textId="4A31C3AE" w:rsidR="00E93EC6" w:rsidRDefault="00E93EC6" w:rsidP="00F60F79">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 xml:space="preserve">Các giá trị đã nhập trong form </w:t>
            </w:r>
            <w:r w:rsidR="00F60F79">
              <w:rPr>
                <w:rFonts w:eastAsia="Times New Roman"/>
                <w:color w:val="000000"/>
                <w:szCs w:val="26"/>
              </w:rPr>
              <w:t>thống kê</w:t>
            </w:r>
            <w:r>
              <w:rPr>
                <w:rFonts w:eastAsia="Times New Roman"/>
                <w:color w:val="000000"/>
                <w:szCs w:val="26"/>
              </w:rPr>
              <w:t xml:space="preserve"> vẫn được giữ lại giá trị.</w:t>
            </w:r>
          </w:p>
        </w:tc>
      </w:tr>
      <w:tr w:rsidR="00E93EC6" w14:paraId="72364D1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58D20F5" w14:textId="77777777" w:rsidR="00E93EC6" w:rsidRDefault="00E93EC6" w:rsidP="00E93EC6">
            <w:pPr>
              <w:snapToGrid w:val="0"/>
              <w:spacing w:before="60" w:line="276" w:lineRule="auto"/>
              <w:rPr>
                <w:szCs w:val="26"/>
              </w:rPr>
            </w:pPr>
            <w:r>
              <w:rPr>
                <w:b/>
                <w:szCs w:val="26"/>
              </w:rPr>
              <w:t>Các yêu cầu phi chức năng:</w:t>
            </w:r>
            <w:r>
              <w:rPr>
                <w:szCs w:val="26"/>
              </w:rPr>
              <w:t xml:space="preserve"> Không có</w:t>
            </w:r>
          </w:p>
        </w:tc>
      </w:tr>
    </w:tbl>
    <w:p w14:paraId="67062D1F" w14:textId="77777777" w:rsidR="00E93EC6" w:rsidRPr="00E93EC6" w:rsidRDefault="00E93EC6" w:rsidP="00E93EC6">
      <w:pPr>
        <w:rPr>
          <w:b/>
        </w:rPr>
      </w:pPr>
    </w:p>
    <w:p w14:paraId="68E73E9D" w14:textId="790C1BFB" w:rsidR="009015B6" w:rsidRDefault="009015B6" w:rsidP="009015B6">
      <w:pPr>
        <w:pStyle w:val="Heading4"/>
      </w:pPr>
      <w:r>
        <w:t xml:space="preserve">Thống kê số lượng văn bản theo thời gian </w:t>
      </w:r>
    </w:p>
    <w:p w14:paraId="4DD5923A" w14:textId="1557AB51" w:rsidR="008D68D9" w:rsidRPr="008D68D9" w:rsidRDefault="008D68D9" w:rsidP="00941B88">
      <w:pPr>
        <w:pStyle w:val="UCName"/>
      </w:pPr>
      <w:bookmarkStart w:id="503" w:name="_Ref21906634"/>
      <w:bookmarkStart w:id="504" w:name="_Ref21906636"/>
      <w:bookmarkStart w:id="505" w:name="_Toc22744226"/>
      <w:r>
        <w:t>Thống kê số lượng văn bản theo thời gian</w:t>
      </w:r>
      <w:bookmarkEnd w:id="503"/>
      <w:bookmarkEnd w:id="504"/>
      <w:bookmarkEnd w:id="505"/>
    </w:p>
    <w:tbl>
      <w:tblPr>
        <w:tblW w:w="5000" w:type="pct"/>
        <w:tblLook w:val="04A0" w:firstRow="1" w:lastRow="0" w:firstColumn="1" w:lastColumn="0" w:noHBand="0" w:noVBand="1"/>
      </w:tblPr>
      <w:tblGrid>
        <w:gridCol w:w="5524"/>
        <w:gridCol w:w="3493"/>
      </w:tblGrid>
      <w:tr w:rsidR="008D68D9" w14:paraId="1729C49B" w14:textId="77777777" w:rsidTr="00D46882">
        <w:tc>
          <w:tcPr>
            <w:tcW w:w="3063" w:type="pct"/>
            <w:tcBorders>
              <w:top w:val="single" w:sz="4" w:space="0" w:color="000000"/>
              <w:left w:val="single" w:sz="4" w:space="0" w:color="000000"/>
              <w:bottom w:val="single" w:sz="4" w:space="0" w:color="000000"/>
              <w:right w:val="nil"/>
            </w:tcBorders>
            <w:hideMark/>
          </w:tcPr>
          <w:p w14:paraId="2B269D37" w14:textId="1420EA9F" w:rsidR="008D68D9" w:rsidRDefault="008D68D9" w:rsidP="00D46882">
            <w:pPr>
              <w:spacing w:before="60" w:line="276" w:lineRule="auto"/>
              <w:rPr>
                <w:szCs w:val="26"/>
              </w:rPr>
            </w:pPr>
            <w:r>
              <w:rPr>
                <w:b/>
                <w:szCs w:val="26"/>
              </w:rPr>
              <w:t>Tên Usecase:</w:t>
            </w:r>
            <w:r>
              <w:rPr>
                <w:szCs w:val="26"/>
              </w:rPr>
              <w:t xml:space="preserve"> </w:t>
            </w:r>
            <w:r>
              <w:t>Thống kê số lượng văn bản theo thời gian</w:t>
            </w:r>
          </w:p>
        </w:tc>
        <w:tc>
          <w:tcPr>
            <w:tcW w:w="1937" w:type="pct"/>
            <w:tcBorders>
              <w:top w:val="single" w:sz="4" w:space="0" w:color="000000"/>
              <w:left w:val="single" w:sz="4" w:space="0" w:color="000000"/>
              <w:bottom w:val="single" w:sz="4" w:space="0" w:color="000000"/>
              <w:right w:val="single" w:sz="4" w:space="0" w:color="000000"/>
            </w:tcBorders>
            <w:hideMark/>
          </w:tcPr>
          <w:p w14:paraId="036A1163" w14:textId="77777777" w:rsidR="008D68D9" w:rsidRDefault="008D68D9" w:rsidP="00D46882">
            <w:pPr>
              <w:snapToGrid w:val="0"/>
              <w:spacing w:before="60" w:line="276" w:lineRule="auto"/>
              <w:rPr>
                <w:szCs w:val="26"/>
              </w:rPr>
            </w:pPr>
            <w:r>
              <w:rPr>
                <w:b/>
                <w:szCs w:val="26"/>
              </w:rPr>
              <w:t>Mức độ BMT:</w:t>
            </w:r>
            <w:r>
              <w:rPr>
                <w:szCs w:val="26"/>
              </w:rPr>
              <w:t xml:space="preserve"> B</w:t>
            </w:r>
          </w:p>
        </w:tc>
      </w:tr>
      <w:tr w:rsidR="008D68D9" w14:paraId="7B004A20" w14:textId="77777777" w:rsidTr="00D46882">
        <w:tc>
          <w:tcPr>
            <w:tcW w:w="3063" w:type="pct"/>
            <w:tcBorders>
              <w:top w:val="single" w:sz="4" w:space="0" w:color="000000"/>
              <w:left w:val="single" w:sz="4" w:space="0" w:color="000000"/>
              <w:bottom w:val="single" w:sz="4" w:space="0" w:color="000000"/>
              <w:right w:val="nil"/>
            </w:tcBorders>
            <w:hideMark/>
          </w:tcPr>
          <w:p w14:paraId="38682648" w14:textId="77777777" w:rsidR="008D68D9" w:rsidRPr="00811651" w:rsidRDefault="008D68D9" w:rsidP="00D46882">
            <w:pPr>
              <w:snapToGrid w:val="0"/>
              <w:spacing w:before="60" w:line="276" w:lineRule="auto"/>
              <w:rPr>
                <w:szCs w:val="26"/>
              </w:rPr>
            </w:pPr>
            <w:r>
              <w:rPr>
                <w:b/>
                <w:szCs w:val="26"/>
              </w:rPr>
              <w:t xml:space="preserve">Tác nhân chính: </w:t>
            </w:r>
            <w:r>
              <w:rPr>
                <w:szCs w:val="26"/>
              </w:rPr>
              <w:t>Cán bộ Cục CTS&amp;BMTT</w:t>
            </w:r>
          </w:p>
        </w:tc>
        <w:tc>
          <w:tcPr>
            <w:tcW w:w="1937" w:type="pct"/>
            <w:tcBorders>
              <w:top w:val="single" w:sz="4" w:space="0" w:color="000000"/>
              <w:left w:val="single" w:sz="4" w:space="0" w:color="000000"/>
              <w:bottom w:val="single" w:sz="4" w:space="0" w:color="000000"/>
              <w:right w:val="single" w:sz="4" w:space="0" w:color="000000"/>
            </w:tcBorders>
            <w:hideMark/>
          </w:tcPr>
          <w:p w14:paraId="0E9165EF" w14:textId="77777777" w:rsidR="008D68D9" w:rsidRDefault="008D68D9" w:rsidP="00D46882">
            <w:pPr>
              <w:snapToGrid w:val="0"/>
              <w:spacing w:before="60" w:line="276" w:lineRule="auto"/>
              <w:rPr>
                <w:szCs w:val="26"/>
              </w:rPr>
            </w:pPr>
            <w:r>
              <w:rPr>
                <w:b/>
                <w:szCs w:val="26"/>
              </w:rPr>
              <w:t xml:space="preserve">Tác nhân phụ: </w:t>
            </w:r>
            <w:r>
              <w:rPr>
                <w:szCs w:val="26"/>
              </w:rPr>
              <w:t>Hệ thống</w:t>
            </w:r>
          </w:p>
        </w:tc>
      </w:tr>
      <w:tr w:rsidR="008D68D9" w14:paraId="16423CF0"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5528B8B1" w14:textId="713A2B3F" w:rsidR="008D68D9" w:rsidRPr="00811651" w:rsidRDefault="008D68D9" w:rsidP="008D68D9">
            <w:pPr>
              <w:spacing w:before="60" w:line="276" w:lineRule="auto"/>
              <w:rPr>
                <w:szCs w:val="26"/>
              </w:rPr>
            </w:pPr>
            <w:r>
              <w:rPr>
                <w:b/>
                <w:szCs w:val="26"/>
              </w:rPr>
              <w:t xml:space="preserve">Mô tả Usecase: </w:t>
            </w:r>
            <w:r>
              <w:rPr>
                <w:szCs w:val="26"/>
              </w:rPr>
              <w:t>Cán bộ Cục CTS&amp;BMTT</w:t>
            </w:r>
            <w:r>
              <w:t xml:space="preserve"> thống kê số lượng văn bản theo thời gian</w:t>
            </w:r>
          </w:p>
        </w:tc>
      </w:tr>
      <w:tr w:rsidR="008D68D9" w14:paraId="4A148148"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0628867A" w14:textId="77777777" w:rsidR="008D68D9" w:rsidRDefault="008D68D9" w:rsidP="00D46882">
            <w:pPr>
              <w:snapToGrid w:val="0"/>
              <w:spacing w:before="60" w:line="276" w:lineRule="auto"/>
              <w:rPr>
                <w:b/>
                <w:szCs w:val="26"/>
              </w:rPr>
            </w:pPr>
            <w:r>
              <w:rPr>
                <w:b/>
                <w:szCs w:val="26"/>
              </w:rPr>
              <w:t xml:space="preserve">Điều kiện để bắt đầu Usecase: </w:t>
            </w:r>
          </w:p>
          <w:p w14:paraId="5BBBAE24" w14:textId="77777777" w:rsidR="008D68D9" w:rsidRPr="000F4EC8" w:rsidRDefault="008D68D9" w:rsidP="00A8287A">
            <w:pPr>
              <w:pStyle w:val="ListParagraph"/>
              <w:numPr>
                <w:ilvl w:val="0"/>
                <w:numId w:val="41"/>
              </w:numPr>
              <w:snapToGrid w:val="0"/>
              <w:spacing w:before="60"/>
              <w:rPr>
                <w:szCs w:val="26"/>
              </w:rPr>
            </w:pPr>
            <w:r>
              <w:rPr>
                <w:szCs w:val="26"/>
              </w:rPr>
              <w:t>Cán bộ Cục CTS&amp;BMTT</w:t>
            </w:r>
            <w:r>
              <w:t xml:space="preserve"> </w:t>
            </w:r>
            <w:r w:rsidRPr="00F80CB9">
              <w:rPr>
                <w:szCs w:val="26"/>
              </w:rPr>
              <w:t>đăng nhập thành công vào hệ thống.</w:t>
            </w:r>
          </w:p>
        </w:tc>
      </w:tr>
      <w:tr w:rsidR="008D68D9" w14:paraId="7FED1857"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0FB077B5" w14:textId="77777777" w:rsidR="008D68D9" w:rsidRPr="00821F36" w:rsidRDefault="008D68D9" w:rsidP="00D46882">
            <w:pPr>
              <w:snapToGrid w:val="0"/>
              <w:spacing w:before="60" w:line="276" w:lineRule="auto"/>
              <w:rPr>
                <w:szCs w:val="26"/>
              </w:rPr>
            </w:pPr>
            <w:r>
              <w:rPr>
                <w:b/>
                <w:szCs w:val="26"/>
              </w:rPr>
              <w:t xml:space="preserve">Điều kiện để kết thúc Usecase: </w:t>
            </w:r>
            <w:r>
              <w:t>Hiển thị số liệu phù hợp với các tiêu chí thống kê</w:t>
            </w:r>
          </w:p>
        </w:tc>
      </w:tr>
      <w:tr w:rsidR="008D68D9" w14:paraId="6DF100C5" w14:textId="77777777" w:rsidTr="00D46882">
        <w:tc>
          <w:tcPr>
            <w:tcW w:w="5000" w:type="pct"/>
            <w:gridSpan w:val="2"/>
            <w:tcBorders>
              <w:top w:val="single" w:sz="4" w:space="0" w:color="000000"/>
              <w:left w:val="single" w:sz="4" w:space="0" w:color="000000"/>
              <w:bottom w:val="single" w:sz="4" w:space="0" w:color="000000"/>
              <w:right w:val="single" w:sz="4" w:space="0" w:color="000000"/>
            </w:tcBorders>
          </w:tcPr>
          <w:p w14:paraId="45CBCDA5" w14:textId="77777777" w:rsidR="008D68D9" w:rsidRPr="00811651" w:rsidRDefault="008D68D9" w:rsidP="00D46882">
            <w:pPr>
              <w:snapToGrid w:val="0"/>
              <w:spacing w:before="60" w:line="276" w:lineRule="auto"/>
              <w:rPr>
                <w:szCs w:val="26"/>
              </w:rPr>
            </w:pPr>
            <w:r>
              <w:rPr>
                <w:b/>
                <w:szCs w:val="26"/>
              </w:rPr>
              <w:t>Trình tự các sự kiện trong quá trình hoạt động của Usecase:</w:t>
            </w:r>
          </w:p>
          <w:p w14:paraId="369D1F83" w14:textId="657B14A0" w:rsidR="008D68D9" w:rsidRPr="00116297" w:rsidRDefault="008D68D9" w:rsidP="009B4B77">
            <w:pPr>
              <w:pStyle w:val="ListParagraph"/>
              <w:numPr>
                <w:ilvl w:val="0"/>
                <w:numId w:val="113"/>
              </w:numPr>
              <w:rPr>
                <w:rFonts w:eastAsia="Calibri"/>
                <w:color w:val="000000"/>
                <w:szCs w:val="26"/>
              </w:rPr>
            </w:pPr>
            <w:r>
              <w:rPr>
                <w:szCs w:val="26"/>
              </w:rPr>
              <w:t>Cán bộ Cục CTS&amp;BMTT</w:t>
            </w:r>
            <w:r>
              <w:t xml:space="preserve"> </w:t>
            </w:r>
            <w:r>
              <w:rPr>
                <w:szCs w:val="26"/>
              </w:rPr>
              <w:t>truy cập chức năng [</w:t>
            </w:r>
            <w:r>
              <w:rPr>
                <w:szCs w:val="26"/>
                <w:lang w:val="en-US"/>
              </w:rPr>
              <w:t>Thống kê số lượng văn bản</w:t>
            </w:r>
            <w:r>
              <w:rPr>
                <w:szCs w:val="26"/>
              </w:rPr>
              <w:t xml:space="preserve">], hệ thống hiển thị </w:t>
            </w:r>
            <w:r>
              <w:rPr>
                <w:szCs w:val="26"/>
                <w:lang w:val="en-US"/>
              </w:rPr>
              <w:t>form thống kê số lượng văn bản.</w:t>
            </w:r>
          </w:p>
          <w:p w14:paraId="44CEC5FF" w14:textId="76E38DB1" w:rsidR="008D68D9" w:rsidRPr="006403B9" w:rsidRDefault="008D68D9" w:rsidP="009B4B77">
            <w:pPr>
              <w:pStyle w:val="ListParagraph"/>
              <w:numPr>
                <w:ilvl w:val="0"/>
                <w:numId w:val="113"/>
              </w:numPr>
              <w:rPr>
                <w:rFonts w:eastAsia="Calibri"/>
                <w:color w:val="000000"/>
                <w:szCs w:val="26"/>
              </w:rPr>
            </w:pPr>
            <w:r>
              <w:rPr>
                <w:szCs w:val="26"/>
              </w:rPr>
              <w:t>Cán bộ Cục CTS&amp;BMTT</w:t>
            </w:r>
            <w:r>
              <w:t xml:space="preserve"> </w:t>
            </w:r>
            <w:r>
              <w:rPr>
                <w:lang w:val="en-US"/>
              </w:rPr>
              <w:t xml:space="preserve">chọn khoảng thời gian xử lý văn bản và nhấn </w:t>
            </w:r>
            <w:r>
              <w:rPr>
                <w:rFonts w:eastAsia="Calibri"/>
                <w:color w:val="000000"/>
                <w:szCs w:val="26"/>
                <w:lang w:val="en-US"/>
              </w:rPr>
              <w:t>nút [Thống kê], hệ thống sẽ thống kê các văn bản phù hợp với tất cả nội dung nhập trong form.</w:t>
            </w:r>
          </w:p>
          <w:p w14:paraId="4B8EA692" w14:textId="608190DA" w:rsidR="008D68D9" w:rsidRPr="00961D22" w:rsidRDefault="008D68D9" w:rsidP="009B4B77">
            <w:pPr>
              <w:pStyle w:val="ListParagraph"/>
              <w:numPr>
                <w:ilvl w:val="0"/>
                <w:numId w:val="113"/>
              </w:numPr>
              <w:rPr>
                <w:rFonts w:eastAsia="Calibri"/>
                <w:color w:val="000000"/>
                <w:szCs w:val="26"/>
              </w:rPr>
            </w:pPr>
            <w:r>
              <w:rPr>
                <w:szCs w:val="26"/>
                <w:lang w:val="en-US"/>
              </w:rPr>
              <w:t>Hệ thống hiển thị số lượng văn bản theo từng nhóm văn bản, sổ văn bản và trạng thái xử lý.</w:t>
            </w:r>
          </w:p>
          <w:p w14:paraId="3A990E33" w14:textId="77777777" w:rsidR="008D68D9" w:rsidRPr="00F60F79" w:rsidRDefault="008D68D9" w:rsidP="009B4B77">
            <w:pPr>
              <w:pStyle w:val="ListParagraph"/>
              <w:numPr>
                <w:ilvl w:val="0"/>
                <w:numId w:val="113"/>
              </w:numPr>
              <w:rPr>
                <w:rFonts w:eastAsia="Calibri"/>
                <w:color w:val="000000"/>
                <w:szCs w:val="26"/>
              </w:rPr>
            </w:pPr>
            <w:r>
              <w:rPr>
                <w:szCs w:val="26"/>
                <w:lang w:val="en-US"/>
              </w:rPr>
              <w:t xml:space="preserve">Cán bộ Cục CTS&amp;BMTT nhấn chọn [Xuất file Excel], hệ thống xuất danh sách văn bản đi theo biểu mẫu đã được cấu hình trước. </w:t>
            </w:r>
          </w:p>
          <w:p w14:paraId="1CC2883B" w14:textId="77777777" w:rsidR="008D68D9" w:rsidRPr="000D0487" w:rsidRDefault="008D68D9" w:rsidP="009B4B77">
            <w:pPr>
              <w:pStyle w:val="ListParagraph"/>
              <w:numPr>
                <w:ilvl w:val="0"/>
                <w:numId w:val="113"/>
              </w:numPr>
              <w:rPr>
                <w:rFonts w:eastAsia="Calibri"/>
                <w:color w:val="000000"/>
                <w:szCs w:val="26"/>
              </w:rPr>
            </w:pPr>
            <w:r>
              <w:rPr>
                <w:szCs w:val="26"/>
                <w:lang w:val="en-US"/>
              </w:rPr>
              <w:t xml:space="preserve">Cán bộ Cục CTS&amp;BMTT lưu lại file Excel đã được xuất ra. </w:t>
            </w:r>
          </w:p>
        </w:tc>
      </w:tr>
      <w:tr w:rsidR="008D68D9" w14:paraId="35E86B1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51B76E64" w14:textId="77777777" w:rsidR="008D68D9" w:rsidRDefault="008D68D9" w:rsidP="00D46882">
            <w:pPr>
              <w:snapToGrid w:val="0"/>
              <w:spacing w:before="60" w:line="276" w:lineRule="auto"/>
              <w:rPr>
                <w:b/>
                <w:szCs w:val="26"/>
              </w:rPr>
            </w:pPr>
            <w:r>
              <w:rPr>
                <w:b/>
                <w:szCs w:val="26"/>
              </w:rPr>
              <w:t>Hoàn cảnh sử dụng thành công cơ bản:</w:t>
            </w:r>
          </w:p>
          <w:p w14:paraId="0512D0AB" w14:textId="1445D888" w:rsidR="008D68D9" w:rsidRPr="00F60F79" w:rsidRDefault="008D68D9" w:rsidP="00A8287A">
            <w:pPr>
              <w:pStyle w:val="ListParagraph"/>
              <w:numPr>
                <w:ilvl w:val="0"/>
                <w:numId w:val="41"/>
              </w:numPr>
              <w:snapToGrid w:val="0"/>
              <w:spacing w:before="60"/>
              <w:rPr>
                <w:szCs w:val="26"/>
              </w:rPr>
            </w:pPr>
            <w:r>
              <w:rPr>
                <w:szCs w:val="26"/>
                <w:lang w:val="en-US"/>
              </w:rPr>
              <w:t>Thống kê số lượng văn bản theo khoảng thời gian chính xác</w:t>
            </w:r>
          </w:p>
          <w:p w14:paraId="3DDBD789" w14:textId="77777777" w:rsidR="008D68D9" w:rsidRPr="00F60F79" w:rsidRDefault="008D68D9" w:rsidP="00A8287A">
            <w:pPr>
              <w:pStyle w:val="ListParagraph"/>
              <w:numPr>
                <w:ilvl w:val="0"/>
                <w:numId w:val="41"/>
              </w:numPr>
              <w:snapToGrid w:val="0"/>
              <w:spacing w:before="60"/>
              <w:rPr>
                <w:szCs w:val="26"/>
              </w:rPr>
            </w:pPr>
            <w:r>
              <w:rPr>
                <w:szCs w:val="26"/>
                <w:lang w:val="en-US"/>
              </w:rPr>
              <w:t>Xuất file Excel thành công</w:t>
            </w:r>
          </w:p>
        </w:tc>
      </w:tr>
      <w:tr w:rsidR="008D68D9" w14:paraId="05E43B3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0609C9B" w14:textId="77777777" w:rsidR="008D68D9" w:rsidRDefault="008D68D9" w:rsidP="00D46882">
            <w:pPr>
              <w:snapToGrid w:val="0"/>
              <w:spacing w:before="60" w:line="276" w:lineRule="auto"/>
              <w:rPr>
                <w:b/>
                <w:szCs w:val="26"/>
              </w:rPr>
            </w:pPr>
            <w:r>
              <w:rPr>
                <w:b/>
                <w:szCs w:val="26"/>
              </w:rPr>
              <w:t>Hoàn cảnh sử dụng phụ (thay thế) trong trường hợp không thành công:</w:t>
            </w:r>
          </w:p>
          <w:p w14:paraId="0564C4F2" w14:textId="77777777" w:rsidR="008D68D9" w:rsidRPr="00DA4B7C" w:rsidRDefault="008D68D9" w:rsidP="00A8287A">
            <w:pPr>
              <w:pStyle w:val="ListParagraph"/>
              <w:numPr>
                <w:ilvl w:val="0"/>
                <w:numId w:val="41"/>
              </w:numPr>
              <w:snapToGrid w:val="0"/>
              <w:spacing w:before="60"/>
              <w:rPr>
                <w:szCs w:val="26"/>
              </w:rPr>
            </w:pPr>
            <w:r>
              <w:rPr>
                <w:szCs w:val="26"/>
                <w:lang w:val="en-US"/>
              </w:rPr>
              <w:lastRenderedPageBreak/>
              <w:t>Nếu không tìm thấy văn bản phù hợp với nội dung tìm kiếm hoặc không có dữ liệu văn bản đi thì hệ thống hiển thị [Không có dữ liệu] tại danh sách văn bản và nút [Xuất file Excel] bị vô hiệu hóa.</w:t>
            </w:r>
          </w:p>
        </w:tc>
      </w:tr>
      <w:tr w:rsidR="008D68D9" w14:paraId="21A8B952"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FBFF1B7" w14:textId="77777777" w:rsidR="008D68D9" w:rsidRDefault="008D68D9" w:rsidP="00D4688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Các giá trị đã nhập trong form thống kê vẫn được giữ lại giá trị.</w:t>
            </w:r>
          </w:p>
        </w:tc>
      </w:tr>
      <w:tr w:rsidR="008D68D9" w14:paraId="32227A33"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60DA4F56" w14:textId="77777777" w:rsidR="008D68D9" w:rsidRDefault="008D68D9" w:rsidP="00D46882">
            <w:pPr>
              <w:snapToGrid w:val="0"/>
              <w:spacing w:before="60" w:line="276" w:lineRule="auto"/>
              <w:rPr>
                <w:szCs w:val="26"/>
              </w:rPr>
            </w:pPr>
            <w:r>
              <w:rPr>
                <w:b/>
                <w:szCs w:val="26"/>
              </w:rPr>
              <w:t>Các yêu cầu phi chức năng:</w:t>
            </w:r>
            <w:r>
              <w:rPr>
                <w:szCs w:val="26"/>
              </w:rPr>
              <w:t xml:space="preserve"> Không có</w:t>
            </w:r>
          </w:p>
        </w:tc>
      </w:tr>
    </w:tbl>
    <w:p w14:paraId="2ACD9054" w14:textId="77777777" w:rsidR="008D68D9" w:rsidRDefault="008D68D9" w:rsidP="008D68D9"/>
    <w:p w14:paraId="7412E1D1" w14:textId="6B5140CF" w:rsidR="00C11CD8" w:rsidRDefault="00C11CD8" w:rsidP="00B4509A">
      <w:pPr>
        <w:pStyle w:val="Heading2"/>
      </w:pPr>
      <w:bookmarkStart w:id="506" w:name="_Toc22744061"/>
      <w:r>
        <w:t>Nhóm chức năng “Quản lý tin tức, văn bản quy phạm pháp luật, tài nguyên”</w:t>
      </w:r>
      <w:bookmarkEnd w:id="506"/>
    </w:p>
    <w:p w14:paraId="0757F8D5" w14:textId="08E99F6E" w:rsidR="004E2BFF" w:rsidRDefault="004E2BFF" w:rsidP="004E2BFF">
      <w:pPr>
        <w:pStyle w:val="Heading3"/>
      </w:pPr>
      <w:r>
        <w:t xml:space="preserve">Quản lý các </w:t>
      </w:r>
      <w:r w:rsidR="00E715F3">
        <w:t>chuyên mục</w:t>
      </w:r>
      <w:r>
        <w:t xml:space="preserve"> dùng chung (chuyên mục tin tức, loại văn bản, cơ quan ban hành văn bản QPPL)</w:t>
      </w:r>
    </w:p>
    <w:p w14:paraId="00EEF3F5" w14:textId="77777777" w:rsidR="00997BA9" w:rsidRDefault="00997BA9" w:rsidP="00997BA9">
      <w:pPr>
        <w:keepNext/>
        <w:jc w:val="center"/>
      </w:pPr>
      <w:r>
        <w:rPr>
          <w:noProof/>
        </w:rPr>
        <w:drawing>
          <wp:inline distT="0" distB="0" distL="0" distR="0" wp14:anchorId="5B22D0A9" wp14:editId="1EAD03F8">
            <wp:extent cx="5732145" cy="2522855"/>
            <wp:effectExtent l="19050" t="19050" r="20955" b="107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04D749.tmp"/>
                    <pic:cNvPicPr/>
                  </pic:nvPicPr>
                  <pic:blipFill>
                    <a:blip r:embed="rId198">
                      <a:extLst>
                        <a:ext uri="{28A0092B-C50C-407E-A947-70E740481C1C}">
                          <a14:useLocalDpi xmlns:a14="http://schemas.microsoft.com/office/drawing/2010/main" val="0"/>
                        </a:ext>
                      </a:extLst>
                    </a:blip>
                    <a:stretch>
                      <a:fillRect/>
                    </a:stretch>
                  </pic:blipFill>
                  <pic:spPr>
                    <a:xfrm>
                      <a:off x="0" y="0"/>
                      <a:ext cx="5732145" cy="2522855"/>
                    </a:xfrm>
                    <a:prstGeom prst="rect">
                      <a:avLst/>
                    </a:prstGeom>
                    <a:ln>
                      <a:solidFill>
                        <a:schemeClr val="accent1"/>
                      </a:solidFill>
                    </a:ln>
                  </pic:spPr>
                </pic:pic>
              </a:graphicData>
            </a:graphic>
          </wp:inline>
        </w:drawing>
      </w:r>
    </w:p>
    <w:p w14:paraId="510B4A9B" w14:textId="6C5BEE09" w:rsidR="00997BA9" w:rsidRPr="00997BA9" w:rsidRDefault="00997BA9" w:rsidP="00CF6664">
      <w:pPr>
        <w:pStyle w:val="Caption"/>
      </w:pPr>
      <w:r>
        <w:t xml:space="preserve">Hình </w:t>
      </w:r>
      <w:fldSimple w:instr=" STYLEREF 2 \s ">
        <w:r w:rsidR="00473123">
          <w:rPr>
            <w:noProof/>
          </w:rPr>
          <w:t>10</w:t>
        </w:r>
      </w:fldSimple>
      <w:r w:rsidR="00473123">
        <w:noBreakHyphen/>
      </w:r>
      <w:fldSimple w:instr=" SEQ Hình \* ARABIC \s 2 ">
        <w:r w:rsidR="00473123">
          <w:rPr>
            <w:noProof/>
          </w:rPr>
          <w:t>1</w:t>
        </w:r>
      </w:fldSimple>
      <w:r>
        <w:t>: Giao diện hiển thị chức năng</w:t>
      </w:r>
      <w:r w:rsidR="00E715F3">
        <w:t xml:space="preserve"> quản lý các chuyên mục dùng chung</w:t>
      </w:r>
    </w:p>
    <w:p w14:paraId="1E2B6E18" w14:textId="6307156E" w:rsidR="00C11CD8" w:rsidRDefault="00EE723B" w:rsidP="00941B88">
      <w:pPr>
        <w:pStyle w:val="UCName"/>
      </w:pPr>
      <w:bookmarkStart w:id="507" w:name="_Ref21902069"/>
      <w:bookmarkStart w:id="508" w:name="_Ref21902072"/>
      <w:bookmarkStart w:id="509" w:name="_Toc22744227"/>
      <w:r>
        <w:t xml:space="preserve">Thêm mới </w:t>
      </w:r>
      <w:r w:rsidR="00E715F3">
        <w:t>chuyên mục</w:t>
      </w:r>
      <w:r>
        <w:t xml:space="preserve"> dùng chung</w:t>
      </w:r>
      <w:bookmarkEnd w:id="507"/>
      <w:bookmarkEnd w:id="508"/>
      <w:bookmarkEnd w:id="509"/>
    </w:p>
    <w:tbl>
      <w:tblPr>
        <w:tblW w:w="5000" w:type="pct"/>
        <w:tblLook w:val="04A0" w:firstRow="1" w:lastRow="0" w:firstColumn="1" w:lastColumn="0" w:noHBand="0" w:noVBand="1"/>
      </w:tblPr>
      <w:tblGrid>
        <w:gridCol w:w="5807"/>
        <w:gridCol w:w="3210"/>
      </w:tblGrid>
      <w:tr w:rsidR="004E2BFF" w14:paraId="7CCB4003" w14:textId="77777777" w:rsidTr="004E2BFF">
        <w:tc>
          <w:tcPr>
            <w:tcW w:w="3220" w:type="pct"/>
            <w:tcBorders>
              <w:top w:val="single" w:sz="4" w:space="0" w:color="000000"/>
              <w:left w:val="single" w:sz="4" w:space="0" w:color="000000"/>
              <w:bottom w:val="single" w:sz="4" w:space="0" w:color="000000"/>
              <w:right w:val="nil"/>
            </w:tcBorders>
            <w:hideMark/>
          </w:tcPr>
          <w:p w14:paraId="5B2ECDE1" w14:textId="1F5B3F6E" w:rsidR="004E2BFF" w:rsidRDefault="004E2BFF" w:rsidP="004E2BFF">
            <w:pPr>
              <w:spacing w:before="60" w:after="60" w:line="240" w:lineRule="auto"/>
              <w:rPr>
                <w:szCs w:val="26"/>
              </w:rPr>
            </w:pPr>
            <w:r>
              <w:rPr>
                <w:b/>
                <w:szCs w:val="26"/>
              </w:rPr>
              <w:t>Tên Usecase:</w:t>
            </w:r>
            <w:r>
              <w:rPr>
                <w:szCs w:val="26"/>
              </w:rPr>
              <w:t xml:space="preserve"> </w:t>
            </w:r>
            <w:r w:rsidR="00E715F3">
              <w:t>Thêm mới chuyên mục dùng chung</w:t>
            </w:r>
          </w:p>
        </w:tc>
        <w:tc>
          <w:tcPr>
            <w:tcW w:w="1780" w:type="pct"/>
            <w:tcBorders>
              <w:top w:val="single" w:sz="4" w:space="0" w:color="000000"/>
              <w:left w:val="single" w:sz="4" w:space="0" w:color="000000"/>
              <w:bottom w:val="single" w:sz="4" w:space="0" w:color="000000"/>
              <w:right w:val="single" w:sz="4" w:space="0" w:color="000000"/>
            </w:tcBorders>
            <w:hideMark/>
          </w:tcPr>
          <w:p w14:paraId="2D9D0B67" w14:textId="77777777" w:rsidR="004E2BFF" w:rsidRDefault="004E2BFF" w:rsidP="004E2BFF">
            <w:pPr>
              <w:snapToGrid w:val="0"/>
              <w:spacing w:before="60" w:after="60" w:line="240" w:lineRule="auto"/>
              <w:rPr>
                <w:szCs w:val="26"/>
              </w:rPr>
            </w:pPr>
            <w:r>
              <w:rPr>
                <w:b/>
                <w:szCs w:val="26"/>
              </w:rPr>
              <w:t>Mức độ BMT:</w:t>
            </w:r>
            <w:r>
              <w:rPr>
                <w:szCs w:val="26"/>
              </w:rPr>
              <w:t xml:space="preserve"> B</w:t>
            </w:r>
          </w:p>
        </w:tc>
      </w:tr>
      <w:tr w:rsidR="004E2BFF" w14:paraId="5234BE96" w14:textId="77777777" w:rsidTr="004E2BFF">
        <w:tc>
          <w:tcPr>
            <w:tcW w:w="3220" w:type="pct"/>
            <w:tcBorders>
              <w:top w:val="single" w:sz="4" w:space="0" w:color="000000"/>
              <w:left w:val="single" w:sz="4" w:space="0" w:color="000000"/>
              <w:bottom w:val="single" w:sz="4" w:space="0" w:color="000000"/>
              <w:right w:val="nil"/>
            </w:tcBorders>
            <w:hideMark/>
          </w:tcPr>
          <w:p w14:paraId="1C63ABE0" w14:textId="10B068DF" w:rsidR="004E2BFF" w:rsidRPr="00811651" w:rsidRDefault="004E2BFF" w:rsidP="004E2BFF">
            <w:pPr>
              <w:snapToGrid w:val="0"/>
              <w:spacing w:before="60" w:after="60" w:line="240" w:lineRule="auto"/>
              <w:rPr>
                <w:szCs w:val="26"/>
              </w:rPr>
            </w:pPr>
            <w:r>
              <w:rPr>
                <w:b/>
                <w:szCs w:val="26"/>
              </w:rPr>
              <w:t xml:space="preserve">Tác nhân chính: </w:t>
            </w:r>
            <w:r w:rsidR="00E715F3">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36C582B9" w14:textId="77777777" w:rsidR="004E2BFF" w:rsidRDefault="004E2BFF" w:rsidP="004E2BFF">
            <w:pPr>
              <w:snapToGrid w:val="0"/>
              <w:spacing w:before="60" w:after="60" w:line="240" w:lineRule="auto"/>
              <w:rPr>
                <w:szCs w:val="26"/>
              </w:rPr>
            </w:pPr>
            <w:r>
              <w:rPr>
                <w:b/>
                <w:szCs w:val="26"/>
              </w:rPr>
              <w:t xml:space="preserve">Tác nhân phụ: </w:t>
            </w:r>
            <w:r>
              <w:rPr>
                <w:szCs w:val="26"/>
              </w:rPr>
              <w:t>Hệ thống</w:t>
            </w:r>
          </w:p>
        </w:tc>
      </w:tr>
      <w:tr w:rsidR="004E2BFF" w14:paraId="71899265"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4C804FFE" w14:textId="29697A4B" w:rsidR="004E2BFF" w:rsidRPr="00811651" w:rsidRDefault="004E2BFF" w:rsidP="004E2BFF">
            <w:pPr>
              <w:spacing w:before="60" w:after="60" w:line="240" w:lineRule="auto"/>
              <w:rPr>
                <w:szCs w:val="26"/>
              </w:rPr>
            </w:pPr>
            <w:r>
              <w:rPr>
                <w:b/>
                <w:szCs w:val="26"/>
              </w:rPr>
              <w:t xml:space="preserve">Mô tả Usecase: </w:t>
            </w:r>
            <w:r w:rsidR="00E715F3">
              <w:rPr>
                <w:szCs w:val="26"/>
              </w:rPr>
              <w:t>Quản trị nội dung</w:t>
            </w:r>
            <w:r>
              <w:t xml:space="preserve"> </w:t>
            </w:r>
            <w:r w:rsidR="00E715F3">
              <w:t>thêm mới chuyên mục dùng chung</w:t>
            </w:r>
          </w:p>
        </w:tc>
      </w:tr>
      <w:tr w:rsidR="004E2BFF" w14:paraId="54725A7F"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13E5080B" w14:textId="482E8002" w:rsidR="004E2BFF" w:rsidRPr="00E715F3" w:rsidRDefault="004E2BFF" w:rsidP="00E715F3">
            <w:pPr>
              <w:snapToGrid w:val="0"/>
              <w:spacing w:before="60" w:after="60" w:line="240" w:lineRule="auto"/>
              <w:rPr>
                <w:szCs w:val="26"/>
              </w:rPr>
            </w:pPr>
            <w:r>
              <w:rPr>
                <w:b/>
                <w:szCs w:val="26"/>
              </w:rPr>
              <w:t xml:space="preserve">Điều kiện để bắt đầu Usecase: </w:t>
            </w:r>
            <w:r w:rsidR="00E715F3">
              <w:rPr>
                <w:szCs w:val="26"/>
              </w:rPr>
              <w:t>Quản trị nội dung</w:t>
            </w:r>
            <w:r w:rsidRPr="00513C92">
              <w:rPr>
                <w:szCs w:val="26"/>
              </w:rPr>
              <w:t xml:space="preserve"> đăng nhập thành công vào hệ thống.</w:t>
            </w:r>
          </w:p>
        </w:tc>
      </w:tr>
      <w:tr w:rsidR="004E2BFF" w14:paraId="1405715D"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4206A56F" w14:textId="65CBE09C" w:rsidR="004E2BFF" w:rsidRPr="00C2018F" w:rsidRDefault="004E2BFF" w:rsidP="00E715F3">
            <w:pPr>
              <w:snapToGrid w:val="0"/>
              <w:spacing w:before="60" w:after="60" w:line="240" w:lineRule="auto"/>
              <w:rPr>
                <w:szCs w:val="26"/>
              </w:rPr>
            </w:pPr>
            <w:r>
              <w:rPr>
                <w:b/>
                <w:szCs w:val="26"/>
              </w:rPr>
              <w:t xml:space="preserve">Điều kiện để kết thúc Usecase: </w:t>
            </w:r>
            <w:r w:rsidR="00E715F3">
              <w:rPr>
                <w:szCs w:val="26"/>
              </w:rPr>
              <w:t>Thêm mới chuyên mục dùng chung thành công</w:t>
            </w:r>
          </w:p>
        </w:tc>
      </w:tr>
      <w:tr w:rsidR="004E2BFF" w14:paraId="451D70A7"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2FDAAEB0" w14:textId="23037A76" w:rsidR="004E2BFF" w:rsidRPr="00811651" w:rsidRDefault="004E2BFF" w:rsidP="004E2BFF">
            <w:pPr>
              <w:snapToGrid w:val="0"/>
              <w:spacing w:before="60" w:after="60" w:line="240" w:lineRule="auto"/>
              <w:rPr>
                <w:szCs w:val="26"/>
              </w:rPr>
            </w:pPr>
            <w:r>
              <w:rPr>
                <w:b/>
                <w:szCs w:val="26"/>
              </w:rPr>
              <w:t>Trình tự các sự kiện trong quá trình hoạt động của Usecase:</w:t>
            </w:r>
          </w:p>
          <w:p w14:paraId="736C6EBA" w14:textId="14F71FC3" w:rsidR="004E2BFF" w:rsidRPr="009F3075" w:rsidRDefault="00E715F3" w:rsidP="00843B83">
            <w:pPr>
              <w:pStyle w:val="ListParagraph"/>
              <w:numPr>
                <w:ilvl w:val="0"/>
                <w:numId w:val="147"/>
              </w:numPr>
              <w:spacing w:before="60" w:after="60" w:line="240" w:lineRule="auto"/>
            </w:pPr>
            <w:r>
              <w:t>Quản trị nội dung</w:t>
            </w:r>
            <w:r w:rsidR="004E2BFF" w:rsidRPr="009F3075">
              <w:t xml:space="preserve"> chọn chứ</w:t>
            </w:r>
            <w:r w:rsidR="004E2BFF">
              <w:t>c năng [</w:t>
            </w:r>
            <w:r>
              <w:rPr>
                <w:lang w:val="en-US"/>
              </w:rPr>
              <w:t>Chuyên mục (Categories)</w:t>
            </w:r>
            <w:r w:rsidR="004E2BFF" w:rsidRPr="009F3075">
              <w:t xml:space="preserve">], hệ thống hiển thị danh sách </w:t>
            </w:r>
            <w:r>
              <w:rPr>
                <w:lang w:val="en-US"/>
              </w:rPr>
              <w:t>các chuyên mục đã có trong dữ liệu hệ thống</w:t>
            </w:r>
            <w:r w:rsidR="004E2BFF" w:rsidRPr="009F3075">
              <w:t>.</w:t>
            </w:r>
          </w:p>
          <w:p w14:paraId="733DC034" w14:textId="77777777" w:rsidR="004E2BFF" w:rsidRPr="008B117B" w:rsidRDefault="00E715F3" w:rsidP="00843B83">
            <w:pPr>
              <w:pStyle w:val="ListParagraph"/>
              <w:numPr>
                <w:ilvl w:val="0"/>
                <w:numId w:val="147"/>
              </w:numPr>
              <w:spacing w:before="60" w:after="60" w:line="240" w:lineRule="auto"/>
            </w:pPr>
            <w:r>
              <w:t>Quản trị nội dung</w:t>
            </w:r>
            <w:r w:rsidR="004E2BFF" w:rsidRPr="009F3075">
              <w:t xml:space="preserve"> </w:t>
            </w:r>
            <w:r w:rsidR="004E2BFF" w:rsidRPr="00B47106">
              <w:rPr>
                <w:lang w:val="en-US"/>
              </w:rPr>
              <w:t>nhấn nút [</w:t>
            </w:r>
            <w:r w:rsidR="008B117B">
              <w:rPr>
                <w:lang w:val="en-US"/>
              </w:rPr>
              <w:t>Thêm chuyên mục</w:t>
            </w:r>
            <w:r w:rsidR="004E2BFF">
              <w:rPr>
                <w:lang w:val="en-US"/>
              </w:rPr>
              <w:t xml:space="preserve">], hệ thống hiển thị </w:t>
            </w:r>
            <w:r w:rsidR="008B117B">
              <w:rPr>
                <w:lang w:val="en-US"/>
              </w:rPr>
              <w:t>khung thêm mới chuyên mục.</w:t>
            </w:r>
          </w:p>
          <w:p w14:paraId="21E0B8C7" w14:textId="16011195" w:rsidR="008B117B" w:rsidRPr="00A71FDD" w:rsidRDefault="008B117B" w:rsidP="00843B83">
            <w:pPr>
              <w:pStyle w:val="ListParagraph"/>
              <w:numPr>
                <w:ilvl w:val="0"/>
                <w:numId w:val="147"/>
              </w:numPr>
              <w:spacing w:before="60" w:after="60" w:line="240" w:lineRule="auto"/>
            </w:pPr>
            <w:r>
              <w:rPr>
                <w:lang w:val="en-US"/>
              </w:rPr>
              <w:lastRenderedPageBreak/>
              <w:t>Quản trị nội dung nhập chuyên mục mới và nhấn nút [Ghi lại].</w:t>
            </w:r>
          </w:p>
        </w:tc>
      </w:tr>
      <w:tr w:rsidR="004E2BFF" w14:paraId="657FEB8B"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468DA00" w14:textId="18A3C99A" w:rsidR="004E2BFF" w:rsidRPr="00513C92" w:rsidRDefault="004E2BFF" w:rsidP="008B117B">
            <w:pPr>
              <w:snapToGrid w:val="0"/>
              <w:spacing w:before="60" w:after="60" w:line="240" w:lineRule="auto"/>
              <w:rPr>
                <w:szCs w:val="26"/>
              </w:rPr>
            </w:pPr>
            <w:r>
              <w:rPr>
                <w:b/>
                <w:szCs w:val="26"/>
              </w:rPr>
              <w:t xml:space="preserve">Hoàn cảnh sử dụng thành công cơ bản: </w:t>
            </w:r>
            <w:r w:rsidR="008B117B">
              <w:rPr>
                <w:szCs w:val="26"/>
              </w:rPr>
              <w:t>Chuyên mục mới thêm được lưu lại thành công</w:t>
            </w:r>
          </w:p>
        </w:tc>
      </w:tr>
      <w:tr w:rsidR="004E2BFF" w14:paraId="23A7678F"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777C2084" w14:textId="0A90C78F" w:rsidR="004E2BFF" w:rsidRDefault="004E2BFF" w:rsidP="004E2BFF">
            <w:pPr>
              <w:snapToGrid w:val="0"/>
              <w:spacing w:before="60" w:after="60" w:line="240" w:lineRule="auto"/>
              <w:rPr>
                <w:szCs w:val="26"/>
              </w:rPr>
            </w:pPr>
            <w:r>
              <w:rPr>
                <w:b/>
                <w:szCs w:val="26"/>
              </w:rPr>
              <w:t xml:space="preserve">Hoàn cảnh sử dụng phụ (thay thế) trong trường hợp không thành công: </w:t>
            </w:r>
          </w:p>
          <w:p w14:paraId="3217ADC5" w14:textId="77777777" w:rsidR="004E2BFF" w:rsidRPr="006C66E6" w:rsidRDefault="008B117B" w:rsidP="008B117B">
            <w:pPr>
              <w:snapToGrid w:val="0"/>
              <w:spacing w:before="60" w:after="60" w:line="240" w:lineRule="auto"/>
              <w:rPr>
                <w:b/>
                <w:szCs w:val="26"/>
              </w:rPr>
            </w:pPr>
            <w:r w:rsidRPr="006C66E6">
              <w:rPr>
                <w:b/>
                <w:szCs w:val="26"/>
              </w:rPr>
              <w:t>1. Không nhập đầy đủ nội dung:</w:t>
            </w:r>
          </w:p>
          <w:p w14:paraId="46D7AEC5" w14:textId="6CDE0C08" w:rsidR="008B117B" w:rsidRDefault="008B117B" w:rsidP="00843B83">
            <w:pPr>
              <w:pStyle w:val="ListParagraph"/>
              <w:numPr>
                <w:ilvl w:val="0"/>
                <w:numId w:val="148"/>
              </w:numPr>
              <w:snapToGrid w:val="0"/>
              <w:spacing w:before="60" w:after="60" w:line="240" w:lineRule="auto"/>
              <w:rPr>
                <w:szCs w:val="26"/>
              </w:rPr>
            </w:pPr>
            <w:r>
              <w:rPr>
                <w:szCs w:val="26"/>
              </w:rPr>
              <w:t>Nếu không nhập đầy đủ nội dung và nhấn nút [Ghi lại], hệ thống sẽ hiển thị cảnh báo nhập đầy đủ nội dung và không cho phép lưu lại.</w:t>
            </w:r>
          </w:p>
          <w:p w14:paraId="72AA4E75" w14:textId="77777777" w:rsidR="006C66E6" w:rsidRPr="006C66E6" w:rsidRDefault="006C66E6" w:rsidP="008B117B">
            <w:pPr>
              <w:snapToGrid w:val="0"/>
              <w:spacing w:before="60" w:after="60" w:line="240" w:lineRule="auto"/>
              <w:rPr>
                <w:b/>
                <w:szCs w:val="26"/>
              </w:rPr>
            </w:pPr>
            <w:r w:rsidRPr="006C66E6">
              <w:rPr>
                <w:b/>
                <w:szCs w:val="26"/>
              </w:rPr>
              <w:t>2. Nhấn nút [Đóng] ở khung thêm mới chuyên mục:</w:t>
            </w:r>
          </w:p>
          <w:p w14:paraId="6FF84CCE" w14:textId="4FBE41B3" w:rsidR="006C66E6" w:rsidRPr="006C66E6" w:rsidRDefault="006C66E6" w:rsidP="00843B83">
            <w:pPr>
              <w:pStyle w:val="ListParagraph"/>
              <w:numPr>
                <w:ilvl w:val="0"/>
                <w:numId w:val="148"/>
              </w:numPr>
              <w:snapToGrid w:val="0"/>
              <w:spacing w:before="60" w:after="60" w:line="240" w:lineRule="auto"/>
              <w:rPr>
                <w:szCs w:val="26"/>
              </w:rPr>
            </w:pPr>
            <w:r w:rsidRPr="006C66E6">
              <w:rPr>
                <w:szCs w:val="26"/>
              </w:rPr>
              <w:t>Nếu quản trị nội dung nhấn vào nút [Đóng] ở khung thêm mới chuyên mục, hệ thống sẽ đóng lại khung thêm mới chuyên mục.</w:t>
            </w:r>
          </w:p>
        </w:tc>
      </w:tr>
      <w:tr w:rsidR="004E2BFF" w14:paraId="791FDE05"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83CA201" w14:textId="319431D7" w:rsidR="004E2BFF" w:rsidRPr="003D3559" w:rsidRDefault="004E2BFF" w:rsidP="00D9511E">
            <w:pPr>
              <w:snapToGrid w:val="0"/>
              <w:spacing w:before="60" w:after="60" w:line="240" w:lineRule="auto"/>
              <w:rPr>
                <w:szCs w:val="26"/>
              </w:rPr>
            </w:pPr>
            <w:r>
              <w:rPr>
                <w:b/>
                <w:szCs w:val="26"/>
              </w:rPr>
              <w:t>Hành động liên quan sẽ xảy ra khi Usecase kết thúc:</w:t>
            </w:r>
            <w:r>
              <w:rPr>
                <w:szCs w:val="26"/>
              </w:rPr>
              <w:t xml:space="preserve"> </w:t>
            </w:r>
            <w:r w:rsidR="00D9511E">
              <w:rPr>
                <w:szCs w:val="26"/>
              </w:rPr>
              <w:t>Chuyên mục mới thêm sẽ được cập nhật trong danh sách chuyên mục hiển thị.</w:t>
            </w:r>
          </w:p>
        </w:tc>
      </w:tr>
      <w:tr w:rsidR="004E2BFF" w14:paraId="3CC25C3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69567F7" w14:textId="77777777" w:rsidR="004E2BFF" w:rsidRDefault="004E2BFF" w:rsidP="004E2BFF">
            <w:pPr>
              <w:snapToGrid w:val="0"/>
              <w:spacing w:before="60" w:after="60" w:line="240" w:lineRule="auto"/>
              <w:rPr>
                <w:szCs w:val="26"/>
              </w:rPr>
            </w:pPr>
            <w:r>
              <w:rPr>
                <w:b/>
                <w:szCs w:val="26"/>
              </w:rPr>
              <w:t>Các yêu cầu phi chức năng:</w:t>
            </w:r>
            <w:r>
              <w:rPr>
                <w:szCs w:val="26"/>
              </w:rPr>
              <w:t xml:space="preserve"> Không có</w:t>
            </w:r>
          </w:p>
        </w:tc>
      </w:tr>
    </w:tbl>
    <w:p w14:paraId="60AAD304" w14:textId="77777777" w:rsidR="00EE723B" w:rsidRDefault="00EE723B" w:rsidP="00EE723B"/>
    <w:p w14:paraId="37224765" w14:textId="2D9944B5" w:rsidR="007A5989" w:rsidRDefault="008179A3" w:rsidP="00941B88">
      <w:pPr>
        <w:pStyle w:val="UCName"/>
      </w:pPr>
      <w:bookmarkStart w:id="510" w:name="_Ref21902081"/>
      <w:bookmarkStart w:id="511" w:name="_Ref21902083"/>
      <w:bookmarkStart w:id="512" w:name="_Toc22744228"/>
      <w:r>
        <w:t>Chỉnh sửa</w:t>
      </w:r>
      <w:r w:rsidR="007A5989">
        <w:t xml:space="preserve"> chuyên mục dùng chung</w:t>
      </w:r>
      <w:bookmarkEnd w:id="510"/>
      <w:bookmarkEnd w:id="511"/>
      <w:bookmarkEnd w:id="512"/>
    </w:p>
    <w:tbl>
      <w:tblPr>
        <w:tblW w:w="5000" w:type="pct"/>
        <w:tblLook w:val="04A0" w:firstRow="1" w:lastRow="0" w:firstColumn="1" w:lastColumn="0" w:noHBand="0" w:noVBand="1"/>
      </w:tblPr>
      <w:tblGrid>
        <w:gridCol w:w="5807"/>
        <w:gridCol w:w="3210"/>
      </w:tblGrid>
      <w:tr w:rsidR="007A5989" w14:paraId="00BFF719" w14:textId="77777777" w:rsidTr="006E454E">
        <w:tc>
          <w:tcPr>
            <w:tcW w:w="3220" w:type="pct"/>
            <w:tcBorders>
              <w:top w:val="single" w:sz="4" w:space="0" w:color="000000"/>
              <w:left w:val="single" w:sz="4" w:space="0" w:color="000000"/>
              <w:bottom w:val="single" w:sz="4" w:space="0" w:color="000000"/>
              <w:right w:val="nil"/>
            </w:tcBorders>
            <w:hideMark/>
          </w:tcPr>
          <w:p w14:paraId="3919C73B" w14:textId="18269206" w:rsidR="007A5989" w:rsidRDefault="007A5989" w:rsidP="006E454E">
            <w:pPr>
              <w:spacing w:before="60" w:after="60" w:line="240" w:lineRule="auto"/>
              <w:rPr>
                <w:szCs w:val="26"/>
              </w:rPr>
            </w:pPr>
            <w:r>
              <w:rPr>
                <w:b/>
                <w:szCs w:val="26"/>
              </w:rPr>
              <w:t>Tên Usecase:</w:t>
            </w:r>
            <w:r>
              <w:rPr>
                <w:szCs w:val="26"/>
              </w:rPr>
              <w:t xml:space="preserve"> </w:t>
            </w:r>
            <w:r w:rsidR="008179A3">
              <w:t>Chỉnh sửa</w:t>
            </w:r>
            <w:r>
              <w:t xml:space="preserve"> chuyên mục dùng chung</w:t>
            </w:r>
          </w:p>
        </w:tc>
        <w:tc>
          <w:tcPr>
            <w:tcW w:w="1780" w:type="pct"/>
            <w:tcBorders>
              <w:top w:val="single" w:sz="4" w:space="0" w:color="000000"/>
              <w:left w:val="single" w:sz="4" w:space="0" w:color="000000"/>
              <w:bottom w:val="single" w:sz="4" w:space="0" w:color="000000"/>
              <w:right w:val="single" w:sz="4" w:space="0" w:color="000000"/>
            </w:tcBorders>
            <w:hideMark/>
          </w:tcPr>
          <w:p w14:paraId="2CFCFE99" w14:textId="77777777" w:rsidR="007A5989" w:rsidRDefault="007A5989" w:rsidP="006E454E">
            <w:pPr>
              <w:snapToGrid w:val="0"/>
              <w:spacing w:before="60" w:after="60" w:line="240" w:lineRule="auto"/>
              <w:rPr>
                <w:szCs w:val="26"/>
              </w:rPr>
            </w:pPr>
            <w:r>
              <w:rPr>
                <w:b/>
                <w:szCs w:val="26"/>
              </w:rPr>
              <w:t>Mức độ BMT:</w:t>
            </w:r>
            <w:r>
              <w:rPr>
                <w:szCs w:val="26"/>
              </w:rPr>
              <w:t xml:space="preserve"> B</w:t>
            </w:r>
          </w:p>
        </w:tc>
      </w:tr>
      <w:tr w:rsidR="007A5989" w14:paraId="2D988DC0" w14:textId="77777777" w:rsidTr="006E454E">
        <w:tc>
          <w:tcPr>
            <w:tcW w:w="3220" w:type="pct"/>
            <w:tcBorders>
              <w:top w:val="single" w:sz="4" w:space="0" w:color="000000"/>
              <w:left w:val="single" w:sz="4" w:space="0" w:color="000000"/>
              <w:bottom w:val="single" w:sz="4" w:space="0" w:color="000000"/>
              <w:right w:val="nil"/>
            </w:tcBorders>
            <w:hideMark/>
          </w:tcPr>
          <w:p w14:paraId="5F772072" w14:textId="77777777" w:rsidR="007A5989" w:rsidRPr="00811651" w:rsidRDefault="007A5989" w:rsidP="006E454E">
            <w:pPr>
              <w:snapToGrid w:val="0"/>
              <w:spacing w:before="60" w:after="60" w:line="240" w:lineRule="auto"/>
              <w:rPr>
                <w:szCs w:val="26"/>
              </w:rPr>
            </w:pPr>
            <w:r>
              <w:rPr>
                <w:b/>
                <w:szCs w:val="26"/>
              </w:rPr>
              <w:t xml:space="preserve">Tác nhân chính: </w:t>
            </w:r>
            <w:r>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78248F40" w14:textId="77777777" w:rsidR="007A5989" w:rsidRDefault="007A5989" w:rsidP="006E454E">
            <w:pPr>
              <w:snapToGrid w:val="0"/>
              <w:spacing w:before="60" w:after="60" w:line="240" w:lineRule="auto"/>
              <w:rPr>
                <w:szCs w:val="26"/>
              </w:rPr>
            </w:pPr>
            <w:r>
              <w:rPr>
                <w:b/>
                <w:szCs w:val="26"/>
              </w:rPr>
              <w:t xml:space="preserve">Tác nhân phụ: </w:t>
            </w:r>
            <w:r>
              <w:rPr>
                <w:szCs w:val="26"/>
              </w:rPr>
              <w:t>Hệ thống</w:t>
            </w:r>
          </w:p>
        </w:tc>
      </w:tr>
      <w:tr w:rsidR="007A5989" w14:paraId="4579F903"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5082D032" w14:textId="526EEF3C" w:rsidR="007A5989" w:rsidRPr="00811651" w:rsidRDefault="007A5989" w:rsidP="006E454E">
            <w:pPr>
              <w:spacing w:before="60" w:after="60" w:line="240" w:lineRule="auto"/>
              <w:rPr>
                <w:szCs w:val="26"/>
              </w:rPr>
            </w:pPr>
            <w:r>
              <w:rPr>
                <w:b/>
                <w:szCs w:val="26"/>
              </w:rPr>
              <w:t xml:space="preserve">Mô tả Usecase: </w:t>
            </w:r>
            <w:r>
              <w:rPr>
                <w:szCs w:val="26"/>
              </w:rPr>
              <w:t>Quản trị nội dung</w:t>
            </w:r>
            <w:r>
              <w:t xml:space="preserve"> </w:t>
            </w:r>
            <w:r w:rsidR="008179A3">
              <w:t>chỉnh sửa</w:t>
            </w:r>
            <w:r>
              <w:t xml:space="preserve"> chuyên mục dùng chung</w:t>
            </w:r>
          </w:p>
        </w:tc>
      </w:tr>
      <w:tr w:rsidR="007A5989" w14:paraId="490357D7"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352C2AD" w14:textId="77777777" w:rsidR="007A5989" w:rsidRPr="00E715F3" w:rsidRDefault="007A5989" w:rsidP="006E454E">
            <w:pPr>
              <w:snapToGrid w:val="0"/>
              <w:spacing w:before="60" w:after="60" w:line="240" w:lineRule="auto"/>
              <w:rPr>
                <w:szCs w:val="26"/>
              </w:rPr>
            </w:pPr>
            <w:r>
              <w:rPr>
                <w:b/>
                <w:szCs w:val="26"/>
              </w:rPr>
              <w:t xml:space="preserve">Điều kiện để bắt đầu Usecase: </w:t>
            </w:r>
            <w:r>
              <w:rPr>
                <w:szCs w:val="26"/>
              </w:rPr>
              <w:t>Quản trị nội dung</w:t>
            </w:r>
            <w:r w:rsidRPr="00513C92">
              <w:rPr>
                <w:szCs w:val="26"/>
              </w:rPr>
              <w:t xml:space="preserve"> đăng nhập thành công vào hệ thống.</w:t>
            </w:r>
          </w:p>
        </w:tc>
      </w:tr>
      <w:tr w:rsidR="007A5989" w14:paraId="5E721746"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204DA9A6" w14:textId="24175806" w:rsidR="007A5989" w:rsidRPr="00C2018F" w:rsidRDefault="007A5989" w:rsidP="006E454E">
            <w:pPr>
              <w:snapToGrid w:val="0"/>
              <w:spacing w:before="60" w:after="60" w:line="240" w:lineRule="auto"/>
              <w:rPr>
                <w:szCs w:val="26"/>
              </w:rPr>
            </w:pPr>
            <w:r>
              <w:rPr>
                <w:b/>
                <w:szCs w:val="26"/>
              </w:rPr>
              <w:t xml:space="preserve">Điều kiện để kết thúc Usecase: </w:t>
            </w:r>
            <w:r w:rsidR="008179A3">
              <w:rPr>
                <w:szCs w:val="26"/>
              </w:rPr>
              <w:t>Chỉnh sửa</w:t>
            </w:r>
            <w:r>
              <w:rPr>
                <w:szCs w:val="26"/>
              </w:rPr>
              <w:t xml:space="preserve"> chuyên mục dùng chung thành công</w:t>
            </w:r>
          </w:p>
        </w:tc>
      </w:tr>
      <w:tr w:rsidR="007A5989" w14:paraId="7A1964F3" w14:textId="77777777" w:rsidTr="006E454E">
        <w:tc>
          <w:tcPr>
            <w:tcW w:w="5000" w:type="pct"/>
            <w:gridSpan w:val="2"/>
            <w:tcBorders>
              <w:top w:val="single" w:sz="4" w:space="0" w:color="000000"/>
              <w:left w:val="single" w:sz="4" w:space="0" w:color="000000"/>
              <w:bottom w:val="single" w:sz="4" w:space="0" w:color="000000"/>
              <w:right w:val="single" w:sz="4" w:space="0" w:color="000000"/>
            </w:tcBorders>
          </w:tcPr>
          <w:p w14:paraId="59F3CDB1" w14:textId="77777777" w:rsidR="007A5989" w:rsidRPr="00811651" w:rsidRDefault="007A5989" w:rsidP="006E454E">
            <w:pPr>
              <w:snapToGrid w:val="0"/>
              <w:spacing w:before="60" w:after="60" w:line="240" w:lineRule="auto"/>
              <w:rPr>
                <w:szCs w:val="26"/>
              </w:rPr>
            </w:pPr>
            <w:r>
              <w:rPr>
                <w:b/>
                <w:szCs w:val="26"/>
              </w:rPr>
              <w:t>Trình tự các sự kiện trong quá trình hoạt động của Usecase:</w:t>
            </w:r>
          </w:p>
          <w:p w14:paraId="7926E367" w14:textId="77777777" w:rsidR="007A5989" w:rsidRPr="009F3075" w:rsidRDefault="007A5989" w:rsidP="00843B83">
            <w:pPr>
              <w:pStyle w:val="ListParagraph"/>
              <w:numPr>
                <w:ilvl w:val="0"/>
                <w:numId w:val="149"/>
              </w:numPr>
              <w:spacing w:before="60" w:after="60" w:line="240" w:lineRule="auto"/>
            </w:pPr>
            <w:r>
              <w:t>Quản trị nội dung</w:t>
            </w:r>
            <w:r w:rsidRPr="009F3075">
              <w:t xml:space="preserve"> chọn chứ</w:t>
            </w:r>
            <w:r>
              <w:t>c năng [</w:t>
            </w:r>
            <w:r>
              <w:rPr>
                <w:lang w:val="en-US"/>
              </w:rPr>
              <w:t>Chuyên mục (Categories)</w:t>
            </w:r>
            <w:r w:rsidRPr="009F3075">
              <w:t xml:space="preserve">], hệ thống hiển thị danh sách </w:t>
            </w:r>
            <w:r>
              <w:rPr>
                <w:lang w:val="en-US"/>
              </w:rPr>
              <w:t>các chuyên mục đã có trong dữ liệu hệ thống</w:t>
            </w:r>
            <w:r w:rsidRPr="009F3075">
              <w:t>.</w:t>
            </w:r>
          </w:p>
          <w:p w14:paraId="63EEDA08" w14:textId="34584ADC" w:rsidR="007A5989" w:rsidRPr="008B117B" w:rsidRDefault="007A5989" w:rsidP="00843B83">
            <w:pPr>
              <w:pStyle w:val="ListParagraph"/>
              <w:numPr>
                <w:ilvl w:val="0"/>
                <w:numId w:val="149"/>
              </w:numPr>
              <w:spacing w:before="60" w:after="60" w:line="240" w:lineRule="auto"/>
            </w:pPr>
            <w:r>
              <w:t>Quản trị nội dung</w:t>
            </w:r>
            <w:r w:rsidRPr="009F3075">
              <w:t xml:space="preserve"> </w:t>
            </w:r>
            <w:r w:rsidRPr="00B47106">
              <w:rPr>
                <w:lang w:val="en-US"/>
              </w:rPr>
              <w:t xml:space="preserve">nhấn </w:t>
            </w:r>
            <w:r w:rsidR="008179A3">
              <w:rPr>
                <w:lang w:val="en-US"/>
              </w:rPr>
              <w:t>chọn vào chuyên mục cần sửa và nhấ</w:t>
            </w:r>
            <w:r w:rsidR="00545402">
              <w:rPr>
                <w:lang w:val="en-US"/>
              </w:rPr>
              <w:t>n</w:t>
            </w:r>
            <w:r w:rsidR="008179A3">
              <w:rPr>
                <w:lang w:val="en-US"/>
              </w:rPr>
              <w:t xml:space="preserve"> </w:t>
            </w:r>
            <w:r w:rsidRPr="00B47106">
              <w:rPr>
                <w:lang w:val="en-US"/>
              </w:rPr>
              <w:t>nút [</w:t>
            </w:r>
            <w:r>
              <w:rPr>
                <w:lang w:val="en-US"/>
              </w:rPr>
              <w:t>Th</w:t>
            </w:r>
            <w:r w:rsidR="008179A3">
              <w:rPr>
                <w:lang w:val="en-US"/>
              </w:rPr>
              <w:t>ay đổi</w:t>
            </w:r>
            <w:r>
              <w:rPr>
                <w:lang w:val="en-US"/>
              </w:rPr>
              <w:t xml:space="preserve">], hệ thống hiển thị khung </w:t>
            </w:r>
            <w:r w:rsidR="008179A3">
              <w:rPr>
                <w:lang w:val="en-US"/>
              </w:rPr>
              <w:t>chỉnh sửa</w:t>
            </w:r>
            <w:r>
              <w:rPr>
                <w:lang w:val="en-US"/>
              </w:rPr>
              <w:t xml:space="preserve"> chuyên mục.</w:t>
            </w:r>
          </w:p>
          <w:p w14:paraId="5D2F493C" w14:textId="36A06C04" w:rsidR="007A5989" w:rsidRPr="00A71FDD" w:rsidRDefault="007A5989" w:rsidP="00843B83">
            <w:pPr>
              <w:pStyle w:val="ListParagraph"/>
              <w:numPr>
                <w:ilvl w:val="0"/>
                <w:numId w:val="149"/>
              </w:numPr>
              <w:spacing w:before="60" w:after="60" w:line="240" w:lineRule="auto"/>
            </w:pPr>
            <w:r>
              <w:rPr>
                <w:lang w:val="en-US"/>
              </w:rPr>
              <w:t xml:space="preserve">Quản trị nội dung nhập </w:t>
            </w:r>
            <w:r w:rsidR="008179A3">
              <w:rPr>
                <w:lang w:val="en-US"/>
              </w:rPr>
              <w:t>nội dung cần chỉnh sửa</w:t>
            </w:r>
            <w:r>
              <w:rPr>
                <w:lang w:val="en-US"/>
              </w:rPr>
              <w:t xml:space="preserve"> và nhấn nút [Ghi lại].</w:t>
            </w:r>
          </w:p>
        </w:tc>
      </w:tr>
      <w:tr w:rsidR="007A5989" w14:paraId="0A4789CC"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3B42BC88" w14:textId="4566F19C" w:rsidR="007A5989" w:rsidRPr="00513C92" w:rsidRDefault="007A5989" w:rsidP="008179A3">
            <w:pPr>
              <w:snapToGrid w:val="0"/>
              <w:spacing w:before="60" w:after="60" w:line="240" w:lineRule="auto"/>
              <w:rPr>
                <w:szCs w:val="26"/>
              </w:rPr>
            </w:pPr>
            <w:r>
              <w:rPr>
                <w:b/>
                <w:szCs w:val="26"/>
              </w:rPr>
              <w:t xml:space="preserve">Hoàn cảnh sử dụng thành công cơ bản: </w:t>
            </w:r>
            <w:r w:rsidR="008179A3">
              <w:rPr>
                <w:szCs w:val="26"/>
              </w:rPr>
              <w:t>Cập nhật nội dung c</w:t>
            </w:r>
            <w:r>
              <w:rPr>
                <w:szCs w:val="26"/>
              </w:rPr>
              <w:t xml:space="preserve">huyên mục mới </w:t>
            </w:r>
            <w:r w:rsidR="008179A3">
              <w:rPr>
                <w:szCs w:val="26"/>
              </w:rPr>
              <w:t>chỉnh sửa</w:t>
            </w:r>
            <w:r>
              <w:rPr>
                <w:szCs w:val="26"/>
              </w:rPr>
              <w:t xml:space="preserve"> thành công</w:t>
            </w:r>
          </w:p>
        </w:tc>
      </w:tr>
      <w:tr w:rsidR="007A5989" w14:paraId="0CC1ACBF"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57E0929" w14:textId="77777777" w:rsidR="007A5989" w:rsidRDefault="007A5989" w:rsidP="006E454E">
            <w:pPr>
              <w:snapToGrid w:val="0"/>
              <w:spacing w:before="60" w:after="60" w:line="240" w:lineRule="auto"/>
              <w:rPr>
                <w:szCs w:val="26"/>
              </w:rPr>
            </w:pPr>
            <w:r>
              <w:rPr>
                <w:b/>
                <w:szCs w:val="26"/>
              </w:rPr>
              <w:t xml:space="preserve">Hoàn cảnh sử dụng phụ (thay thế) trong trường hợp không thành công: </w:t>
            </w:r>
          </w:p>
          <w:p w14:paraId="7F32509E" w14:textId="77777777" w:rsidR="007A5989" w:rsidRPr="006C66E6" w:rsidRDefault="007A5989" w:rsidP="006E454E">
            <w:pPr>
              <w:snapToGrid w:val="0"/>
              <w:spacing w:before="60" w:after="60" w:line="240" w:lineRule="auto"/>
              <w:rPr>
                <w:b/>
                <w:szCs w:val="26"/>
              </w:rPr>
            </w:pPr>
            <w:r w:rsidRPr="006C66E6">
              <w:rPr>
                <w:b/>
                <w:szCs w:val="26"/>
              </w:rPr>
              <w:t>1. Không nhập đầy đủ nội dung:</w:t>
            </w:r>
          </w:p>
          <w:p w14:paraId="484BBECD" w14:textId="77777777" w:rsidR="007A5989" w:rsidRDefault="007A5989" w:rsidP="00843B83">
            <w:pPr>
              <w:pStyle w:val="ListParagraph"/>
              <w:numPr>
                <w:ilvl w:val="0"/>
                <w:numId w:val="148"/>
              </w:numPr>
              <w:snapToGrid w:val="0"/>
              <w:spacing w:before="60" w:after="60" w:line="240" w:lineRule="auto"/>
              <w:rPr>
                <w:szCs w:val="26"/>
              </w:rPr>
            </w:pPr>
            <w:r>
              <w:rPr>
                <w:szCs w:val="26"/>
              </w:rPr>
              <w:t>Nếu không nhập đầy đủ nội dung và nhấn nút [Ghi lại], hệ thống sẽ hiển thị cảnh báo nhập đầy đủ nội dung và không cho phép lưu lại.</w:t>
            </w:r>
          </w:p>
          <w:p w14:paraId="1CE38CA0" w14:textId="26FA3858" w:rsidR="007A5989" w:rsidRPr="006C66E6" w:rsidRDefault="007A5989" w:rsidP="006E454E">
            <w:pPr>
              <w:snapToGrid w:val="0"/>
              <w:spacing w:before="60" w:after="60" w:line="240" w:lineRule="auto"/>
              <w:rPr>
                <w:b/>
                <w:szCs w:val="26"/>
              </w:rPr>
            </w:pPr>
            <w:r w:rsidRPr="006C66E6">
              <w:rPr>
                <w:b/>
                <w:szCs w:val="26"/>
              </w:rPr>
              <w:t xml:space="preserve">2. Nhấn nút [Đóng] ở khung </w:t>
            </w:r>
            <w:r w:rsidR="008179A3">
              <w:rPr>
                <w:b/>
                <w:szCs w:val="26"/>
              </w:rPr>
              <w:t>chỉnh sửa</w:t>
            </w:r>
            <w:r w:rsidRPr="006C66E6">
              <w:rPr>
                <w:b/>
                <w:szCs w:val="26"/>
              </w:rPr>
              <w:t xml:space="preserve"> chuyên mục:</w:t>
            </w:r>
          </w:p>
          <w:p w14:paraId="60969AE8" w14:textId="775874F9" w:rsidR="007A5989" w:rsidRPr="006C66E6" w:rsidRDefault="007A5989" w:rsidP="00843B83">
            <w:pPr>
              <w:pStyle w:val="ListParagraph"/>
              <w:numPr>
                <w:ilvl w:val="0"/>
                <w:numId w:val="148"/>
              </w:numPr>
              <w:snapToGrid w:val="0"/>
              <w:spacing w:before="60" w:after="60" w:line="240" w:lineRule="auto"/>
              <w:rPr>
                <w:szCs w:val="26"/>
              </w:rPr>
            </w:pPr>
            <w:r w:rsidRPr="006C66E6">
              <w:rPr>
                <w:szCs w:val="26"/>
              </w:rPr>
              <w:t xml:space="preserve">Nếu quản trị nội dung nhấn vào nút [Đóng] ở khung </w:t>
            </w:r>
            <w:r w:rsidR="008179A3">
              <w:rPr>
                <w:szCs w:val="26"/>
              </w:rPr>
              <w:t>chỉnh sửa</w:t>
            </w:r>
            <w:r w:rsidRPr="006C66E6">
              <w:rPr>
                <w:szCs w:val="26"/>
              </w:rPr>
              <w:t xml:space="preserve"> chuyên mục, hệ thống sẽ đóng lại khung </w:t>
            </w:r>
            <w:r w:rsidR="008179A3">
              <w:rPr>
                <w:szCs w:val="26"/>
              </w:rPr>
              <w:t>chỉnh sửa</w:t>
            </w:r>
            <w:r w:rsidRPr="006C66E6">
              <w:rPr>
                <w:szCs w:val="26"/>
              </w:rPr>
              <w:t xml:space="preserve"> chuyên mục.</w:t>
            </w:r>
          </w:p>
        </w:tc>
      </w:tr>
      <w:tr w:rsidR="007A5989" w14:paraId="70689A72"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D0CD587" w14:textId="6E0028B0" w:rsidR="007A5989" w:rsidRPr="003D3559" w:rsidRDefault="007A5989" w:rsidP="00685088">
            <w:pPr>
              <w:snapToGrid w:val="0"/>
              <w:spacing w:before="60" w:after="60" w:line="240" w:lineRule="auto"/>
              <w:rPr>
                <w:szCs w:val="26"/>
              </w:rPr>
            </w:pPr>
            <w:r>
              <w:rPr>
                <w:b/>
                <w:szCs w:val="26"/>
              </w:rPr>
              <w:t>Hành động liên quan sẽ xảy ra khi Usecase kết thúc:</w:t>
            </w:r>
            <w:r>
              <w:rPr>
                <w:szCs w:val="26"/>
              </w:rPr>
              <w:t xml:space="preserve"> </w:t>
            </w:r>
            <w:r w:rsidR="00685088">
              <w:rPr>
                <w:szCs w:val="26"/>
              </w:rPr>
              <w:t xml:space="preserve">Nội dung mới chỉnh sửa </w:t>
            </w:r>
            <w:r>
              <w:rPr>
                <w:szCs w:val="26"/>
              </w:rPr>
              <w:t>sẽ được cập nhật trong danh sách chuyên mục hiển thị.</w:t>
            </w:r>
          </w:p>
        </w:tc>
      </w:tr>
      <w:tr w:rsidR="007A5989" w14:paraId="4ABBAFE8"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7F9F1BC" w14:textId="77777777" w:rsidR="007A5989" w:rsidRDefault="007A5989" w:rsidP="006E454E">
            <w:pPr>
              <w:snapToGrid w:val="0"/>
              <w:spacing w:before="60" w:after="60" w:line="240" w:lineRule="auto"/>
              <w:rPr>
                <w:szCs w:val="26"/>
              </w:rPr>
            </w:pPr>
            <w:r>
              <w:rPr>
                <w:b/>
                <w:szCs w:val="26"/>
              </w:rPr>
              <w:t>Các yêu cầu phi chức năng:</w:t>
            </w:r>
            <w:r>
              <w:rPr>
                <w:szCs w:val="26"/>
              </w:rPr>
              <w:t xml:space="preserve"> Không có</w:t>
            </w:r>
          </w:p>
        </w:tc>
      </w:tr>
    </w:tbl>
    <w:p w14:paraId="201740EB" w14:textId="77777777" w:rsidR="007A5989" w:rsidRDefault="007A5989" w:rsidP="00EE723B"/>
    <w:p w14:paraId="6DCE3246" w14:textId="0159DA3A" w:rsidR="00545402" w:rsidRDefault="00545402" w:rsidP="00941B88">
      <w:pPr>
        <w:pStyle w:val="UCName"/>
      </w:pPr>
      <w:bookmarkStart w:id="513" w:name="_Ref21902090"/>
      <w:bookmarkStart w:id="514" w:name="_Ref21902092"/>
      <w:bookmarkStart w:id="515" w:name="_Toc22744229"/>
      <w:r>
        <w:t>Xóa chuyên mục dùng chung</w:t>
      </w:r>
      <w:bookmarkEnd w:id="513"/>
      <w:bookmarkEnd w:id="514"/>
      <w:bookmarkEnd w:id="515"/>
    </w:p>
    <w:tbl>
      <w:tblPr>
        <w:tblW w:w="5000" w:type="pct"/>
        <w:tblLook w:val="04A0" w:firstRow="1" w:lastRow="0" w:firstColumn="1" w:lastColumn="0" w:noHBand="0" w:noVBand="1"/>
      </w:tblPr>
      <w:tblGrid>
        <w:gridCol w:w="5807"/>
        <w:gridCol w:w="3210"/>
      </w:tblGrid>
      <w:tr w:rsidR="00545402" w14:paraId="02316871" w14:textId="77777777" w:rsidTr="006E454E">
        <w:tc>
          <w:tcPr>
            <w:tcW w:w="3220" w:type="pct"/>
            <w:tcBorders>
              <w:top w:val="single" w:sz="4" w:space="0" w:color="000000"/>
              <w:left w:val="single" w:sz="4" w:space="0" w:color="000000"/>
              <w:bottom w:val="single" w:sz="4" w:space="0" w:color="000000"/>
              <w:right w:val="nil"/>
            </w:tcBorders>
            <w:hideMark/>
          </w:tcPr>
          <w:p w14:paraId="1A6BA53D" w14:textId="28B65C1F" w:rsidR="00545402" w:rsidRDefault="00545402" w:rsidP="006E454E">
            <w:pPr>
              <w:spacing w:before="60" w:after="60" w:line="240" w:lineRule="auto"/>
              <w:rPr>
                <w:szCs w:val="26"/>
              </w:rPr>
            </w:pPr>
            <w:r>
              <w:rPr>
                <w:b/>
                <w:szCs w:val="26"/>
              </w:rPr>
              <w:t>Tên Usecase:</w:t>
            </w:r>
            <w:r>
              <w:rPr>
                <w:szCs w:val="26"/>
              </w:rPr>
              <w:t xml:space="preserve"> </w:t>
            </w:r>
            <w:r>
              <w:t>Xóa chuyên mục dùng chung</w:t>
            </w:r>
          </w:p>
        </w:tc>
        <w:tc>
          <w:tcPr>
            <w:tcW w:w="1780" w:type="pct"/>
            <w:tcBorders>
              <w:top w:val="single" w:sz="4" w:space="0" w:color="000000"/>
              <w:left w:val="single" w:sz="4" w:space="0" w:color="000000"/>
              <w:bottom w:val="single" w:sz="4" w:space="0" w:color="000000"/>
              <w:right w:val="single" w:sz="4" w:space="0" w:color="000000"/>
            </w:tcBorders>
            <w:hideMark/>
          </w:tcPr>
          <w:p w14:paraId="2EAEC7BD" w14:textId="77777777" w:rsidR="00545402" w:rsidRDefault="00545402" w:rsidP="006E454E">
            <w:pPr>
              <w:snapToGrid w:val="0"/>
              <w:spacing w:before="60" w:after="60" w:line="240" w:lineRule="auto"/>
              <w:rPr>
                <w:szCs w:val="26"/>
              </w:rPr>
            </w:pPr>
            <w:r>
              <w:rPr>
                <w:b/>
                <w:szCs w:val="26"/>
              </w:rPr>
              <w:t>Mức độ BMT:</w:t>
            </w:r>
            <w:r>
              <w:rPr>
                <w:szCs w:val="26"/>
              </w:rPr>
              <w:t xml:space="preserve"> B</w:t>
            </w:r>
          </w:p>
        </w:tc>
      </w:tr>
      <w:tr w:rsidR="00545402" w14:paraId="6E15AF58" w14:textId="77777777" w:rsidTr="006E454E">
        <w:tc>
          <w:tcPr>
            <w:tcW w:w="3220" w:type="pct"/>
            <w:tcBorders>
              <w:top w:val="single" w:sz="4" w:space="0" w:color="000000"/>
              <w:left w:val="single" w:sz="4" w:space="0" w:color="000000"/>
              <w:bottom w:val="single" w:sz="4" w:space="0" w:color="000000"/>
              <w:right w:val="nil"/>
            </w:tcBorders>
            <w:hideMark/>
          </w:tcPr>
          <w:p w14:paraId="3C80752B" w14:textId="77777777" w:rsidR="00545402" w:rsidRPr="00811651" w:rsidRDefault="00545402" w:rsidP="006E454E">
            <w:pPr>
              <w:snapToGrid w:val="0"/>
              <w:spacing w:before="60" w:after="60" w:line="240" w:lineRule="auto"/>
              <w:rPr>
                <w:szCs w:val="26"/>
              </w:rPr>
            </w:pPr>
            <w:r>
              <w:rPr>
                <w:b/>
                <w:szCs w:val="26"/>
              </w:rPr>
              <w:t xml:space="preserve">Tác nhân chính: </w:t>
            </w:r>
            <w:r>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271BBC5B" w14:textId="77777777" w:rsidR="00545402" w:rsidRDefault="00545402" w:rsidP="006E454E">
            <w:pPr>
              <w:snapToGrid w:val="0"/>
              <w:spacing w:before="60" w:after="60" w:line="240" w:lineRule="auto"/>
              <w:rPr>
                <w:szCs w:val="26"/>
              </w:rPr>
            </w:pPr>
            <w:r>
              <w:rPr>
                <w:b/>
                <w:szCs w:val="26"/>
              </w:rPr>
              <w:t xml:space="preserve">Tác nhân phụ: </w:t>
            </w:r>
            <w:r>
              <w:rPr>
                <w:szCs w:val="26"/>
              </w:rPr>
              <w:t>Hệ thống</w:t>
            </w:r>
          </w:p>
        </w:tc>
      </w:tr>
      <w:tr w:rsidR="00545402" w14:paraId="58100AD1"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50F4BD53" w14:textId="45CA9CD8" w:rsidR="00545402" w:rsidRPr="00811651" w:rsidRDefault="00545402" w:rsidP="006E454E">
            <w:pPr>
              <w:spacing w:before="60" w:after="60" w:line="240" w:lineRule="auto"/>
              <w:rPr>
                <w:szCs w:val="26"/>
              </w:rPr>
            </w:pPr>
            <w:r>
              <w:rPr>
                <w:b/>
                <w:szCs w:val="26"/>
              </w:rPr>
              <w:t xml:space="preserve">Mô tả Usecase: </w:t>
            </w:r>
            <w:r>
              <w:rPr>
                <w:szCs w:val="26"/>
              </w:rPr>
              <w:t>Quản trị nội dung</w:t>
            </w:r>
            <w:r>
              <w:t xml:space="preserve"> xóa chuyên mục dùng chung</w:t>
            </w:r>
          </w:p>
        </w:tc>
      </w:tr>
      <w:tr w:rsidR="00545402" w14:paraId="7DB96588"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A7BE2D1" w14:textId="77777777" w:rsidR="00545402" w:rsidRPr="00E715F3" w:rsidRDefault="00545402" w:rsidP="006E454E">
            <w:pPr>
              <w:snapToGrid w:val="0"/>
              <w:spacing w:before="60" w:after="60" w:line="240" w:lineRule="auto"/>
              <w:rPr>
                <w:szCs w:val="26"/>
              </w:rPr>
            </w:pPr>
            <w:r>
              <w:rPr>
                <w:b/>
                <w:szCs w:val="26"/>
              </w:rPr>
              <w:t xml:space="preserve">Điều kiện để bắt đầu Usecase: </w:t>
            </w:r>
            <w:r>
              <w:rPr>
                <w:szCs w:val="26"/>
              </w:rPr>
              <w:t>Quản trị nội dung</w:t>
            </w:r>
            <w:r w:rsidRPr="00513C92">
              <w:rPr>
                <w:szCs w:val="26"/>
              </w:rPr>
              <w:t xml:space="preserve"> đăng nhập thành công vào hệ thống.</w:t>
            </w:r>
          </w:p>
        </w:tc>
      </w:tr>
      <w:tr w:rsidR="00545402" w14:paraId="5AAC495A"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4C790B1E" w14:textId="73A9984D" w:rsidR="00545402" w:rsidRPr="00C2018F" w:rsidRDefault="00545402" w:rsidP="006E454E">
            <w:pPr>
              <w:snapToGrid w:val="0"/>
              <w:spacing w:before="60" w:after="60" w:line="240" w:lineRule="auto"/>
              <w:rPr>
                <w:szCs w:val="26"/>
              </w:rPr>
            </w:pPr>
            <w:r>
              <w:rPr>
                <w:b/>
                <w:szCs w:val="26"/>
              </w:rPr>
              <w:t xml:space="preserve">Điều kiện để kết thúc Usecase: </w:t>
            </w:r>
            <w:r>
              <w:rPr>
                <w:szCs w:val="26"/>
              </w:rPr>
              <w:t>Xóa chuyên mục dùng chung thành công</w:t>
            </w:r>
          </w:p>
        </w:tc>
      </w:tr>
      <w:tr w:rsidR="00545402" w14:paraId="321BCD04" w14:textId="77777777" w:rsidTr="006E454E">
        <w:tc>
          <w:tcPr>
            <w:tcW w:w="5000" w:type="pct"/>
            <w:gridSpan w:val="2"/>
            <w:tcBorders>
              <w:top w:val="single" w:sz="4" w:space="0" w:color="000000"/>
              <w:left w:val="single" w:sz="4" w:space="0" w:color="000000"/>
              <w:bottom w:val="single" w:sz="4" w:space="0" w:color="000000"/>
              <w:right w:val="single" w:sz="4" w:space="0" w:color="000000"/>
            </w:tcBorders>
          </w:tcPr>
          <w:p w14:paraId="1E86D82A" w14:textId="77777777" w:rsidR="00545402" w:rsidRPr="00811651" w:rsidRDefault="00545402" w:rsidP="006E454E">
            <w:pPr>
              <w:snapToGrid w:val="0"/>
              <w:spacing w:before="60" w:after="60" w:line="240" w:lineRule="auto"/>
              <w:rPr>
                <w:szCs w:val="26"/>
              </w:rPr>
            </w:pPr>
            <w:r>
              <w:rPr>
                <w:b/>
                <w:szCs w:val="26"/>
              </w:rPr>
              <w:t>Trình tự các sự kiện trong quá trình hoạt động của Usecase:</w:t>
            </w:r>
          </w:p>
          <w:p w14:paraId="361F8E43" w14:textId="77777777" w:rsidR="00545402" w:rsidRPr="009F3075" w:rsidRDefault="00545402" w:rsidP="00843B83">
            <w:pPr>
              <w:pStyle w:val="ListParagraph"/>
              <w:numPr>
                <w:ilvl w:val="0"/>
                <w:numId w:val="150"/>
              </w:numPr>
              <w:spacing w:before="60" w:after="60" w:line="240" w:lineRule="auto"/>
            </w:pPr>
            <w:r>
              <w:t>Quản trị nội dung</w:t>
            </w:r>
            <w:r w:rsidRPr="009F3075">
              <w:t xml:space="preserve"> chọn chứ</w:t>
            </w:r>
            <w:r>
              <w:t>c năng [</w:t>
            </w:r>
            <w:r>
              <w:rPr>
                <w:lang w:val="en-US"/>
              </w:rPr>
              <w:t>Chuyên mục (Categories)</w:t>
            </w:r>
            <w:r w:rsidRPr="009F3075">
              <w:t xml:space="preserve">], hệ thống hiển thị danh sách </w:t>
            </w:r>
            <w:r>
              <w:rPr>
                <w:lang w:val="en-US"/>
              </w:rPr>
              <w:t>các chuyên mục đã có trong dữ liệu hệ thống</w:t>
            </w:r>
            <w:r w:rsidRPr="009F3075">
              <w:t>.</w:t>
            </w:r>
          </w:p>
          <w:p w14:paraId="73A1735C" w14:textId="232B4774" w:rsidR="00545402" w:rsidRPr="008B117B" w:rsidRDefault="00545402" w:rsidP="00843B83">
            <w:pPr>
              <w:pStyle w:val="ListParagraph"/>
              <w:numPr>
                <w:ilvl w:val="0"/>
                <w:numId w:val="150"/>
              </w:numPr>
              <w:spacing w:before="60" w:after="60" w:line="240" w:lineRule="auto"/>
            </w:pPr>
            <w:r>
              <w:t>Quản trị nội dung</w:t>
            </w:r>
            <w:r w:rsidRPr="009F3075">
              <w:t xml:space="preserve"> </w:t>
            </w:r>
            <w:r w:rsidRPr="00B47106">
              <w:rPr>
                <w:lang w:val="en-US"/>
              </w:rPr>
              <w:t xml:space="preserve">nhấn </w:t>
            </w:r>
            <w:r>
              <w:rPr>
                <w:lang w:val="en-US"/>
              </w:rPr>
              <w:t xml:space="preserve">chọn vào chuyên mục cần xóa và nhấn </w:t>
            </w:r>
            <w:r w:rsidRPr="00B47106">
              <w:rPr>
                <w:lang w:val="en-US"/>
              </w:rPr>
              <w:t>nút [</w:t>
            </w:r>
            <w:r>
              <w:rPr>
                <w:lang w:val="en-US"/>
              </w:rPr>
              <w:t>Xóa], hệ thống hiển thị thông báo xác nhận [</w:t>
            </w:r>
            <w:r w:rsidRPr="00545402">
              <w:rPr>
                <w:lang w:val="en-US"/>
              </w:rPr>
              <w:t>Bạn có chắc chắn là muốn xóa chuyên mục này?</w:t>
            </w:r>
            <w:r>
              <w:rPr>
                <w:lang w:val="en-US"/>
              </w:rPr>
              <w:t>].</w:t>
            </w:r>
          </w:p>
          <w:p w14:paraId="13D37428" w14:textId="122FCAAF" w:rsidR="00545402" w:rsidRPr="00A71FDD" w:rsidRDefault="00545402" w:rsidP="00843B83">
            <w:pPr>
              <w:pStyle w:val="ListParagraph"/>
              <w:numPr>
                <w:ilvl w:val="0"/>
                <w:numId w:val="150"/>
              </w:numPr>
              <w:spacing w:before="60" w:after="60" w:line="240" w:lineRule="auto"/>
            </w:pPr>
            <w:r>
              <w:rPr>
                <w:lang w:val="en-US"/>
              </w:rPr>
              <w:t xml:space="preserve">Quản trị nội dung </w:t>
            </w:r>
            <w:r w:rsidR="002B248A">
              <w:rPr>
                <w:lang w:val="en-US"/>
              </w:rPr>
              <w:t>nhấn nút [OK]</w:t>
            </w:r>
          </w:p>
        </w:tc>
      </w:tr>
      <w:tr w:rsidR="00545402" w14:paraId="3F2B6B91"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6F94EBEA" w14:textId="3C23725C" w:rsidR="00545402" w:rsidRPr="00513C92" w:rsidRDefault="00545402" w:rsidP="002B248A">
            <w:pPr>
              <w:snapToGrid w:val="0"/>
              <w:spacing w:before="60" w:after="60" w:line="240" w:lineRule="auto"/>
              <w:rPr>
                <w:szCs w:val="26"/>
              </w:rPr>
            </w:pPr>
            <w:r>
              <w:rPr>
                <w:b/>
                <w:szCs w:val="26"/>
              </w:rPr>
              <w:t xml:space="preserve">Hoàn cảnh sử dụng thành công cơ bản: </w:t>
            </w:r>
            <w:r w:rsidR="002B248A">
              <w:rPr>
                <w:szCs w:val="26"/>
              </w:rPr>
              <w:t>Xóa</w:t>
            </w:r>
            <w:r>
              <w:rPr>
                <w:szCs w:val="26"/>
              </w:rPr>
              <w:t xml:space="preserve"> chuyên mục thành công</w:t>
            </w:r>
          </w:p>
        </w:tc>
      </w:tr>
      <w:tr w:rsidR="00545402" w14:paraId="6FAA96D9"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FCA6161" w14:textId="77777777" w:rsidR="00545402" w:rsidRDefault="00545402" w:rsidP="006E454E">
            <w:pPr>
              <w:snapToGrid w:val="0"/>
              <w:spacing w:before="60" w:after="60" w:line="240" w:lineRule="auto"/>
              <w:rPr>
                <w:szCs w:val="26"/>
              </w:rPr>
            </w:pPr>
            <w:r>
              <w:rPr>
                <w:b/>
                <w:szCs w:val="26"/>
              </w:rPr>
              <w:t xml:space="preserve">Hoàn cảnh sử dụng phụ (thay thế) trong trường hợp không thành công: </w:t>
            </w:r>
          </w:p>
          <w:p w14:paraId="4708CC1C" w14:textId="19812D36" w:rsidR="00545402" w:rsidRPr="006C66E6" w:rsidRDefault="00545402" w:rsidP="006E454E">
            <w:pPr>
              <w:snapToGrid w:val="0"/>
              <w:spacing w:before="60" w:after="60" w:line="240" w:lineRule="auto"/>
              <w:rPr>
                <w:b/>
                <w:szCs w:val="26"/>
              </w:rPr>
            </w:pPr>
            <w:r w:rsidRPr="006C66E6">
              <w:rPr>
                <w:b/>
                <w:szCs w:val="26"/>
              </w:rPr>
              <w:t>1. Nhấn nút [</w:t>
            </w:r>
            <w:r w:rsidR="002B248A">
              <w:rPr>
                <w:b/>
                <w:szCs w:val="26"/>
              </w:rPr>
              <w:t>Hủy bỏ/Cancel</w:t>
            </w:r>
            <w:r w:rsidRPr="006C66E6">
              <w:rPr>
                <w:b/>
                <w:szCs w:val="26"/>
              </w:rPr>
              <w:t xml:space="preserve">] ở </w:t>
            </w:r>
            <w:r w:rsidR="002B248A">
              <w:rPr>
                <w:b/>
                <w:szCs w:val="26"/>
              </w:rPr>
              <w:t>thông báo</w:t>
            </w:r>
            <w:r w:rsidRPr="006C66E6">
              <w:rPr>
                <w:b/>
                <w:szCs w:val="26"/>
              </w:rPr>
              <w:t xml:space="preserve"> </w:t>
            </w:r>
            <w:r w:rsidR="002B248A">
              <w:rPr>
                <w:b/>
                <w:szCs w:val="26"/>
              </w:rPr>
              <w:t>xác nhận</w:t>
            </w:r>
            <w:r w:rsidRPr="006C66E6">
              <w:rPr>
                <w:b/>
                <w:szCs w:val="26"/>
              </w:rPr>
              <w:t>:</w:t>
            </w:r>
          </w:p>
          <w:p w14:paraId="378B222B" w14:textId="5E08AFB8" w:rsidR="00545402" w:rsidRPr="006C66E6" w:rsidRDefault="00545402" w:rsidP="00843B83">
            <w:pPr>
              <w:pStyle w:val="ListParagraph"/>
              <w:numPr>
                <w:ilvl w:val="0"/>
                <w:numId w:val="148"/>
              </w:numPr>
              <w:snapToGrid w:val="0"/>
              <w:spacing w:before="60" w:after="60" w:line="240" w:lineRule="auto"/>
              <w:rPr>
                <w:szCs w:val="26"/>
              </w:rPr>
            </w:pPr>
            <w:r w:rsidRPr="006C66E6">
              <w:rPr>
                <w:szCs w:val="26"/>
              </w:rPr>
              <w:t>Nếu quản trị nội dung nhấn vào nút [</w:t>
            </w:r>
            <w:r w:rsidR="002B248A">
              <w:rPr>
                <w:szCs w:val="26"/>
                <w:lang w:val="en-US"/>
              </w:rPr>
              <w:t>Hủy bỏ/Cancel</w:t>
            </w:r>
            <w:r w:rsidRPr="006C66E6">
              <w:rPr>
                <w:szCs w:val="26"/>
              </w:rPr>
              <w:t xml:space="preserve">] ở </w:t>
            </w:r>
            <w:r w:rsidR="002B248A" w:rsidRPr="002B248A">
              <w:rPr>
                <w:szCs w:val="26"/>
              </w:rPr>
              <w:t>thông báo xác nhận</w:t>
            </w:r>
            <w:r w:rsidRPr="006C66E6">
              <w:rPr>
                <w:szCs w:val="26"/>
              </w:rPr>
              <w:t xml:space="preserve">, hệ thống sẽ </w:t>
            </w:r>
            <w:r w:rsidR="002B248A">
              <w:rPr>
                <w:szCs w:val="26"/>
                <w:lang w:val="en-US"/>
              </w:rPr>
              <w:t>không</w:t>
            </w:r>
            <w:r w:rsidRPr="006C66E6">
              <w:rPr>
                <w:szCs w:val="26"/>
              </w:rPr>
              <w:t xml:space="preserve"> </w:t>
            </w:r>
            <w:r>
              <w:rPr>
                <w:szCs w:val="26"/>
              </w:rPr>
              <w:t>xóa</w:t>
            </w:r>
            <w:r w:rsidRPr="006C66E6">
              <w:rPr>
                <w:szCs w:val="26"/>
              </w:rPr>
              <w:t xml:space="preserve"> chuyên mục.</w:t>
            </w:r>
          </w:p>
        </w:tc>
      </w:tr>
      <w:tr w:rsidR="00545402" w14:paraId="405FEBEB"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E69EAC1" w14:textId="42904D3F" w:rsidR="00545402" w:rsidRPr="003D3559" w:rsidRDefault="00545402" w:rsidP="002B248A">
            <w:pPr>
              <w:snapToGrid w:val="0"/>
              <w:spacing w:before="60" w:after="60" w:line="240" w:lineRule="auto"/>
              <w:rPr>
                <w:szCs w:val="26"/>
              </w:rPr>
            </w:pPr>
            <w:r>
              <w:rPr>
                <w:b/>
                <w:szCs w:val="26"/>
              </w:rPr>
              <w:t>Hành động liên quan sẽ xảy ra khi Usecase kết thúc:</w:t>
            </w:r>
            <w:r>
              <w:rPr>
                <w:szCs w:val="26"/>
              </w:rPr>
              <w:t xml:space="preserve"> </w:t>
            </w:r>
            <w:r w:rsidR="002B248A">
              <w:rPr>
                <w:szCs w:val="26"/>
              </w:rPr>
              <w:t>Chuyên mục bị</w:t>
            </w:r>
            <w:r>
              <w:rPr>
                <w:szCs w:val="26"/>
              </w:rPr>
              <w:t xml:space="preserve"> xóa sẽ </w:t>
            </w:r>
            <w:r w:rsidR="002B248A">
              <w:rPr>
                <w:szCs w:val="26"/>
              </w:rPr>
              <w:t xml:space="preserve">không hiển thị trong </w:t>
            </w:r>
            <w:r>
              <w:rPr>
                <w:szCs w:val="26"/>
              </w:rPr>
              <w:t>danh sách chuyên mụ</w:t>
            </w:r>
            <w:r w:rsidR="002B248A">
              <w:rPr>
                <w:szCs w:val="26"/>
              </w:rPr>
              <w:t>c</w:t>
            </w:r>
            <w:r>
              <w:rPr>
                <w:szCs w:val="26"/>
              </w:rPr>
              <w:t>.</w:t>
            </w:r>
          </w:p>
        </w:tc>
      </w:tr>
      <w:tr w:rsidR="00545402" w14:paraId="4EBD1AD7"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3AEA6F50" w14:textId="77777777" w:rsidR="00545402" w:rsidRDefault="00545402" w:rsidP="006E454E">
            <w:pPr>
              <w:snapToGrid w:val="0"/>
              <w:spacing w:before="60" w:after="60" w:line="240" w:lineRule="auto"/>
              <w:rPr>
                <w:szCs w:val="26"/>
              </w:rPr>
            </w:pPr>
            <w:r>
              <w:rPr>
                <w:b/>
                <w:szCs w:val="26"/>
              </w:rPr>
              <w:t>Các yêu cầu phi chức năng:</w:t>
            </w:r>
            <w:r>
              <w:rPr>
                <w:szCs w:val="26"/>
              </w:rPr>
              <w:t xml:space="preserve"> Không có</w:t>
            </w:r>
          </w:p>
        </w:tc>
      </w:tr>
    </w:tbl>
    <w:p w14:paraId="741BE933" w14:textId="77777777" w:rsidR="00545402" w:rsidRDefault="00545402" w:rsidP="00EE723B"/>
    <w:p w14:paraId="6D199A30" w14:textId="4E558FFD" w:rsidR="00A305FD" w:rsidRDefault="00A305FD" w:rsidP="00A305FD">
      <w:pPr>
        <w:pStyle w:val="Heading3"/>
      </w:pPr>
      <w:r>
        <w:lastRenderedPageBreak/>
        <w:t>Quản lý các bài viết tin tức, văn bản quy phạm pháp luật, chia sẻ tài nguyên</w:t>
      </w:r>
    </w:p>
    <w:p w14:paraId="0D382047" w14:textId="77777777" w:rsidR="006E454E" w:rsidRDefault="006E454E" w:rsidP="006E454E">
      <w:pPr>
        <w:keepNext/>
      </w:pPr>
      <w:r>
        <w:rPr>
          <w:noProof/>
        </w:rPr>
        <w:drawing>
          <wp:inline distT="0" distB="0" distL="0" distR="0" wp14:anchorId="76E2FDBF" wp14:editId="33C83B2D">
            <wp:extent cx="5732145" cy="3500755"/>
            <wp:effectExtent l="19050" t="19050" r="20955" b="234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6042D76.tmp"/>
                    <pic:cNvPicPr/>
                  </pic:nvPicPr>
                  <pic:blipFill>
                    <a:blip r:embed="rId199">
                      <a:extLst>
                        <a:ext uri="{28A0092B-C50C-407E-A947-70E740481C1C}">
                          <a14:useLocalDpi xmlns:a14="http://schemas.microsoft.com/office/drawing/2010/main" val="0"/>
                        </a:ext>
                      </a:extLst>
                    </a:blip>
                    <a:stretch>
                      <a:fillRect/>
                    </a:stretch>
                  </pic:blipFill>
                  <pic:spPr>
                    <a:xfrm>
                      <a:off x="0" y="0"/>
                      <a:ext cx="5732145" cy="3500755"/>
                    </a:xfrm>
                    <a:prstGeom prst="rect">
                      <a:avLst/>
                    </a:prstGeom>
                    <a:ln>
                      <a:solidFill>
                        <a:schemeClr val="accent1"/>
                      </a:solidFill>
                    </a:ln>
                  </pic:spPr>
                </pic:pic>
              </a:graphicData>
            </a:graphic>
          </wp:inline>
        </w:drawing>
      </w:r>
    </w:p>
    <w:p w14:paraId="0E9DBB48" w14:textId="1ED72FA1" w:rsidR="006E454E" w:rsidRDefault="006E454E" w:rsidP="00CF6664">
      <w:pPr>
        <w:pStyle w:val="Caption"/>
      </w:pPr>
      <w:r>
        <w:t xml:space="preserve">Hình </w:t>
      </w:r>
      <w:fldSimple w:instr=" STYLEREF 2 \s ">
        <w:r w:rsidR="00473123">
          <w:rPr>
            <w:noProof/>
          </w:rPr>
          <w:t>10</w:t>
        </w:r>
      </w:fldSimple>
      <w:r w:rsidR="00473123">
        <w:noBreakHyphen/>
      </w:r>
      <w:fldSimple w:instr=" SEQ Hình \* ARABIC \s 2 ">
        <w:r w:rsidR="00473123">
          <w:rPr>
            <w:noProof/>
          </w:rPr>
          <w:t>2</w:t>
        </w:r>
      </w:fldSimple>
      <w:r>
        <w:t>: Giao diện hiển thị</w:t>
      </w:r>
      <w:r w:rsidR="00193EA1">
        <w:t xml:space="preserve"> danh sách các</w:t>
      </w:r>
    </w:p>
    <w:p w14:paraId="11A1C890" w14:textId="77777777" w:rsidR="00193EA1" w:rsidRDefault="00193EA1" w:rsidP="00193EA1">
      <w:pPr>
        <w:keepNext/>
      </w:pPr>
      <w:r>
        <w:rPr>
          <w:noProof/>
        </w:rPr>
        <w:drawing>
          <wp:inline distT="0" distB="0" distL="0" distR="0" wp14:anchorId="1FEBC106" wp14:editId="6093F144">
            <wp:extent cx="5732145" cy="3064510"/>
            <wp:effectExtent l="19050" t="19050" r="20955" b="215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60410F2.tmp"/>
                    <pic:cNvPicPr/>
                  </pic:nvPicPr>
                  <pic:blipFill>
                    <a:blip r:embed="rId200">
                      <a:extLst>
                        <a:ext uri="{28A0092B-C50C-407E-A947-70E740481C1C}">
                          <a14:useLocalDpi xmlns:a14="http://schemas.microsoft.com/office/drawing/2010/main" val="0"/>
                        </a:ext>
                      </a:extLst>
                    </a:blip>
                    <a:stretch>
                      <a:fillRect/>
                    </a:stretch>
                  </pic:blipFill>
                  <pic:spPr>
                    <a:xfrm>
                      <a:off x="0" y="0"/>
                      <a:ext cx="5732145" cy="3064510"/>
                    </a:xfrm>
                    <a:prstGeom prst="rect">
                      <a:avLst/>
                    </a:prstGeom>
                    <a:ln>
                      <a:solidFill>
                        <a:schemeClr val="accent1"/>
                      </a:solidFill>
                    </a:ln>
                  </pic:spPr>
                </pic:pic>
              </a:graphicData>
            </a:graphic>
          </wp:inline>
        </w:drawing>
      </w:r>
    </w:p>
    <w:p w14:paraId="50B054C5" w14:textId="4F3B34C0" w:rsidR="00193EA1" w:rsidRPr="00193EA1" w:rsidRDefault="00193EA1" w:rsidP="00CF6664">
      <w:pPr>
        <w:pStyle w:val="Caption"/>
      </w:pPr>
      <w:r>
        <w:t xml:space="preserve">Hình </w:t>
      </w:r>
      <w:fldSimple w:instr=" STYLEREF 2 \s ">
        <w:r w:rsidR="00473123">
          <w:rPr>
            <w:noProof/>
          </w:rPr>
          <w:t>10</w:t>
        </w:r>
      </w:fldSimple>
      <w:r w:rsidR="00473123">
        <w:noBreakHyphen/>
      </w:r>
      <w:fldSimple w:instr=" SEQ Hình \* ARABIC \s 2 ">
        <w:r w:rsidR="00473123">
          <w:rPr>
            <w:noProof/>
          </w:rPr>
          <w:t>3</w:t>
        </w:r>
      </w:fldSimple>
      <w:r>
        <w:t>:Giao diện hiển thị khung thêm mới nội dung bài viết</w:t>
      </w:r>
    </w:p>
    <w:p w14:paraId="7010C4AA" w14:textId="4083579C" w:rsidR="00A305FD" w:rsidRDefault="002152FD" w:rsidP="00941B88">
      <w:pPr>
        <w:pStyle w:val="UCName"/>
      </w:pPr>
      <w:bookmarkStart w:id="516" w:name="_Ref21902098"/>
      <w:bookmarkStart w:id="517" w:name="_Ref21902101"/>
      <w:bookmarkStart w:id="518" w:name="_Toc22744230"/>
      <w:r>
        <w:t>Thêm mới bài viết</w:t>
      </w:r>
      <w:bookmarkEnd w:id="516"/>
      <w:bookmarkEnd w:id="517"/>
      <w:bookmarkEnd w:id="518"/>
    </w:p>
    <w:tbl>
      <w:tblPr>
        <w:tblW w:w="5000" w:type="pct"/>
        <w:tblLook w:val="04A0" w:firstRow="1" w:lastRow="0" w:firstColumn="1" w:lastColumn="0" w:noHBand="0" w:noVBand="1"/>
      </w:tblPr>
      <w:tblGrid>
        <w:gridCol w:w="5807"/>
        <w:gridCol w:w="3210"/>
      </w:tblGrid>
      <w:tr w:rsidR="00193EA1" w14:paraId="311E3C8A" w14:textId="77777777" w:rsidTr="00193EA1">
        <w:tc>
          <w:tcPr>
            <w:tcW w:w="3220" w:type="pct"/>
            <w:tcBorders>
              <w:top w:val="single" w:sz="4" w:space="0" w:color="000000"/>
              <w:left w:val="single" w:sz="4" w:space="0" w:color="000000"/>
              <w:bottom w:val="single" w:sz="4" w:space="0" w:color="000000"/>
              <w:right w:val="nil"/>
            </w:tcBorders>
            <w:hideMark/>
          </w:tcPr>
          <w:p w14:paraId="7FDEE9C9" w14:textId="00D75018" w:rsidR="00193EA1" w:rsidRDefault="00193EA1" w:rsidP="00193EA1">
            <w:pPr>
              <w:spacing w:before="60" w:after="60" w:line="240" w:lineRule="auto"/>
              <w:rPr>
                <w:szCs w:val="26"/>
              </w:rPr>
            </w:pPr>
            <w:r>
              <w:rPr>
                <w:b/>
                <w:szCs w:val="26"/>
              </w:rPr>
              <w:t>Tên Usecase:</w:t>
            </w:r>
            <w:r>
              <w:rPr>
                <w:szCs w:val="26"/>
              </w:rPr>
              <w:t xml:space="preserve"> </w:t>
            </w:r>
            <w:r>
              <w:t>Thêm mới bài viết</w:t>
            </w:r>
          </w:p>
        </w:tc>
        <w:tc>
          <w:tcPr>
            <w:tcW w:w="1780" w:type="pct"/>
            <w:tcBorders>
              <w:top w:val="single" w:sz="4" w:space="0" w:color="000000"/>
              <w:left w:val="single" w:sz="4" w:space="0" w:color="000000"/>
              <w:bottom w:val="single" w:sz="4" w:space="0" w:color="000000"/>
              <w:right w:val="single" w:sz="4" w:space="0" w:color="000000"/>
            </w:tcBorders>
            <w:hideMark/>
          </w:tcPr>
          <w:p w14:paraId="25BBCFC3" w14:textId="77777777" w:rsidR="00193EA1" w:rsidRDefault="00193EA1" w:rsidP="00193EA1">
            <w:pPr>
              <w:snapToGrid w:val="0"/>
              <w:spacing w:before="60" w:after="60" w:line="240" w:lineRule="auto"/>
              <w:rPr>
                <w:szCs w:val="26"/>
              </w:rPr>
            </w:pPr>
            <w:r>
              <w:rPr>
                <w:b/>
                <w:szCs w:val="26"/>
              </w:rPr>
              <w:t>Mức độ BMT:</w:t>
            </w:r>
            <w:r>
              <w:rPr>
                <w:szCs w:val="26"/>
              </w:rPr>
              <w:t xml:space="preserve"> B</w:t>
            </w:r>
          </w:p>
        </w:tc>
      </w:tr>
      <w:tr w:rsidR="00193EA1" w14:paraId="76404F55" w14:textId="77777777" w:rsidTr="00193EA1">
        <w:tc>
          <w:tcPr>
            <w:tcW w:w="3220" w:type="pct"/>
            <w:tcBorders>
              <w:top w:val="single" w:sz="4" w:space="0" w:color="000000"/>
              <w:left w:val="single" w:sz="4" w:space="0" w:color="000000"/>
              <w:bottom w:val="single" w:sz="4" w:space="0" w:color="000000"/>
              <w:right w:val="nil"/>
            </w:tcBorders>
            <w:hideMark/>
          </w:tcPr>
          <w:p w14:paraId="700545A8" w14:textId="77777777" w:rsidR="00193EA1" w:rsidRPr="00811651" w:rsidRDefault="00193EA1" w:rsidP="00193EA1">
            <w:pPr>
              <w:snapToGrid w:val="0"/>
              <w:spacing w:before="60" w:after="60" w:line="240" w:lineRule="auto"/>
              <w:rPr>
                <w:szCs w:val="26"/>
              </w:rPr>
            </w:pPr>
            <w:r>
              <w:rPr>
                <w:b/>
                <w:szCs w:val="26"/>
              </w:rPr>
              <w:lastRenderedPageBreak/>
              <w:t xml:space="preserve">Tác nhân chính: </w:t>
            </w:r>
            <w:r>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154E41D5" w14:textId="77777777" w:rsidR="00193EA1" w:rsidRDefault="00193EA1" w:rsidP="00193EA1">
            <w:pPr>
              <w:snapToGrid w:val="0"/>
              <w:spacing w:before="60" w:after="60" w:line="240" w:lineRule="auto"/>
              <w:rPr>
                <w:szCs w:val="26"/>
              </w:rPr>
            </w:pPr>
            <w:r>
              <w:rPr>
                <w:b/>
                <w:szCs w:val="26"/>
              </w:rPr>
              <w:t xml:space="preserve">Tác nhân phụ: </w:t>
            </w:r>
            <w:r>
              <w:rPr>
                <w:szCs w:val="26"/>
              </w:rPr>
              <w:t>Hệ thống</w:t>
            </w:r>
          </w:p>
        </w:tc>
      </w:tr>
      <w:tr w:rsidR="00193EA1" w14:paraId="095CC68D"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1C30709C" w14:textId="6EB052F2" w:rsidR="00193EA1" w:rsidRPr="00811651" w:rsidRDefault="00193EA1" w:rsidP="00193EA1">
            <w:pPr>
              <w:spacing w:before="60" w:after="60" w:line="240" w:lineRule="auto"/>
              <w:rPr>
                <w:szCs w:val="26"/>
              </w:rPr>
            </w:pPr>
            <w:r>
              <w:rPr>
                <w:b/>
                <w:szCs w:val="26"/>
              </w:rPr>
              <w:t xml:space="preserve">Mô tả Usecase: </w:t>
            </w:r>
            <w:r>
              <w:rPr>
                <w:szCs w:val="26"/>
              </w:rPr>
              <w:t>Quản trị nội dung</w:t>
            </w:r>
            <w:r>
              <w:t xml:space="preserve"> thêm mới bài viết</w:t>
            </w:r>
          </w:p>
        </w:tc>
      </w:tr>
      <w:tr w:rsidR="00193EA1" w14:paraId="0BA1D937"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4739B357" w14:textId="77777777" w:rsidR="00193EA1" w:rsidRPr="00E715F3" w:rsidRDefault="00193EA1" w:rsidP="00193EA1">
            <w:pPr>
              <w:snapToGrid w:val="0"/>
              <w:spacing w:before="60" w:after="60" w:line="240" w:lineRule="auto"/>
              <w:rPr>
                <w:szCs w:val="26"/>
              </w:rPr>
            </w:pPr>
            <w:r>
              <w:rPr>
                <w:b/>
                <w:szCs w:val="26"/>
              </w:rPr>
              <w:t xml:space="preserve">Điều kiện để bắt đầu Usecase: </w:t>
            </w:r>
            <w:r>
              <w:rPr>
                <w:szCs w:val="26"/>
              </w:rPr>
              <w:t>Quản trị nội dung</w:t>
            </w:r>
            <w:r w:rsidRPr="00513C92">
              <w:rPr>
                <w:szCs w:val="26"/>
              </w:rPr>
              <w:t xml:space="preserve"> đăng nhập thành công vào hệ thống.</w:t>
            </w:r>
          </w:p>
        </w:tc>
      </w:tr>
      <w:tr w:rsidR="00193EA1" w14:paraId="13D6A788"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5B16C6D4" w14:textId="26A55312" w:rsidR="00193EA1" w:rsidRPr="00C2018F" w:rsidRDefault="00193EA1" w:rsidP="00193EA1">
            <w:pPr>
              <w:snapToGrid w:val="0"/>
              <w:spacing w:before="60" w:after="60" w:line="240" w:lineRule="auto"/>
              <w:rPr>
                <w:szCs w:val="26"/>
              </w:rPr>
            </w:pPr>
            <w:r>
              <w:rPr>
                <w:b/>
                <w:szCs w:val="26"/>
              </w:rPr>
              <w:t xml:space="preserve">Điều kiện để kết thúc Usecase: </w:t>
            </w:r>
            <w:r>
              <w:t>Thêm mới bài viết</w:t>
            </w:r>
            <w:r>
              <w:rPr>
                <w:szCs w:val="26"/>
              </w:rPr>
              <w:t xml:space="preserve"> thành công</w:t>
            </w:r>
          </w:p>
        </w:tc>
      </w:tr>
      <w:tr w:rsidR="00193EA1" w14:paraId="507C3A71" w14:textId="77777777" w:rsidTr="00193EA1">
        <w:tc>
          <w:tcPr>
            <w:tcW w:w="5000" w:type="pct"/>
            <w:gridSpan w:val="2"/>
            <w:tcBorders>
              <w:top w:val="single" w:sz="4" w:space="0" w:color="000000"/>
              <w:left w:val="single" w:sz="4" w:space="0" w:color="000000"/>
              <w:bottom w:val="single" w:sz="4" w:space="0" w:color="000000"/>
              <w:right w:val="single" w:sz="4" w:space="0" w:color="000000"/>
            </w:tcBorders>
          </w:tcPr>
          <w:p w14:paraId="2CE5D131" w14:textId="77777777" w:rsidR="00193EA1" w:rsidRPr="00811651" w:rsidRDefault="00193EA1" w:rsidP="00193EA1">
            <w:pPr>
              <w:snapToGrid w:val="0"/>
              <w:spacing w:before="60" w:after="60" w:line="240" w:lineRule="auto"/>
              <w:rPr>
                <w:szCs w:val="26"/>
              </w:rPr>
            </w:pPr>
            <w:r>
              <w:rPr>
                <w:b/>
                <w:szCs w:val="26"/>
              </w:rPr>
              <w:t>Trình tự các sự kiện trong quá trình hoạt động của Usecase:</w:t>
            </w:r>
          </w:p>
          <w:p w14:paraId="079714E7" w14:textId="278D7C82" w:rsidR="00193EA1" w:rsidRPr="009F3075" w:rsidRDefault="00193EA1" w:rsidP="00843B83">
            <w:pPr>
              <w:pStyle w:val="ListParagraph"/>
              <w:numPr>
                <w:ilvl w:val="0"/>
                <w:numId w:val="151"/>
              </w:numPr>
              <w:spacing w:before="60" w:after="60" w:line="240" w:lineRule="auto"/>
            </w:pPr>
            <w:r>
              <w:t>Quản trị nội dung</w:t>
            </w:r>
            <w:r w:rsidRPr="009F3075">
              <w:t xml:space="preserve"> chọn chứ</w:t>
            </w:r>
            <w:r>
              <w:t>c năng [</w:t>
            </w:r>
            <w:r w:rsidRPr="00193EA1">
              <w:rPr>
                <w:lang w:val="en-US"/>
              </w:rPr>
              <w:t>Bài viết-Cấu trúc-Biểu mẫu</w:t>
            </w:r>
            <w:r w:rsidRPr="009F3075">
              <w:t xml:space="preserve">], hệ thống hiển thị danh sách </w:t>
            </w:r>
            <w:r>
              <w:rPr>
                <w:lang w:val="en-US"/>
              </w:rPr>
              <w:t>các thư mục lưu trữ theo từng nhóm bài viết đã có trong dữ liệu hệ thống</w:t>
            </w:r>
            <w:r w:rsidRPr="009F3075">
              <w:t>.</w:t>
            </w:r>
          </w:p>
          <w:p w14:paraId="4A099C10" w14:textId="35898D4F" w:rsidR="00193EA1" w:rsidRPr="00193EA1" w:rsidRDefault="00193EA1" w:rsidP="00843B83">
            <w:pPr>
              <w:pStyle w:val="ListParagraph"/>
              <w:numPr>
                <w:ilvl w:val="0"/>
                <w:numId w:val="151"/>
              </w:numPr>
              <w:spacing w:before="60" w:after="60" w:line="240" w:lineRule="auto"/>
            </w:pPr>
            <w:r>
              <w:t>Quản trị nội dung</w:t>
            </w:r>
            <w:r w:rsidRPr="009F3075">
              <w:t xml:space="preserve"> </w:t>
            </w:r>
            <w:r w:rsidR="007567FF">
              <w:rPr>
                <w:lang w:val="en-US"/>
              </w:rPr>
              <w:t xml:space="preserve">chọn vào thư mục lưu trữ, </w:t>
            </w:r>
            <w:r w:rsidRPr="00B47106">
              <w:rPr>
                <w:lang w:val="en-US"/>
              </w:rPr>
              <w:t xml:space="preserve">nhấn </w:t>
            </w:r>
            <w:r w:rsidR="007567FF">
              <w:rPr>
                <w:lang w:val="en-US"/>
              </w:rPr>
              <w:t xml:space="preserve">vào nút </w:t>
            </w:r>
            <w:r>
              <w:rPr>
                <w:lang w:val="en-US"/>
              </w:rPr>
              <w:t>[Thêm mới] và chọn loại bài viết cần thêm mới, hệ thống sẽ hiển thị khung thêm mới bài viết tương ứng với loại bài viết đã chọn.</w:t>
            </w:r>
          </w:p>
          <w:p w14:paraId="36A7B05E" w14:textId="5A25D0DA" w:rsidR="00193EA1" w:rsidRPr="008B117B" w:rsidRDefault="00193EA1" w:rsidP="00843B83">
            <w:pPr>
              <w:pStyle w:val="ListParagraph"/>
              <w:numPr>
                <w:ilvl w:val="0"/>
                <w:numId w:val="151"/>
              </w:numPr>
              <w:spacing w:before="60" w:after="60" w:line="240" w:lineRule="auto"/>
            </w:pPr>
            <w:r>
              <w:rPr>
                <w:lang w:val="en-US"/>
              </w:rPr>
              <w:t>Quản trị nội dung nhập nội dung thêm mới, chọn chuyên mục hiển thị và nhấn vào nút [Xuất bản].</w:t>
            </w:r>
          </w:p>
          <w:p w14:paraId="6DB4E9DA" w14:textId="4AB43838" w:rsidR="00193EA1" w:rsidRPr="00A71FDD" w:rsidRDefault="00193EA1" w:rsidP="00843B83">
            <w:pPr>
              <w:pStyle w:val="ListParagraph"/>
              <w:numPr>
                <w:ilvl w:val="0"/>
                <w:numId w:val="151"/>
              </w:numPr>
              <w:spacing w:before="60" w:after="60" w:line="240" w:lineRule="auto"/>
            </w:pPr>
            <w:r>
              <w:rPr>
                <w:lang w:val="en-US"/>
              </w:rPr>
              <w:t>Hệ thống hiển thị bài viết đã được xuất bản ra ngoài giao diện.</w:t>
            </w:r>
          </w:p>
        </w:tc>
      </w:tr>
      <w:tr w:rsidR="00193EA1" w14:paraId="125388BD"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48DAF0C5" w14:textId="1C5D748A" w:rsidR="00193EA1" w:rsidRPr="00513C92" w:rsidRDefault="00193EA1" w:rsidP="00193EA1">
            <w:pPr>
              <w:snapToGrid w:val="0"/>
              <w:spacing w:before="60" w:after="60" w:line="240" w:lineRule="auto"/>
              <w:rPr>
                <w:szCs w:val="26"/>
              </w:rPr>
            </w:pPr>
            <w:r>
              <w:rPr>
                <w:b/>
                <w:szCs w:val="26"/>
              </w:rPr>
              <w:t xml:space="preserve">Hoàn cảnh sử dụng thành công cơ bản: </w:t>
            </w:r>
            <w:r w:rsidR="00DC152A">
              <w:t>Thêm mới bài viết</w:t>
            </w:r>
            <w:r w:rsidR="00DC152A">
              <w:rPr>
                <w:szCs w:val="26"/>
              </w:rPr>
              <w:t xml:space="preserve"> </w:t>
            </w:r>
            <w:r>
              <w:rPr>
                <w:szCs w:val="26"/>
              </w:rPr>
              <w:t>thành công</w:t>
            </w:r>
          </w:p>
        </w:tc>
      </w:tr>
      <w:tr w:rsidR="00193EA1" w14:paraId="48545AC3"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29B185F7" w14:textId="74015088" w:rsidR="00193EA1" w:rsidRDefault="00193EA1" w:rsidP="00193EA1">
            <w:pPr>
              <w:snapToGrid w:val="0"/>
              <w:spacing w:before="60" w:after="60" w:line="240" w:lineRule="auto"/>
              <w:rPr>
                <w:szCs w:val="26"/>
              </w:rPr>
            </w:pPr>
            <w:r>
              <w:rPr>
                <w:b/>
                <w:szCs w:val="26"/>
              </w:rPr>
              <w:t xml:space="preserve">Hoàn cảnh sử dụng phụ (thay thế) trong trường hợp không thành công: </w:t>
            </w:r>
          </w:p>
          <w:p w14:paraId="1A6D1D44" w14:textId="3B15FEB0" w:rsidR="00193EA1" w:rsidRPr="006C66E6" w:rsidRDefault="00193EA1" w:rsidP="00193EA1">
            <w:pPr>
              <w:snapToGrid w:val="0"/>
              <w:spacing w:before="60" w:after="60" w:line="240" w:lineRule="auto"/>
              <w:rPr>
                <w:b/>
                <w:szCs w:val="26"/>
              </w:rPr>
            </w:pPr>
            <w:r w:rsidRPr="006C66E6">
              <w:rPr>
                <w:b/>
                <w:szCs w:val="26"/>
              </w:rPr>
              <w:t>1. Nhấn nút [</w:t>
            </w:r>
            <w:r w:rsidR="00DC152A">
              <w:rPr>
                <w:b/>
                <w:szCs w:val="26"/>
              </w:rPr>
              <w:t>Lưu nháp]</w:t>
            </w:r>
            <w:r w:rsidRPr="006C66E6">
              <w:rPr>
                <w:b/>
                <w:szCs w:val="26"/>
              </w:rPr>
              <w:t>:</w:t>
            </w:r>
          </w:p>
          <w:p w14:paraId="4A4A985B" w14:textId="77777777" w:rsidR="00193EA1" w:rsidRDefault="00193EA1" w:rsidP="00843B83">
            <w:pPr>
              <w:pStyle w:val="ListParagraph"/>
              <w:numPr>
                <w:ilvl w:val="0"/>
                <w:numId w:val="148"/>
              </w:numPr>
              <w:snapToGrid w:val="0"/>
              <w:spacing w:before="60" w:after="60" w:line="240" w:lineRule="auto"/>
              <w:rPr>
                <w:szCs w:val="26"/>
              </w:rPr>
            </w:pPr>
            <w:r w:rsidRPr="006C66E6">
              <w:rPr>
                <w:szCs w:val="26"/>
              </w:rPr>
              <w:t>Nếu quản trị nội dung nhấn vào nút [</w:t>
            </w:r>
            <w:r w:rsidR="00DC152A">
              <w:rPr>
                <w:szCs w:val="26"/>
                <w:lang w:val="en-US"/>
              </w:rPr>
              <w:t>Lưu nháp</w:t>
            </w:r>
            <w:r w:rsidRPr="006C66E6">
              <w:rPr>
                <w:szCs w:val="26"/>
              </w:rPr>
              <w:t xml:space="preserve">] ở </w:t>
            </w:r>
            <w:r w:rsidR="00DC152A">
              <w:rPr>
                <w:szCs w:val="26"/>
                <w:lang w:val="en-US"/>
              </w:rPr>
              <w:t>khung thêm mới bài viết</w:t>
            </w:r>
            <w:r w:rsidRPr="006C66E6">
              <w:rPr>
                <w:szCs w:val="26"/>
              </w:rPr>
              <w:t xml:space="preserve">, </w:t>
            </w:r>
            <w:r w:rsidR="00DC152A">
              <w:rPr>
                <w:szCs w:val="26"/>
                <w:lang w:val="en-US"/>
              </w:rPr>
              <w:t>bài viết sẽ ở trạng thái lưu nháp và chưa được xuất bản, hiển thị ra ngoài</w:t>
            </w:r>
            <w:r w:rsidRPr="006C66E6">
              <w:rPr>
                <w:szCs w:val="26"/>
              </w:rPr>
              <w:t>.</w:t>
            </w:r>
          </w:p>
          <w:p w14:paraId="5992E8FE" w14:textId="77777777" w:rsidR="00DC152A" w:rsidRPr="00DC152A" w:rsidRDefault="00DC152A" w:rsidP="00DC152A">
            <w:pPr>
              <w:snapToGrid w:val="0"/>
              <w:spacing w:before="60" w:after="60" w:line="240" w:lineRule="auto"/>
              <w:rPr>
                <w:b/>
                <w:szCs w:val="26"/>
              </w:rPr>
            </w:pPr>
            <w:r w:rsidRPr="00DC152A">
              <w:rPr>
                <w:b/>
                <w:szCs w:val="26"/>
              </w:rPr>
              <w:t>2. Nhấn nút [Hủy bỏ]:</w:t>
            </w:r>
          </w:p>
          <w:p w14:paraId="67086695" w14:textId="4F4679F5" w:rsidR="00DC152A" w:rsidRPr="00DC152A" w:rsidRDefault="00DC152A" w:rsidP="00843B83">
            <w:pPr>
              <w:pStyle w:val="ListParagraph"/>
              <w:numPr>
                <w:ilvl w:val="0"/>
                <w:numId w:val="148"/>
              </w:numPr>
              <w:snapToGrid w:val="0"/>
              <w:spacing w:before="60" w:after="60" w:line="240" w:lineRule="auto"/>
              <w:rPr>
                <w:szCs w:val="26"/>
              </w:rPr>
            </w:pPr>
            <w:r w:rsidRPr="006C66E6">
              <w:rPr>
                <w:szCs w:val="26"/>
              </w:rPr>
              <w:t>Nếu quản trị nội dung nhấn vào nút [</w:t>
            </w:r>
            <w:r>
              <w:rPr>
                <w:szCs w:val="26"/>
                <w:lang w:val="en-US"/>
              </w:rPr>
              <w:t>Hủy bỏ</w:t>
            </w:r>
            <w:r w:rsidRPr="006C66E6">
              <w:rPr>
                <w:szCs w:val="26"/>
              </w:rPr>
              <w:t xml:space="preserve">] ở </w:t>
            </w:r>
            <w:r>
              <w:rPr>
                <w:szCs w:val="26"/>
                <w:lang w:val="en-US"/>
              </w:rPr>
              <w:t>khung thêm mới bài viết</w:t>
            </w:r>
            <w:r w:rsidRPr="006C66E6">
              <w:rPr>
                <w:szCs w:val="26"/>
              </w:rPr>
              <w:t xml:space="preserve">, </w:t>
            </w:r>
            <w:r>
              <w:rPr>
                <w:szCs w:val="26"/>
                <w:lang w:val="en-US"/>
              </w:rPr>
              <w:t>hệ thống sẽ hủy bỏ việc thêm mới bài viết và quay lại trang hiển thị danh sách các thư mục lưu trữ</w:t>
            </w:r>
            <w:r w:rsidRPr="006C66E6">
              <w:rPr>
                <w:szCs w:val="26"/>
              </w:rPr>
              <w:t>.</w:t>
            </w:r>
          </w:p>
        </w:tc>
      </w:tr>
      <w:tr w:rsidR="00193EA1" w14:paraId="7151BBA7"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672AD59C" w14:textId="5DB0C26D" w:rsidR="00193EA1" w:rsidRPr="003D3559" w:rsidRDefault="00193EA1" w:rsidP="00DC152A">
            <w:pPr>
              <w:snapToGrid w:val="0"/>
              <w:spacing w:before="60" w:after="60" w:line="240" w:lineRule="auto"/>
              <w:rPr>
                <w:szCs w:val="26"/>
              </w:rPr>
            </w:pPr>
            <w:r>
              <w:rPr>
                <w:b/>
                <w:szCs w:val="26"/>
              </w:rPr>
              <w:t>Hành động liên quan sẽ xảy ra khi Usecase kết thúc:</w:t>
            </w:r>
            <w:r>
              <w:rPr>
                <w:szCs w:val="26"/>
              </w:rPr>
              <w:t xml:space="preserve"> </w:t>
            </w:r>
            <w:r w:rsidR="00DC152A">
              <w:rPr>
                <w:szCs w:val="26"/>
              </w:rPr>
              <w:t>Bài viết mới thêm sẽ được cập nhật vào danh sách bài viết</w:t>
            </w:r>
            <w:r w:rsidR="007D40B0">
              <w:rPr>
                <w:szCs w:val="26"/>
              </w:rPr>
              <w:t xml:space="preserve"> trong thư mục lưu trữ đã chọn.</w:t>
            </w:r>
          </w:p>
        </w:tc>
      </w:tr>
      <w:tr w:rsidR="00193EA1" w14:paraId="7073D0E5"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6798EAC7" w14:textId="77777777" w:rsidR="00193EA1" w:rsidRDefault="00193EA1" w:rsidP="00193EA1">
            <w:pPr>
              <w:snapToGrid w:val="0"/>
              <w:spacing w:before="60" w:after="60" w:line="240" w:lineRule="auto"/>
              <w:rPr>
                <w:szCs w:val="26"/>
              </w:rPr>
            </w:pPr>
            <w:r>
              <w:rPr>
                <w:b/>
                <w:szCs w:val="26"/>
              </w:rPr>
              <w:t>Các yêu cầu phi chức năng:</w:t>
            </w:r>
            <w:r>
              <w:rPr>
                <w:szCs w:val="26"/>
              </w:rPr>
              <w:t xml:space="preserve"> Không có</w:t>
            </w:r>
          </w:p>
        </w:tc>
      </w:tr>
    </w:tbl>
    <w:p w14:paraId="6518190A" w14:textId="77777777" w:rsidR="00193EA1" w:rsidRDefault="00193EA1" w:rsidP="00193EA1"/>
    <w:p w14:paraId="6EEE2160" w14:textId="60C6C2AC" w:rsidR="002152FD" w:rsidRDefault="002152FD" w:rsidP="00941B88">
      <w:pPr>
        <w:pStyle w:val="UCName"/>
      </w:pPr>
      <w:bookmarkStart w:id="519" w:name="_Ref21902107"/>
      <w:bookmarkStart w:id="520" w:name="_Ref21902110"/>
      <w:bookmarkStart w:id="521" w:name="_Toc22744231"/>
      <w:r>
        <w:t>Chỉnh sửa bài viết</w:t>
      </w:r>
      <w:bookmarkEnd w:id="519"/>
      <w:bookmarkEnd w:id="520"/>
      <w:bookmarkEnd w:id="521"/>
    </w:p>
    <w:tbl>
      <w:tblPr>
        <w:tblW w:w="5000" w:type="pct"/>
        <w:tblLook w:val="04A0" w:firstRow="1" w:lastRow="0" w:firstColumn="1" w:lastColumn="0" w:noHBand="0" w:noVBand="1"/>
      </w:tblPr>
      <w:tblGrid>
        <w:gridCol w:w="5807"/>
        <w:gridCol w:w="3210"/>
      </w:tblGrid>
      <w:tr w:rsidR="0059269A" w14:paraId="37043DB2" w14:textId="77777777" w:rsidTr="00AD7036">
        <w:tc>
          <w:tcPr>
            <w:tcW w:w="3220" w:type="pct"/>
            <w:tcBorders>
              <w:top w:val="single" w:sz="4" w:space="0" w:color="000000"/>
              <w:left w:val="single" w:sz="4" w:space="0" w:color="000000"/>
              <w:bottom w:val="single" w:sz="4" w:space="0" w:color="000000"/>
              <w:right w:val="nil"/>
            </w:tcBorders>
            <w:hideMark/>
          </w:tcPr>
          <w:p w14:paraId="060B6A33" w14:textId="45FE9D78" w:rsidR="0059269A" w:rsidRDefault="0059269A" w:rsidP="00AD7036">
            <w:pPr>
              <w:spacing w:before="60" w:after="60" w:line="240" w:lineRule="auto"/>
              <w:rPr>
                <w:szCs w:val="26"/>
              </w:rPr>
            </w:pPr>
            <w:r>
              <w:rPr>
                <w:b/>
                <w:szCs w:val="26"/>
              </w:rPr>
              <w:t>Tên Usecase:</w:t>
            </w:r>
            <w:r>
              <w:rPr>
                <w:szCs w:val="26"/>
              </w:rPr>
              <w:t xml:space="preserve"> </w:t>
            </w:r>
            <w:r>
              <w:t>Chỉnh sửa bài viết</w:t>
            </w:r>
          </w:p>
        </w:tc>
        <w:tc>
          <w:tcPr>
            <w:tcW w:w="1780" w:type="pct"/>
            <w:tcBorders>
              <w:top w:val="single" w:sz="4" w:space="0" w:color="000000"/>
              <w:left w:val="single" w:sz="4" w:space="0" w:color="000000"/>
              <w:bottom w:val="single" w:sz="4" w:space="0" w:color="000000"/>
              <w:right w:val="single" w:sz="4" w:space="0" w:color="000000"/>
            </w:tcBorders>
            <w:hideMark/>
          </w:tcPr>
          <w:p w14:paraId="7EF5CE9C" w14:textId="77777777" w:rsidR="0059269A" w:rsidRDefault="0059269A" w:rsidP="00AD7036">
            <w:pPr>
              <w:snapToGrid w:val="0"/>
              <w:spacing w:before="60" w:after="60" w:line="240" w:lineRule="auto"/>
              <w:rPr>
                <w:szCs w:val="26"/>
              </w:rPr>
            </w:pPr>
            <w:r>
              <w:rPr>
                <w:b/>
                <w:szCs w:val="26"/>
              </w:rPr>
              <w:t>Mức độ BMT:</w:t>
            </w:r>
            <w:r>
              <w:rPr>
                <w:szCs w:val="26"/>
              </w:rPr>
              <w:t xml:space="preserve"> B</w:t>
            </w:r>
          </w:p>
        </w:tc>
      </w:tr>
      <w:tr w:rsidR="0059269A" w14:paraId="776EA435" w14:textId="77777777" w:rsidTr="00AD7036">
        <w:tc>
          <w:tcPr>
            <w:tcW w:w="3220" w:type="pct"/>
            <w:tcBorders>
              <w:top w:val="single" w:sz="4" w:space="0" w:color="000000"/>
              <w:left w:val="single" w:sz="4" w:space="0" w:color="000000"/>
              <w:bottom w:val="single" w:sz="4" w:space="0" w:color="000000"/>
              <w:right w:val="nil"/>
            </w:tcBorders>
            <w:hideMark/>
          </w:tcPr>
          <w:p w14:paraId="38BF956E" w14:textId="77777777" w:rsidR="0059269A" w:rsidRPr="00811651" w:rsidRDefault="0059269A" w:rsidP="00AD7036">
            <w:pPr>
              <w:snapToGrid w:val="0"/>
              <w:spacing w:before="60" w:after="60" w:line="240" w:lineRule="auto"/>
              <w:rPr>
                <w:szCs w:val="26"/>
              </w:rPr>
            </w:pPr>
            <w:r>
              <w:rPr>
                <w:b/>
                <w:szCs w:val="26"/>
              </w:rPr>
              <w:t xml:space="preserve">Tác nhân chính: </w:t>
            </w:r>
            <w:r>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28D4668B" w14:textId="77777777" w:rsidR="0059269A" w:rsidRDefault="0059269A" w:rsidP="00AD7036">
            <w:pPr>
              <w:snapToGrid w:val="0"/>
              <w:spacing w:before="60" w:after="60" w:line="240" w:lineRule="auto"/>
              <w:rPr>
                <w:szCs w:val="26"/>
              </w:rPr>
            </w:pPr>
            <w:r>
              <w:rPr>
                <w:b/>
                <w:szCs w:val="26"/>
              </w:rPr>
              <w:t xml:space="preserve">Tác nhân phụ: </w:t>
            </w:r>
            <w:r>
              <w:rPr>
                <w:szCs w:val="26"/>
              </w:rPr>
              <w:t>Hệ thống</w:t>
            </w:r>
          </w:p>
        </w:tc>
      </w:tr>
      <w:tr w:rsidR="0059269A" w14:paraId="5A6AB99A"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6A9E6A8E" w14:textId="1CCF2255" w:rsidR="0059269A" w:rsidRPr="00811651" w:rsidRDefault="0059269A" w:rsidP="00AD7036">
            <w:pPr>
              <w:spacing w:before="60" w:after="60" w:line="240" w:lineRule="auto"/>
              <w:rPr>
                <w:szCs w:val="26"/>
              </w:rPr>
            </w:pPr>
            <w:r>
              <w:rPr>
                <w:b/>
                <w:szCs w:val="26"/>
              </w:rPr>
              <w:t xml:space="preserve">Mô tả Usecase: </w:t>
            </w:r>
            <w:r>
              <w:rPr>
                <w:szCs w:val="26"/>
              </w:rPr>
              <w:t>Quản trị nội dung</w:t>
            </w:r>
            <w:r>
              <w:t xml:space="preserve"> chỉnh sửa bài viết</w:t>
            </w:r>
          </w:p>
        </w:tc>
      </w:tr>
      <w:tr w:rsidR="0059269A" w14:paraId="1EF3C618"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4B5F37FD" w14:textId="77777777" w:rsidR="0059269A" w:rsidRPr="00E715F3" w:rsidRDefault="0059269A" w:rsidP="00AD7036">
            <w:pPr>
              <w:snapToGrid w:val="0"/>
              <w:spacing w:before="60" w:after="60" w:line="240" w:lineRule="auto"/>
              <w:rPr>
                <w:szCs w:val="26"/>
              </w:rPr>
            </w:pPr>
            <w:r>
              <w:rPr>
                <w:b/>
                <w:szCs w:val="26"/>
              </w:rPr>
              <w:t xml:space="preserve">Điều kiện để bắt đầu Usecase: </w:t>
            </w:r>
            <w:r>
              <w:rPr>
                <w:szCs w:val="26"/>
              </w:rPr>
              <w:t>Quản trị nội dung</w:t>
            </w:r>
            <w:r w:rsidRPr="00513C92">
              <w:rPr>
                <w:szCs w:val="26"/>
              </w:rPr>
              <w:t xml:space="preserve"> đăng nhập thành công vào hệ thống.</w:t>
            </w:r>
          </w:p>
        </w:tc>
      </w:tr>
      <w:tr w:rsidR="0059269A" w14:paraId="5F3D9AE8"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090350C0" w14:textId="2499A0E0" w:rsidR="0059269A" w:rsidRPr="00C2018F" w:rsidRDefault="0059269A" w:rsidP="00AD7036">
            <w:pPr>
              <w:snapToGrid w:val="0"/>
              <w:spacing w:before="60" w:after="60" w:line="240" w:lineRule="auto"/>
              <w:rPr>
                <w:szCs w:val="26"/>
              </w:rPr>
            </w:pPr>
            <w:r>
              <w:rPr>
                <w:b/>
                <w:szCs w:val="26"/>
              </w:rPr>
              <w:t xml:space="preserve">Điều kiện để kết thúc Usecase: </w:t>
            </w:r>
            <w:r>
              <w:t>Chỉnh sửa bài viết</w:t>
            </w:r>
            <w:r>
              <w:rPr>
                <w:szCs w:val="26"/>
              </w:rPr>
              <w:t xml:space="preserve"> thành công</w:t>
            </w:r>
          </w:p>
        </w:tc>
      </w:tr>
      <w:tr w:rsidR="0059269A" w14:paraId="7297B382" w14:textId="77777777" w:rsidTr="00AD7036">
        <w:tc>
          <w:tcPr>
            <w:tcW w:w="5000" w:type="pct"/>
            <w:gridSpan w:val="2"/>
            <w:tcBorders>
              <w:top w:val="single" w:sz="4" w:space="0" w:color="000000"/>
              <w:left w:val="single" w:sz="4" w:space="0" w:color="000000"/>
              <w:bottom w:val="single" w:sz="4" w:space="0" w:color="000000"/>
              <w:right w:val="single" w:sz="4" w:space="0" w:color="000000"/>
            </w:tcBorders>
          </w:tcPr>
          <w:p w14:paraId="596CA938" w14:textId="77777777" w:rsidR="0059269A" w:rsidRPr="00811651" w:rsidRDefault="0059269A" w:rsidP="00AD7036">
            <w:pPr>
              <w:snapToGrid w:val="0"/>
              <w:spacing w:before="60" w:after="60" w:line="240" w:lineRule="auto"/>
              <w:rPr>
                <w:szCs w:val="26"/>
              </w:rPr>
            </w:pPr>
            <w:r>
              <w:rPr>
                <w:b/>
                <w:szCs w:val="26"/>
              </w:rPr>
              <w:t>Trình tự các sự kiện trong quá trình hoạt động của Usecase:</w:t>
            </w:r>
          </w:p>
          <w:p w14:paraId="38A4BB9C" w14:textId="77777777" w:rsidR="0059269A" w:rsidRPr="009F3075" w:rsidRDefault="0059269A" w:rsidP="00843B83">
            <w:pPr>
              <w:pStyle w:val="ListParagraph"/>
              <w:numPr>
                <w:ilvl w:val="0"/>
                <w:numId w:val="152"/>
              </w:numPr>
              <w:spacing w:before="60" w:after="60" w:line="240" w:lineRule="auto"/>
            </w:pPr>
            <w:r>
              <w:t>Quản trị nội dung</w:t>
            </w:r>
            <w:r w:rsidRPr="009F3075">
              <w:t xml:space="preserve"> chọn chứ</w:t>
            </w:r>
            <w:r>
              <w:t>c năng [</w:t>
            </w:r>
            <w:r w:rsidRPr="00193EA1">
              <w:rPr>
                <w:lang w:val="en-US"/>
              </w:rPr>
              <w:t>Bài viết-Cấu trúc-Biểu mẫu</w:t>
            </w:r>
            <w:r w:rsidRPr="009F3075">
              <w:t xml:space="preserve">], hệ thống hiển thị danh sách </w:t>
            </w:r>
            <w:r>
              <w:rPr>
                <w:lang w:val="en-US"/>
              </w:rPr>
              <w:t>các thư mục lưu trữ theo từng nhóm bài viết đã có trong dữ liệu hệ thống</w:t>
            </w:r>
            <w:r w:rsidRPr="009F3075">
              <w:t>.</w:t>
            </w:r>
          </w:p>
          <w:p w14:paraId="22BE2997" w14:textId="6704856E" w:rsidR="0059269A" w:rsidRPr="00193EA1" w:rsidRDefault="0059269A" w:rsidP="00843B83">
            <w:pPr>
              <w:pStyle w:val="ListParagraph"/>
              <w:numPr>
                <w:ilvl w:val="0"/>
                <w:numId w:val="152"/>
              </w:numPr>
              <w:spacing w:before="60" w:after="60" w:line="240" w:lineRule="auto"/>
            </w:pPr>
            <w:r>
              <w:lastRenderedPageBreak/>
              <w:t>Quản trị nội dung</w:t>
            </w:r>
            <w:r w:rsidRPr="009F3075">
              <w:t xml:space="preserve"> </w:t>
            </w:r>
            <w:r>
              <w:rPr>
                <w:lang w:val="en-US"/>
              </w:rPr>
              <w:t xml:space="preserve">chọn vào thư mục lưu trữ, </w:t>
            </w:r>
            <w:r w:rsidRPr="00B47106">
              <w:rPr>
                <w:lang w:val="en-US"/>
              </w:rPr>
              <w:t xml:space="preserve">nhấn </w:t>
            </w:r>
            <w:r>
              <w:rPr>
                <w:lang w:val="en-US"/>
              </w:rPr>
              <w:t>vào mục [Thay đổi] tại bài viết cần chỉnh sửa, hệ thống sẽ hiển thị khung chỉnh sửa bài viết tương ứng với loại bài viết đã chọn.</w:t>
            </w:r>
          </w:p>
          <w:p w14:paraId="744E3821" w14:textId="0976E2BA" w:rsidR="0059269A" w:rsidRPr="008B117B" w:rsidRDefault="0059269A" w:rsidP="00843B83">
            <w:pPr>
              <w:pStyle w:val="ListParagraph"/>
              <w:numPr>
                <w:ilvl w:val="0"/>
                <w:numId w:val="152"/>
              </w:numPr>
              <w:spacing w:before="60" w:after="60" w:line="240" w:lineRule="auto"/>
            </w:pPr>
            <w:r>
              <w:rPr>
                <w:lang w:val="en-US"/>
              </w:rPr>
              <w:t>Quản trị nội dung nhập nội dung chỉnh sửa</w:t>
            </w:r>
            <w:r w:rsidR="00CB7AC8">
              <w:rPr>
                <w:lang w:val="en-US"/>
              </w:rPr>
              <w:t xml:space="preserve"> </w:t>
            </w:r>
            <w:r>
              <w:rPr>
                <w:lang w:val="en-US"/>
              </w:rPr>
              <w:t>và nhấn vào nút [Xuất bản].</w:t>
            </w:r>
          </w:p>
          <w:p w14:paraId="77CC459E" w14:textId="77777777" w:rsidR="0059269A" w:rsidRPr="00A71FDD" w:rsidRDefault="0059269A" w:rsidP="00843B83">
            <w:pPr>
              <w:pStyle w:val="ListParagraph"/>
              <w:numPr>
                <w:ilvl w:val="0"/>
                <w:numId w:val="152"/>
              </w:numPr>
              <w:spacing w:before="60" w:after="60" w:line="240" w:lineRule="auto"/>
            </w:pPr>
            <w:r>
              <w:rPr>
                <w:lang w:val="en-US"/>
              </w:rPr>
              <w:t>Hệ thống hiển thị bài viết đã được xuất bản ra ngoài giao diện.</w:t>
            </w:r>
          </w:p>
        </w:tc>
      </w:tr>
      <w:tr w:rsidR="0059269A" w14:paraId="4CE48DEA"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40CE7ED5" w14:textId="161EC24C" w:rsidR="0059269A" w:rsidRPr="00513C92" w:rsidRDefault="0059269A" w:rsidP="00AD7036">
            <w:pPr>
              <w:snapToGrid w:val="0"/>
              <w:spacing w:before="60" w:after="60" w:line="240" w:lineRule="auto"/>
              <w:rPr>
                <w:szCs w:val="26"/>
              </w:rPr>
            </w:pPr>
            <w:r>
              <w:rPr>
                <w:b/>
                <w:szCs w:val="26"/>
              </w:rPr>
              <w:t xml:space="preserve">Hoàn cảnh sử dụng thành công cơ bản: </w:t>
            </w:r>
            <w:r>
              <w:t>Chỉnh sửa bài viết</w:t>
            </w:r>
            <w:r>
              <w:rPr>
                <w:szCs w:val="26"/>
              </w:rPr>
              <w:t xml:space="preserve"> thành công</w:t>
            </w:r>
          </w:p>
        </w:tc>
      </w:tr>
      <w:tr w:rsidR="0059269A" w14:paraId="2591767B"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7725305B" w14:textId="77777777" w:rsidR="0059269A" w:rsidRDefault="0059269A" w:rsidP="00AD7036">
            <w:pPr>
              <w:snapToGrid w:val="0"/>
              <w:spacing w:before="60" w:after="60" w:line="240" w:lineRule="auto"/>
              <w:rPr>
                <w:szCs w:val="26"/>
              </w:rPr>
            </w:pPr>
            <w:r>
              <w:rPr>
                <w:b/>
                <w:szCs w:val="26"/>
              </w:rPr>
              <w:t xml:space="preserve">Hoàn cảnh sử dụng phụ (thay thế) trong trường hợp không thành công: </w:t>
            </w:r>
          </w:p>
          <w:p w14:paraId="68BD17E8" w14:textId="77777777" w:rsidR="0059269A" w:rsidRPr="006C66E6" w:rsidRDefault="0059269A" w:rsidP="00AD7036">
            <w:pPr>
              <w:snapToGrid w:val="0"/>
              <w:spacing w:before="60" w:after="60" w:line="240" w:lineRule="auto"/>
              <w:rPr>
                <w:b/>
                <w:szCs w:val="26"/>
              </w:rPr>
            </w:pPr>
            <w:r w:rsidRPr="006C66E6">
              <w:rPr>
                <w:b/>
                <w:szCs w:val="26"/>
              </w:rPr>
              <w:t>1. Nhấn nút [</w:t>
            </w:r>
            <w:r>
              <w:rPr>
                <w:b/>
                <w:szCs w:val="26"/>
              </w:rPr>
              <w:t>Lưu nháp]</w:t>
            </w:r>
            <w:r w:rsidRPr="006C66E6">
              <w:rPr>
                <w:b/>
                <w:szCs w:val="26"/>
              </w:rPr>
              <w:t>:</w:t>
            </w:r>
          </w:p>
          <w:p w14:paraId="394AFB12" w14:textId="58B47DFD" w:rsidR="0059269A" w:rsidRDefault="0059269A" w:rsidP="00843B83">
            <w:pPr>
              <w:pStyle w:val="ListParagraph"/>
              <w:numPr>
                <w:ilvl w:val="0"/>
                <w:numId w:val="148"/>
              </w:numPr>
              <w:snapToGrid w:val="0"/>
              <w:spacing w:before="60" w:after="60" w:line="240" w:lineRule="auto"/>
              <w:rPr>
                <w:szCs w:val="26"/>
              </w:rPr>
            </w:pPr>
            <w:r w:rsidRPr="006C66E6">
              <w:rPr>
                <w:szCs w:val="26"/>
              </w:rPr>
              <w:t>Nếu quản trị nội dung nhấn vào nút [</w:t>
            </w:r>
            <w:r>
              <w:rPr>
                <w:szCs w:val="26"/>
                <w:lang w:val="en-US"/>
              </w:rPr>
              <w:t>Lưu nháp</w:t>
            </w:r>
            <w:r w:rsidRPr="006C66E6">
              <w:rPr>
                <w:szCs w:val="26"/>
              </w:rPr>
              <w:t xml:space="preserve">] ở </w:t>
            </w:r>
            <w:r>
              <w:rPr>
                <w:szCs w:val="26"/>
                <w:lang w:val="en-US"/>
              </w:rPr>
              <w:t>khung chỉnh sửa bài viết</w:t>
            </w:r>
            <w:r w:rsidRPr="006C66E6">
              <w:rPr>
                <w:szCs w:val="26"/>
              </w:rPr>
              <w:t xml:space="preserve">, </w:t>
            </w:r>
            <w:r>
              <w:rPr>
                <w:szCs w:val="26"/>
                <w:lang w:val="en-US"/>
              </w:rPr>
              <w:t>bài viết sẽ ở trạng thái lưu nháp và chưa được xuất bản, hiển thị ra ngoài</w:t>
            </w:r>
            <w:r w:rsidRPr="006C66E6">
              <w:rPr>
                <w:szCs w:val="26"/>
              </w:rPr>
              <w:t>.</w:t>
            </w:r>
          </w:p>
          <w:p w14:paraId="0C8EA893" w14:textId="77777777" w:rsidR="0059269A" w:rsidRPr="00DC152A" w:rsidRDefault="0059269A" w:rsidP="00AD7036">
            <w:pPr>
              <w:snapToGrid w:val="0"/>
              <w:spacing w:before="60" w:after="60" w:line="240" w:lineRule="auto"/>
              <w:rPr>
                <w:b/>
                <w:szCs w:val="26"/>
              </w:rPr>
            </w:pPr>
            <w:r w:rsidRPr="00DC152A">
              <w:rPr>
                <w:b/>
                <w:szCs w:val="26"/>
              </w:rPr>
              <w:t>2. Nhấn nút [Hủy bỏ]:</w:t>
            </w:r>
          </w:p>
          <w:p w14:paraId="57E5CA5F" w14:textId="12580B35" w:rsidR="0059269A" w:rsidRPr="00DC152A" w:rsidRDefault="0059269A" w:rsidP="00843B83">
            <w:pPr>
              <w:pStyle w:val="ListParagraph"/>
              <w:numPr>
                <w:ilvl w:val="0"/>
                <w:numId w:val="148"/>
              </w:numPr>
              <w:snapToGrid w:val="0"/>
              <w:spacing w:before="60" w:after="60" w:line="240" w:lineRule="auto"/>
              <w:rPr>
                <w:szCs w:val="26"/>
              </w:rPr>
            </w:pPr>
            <w:r w:rsidRPr="006C66E6">
              <w:rPr>
                <w:szCs w:val="26"/>
              </w:rPr>
              <w:t>Nếu quản trị nội dung nhấn vào nút [</w:t>
            </w:r>
            <w:r>
              <w:rPr>
                <w:szCs w:val="26"/>
                <w:lang w:val="en-US"/>
              </w:rPr>
              <w:t>Hủy bỏ</w:t>
            </w:r>
            <w:r w:rsidRPr="006C66E6">
              <w:rPr>
                <w:szCs w:val="26"/>
              </w:rPr>
              <w:t xml:space="preserve">] ở </w:t>
            </w:r>
            <w:r>
              <w:rPr>
                <w:szCs w:val="26"/>
                <w:lang w:val="en-US"/>
              </w:rPr>
              <w:t>khung chỉnh sửa bài viết</w:t>
            </w:r>
            <w:r w:rsidRPr="006C66E6">
              <w:rPr>
                <w:szCs w:val="26"/>
              </w:rPr>
              <w:t xml:space="preserve">, </w:t>
            </w:r>
            <w:r>
              <w:rPr>
                <w:szCs w:val="26"/>
                <w:lang w:val="en-US"/>
              </w:rPr>
              <w:t>hệ thống sẽ hủy bỏ việc chỉnh sửa bài viết và quay lại trang hiển thị danh sách các thư mục lưu trữ</w:t>
            </w:r>
            <w:r w:rsidRPr="006C66E6">
              <w:rPr>
                <w:szCs w:val="26"/>
              </w:rPr>
              <w:t>.</w:t>
            </w:r>
          </w:p>
        </w:tc>
      </w:tr>
      <w:tr w:rsidR="0059269A" w14:paraId="032C2646"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587B0999" w14:textId="58BF6FE5" w:rsidR="0059269A" w:rsidRPr="003D3559" w:rsidRDefault="0059269A" w:rsidP="00CB7AC8">
            <w:pPr>
              <w:snapToGrid w:val="0"/>
              <w:spacing w:before="60" w:after="60" w:line="240" w:lineRule="auto"/>
              <w:rPr>
                <w:szCs w:val="26"/>
              </w:rPr>
            </w:pPr>
            <w:r>
              <w:rPr>
                <w:b/>
                <w:szCs w:val="26"/>
              </w:rPr>
              <w:t>Hành động liên quan sẽ xảy ra khi Usecase kết thúc:</w:t>
            </w:r>
            <w:r>
              <w:rPr>
                <w:szCs w:val="26"/>
              </w:rPr>
              <w:t xml:space="preserve"> </w:t>
            </w:r>
            <w:r w:rsidR="00CB7AC8">
              <w:rPr>
                <w:szCs w:val="26"/>
              </w:rPr>
              <w:t>Không có</w:t>
            </w:r>
            <w:r>
              <w:rPr>
                <w:szCs w:val="26"/>
              </w:rPr>
              <w:t>.</w:t>
            </w:r>
          </w:p>
        </w:tc>
      </w:tr>
      <w:tr w:rsidR="0059269A" w14:paraId="560EBDF3"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4FC5104A" w14:textId="77777777" w:rsidR="0059269A" w:rsidRDefault="0059269A" w:rsidP="00AD7036">
            <w:pPr>
              <w:snapToGrid w:val="0"/>
              <w:spacing w:before="60" w:after="60" w:line="240" w:lineRule="auto"/>
              <w:rPr>
                <w:szCs w:val="26"/>
              </w:rPr>
            </w:pPr>
            <w:r>
              <w:rPr>
                <w:b/>
                <w:szCs w:val="26"/>
              </w:rPr>
              <w:t>Các yêu cầu phi chức năng:</w:t>
            </w:r>
            <w:r>
              <w:rPr>
                <w:szCs w:val="26"/>
              </w:rPr>
              <w:t xml:space="preserve"> Không có</w:t>
            </w:r>
          </w:p>
        </w:tc>
      </w:tr>
    </w:tbl>
    <w:p w14:paraId="212E3DF3" w14:textId="77777777" w:rsidR="0059269A" w:rsidRDefault="0059269A" w:rsidP="0059269A"/>
    <w:p w14:paraId="09C4DFB4" w14:textId="442728DC" w:rsidR="002152FD" w:rsidRDefault="002152FD" w:rsidP="00941B88">
      <w:pPr>
        <w:pStyle w:val="UCName"/>
      </w:pPr>
      <w:bookmarkStart w:id="522" w:name="_Ref21902115"/>
      <w:bookmarkStart w:id="523" w:name="_Ref21902118"/>
      <w:bookmarkStart w:id="524" w:name="_Toc22744232"/>
      <w:r>
        <w:t>Xóa bài viết</w:t>
      </w:r>
      <w:bookmarkEnd w:id="522"/>
      <w:bookmarkEnd w:id="523"/>
      <w:bookmarkEnd w:id="524"/>
    </w:p>
    <w:tbl>
      <w:tblPr>
        <w:tblW w:w="5000" w:type="pct"/>
        <w:tblLook w:val="04A0" w:firstRow="1" w:lastRow="0" w:firstColumn="1" w:lastColumn="0" w:noHBand="0" w:noVBand="1"/>
      </w:tblPr>
      <w:tblGrid>
        <w:gridCol w:w="5807"/>
        <w:gridCol w:w="3210"/>
      </w:tblGrid>
      <w:tr w:rsidR="00C51B76" w14:paraId="73475BD8" w14:textId="77777777" w:rsidTr="00AD7036">
        <w:tc>
          <w:tcPr>
            <w:tcW w:w="3220" w:type="pct"/>
            <w:tcBorders>
              <w:top w:val="single" w:sz="4" w:space="0" w:color="000000"/>
              <w:left w:val="single" w:sz="4" w:space="0" w:color="000000"/>
              <w:bottom w:val="single" w:sz="4" w:space="0" w:color="000000"/>
              <w:right w:val="nil"/>
            </w:tcBorders>
            <w:hideMark/>
          </w:tcPr>
          <w:p w14:paraId="6B8636A9" w14:textId="308C5E15" w:rsidR="00C51B76" w:rsidRDefault="00C51B76" w:rsidP="00AD7036">
            <w:pPr>
              <w:spacing w:before="60" w:after="60" w:line="240" w:lineRule="auto"/>
              <w:rPr>
                <w:szCs w:val="26"/>
              </w:rPr>
            </w:pPr>
            <w:r>
              <w:rPr>
                <w:b/>
                <w:szCs w:val="26"/>
              </w:rPr>
              <w:t>Tên Usecase:</w:t>
            </w:r>
            <w:r>
              <w:rPr>
                <w:szCs w:val="26"/>
              </w:rPr>
              <w:t xml:space="preserve"> </w:t>
            </w:r>
            <w:r>
              <w:t>Xóa bài viết</w:t>
            </w:r>
          </w:p>
        </w:tc>
        <w:tc>
          <w:tcPr>
            <w:tcW w:w="1780" w:type="pct"/>
            <w:tcBorders>
              <w:top w:val="single" w:sz="4" w:space="0" w:color="000000"/>
              <w:left w:val="single" w:sz="4" w:space="0" w:color="000000"/>
              <w:bottom w:val="single" w:sz="4" w:space="0" w:color="000000"/>
              <w:right w:val="single" w:sz="4" w:space="0" w:color="000000"/>
            </w:tcBorders>
            <w:hideMark/>
          </w:tcPr>
          <w:p w14:paraId="16EBE89C" w14:textId="77777777" w:rsidR="00C51B76" w:rsidRDefault="00C51B76" w:rsidP="00AD7036">
            <w:pPr>
              <w:snapToGrid w:val="0"/>
              <w:spacing w:before="60" w:after="60" w:line="240" w:lineRule="auto"/>
              <w:rPr>
                <w:szCs w:val="26"/>
              </w:rPr>
            </w:pPr>
            <w:r>
              <w:rPr>
                <w:b/>
                <w:szCs w:val="26"/>
              </w:rPr>
              <w:t>Mức độ BMT:</w:t>
            </w:r>
            <w:r>
              <w:rPr>
                <w:szCs w:val="26"/>
              </w:rPr>
              <w:t xml:space="preserve"> B</w:t>
            </w:r>
          </w:p>
        </w:tc>
      </w:tr>
      <w:tr w:rsidR="00C51B76" w14:paraId="04B63747" w14:textId="77777777" w:rsidTr="00AD7036">
        <w:tc>
          <w:tcPr>
            <w:tcW w:w="3220" w:type="pct"/>
            <w:tcBorders>
              <w:top w:val="single" w:sz="4" w:space="0" w:color="000000"/>
              <w:left w:val="single" w:sz="4" w:space="0" w:color="000000"/>
              <w:bottom w:val="single" w:sz="4" w:space="0" w:color="000000"/>
              <w:right w:val="nil"/>
            </w:tcBorders>
            <w:hideMark/>
          </w:tcPr>
          <w:p w14:paraId="139B6FFF" w14:textId="77777777" w:rsidR="00C51B76" w:rsidRPr="00811651" w:rsidRDefault="00C51B76" w:rsidP="00AD7036">
            <w:pPr>
              <w:snapToGrid w:val="0"/>
              <w:spacing w:before="60" w:after="60" w:line="240" w:lineRule="auto"/>
              <w:rPr>
                <w:szCs w:val="26"/>
              </w:rPr>
            </w:pPr>
            <w:r>
              <w:rPr>
                <w:b/>
                <w:szCs w:val="26"/>
              </w:rPr>
              <w:t xml:space="preserve">Tác nhân chính: </w:t>
            </w:r>
            <w:r>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4D244D4C" w14:textId="77777777" w:rsidR="00C51B76" w:rsidRDefault="00C51B76" w:rsidP="00AD7036">
            <w:pPr>
              <w:snapToGrid w:val="0"/>
              <w:spacing w:before="60" w:after="60" w:line="240" w:lineRule="auto"/>
              <w:rPr>
                <w:szCs w:val="26"/>
              </w:rPr>
            </w:pPr>
            <w:r>
              <w:rPr>
                <w:b/>
                <w:szCs w:val="26"/>
              </w:rPr>
              <w:t xml:space="preserve">Tác nhân phụ: </w:t>
            </w:r>
            <w:r>
              <w:rPr>
                <w:szCs w:val="26"/>
              </w:rPr>
              <w:t>Hệ thống</w:t>
            </w:r>
          </w:p>
        </w:tc>
      </w:tr>
      <w:tr w:rsidR="00C51B76" w14:paraId="2AEBC0F7"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5D734A06" w14:textId="2FCEF080" w:rsidR="00C51B76" w:rsidRPr="00811651" w:rsidRDefault="00C51B76" w:rsidP="00AD7036">
            <w:pPr>
              <w:spacing w:before="60" w:after="60" w:line="240" w:lineRule="auto"/>
              <w:rPr>
                <w:szCs w:val="26"/>
              </w:rPr>
            </w:pPr>
            <w:r>
              <w:rPr>
                <w:b/>
                <w:szCs w:val="26"/>
              </w:rPr>
              <w:t xml:space="preserve">Mô tả Usecase: </w:t>
            </w:r>
            <w:r>
              <w:rPr>
                <w:szCs w:val="26"/>
              </w:rPr>
              <w:t>Quản trị nội dung</w:t>
            </w:r>
            <w:r>
              <w:t xml:space="preserve"> xóa bài viết</w:t>
            </w:r>
          </w:p>
        </w:tc>
      </w:tr>
      <w:tr w:rsidR="00C51B76" w14:paraId="61C848A4"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31569614" w14:textId="77777777" w:rsidR="00C51B76" w:rsidRPr="00E715F3" w:rsidRDefault="00C51B76" w:rsidP="00AD7036">
            <w:pPr>
              <w:snapToGrid w:val="0"/>
              <w:spacing w:before="60" w:after="60" w:line="240" w:lineRule="auto"/>
              <w:rPr>
                <w:szCs w:val="26"/>
              </w:rPr>
            </w:pPr>
            <w:r>
              <w:rPr>
                <w:b/>
                <w:szCs w:val="26"/>
              </w:rPr>
              <w:t xml:space="preserve">Điều kiện để bắt đầu Usecase: </w:t>
            </w:r>
            <w:r>
              <w:rPr>
                <w:szCs w:val="26"/>
              </w:rPr>
              <w:t>Quản trị nội dung</w:t>
            </w:r>
            <w:r w:rsidRPr="00513C92">
              <w:rPr>
                <w:szCs w:val="26"/>
              </w:rPr>
              <w:t xml:space="preserve"> đăng nhập thành công vào hệ thống.</w:t>
            </w:r>
          </w:p>
        </w:tc>
      </w:tr>
      <w:tr w:rsidR="00C51B76" w14:paraId="657F0B2C"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5B97B170" w14:textId="185D8A5B" w:rsidR="00C51B76" w:rsidRPr="00C2018F" w:rsidRDefault="00C51B76" w:rsidP="00AD7036">
            <w:pPr>
              <w:snapToGrid w:val="0"/>
              <w:spacing w:before="60" w:after="60" w:line="240" w:lineRule="auto"/>
              <w:rPr>
                <w:szCs w:val="26"/>
              </w:rPr>
            </w:pPr>
            <w:r>
              <w:rPr>
                <w:b/>
                <w:szCs w:val="26"/>
              </w:rPr>
              <w:t xml:space="preserve">Điều kiện để kết thúc Usecase: </w:t>
            </w:r>
            <w:r>
              <w:t>Xóa bài viết</w:t>
            </w:r>
            <w:r>
              <w:rPr>
                <w:szCs w:val="26"/>
              </w:rPr>
              <w:t xml:space="preserve"> thành công</w:t>
            </w:r>
          </w:p>
        </w:tc>
      </w:tr>
      <w:tr w:rsidR="00C51B76" w14:paraId="25E21580" w14:textId="77777777" w:rsidTr="00AD7036">
        <w:tc>
          <w:tcPr>
            <w:tcW w:w="5000" w:type="pct"/>
            <w:gridSpan w:val="2"/>
            <w:tcBorders>
              <w:top w:val="single" w:sz="4" w:space="0" w:color="000000"/>
              <w:left w:val="single" w:sz="4" w:space="0" w:color="000000"/>
              <w:bottom w:val="single" w:sz="4" w:space="0" w:color="000000"/>
              <w:right w:val="single" w:sz="4" w:space="0" w:color="000000"/>
            </w:tcBorders>
          </w:tcPr>
          <w:p w14:paraId="55DC8FFE" w14:textId="77777777" w:rsidR="00C51B76" w:rsidRPr="00811651" w:rsidRDefault="00C51B76" w:rsidP="00AD7036">
            <w:pPr>
              <w:snapToGrid w:val="0"/>
              <w:spacing w:before="60" w:after="60" w:line="240" w:lineRule="auto"/>
              <w:rPr>
                <w:szCs w:val="26"/>
              </w:rPr>
            </w:pPr>
            <w:r>
              <w:rPr>
                <w:b/>
                <w:szCs w:val="26"/>
              </w:rPr>
              <w:t>Trình tự các sự kiện trong quá trình hoạt động của Usecase:</w:t>
            </w:r>
          </w:p>
          <w:p w14:paraId="098CEA87" w14:textId="77777777" w:rsidR="00C51B76" w:rsidRPr="009F3075" w:rsidRDefault="00C51B76" w:rsidP="00843B83">
            <w:pPr>
              <w:pStyle w:val="ListParagraph"/>
              <w:numPr>
                <w:ilvl w:val="0"/>
                <w:numId w:val="153"/>
              </w:numPr>
              <w:spacing w:before="60" w:after="60" w:line="240" w:lineRule="auto"/>
            </w:pPr>
            <w:r>
              <w:t>Quản trị nội dung</w:t>
            </w:r>
            <w:r w:rsidRPr="009F3075">
              <w:t xml:space="preserve"> chọn chứ</w:t>
            </w:r>
            <w:r>
              <w:t>c năng [</w:t>
            </w:r>
            <w:r w:rsidRPr="00193EA1">
              <w:rPr>
                <w:lang w:val="en-US"/>
              </w:rPr>
              <w:t>Bài viết-Cấu trúc-Biểu mẫu</w:t>
            </w:r>
            <w:r w:rsidRPr="009F3075">
              <w:t xml:space="preserve">], hệ thống hiển thị danh sách </w:t>
            </w:r>
            <w:r>
              <w:rPr>
                <w:lang w:val="en-US"/>
              </w:rPr>
              <w:t>các thư mục lưu trữ theo từng nhóm bài viết đã có trong dữ liệu hệ thống</w:t>
            </w:r>
            <w:r w:rsidRPr="009F3075">
              <w:t>.</w:t>
            </w:r>
          </w:p>
          <w:p w14:paraId="7E0DFC0E" w14:textId="00D795D8" w:rsidR="00C51B76" w:rsidRPr="00193EA1" w:rsidRDefault="00C51B76" w:rsidP="00843B83">
            <w:pPr>
              <w:pStyle w:val="ListParagraph"/>
              <w:numPr>
                <w:ilvl w:val="0"/>
                <w:numId w:val="153"/>
              </w:numPr>
              <w:spacing w:before="60" w:after="60" w:line="240" w:lineRule="auto"/>
            </w:pPr>
            <w:r>
              <w:t>Quản trị nội dung</w:t>
            </w:r>
            <w:r w:rsidRPr="009F3075">
              <w:t xml:space="preserve"> </w:t>
            </w:r>
            <w:r>
              <w:rPr>
                <w:lang w:val="en-US"/>
              </w:rPr>
              <w:t xml:space="preserve">chọn vào thư mục lưu trữ, </w:t>
            </w:r>
            <w:r w:rsidRPr="00B47106">
              <w:rPr>
                <w:lang w:val="en-US"/>
              </w:rPr>
              <w:t xml:space="preserve">nhấn </w:t>
            </w:r>
            <w:r>
              <w:rPr>
                <w:lang w:val="en-US"/>
              </w:rPr>
              <w:t>vào mục [Di chuyển vào thùng rác] tại bài viết cần xóa, hệ thống sẽ hiển thị khung xác nhận xóa bài viết.</w:t>
            </w:r>
          </w:p>
          <w:p w14:paraId="7BEF4975" w14:textId="4E22D6AD" w:rsidR="00C51B76" w:rsidRPr="00A71FDD" w:rsidRDefault="00C51B76" w:rsidP="00843B83">
            <w:pPr>
              <w:pStyle w:val="ListParagraph"/>
              <w:numPr>
                <w:ilvl w:val="0"/>
                <w:numId w:val="153"/>
              </w:numPr>
              <w:spacing w:before="60" w:after="60" w:line="240" w:lineRule="auto"/>
            </w:pPr>
            <w:r>
              <w:rPr>
                <w:lang w:val="en-US"/>
              </w:rPr>
              <w:t>Quản trị nội dung nhấn vào nút [OK], bài viết sẽ được đưa vào thùng rác.</w:t>
            </w:r>
          </w:p>
        </w:tc>
      </w:tr>
      <w:tr w:rsidR="00C51B76" w14:paraId="0818D57E"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6D5F9D0C" w14:textId="21A47BD5" w:rsidR="00C51B76" w:rsidRPr="00513C92" w:rsidRDefault="00C51B76" w:rsidP="00AD7036">
            <w:pPr>
              <w:snapToGrid w:val="0"/>
              <w:spacing w:before="60" w:after="60" w:line="240" w:lineRule="auto"/>
              <w:rPr>
                <w:szCs w:val="26"/>
              </w:rPr>
            </w:pPr>
            <w:r>
              <w:rPr>
                <w:b/>
                <w:szCs w:val="26"/>
              </w:rPr>
              <w:t xml:space="preserve">Hoàn cảnh sử dụng thành công cơ bản: </w:t>
            </w:r>
            <w:r>
              <w:t>Xóa bài viết</w:t>
            </w:r>
            <w:r>
              <w:rPr>
                <w:szCs w:val="26"/>
              </w:rPr>
              <w:t xml:space="preserve"> thành công</w:t>
            </w:r>
          </w:p>
        </w:tc>
      </w:tr>
      <w:tr w:rsidR="00C51B76" w14:paraId="6D4CA8F7"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3BC2E744" w14:textId="77777777" w:rsidR="00C51B76" w:rsidRDefault="00C51B76" w:rsidP="00AD7036">
            <w:pPr>
              <w:snapToGrid w:val="0"/>
              <w:spacing w:before="60" w:after="60" w:line="240" w:lineRule="auto"/>
              <w:rPr>
                <w:szCs w:val="26"/>
              </w:rPr>
            </w:pPr>
            <w:r>
              <w:rPr>
                <w:b/>
                <w:szCs w:val="26"/>
              </w:rPr>
              <w:t xml:space="preserve">Hoàn cảnh sử dụng phụ (thay thế) trong trường hợp không thành công: </w:t>
            </w:r>
          </w:p>
          <w:p w14:paraId="1118A8B9" w14:textId="77777777" w:rsidR="00C51B76" w:rsidRPr="006C66E6" w:rsidRDefault="00C51B76" w:rsidP="00C51B76">
            <w:pPr>
              <w:snapToGrid w:val="0"/>
              <w:spacing w:before="60" w:after="60" w:line="240" w:lineRule="auto"/>
              <w:rPr>
                <w:b/>
                <w:szCs w:val="26"/>
              </w:rPr>
            </w:pPr>
            <w:r w:rsidRPr="006C66E6">
              <w:rPr>
                <w:b/>
                <w:szCs w:val="26"/>
              </w:rPr>
              <w:t>1. Nhấn nút [</w:t>
            </w:r>
            <w:r>
              <w:rPr>
                <w:b/>
                <w:szCs w:val="26"/>
              </w:rPr>
              <w:t>Hủy bỏ/Cancel</w:t>
            </w:r>
            <w:r w:rsidRPr="006C66E6">
              <w:rPr>
                <w:b/>
                <w:szCs w:val="26"/>
              </w:rPr>
              <w:t xml:space="preserve">] ở </w:t>
            </w:r>
            <w:r>
              <w:rPr>
                <w:b/>
                <w:szCs w:val="26"/>
              </w:rPr>
              <w:t>thông báo</w:t>
            </w:r>
            <w:r w:rsidRPr="006C66E6">
              <w:rPr>
                <w:b/>
                <w:szCs w:val="26"/>
              </w:rPr>
              <w:t xml:space="preserve"> </w:t>
            </w:r>
            <w:r>
              <w:rPr>
                <w:b/>
                <w:szCs w:val="26"/>
              </w:rPr>
              <w:t>xác nhận</w:t>
            </w:r>
            <w:r w:rsidRPr="006C66E6">
              <w:rPr>
                <w:b/>
                <w:szCs w:val="26"/>
              </w:rPr>
              <w:t>:</w:t>
            </w:r>
          </w:p>
          <w:p w14:paraId="15EAD727" w14:textId="32267C6F" w:rsidR="00C51B76" w:rsidRPr="0044625D" w:rsidRDefault="00C51B76" w:rsidP="00843B83">
            <w:pPr>
              <w:pStyle w:val="ListParagraph"/>
              <w:numPr>
                <w:ilvl w:val="0"/>
                <w:numId w:val="148"/>
              </w:numPr>
              <w:snapToGrid w:val="0"/>
              <w:spacing w:before="60" w:after="60" w:line="240" w:lineRule="auto"/>
              <w:rPr>
                <w:szCs w:val="26"/>
              </w:rPr>
            </w:pPr>
            <w:r w:rsidRPr="00C51B76">
              <w:rPr>
                <w:szCs w:val="26"/>
              </w:rPr>
              <w:t>Nếu quản trị nội dung nhấn vào nút [</w:t>
            </w:r>
            <w:r w:rsidRPr="00C51B76">
              <w:rPr>
                <w:szCs w:val="26"/>
                <w:lang w:val="en-US"/>
              </w:rPr>
              <w:t>Hủy bỏ/Cancel</w:t>
            </w:r>
            <w:r w:rsidRPr="00C51B76">
              <w:rPr>
                <w:szCs w:val="26"/>
              </w:rPr>
              <w:t xml:space="preserve">] ở thông báo xác nhận, hệ thống sẽ </w:t>
            </w:r>
            <w:r w:rsidRPr="00C51B76">
              <w:rPr>
                <w:szCs w:val="26"/>
                <w:lang w:val="en-US"/>
              </w:rPr>
              <w:t>không</w:t>
            </w:r>
            <w:r w:rsidRPr="00C51B76">
              <w:rPr>
                <w:szCs w:val="26"/>
              </w:rPr>
              <w:t xml:space="preserve"> xóa</w:t>
            </w:r>
            <w:r w:rsidR="0044625D">
              <w:rPr>
                <w:szCs w:val="26"/>
                <w:lang w:val="en-US"/>
              </w:rPr>
              <w:t xml:space="preserve"> bài viết</w:t>
            </w:r>
            <w:r w:rsidRPr="00C51B76">
              <w:rPr>
                <w:szCs w:val="26"/>
              </w:rPr>
              <w:t>.</w:t>
            </w:r>
          </w:p>
        </w:tc>
      </w:tr>
      <w:tr w:rsidR="00C51B76" w14:paraId="26AD081D"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30FAF59B" w14:textId="77777777" w:rsidR="00C51B76" w:rsidRPr="003D3559" w:rsidRDefault="00C51B76" w:rsidP="00AD7036">
            <w:pPr>
              <w:snapToGrid w:val="0"/>
              <w:spacing w:before="60" w:after="60" w:line="240" w:lineRule="auto"/>
              <w:rPr>
                <w:szCs w:val="26"/>
              </w:rPr>
            </w:pPr>
            <w:r>
              <w:rPr>
                <w:b/>
                <w:szCs w:val="26"/>
              </w:rPr>
              <w:t>Hành động liên quan sẽ xảy ra khi Usecase kết thúc:</w:t>
            </w:r>
            <w:r>
              <w:rPr>
                <w:szCs w:val="26"/>
              </w:rPr>
              <w:t xml:space="preserve"> Không có.</w:t>
            </w:r>
          </w:p>
        </w:tc>
      </w:tr>
      <w:tr w:rsidR="00C51B76" w14:paraId="0DD53CBD"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571CFAFA" w14:textId="77777777" w:rsidR="00C51B76" w:rsidRDefault="00C51B76" w:rsidP="00AD7036">
            <w:pPr>
              <w:snapToGrid w:val="0"/>
              <w:spacing w:before="60" w:after="60" w:line="240" w:lineRule="auto"/>
              <w:rPr>
                <w:szCs w:val="26"/>
              </w:rPr>
            </w:pPr>
            <w:r>
              <w:rPr>
                <w:b/>
                <w:szCs w:val="26"/>
              </w:rPr>
              <w:t>Các yêu cầu phi chức năng:</w:t>
            </w:r>
            <w:r>
              <w:rPr>
                <w:szCs w:val="26"/>
              </w:rPr>
              <w:t xml:space="preserve"> Không có</w:t>
            </w:r>
          </w:p>
        </w:tc>
      </w:tr>
    </w:tbl>
    <w:p w14:paraId="44EDA2AA" w14:textId="77777777" w:rsidR="00C51B76" w:rsidRDefault="00C51B76" w:rsidP="00C51B76"/>
    <w:p w14:paraId="1AB1098D" w14:textId="0DB1C4EE" w:rsidR="007164A7" w:rsidRDefault="007164A7" w:rsidP="007164A7">
      <w:pPr>
        <w:pStyle w:val="Heading3"/>
      </w:pPr>
      <w:r>
        <w:lastRenderedPageBreak/>
        <w:t>Xem nội dung bài viết tin tức, văn bản quy phạm pháp luật, chia sẻ tài nguyên</w:t>
      </w:r>
    </w:p>
    <w:p w14:paraId="053AB7FE" w14:textId="77777777" w:rsidR="00AD7036" w:rsidRDefault="00AD7036" w:rsidP="00AD7036">
      <w:pPr>
        <w:keepNext/>
      </w:pPr>
      <w:r>
        <w:rPr>
          <w:noProof/>
        </w:rPr>
        <w:drawing>
          <wp:inline distT="0" distB="0" distL="0" distR="0" wp14:anchorId="408AA913" wp14:editId="37A0D560">
            <wp:extent cx="5732145" cy="2056130"/>
            <wp:effectExtent l="19050" t="19050" r="20955" b="203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60437A5.tmp"/>
                    <pic:cNvPicPr/>
                  </pic:nvPicPr>
                  <pic:blipFill>
                    <a:blip r:embed="rId201">
                      <a:extLst>
                        <a:ext uri="{28A0092B-C50C-407E-A947-70E740481C1C}">
                          <a14:useLocalDpi xmlns:a14="http://schemas.microsoft.com/office/drawing/2010/main" val="0"/>
                        </a:ext>
                      </a:extLst>
                    </a:blip>
                    <a:stretch>
                      <a:fillRect/>
                    </a:stretch>
                  </pic:blipFill>
                  <pic:spPr>
                    <a:xfrm>
                      <a:off x="0" y="0"/>
                      <a:ext cx="5732145" cy="2056130"/>
                    </a:xfrm>
                    <a:prstGeom prst="rect">
                      <a:avLst/>
                    </a:prstGeom>
                    <a:ln>
                      <a:solidFill>
                        <a:schemeClr val="accent1"/>
                      </a:solidFill>
                    </a:ln>
                  </pic:spPr>
                </pic:pic>
              </a:graphicData>
            </a:graphic>
          </wp:inline>
        </w:drawing>
      </w:r>
    </w:p>
    <w:p w14:paraId="7E1E03DF" w14:textId="1EE367D5" w:rsidR="00AD7036" w:rsidRPr="00AD7036" w:rsidRDefault="00AD7036" w:rsidP="00CF6664">
      <w:pPr>
        <w:pStyle w:val="Caption"/>
      </w:pPr>
      <w:r>
        <w:t xml:space="preserve">Hình </w:t>
      </w:r>
      <w:fldSimple w:instr=" STYLEREF 2 \s ">
        <w:r w:rsidR="00473123">
          <w:rPr>
            <w:noProof/>
          </w:rPr>
          <w:t>10</w:t>
        </w:r>
      </w:fldSimple>
      <w:r w:rsidR="00473123">
        <w:noBreakHyphen/>
      </w:r>
      <w:fldSimple w:instr=" SEQ Hình \* ARABIC \s 2 ">
        <w:r w:rsidR="00473123">
          <w:rPr>
            <w:noProof/>
          </w:rPr>
          <w:t>4</w:t>
        </w:r>
      </w:fldSimple>
      <w:r>
        <w:t xml:space="preserve">: </w:t>
      </w:r>
      <w:r w:rsidR="00A145C1">
        <w:t xml:space="preserve">Giao diện hiển </w:t>
      </w:r>
      <w:r>
        <w:t xml:space="preserve">thị </w:t>
      </w:r>
      <w:r w:rsidR="00A145C1">
        <w:t>danh sách tin tức theo từng nhóm</w:t>
      </w:r>
    </w:p>
    <w:p w14:paraId="60F76385" w14:textId="474D782A" w:rsidR="007164A7" w:rsidRDefault="0008443D" w:rsidP="00941B88">
      <w:pPr>
        <w:pStyle w:val="UCName"/>
      </w:pPr>
      <w:bookmarkStart w:id="525" w:name="_Ref21902124"/>
      <w:bookmarkStart w:id="526" w:name="_Ref21902126"/>
      <w:bookmarkStart w:id="527" w:name="_Toc22744233"/>
      <w:r>
        <w:t xml:space="preserve">Xem nội dung </w:t>
      </w:r>
      <w:r w:rsidR="00AD7036">
        <w:t>bài viết tin tức</w:t>
      </w:r>
      <w:bookmarkEnd w:id="525"/>
      <w:bookmarkEnd w:id="526"/>
      <w:bookmarkEnd w:id="527"/>
    </w:p>
    <w:tbl>
      <w:tblPr>
        <w:tblW w:w="5000" w:type="pct"/>
        <w:tblLook w:val="04A0" w:firstRow="1" w:lastRow="0" w:firstColumn="1" w:lastColumn="0" w:noHBand="0" w:noVBand="1"/>
      </w:tblPr>
      <w:tblGrid>
        <w:gridCol w:w="5807"/>
        <w:gridCol w:w="3210"/>
      </w:tblGrid>
      <w:tr w:rsidR="0008443D" w14:paraId="7CF8EEDF" w14:textId="77777777" w:rsidTr="0008443D">
        <w:tc>
          <w:tcPr>
            <w:tcW w:w="3220" w:type="pct"/>
            <w:tcBorders>
              <w:top w:val="single" w:sz="4" w:space="0" w:color="000000"/>
              <w:left w:val="single" w:sz="4" w:space="0" w:color="000000"/>
              <w:bottom w:val="single" w:sz="4" w:space="0" w:color="000000"/>
              <w:right w:val="nil"/>
            </w:tcBorders>
            <w:hideMark/>
          </w:tcPr>
          <w:p w14:paraId="5A8A1B40" w14:textId="730A5441" w:rsidR="0008443D" w:rsidRDefault="0008443D" w:rsidP="0008443D">
            <w:pPr>
              <w:spacing w:before="60" w:after="60" w:line="240" w:lineRule="auto"/>
              <w:rPr>
                <w:szCs w:val="26"/>
              </w:rPr>
            </w:pPr>
            <w:r>
              <w:rPr>
                <w:b/>
                <w:szCs w:val="26"/>
              </w:rPr>
              <w:t>Tên Usecase:</w:t>
            </w:r>
            <w:r>
              <w:rPr>
                <w:szCs w:val="26"/>
              </w:rPr>
              <w:t xml:space="preserve"> </w:t>
            </w:r>
            <w:r>
              <w:t>Xem nội dung bài viết tin tức</w:t>
            </w:r>
          </w:p>
        </w:tc>
        <w:tc>
          <w:tcPr>
            <w:tcW w:w="1780" w:type="pct"/>
            <w:tcBorders>
              <w:top w:val="single" w:sz="4" w:space="0" w:color="000000"/>
              <w:left w:val="single" w:sz="4" w:space="0" w:color="000000"/>
              <w:bottom w:val="single" w:sz="4" w:space="0" w:color="000000"/>
              <w:right w:val="single" w:sz="4" w:space="0" w:color="000000"/>
            </w:tcBorders>
            <w:hideMark/>
          </w:tcPr>
          <w:p w14:paraId="7F445EE2" w14:textId="77777777" w:rsidR="0008443D" w:rsidRDefault="0008443D" w:rsidP="0008443D">
            <w:pPr>
              <w:snapToGrid w:val="0"/>
              <w:spacing w:before="60" w:after="60" w:line="240" w:lineRule="auto"/>
              <w:rPr>
                <w:szCs w:val="26"/>
              </w:rPr>
            </w:pPr>
            <w:r>
              <w:rPr>
                <w:b/>
                <w:szCs w:val="26"/>
              </w:rPr>
              <w:t>Mức độ BMT:</w:t>
            </w:r>
            <w:r>
              <w:rPr>
                <w:szCs w:val="26"/>
              </w:rPr>
              <w:t xml:space="preserve"> B</w:t>
            </w:r>
          </w:p>
        </w:tc>
      </w:tr>
      <w:tr w:rsidR="0008443D" w14:paraId="45B8F0F8" w14:textId="77777777" w:rsidTr="0008443D">
        <w:tc>
          <w:tcPr>
            <w:tcW w:w="3220" w:type="pct"/>
            <w:tcBorders>
              <w:top w:val="single" w:sz="4" w:space="0" w:color="000000"/>
              <w:left w:val="single" w:sz="4" w:space="0" w:color="000000"/>
              <w:bottom w:val="single" w:sz="4" w:space="0" w:color="000000"/>
              <w:right w:val="nil"/>
            </w:tcBorders>
            <w:hideMark/>
          </w:tcPr>
          <w:p w14:paraId="74F0DB11" w14:textId="3157E316" w:rsidR="0008443D" w:rsidRPr="00811651" w:rsidRDefault="0008443D" w:rsidP="0008443D">
            <w:pPr>
              <w:snapToGrid w:val="0"/>
              <w:spacing w:before="60" w:after="60" w:line="240" w:lineRule="auto"/>
              <w:rPr>
                <w:szCs w:val="26"/>
              </w:rPr>
            </w:pPr>
            <w:r>
              <w:rPr>
                <w:b/>
                <w:szCs w:val="26"/>
              </w:rPr>
              <w:t xml:space="preserve">Tác nhân chính: </w:t>
            </w:r>
            <w:r>
              <w:rPr>
                <w:szCs w:val="26"/>
              </w:rPr>
              <w:t>Cá nhân/Cơ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57111755" w14:textId="77777777" w:rsidR="0008443D" w:rsidRDefault="0008443D" w:rsidP="0008443D">
            <w:pPr>
              <w:snapToGrid w:val="0"/>
              <w:spacing w:before="60" w:after="60" w:line="240" w:lineRule="auto"/>
              <w:rPr>
                <w:szCs w:val="26"/>
              </w:rPr>
            </w:pPr>
            <w:r>
              <w:rPr>
                <w:b/>
                <w:szCs w:val="26"/>
              </w:rPr>
              <w:t xml:space="preserve">Tác nhân phụ: </w:t>
            </w:r>
            <w:r>
              <w:rPr>
                <w:szCs w:val="26"/>
              </w:rPr>
              <w:t>Hệ thống</w:t>
            </w:r>
          </w:p>
        </w:tc>
      </w:tr>
      <w:tr w:rsidR="0008443D" w14:paraId="40070B70"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630132CF" w14:textId="0F481F8E" w:rsidR="0008443D" w:rsidRPr="00811651" w:rsidRDefault="0008443D" w:rsidP="0008443D">
            <w:pPr>
              <w:spacing w:before="60" w:after="60" w:line="240" w:lineRule="auto"/>
              <w:rPr>
                <w:szCs w:val="26"/>
              </w:rPr>
            </w:pPr>
            <w:r>
              <w:rPr>
                <w:b/>
                <w:szCs w:val="26"/>
              </w:rPr>
              <w:t xml:space="preserve">Mô tả Usecase: </w:t>
            </w:r>
            <w:r>
              <w:rPr>
                <w:szCs w:val="26"/>
              </w:rPr>
              <w:t>Cá nhân/Cơ quan, tổ chức</w:t>
            </w:r>
            <w:r>
              <w:t xml:space="preserve"> xem nội dung bài viết tin tức</w:t>
            </w:r>
          </w:p>
        </w:tc>
      </w:tr>
      <w:tr w:rsidR="0008443D" w14:paraId="064A443B"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694E922A" w14:textId="5E543EA7" w:rsidR="0008443D" w:rsidRPr="00E715F3" w:rsidRDefault="0008443D" w:rsidP="0008443D">
            <w:pPr>
              <w:snapToGrid w:val="0"/>
              <w:spacing w:before="60" w:after="60" w:line="240" w:lineRule="auto"/>
              <w:rPr>
                <w:szCs w:val="26"/>
              </w:rPr>
            </w:pPr>
            <w:r>
              <w:rPr>
                <w:b/>
                <w:szCs w:val="26"/>
              </w:rPr>
              <w:t xml:space="preserve">Điều kiện để bắt đầu Usecase: </w:t>
            </w:r>
            <w:r>
              <w:rPr>
                <w:szCs w:val="26"/>
              </w:rPr>
              <w:t xml:space="preserve">Cá nhân/Cơ quan, tổ chức </w:t>
            </w:r>
            <w:r w:rsidR="00B413F5">
              <w:rPr>
                <w:szCs w:val="26"/>
              </w:rPr>
              <w:t>truy cập vào cổng DV CTCKS</w:t>
            </w:r>
          </w:p>
        </w:tc>
      </w:tr>
      <w:tr w:rsidR="0008443D" w14:paraId="2510A1AC"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6A283F48" w14:textId="55AE1C6A" w:rsidR="0008443D" w:rsidRPr="00C2018F" w:rsidRDefault="0008443D" w:rsidP="00B413F5">
            <w:pPr>
              <w:snapToGrid w:val="0"/>
              <w:spacing w:before="60" w:after="60" w:line="240" w:lineRule="auto"/>
              <w:rPr>
                <w:szCs w:val="26"/>
              </w:rPr>
            </w:pPr>
            <w:r>
              <w:rPr>
                <w:b/>
                <w:szCs w:val="26"/>
              </w:rPr>
              <w:t xml:space="preserve">Điều kiện để kết thúc Usecase: </w:t>
            </w:r>
            <w:r w:rsidR="00B413F5">
              <w:t>Hệ thống hiển thị nội dung bài viết tin tức</w:t>
            </w:r>
          </w:p>
        </w:tc>
      </w:tr>
      <w:tr w:rsidR="0008443D" w14:paraId="7F533DC5" w14:textId="77777777" w:rsidTr="0008443D">
        <w:tc>
          <w:tcPr>
            <w:tcW w:w="5000" w:type="pct"/>
            <w:gridSpan w:val="2"/>
            <w:tcBorders>
              <w:top w:val="single" w:sz="4" w:space="0" w:color="000000"/>
              <w:left w:val="single" w:sz="4" w:space="0" w:color="000000"/>
              <w:bottom w:val="single" w:sz="4" w:space="0" w:color="000000"/>
              <w:right w:val="single" w:sz="4" w:space="0" w:color="000000"/>
            </w:tcBorders>
          </w:tcPr>
          <w:p w14:paraId="0A170846" w14:textId="2DFA7E22" w:rsidR="0008443D" w:rsidRPr="00811651" w:rsidRDefault="0008443D" w:rsidP="0008443D">
            <w:pPr>
              <w:snapToGrid w:val="0"/>
              <w:spacing w:before="60" w:after="60" w:line="240" w:lineRule="auto"/>
              <w:rPr>
                <w:szCs w:val="26"/>
              </w:rPr>
            </w:pPr>
            <w:r>
              <w:rPr>
                <w:b/>
                <w:szCs w:val="26"/>
              </w:rPr>
              <w:t>Trình tự các sự kiện trong quá trình hoạt động của Usecase:</w:t>
            </w:r>
          </w:p>
          <w:p w14:paraId="15272D7C" w14:textId="77777777" w:rsidR="0008443D" w:rsidRPr="00B413F5" w:rsidRDefault="00B413F5" w:rsidP="00843B83">
            <w:pPr>
              <w:pStyle w:val="ListParagraph"/>
              <w:numPr>
                <w:ilvl w:val="0"/>
                <w:numId w:val="154"/>
              </w:numPr>
              <w:spacing w:before="60" w:after="60" w:line="240" w:lineRule="auto"/>
            </w:pPr>
            <w:r>
              <w:rPr>
                <w:szCs w:val="26"/>
              </w:rPr>
              <w:t>Cá nhân/Cơ quan, tổ chức</w:t>
            </w:r>
            <w:r>
              <w:rPr>
                <w:szCs w:val="26"/>
                <w:lang w:val="en-US"/>
              </w:rPr>
              <w:t xml:space="preserve"> xem danh sách các bài viết tin tức được hiển thị theo từng nhóm: Tin tức mới nhất, Thông báo, Tin Chính sách – pháp lý, Tin Giải pháp – công nghệ, Tin Triển khai – Hỗ trợ kỹ thuật.</w:t>
            </w:r>
          </w:p>
          <w:p w14:paraId="433A4875" w14:textId="77777777" w:rsidR="00B413F5" w:rsidRPr="00B413F5" w:rsidRDefault="00B413F5" w:rsidP="00843B83">
            <w:pPr>
              <w:pStyle w:val="ListParagraph"/>
              <w:numPr>
                <w:ilvl w:val="0"/>
                <w:numId w:val="154"/>
              </w:numPr>
              <w:spacing w:before="60" w:after="60" w:line="240" w:lineRule="auto"/>
            </w:pPr>
            <w:r>
              <w:rPr>
                <w:szCs w:val="26"/>
              </w:rPr>
              <w:t>Cá nhân/Cơ quan, tổ chức</w:t>
            </w:r>
            <w:r>
              <w:rPr>
                <w:szCs w:val="26"/>
                <w:lang w:val="en-US"/>
              </w:rPr>
              <w:t xml:space="preserve"> nhấn chọn vào 1 bài viết để xem chi tiết nội dung.</w:t>
            </w:r>
          </w:p>
          <w:p w14:paraId="082E9D3F" w14:textId="7DC598B8" w:rsidR="00B413F5" w:rsidRPr="00A71FDD" w:rsidRDefault="00B413F5" w:rsidP="00843B83">
            <w:pPr>
              <w:pStyle w:val="ListParagraph"/>
              <w:numPr>
                <w:ilvl w:val="0"/>
                <w:numId w:val="154"/>
              </w:numPr>
              <w:spacing w:before="60" w:after="60" w:line="240" w:lineRule="auto"/>
            </w:pPr>
            <w:r>
              <w:rPr>
                <w:szCs w:val="26"/>
                <w:lang w:val="en-US"/>
              </w:rPr>
              <w:t>Hệ thống hiển thị nội dung chi tiết của bài viết</w:t>
            </w:r>
          </w:p>
        </w:tc>
      </w:tr>
      <w:tr w:rsidR="0008443D" w14:paraId="36406A06"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37759E23" w14:textId="61CC5224" w:rsidR="0008443D" w:rsidRPr="00513C92" w:rsidRDefault="0008443D" w:rsidP="0008443D">
            <w:pPr>
              <w:snapToGrid w:val="0"/>
              <w:spacing w:before="60" w:after="60" w:line="240" w:lineRule="auto"/>
              <w:rPr>
                <w:szCs w:val="26"/>
              </w:rPr>
            </w:pPr>
            <w:r>
              <w:rPr>
                <w:b/>
                <w:szCs w:val="26"/>
              </w:rPr>
              <w:t xml:space="preserve">Hoàn cảnh sử dụng thành công cơ bản: </w:t>
            </w:r>
            <w:r w:rsidR="00B413F5">
              <w:t>Hệ thống hiển thị nội dung chi tiết bài viết tin tức</w:t>
            </w:r>
          </w:p>
        </w:tc>
      </w:tr>
      <w:tr w:rsidR="0008443D" w14:paraId="2E803F86"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5E6E5B87" w14:textId="4ABA3484" w:rsidR="0008443D" w:rsidRDefault="0008443D" w:rsidP="00B413F5">
            <w:pPr>
              <w:snapToGrid w:val="0"/>
              <w:spacing w:before="60" w:after="60" w:line="240" w:lineRule="auto"/>
              <w:rPr>
                <w:b/>
                <w:szCs w:val="26"/>
              </w:rPr>
            </w:pPr>
            <w:r>
              <w:rPr>
                <w:b/>
                <w:szCs w:val="26"/>
              </w:rPr>
              <w:t>Hoàn cảnh sử dụng phụ (thay thế) trong trường hợ</w:t>
            </w:r>
            <w:r w:rsidR="00B413F5">
              <w:rPr>
                <w:b/>
                <w:szCs w:val="26"/>
              </w:rPr>
              <w:t>p không thành công:</w:t>
            </w:r>
          </w:p>
          <w:p w14:paraId="37AACCD1" w14:textId="73834CAC" w:rsidR="00B413F5" w:rsidRPr="00B413F5" w:rsidRDefault="00B413F5" w:rsidP="00843B83">
            <w:pPr>
              <w:pStyle w:val="ListParagraph"/>
              <w:numPr>
                <w:ilvl w:val="0"/>
                <w:numId w:val="148"/>
              </w:numPr>
              <w:snapToGrid w:val="0"/>
              <w:spacing w:before="60" w:after="60" w:line="240" w:lineRule="auto"/>
              <w:rPr>
                <w:szCs w:val="26"/>
              </w:rPr>
            </w:pPr>
            <w:r>
              <w:rPr>
                <w:szCs w:val="26"/>
                <w:lang w:val="en-US"/>
              </w:rPr>
              <w:t>Nếu chọn 1 chuyên mục mà không có bài viết thuộc chuyên mục này, hệ thống sẽ hiển thị [Không có dữ liệu]</w:t>
            </w:r>
          </w:p>
        </w:tc>
      </w:tr>
      <w:tr w:rsidR="0008443D" w14:paraId="0A8319CC"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0911CA1B" w14:textId="77777777" w:rsidR="0008443D" w:rsidRPr="003D3559" w:rsidRDefault="0008443D" w:rsidP="0008443D">
            <w:pPr>
              <w:snapToGrid w:val="0"/>
              <w:spacing w:before="60" w:after="60" w:line="240" w:lineRule="auto"/>
              <w:rPr>
                <w:szCs w:val="26"/>
              </w:rPr>
            </w:pPr>
            <w:r>
              <w:rPr>
                <w:b/>
                <w:szCs w:val="26"/>
              </w:rPr>
              <w:t>Hành động liên quan sẽ xảy ra khi Usecase kết thúc:</w:t>
            </w:r>
            <w:r>
              <w:rPr>
                <w:szCs w:val="26"/>
              </w:rPr>
              <w:t xml:space="preserve"> Không có.</w:t>
            </w:r>
          </w:p>
        </w:tc>
      </w:tr>
      <w:tr w:rsidR="0008443D" w14:paraId="15523720"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62814C1F" w14:textId="77777777" w:rsidR="0008443D" w:rsidRDefault="0008443D" w:rsidP="0008443D">
            <w:pPr>
              <w:snapToGrid w:val="0"/>
              <w:spacing w:before="60" w:after="60" w:line="240" w:lineRule="auto"/>
              <w:rPr>
                <w:szCs w:val="26"/>
              </w:rPr>
            </w:pPr>
            <w:r>
              <w:rPr>
                <w:b/>
                <w:szCs w:val="26"/>
              </w:rPr>
              <w:t>Các yêu cầu phi chức năng:</w:t>
            </w:r>
            <w:r>
              <w:rPr>
                <w:szCs w:val="26"/>
              </w:rPr>
              <w:t xml:space="preserve"> Không có</w:t>
            </w:r>
          </w:p>
        </w:tc>
      </w:tr>
    </w:tbl>
    <w:p w14:paraId="7126F1FA" w14:textId="77777777" w:rsidR="00AD7036" w:rsidRDefault="00AD7036" w:rsidP="00AD7036"/>
    <w:p w14:paraId="672C7E39" w14:textId="77777777" w:rsidR="00A145C1" w:rsidRDefault="00A145C1" w:rsidP="00A145C1">
      <w:pPr>
        <w:keepNext/>
      </w:pPr>
      <w:r>
        <w:rPr>
          <w:noProof/>
        </w:rPr>
        <w:lastRenderedPageBreak/>
        <w:drawing>
          <wp:inline distT="0" distB="0" distL="0" distR="0" wp14:anchorId="4DBF248B" wp14:editId="7B06E70E">
            <wp:extent cx="5732145" cy="2058035"/>
            <wp:effectExtent l="19050" t="19050" r="20955" b="184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6041F85.tmp"/>
                    <pic:cNvPicPr/>
                  </pic:nvPicPr>
                  <pic:blipFill>
                    <a:blip r:embed="rId202">
                      <a:extLst>
                        <a:ext uri="{28A0092B-C50C-407E-A947-70E740481C1C}">
                          <a14:useLocalDpi xmlns:a14="http://schemas.microsoft.com/office/drawing/2010/main" val="0"/>
                        </a:ext>
                      </a:extLst>
                    </a:blip>
                    <a:stretch>
                      <a:fillRect/>
                    </a:stretch>
                  </pic:blipFill>
                  <pic:spPr>
                    <a:xfrm>
                      <a:off x="0" y="0"/>
                      <a:ext cx="5732145" cy="2058035"/>
                    </a:xfrm>
                    <a:prstGeom prst="rect">
                      <a:avLst/>
                    </a:prstGeom>
                    <a:ln>
                      <a:solidFill>
                        <a:schemeClr val="accent1"/>
                      </a:solidFill>
                    </a:ln>
                  </pic:spPr>
                </pic:pic>
              </a:graphicData>
            </a:graphic>
          </wp:inline>
        </w:drawing>
      </w:r>
    </w:p>
    <w:p w14:paraId="07C60155" w14:textId="226C8277" w:rsidR="00A145C1" w:rsidRDefault="00A145C1" w:rsidP="00CF6664">
      <w:pPr>
        <w:pStyle w:val="Caption"/>
      </w:pPr>
      <w:r>
        <w:t xml:space="preserve">Hình </w:t>
      </w:r>
      <w:fldSimple w:instr=" STYLEREF 2 \s ">
        <w:r w:rsidR="00473123">
          <w:rPr>
            <w:noProof/>
          </w:rPr>
          <w:t>10</w:t>
        </w:r>
      </w:fldSimple>
      <w:r w:rsidR="00473123">
        <w:noBreakHyphen/>
      </w:r>
      <w:fldSimple w:instr=" SEQ Hình \* ARABIC \s 2 ">
        <w:r w:rsidR="00473123">
          <w:rPr>
            <w:noProof/>
          </w:rPr>
          <w:t>5</w:t>
        </w:r>
      </w:fldSimple>
      <w:r>
        <w:t>: Giao diện hiển thị danh sách Văn bản quy phạm pháp luật</w:t>
      </w:r>
    </w:p>
    <w:p w14:paraId="1160FA24" w14:textId="09DD0832" w:rsidR="00AD7036" w:rsidRDefault="0008443D" w:rsidP="00941B88">
      <w:pPr>
        <w:pStyle w:val="UCName"/>
      </w:pPr>
      <w:bookmarkStart w:id="528" w:name="_Ref21902131"/>
      <w:bookmarkStart w:id="529" w:name="_Ref21902133"/>
      <w:bookmarkStart w:id="530" w:name="_Toc22744234"/>
      <w:r>
        <w:t>Xem nội dung</w:t>
      </w:r>
      <w:r w:rsidR="00AD7036">
        <w:t xml:space="preserve"> văn bản quy phạm pháp luật</w:t>
      </w:r>
      <w:bookmarkEnd w:id="528"/>
      <w:bookmarkEnd w:id="529"/>
      <w:bookmarkEnd w:id="530"/>
    </w:p>
    <w:tbl>
      <w:tblPr>
        <w:tblW w:w="5000" w:type="pct"/>
        <w:tblLook w:val="04A0" w:firstRow="1" w:lastRow="0" w:firstColumn="1" w:lastColumn="0" w:noHBand="0" w:noVBand="1"/>
      </w:tblPr>
      <w:tblGrid>
        <w:gridCol w:w="5807"/>
        <w:gridCol w:w="3210"/>
      </w:tblGrid>
      <w:tr w:rsidR="00B413F5" w14:paraId="7CE0C605" w14:textId="77777777" w:rsidTr="00906EB2">
        <w:tc>
          <w:tcPr>
            <w:tcW w:w="3220" w:type="pct"/>
            <w:tcBorders>
              <w:top w:val="single" w:sz="4" w:space="0" w:color="000000"/>
              <w:left w:val="single" w:sz="4" w:space="0" w:color="000000"/>
              <w:bottom w:val="single" w:sz="4" w:space="0" w:color="000000"/>
              <w:right w:val="nil"/>
            </w:tcBorders>
            <w:hideMark/>
          </w:tcPr>
          <w:p w14:paraId="36FC4CB3" w14:textId="5D972793" w:rsidR="00B413F5" w:rsidRDefault="00B413F5" w:rsidP="00906EB2">
            <w:pPr>
              <w:spacing w:before="60" w:after="60" w:line="240" w:lineRule="auto"/>
              <w:rPr>
                <w:szCs w:val="26"/>
              </w:rPr>
            </w:pPr>
            <w:r>
              <w:rPr>
                <w:b/>
                <w:szCs w:val="26"/>
              </w:rPr>
              <w:t>Tên Usecase:</w:t>
            </w:r>
            <w:r>
              <w:rPr>
                <w:szCs w:val="26"/>
              </w:rPr>
              <w:t xml:space="preserve"> </w:t>
            </w:r>
            <w:r>
              <w:t>Xem nội dung văn bản quy phạm pháp luật</w:t>
            </w:r>
          </w:p>
        </w:tc>
        <w:tc>
          <w:tcPr>
            <w:tcW w:w="1780" w:type="pct"/>
            <w:tcBorders>
              <w:top w:val="single" w:sz="4" w:space="0" w:color="000000"/>
              <w:left w:val="single" w:sz="4" w:space="0" w:color="000000"/>
              <w:bottom w:val="single" w:sz="4" w:space="0" w:color="000000"/>
              <w:right w:val="single" w:sz="4" w:space="0" w:color="000000"/>
            </w:tcBorders>
            <w:hideMark/>
          </w:tcPr>
          <w:p w14:paraId="081731DE" w14:textId="77777777" w:rsidR="00B413F5" w:rsidRDefault="00B413F5" w:rsidP="00906EB2">
            <w:pPr>
              <w:snapToGrid w:val="0"/>
              <w:spacing w:before="60" w:after="60" w:line="240" w:lineRule="auto"/>
              <w:rPr>
                <w:szCs w:val="26"/>
              </w:rPr>
            </w:pPr>
            <w:r>
              <w:rPr>
                <w:b/>
                <w:szCs w:val="26"/>
              </w:rPr>
              <w:t>Mức độ BMT:</w:t>
            </w:r>
            <w:r>
              <w:rPr>
                <w:szCs w:val="26"/>
              </w:rPr>
              <w:t xml:space="preserve"> B</w:t>
            </w:r>
          </w:p>
        </w:tc>
      </w:tr>
      <w:tr w:rsidR="00B413F5" w14:paraId="018B9767" w14:textId="77777777" w:rsidTr="00906EB2">
        <w:tc>
          <w:tcPr>
            <w:tcW w:w="3220" w:type="pct"/>
            <w:tcBorders>
              <w:top w:val="single" w:sz="4" w:space="0" w:color="000000"/>
              <w:left w:val="single" w:sz="4" w:space="0" w:color="000000"/>
              <w:bottom w:val="single" w:sz="4" w:space="0" w:color="000000"/>
              <w:right w:val="nil"/>
            </w:tcBorders>
            <w:hideMark/>
          </w:tcPr>
          <w:p w14:paraId="5619ACBE" w14:textId="77777777" w:rsidR="00B413F5" w:rsidRPr="00811651" w:rsidRDefault="00B413F5" w:rsidP="00906EB2">
            <w:pPr>
              <w:snapToGrid w:val="0"/>
              <w:spacing w:before="60" w:after="60" w:line="240" w:lineRule="auto"/>
              <w:rPr>
                <w:szCs w:val="26"/>
              </w:rPr>
            </w:pPr>
            <w:r>
              <w:rPr>
                <w:b/>
                <w:szCs w:val="26"/>
              </w:rPr>
              <w:t xml:space="preserve">Tác nhân chính: </w:t>
            </w:r>
            <w:r>
              <w:rPr>
                <w:szCs w:val="26"/>
              </w:rPr>
              <w:t>Cá nhân/Cơ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204E9D6" w14:textId="77777777" w:rsidR="00B413F5" w:rsidRDefault="00B413F5" w:rsidP="00906EB2">
            <w:pPr>
              <w:snapToGrid w:val="0"/>
              <w:spacing w:before="60" w:after="60" w:line="240" w:lineRule="auto"/>
              <w:rPr>
                <w:szCs w:val="26"/>
              </w:rPr>
            </w:pPr>
            <w:r>
              <w:rPr>
                <w:b/>
                <w:szCs w:val="26"/>
              </w:rPr>
              <w:t xml:space="preserve">Tác nhân phụ: </w:t>
            </w:r>
            <w:r>
              <w:rPr>
                <w:szCs w:val="26"/>
              </w:rPr>
              <w:t>Hệ thống</w:t>
            </w:r>
          </w:p>
        </w:tc>
      </w:tr>
      <w:tr w:rsidR="00B413F5" w14:paraId="1159B6EB"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633C0A08" w14:textId="54FBC604" w:rsidR="00B413F5" w:rsidRPr="00811651" w:rsidRDefault="00B413F5" w:rsidP="00906EB2">
            <w:pPr>
              <w:spacing w:before="60" w:after="60" w:line="240" w:lineRule="auto"/>
              <w:rPr>
                <w:szCs w:val="26"/>
              </w:rPr>
            </w:pPr>
            <w:r>
              <w:rPr>
                <w:b/>
                <w:szCs w:val="26"/>
              </w:rPr>
              <w:t xml:space="preserve">Mô tả Usecase: </w:t>
            </w:r>
            <w:r>
              <w:rPr>
                <w:szCs w:val="26"/>
              </w:rPr>
              <w:t>Cá nhân/Cơ quan, tổ chức</w:t>
            </w:r>
            <w:r>
              <w:t xml:space="preserve"> xem nội dung văn bản quy phạm pháp luật</w:t>
            </w:r>
          </w:p>
        </w:tc>
      </w:tr>
      <w:tr w:rsidR="00B413F5" w14:paraId="3C75A62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39CB046D" w14:textId="77777777" w:rsidR="00B413F5" w:rsidRPr="00E715F3" w:rsidRDefault="00B413F5" w:rsidP="00906EB2">
            <w:pPr>
              <w:snapToGrid w:val="0"/>
              <w:spacing w:before="60" w:after="60" w:line="240" w:lineRule="auto"/>
              <w:rPr>
                <w:szCs w:val="26"/>
              </w:rPr>
            </w:pPr>
            <w:r>
              <w:rPr>
                <w:b/>
                <w:szCs w:val="26"/>
              </w:rPr>
              <w:t xml:space="preserve">Điều kiện để bắt đầu Usecase: </w:t>
            </w:r>
            <w:r>
              <w:rPr>
                <w:szCs w:val="26"/>
              </w:rPr>
              <w:t>Cá nhân/Cơ quan, tổ chức truy cập vào cổng DV CTCKS</w:t>
            </w:r>
          </w:p>
        </w:tc>
      </w:tr>
      <w:tr w:rsidR="00B413F5" w14:paraId="4A5273E0"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08734CB5" w14:textId="44AF777C" w:rsidR="00B413F5" w:rsidRPr="00C2018F" w:rsidRDefault="00B413F5" w:rsidP="00906EB2">
            <w:pPr>
              <w:snapToGrid w:val="0"/>
              <w:spacing w:before="60" w:after="60" w:line="240" w:lineRule="auto"/>
              <w:rPr>
                <w:szCs w:val="26"/>
              </w:rPr>
            </w:pPr>
            <w:r>
              <w:rPr>
                <w:b/>
                <w:szCs w:val="26"/>
              </w:rPr>
              <w:t xml:space="preserve">Điều kiện để kết thúc Usecase: </w:t>
            </w:r>
            <w:r>
              <w:t>Hệ thống hiển thị nội dung văn bản quy phạm pháp luật</w:t>
            </w:r>
          </w:p>
        </w:tc>
      </w:tr>
      <w:tr w:rsidR="00B413F5" w14:paraId="533A76E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tcPr>
          <w:p w14:paraId="58343416" w14:textId="77777777" w:rsidR="00B413F5" w:rsidRPr="00811651" w:rsidRDefault="00B413F5" w:rsidP="00906EB2">
            <w:pPr>
              <w:snapToGrid w:val="0"/>
              <w:spacing w:before="60" w:after="60" w:line="240" w:lineRule="auto"/>
              <w:rPr>
                <w:szCs w:val="26"/>
              </w:rPr>
            </w:pPr>
            <w:r>
              <w:rPr>
                <w:b/>
                <w:szCs w:val="26"/>
              </w:rPr>
              <w:t>Trình tự các sự kiện trong quá trình hoạt động của Usecase:</w:t>
            </w:r>
          </w:p>
          <w:p w14:paraId="65BF166B" w14:textId="2603BB99" w:rsidR="00B413F5" w:rsidRPr="00B413F5" w:rsidRDefault="00B413F5" w:rsidP="00843B83">
            <w:pPr>
              <w:pStyle w:val="ListParagraph"/>
              <w:numPr>
                <w:ilvl w:val="0"/>
                <w:numId w:val="155"/>
              </w:numPr>
              <w:spacing w:before="60" w:after="60" w:line="240" w:lineRule="auto"/>
            </w:pPr>
            <w:r>
              <w:rPr>
                <w:szCs w:val="26"/>
              </w:rPr>
              <w:t>Cá nhân/Cơ quan, tổ chức</w:t>
            </w:r>
            <w:r>
              <w:rPr>
                <w:szCs w:val="26"/>
                <w:lang w:val="en-US"/>
              </w:rPr>
              <w:t xml:space="preserve"> xem danh sách các văn bản quy phạm pháp luật được hiển thị theo </w:t>
            </w:r>
            <w:r w:rsidR="00D517A9">
              <w:rPr>
                <w:szCs w:val="26"/>
                <w:lang w:val="en-US"/>
              </w:rPr>
              <w:t>dạng bảng.</w:t>
            </w:r>
          </w:p>
          <w:p w14:paraId="203603BF" w14:textId="1D5F6D9D" w:rsidR="00B413F5" w:rsidRPr="00A71FDD" w:rsidRDefault="00B413F5" w:rsidP="00843B83">
            <w:pPr>
              <w:pStyle w:val="ListParagraph"/>
              <w:numPr>
                <w:ilvl w:val="0"/>
                <w:numId w:val="155"/>
              </w:numPr>
              <w:spacing w:before="60" w:after="60" w:line="240" w:lineRule="auto"/>
            </w:pPr>
            <w:r>
              <w:rPr>
                <w:szCs w:val="26"/>
              </w:rPr>
              <w:t>Cá nhân/Cơ quan, tổ chức</w:t>
            </w:r>
            <w:r>
              <w:rPr>
                <w:szCs w:val="26"/>
                <w:lang w:val="en-US"/>
              </w:rPr>
              <w:t xml:space="preserve"> </w:t>
            </w:r>
            <w:r w:rsidR="00D517A9">
              <w:rPr>
                <w:szCs w:val="26"/>
                <w:lang w:val="en-US"/>
              </w:rPr>
              <w:t xml:space="preserve">xem nội dung từng văn bản và </w:t>
            </w:r>
            <w:r>
              <w:rPr>
                <w:szCs w:val="26"/>
                <w:lang w:val="en-US"/>
              </w:rPr>
              <w:t xml:space="preserve">nhấn </w:t>
            </w:r>
            <w:r w:rsidR="00D517A9">
              <w:rPr>
                <w:szCs w:val="26"/>
                <w:lang w:val="en-US"/>
              </w:rPr>
              <w:t>vào biểu tượng [Tải file] để tải về file đính kèm của văn bản</w:t>
            </w:r>
            <w:r>
              <w:rPr>
                <w:szCs w:val="26"/>
                <w:lang w:val="en-US"/>
              </w:rPr>
              <w:t>.</w:t>
            </w:r>
          </w:p>
        </w:tc>
      </w:tr>
      <w:tr w:rsidR="00B413F5" w14:paraId="0F98CD5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04F03E75" w14:textId="5E4744D5" w:rsidR="00B413F5" w:rsidRPr="00513C92" w:rsidRDefault="00B413F5" w:rsidP="00D517A9">
            <w:pPr>
              <w:snapToGrid w:val="0"/>
              <w:spacing w:before="60" w:after="60" w:line="240" w:lineRule="auto"/>
              <w:rPr>
                <w:szCs w:val="26"/>
              </w:rPr>
            </w:pPr>
            <w:r>
              <w:rPr>
                <w:b/>
                <w:szCs w:val="26"/>
              </w:rPr>
              <w:t xml:space="preserve">Hoàn cảnh sử dụng thành công cơ bản: </w:t>
            </w:r>
            <w:r>
              <w:t>Hệ thống hiển thị</w:t>
            </w:r>
            <w:r w:rsidR="00D517A9">
              <w:t xml:space="preserve"> danh sách </w:t>
            </w:r>
            <w:r>
              <w:t>văn bản quy phạm pháp luật</w:t>
            </w:r>
            <w:r w:rsidR="00D517A9">
              <w:t xml:space="preserve"> và </w:t>
            </w:r>
            <w:r w:rsidR="00D517A9">
              <w:rPr>
                <w:szCs w:val="26"/>
              </w:rPr>
              <w:t>Cá nhân/Cơ quan, tổ chức tải file thành công</w:t>
            </w:r>
          </w:p>
        </w:tc>
      </w:tr>
      <w:tr w:rsidR="00B413F5" w14:paraId="16E5BC6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770F0953" w14:textId="162347A0" w:rsidR="00B413F5" w:rsidRPr="00D517A9" w:rsidRDefault="00B413F5" w:rsidP="00D517A9">
            <w:pPr>
              <w:snapToGrid w:val="0"/>
              <w:spacing w:before="60" w:after="60" w:line="240" w:lineRule="auto"/>
              <w:rPr>
                <w:szCs w:val="26"/>
              </w:rPr>
            </w:pPr>
            <w:r>
              <w:rPr>
                <w:b/>
                <w:szCs w:val="26"/>
              </w:rPr>
              <w:t>Hoàn cảnh sử dụng phụ (thay thế) trong trường hợp không thành công:</w:t>
            </w:r>
            <w:r w:rsidR="00D517A9">
              <w:rPr>
                <w:b/>
                <w:szCs w:val="26"/>
              </w:rPr>
              <w:t xml:space="preserve"> </w:t>
            </w:r>
            <w:r w:rsidR="00D517A9">
              <w:rPr>
                <w:szCs w:val="26"/>
              </w:rPr>
              <w:t>Không có.</w:t>
            </w:r>
          </w:p>
        </w:tc>
      </w:tr>
      <w:tr w:rsidR="00B413F5" w14:paraId="7AD6E1E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067969A7" w14:textId="77777777" w:rsidR="00B413F5" w:rsidRPr="003D3559" w:rsidRDefault="00B413F5" w:rsidP="00906EB2">
            <w:pPr>
              <w:snapToGrid w:val="0"/>
              <w:spacing w:before="60" w:after="60" w:line="240" w:lineRule="auto"/>
              <w:rPr>
                <w:szCs w:val="26"/>
              </w:rPr>
            </w:pPr>
            <w:r>
              <w:rPr>
                <w:b/>
                <w:szCs w:val="26"/>
              </w:rPr>
              <w:t>Hành động liên quan sẽ xảy ra khi Usecase kết thúc:</w:t>
            </w:r>
            <w:r>
              <w:rPr>
                <w:szCs w:val="26"/>
              </w:rPr>
              <w:t xml:space="preserve"> Không có.</w:t>
            </w:r>
          </w:p>
        </w:tc>
      </w:tr>
      <w:tr w:rsidR="00B413F5" w14:paraId="11105FF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20A5BB55" w14:textId="77777777" w:rsidR="00B413F5" w:rsidRDefault="00B413F5" w:rsidP="00906EB2">
            <w:pPr>
              <w:snapToGrid w:val="0"/>
              <w:spacing w:before="60" w:after="60" w:line="240" w:lineRule="auto"/>
              <w:rPr>
                <w:szCs w:val="26"/>
              </w:rPr>
            </w:pPr>
            <w:r>
              <w:rPr>
                <w:b/>
                <w:szCs w:val="26"/>
              </w:rPr>
              <w:t>Các yêu cầu phi chức năng:</w:t>
            </w:r>
            <w:r>
              <w:rPr>
                <w:szCs w:val="26"/>
              </w:rPr>
              <w:t xml:space="preserve"> Không có</w:t>
            </w:r>
          </w:p>
        </w:tc>
      </w:tr>
    </w:tbl>
    <w:p w14:paraId="608CE8AC" w14:textId="77777777" w:rsidR="00A145C1" w:rsidRDefault="00A145C1" w:rsidP="00A145C1"/>
    <w:p w14:paraId="36411849" w14:textId="77777777" w:rsidR="00A145C1" w:rsidRDefault="00A145C1" w:rsidP="00A145C1">
      <w:pPr>
        <w:keepNext/>
      </w:pPr>
      <w:r>
        <w:rPr>
          <w:noProof/>
        </w:rPr>
        <w:lastRenderedPageBreak/>
        <w:drawing>
          <wp:inline distT="0" distB="0" distL="0" distR="0" wp14:anchorId="6AE27188" wp14:editId="4024F73A">
            <wp:extent cx="5732145" cy="2540635"/>
            <wp:effectExtent l="19050" t="19050" r="20955" b="120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04A3B2.tmp"/>
                    <pic:cNvPicPr/>
                  </pic:nvPicPr>
                  <pic:blipFill>
                    <a:blip r:embed="rId203">
                      <a:extLst>
                        <a:ext uri="{28A0092B-C50C-407E-A947-70E740481C1C}">
                          <a14:useLocalDpi xmlns:a14="http://schemas.microsoft.com/office/drawing/2010/main" val="0"/>
                        </a:ext>
                      </a:extLst>
                    </a:blip>
                    <a:stretch>
                      <a:fillRect/>
                    </a:stretch>
                  </pic:blipFill>
                  <pic:spPr>
                    <a:xfrm>
                      <a:off x="0" y="0"/>
                      <a:ext cx="5732145" cy="2540635"/>
                    </a:xfrm>
                    <a:prstGeom prst="rect">
                      <a:avLst/>
                    </a:prstGeom>
                    <a:ln>
                      <a:solidFill>
                        <a:schemeClr val="accent1"/>
                      </a:solidFill>
                    </a:ln>
                  </pic:spPr>
                </pic:pic>
              </a:graphicData>
            </a:graphic>
          </wp:inline>
        </w:drawing>
      </w:r>
    </w:p>
    <w:p w14:paraId="18C6FBA8" w14:textId="0E644694" w:rsidR="00A145C1" w:rsidRDefault="00A145C1" w:rsidP="00CF6664">
      <w:pPr>
        <w:pStyle w:val="Caption"/>
      </w:pPr>
      <w:r>
        <w:t xml:space="preserve">Hình </w:t>
      </w:r>
      <w:fldSimple w:instr=" STYLEREF 2 \s ">
        <w:r w:rsidR="00473123">
          <w:rPr>
            <w:noProof/>
          </w:rPr>
          <w:t>10</w:t>
        </w:r>
      </w:fldSimple>
      <w:r w:rsidR="00473123">
        <w:noBreakHyphen/>
      </w:r>
      <w:fldSimple w:instr=" SEQ Hình \* ARABIC \s 2 ">
        <w:r w:rsidR="00473123">
          <w:rPr>
            <w:noProof/>
          </w:rPr>
          <w:t>6</w:t>
        </w:r>
      </w:fldSimple>
      <w:r>
        <w:t>: Giao diện hiển thị danh sách các tài nguyên</w:t>
      </w:r>
    </w:p>
    <w:p w14:paraId="654E4BFF" w14:textId="34B2C375" w:rsidR="00AD7036" w:rsidRDefault="0008443D" w:rsidP="00941B88">
      <w:pPr>
        <w:pStyle w:val="UCName"/>
      </w:pPr>
      <w:bookmarkStart w:id="531" w:name="_Ref21902141"/>
      <w:bookmarkStart w:id="532" w:name="_Ref21902144"/>
      <w:bookmarkStart w:id="533" w:name="_Toc22744235"/>
      <w:r>
        <w:t xml:space="preserve">Xem nội dung </w:t>
      </w:r>
      <w:r w:rsidR="00AD7036">
        <w:t>tài nguyên</w:t>
      </w:r>
      <w:r w:rsidR="00F343DE">
        <w:t>,</w:t>
      </w:r>
      <w:r w:rsidR="00F343DE" w:rsidRPr="00F343DE">
        <w:t xml:space="preserve"> </w:t>
      </w:r>
      <w:r w:rsidR="00F343DE">
        <w:t>biểu mẫu quản lý</w:t>
      </w:r>
      <w:bookmarkEnd w:id="531"/>
      <w:bookmarkEnd w:id="532"/>
      <w:bookmarkEnd w:id="533"/>
    </w:p>
    <w:tbl>
      <w:tblPr>
        <w:tblW w:w="5000" w:type="pct"/>
        <w:tblLook w:val="04A0" w:firstRow="1" w:lastRow="0" w:firstColumn="1" w:lastColumn="0" w:noHBand="0" w:noVBand="1"/>
      </w:tblPr>
      <w:tblGrid>
        <w:gridCol w:w="5807"/>
        <w:gridCol w:w="3210"/>
      </w:tblGrid>
      <w:tr w:rsidR="00F343DE" w14:paraId="6710632B" w14:textId="77777777" w:rsidTr="00906EB2">
        <w:tc>
          <w:tcPr>
            <w:tcW w:w="3220" w:type="pct"/>
            <w:tcBorders>
              <w:top w:val="single" w:sz="4" w:space="0" w:color="000000"/>
              <w:left w:val="single" w:sz="4" w:space="0" w:color="000000"/>
              <w:bottom w:val="single" w:sz="4" w:space="0" w:color="000000"/>
              <w:right w:val="nil"/>
            </w:tcBorders>
            <w:hideMark/>
          </w:tcPr>
          <w:p w14:paraId="2B9CF66B" w14:textId="72A80946" w:rsidR="00F343DE" w:rsidRDefault="00F343DE" w:rsidP="00906EB2">
            <w:pPr>
              <w:spacing w:before="60" w:after="60" w:line="240" w:lineRule="auto"/>
              <w:rPr>
                <w:szCs w:val="26"/>
              </w:rPr>
            </w:pPr>
            <w:r>
              <w:rPr>
                <w:b/>
                <w:szCs w:val="26"/>
              </w:rPr>
              <w:t>Tên Usecase:</w:t>
            </w:r>
            <w:r>
              <w:rPr>
                <w:szCs w:val="26"/>
              </w:rPr>
              <w:t xml:space="preserve"> </w:t>
            </w:r>
            <w:r>
              <w:t>Xem nội dung tài nguyên, biểu mẫu quản lý</w:t>
            </w:r>
          </w:p>
        </w:tc>
        <w:tc>
          <w:tcPr>
            <w:tcW w:w="1780" w:type="pct"/>
            <w:tcBorders>
              <w:top w:val="single" w:sz="4" w:space="0" w:color="000000"/>
              <w:left w:val="single" w:sz="4" w:space="0" w:color="000000"/>
              <w:bottom w:val="single" w:sz="4" w:space="0" w:color="000000"/>
              <w:right w:val="single" w:sz="4" w:space="0" w:color="000000"/>
            </w:tcBorders>
            <w:hideMark/>
          </w:tcPr>
          <w:p w14:paraId="3FA63A1E" w14:textId="77777777" w:rsidR="00F343DE" w:rsidRDefault="00F343DE" w:rsidP="00906EB2">
            <w:pPr>
              <w:snapToGrid w:val="0"/>
              <w:spacing w:before="60" w:after="60" w:line="240" w:lineRule="auto"/>
              <w:rPr>
                <w:szCs w:val="26"/>
              </w:rPr>
            </w:pPr>
            <w:r>
              <w:rPr>
                <w:b/>
                <w:szCs w:val="26"/>
              </w:rPr>
              <w:t>Mức độ BMT:</w:t>
            </w:r>
            <w:r>
              <w:rPr>
                <w:szCs w:val="26"/>
              </w:rPr>
              <w:t xml:space="preserve"> B</w:t>
            </w:r>
          </w:p>
        </w:tc>
      </w:tr>
      <w:tr w:rsidR="00F343DE" w14:paraId="358E54D0" w14:textId="77777777" w:rsidTr="00906EB2">
        <w:tc>
          <w:tcPr>
            <w:tcW w:w="3220" w:type="pct"/>
            <w:tcBorders>
              <w:top w:val="single" w:sz="4" w:space="0" w:color="000000"/>
              <w:left w:val="single" w:sz="4" w:space="0" w:color="000000"/>
              <w:bottom w:val="single" w:sz="4" w:space="0" w:color="000000"/>
              <w:right w:val="nil"/>
            </w:tcBorders>
            <w:hideMark/>
          </w:tcPr>
          <w:p w14:paraId="7AB95364" w14:textId="77777777" w:rsidR="00F343DE" w:rsidRPr="00811651" w:rsidRDefault="00F343DE" w:rsidP="00906EB2">
            <w:pPr>
              <w:snapToGrid w:val="0"/>
              <w:spacing w:before="60" w:after="60" w:line="240" w:lineRule="auto"/>
              <w:rPr>
                <w:szCs w:val="26"/>
              </w:rPr>
            </w:pPr>
            <w:r>
              <w:rPr>
                <w:b/>
                <w:szCs w:val="26"/>
              </w:rPr>
              <w:t xml:space="preserve">Tác nhân chính: </w:t>
            </w:r>
            <w:r>
              <w:rPr>
                <w:szCs w:val="26"/>
              </w:rPr>
              <w:t>Cá nhân/Cơ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2C11D50" w14:textId="77777777" w:rsidR="00F343DE" w:rsidRDefault="00F343DE" w:rsidP="00906EB2">
            <w:pPr>
              <w:snapToGrid w:val="0"/>
              <w:spacing w:before="60" w:after="60" w:line="240" w:lineRule="auto"/>
              <w:rPr>
                <w:szCs w:val="26"/>
              </w:rPr>
            </w:pPr>
            <w:r>
              <w:rPr>
                <w:b/>
                <w:szCs w:val="26"/>
              </w:rPr>
              <w:t xml:space="preserve">Tác nhân phụ: </w:t>
            </w:r>
            <w:r>
              <w:rPr>
                <w:szCs w:val="26"/>
              </w:rPr>
              <w:t>Hệ thống</w:t>
            </w:r>
          </w:p>
        </w:tc>
      </w:tr>
      <w:tr w:rsidR="00F343DE" w14:paraId="4F0F2C6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305885BB" w14:textId="3BEC25DF" w:rsidR="00F343DE" w:rsidRPr="00811651" w:rsidRDefault="00F343DE" w:rsidP="00906EB2">
            <w:pPr>
              <w:spacing w:before="60" w:after="60" w:line="240" w:lineRule="auto"/>
              <w:rPr>
                <w:szCs w:val="26"/>
              </w:rPr>
            </w:pPr>
            <w:r>
              <w:rPr>
                <w:b/>
                <w:szCs w:val="26"/>
              </w:rPr>
              <w:t xml:space="preserve">Mô tả Usecase: </w:t>
            </w:r>
            <w:r>
              <w:rPr>
                <w:szCs w:val="26"/>
              </w:rPr>
              <w:t>Cá nhân/Cơ quan, tổ chức</w:t>
            </w:r>
            <w:r>
              <w:t xml:space="preserve"> xem nội dung tài nguyên, biểu mẫu quản lý</w:t>
            </w:r>
          </w:p>
        </w:tc>
      </w:tr>
      <w:tr w:rsidR="00F343DE" w14:paraId="658A08A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1428351B" w14:textId="77777777" w:rsidR="00F343DE" w:rsidRPr="00E715F3" w:rsidRDefault="00F343DE" w:rsidP="00906EB2">
            <w:pPr>
              <w:snapToGrid w:val="0"/>
              <w:spacing w:before="60" w:after="60" w:line="240" w:lineRule="auto"/>
              <w:rPr>
                <w:szCs w:val="26"/>
              </w:rPr>
            </w:pPr>
            <w:r>
              <w:rPr>
                <w:b/>
                <w:szCs w:val="26"/>
              </w:rPr>
              <w:t xml:space="preserve">Điều kiện để bắt đầu Usecase: </w:t>
            </w:r>
            <w:r>
              <w:rPr>
                <w:szCs w:val="26"/>
              </w:rPr>
              <w:t>Cá nhân/Cơ quan, tổ chức truy cập vào cổng DV CTCKS</w:t>
            </w:r>
          </w:p>
        </w:tc>
      </w:tr>
      <w:tr w:rsidR="00F343DE" w14:paraId="53A9FEF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7B7BB3B4" w14:textId="562D709E" w:rsidR="00F343DE" w:rsidRPr="00C2018F" w:rsidRDefault="00F343DE" w:rsidP="00906EB2">
            <w:pPr>
              <w:snapToGrid w:val="0"/>
              <w:spacing w:before="60" w:after="60" w:line="240" w:lineRule="auto"/>
              <w:rPr>
                <w:szCs w:val="26"/>
              </w:rPr>
            </w:pPr>
            <w:r>
              <w:rPr>
                <w:b/>
                <w:szCs w:val="26"/>
              </w:rPr>
              <w:t xml:space="preserve">Điều kiện để kết thúc Usecase: </w:t>
            </w:r>
            <w:r>
              <w:t>Hệ thống hiển thị nội dung tài nguyên, biểu mẫu quản lý</w:t>
            </w:r>
          </w:p>
        </w:tc>
      </w:tr>
      <w:tr w:rsidR="00F343DE" w14:paraId="64D5C0F3" w14:textId="77777777" w:rsidTr="00906EB2">
        <w:tc>
          <w:tcPr>
            <w:tcW w:w="5000" w:type="pct"/>
            <w:gridSpan w:val="2"/>
            <w:tcBorders>
              <w:top w:val="single" w:sz="4" w:space="0" w:color="000000"/>
              <w:left w:val="single" w:sz="4" w:space="0" w:color="000000"/>
              <w:bottom w:val="single" w:sz="4" w:space="0" w:color="000000"/>
              <w:right w:val="single" w:sz="4" w:space="0" w:color="000000"/>
            </w:tcBorders>
          </w:tcPr>
          <w:p w14:paraId="3BA65BD0" w14:textId="77777777" w:rsidR="00F343DE" w:rsidRPr="00811651" w:rsidRDefault="00F343DE" w:rsidP="00906EB2">
            <w:pPr>
              <w:snapToGrid w:val="0"/>
              <w:spacing w:before="60" w:after="60" w:line="240" w:lineRule="auto"/>
              <w:rPr>
                <w:szCs w:val="26"/>
              </w:rPr>
            </w:pPr>
            <w:r>
              <w:rPr>
                <w:b/>
                <w:szCs w:val="26"/>
              </w:rPr>
              <w:t>Trình tự các sự kiện trong quá trình hoạt động của Usecase:</w:t>
            </w:r>
          </w:p>
          <w:p w14:paraId="781D027E" w14:textId="490123C3" w:rsidR="00F343DE" w:rsidRPr="00B413F5" w:rsidRDefault="00F343DE" w:rsidP="00843B83">
            <w:pPr>
              <w:pStyle w:val="ListParagraph"/>
              <w:numPr>
                <w:ilvl w:val="0"/>
                <w:numId w:val="156"/>
              </w:numPr>
              <w:spacing w:before="60" w:after="60" w:line="240" w:lineRule="auto"/>
            </w:pPr>
            <w:r>
              <w:rPr>
                <w:szCs w:val="26"/>
              </w:rPr>
              <w:t>Cá nhân/Cơ quan, tổ chức</w:t>
            </w:r>
            <w:r>
              <w:rPr>
                <w:szCs w:val="26"/>
                <w:lang w:val="en-US"/>
              </w:rPr>
              <w:t xml:space="preserve"> xem danh sách các tài nguyên, biểu mẫu quản lý được hiển thị theo dạng bảng ở từng nhóm tài nguyên.</w:t>
            </w:r>
          </w:p>
          <w:p w14:paraId="0BF58401" w14:textId="40A0C192" w:rsidR="00F343DE" w:rsidRPr="00A71FDD" w:rsidRDefault="00F343DE" w:rsidP="00843B83">
            <w:pPr>
              <w:pStyle w:val="ListParagraph"/>
              <w:numPr>
                <w:ilvl w:val="0"/>
                <w:numId w:val="156"/>
              </w:numPr>
              <w:spacing w:before="60" w:after="60" w:line="240" w:lineRule="auto"/>
            </w:pPr>
            <w:r>
              <w:rPr>
                <w:szCs w:val="26"/>
              </w:rPr>
              <w:t>Cá nhân/Cơ quan, tổ chức</w:t>
            </w:r>
            <w:r>
              <w:rPr>
                <w:szCs w:val="26"/>
                <w:lang w:val="en-US"/>
              </w:rPr>
              <w:t xml:space="preserve"> xem nội dung từng tài nguyên và nhấn vào tên file đín kèm để tải về file đính kèm của tài nguyên.</w:t>
            </w:r>
          </w:p>
        </w:tc>
      </w:tr>
      <w:tr w:rsidR="00F343DE" w14:paraId="09C4C07E"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77581905" w14:textId="722EC90A" w:rsidR="00F343DE" w:rsidRPr="00513C92" w:rsidRDefault="00F343DE" w:rsidP="00906EB2">
            <w:pPr>
              <w:snapToGrid w:val="0"/>
              <w:spacing w:before="60" w:after="60" w:line="240" w:lineRule="auto"/>
              <w:rPr>
                <w:szCs w:val="26"/>
              </w:rPr>
            </w:pPr>
            <w:r>
              <w:rPr>
                <w:b/>
                <w:szCs w:val="26"/>
              </w:rPr>
              <w:t xml:space="preserve">Hoàn cảnh sử dụng thành công cơ bản: </w:t>
            </w:r>
            <w:r>
              <w:t xml:space="preserve">Hệ thống hiển thị danh sách tài nguyên, biểu mẫu quản lý và </w:t>
            </w:r>
            <w:r>
              <w:rPr>
                <w:szCs w:val="26"/>
              </w:rPr>
              <w:t>Cá nhân/Cơ quan, tổ chức tải file thành công.</w:t>
            </w:r>
          </w:p>
        </w:tc>
      </w:tr>
      <w:tr w:rsidR="00F343DE" w14:paraId="530508A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5C1955FF" w14:textId="77777777" w:rsidR="00F343DE" w:rsidRPr="00D517A9" w:rsidRDefault="00F343DE" w:rsidP="00906EB2">
            <w:pPr>
              <w:snapToGrid w:val="0"/>
              <w:spacing w:before="60" w:after="60" w:line="240" w:lineRule="auto"/>
              <w:rPr>
                <w:szCs w:val="26"/>
              </w:rPr>
            </w:pPr>
            <w:r>
              <w:rPr>
                <w:b/>
                <w:szCs w:val="26"/>
              </w:rPr>
              <w:t xml:space="preserve">Hoàn cảnh sử dụng phụ (thay thế) trong trường hợp không thành công: </w:t>
            </w:r>
            <w:r>
              <w:rPr>
                <w:szCs w:val="26"/>
              </w:rPr>
              <w:t>Không có.</w:t>
            </w:r>
          </w:p>
        </w:tc>
      </w:tr>
      <w:tr w:rsidR="00F343DE" w14:paraId="520107E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0328DF09" w14:textId="77777777" w:rsidR="00F343DE" w:rsidRPr="003D3559" w:rsidRDefault="00F343DE" w:rsidP="00906EB2">
            <w:pPr>
              <w:snapToGrid w:val="0"/>
              <w:spacing w:before="60" w:after="60" w:line="240" w:lineRule="auto"/>
              <w:rPr>
                <w:szCs w:val="26"/>
              </w:rPr>
            </w:pPr>
            <w:r>
              <w:rPr>
                <w:b/>
                <w:szCs w:val="26"/>
              </w:rPr>
              <w:t>Hành động liên quan sẽ xảy ra khi Usecase kết thúc:</w:t>
            </w:r>
            <w:r>
              <w:rPr>
                <w:szCs w:val="26"/>
              </w:rPr>
              <w:t xml:space="preserve"> Không có.</w:t>
            </w:r>
          </w:p>
        </w:tc>
      </w:tr>
      <w:tr w:rsidR="00F343DE" w14:paraId="40E99553"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0C9811A5" w14:textId="77777777" w:rsidR="00F343DE" w:rsidRDefault="00F343DE" w:rsidP="00906EB2">
            <w:pPr>
              <w:snapToGrid w:val="0"/>
              <w:spacing w:before="60" w:after="60" w:line="240" w:lineRule="auto"/>
              <w:rPr>
                <w:szCs w:val="26"/>
              </w:rPr>
            </w:pPr>
            <w:r>
              <w:rPr>
                <w:b/>
                <w:szCs w:val="26"/>
              </w:rPr>
              <w:t>Các yêu cầu phi chức năng:</w:t>
            </w:r>
            <w:r>
              <w:rPr>
                <w:szCs w:val="26"/>
              </w:rPr>
              <w:t xml:space="preserve"> Không có</w:t>
            </w:r>
          </w:p>
        </w:tc>
      </w:tr>
    </w:tbl>
    <w:p w14:paraId="78C7FF60" w14:textId="77777777" w:rsidR="00F343DE" w:rsidRDefault="00F343DE" w:rsidP="00F343DE"/>
    <w:p w14:paraId="17BA3AA5" w14:textId="785B6CE9" w:rsidR="008924E0" w:rsidRDefault="008924E0" w:rsidP="00B4509A">
      <w:pPr>
        <w:pStyle w:val="Heading2"/>
      </w:pPr>
      <w:bookmarkStart w:id="534" w:name="_Toc22744062"/>
      <w:r>
        <w:lastRenderedPageBreak/>
        <w:t>Nhóm chức năng “Hỏi đáp”</w:t>
      </w:r>
      <w:bookmarkEnd w:id="534"/>
    </w:p>
    <w:p w14:paraId="259C1F85" w14:textId="795B6C96" w:rsidR="00906EB2" w:rsidRDefault="00906EB2" w:rsidP="00906EB2">
      <w:pPr>
        <w:pStyle w:val="Heading3"/>
      </w:pPr>
      <w:r>
        <w:t>Quản lý câu hỏi đáp</w:t>
      </w:r>
    </w:p>
    <w:p w14:paraId="2EA0B738" w14:textId="77777777" w:rsidR="00906EB2" w:rsidRDefault="00906EB2" w:rsidP="00941B88">
      <w:pPr>
        <w:pStyle w:val="UCName"/>
      </w:pPr>
      <w:bookmarkStart w:id="535" w:name="_Toc9505549"/>
      <w:bookmarkStart w:id="536" w:name="_Ref21902151"/>
      <w:bookmarkStart w:id="537" w:name="_Ref21902154"/>
      <w:bookmarkStart w:id="538" w:name="_Toc22744236"/>
      <w:r>
        <w:t>Xem danh sách các câu hỏi trong quản trị</w:t>
      </w:r>
      <w:bookmarkEnd w:id="535"/>
      <w:bookmarkEnd w:id="536"/>
      <w:bookmarkEnd w:id="537"/>
      <w:bookmarkEnd w:id="538"/>
    </w:p>
    <w:tbl>
      <w:tblPr>
        <w:tblW w:w="5000" w:type="pct"/>
        <w:tblLook w:val="0000" w:firstRow="0" w:lastRow="0" w:firstColumn="0" w:lastColumn="0" w:noHBand="0" w:noVBand="0"/>
      </w:tblPr>
      <w:tblGrid>
        <w:gridCol w:w="5212"/>
        <w:gridCol w:w="3805"/>
      </w:tblGrid>
      <w:tr w:rsidR="00906EB2" w:rsidRPr="00BF318E" w14:paraId="6D908D5A" w14:textId="77777777" w:rsidTr="00906EB2">
        <w:tc>
          <w:tcPr>
            <w:tcW w:w="2890" w:type="pct"/>
            <w:tcBorders>
              <w:top w:val="single" w:sz="4" w:space="0" w:color="000000"/>
              <w:left w:val="single" w:sz="4" w:space="0" w:color="000000"/>
              <w:bottom w:val="single" w:sz="4" w:space="0" w:color="000000"/>
            </w:tcBorders>
            <w:shd w:val="clear" w:color="auto" w:fill="auto"/>
          </w:tcPr>
          <w:p w14:paraId="66A1B55C"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Xem danh sách câu hỏi trong quản trị</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64B77857"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05A8752A" w14:textId="77777777" w:rsidTr="00906EB2">
        <w:tc>
          <w:tcPr>
            <w:tcW w:w="2890" w:type="pct"/>
            <w:tcBorders>
              <w:top w:val="single" w:sz="4" w:space="0" w:color="000000"/>
              <w:left w:val="single" w:sz="4" w:space="0" w:color="000000"/>
              <w:bottom w:val="single" w:sz="4" w:space="0" w:color="000000"/>
            </w:tcBorders>
            <w:shd w:val="clear" w:color="auto" w:fill="auto"/>
          </w:tcPr>
          <w:p w14:paraId="5D8B972D" w14:textId="4590A1C0"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4F337F53"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5B06BC6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AA36FDA" w14:textId="297E9318" w:rsidR="00906EB2" w:rsidRPr="00BF318E" w:rsidRDefault="00906EB2" w:rsidP="00906EB2">
            <w:pPr>
              <w:spacing w:before="60"/>
              <w:rPr>
                <w:szCs w:val="26"/>
              </w:rPr>
            </w:pPr>
            <w:r w:rsidRPr="00BF318E">
              <w:rPr>
                <w:b/>
                <w:szCs w:val="26"/>
              </w:rPr>
              <w:t xml:space="preserve">Mô tả Usecase: </w:t>
            </w:r>
            <w:r>
              <w:rPr>
                <w:szCs w:val="26"/>
              </w:rPr>
              <w:t>Cán bộ Cục CTS&amp;BMTT x</w:t>
            </w:r>
            <w:r>
              <w:t>em danh sách câu hỏi trong quản trị</w:t>
            </w:r>
          </w:p>
        </w:tc>
      </w:tr>
      <w:tr w:rsidR="00906EB2" w:rsidRPr="00BF318E" w14:paraId="43EB2F4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C75F2AA" w14:textId="0F94F250"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019FDDE4"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081E0F5"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Hiển thị danh sách các câu hỏi</w:t>
            </w:r>
          </w:p>
        </w:tc>
      </w:tr>
      <w:tr w:rsidR="00906EB2" w:rsidRPr="00BF318E" w14:paraId="276820C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D1020DC"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1EC97822" w14:textId="5F28A28B" w:rsidR="00906EB2" w:rsidRPr="00BF318E" w:rsidRDefault="00906EB2" w:rsidP="00843B83">
            <w:pPr>
              <w:pStyle w:val="ListParagraph"/>
              <w:numPr>
                <w:ilvl w:val="0"/>
                <w:numId w:val="157"/>
              </w:numPr>
              <w:spacing w:before="60" w:after="60" w:line="240" w:lineRule="auto"/>
              <w:rPr>
                <w:szCs w:val="26"/>
              </w:rPr>
            </w:pPr>
            <w:r>
              <w:rPr>
                <w:szCs w:val="26"/>
              </w:rPr>
              <w:t>Cán bộ Cục CTS&amp;BMTT truy cập vào chức năng [Theo dõi xử lý hỏi đáp]</w:t>
            </w:r>
          </w:p>
          <w:p w14:paraId="3212780F" w14:textId="77777777" w:rsidR="00906EB2" w:rsidRDefault="00906EB2" w:rsidP="00843B83">
            <w:pPr>
              <w:pStyle w:val="ListParagraph"/>
              <w:numPr>
                <w:ilvl w:val="0"/>
                <w:numId w:val="157"/>
              </w:numPr>
              <w:spacing w:before="60" w:after="60" w:line="240" w:lineRule="auto"/>
              <w:rPr>
                <w:szCs w:val="26"/>
              </w:rPr>
            </w:pPr>
            <w:r>
              <w:rPr>
                <w:szCs w:val="26"/>
              </w:rPr>
              <w:t>Hệ thống hiển thị danh sách các câu hỏi được sắp xếp theo thứ tự ngày hỏi mới nhất.</w:t>
            </w:r>
          </w:p>
          <w:p w14:paraId="0994AAC6" w14:textId="0C77083A" w:rsidR="00906EB2" w:rsidRPr="00BF318E" w:rsidRDefault="00906EB2" w:rsidP="00843B83">
            <w:pPr>
              <w:pStyle w:val="ListParagraph"/>
              <w:numPr>
                <w:ilvl w:val="0"/>
                <w:numId w:val="157"/>
              </w:numPr>
              <w:spacing w:before="60" w:after="60" w:line="240" w:lineRule="auto"/>
              <w:rPr>
                <w:szCs w:val="26"/>
              </w:rPr>
            </w:pPr>
            <w:r>
              <w:rPr>
                <w:szCs w:val="26"/>
              </w:rPr>
              <w:t xml:space="preserve">Cán bộ Cục CTS&amp;BMTT xem danh sách các câu hỏi </w:t>
            </w:r>
          </w:p>
        </w:tc>
      </w:tr>
      <w:tr w:rsidR="00906EB2" w:rsidRPr="00BF318E" w14:paraId="43A4A10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9A54068" w14:textId="19598835" w:rsidR="00906EB2" w:rsidRPr="006539C0" w:rsidRDefault="00906EB2" w:rsidP="00906EB2">
            <w:pPr>
              <w:snapToGrid w:val="0"/>
              <w:spacing w:before="60"/>
              <w:rPr>
                <w:szCs w:val="26"/>
              </w:rPr>
            </w:pPr>
            <w:r w:rsidRPr="00BF318E">
              <w:rPr>
                <w:b/>
                <w:szCs w:val="26"/>
              </w:rPr>
              <w:t xml:space="preserve">Hoàn cảnh sử dụng thành công cơ bản: </w:t>
            </w:r>
            <w:r>
              <w:rPr>
                <w:szCs w:val="26"/>
              </w:rPr>
              <w:t>Hiển thị danh sách các câu hỏi</w:t>
            </w:r>
          </w:p>
        </w:tc>
      </w:tr>
      <w:tr w:rsidR="00906EB2" w:rsidRPr="00BF318E" w14:paraId="3B4C9B8E"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DC1B1A8"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0284CA2C" w14:textId="5C2BDA10" w:rsidR="00906EB2" w:rsidRPr="00906EB2" w:rsidRDefault="00906EB2" w:rsidP="00906EB2">
            <w:pPr>
              <w:pStyle w:val="ListParagraph"/>
              <w:numPr>
                <w:ilvl w:val="0"/>
                <w:numId w:val="2"/>
              </w:numPr>
              <w:snapToGrid w:val="0"/>
              <w:spacing w:before="60" w:after="0" w:line="360" w:lineRule="auto"/>
              <w:jc w:val="left"/>
              <w:rPr>
                <w:rFonts w:cs="Times New Roman"/>
                <w:szCs w:val="26"/>
                <w:lang w:val="en-US"/>
              </w:rPr>
            </w:pPr>
            <w:r w:rsidRPr="002C7004">
              <w:rPr>
                <w:rFonts w:cs="Times New Roman"/>
                <w:szCs w:val="26"/>
                <w:lang w:val="en-US"/>
              </w:rPr>
              <w:t>Không có câu hỏi để hiển thị</w:t>
            </w:r>
            <w:r>
              <w:rPr>
                <w:rFonts w:cs="Times New Roman"/>
                <w:szCs w:val="26"/>
                <w:lang w:val="en-US"/>
              </w:rPr>
              <w:t>, hệ thống h</w:t>
            </w:r>
            <w:r w:rsidRPr="00906EB2">
              <w:rPr>
                <w:rFonts w:cs="Times New Roman"/>
                <w:szCs w:val="26"/>
                <w:lang w:val="en-US"/>
              </w:rPr>
              <w:t>iển thị dòng chữ “Không có câu hỏi.”</w:t>
            </w:r>
          </w:p>
        </w:tc>
      </w:tr>
      <w:tr w:rsidR="00906EB2" w:rsidRPr="00BF318E" w14:paraId="466617A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4F85874"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6BC0514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5A666BD"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4BFAEADB" w14:textId="77777777" w:rsidR="00906EB2" w:rsidRDefault="00906EB2" w:rsidP="00906EB2"/>
    <w:p w14:paraId="7410BA48" w14:textId="77777777" w:rsidR="00906EB2" w:rsidRDefault="00906EB2" w:rsidP="00941B88">
      <w:pPr>
        <w:pStyle w:val="UCName"/>
      </w:pPr>
      <w:bookmarkStart w:id="539" w:name="_Toc9505550"/>
      <w:bookmarkStart w:id="540" w:name="_Ref21902206"/>
      <w:bookmarkStart w:id="541" w:name="_Ref21902209"/>
      <w:bookmarkStart w:id="542" w:name="_Toc22744237"/>
      <w:r>
        <w:t>Tìm kiếm câu hỏi trong quản trị</w:t>
      </w:r>
      <w:bookmarkEnd w:id="539"/>
      <w:bookmarkEnd w:id="540"/>
      <w:bookmarkEnd w:id="541"/>
      <w:bookmarkEnd w:id="542"/>
    </w:p>
    <w:tbl>
      <w:tblPr>
        <w:tblW w:w="5000" w:type="pct"/>
        <w:tblLook w:val="0000" w:firstRow="0" w:lastRow="0" w:firstColumn="0" w:lastColumn="0" w:noHBand="0" w:noVBand="0"/>
      </w:tblPr>
      <w:tblGrid>
        <w:gridCol w:w="5212"/>
        <w:gridCol w:w="3805"/>
      </w:tblGrid>
      <w:tr w:rsidR="00906EB2" w:rsidRPr="00BF318E" w14:paraId="0C55F137" w14:textId="77777777" w:rsidTr="00906EB2">
        <w:tc>
          <w:tcPr>
            <w:tcW w:w="2890" w:type="pct"/>
            <w:tcBorders>
              <w:top w:val="single" w:sz="4" w:space="0" w:color="000000"/>
              <w:left w:val="single" w:sz="4" w:space="0" w:color="000000"/>
              <w:bottom w:val="single" w:sz="4" w:space="0" w:color="000000"/>
            </w:tcBorders>
            <w:shd w:val="clear" w:color="auto" w:fill="auto"/>
          </w:tcPr>
          <w:p w14:paraId="40C75D7C"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Tìm kiếm câu hỏi trong quản trị</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3B5A254E"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2B87A083" w14:textId="77777777" w:rsidTr="00906EB2">
        <w:tc>
          <w:tcPr>
            <w:tcW w:w="2890" w:type="pct"/>
            <w:tcBorders>
              <w:top w:val="single" w:sz="4" w:space="0" w:color="000000"/>
              <w:left w:val="single" w:sz="4" w:space="0" w:color="000000"/>
              <w:bottom w:val="single" w:sz="4" w:space="0" w:color="000000"/>
            </w:tcBorders>
            <w:shd w:val="clear" w:color="auto" w:fill="auto"/>
          </w:tcPr>
          <w:p w14:paraId="58137038" w14:textId="3FF735B9"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7CC4F8BF"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75E2A6F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D259570" w14:textId="448725A7" w:rsidR="00906EB2" w:rsidRPr="00BF318E" w:rsidRDefault="00906EB2" w:rsidP="00906EB2">
            <w:pPr>
              <w:spacing w:before="60"/>
              <w:rPr>
                <w:szCs w:val="26"/>
              </w:rPr>
            </w:pPr>
            <w:r w:rsidRPr="00BF318E">
              <w:rPr>
                <w:b/>
                <w:szCs w:val="26"/>
              </w:rPr>
              <w:t xml:space="preserve">Mô tả Usecase: </w:t>
            </w:r>
            <w:r>
              <w:rPr>
                <w:szCs w:val="26"/>
              </w:rPr>
              <w:t xml:space="preserve">Cán bộ Cục CTS&amp;BMTT </w:t>
            </w:r>
            <w:r>
              <w:t>tìm kiếm câu hỏi trong quản trị</w:t>
            </w:r>
          </w:p>
        </w:tc>
      </w:tr>
      <w:tr w:rsidR="00906EB2" w:rsidRPr="00BF318E" w14:paraId="3528249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32CB4FE" w14:textId="4689FA28"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0867233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01107DA"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Hiển thị danh sách các câu hỏi cần tìm kiếm</w:t>
            </w:r>
          </w:p>
        </w:tc>
      </w:tr>
      <w:tr w:rsidR="00906EB2" w:rsidRPr="00BF318E" w14:paraId="5FFDF29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7BED9D5"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6FB7ACF3" w14:textId="0415C2BD" w:rsidR="00906EB2" w:rsidRPr="00BF318E" w:rsidRDefault="00906EB2" w:rsidP="00843B83">
            <w:pPr>
              <w:pStyle w:val="ListParagraph"/>
              <w:numPr>
                <w:ilvl w:val="0"/>
                <w:numId w:val="158"/>
              </w:numPr>
              <w:spacing w:before="60" w:after="60" w:line="240" w:lineRule="auto"/>
              <w:rPr>
                <w:szCs w:val="26"/>
              </w:rPr>
            </w:pPr>
            <w:r>
              <w:rPr>
                <w:szCs w:val="26"/>
              </w:rPr>
              <w:lastRenderedPageBreak/>
              <w:t>Cán bộ Cục CTS&amp;BMTT truy cập vào chức năng [Theo dõi xử lý hỏi đáp]</w:t>
            </w:r>
          </w:p>
          <w:p w14:paraId="7472C7C2" w14:textId="77777777" w:rsidR="00906EB2" w:rsidRDefault="00906EB2" w:rsidP="00843B83">
            <w:pPr>
              <w:pStyle w:val="ListParagraph"/>
              <w:numPr>
                <w:ilvl w:val="0"/>
                <w:numId w:val="158"/>
              </w:numPr>
              <w:spacing w:before="60" w:after="60" w:line="240" w:lineRule="auto"/>
              <w:rPr>
                <w:szCs w:val="26"/>
              </w:rPr>
            </w:pPr>
            <w:r>
              <w:rPr>
                <w:szCs w:val="26"/>
              </w:rPr>
              <w:t>Hệ thống hiển thị danh sách các câu hỏi được sắp xếp theo thứ tự ngày hỏi mới nhất.</w:t>
            </w:r>
          </w:p>
          <w:p w14:paraId="72664374" w14:textId="1DF777B3" w:rsidR="00906EB2" w:rsidRDefault="00906EB2" w:rsidP="00843B83">
            <w:pPr>
              <w:pStyle w:val="ListParagraph"/>
              <w:numPr>
                <w:ilvl w:val="0"/>
                <w:numId w:val="158"/>
              </w:numPr>
              <w:spacing w:before="60" w:after="60" w:line="240" w:lineRule="auto"/>
              <w:rPr>
                <w:szCs w:val="26"/>
              </w:rPr>
            </w:pPr>
            <w:r>
              <w:rPr>
                <w:szCs w:val="26"/>
              </w:rPr>
              <w:t>Cán bộ Cục CTS&amp;BMTT chọn các tiêu chí để tìm kiế</w:t>
            </w:r>
            <w:r w:rsidR="002A19CD">
              <w:rPr>
                <w:szCs w:val="26"/>
              </w:rPr>
              <w:t>m và nhấn nút [Tìm kiếm], hệ thống tìm kiếm các câu hỏi phù hợp với tiêu chí tìm kiếm</w:t>
            </w:r>
          </w:p>
          <w:p w14:paraId="5B4E2568" w14:textId="61753CF4" w:rsidR="00906EB2" w:rsidRPr="00BF318E" w:rsidRDefault="00906EB2" w:rsidP="00843B83">
            <w:pPr>
              <w:pStyle w:val="ListParagraph"/>
              <w:numPr>
                <w:ilvl w:val="0"/>
                <w:numId w:val="158"/>
              </w:numPr>
              <w:spacing w:before="60" w:after="60" w:line="240" w:lineRule="auto"/>
              <w:rPr>
                <w:szCs w:val="26"/>
              </w:rPr>
            </w:pPr>
            <w:r>
              <w:rPr>
                <w:szCs w:val="26"/>
              </w:rPr>
              <w:t>Cán bộ Cục CTS&amp;BMTT xem danh sách các câu hỏi mà hệ thống tìm kiếm được theo các tiêu chí</w:t>
            </w:r>
          </w:p>
        </w:tc>
      </w:tr>
      <w:tr w:rsidR="00906EB2" w:rsidRPr="00BF318E" w14:paraId="2622921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C50E666"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36A39279" w14:textId="77777777" w:rsidR="00906EB2" w:rsidRPr="007E1863" w:rsidRDefault="00906EB2" w:rsidP="00906EB2">
            <w:pPr>
              <w:pStyle w:val="ListParagraph"/>
              <w:numPr>
                <w:ilvl w:val="0"/>
                <w:numId w:val="2"/>
              </w:numPr>
              <w:snapToGrid w:val="0"/>
              <w:spacing w:before="60" w:after="0" w:line="360" w:lineRule="auto"/>
              <w:jc w:val="left"/>
              <w:rPr>
                <w:rFonts w:cs="Times New Roman"/>
                <w:szCs w:val="26"/>
              </w:rPr>
            </w:pPr>
            <w:r>
              <w:rPr>
                <w:rFonts w:cs="Times New Roman"/>
                <w:szCs w:val="26"/>
                <w:lang w:val="en-US"/>
              </w:rPr>
              <w:t>Hiển thị danh sách các câu hỏi theo các tiêu chí tìm kiếm</w:t>
            </w:r>
          </w:p>
          <w:p w14:paraId="3C37075F" w14:textId="77777777" w:rsidR="00906EB2" w:rsidRPr="006539C0" w:rsidRDefault="00906EB2" w:rsidP="00906EB2">
            <w:pPr>
              <w:pStyle w:val="ListParagraph"/>
              <w:numPr>
                <w:ilvl w:val="0"/>
                <w:numId w:val="2"/>
              </w:numPr>
              <w:snapToGrid w:val="0"/>
              <w:spacing w:before="60" w:after="0" w:line="360" w:lineRule="auto"/>
              <w:jc w:val="left"/>
              <w:rPr>
                <w:rFonts w:cs="Times New Roman"/>
                <w:szCs w:val="26"/>
              </w:rPr>
            </w:pPr>
            <w:r>
              <w:rPr>
                <w:rFonts w:cs="Times New Roman"/>
                <w:szCs w:val="26"/>
                <w:lang w:val="en-US"/>
              </w:rPr>
              <w:t>Các nội dung đã nhập và chọn trong khung tìm kiếm vẫn được giữ lại.</w:t>
            </w:r>
          </w:p>
        </w:tc>
      </w:tr>
      <w:tr w:rsidR="00906EB2" w:rsidRPr="00BF318E" w14:paraId="6D981C6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74A65C1"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1C2E4CD8" w14:textId="77777777" w:rsidR="00906EB2" w:rsidRPr="00F10EF0" w:rsidRDefault="00906EB2" w:rsidP="00906EB2">
            <w:pPr>
              <w:pStyle w:val="ListParagraph"/>
              <w:numPr>
                <w:ilvl w:val="0"/>
                <w:numId w:val="2"/>
              </w:numPr>
              <w:snapToGrid w:val="0"/>
              <w:spacing w:before="60" w:after="0" w:line="360" w:lineRule="auto"/>
              <w:jc w:val="left"/>
              <w:rPr>
                <w:rFonts w:cs="Times New Roman"/>
                <w:szCs w:val="26"/>
                <w:lang w:val="en-US"/>
              </w:rPr>
            </w:pPr>
            <w:r w:rsidRPr="002C7004">
              <w:rPr>
                <w:rFonts w:cs="Times New Roman"/>
                <w:szCs w:val="26"/>
                <w:lang w:val="en-US"/>
              </w:rPr>
              <w:t>Không có câu hỏi để hiển thị:</w:t>
            </w:r>
          </w:p>
          <w:p w14:paraId="3746C8FF"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sidRPr="002C7004">
              <w:rPr>
                <w:rFonts w:cs="Times New Roman"/>
                <w:szCs w:val="26"/>
                <w:lang w:val="en-US"/>
              </w:rPr>
              <w:t>Hiển thị dòng chữ “Không có câu hỏi.”</w:t>
            </w:r>
          </w:p>
          <w:p w14:paraId="31999FE7"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Các nội dung đã nhập và chọn trong khung tìm kiếm vẫn được giữ lại.</w:t>
            </w:r>
          </w:p>
        </w:tc>
      </w:tr>
      <w:tr w:rsidR="00906EB2" w:rsidRPr="00BF318E" w14:paraId="7114638C"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F86CA86"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3454E67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63BEF37"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381A9376" w14:textId="77777777" w:rsidR="00906EB2" w:rsidRDefault="00906EB2" w:rsidP="00906EB2"/>
    <w:p w14:paraId="6E97F818" w14:textId="77777777" w:rsidR="00906EB2" w:rsidRDefault="00906EB2" w:rsidP="00941B88">
      <w:pPr>
        <w:pStyle w:val="UCName"/>
      </w:pPr>
      <w:bookmarkStart w:id="543" w:name="_Toc9505551"/>
      <w:bookmarkStart w:id="544" w:name="_Ref21902214"/>
      <w:bookmarkStart w:id="545" w:name="_Ref21902217"/>
      <w:bookmarkStart w:id="546" w:name="_Toc22744238"/>
      <w:r>
        <w:t>Tiếp nhận câu hỏi</w:t>
      </w:r>
      <w:bookmarkEnd w:id="543"/>
      <w:bookmarkEnd w:id="544"/>
      <w:bookmarkEnd w:id="545"/>
      <w:bookmarkEnd w:id="546"/>
    </w:p>
    <w:tbl>
      <w:tblPr>
        <w:tblW w:w="5000" w:type="pct"/>
        <w:tblLook w:val="0000" w:firstRow="0" w:lastRow="0" w:firstColumn="0" w:lastColumn="0" w:noHBand="0" w:noVBand="0"/>
      </w:tblPr>
      <w:tblGrid>
        <w:gridCol w:w="5212"/>
        <w:gridCol w:w="3805"/>
      </w:tblGrid>
      <w:tr w:rsidR="00906EB2" w:rsidRPr="00BF318E" w14:paraId="32022896" w14:textId="77777777" w:rsidTr="00906EB2">
        <w:tc>
          <w:tcPr>
            <w:tcW w:w="2890" w:type="pct"/>
            <w:tcBorders>
              <w:top w:val="single" w:sz="4" w:space="0" w:color="000000"/>
              <w:left w:val="single" w:sz="4" w:space="0" w:color="000000"/>
              <w:bottom w:val="single" w:sz="4" w:space="0" w:color="000000"/>
            </w:tcBorders>
            <w:shd w:val="clear" w:color="auto" w:fill="auto"/>
          </w:tcPr>
          <w:p w14:paraId="5715B5F1"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Tiếp nhận xử lý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76F1B6E3"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735814BD" w14:textId="77777777" w:rsidTr="00906EB2">
        <w:tc>
          <w:tcPr>
            <w:tcW w:w="2890" w:type="pct"/>
            <w:tcBorders>
              <w:top w:val="single" w:sz="4" w:space="0" w:color="000000"/>
              <w:left w:val="single" w:sz="4" w:space="0" w:color="000000"/>
              <w:bottom w:val="single" w:sz="4" w:space="0" w:color="000000"/>
            </w:tcBorders>
            <w:shd w:val="clear" w:color="auto" w:fill="auto"/>
          </w:tcPr>
          <w:p w14:paraId="17DBE1BB" w14:textId="2AFB3DC4"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696F713D"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1AD5F5A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5207FDD" w14:textId="7BAE5719" w:rsidR="00906EB2" w:rsidRPr="00BF318E" w:rsidRDefault="00906EB2" w:rsidP="00906EB2">
            <w:pPr>
              <w:spacing w:before="60"/>
              <w:rPr>
                <w:szCs w:val="26"/>
              </w:rPr>
            </w:pPr>
            <w:r w:rsidRPr="00BF318E">
              <w:rPr>
                <w:b/>
                <w:szCs w:val="26"/>
              </w:rPr>
              <w:t xml:space="preserve">Mô tả Usecase: </w:t>
            </w:r>
            <w:r>
              <w:rPr>
                <w:szCs w:val="26"/>
              </w:rPr>
              <w:t xml:space="preserve">Cán bộ Cục CTS&amp;BMTT </w:t>
            </w:r>
            <w:r>
              <w:t>tiếp nhận xử lý câu hỏi</w:t>
            </w:r>
          </w:p>
        </w:tc>
      </w:tr>
      <w:tr w:rsidR="00906EB2" w:rsidRPr="00BF318E" w14:paraId="754FA7A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D3E2CF6" w14:textId="24C49560"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2FE5AF54"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BE01DD8"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Câu hỏi ở trạng thái [</w:t>
            </w:r>
            <w:r>
              <w:t>Đang xử lý]</w:t>
            </w:r>
          </w:p>
        </w:tc>
      </w:tr>
      <w:tr w:rsidR="00906EB2" w:rsidRPr="00BF318E" w14:paraId="5703A69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983E469"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73DE6124" w14:textId="28693D03" w:rsidR="00906EB2" w:rsidRPr="00BF318E" w:rsidRDefault="00906EB2" w:rsidP="00843B83">
            <w:pPr>
              <w:pStyle w:val="ListParagraph"/>
              <w:numPr>
                <w:ilvl w:val="0"/>
                <w:numId w:val="159"/>
              </w:numPr>
              <w:spacing w:before="60" w:after="60" w:line="240" w:lineRule="auto"/>
              <w:rPr>
                <w:szCs w:val="26"/>
              </w:rPr>
            </w:pPr>
            <w:r>
              <w:rPr>
                <w:szCs w:val="26"/>
              </w:rPr>
              <w:t>Cán bộ Cục CTS&amp;BMTT truy cập vào chức năng [Theo dõi xử lý hỏi đáp]</w:t>
            </w:r>
          </w:p>
          <w:p w14:paraId="3541897B" w14:textId="77777777" w:rsidR="00906EB2" w:rsidRDefault="00906EB2" w:rsidP="00843B83">
            <w:pPr>
              <w:pStyle w:val="ListParagraph"/>
              <w:numPr>
                <w:ilvl w:val="0"/>
                <w:numId w:val="159"/>
              </w:numPr>
              <w:spacing w:before="60" w:after="60" w:line="240" w:lineRule="auto"/>
              <w:rPr>
                <w:szCs w:val="26"/>
              </w:rPr>
            </w:pPr>
            <w:r>
              <w:rPr>
                <w:szCs w:val="26"/>
              </w:rPr>
              <w:t>Hệ thống hiển thị danh sách các câu hỏi được sắp xếp theo thứ tự ngày hỏi mới nhất.</w:t>
            </w:r>
          </w:p>
          <w:p w14:paraId="2E4400A3" w14:textId="530915E8" w:rsidR="00906EB2" w:rsidRPr="00D9421D" w:rsidRDefault="00906EB2" w:rsidP="00843B83">
            <w:pPr>
              <w:pStyle w:val="ListParagraph"/>
              <w:numPr>
                <w:ilvl w:val="0"/>
                <w:numId w:val="159"/>
              </w:numPr>
              <w:spacing w:before="60" w:after="60" w:line="240" w:lineRule="auto"/>
              <w:rPr>
                <w:szCs w:val="26"/>
              </w:rPr>
            </w:pPr>
            <w:r>
              <w:rPr>
                <w:szCs w:val="26"/>
              </w:rPr>
              <w:t>Cán bộ Cục CTS&amp;BMTT chọn thao tác [Tiếp nhận câu hỏi] tại câu hỏi có tình trạng xử lý [</w:t>
            </w:r>
            <w:r w:rsidRPr="002A19CD">
              <w:rPr>
                <w:szCs w:val="26"/>
              </w:rPr>
              <w:t>Chờ tiếp nhận</w:t>
            </w:r>
            <w:r>
              <w:rPr>
                <w:szCs w:val="26"/>
              </w:rPr>
              <w:t>] hoặc [</w:t>
            </w:r>
            <w:r w:rsidRPr="002A19CD">
              <w:rPr>
                <w:szCs w:val="26"/>
              </w:rPr>
              <w:t>Đã hủy tiếp nhận xử lý].</w:t>
            </w:r>
          </w:p>
          <w:p w14:paraId="01D9359A" w14:textId="77777777" w:rsidR="00906EB2" w:rsidRPr="00D9421D" w:rsidRDefault="00906EB2" w:rsidP="00843B83">
            <w:pPr>
              <w:pStyle w:val="ListParagraph"/>
              <w:numPr>
                <w:ilvl w:val="0"/>
                <w:numId w:val="159"/>
              </w:numPr>
              <w:spacing w:before="60" w:after="60" w:line="240" w:lineRule="auto"/>
              <w:rPr>
                <w:szCs w:val="26"/>
              </w:rPr>
            </w:pPr>
            <w:r w:rsidRPr="002A19CD">
              <w:rPr>
                <w:szCs w:val="26"/>
              </w:rPr>
              <w:t>Hệ thống hiển thị Khung hiển thị thông tin câu hỏi.</w:t>
            </w:r>
          </w:p>
          <w:p w14:paraId="04E9F3E5" w14:textId="1F4BF03D" w:rsidR="00906EB2" w:rsidRDefault="00906EB2" w:rsidP="00843B83">
            <w:pPr>
              <w:pStyle w:val="ListParagraph"/>
              <w:numPr>
                <w:ilvl w:val="0"/>
                <w:numId w:val="159"/>
              </w:numPr>
              <w:spacing w:before="60" w:after="60" w:line="240" w:lineRule="auto"/>
              <w:rPr>
                <w:szCs w:val="26"/>
              </w:rPr>
            </w:pPr>
            <w:r>
              <w:rPr>
                <w:szCs w:val="26"/>
              </w:rPr>
              <w:t>Cán bộ Cục CTS&amp;BMTT xem nội dung của câu hỏi</w:t>
            </w:r>
          </w:p>
          <w:p w14:paraId="1E3E4C59" w14:textId="62692E69" w:rsidR="00906EB2" w:rsidRPr="00F06454" w:rsidRDefault="00906EB2" w:rsidP="00843B83">
            <w:pPr>
              <w:pStyle w:val="ListParagraph"/>
              <w:numPr>
                <w:ilvl w:val="0"/>
                <w:numId w:val="159"/>
              </w:numPr>
              <w:spacing w:before="60" w:after="60" w:line="240" w:lineRule="auto"/>
              <w:rPr>
                <w:szCs w:val="26"/>
              </w:rPr>
            </w:pPr>
            <w:r>
              <w:rPr>
                <w:szCs w:val="26"/>
              </w:rPr>
              <w:t>Cán bộ Cục CTS&amp;BMTT chọn [Tiếp nhận xử lý]</w:t>
            </w:r>
          </w:p>
        </w:tc>
      </w:tr>
      <w:tr w:rsidR="00906EB2" w:rsidRPr="00BF318E" w14:paraId="2CC070E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21C0A79"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48CAAAE9" w14:textId="77777777" w:rsidR="00906EB2" w:rsidRPr="00E25BFB" w:rsidRDefault="00906EB2" w:rsidP="00906EB2">
            <w:pPr>
              <w:pStyle w:val="ListParagraph"/>
              <w:numPr>
                <w:ilvl w:val="0"/>
                <w:numId w:val="2"/>
              </w:numPr>
              <w:snapToGrid w:val="0"/>
              <w:spacing w:before="60" w:after="0" w:line="360" w:lineRule="auto"/>
              <w:jc w:val="left"/>
              <w:rPr>
                <w:rFonts w:cs="Times New Roman"/>
                <w:szCs w:val="26"/>
              </w:rPr>
            </w:pPr>
            <w:r>
              <w:rPr>
                <w:szCs w:val="26"/>
              </w:rPr>
              <w:lastRenderedPageBreak/>
              <w:t xml:space="preserve">Câu hỏi ở </w:t>
            </w:r>
            <w:r>
              <w:rPr>
                <w:rFonts w:cs="Times New Roman"/>
                <w:szCs w:val="26"/>
                <w:lang w:val="en-US"/>
              </w:rPr>
              <w:t xml:space="preserve">tình trạng </w:t>
            </w:r>
            <w:r>
              <w:rPr>
                <w:szCs w:val="26"/>
                <w:lang w:val="en-US"/>
              </w:rPr>
              <w:t>xử lý</w:t>
            </w:r>
            <w:r>
              <w:rPr>
                <w:szCs w:val="26"/>
              </w:rPr>
              <w:t xml:space="preserve"> [</w:t>
            </w:r>
            <w:r>
              <w:t>Đang xử lý]</w:t>
            </w:r>
          </w:p>
          <w:p w14:paraId="220B7627" w14:textId="77777777" w:rsidR="00906EB2" w:rsidRPr="00E25BFB" w:rsidRDefault="00906EB2" w:rsidP="00906EB2">
            <w:pPr>
              <w:numPr>
                <w:ilvl w:val="0"/>
                <w:numId w:val="2"/>
              </w:numPr>
              <w:spacing w:before="60"/>
              <w:jc w:val="left"/>
              <w:rPr>
                <w:szCs w:val="26"/>
              </w:rPr>
            </w:pPr>
            <w:r>
              <w:t>Khung hiển thị thông tin câu hỏi tắt.</w:t>
            </w:r>
          </w:p>
        </w:tc>
      </w:tr>
      <w:tr w:rsidR="00906EB2" w:rsidRPr="00BF318E" w14:paraId="16034BF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DB88411"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5AAF6FD1" w14:textId="77777777" w:rsidR="00906EB2" w:rsidRPr="00AA48A9" w:rsidRDefault="00906EB2" w:rsidP="00906EB2">
            <w:pPr>
              <w:numPr>
                <w:ilvl w:val="0"/>
                <w:numId w:val="2"/>
              </w:numPr>
              <w:spacing w:before="60"/>
              <w:jc w:val="left"/>
              <w:rPr>
                <w:szCs w:val="26"/>
              </w:rPr>
            </w:pPr>
            <w:r>
              <w:rPr>
                <w:szCs w:val="26"/>
              </w:rPr>
              <w:t>Câu hỏi không thuộc tình trạng [</w:t>
            </w:r>
            <w:r>
              <w:t>Chờ tiếp nhận</w:t>
            </w:r>
            <w:r>
              <w:rPr>
                <w:szCs w:val="26"/>
              </w:rPr>
              <w:t>] hoặc [</w:t>
            </w:r>
            <w:r>
              <w:t>Đã hủy tiếp nhận xử lý]</w:t>
            </w:r>
            <w:r w:rsidRPr="00AA48A9">
              <w:rPr>
                <w:szCs w:val="26"/>
              </w:rPr>
              <w:t>:</w:t>
            </w:r>
          </w:p>
          <w:p w14:paraId="176197A5"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[Tiếp nhận câu hỏi]</w:t>
            </w:r>
          </w:p>
        </w:tc>
      </w:tr>
      <w:tr w:rsidR="00906EB2" w:rsidRPr="00BF318E" w14:paraId="68A1D8B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7851C78"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6D8D056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404F739"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5614DCAA" w14:textId="77777777" w:rsidR="00906EB2" w:rsidRDefault="00906EB2" w:rsidP="00906EB2"/>
    <w:p w14:paraId="79625207" w14:textId="77777777" w:rsidR="00906EB2" w:rsidRDefault="00906EB2" w:rsidP="00941B88">
      <w:pPr>
        <w:pStyle w:val="UCName"/>
      </w:pPr>
      <w:bookmarkStart w:id="547" w:name="_Toc9505552"/>
      <w:bookmarkStart w:id="548" w:name="_Ref21902222"/>
      <w:bookmarkStart w:id="549" w:name="_Ref21902227"/>
      <w:bookmarkStart w:id="550" w:name="_Toc22744239"/>
      <w:r>
        <w:t>Hủy tiếp nhận câu hỏi</w:t>
      </w:r>
      <w:bookmarkEnd w:id="547"/>
      <w:bookmarkEnd w:id="548"/>
      <w:bookmarkEnd w:id="549"/>
      <w:bookmarkEnd w:id="550"/>
    </w:p>
    <w:tbl>
      <w:tblPr>
        <w:tblW w:w="5000" w:type="pct"/>
        <w:tblLook w:val="0000" w:firstRow="0" w:lastRow="0" w:firstColumn="0" w:lastColumn="0" w:noHBand="0" w:noVBand="0"/>
      </w:tblPr>
      <w:tblGrid>
        <w:gridCol w:w="5212"/>
        <w:gridCol w:w="3805"/>
      </w:tblGrid>
      <w:tr w:rsidR="00906EB2" w:rsidRPr="00BF318E" w14:paraId="39381378" w14:textId="77777777" w:rsidTr="00906EB2">
        <w:tc>
          <w:tcPr>
            <w:tcW w:w="2890" w:type="pct"/>
            <w:tcBorders>
              <w:top w:val="single" w:sz="4" w:space="0" w:color="000000"/>
              <w:left w:val="single" w:sz="4" w:space="0" w:color="000000"/>
              <w:bottom w:val="single" w:sz="4" w:space="0" w:color="000000"/>
            </w:tcBorders>
            <w:shd w:val="clear" w:color="auto" w:fill="auto"/>
          </w:tcPr>
          <w:p w14:paraId="4BF1C270" w14:textId="77777777" w:rsidR="00906EB2" w:rsidRPr="00BF318E" w:rsidRDefault="00906EB2" w:rsidP="00906EB2">
            <w:pPr>
              <w:spacing w:before="60"/>
              <w:rPr>
                <w:szCs w:val="26"/>
              </w:rPr>
            </w:pPr>
            <w:r w:rsidRPr="00BF318E">
              <w:rPr>
                <w:b/>
                <w:szCs w:val="26"/>
              </w:rPr>
              <w:t>Tên Usecase:</w:t>
            </w:r>
            <w:r w:rsidRPr="00BF318E">
              <w:rPr>
                <w:szCs w:val="26"/>
              </w:rPr>
              <w:t xml:space="preserve"> </w:t>
            </w:r>
            <w:r>
              <w:rPr>
                <w:szCs w:val="26"/>
              </w:rPr>
              <w:t>Hủy t</w:t>
            </w:r>
            <w:r>
              <w:t>iếp nhận xử lý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4BD321C"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16853430" w14:textId="77777777" w:rsidTr="00906EB2">
        <w:tc>
          <w:tcPr>
            <w:tcW w:w="2890" w:type="pct"/>
            <w:tcBorders>
              <w:top w:val="single" w:sz="4" w:space="0" w:color="000000"/>
              <w:left w:val="single" w:sz="4" w:space="0" w:color="000000"/>
              <w:bottom w:val="single" w:sz="4" w:space="0" w:color="000000"/>
            </w:tcBorders>
            <w:shd w:val="clear" w:color="auto" w:fill="auto"/>
          </w:tcPr>
          <w:p w14:paraId="374FBE62" w14:textId="748AC2AF"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09477CA3"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36F3ADE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F2FC70B" w14:textId="7A2C7520" w:rsidR="00906EB2" w:rsidRPr="00BF318E" w:rsidRDefault="00906EB2" w:rsidP="00906EB2">
            <w:pPr>
              <w:spacing w:before="60"/>
              <w:rPr>
                <w:szCs w:val="26"/>
              </w:rPr>
            </w:pPr>
            <w:r w:rsidRPr="00BF318E">
              <w:rPr>
                <w:b/>
                <w:szCs w:val="26"/>
              </w:rPr>
              <w:t xml:space="preserve">Mô tả Usecase: </w:t>
            </w:r>
            <w:r>
              <w:rPr>
                <w:szCs w:val="26"/>
              </w:rPr>
              <w:t xml:space="preserve">Cán bộ Cục CTS&amp;BMTT hủy </w:t>
            </w:r>
            <w:r>
              <w:t>tiếp nhận xử lý câu hỏi</w:t>
            </w:r>
          </w:p>
        </w:tc>
      </w:tr>
      <w:tr w:rsidR="00906EB2" w:rsidRPr="00BF318E" w14:paraId="357D231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D63B756" w14:textId="1C763090"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6B3444F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CB87384" w14:textId="77777777" w:rsidR="00906EB2" w:rsidRPr="005357D4" w:rsidRDefault="00906EB2" w:rsidP="00906EB2">
            <w:r w:rsidRPr="00BF318E">
              <w:rPr>
                <w:b/>
                <w:szCs w:val="26"/>
              </w:rPr>
              <w:t xml:space="preserve">Điều kiện để kết thúc Usecase: </w:t>
            </w:r>
            <w:r>
              <w:rPr>
                <w:szCs w:val="26"/>
              </w:rPr>
              <w:t>Câu hỏi ở trạng thái [</w:t>
            </w:r>
            <w:r>
              <w:t>Đã hủy tiếp nhận xử lý]</w:t>
            </w:r>
          </w:p>
        </w:tc>
      </w:tr>
      <w:tr w:rsidR="00906EB2" w:rsidRPr="00BF318E" w14:paraId="0D4BC25E"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F47033C"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7253FB85" w14:textId="7C01FCE6" w:rsidR="00906EB2" w:rsidRPr="00BF318E" w:rsidRDefault="00906EB2" w:rsidP="00843B83">
            <w:pPr>
              <w:pStyle w:val="ListParagraph"/>
              <w:numPr>
                <w:ilvl w:val="0"/>
                <w:numId w:val="160"/>
              </w:numPr>
              <w:spacing w:before="60" w:after="60" w:line="240" w:lineRule="auto"/>
              <w:rPr>
                <w:szCs w:val="26"/>
              </w:rPr>
            </w:pPr>
            <w:r>
              <w:rPr>
                <w:szCs w:val="26"/>
              </w:rPr>
              <w:t>Cán bộ Cục CTS&amp;BMTT truy cập vào chức năng [Theo dõi xử lý hỏi đáp]</w:t>
            </w:r>
          </w:p>
          <w:p w14:paraId="1AE51EA5" w14:textId="77777777" w:rsidR="00906EB2" w:rsidRDefault="00906EB2" w:rsidP="00843B83">
            <w:pPr>
              <w:pStyle w:val="ListParagraph"/>
              <w:numPr>
                <w:ilvl w:val="0"/>
                <w:numId w:val="160"/>
              </w:numPr>
              <w:spacing w:before="60" w:after="60" w:line="240" w:lineRule="auto"/>
              <w:rPr>
                <w:szCs w:val="26"/>
              </w:rPr>
            </w:pPr>
            <w:r>
              <w:rPr>
                <w:szCs w:val="26"/>
              </w:rPr>
              <w:t>Hệ thống hiển thị danh sách các câu hỏi được sắp xếp theo thứ tự ngày hỏi mới nhất.</w:t>
            </w:r>
          </w:p>
          <w:p w14:paraId="62D56732" w14:textId="5EC145D4" w:rsidR="00906EB2" w:rsidRDefault="00906EB2" w:rsidP="00843B83">
            <w:pPr>
              <w:pStyle w:val="ListParagraph"/>
              <w:numPr>
                <w:ilvl w:val="0"/>
                <w:numId w:val="160"/>
              </w:numPr>
              <w:spacing w:before="60" w:after="60" w:line="240" w:lineRule="auto"/>
              <w:rPr>
                <w:szCs w:val="26"/>
              </w:rPr>
            </w:pPr>
            <w:r>
              <w:rPr>
                <w:szCs w:val="26"/>
              </w:rPr>
              <w:t>Cán bộ Cục CTS&amp;BMTT chọn thao tác [Tiếp nhận câu hỏi] tại câu hỏi có tình trạng xử lý [</w:t>
            </w:r>
            <w:r w:rsidRPr="002A19CD">
              <w:rPr>
                <w:szCs w:val="26"/>
              </w:rPr>
              <w:t>Chờ tiếp nhận</w:t>
            </w:r>
            <w:r>
              <w:rPr>
                <w:szCs w:val="26"/>
              </w:rPr>
              <w:t>]</w:t>
            </w:r>
          </w:p>
          <w:p w14:paraId="2FE4DF67" w14:textId="77777777" w:rsidR="00906EB2" w:rsidRDefault="00906EB2" w:rsidP="00843B83">
            <w:pPr>
              <w:pStyle w:val="ListParagraph"/>
              <w:numPr>
                <w:ilvl w:val="0"/>
                <w:numId w:val="160"/>
              </w:numPr>
              <w:spacing w:before="60" w:after="60" w:line="240" w:lineRule="auto"/>
              <w:rPr>
                <w:szCs w:val="26"/>
              </w:rPr>
            </w:pPr>
            <w:r w:rsidRPr="002A19CD">
              <w:rPr>
                <w:szCs w:val="26"/>
              </w:rPr>
              <w:t>Hệ thống hiển thị Khung hiển thị thông tin câu hỏi.</w:t>
            </w:r>
          </w:p>
          <w:p w14:paraId="7A5B3E04" w14:textId="2A6A7786" w:rsidR="00906EB2" w:rsidRDefault="00906EB2" w:rsidP="00843B83">
            <w:pPr>
              <w:pStyle w:val="ListParagraph"/>
              <w:numPr>
                <w:ilvl w:val="0"/>
                <w:numId w:val="160"/>
              </w:numPr>
              <w:spacing w:before="60" w:after="60" w:line="240" w:lineRule="auto"/>
              <w:rPr>
                <w:szCs w:val="26"/>
              </w:rPr>
            </w:pPr>
            <w:r>
              <w:rPr>
                <w:szCs w:val="26"/>
              </w:rPr>
              <w:t>Cán bộ Cục CTS&amp;BMTT xem nội dung của câu hỏi</w:t>
            </w:r>
          </w:p>
          <w:p w14:paraId="19672A39" w14:textId="0A39A0DA" w:rsidR="00906EB2" w:rsidRDefault="00906EB2" w:rsidP="00843B83">
            <w:pPr>
              <w:pStyle w:val="ListParagraph"/>
              <w:numPr>
                <w:ilvl w:val="0"/>
                <w:numId w:val="160"/>
              </w:numPr>
              <w:spacing w:before="60" w:after="60" w:line="240" w:lineRule="auto"/>
              <w:rPr>
                <w:szCs w:val="26"/>
              </w:rPr>
            </w:pPr>
            <w:r>
              <w:rPr>
                <w:szCs w:val="26"/>
              </w:rPr>
              <w:t>Cán bộ Cục CTS&amp;BMTT nhập lý do hủy tiếp nhận xử lý.</w:t>
            </w:r>
          </w:p>
          <w:p w14:paraId="25CB8F78" w14:textId="2C1EF9B0" w:rsidR="00906EB2" w:rsidRPr="00F06454" w:rsidRDefault="00906EB2" w:rsidP="00843B83">
            <w:pPr>
              <w:pStyle w:val="ListParagraph"/>
              <w:numPr>
                <w:ilvl w:val="0"/>
                <w:numId w:val="160"/>
              </w:numPr>
              <w:spacing w:before="60" w:after="60" w:line="240" w:lineRule="auto"/>
              <w:rPr>
                <w:szCs w:val="26"/>
              </w:rPr>
            </w:pPr>
            <w:r>
              <w:rPr>
                <w:szCs w:val="26"/>
              </w:rPr>
              <w:t>Cán bộ Cục CTS&amp;BMTT chọn [Hủy tiếp nhận xử lý]</w:t>
            </w:r>
          </w:p>
        </w:tc>
      </w:tr>
      <w:tr w:rsidR="00906EB2" w:rsidRPr="00BF318E" w14:paraId="0D53756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E6C4679"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0AD85DE3" w14:textId="77777777" w:rsidR="00906EB2" w:rsidRPr="00B05AD9" w:rsidRDefault="00906EB2" w:rsidP="00906EB2">
            <w:pPr>
              <w:pStyle w:val="ListParagraph"/>
              <w:numPr>
                <w:ilvl w:val="0"/>
                <w:numId w:val="2"/>
              </w:numPr>
              <w:snapToGrid w:val="0"/>
              <w:spacing w:before="60" w:after="0" w:line="360" w:lineRule="auto"/>
              <w:jc w:val="left"/>
              <w:rPr>
                <w:rFonts w:cs="Times New Roman"/>
                <w:szCs w:val="26"/>
              </w:rPr>
            </w:pPr>
            <w:r>
              <w:rPr>
                <w:szCs w:val="26"/>
              </w:rPr>
              <w:t xml:space="preserve">Câu hỏi ở </w:t>
            </w:r>
            <w:r>
              <w:rPr>
                <w:rFonts w:cs="Times New Roman"/>
                <w:szCs w:val="26"/>
                <w:lang w:val="en-US"/>
              </w:rPr>
              <w:t xml:space="preserve">tình trạng </w:t>
            </w:r>
            <w:r>
              <w:rPr>
                <w:szCs w:val="26"/>
                <w:lang w:val="en-US"/>
              </w:rPr>
              <w:t>xử lý</w:t>
            </w:r>
            <w:r>
              <w:rPr>
                <w:szCs w:val="26"/>
              </w:rPr>
              <w:t xml:space="preserve"> [</w:t>
            </w:r>
            <w:r>
              <w:t>Đã hủy tiếp nhận xử lý]</w:t>
            </w:r>
          </w:p>
          <w:p w14:paraId="29967D59" w14:textId="77777777" w:rsidR="00906EB2" w:rsidRPr="00B05AD9" w:rsidRDefault="00906EB2" w:rsidP="00906EB2">
            <w:pPr>
              <w:numPr>
                <w:ilvl w:val="0"/>
                <w:numId w:val="2"/>
              </w:numPr>
              <w:spacing w:before="60"/>
              <w:jc w:val="left"/>
              <w:rPr>
                <w:szCs w:val="26"/>
              </w:rPr>
            </w:pPr>
            <w:r>
              <w:t>Khung hiển thị thông tin câu hỏi tắt.</w:t>
            </w:r>
          </w:p>
        </w:tc>
      </w:tr>
      <w:tr w:rsidR="00906EB2" w:rsidRPr="00BF318E" w14:paraId="33A2B3DE"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5CCDC58"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2F2DFE93" w14:textId="77777777" w:rsidR="00906EB2" w:rsidRPr="00AA48A9" w:rsidRDefault="00906EB2" w:rsidP="00906EB2">
            <w:pPr>
              <w:numPr>
                <w:ilvl w:val="0"/>
                <w:numId w:val="2"/>
              </w:numPr>
              <w:spacing w:before="60"/>
              <w:jc w:val="left"/>
              <w:rPr>
                <w:szCs w:val="26"/>
              </w:rPr>
            </w:pPr>
            <w:r>
              <w:rPr>
                <w:szCs w:val="26"/>
              </w:rPr>
              <w:t>Câu hỏi không thuộc tình trạng [</w:t>
            </w:r>
            <w:r>
              <w:t>Chờ tiếp nhận</w:t>
            </w:r>
            <w:r>
              <w:rPr>
                <w:szCs w:val="26"/>
              </w:rPr>
              <w:t>]:</w:t>
            </w:r>
          </w:p>
          <w:p w14:paraId="128C28BE"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[Tiếp nhận câu hỏi]</w:t>
            </w:r>
          </w:p>
          <w:p w14:paraId="2603C49C" w14:textId="77777777" w:rsidR="00906EB2"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Không nhập lý do không tiếp nhận xử lý:</w:t>
            </w:r>
          </w:p>
          <w:p w14:paraId="799A685D"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lastRenderedPageBreak/>
              <w:t>Hiển thị bắt buộc phải nhập lý do không tiếp nhận xử lý (“Vui lòng nhập lý do không tiếp nhận xử lý.”)</w:t>
            </w:r>
          </w:p>
        </w:tc>
      </w:tr>
      <w:tr w:rsidR="00906EB2" w:rsidRPr="00BF318E" w14:paraId="080F0B8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3DB1DB3"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09C509F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43A4064"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671BB65F" w14:textId="77777777" w:rsidR="00906EB2" w:rsidRDefault="00906EB2" w:rsidP="00906EB2"/>
    <w:p w14:paraId="2D304775" w14:textId="77777777" w:rsidR="00906EB2" w:rsidRDefault="00906EB2" w:rsidP="00941B88">
      <w:pPr>
        <w:pStyle w:val="UCName"/>
      </w:pPr>
      <w:bookmarkStart w:id="551" w:name="_Toc9505553"/>
      <w:bookmarkStart w:id="552" w:name="_Ref21902232"/>
      <w:bookmarkStart w:id="553" w:name="_Ref21902235"/>
      <w:bookmarkStart w:id="554" w:name="_Toc22744240"/>
      <w:r>
        <w:t>Trả lời câu hỏi</w:t>
      </w:r>
      <w:bookmarkEnd w:id="551"/>
      <w:bookmarkEnd w:id="552"/>
      <w:bookmarkEnd w:id="553"/>
      <w:bookmarkEnd w:id="554"/>
    </w:p>
    <w:tbl>
      <w:tblPr>
        <w:tblW w:w="5000" w:type="pct"/>
        <w:tblLook w:val="0000" w:firstRow="0" w:lastRow="0" w:firstColumn="0" w:lastColumn="0" w:noHBand="0" w:noVBand="0"/>
      </w:tblPr>
      <w:tblGrid>
        <w:gridCol w:w="5212"/>
        <w:gridCol w:w="3805"/>
      </w:tblGrid>
      <w:tr w:rsidR="00906EB2" w:rsidRPr="00BF318E" w14:paraId="08367511" w14:textId="77777777" w:rsidTr="00906EB2">
        <w:tc>
          <w:tcPr>
            <w:tcW w:w="2890" w:type="pct"/>
            <w:tcBorders>
              <w:top w:val="single" w:sz="4" w:space="0" w:color="000000"/>
              <w:left w:val="single" w:sz="4" w:space="0" w:color="000000"/>
              <w:bottom w:val="single" w:sz="4" w:space="0" w:color="000000"/>
            </w:tcBorders>
            <w:shd w:val="clear" w:color="auto" w:fill="auto"/>
          </w:tcPr>
          <w:p w14:paraId="30323164" w14:textId="77777777" w:rsidR="00906EB2" w:rsidRPr="00BF318E" w:rsidRDefault="00906EB2" w:rsidP="00906EB2">
            <w:pPr>
              <w:spacing w:before="60"/>
              <w:rPr>
                <w:szCs w:val="26"/>
              </w:rPr>
            </w:pPr>
            <w:r w:rsidRPr="00BF318E">
              <w:rPr>
                <w:b/>
                <w:szCs w:val="26"/>
              </w:rPr>
              <w:t>Tên Usecase:</w:t>
            </w:r>
            <w:r w:rsidRPr="00BF318E">
              <w:rPr>
                <w:szCs w:val="26"/>
              </w:rPr>
              <w:t xml:space="preserve"> </w:t>
            </w:r>
            <w:r>
              <w:rPr>
                <w:szCs w:val="26"/>
              </w:rPr>
              <w:t>Trả lời</w:t>
            </w:r>
            <w:r>
              <w:t xml:space="preserve">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09D93A9"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447EAC6C" w14:textId="77777777" w:rsidTr="00906EB2">
        <w:tc>
          <w:tcPr>
            <w:tcW w:w="2890" w:type="pct"/>
            <w:tcBorders>
              <w:top w:val="single" w:sz="4" w:space="0" w:color="000000"/>
              <w:left w:val="single" w:sz="4" w:space="0" w:color="000000"/>
              <w:bottom w:val="single" w:sz="4" w:space="0" w:color="000000"/>
            </w:tcBorders>
            <w:shd w:val="clear" w:color="auto" w:fill="auto"/>
          </w:tcPr>
          <w:p w14:paraId="2C35C945" w14:textId="12466E25"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26772978"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635A877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AA97E2E" w14:textId="0F113DDC" w:rsidR="00906EB2" w:rsidRPr="00BF318E" w:rsidRDefault="00906EB2" w:rsidP="00906EB2">
            <w:pPr>
              <w:spacing w:before="60"/>
              <w:rPr>
                <w:szCs w:val="26"/>
              </w:rPr>
            </w:pPr>
            <w:r w:rsidRPr="00BF318E">
              <w:rPr>
                <w:b/>
                <w:szCs w:val="26"/>
              </w:rPr>
              <w:t xml:space="preserve">Mô tả Usecase: </w:t>
            </w:r>
            <w:r>
              <w:rPr>
                <w:szCs w:val="26"/>
              </w:rPr>
              <w:t>Cán bộ Cục CTS&amp;BMTT trả lời</w:t>
            </w:r>
            <w:r>
              <w:t xml:space="preserve"> câu hỏi</w:t>
            </w:r>
          </w:p>
        </w:tc>
      </w:tr>
      <w:tr w:rsidR="00906EB2" w:rsidRPr="00BF318E" w14:paraId="1EAFDA5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30C01DA" w14:textId="536221D4"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3B301034"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B573243" w14:textId="77777777" w:rsidR="00906EB2" w:rsidRPr="005357D4" w:rsidRDefault="00906EB2" w:rsidP="00906EB2">
            <w:r w:rsidRPr="00BF318E">
              <w:rPr>
                <w:b/>
                <w:szCs w:val="26"/>
              </w:rPr>
              <w:t xml:space="preserve">Điều kiện để kết thúc Usecase: </w:t>
            </w:r>
            <w:r>
              <w:rPr>
                <w:szCs w:val="26"/>
              </w:rPr>
              <w:t>Câu hỏi ở trạng thái [</w:t>
            </w:r>
            <w:r>
              <w:t>Đã trả lời]</w:t>
            </w:r>
          </w:p>
        </w:tc>
      </w:tr>
      <w:tr w:rsidR="00906EB2" w:rsidRPr="00BF318E" w14:paraId="063E5A2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DEA68E4"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64C6D009" w14:textId="26818CBA" w:rsidR="00906EB2" w:rsidRPr="00BF318E" w:rsidRDefault="00906EB2" w:rsidP="00843B83">
            <w:pPr>
              <w:pStyle w:val="ListParagraph"/>
              <w:numPr>
                <w:ilvl w:val="0"/>
                <w:numId w:val="161"/>
              </w:numPr>
              <w:spacing w:before="60" w:after="60" w:line="240" w:lineRule="auto"/>
              <w:rPr>
                <w:szCs w:val="26"/>
              </w:rPr>
            </w:pPr>
            <w:r>
              <w:rPr>
                <w:szCs w:val="26"/>
              </w:rPr>
              <w:t>Cán bộ Cục CTS&amp;BMTT truy cập vào chức năng [Theo dõi xử lý hỏi đáp]</w:t>
            </w:r>
          </w:p>
          <w:p w14:paraId="3A27E7F9" w14:textId="77777777" w:rsidR="00906EB2" w:rsidRDefault="00906EB2" w:rsidP="00843B83">
            <w:pPr>
              <w:pStyle w:val="ListParagraph"/>
              <w:numPr>
                <w:ilvl w:val="0"/>
                <w:numId w:val="161"/>
              </w:numPr>
              <w:spacing w:before="60" w:after="60" w:line="240" w:lineRule="auto"/>
              <w:rPr>
                <w:szCs w:val="26"/>
              </w:rPr>
            </w:pPr>
            <w:r>
              <w:rPr>
                <w:szCs w:val="26"/>
              </w:rPr>
              <w:t>Hệ thống hiển thị danh sách các câu hỏi được sắp xếp theo thứ tự ngày hỏi mới nhất.</w:t>
            </w:r>
          </w:p>
          <w:p w14:paraId="27FB1B38" w14:textId="577F39AE" w:rsidR="00906EB2" w:rsidRDefault="00906EB2" w:rsidP="00843B83">
            <w:pPr>
              <w:pStyle w:val="ListParagraph"/>
              <w:numPr>
                <w:ilvl w:val="0"/>
                <w:numId w:val="161"/>
              </w:numPr>
              <w:spacing w:before="60" w:after="60" w:line="240" w:lineRule="auto"/>
              <w:rPr>
                <w:szCs w:val="26"/>
              </w:rPr>
            </w:pPr>
            <w:r>
              <w:rPr>
                <w:szCs w:val="26"/>
              </w:rPr>
              <w:t>Cán bộ Cục CTS&amp;BMTT chọn thao tác [Trả lời câu hỏi] tại câu hỏi có tình trạng xử lý [</w:t>
            </w:r>
            <w:r w:rsidRPr="002A19CD">
              <w:rPr>
                <w:szCs w:val="26"/>
              </w:rPr>
              <w:t>Đang xử lý</w:t>
            </w:r>
            <w:r>
              <w:rPr>
                <w:szCs w:val="26"/>
              </w:rPr>
              <w:t>] hoặc câu hỏi có tình trạng xử lý [</w:t>
            </w:r>
            <w:r w:rsidRPr="002A19CD">
              <w:rPr>
                <w:szCs w:val="26"/>
              </w:rPr>
              <w:t>Đã trả lời] và trạng thái [Chưa xuất bản].</w:t>
            </w:r>
          </w:p>
          <w:p w14:paraId="674FEC10" w14:textId="666ADD9E" w:rsidR="00906EB2" w:rsidRDefault="00906EB2" w:rsidP="00843B83">
            <w:pPr>
              <w:pStyle w:val="ListParagraph"/>
              <w:numPr>
                <w:ilvl w:val="0"/>
                <w:numId w:val="161"/>
              </w:numPr>
              <w:spacing w:before="60" w:after="60" w:line="240" w:lineRule="auto"/>
              <w:rPr>
                <w:szCs w:val="26"/>
              </w:rPr>
            </w:pPr>
            <w:r>
              <w:rPr>
                <w:szCs w:val="26"/>
              </w:rPr>
              <w:t>Cán bộ Cục CTS&amp;BMTT xem nội dung của câu hỏi và nội dung trả lời (nếu có)</w:t>
            </w:r>
          </w:p>
          <w:p w14:paraId="00200EEA" w14:textId="77777777" w:rsidR="00906EB2" w:rsidRDefault="00906EB2" w:rsidP="00843B83">
            <w:pPr>
              <w:pStyle w:val="ListParagraph"/>
              <w:numPr>
                <w:ilvl w:val="0"/>
                <w:numId w:val="161"/>
              </w:numPr>
              <w:spacing w:before="60" w:after="60" w:line="240" w:lineRule="auto"/>
              <w:rPr>
                <w:szCs w:val="26"/>
              </w:rPr>
            </w:pPr>
            <w:r w:rsidRPr="002A19CD">
              <w:rPr>
                <w:szCs w:val="26"/>
              </w:rPr>
              <w:t>Hệ thống hiển thị Khung nhập thông tin trả lời.</w:t>
            </w:r>
          </w:p>
          <w:p w14:paraId="4DC12892" w14:textId="71ED01BB" w:rsidR="00906EB2" w:rsidRPr="00F06454" w:rsidRDefault="00906EB2" w:rsidP="00843B83">
            <w:pPr>
              <w:pStyle w:val="ListParagraph"/>
              <w:numPr>
                <w:ilvl w:val="0"/>
                <w:numId w:val="161"/>
              </w:numPr>
              <w:spacing w:before="60" w:after="60" w:line="240" w:lineRule="auto"/>
              <w:rPr>
                <w:szCs w:val="26"/>
              </w:rPr>
            </w:pPr>
            <w:r>
              <w:rPr>
                <w:szCs w:val="26"/>
              </w:rPr>
              <w:t>Cán bộ Cục CTS&amp;BMTT nhập thông tin câu trả lờ</w:t>
            </w:r>
            <w:r w:rsidR="002A19CD">
              <w:rPr>
                <w:szCs w:val="26"/>
              </w:rPr>
              <w:t xml:space="preserve">i và </w:t>
            </w:r>
            <w:r w:rsidR="002A19CD">
              <w:rPr>
                <w:szCs w:val="26"/>
                <w:lang w:val="en-US"/>
              </w:rPr>
              <w:t>c</w:t>
            </w:r>
            <w:r>
              <w:rPr>
                <w:szCs w:val="26"/>
              </w:rPr>
              <w:t>họn [Lưu lại và Xuất bản]</w:t>
            </w:r>
          </w:p>
        </w:tc>
      </w:tr>
      <w:tr w:rsidR="00906EB2" w:rsidRPr="00BF318E" w14:paraId="3817133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1167B31"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7680D087" w14:textId="77777777" w:rsidR="00906EB2" w:rsidRPr="00EE1553" w:rsidRDefault="00906EB2" w:rsidP="00906EB2">
            <w:pPr>
              <w:pStyle w:val="ListParagraph"/>
              <w:numPr>
                <w:ilvl w:val="0"/>
                <w:numId w:val="2"/>
              </w:numPr>
              <w:snapToGrid w:val="0"/>
              <w:spacing w:before="60" w:after="0" w:line="360" w:lineRule="auto"/>
              <w:jc w:val="left"/>
              <w:rPr>
                <w:rFonts w:cs="Times New Roman"/>
                <w:szCs w:val="26"/>
              </w:rPr>
            </w:pPr>
            <w:r>
              <w:rPr>
                <w:szCs w:val="26"/>
              </w:rPr>
              <w:t xml:space="preserve">Câu hỏi ở </w:t>
            </w:r>
            <w:r>
              <w:rPr>
                <w:szCs w:val="26"/>
                <w:lang w:val="en-US"/>
              </w:rPr>
              <w:t xml:space="preserve">tình </w:t>
            </w:r>
            <w:r>
              <w:rPr>
                <w:szCs w:val="26"/>
              </w:rPr>
              <w:t xml:space="preserve">trạng </w:t>
            </w:r>
            <w:r>
              <w:rPr>
                <w:szCs w:val="26"/>
                <w:lang w:val="en-US"/>
              </w:rPr>
              <w:t>xử lý</w:t>
            </w:r>
            <w:r>
              <w:rPr>
                <w:szCs w:val="26"/>
              </w:rPr>
              <w:t xml:space="preserve"> [</w:t>
            </w:r>
            <w:r>
              <w:t>Đã</w:t>
            </w:r>
            <w:r>
              <w:rPr>
                <w:lang w:val="en-US"/>
              </w:rPr>
              <w:t xml:space="preserve"> trả lời</w:t>
            </w:r>
            <w:r>
              <w:t>]</w:t>
            </w:r>
            <w:r>
              <w:rPr>
                <w:lang w:val="en-US"/>
              </w:rPr>
              <w:t xml:space="preserve"> và trạng thái [Đã xuất bản]</w:t>
            </w:r>
          </w:p>
          <w:p w14:paraId="46CCC10E" w14:textId="77777777" w:rsidR="00906EB2" w:rsidRPr="00EE1553" w:rsidRDefault="00906EB2" w:rsidP="00906EB2">
            <w:pPr>
              <w:numPr>
                <w:ilvl w:val="0"/>
                <w:numId w:val="2"/>
              </w:numPr>
              <w:spacing w:before="60"/>
              <w:jc w:val="left"/>
              <w:rPr>
                <w:szCs w:val="26"/>
              </w:rPr>
            </w:pPr>
            <w:r>
              <w:t>Khung nhập thông tin trả lời tắt.</w:t>
            </w:r>
          </w:p>
        </w:tc>
      </w:tr>
      <w:tr w:rsidR="00906EB2" w:rsidRPr="00BF318E" w14:paraId="63F06E7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8494314"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5D9F3A25" w14:textId="77777777" w:rsidR="00906EB2" w:rsidRPr="00AA48A9" w:rsidRDefault="00906EB2" w:rsidP="00906EB2">
            <w:pPr>
              <w:numPr>
                <w:ilvl w:val="0"/>
                <w:numId w:val="2"/>
              </w:numPr>
              <w:spacing w:before="60"/>
              <w:jc w:val="left"/>
              <w:rPr>
                <w:szCs w:val="26"/>
              </w:rPr>
            </w:pPr>
            <w:r>
              <w:rPr>
                <w:szCs w:val="26"/>
              </w:rPr>
              <w:t>Câu hỏi không thuộc tình trạng xử lý [</w:t>
            </w:r>
            <w:r>
              <w:t>Đang xử lý</w:t>
            </w:r>
            <w:r>
              <w:rPr>
                <w:szCs w:val="26"/>
              </w:rPr>
              <w:t>] hoặc câu hỏi có tình trạng xử lý [</w:t>
            </w:r>
            <w:r>
              <w:t>Đã trả lời] và trạng thái [Chưa xuất bản].</w:t>
            </w:r>
          </w:p>
          <w:p w14:paraId="40867C27"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[Trả lời câu hỏi]</w:t>
            </w:r>
          </w:p>
          <w:p w14:paraId="0255AE6D" w14:textId="371B8B02" w:rsidR="00906EB2"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Cán bộ Cục CTS&amp;BMTT nhấn nút [Lưu lại]:</w:t>
            </w:r>
          </w:p>
          <w:p w14:paraId="2C113F4D"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Chỉ lưu lại nội dung trả lời câu hỏi.</w:t>
            </w:r>
          </w:p>
          <w:p w14:paraId="2CB62D31"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lastRenderedPageBreak/>
              <w:t>Trạng thái xuất bản và tình trạng xử lý của câu hỏi không thay đổi</w:t>
            </w:r>
          </w:p>
        </w:tc>
      </w:tr>
      <w:tr w:rsidR="00906EB2" w:rsidRPr="00BF318E" w14:paraId="10FCF4C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9CAB7E1"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49C127D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3464490"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12227A04" w14:textId="77777777" w:rsidR="00906EB2" w:rsidRDefault="00906EB2" w:rsidP="00906EB2"/>
    <w:p w14:paraId="4FAF982F" w14:textId="77777777" w:rsidR="00906EB2" w:rsidRDefault="00906EB2" w:rsidP="00941B88">
      <w:pPr>
        <w:pStyle w:val="UCName"/>
      </w:pPr>
      <w:bookmarkStart w:id="555" w:name="_Toc9505554"/>
      <w:bookmarkStart w:id="556" w:name="_Ref21902241"/>
      <w:bookmarkStart w:id="557" w:name="_Ref21902244"/>
      <w:bookmarkStart w:id="558" w:name="_Toc22744241"/>
      <w:r>
        <w:t>Xuất bản câu hỏi</w:t>
      </w:r>
      <w:bookmarkEnd w:id="555"/>
      <w:bookmarkEnd w:id="556"/>
      <w:bookmarkEnd w:id="557"/>
      <w:bookmarkEnd w:id="558"/>
    </w:p>
    <w:tbl>
      <w:tblPr>
        <w:tblW w:w="5000" w:type="pct"/>
        <w:tblLook w:val="0000" w:firstRow="0" w:lastRow="0" w:firstColumn="0" w:lastColumn="0" w:noHBand="0" w:noVBand="0"/>
      </w:tblPr>
      <w:tblGrid>
        <w:gridCol w:w="5212"/>
        <w:gridCol w:w="3805"/>
      </w:tblGrid>
      <w:tr w:rsidR="00906EB2" w:rsidRPr="00BF318E" w14:paraId="161B1401" w14:textId="77777777" w:rsidTr="00906EB2">
        <w:tc>
          <w:tcPr>
            <w:tcW w:w="2890" w:type="pct"/>
            <w:tcBorders>
              <w:top w:val="single" w:sz="4" w:space="0" w:color="000000"/>
              <w:left w:val="single" w:sz="4" w:space="0" w:color="000000"/>
              <w:bottom w:val="single" w:sz="4" w:space="0" w:color="000000"/>
            </w:tcBorders>
            <w:shd w:val="clear" w:color="auto" w:fill="auto"/>
          </w:tcPr>
          <w:p w14:paraId="1E6E2DC6" w14:textId="77777777" w:rsidR="00906EB2" w:rsidRPr="00BF318E" w:rsidRDefault="00906EB2" w:rsidP="00906EB2">
            <w:pPr>
              <w:spacing w:before="60"/>
              <w:rPr>
                <w:szCs w:val="26"/>
              </w:rPr>
            </w:pPr>
            <w:r w:rsidRPr="00BF318E">
              <w:rPr>
                <w:b/>
                <w:szCs w:val="26"/>
              </w:rPr>
              <w:t>Tên Usecase:</w:t>
            </w:r>
            <w:r w:rsidRPr="00BF318E">
              <w:rPr>
                <w:szCs w:val="26"/>
              </w:rPr>
              <w:t xml:space="preserve"> </w:t>
            </w:r>
            <w:r>
              <w:rPr>
                <w:szCs w:val="26"/>
              </w:rPr>
              <w:t>Xuất bản</w:t>
            </w:r>
            <w:r>
              <w:t xml:space="preserve">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03DED196"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19755F97" w14:textId="77777777" w:rsidTr="00906EB2">
        <w:tc>
          <w:tcPr>
            <w:tcW w:w="2890" w:type="pct"/>
            <w:tcBorders>
              <w:top w:val="single" w:sz="4" w:space="0" w:color="000000"/>
              <w:left w:val="single" w:sz="4" w:space="0" w:color="000000"/>
              <w:bottom w:val="single" w:sz="4" w:space="0" w:color="000000"/>
            </w:tcBorders>
            <w:shd w:val="clear" w:color="auto" w:fill="auto"/>
          </w:tcPr>
          <w:p w14:paraId="27DB19CB" w14:textId="2F9916B2"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B7959C3"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3BABBE4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6E0DDDA" w14:textId="250F57B1" w:rsidR="00906EB2" w:rsidRPr="00BF318E" w:rsidRDefault="00906EB2" w:rsidP="00906EB2">
            <w:pPr>
              <w:spacing w:before="60"/>
              <w:rPr>
                <w:szCs w:val="26"/>
              </w:rPr>
            </w:pPr>
            <w:r w:rsidRPr="00BF318E">
              <w:rPr>
                <w:b/>
                <w:szCs w:val="26"/>
              </w:rPr>
              <w:t xml:space="preserve">Mô tả Usecase: </w:t>
            </w:r>
            <w:r>
              <w:rPr>
                <w:szCs w:val="26"/>
              </w:rPr>
              <w:t>Cán bộ Cục CTS&amp;BMTT xuất bản</w:t>
            </w:r>
            <w:r>
              <w:t xml:space="preserve"> câu hỏi</w:t>
            </w:r>
          </w:p>
        </w:tc>
      </w:tr>
      <w:tr w:rsidR="00906EB2" w:rsidRPr="00BF318E" w14:paraId="76CA19E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6B05C1A" w14:textId="23BE7E95"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252C77B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2507F32" w14:textId="77777777" w:rsidR="00906EB2" w:rsidRPr="005357D4" w:rsidRDefault="00906EB2" w:rsidP="00906EB2">
            <w:r w:rsidRPr="00BF318E">
              <w:rPr>
                <w:b/>
                <w:szCs w:val="26"/>
              </w:rPr>
              <w:t xml:space="preserve">Điều kiện để kết thúc Usecase: </w:t>
            </w:r>
            <w:r>
              <w:rPr>
                <w:szCs w:val="26"/>
              </w:rPr>
              <w:t>Câu hỏi ở trạng thái [</w:t>
            </w:r>
            <w:r>
              <w:t>Đã xuất bản]</w:t>
            </w:r>
          </w:p>
        </w:tc>
      </w:tr>
      <w:tr w:rsidR="00906EB2" w:rsidRPr="00BF318E" w14:paraId="6359DAD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5F92CBA"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3335AA79" w14:textId="63051C5F" w:rsidR="00906EB2" w:rsidRPr="00BF318E" w:rsidRDefault="00906EB2" w:rsidP="00843B83">
            <w:pPr>
              <w:pStyle w:val="ListParagraph"/>
              <w:numPr>
                <w:ilvl w:val="0"/>
                <w:numId w:val="162"/>
              </w:numPr>
              <w:spacing w:before="60" w:after="60" w:line="240" w:lineRule="auto"/>
              <w:rPr>
                <w:szCs w:val="26"/>
              </w:rPr>
            </w:pPr>
            <w:r>
              <w:rPr>
                <w:szCs w:val="26"/>
              </w:rPr>
              <w:t>Cán bộ Cục CTS&amp;BMTT truy cập vào chức năng [Theo dõi xử lý hỏi đáp]</w:t>
            </w:r>
          </w:p>
          <w:p w14:paraId="2CD9A1B3" w14:textId="77777777" w:rsidR="00906EB2" w:rsidRDefault="00906EB2" w:rsidP="00843B83">
            <w:pPr>
              <w:pStyle w:val="ListParagraph"/>
              <w:numPr>
                <w:ilvl w:val="0"/>
                <w:numId w:val="162"/>
              </w:numPr>
              <w:spacing w:before="60" w:after="60" w:line="240" w:lineRule="auto"/>
              <w:rPr>
                <w:szCs w:val="26"/>
              </w:rPr>
            </w:pPr>
            <w:r>
              <w:rPr>
                <w:szCs w:val="26"/>
              </w:rPr>
              <w:t>Hệ thống hiển thị danh sách các câu hỏi được sắp xếp theo thứ tự ngày hỏi mới nhất.</w:t>
            </w:r>
          </w:p>
          <w:p w14:paraId="341D1D48" w14:textId="635FB74B" w:rsidR="00906EB2" w:rsidRPr="00DF60AB" w:rsidRDefault="00906EB2" w:rsidP="00843B83">
            <w:pPr>
              <w:pStyle w:val="ListParagraph"/>
              <w:numPr>
                <w:ilvl w:val="0"/>
                <w:numId w:val="162"/>
              </w:numPr>
              <w:spacing w:before="60" w:after="60" w:line="240" w:lineRule="auto"/>
              <w:rPr>
                <w:szCs w:val="26"/>
              </w:rPr>
            </w:pPr>
            <w:r>
              <w:rPr>
                <w:szCs w:val="26"/>
              </w:rPr>
              <w:t xml:space="preserve">Cán bộ Cục CTS&amp;BMTT chọn thao tác [Xuất bản câu hỏi] tại câu hỏi có </w:t>
            </w:r>
            <w:r w:rsidRPr="002A19CD">
              <w:rPr>
                <w:szCs w:val="26"/>
              </w:rPr>
              <w:t>trạng thái [Chưa xuất bản] và tình trạng xử lý [Đang xử lý] hoặc [Đã trả lời]</w:t>
            </w:r>
          </w:p>
          <w:p w14:paraId="5BF9110C" w14:textId="77777777" w:rsidR="00906EB2" w:rsidRDefault="00906EB2" w:rsidP="00843B83">
            <w:pPr>
              <w:pStyle w:val="ListParagraph"/>
              <w:numPr>
                <w:ilvl w:val="0"/>
                <w:numId w:val="162"/>
              </w:numPr>
              <w:spacing w:before="60" w:after="60" w:line="240" w:lineRule="auto"/>
              <w:rPr>
                <w:szCs w:val="26"/>
              </w:rPr>
            </w:pPr>
            <w:r w:rsidRPr="002A19CD">
              <w:rPr>
                <w:szCs w:val="26"/>
              </w:rPr>
              <w:t>Hệ thống hiển thị Khung xác nhận thông tin.</w:t>
            </w:r>
          </w:p>
          <w:p w14:paraId="7D0FD48B" w14:textId="44223220" w:rsidR="00906EB2" w:rsidRPr="00670C70" w:rsidRDefault="00906EB2" w:rsidP="00843B83">
            <w:pPr>
              <w:pStyle w:val="ListParagraph"/>
              <w:numPr>
                <w:ilvl w:val="0"/>
                <w:numId w:val="162"/>
              </w:numPr>
              <w:spacing w:before="60" w:after="60" w:line="240" w:lineRule="auto"/>
              <w:rPr>
                <w:szCs w:val="26"/>
              </w:rPr>
            </w:pPr>
            <w:r>
              <w:rPr>
                <w:szCs w:val="26"/>
              </w:rPr>
              <w:t>Cán bộ Cục CTS&amp;BMTT chọn [Xuất bản câu hỏi]</w:t>
            </w:r>
          </w:p>
        </w:tc>
      </w:tr>
      <w:tr w:rsidR="00906EB2" w:rsidRPr="00BF318E" w14:paraId="5AF6A38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92E78F4"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56E2D73F" w14:textId="77777777" w:rsidR="00906EB2" w:rsidRPr="00DF60AB" w:rsidRDefault="00906EB2" w:rsidP="00906EB2">
            <w:pPr>
              <w:pStyle w:val="ListParagraph"/>
              <w:numPr>
                <w:ilvl w:val="0"/>
                <w:numId w:val="2"/>
              </w:numPr>
              <w:snapToGrid w:val="0"/>
              <w:spacing w:before="60" w:after="0" w:line="360" w:lineRule="auto"/>
              <w:jc w:val="left"/>
              <w:rPr>
                <w:rFonts w:cs="Times New Roman"/>
                <w:szCs w:val="26"/>
              </w:rPr>
            </w:pPr>
            <w:r>
              <w:rPr>
                <w:szCs w:val="26"/>
              </w:rPr>
              <w:t xml:space="preserve">Câu hỏi ở </w:t>
            </w:r>
            <w:r>
              <w:rPr>
                <w:lang w:val="en-US"/>
              </w:rPr>
              <w:t>trạng thái [Đã xuất bản]</w:t>
            </w:r>
          </w:p>
          <w:p w14:paraId="576864FA" w14:textId="77777777" w:rsidR="00906EB2" w:rsidRPr="006539C0" w:rsidRDefault="00906EB2" w:rsidP="00906EB2">
            <w:pPr>
              <w:pStyle w:val="ListParagraph"/>
              <w:numPr>
                <w:ilvl w:val="0"/>
                <w:numId w:val="2"/>
              </w:numPr>
              <w:snapToGrid w:val="0"/>
              <w:spacing w:before="60" w:after="0" w:line="360" w:lineRule="auto"/>
              <w:jc w:val="left"/>
              <w:rPr>
                <w:rFonts w:cs="Times New Roman"/>
                <w:szCs w:val="26"/>
              </w:rPr>
            </w:pPr>
            <w:r>
              <w:rPr>
                <w:lang w:val="en-US"/>
              </w:rPr>
              <w:t>Khung xác nhận thông tin tắt.</w:t>
            </w:r>
          </w:p>
        </w:tc>
      </w:tr>
      <w:tr w:rsidR="00906EB2" w:rsidRPr="00BF318E" w14:paraId="6C93944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2EC9B02"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0A036635" w14:textId="77777777" w:rsidR="00906EB2" w:rsidRPr="00670C70" w:rsidRDefault="00906EB2" w:rsidP="00906EB2">
            <w:pPr>
              <w:numPr>
                <w:ilvl w:val="0"/>
                <w:numId w:val="2"/>
              </w:numPr>
              <w:spacing w:before="60"/>
              <w:jc w:val="left"/>
              <w:rPr>
                <w:szCs w:val="26"/>
              </w:rPr>
            </w:pPr>
            <w:r>
              <w:rPr>
                <w:szCs w:val="26"/>
              </w:rPr>
              <w:t xml:space="preserve">Câu hỏi không thuộc </w:t>
            </w:r>
            <w:r>
              <w:t>trạng thái [Chưa xuất bản] và tình trạng xử lý [Đang xử lý] hoặc [Đã trả lời]:</w:t>
            </w:r>
          </w:p>
          <w:p w14:paraId="3F74C7DC"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[Xuất bản câu hỏi]</w:t>
            </w:r>
          </w:p>
          <w:p w14:paraId="7E241D22" w14:textId="17FFF9FA" w:rsidR="00906EB2"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Cán bộ Cục CTS&amp;BMTT nhấn nút [Hủy bỏ thao tác]:</w:t>
            </w:r>
          </w:p>
          <w:p w14:paraId="4A7E95DD"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Tắt khung hiển thị xác nhận</w:t>
            </w:r>
          </w:p>
          <w:p w14:paraId="75482A81"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Trạng thái xuất bản của câu hỏi không thay đổi</w:t>
            </w:r>
          </w:p>
        </w:tc>
      </w:tr>
      <w:tr w:rsidR="00906EB2" w:rsidRPr="00BF318E" w14:paraId="26C5281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4ACDDC8"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28DD441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49F9327"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4B8A092F" w14:textId="77777777" w:rsidR="00906EB2" w:rsidRDefault="00906EB2" w:rsidP="00906EB2"/>
    <w:p w14:paraId="098F4052" w14:textId="77777777" w:rsidR="00906EB2" w:rsidRDefault="00906EB2" w:rsidP="00941B88">
      <w:pPr>
        <w:pStyle w:val="UCName"/>
      </w:pPr>
      <w:bookmarkStart w:id="559" w:name="_Toc9505555"/>
      <w:bookmarkStart w:id="560" w:name="_Ref21902255"/>
      <w:bookmarkStart w:id="561" w:name="_Ref21902260"/>
      <w:bookmarkStart w:id="562" w:name="_Toc22744242"/>
      <w:r>
        <w:lastRenderedPageBreak/>
        <w:t>Hủy xuất bản câu hỏi</w:t>
      </w:r>
      <w:bookmarkEnd w:id="559"/>
      <w:bookmarkEnd w:id="560"/>
      <w:bookmarkEnd w:id="561"/>
      <w:bookmarkEnd w:id="562"/>
    </w:p>
    <w:tbl>
      <w:tblPr>
        <w:tblW w:w="5000" w:type="pct"/>
        <w:tblLook w:val="0000" w:firstRow="0" w:lastRow="0" w:firstColumn="0" w:lastColumn="0" w:noHBand="0" w:noVBand="0"/>
      </w:tblPr>
      <w:tblGrid>
        <w:gridCol w:w="5212"/>
        <w:gridCol w:w="3805"/>
      </w:tblGrid>
      <w:tr w:rsidR="00906EB2" w:rsidRPr="00BF318E" w14:paraId="3CB789CC" w14:textId="77777777" w:rsidTr="00906EB2">
        <w:tc>
          <w:tcPr>
            <w:tcW w:w="2890" w:type="pct"/>
            <w:tcBorders>
              <w:top w:val="single" w:sz="4" w:space="0" w:color="000000"/>
              <w:left w:val="single" w:sz="4" w:space="0" w:color="000000"/>
              <w:bottom w:val="single" w:sz="4" w:space="0" w:color="000000"/>
            </w:tcBorders>
            <w:shd w:val="clear" w:color="auto" w:fill="auto"/>
          </w:tcPr>
          <w:p w14:paraId="57A34103" w14:textId="77777777" w:rsidR="00906EB2" w:rsidRPr="00BF318E" w:rsidRDefault="00906EB2" w:rsidP="00906EB2">
            <w:pPr>
              <w:spacing w:before="60"/>
              <w:rPr>
                <w:szCs w:val="26"/>
              </w:rPr>
            </w:pPr>
            <w:r w:rsidRPr="00BF318E">
              <w:rPr>
                <w:b/>
                <w:szCs w:val="26"/>
              </w:rPr>
              <w:t>Tên Usecase:</w:t>
            </w:r>
            <w:r w:rsidRPr="00BF318E">
              <w:rPr>
                <w:szCs w:val="26"/>
              </w:rPr>
              <w:t xml:space="preserve"> </w:t>
            </w:r>
            <w:r>
              <w:rPr>
                <w:szCs w:val="26"/>
              </w:rPr>
              <w:t>Hủy xuất bản</w:t>
            </w:r>
            <w:r>
              <w:t xml:space="preserve">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2D01E4E9"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6CAAAE47" w14:textId="77777777" w:rsidTr="00906EB2">
        <w:tc>
          <w:tcPr>
            <w:tcW w:w="2890" w:type="pct"/>
            <w:tcBorders>
              <w:top w:val="single" w:sz="4" w:space="0" w:color="000000"/>
              <w:left w:val="single" w:sz="4" w:space="0" w:color="000000"/>
              <w:bottom w:val="single" w:sz="4" w:space="0" w:color="000000"/>
            </w:tcBorders>
            <w:shd w:val="clear" w:color="auto" w:fill="auto"/>
          </w:tcPr>
          <w:p w14:paraId="682E3811" w14:textId="0C004E62"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5029BFAA"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194BF63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AECCB9B" w14:textId="5D9639C8" w:rsidR="00906EB2" w:rsidRPr="00BF318E" w:rsidRDefault="00906EB2" w:rsidP="00906EB2">
            <w:pPr>
              <w:spacing w:before="60"/>
              <w:rPr>
                <w:szCs w:val="26"/>
              </w:rPr>
            </w:pPr>
            <w:r w:rsidRPr="00BF318E">
              <w:rPr>
                <w:b/>
                <w:szCs w:val="26"/>
              </w:rPr>
              <w:t xml:space="preserve">Mô tả Usecase: </w:t>
            </w:r>
            <w:r>
              <w:rPr>
                <w:szCs w:val="26"/>
              </w:rPr>
              <w:t>Cán bộ Cục CTS&amp;BMTT hủy xuất bản</w:t>
            </w:r>
            <w:r>
              <w:t xml:space="preserve"> câu hỏi</w:t>
            </w:r>
          </w:p>
        </w:tc>
      </w:tr>
      <w:tr w:rsidR="00906EB2" w:rsidRPr="00BF318E" w14:paraId="0D56D86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2316E08" w14:textId="3E41030E"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7246039C"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7B91420" w14:textId="77777777" w:rsidR="00906EB2" w:rsidRPr="005357D4" w:rsidRDefault="00906EB2" w:rsidP="00906EB2">
            <w:r w:rsidRPr="00BF318E">
              <w:rPr>
                <w:b/>
                <w:szCs w:val="26"/>
              </w:rPr>
              <w:t xml:space="preserve">Điều kiện để kết thúc Usecase: </w:t>
            </w:r>
            <w:r>
              <w:rPr>
                <w:szCs w:val="26"/>
              </w:rPr>
              <w:t>Câu hỏi ở trạng thái [</w:t>
            </w:r>
            <w:r>
              <w:t>Chưa xuất bản]</w:t>
            </w:r>
          </w:p>
        </w:tc>
      </w:tr>
      <w:tr w:rsidR="00906EB2" w:rsidRPr="00BF318E" w14:paraId="65E07FB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3057EC6"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04DD123A" w14:textId="43768A29" w:rsidR="00906EB2" w:rsidRPr="00BF318E" w:rsidRDefault="00906EB2" w:rsidP="00843B83">
            <w:pPr>
              <w:pStyle w:val="ListParagraph"/>
              <w:numPr>
                <w:ilvl w:val="0"/>
                <w:numId w:val="163"/>
              </w:numPr>
              <w:spacing w:before="60" w:after="60" w:line="240" w:lineRule="auto"/>
              <w:rPr>
                <w:szCs w:val="26"/>
              </w:rPr>
            </w:pPr>
            <w:r>
              <w:rPr>
                <w:szCs w:val="26"/>
              </w:rPr>
              <w:t>Cán bộ Cục CTS&amp;BMTT truy cập vào chức năng [Theo dõi xử lý hỏi đáp]</w:t>
            </w:r>
          </w:p>
          <w:p w14:paraId="3010F990" w14:textId="77777777" w:rsidR="00906EB2" w:rsidRDefault="00906EB2" w:rsidP="00843B83">
            <w:pPr>
              <w:pStyle w:val="ListParagraph"/>
              <w:numPr>
                <w:ilvl w:val="0"/>
                <w:numId w:val="163"/>
              </w:numPr>
              <w:spacing w:before="60" w:after="60" w:line="240" w:lineRule="auto"/>
              <w:rPr>
                <w:szCs w:val="26"/>
              </w:rPr>
            </w:pPr>
            <w:r>
              <w:rPr>
                <w:szCs w:val="26"/>
              </w:rPr>
              <w:t>Hệ thống hiển thị danh sách các câu hỏi được sắp xếp theo thứ tự ngày hỏi mới nhất.</w:t>
            </w:r>
          </w:p>
          <w:p w14:paraId="1642E684" w14:textId="33674D1A" w:rsidR="00906EB2" w:rsidRPr="00DF60AB" w:rsidRDefault="00906EB2" w:rsidP="00843B83">
            <w:pPr>
              <w:pStyle w:val="ListParagraph"/>
              <w:numPr>
                <w:ilvl w:val="0"/>
                <w:numId w:val="163"/>
              </w:numPr>
              <w:spacing w:before="60" w:after="60" w:line="240" w:lineRule="auto"/>
              <w:rPr>
                <w:szCs w:val="26"/>
              </w:rPr>
            </w:pPr>
            <w:r>
              <w:rPr>
                <w:szCs w:val="26"/>
              </w:rPr>
              <w:t xml:space="preserve">Cán bộ Cục CTS&amp;BMTT chọn thao tác [Hủy xuất bản câu hỏi] tại câu hỏi có </w:t>
            </w:r>
            <w:r w:rsidRPr="002A19CD">
              <w:rPr>
                <w:szCs w:val="26"/>
              </w:rPr>
              <w:t>trạng thái [Đã xuất bản] và có tình trạng xử lý [Đang xử lý] hoặc [Đã trả lời]</w:t>
            </w:r>
          </w:p>
          <w:p w14:paraId="1F921F0C" w14:textId="77777777" w:rsidR="00906EB2" w:rsidRDefault="00906EB2" w:rsidP="00843B83">
            <w:pPr>
              <w:pStyle w:val="ListParagraph"/>
              <w:numPr>
                <w:ilvl w:val="0"/>
                <w:numId w:val="163"/>
              </w:numPr>
              <w:spacing w:before="60" w:after="60" w:line="240" w:lineRule="auto"/>
              <w:rPr>
                <w:szCs w:val="26"/>
              </w:rPr>
            </w:pPr>
            <w:r w:rsidRPr="002A19CD">
              <w:rPr>
                <w:szCs w:val="26"/>
              </w:rPr>
              <w:t>Hệ thống hiển thị Khung xác nhận thông tin.</w:t>
            </w:r>
          </w:p>
          <w:p w14:paraId="43BDDD53" w14:textId="7CEF178C" w:rsidR="00906EB2" w:rsidRPr="00670C70" w:rsidRDefault="00906EB2" w:rsidP="00843B83">
            <w:pPr>
              <w:pStyle w:val="ListParagraph"/>
              <w:numPr>
                <w:ilvl w:val="0"/>
                <w:numId w:val="163"/>
              </w:numPr>
              <w:spacing w:before="60" w:after="60" w:line="240" w:lineRule="auto"/>
              <w:rPr>
                <w:szCs w:val="26"/>
              </w:rPr>
            </w:pPr>
            <w:r>
              <w:rPr>
                <w:szCs w:val="26"/>
              </w:rPr>
              <w:t>Cán bộ Cục CTS&amp;BMTT chọn [Hủy xuất bản câu hỏi]</w:t>
            </w:r>
          </w:p>
        </w:tc>
      </w:tr>
      <w:tr w:rsidR="00906EB2" w:rsidRPr="00BF318E" w14:paraId="6A24985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08FBD35"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555A8985" w14:textId="77777777" w:rsidR="00906EB2" w:rsidRPr="00DF60AB" w:rsidRDefault="00906EB2" w:rsidP="00906EB2">
            <w:pPr>
              <w:pStyle w:val="ListParagraph"/>
              <w:numPr>
                <w:ilvl w:val="0"/>
                <w:numId w:val="2"/>
              </w:numPr>
              <w:snapToGrid w:val="0"/>
              <w:spacing w:before="60" w:after="0" w:line="360" w:lineRule="auto"/>
              <w:jc w:val="left"/>
              <w:rPr>
                <w:rFonts w:cs="Times New Roman"/>
                <w:szCs w:val="26"/>
              </w:rPr>
            </w:pPr>
            <w:r>
              <w:rPr>
                <w:szCs w:val="26"/>
              </w:rPr>
              <w:t xml:space="preserve">Câu hỏi ở </w:t>
            </w:r>
            <w:r>
              <w:rPr>
                <w:lang w:val="en-US"/>
              </w:rPr>
              <w:t>trạng thái [Chưa xuất bản]</w:t>
            </w:r>
          </w:p>
          <w:p w14:paraId="0D5AA97B" w14:textId="77777777" w:rsidR="00906EB2" w:rsidRPr="006539C0" w:rsidRDefault="00906EB2" w:rsidP="00906EB2">
            <w:pPr>
              <w:pStyle w:val="ListParagraph"/>
              <w:numPr>
                <w:ilvl w:val="0"/>
                <w:numId w:val="2"/>
              </w:numPr>
              <w:snapToGrid w:val="0"/>
              <w:spacing w:before="60" w:after="0" w:line="360" w:lineRule="auto"/>
              <w:jc w:val="left"/>
              <w:rPr>
                <w:rFonts w:cs="Times New Roman"/>
                <w:szCs w:val="26"/>
              </w:rPr>
            </w:pPr>
            <w:r>
              <w:rPr>
                <w:lang w:val="en-US"/>
              </w:rPr>
              <w:t>Khung xác nhận thông tin tắt.</w:t>
            </w:r>
          </w:p>
        </w:tc>
      </w:tr>
      <w:tr w:rsidR="00906EB2" w:rsidRPr="00BF318E" w14:paraId="2276EA7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8F443F4"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6DDFAA06" w14:textId="77777777" w:rsidR="00906EB2" w:rsidRPr="00670C70" w:rsidRDefault="00906EB2" w:rsidP="00906EB2">
            <w:pPr>
              <w:numPr>
                <w:ilvl w:val="0"/>
                <w:numId w:val="2"/>
              </w:numPr>
              <w:spacing w:before="60"/>
              <w:jc w:val="left"/>
              <w:rPr>
                <w:szCs w:val="26"/>
              </w:rPr>
            </w:pPr>
            <w:r>
              <w:rPr>
                <w:szCs w:val="26"/>
              </w:rPr>
              <w:t xml:space="preserve">Câu hỏi không thuộc </w:t>
            </w:r>
            <w:r>
              <w:t>trạng thái [Đã xuất bản] và tình trạng xử lý [Đang xử lý] hoặc [Đã trả lời]:</w:t>
            </w:r>
          </w:p>
          <w:p w14:paraId="388AA5D6"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[Hủy xuất bản câu hỏi]</w:t>
            </w:r>
          </w:p>
          <w:p w14:paraId="3A08CDBF" w14:textId="42C2BF26" w:rsidR="00906EB2"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Cán bộ Cục CTS&amp;BMTT nhấn nút [Hủy bỏ thao tác]:</w:t>
            </w:r>
          </w:p>
          <w:p w14:paraId="7EC9EB67"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Tắt khung hiển thị xác nhận.</w:t>
            </w:r>
          </w:p>
          <w:p w14:paraId="2358D883"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Trạng thái xuất bản của câu hỏi không thay đổi.</w:t>
            </w:r>
          </w:p>
        </w:tc>
      </w:tr>
      <w:tr w:rsidR="00906EB2" w:rsidRPr="00BF318E" w14:paraId="4B02415C"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70CA427"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78BD593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092546B"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1314BD12" w14:textId="77777777" w:rsidR="00906EB2" w:rsidRDefault="00906EB2" w:rsidP="00906EB2"/>
    <w:p w14:paraId="1DA61B9B" w14:textId="77777777" w:rsidR="00906EB2" w:rsidRDefault="00906EB2" w:rsidP="00941B88">
      <w:pPr>
        <w:pStyle w:val="UCName"/>
      </w:pPr>
      <w:bookmarkStart w:id="563" w:name="_Toc9505556"/>
      <w:bookmarkStart w:id="564" w:name="_Ref21902267"/>
      <w:bookmarkStart w:id="565" w:name="_Ref21902270"/>
      <w:bookmarkStart w:id="566" w:name="_Toc22744243"/>
      <w:r>
        <w:t>Xem chi tiết nội dung câu hỏi trong quản trị</w:t>
      </w:r>
      <w:bookmarkEnd w:id="563"/>
      <w:bookmarkEnd w:id="564"/>
      <w:bookmarkEnd w:id="565"/>
      <w:bookmarkEnd w:id="566"/>
    </w:p>
    <w:tbl>
      <w:tblPr>
        <w:tblW w:w="5000" w:type="pct"/>
        <w:tblLook w:val="0000" w:firstRow="0" w:lastRow="0" w:firstColumn="0" w:lastColumn="0" w:noHBand="0" w:noVBand="0"/>
      </w:tblPr>
      <w:tblGrid>
        <w:gridCol w:w="5212"/>
        <w:gridCol w:w="3805"/>
      </w:tblGrid>
      <w:tr w:rsidR="00906EB2" w:rsidRPr="00BF318E" w14:paraId="608748BE" w14:textId="77777777" w:rsidTr="00906EB2">
        <w:tc>
          <w:tcPr>
            <w:tcW w:w="2890" w:type="pct"/>
            <w:tcBorders>
              <w:top w:val="single" w:sz="4" w:space="0" w:color="000000"/>
              <w:left w:val="single" w:sz="4" w:space="0" w:color="000000"/>
              <w:bottom w:val="single" w:sz="4" w:space="0" w:color="000000"/>
            </w:tcBorders>
            <w:shd w:val="clear" w:color="auto" w:fill="auto"/>
          </w:tcPr>
          <w:p w14:paraId="087DC867"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Xem chi tiết nội dung câu hỏi trong quản trị</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5C7DC8A5"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3FEFD996" w14:textId="77777777" w:rsidTr="00906EB2">
        <w:tc>
          <w:tcPr>
            <w:tcW w:w="2890" w:type="pct"/>
            <w:tcBorders>
              <w:top w:val="single" w:sz="4" w:space="0" w:color="000000"/>
              <w:left w:val="single" w:sz="4" w:space="0" w:color="000000"/>
              <w:bottom w:val="single" w:sz="4" w:space="0" w:color="000000"/>
            </w:tcBorders>
            <w:shd w:val="clear" w:color="auto" w:fill="auto"/>
          </w:tcPr>
          <w:p w14:paraId="40FE82F4" w14:textId="637D8C7A"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7EF2B3FC"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618343D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F7B1FE3" w14:textId="566E7BCA" w:rsidR="00906EB2" w:rsidRPr="00BF318E" w:rsidRDefault="00906EB2" w:rsidP="00906EB2">
            <w:pPr>
              <w:spacing w:before="60"/>
              <w:rPr>
                <w:szCs w:val="26"/>
              </w:rPr>
            </w:pPr>
            <w:r w:rsidRPr="00BF318E">
              <w:rPr>
                <w:b/>
                <w:szCs w:val="26"/>
              </w:rPr>
              <w:lastRenderedPageBreak/>
              <w:t xml:space="preserve">Mô tả Usecase: </w:t>
            </w:r>
            <w:r>
              <w:rPr>
                <w:szCs w:val="26"/>
              </w:rPr>
              <w:t xml:space="preserve">Cán bộ Cục CTS&amp;BMTT </w:t>
            </w:r>
            <w:r>
              <w:t>xem chi tiết nội dung câu hỏi trong quản trị</w:t>
            </w:r>
          </w:p>
        </w:tc>
      </w:tr>
      <w:tr w:rsidR="00906EB2" w:rsidRPr="00BF318E" w14:paraId="295EF8B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3CEA364" w14:textId="14E11B9F"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0F2CB67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B783F99"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 xml:space="preserve">Hiển thị </w:t>
            </w:r>
            <w:r>
              <w:t xml:space="preserve">chi tiết nội dung </w:t>
            </w:r>
            <w:r>
              <w:rPr>
                <w:szCs w:val="26"/>
              </w:rPr>
              <w:t>câu hỏi</w:t>
            </w:r>
          </w:p>
        </w:tc>
      </w:tr>
      <w:tr w:rsidR="00906EB2" w:rsidRPr="00BF318E" w14:paraId="73D045A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1618E16"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5694B011" w14:textId="1E8AEE67" w:rsidR="00906EB2" w:rsidRPr="00BF318E" w:rsidRDefault="00906EB2" w:rsidP="00843B83">
            <w:pPr>
              <w:pStyle w:val="ListParagraph"/>
              <w:numPr>
                <w:ilvl w:val="0"/>
                <w:numId w:val="164"/>
              </w:numPr>
              <w:spacing w:before="60" w:after="60" w:line="240" w:lineRule="auto"/>
              <w:rPr>
                <w:szCs w:val="26"/>
              </w:rPr>
            </w:pPr>
            <w:r>
              <w:rPr>
                <w:szCs w:val="26"/>
              </w:rPr>
              <w:t>Cán bộ Cục CTS&amp;BMTT truy cập vào chức năng [Theo dõi xử lý hỏi đáp]</w:t>
            </w:r>
          </w:p>
          <w:p w14:paraId="2133605B" w14:textId="77777777" w:rsidR="00906EB2" w:rsidRDefault="00906EB2" w:rsidP="00843B83">
            <w:pPr>
              <w:pStyle w:val="ListParagraph"/>
              <w:numPr>
                <w:ilvl w:val="0"/>
                <w:numId w:val="164"/>
              </w:numPr>
              <w:spacing w:before="60" w:after="60" w:line="240" w:lineRule="auto"/>
              <w:rPr>
                <w:szCs w:val="26"/>
              </w:rPr>
            </w:pPr>
            <w:r>
              <w:rPr>
                <w:szCs w:val="26"/>
              </w:rPr>
              <w:t>Hệ thống hiển thị danh sách các câu hỏi được sắp xếp theo thứ tự ngày hỏi mới nhất.</w:t>
            </w:r>
          </w:p>
          <w:p w14:paraId="4B045747" w14:textId="42FBBB4F" w:rsidR="00906EB2" w:rsidRDefault="00906EB2" w:rsidP="00843B83">
            <w:pPr>
              <w:pStyle w:val="ListParagraph"/>
              <w:numPr>
                <w:ilvl w:val="0"/>
                <w:numId w:val="164"/>
              </w:numPr>
              <w:spacing w:before="60" w:after="60" w:line="240" w:lineRule="auto"/>
              <w:rPr>
                <w:szCs w:val="26"/>
              </w:rPr>
            </w:pPr>
            <w:r>
              <w:rPr>
                <w:szCs w:val="26"/>
              </w:rPr>
              <w:t>Cán bộ Cục CTS&amp;BMTT chọn [Xem chi tiết câu hỏi đáp] tại câu hỏi có trạng thái [Đã xuất bản] và tình trạng [Đã trả lời]</w:t>
            </w:r>
          </w:p>
          <w:p w14:paraId="00951EEE" w14:textId="11A6918D" w:rsidR="00906EB2" w:rsidRPr="00BF318E" w:rsidRDefault="00906EB2" w:rsidP="00843B83">
            <w:pPr>
              <w:pStyle w:val="ListParagraph"/>
              <w:numPr>
                <w:ilvl w:val="0"/>
                <w:numId w:val="164"/>
              </w:numPr>
              <w:spacing w:before="60" w:after="60" w:line="240" w:lineRule="auto"/>
              <w:rPr>
                <w:szCs w:val="26"/>
              </w:rPr>
            </w:pPr>
            <w:r>
              <w:rPr>
                <w:szCs w:val="26"/>
              </w:rPr>
              <w:t>Cán bộ Cục CTS&amp;BMTT xem thông tin câu hỏi và thông tin câu trả lời</w:t>
            </w:r>
          </w:p>
        </w:tc>
      </w:tr>
      <w:tr w:rsidR="00906EB2" w:rsidRPr="00BF318E" w14:paraId="5ABACFE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80D3CE4"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4EE5A369" w14:textId="77777777" w:rsidR="00906EB2" w:rsidRPr="006539C0" w:rsidRDefault="00906EB2" w:rsidP="00906EB2">
            <w:pPr>
              <w:pStyle w:val="ListParagraph"/>
              <w:numPr>
                <w:ilvl w:val="0"/>
                <w:numId w:val="2"/>
              </w:numPr>
              <w:snapToGrid w:val="0"/>
              <w:spacing w:before="60" w:after="0" w:line="360" w:lineRule="auto"/>
              <w:jc w:val="left"/>
              <w:rPr>
                <w:rFonts w:cs="Times New Roman"/>
                <w:szCs w:val="26"/>
              </w:rPr>
            </w:pPr>
            <w:r>
              <w:rPr>
                <w:rFonts w:cs="Times New Roman"/>
                <w:szCs w:val="26"/>
                <w:lang w:val="en-US"/>
              </w:rPr>
              <w:t>Hiển thị nội dung chi tiết của câu hỏi</w:t>
            </w:r>
          </w:p>
        </w:tc>
      </w:tr>
      <w:tr w:rsidR="00906EB2" w:rsidRPr="00BF318E" w14:paraId="1B4FDBD3"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BC6CC2D"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2493AC79" w14:textId="77777777" w:rsidR="00906EB2" w:rsidRPr="00F10EF0"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Câu hỏi không thuộc trạng thái [Đã xuất bản] và tình trạng [Câu hỏi đã trả lời]</w:t>
            </w:r>
            <w:r w:rsidRPr="002C7004">
              <w:rPr>
                <w:rFonts w:cs="Times New Roman"/>
                <w:szCs w:val="26"/>
                <w:lang w:val="en-US"/>
              </w:rPr>
              <w:t>:</w:t>
            </w:r>
          </w:p>
          <w:p w14:paraId="504C546E"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[Xem chi tiết câu hỏi đáp]</w:t>
            </w:r>
          </w:p>
        </w:tc>
      </w:tr>
      <w:tr w:rsidR="00906EB2" w:rsidRPr="00BF318E" w14:paraId="5DB312E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1B0FBA7"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183D510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9E81A14"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035A3245" w14:textId="77777777" w:rsidR="00906EB2" w:rsidRDefault="00906EB2" w:rsidP="00906EB2"/>
    <w:p w14:paraId="36472170" w14:textId="77777777" w:rsidR="00906EB2" w:rsidRDefault="00906EB2" w:rsidP="00941B88">
      <w:pPr>
        <w:pStyle w:val="UCName"/>
      </w:pPr>
      <w:bookmarkStart w:id="567" w:name="_Ref21902279"/>
      <w:bookmarkStart w:id="568" w:name="_Ref21902286"/>
      <w:bookmarkStart w:id="569" w:name="_Toc22744244"/>
      <w:r>
        <w:t>Chọn câu hỏi thường gặp</w:t>
      </w:r>
      <w:bookmarkEnd w:id="567"/>
      <w:bookmarkEnd w:id="568"/>
      <w:bookmarkEnd w:id="569"/>
    </w:p>
    <w:tbl>
      <w:tblPr>
        <w:tblW w:w="5000" w:type="pct"/>
        <w:tblLook w:val="0000" w:firstRow="0" w:lastRow="0" w:firstColumn="0" w:lastColumn="0" w:noHBand="0" w:noVBand="0"/>
      </w:tblPr>
      <w:tblGrid>
        <w:gridCol w:w="5212"/>
        <w:gridCol w:w="3805"/>
      </w:tblGrid>
      <w:tr w:rsidR="00906EB2" w:rsidRPr="00BF318E" w14:paraId="102AF69D" w14:textId="77777777" w:rsidTr="00906EB2">
        <w:tc>
          <w:tcPr>
            <w:tcW w:w="2890" w:type="pct"/>
            <w:tcBorders>
              <w:top w:val="single" w:sz="4" w:space="0" w:color="000000"/>
              <w:left w:val="single" w:sz="4" w:space="0" w:color="000000"/>
              <w:bottom w:val="single" w:sz="4" w:space="0" w:color="000000"/>
            </w:tcBorders>
            <w:shd w:val="clear" w:color="auto" w:fill="auto"/>
          </w:tcPr>
          <w:p w14:paraId="61DA8B25"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Chọn câu hỏi thường gặp</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818F2E5"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4A03B26F" w14:textId="77777777" w:rsidTr="00906EB2">
        <w:tc>
          <w:tcPr>
            <w:tcW w:w="2890" w:type="pct"/>
            <w:tcBorders>
              <w:top w:val="single" w:sz="4" w:space="0" w:color="000000"/>
              <w:left w:val="single" w:sz="4" w:space="0" w:color="000000"/>
              <w:bottom w:val="single" w:sz="4" w:space="0" w:color="000000"/>
            </w:tcBorders>
            <w:shd w:val="clear" w:color="auto" w:fill="auto"/>
          </w:tcPr>
          <w:p w14:paraId="5B439A15" w14:textId="0117722F"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4B7B088C"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79F2316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AE1226C" w14:textId="18A4346F" w:rsidR="00906EB2" w:rsidRPr="00BF318E" w:rsidRDefault="00906EB2" w:rsidP="00906EB2">
            <w:pPr>
              <w:spacing w:before="60"/>
              <w:rPr>
                <w:szCs w:val="26"/>
              </w:rPr>
            </w:pPr>
            <w:r w:rsidRPr="00BF318E">
              <w:rPr>
                <w:b/>
                <w:szCs w:val="26"/>
              </w:rPr>
              <w:t xml:space="preserve">Mô tả Usecase: </w:t>
            </w:r>
            <w:r>
              <w:rPr>
                <w:szCs w:val="26"/>
              </w:rPr>
              <w:t xml:space="preserve">Cán bộ Cục CTS&amp;BMTT </w:t>
            </w:r>
            <w:r>
              <w:t>chọn câu hỏi thường gặp</w:t>
            </w:r>
          </w:p>
        </w:tc>
      </w:tr>
      <w:tr w:rsidR="00906EB2" w:rsidRPr="00BF318E" w14:paraId="3A1A205C"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B5DD751" w14:textId="77777777"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Có câu hỏi trong chức năng [Theo dõi xử lý hỏi đáp] và đã được [tiếp nhận xử lý]</w:t>
            </w:r>
          </w:p>
        </w:tc>
      </w:tr>
      <w:tr w:rsidR="00906EB2" w:rsidRPr="00BF318E" w14:paraId="2CAC7A7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7582C69"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Câu hỏi được chọn là câu hỏi thường gặp</w:t>
            </w:r>
          </w:p>
        </w:tc>
      </w:tr>
      <w:tr w:rsidR="00906EB2" w:rsidRPr="00BF318E" w14:paraId="148BA89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FE2AAD3"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65C05610" w14:textId="2E498494" w:rsidR="00906EB2" w:rsidRPr="00BF318E" w:rsidRDefault="00906EB2" w:rsidP="00843B83">
            <w:pPr>
              <w:pStyle w:val="ListParagraph"/>
              <w:numPr>
                <w:ilvl w:val="0"/>
                <w:numId w:val="165"/>
              </w:numPr>
              <w:spacing w:before="60" w:after="60" w:line="240" w:lineRule="auto"/>
              <w:rPr>
                <w:szCs w:val="26"/>
              </w:rPr>
            </w:pPr>
            <w:r>
              <w:rPr>
                <w:szCs w:val="26"/>
              </w:rPr>
              <w:t>Cán bộ Cục CTS&amp;BMTT truy cập vào chức năng [Theo dõi xử lý hỏi đáp]</w:t>
            </w:r>
          </w:p>
          <w:p w14:paraId="1EB295EE" w14:textId="77777777" w:rsidR="00906EB2" w:rsidRDefault="00906EB2" w:rsidP="00843B83">
            <w:pPr>
              <w:pStyle w:val="ListParagraph"/>
              <w:numPr>
                <w:ilvl w:val="0"/>
                <w:numId w:val="165"/>
              </w:numPr>
              <w:spacing w:before="60" w:after="60" w:line="240" w:lineRule="auto"/>
              <w:rPr>
                <w:szCs w:val="26"/>
              </w:rPr>
            </w:pPr>
            <w:r>
              <w:rPr>
                <w:szCs w:val="26"/>
              </w:rPr>
              <w:t>Hệ thống hiển thị danh sách các câu hỏi được sắp xếp theo thứ tự ngày hỏi mới nhất.</w:t>
            </w:r>
          </w:p>
          <w:p w14:paraId="442E9770" w14:textId="41345C17" w:rsidR="00906EB2" w:rsidRDefault="00906EB2" w:rsidP="00843B83">
            <w:pPr>
              <w:pStyle w:val="ListParagraph"/>
              <w:numPr>
                <w:ilvl w:val="0"/>
                <w:numId w:val="165"/>
              </w:numPr>
              <w:spacing w:before="60" w:after="60" w:line="240" w:lineRule="auto"/>
              <w:rPr>
                <w:szCs w:val="26"/>
              </w:rPr>
            </w:pPr>
            <w:r>
              <w:rPr>
                <w:szCs w:val="26"/>
              </w:rPr>
              <w:lastRenderedPageBreak/>
              <w:t>Cán bộ Cục CTS&amp;BMTT chọn [Câu hỏi thường gặp] tại câu hỏi đã được [Tiếp nhận xử lý]</w:t>
            </w:r>
          </w:p>
          <w:p w14:paraId="4A748492" w14:textId="565F09B8" w:rsidR="00906EB2" w:rsidRDefault="00906EB2" w:rsidP="00843B83">
            <w:pPr>
              <w:pStyle w:val="ListParagraph"/>
              <w:numPr>
                <w:ilvl w:val="0"/>
                <w:numId w:val="165"/>
              </w:numPr>
              <w:spacing w:before="60" w:after="60" w:line="240" w:lineRule="auto"/>
              <w:rPr>
                <w:szCs w:val="26"/>
              </w:rPr>
            </w:pPr>
            <w:r>
              <w:rPr>
                <w:szCs w:val="26"/>
              </w:rPr>
              <w:t>Cán bộ Cục CTS&amp;BMTT nhập độ ưu tiên để hiển thị.</w:t>
            </w:r>
          </w:p>
          <w:p w14:paraId="730EA98E" w14:textId="77777777" w:rsidR="00906EB2" w:rsidRPr="00BF318E" w:rsidRDefault="00906EB2" w:rsidP="00843B83">
            <w:pPr>
              <w:pStyle w:val="ListParagraph"/>
              <w:numPr>
                <w:ilvl w:val="0"/>
                <w:numId w:val="165"/>
              </w:numPr>
              <w:spacing w:before="60" w:after="60" w:line="240" w:lineRule="auto"/>
              <w:rPr>
                <w:szCs w:val="26"/>
              </w:rPr>
            </w:pPr>
            <w:r>
              <w:rPr>
                <w:szCs w:val="26"/>
              </w:rPr>
              <w:t>Câu hỏi được chuyển thành câu hỏi thường gặp.</w:t>
            </w:r>
          </w:p>
        </w:tc>
      </w:tr>
      <w:tr w:rsidR="00906EB2" w:rsidRPr="00BF318E" w14:paraId="73F84A14"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CCF9A5F"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53620F78" w14:textId="77777777" w:rsidR="00906EB2" w:rsidRPr="006539C0" w:rsidRDefault="00906EB2" w:rsidP="00906EB2">
            <w:pPr>
              <w:pStyle w:val="ListParagraph"/>
              <w:numPr>
                <w:ilvl w:val="0"/>
                <w:numId w:val="2"/>
              </w:numPr>
              <w:snapToGrid w:val="0"/>
              <w:spacing w:before="60" w:after="0" w:line="360" w:lineRule="auto"/>
              <w:jc w:val="left"/>
              <w:rPr>
                <w:rFonts w:cs="Times New Roman"/>
                <w:szCs w:val="26"/>
              </w:rPr>
            </w:pPr>
            <w:r>
              <w:rPr>
                <w:szCs w:val="26"/>
              </w:rPr>
              <w:t>Câu hỏi được chuyển thành câu hỏi thường gặp.</w:t>
            </w:r>
          </w:p>
        </w:tc>
      </w:tr>
      <w:tr w:rsidR="00906EB2" w:rsidRPr="00BF318E" w14:paraId="725E9C6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73ED927"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611D789E" w14:textId="77777777" w:rsidR="00906EB2" w:rsidRPr="00F10EF0"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Không có câu hỏi để xử lý hoặc không có câu hỏi đã được [tiếp nhận xử lý]</w:t>
            </w:r>
            <w:r w:rsidRPr="002C7004">
              <w:rPr>
                <w:rFonts w:cs="Times New Roman"/>
                <w:szCs w:val="26"/>
                <w:lang w:val="en-US"/>
              </w:rPr>
              <w:t>:</w:t>
            </w:r>
          </w:p>
          <w:p w14:paraId="42A9423B" w14:textId="77777777" w:rsidR="00906EB2" w:rsidRPr="00DB7CE9"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[Câu hỏi thường gặp]</w:t>
            </w:r>
            <w:r w:rsidRPr="00DB7CE9">
              <w:rPr>
                <w:szCs w:val="26"/>
                <w:lang w:val="en-US"/>
              </w:rPr>
              <w:t xml:space="preserve"> </w:t>
            </w:r>
          </w:p>
        </w:tc>
      </w:tr>
      <w:tr w:rsidR="00906EB2" w:rsidRPr="00BF318E" w14:paraId="635FCE7B"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2A447B6"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11E0B9C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D813BD1"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75442D68" w14:textId="77777777" w:rsidR="00906EB2" w:rsidRDefault="00906EB2" w:rsidP="00906EB2"/>
    <w:p w14:paraId="61724F5C" w14:textId="35D7E727" w:rsidR="00906EB2" w:rsidRDefault="00906EB2" w:rsidP="00906EB2">
      <w:pPr>
        <w:pStyle w:val="Heading3"/>
      </w:pPr>
      <w:r>
        <w:t>Xem danh sách hỏi đáp</w:t>
      </w:r>
    </w:p>
    <w:p w14:paraId="197855AD" w14:textId="77777777" w:rsidR="008865FC" w:rsidRDefault="008865FC" w:rsidP="008865FC">
      <w:pPr>
        <w:keepNext/>
      </w:pPr>
      <w:r>
        <w:rPr>
          <w:noProof/>
        </w:rPr>
        <w:drawing>
          <wp:inline distT="0" distB="0" distL="0" distR="0" wp14:anchorId="2B4E68EE" wp14:editId="65E3D4D0">
            <wp:extent cx="5732145" cy="2715260"/>
            <wp:effectExtent l="19050" t="19050" r="20955" b="279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6045D33.tmp"/>
                    <pic:cNvPicPr/>
                  </pic:nvPicPr>
                  <pic:blipFill>
                    <a:blip r:embed="rId204">
                      <a:extLst>
                        <a:ext uri="{28A0092B-C50C-407E-A947-70E740481C1C}">
                          <a14:useLocalDpi xmlns:a14="http://schemas.microsoft.com/office/drawing/2010/main" val="0"/>
                        </a:ext>
                      </a:extLst>
                    </a:blip>
                    <a:stretch>
                      <a:fillRect/>
                    </a:stretch>
                  </pic:blipFill>
                  <pic:spPr>
                    <a:xfrm>
                      <a:off x="0" y="0"/>
                      <a:ext cx="5732145" cy="2715260"/>
                    </a:xfrm>
                    <a:prstGeom prst="rect">
                      <a:avLst/>
                    </a:prstGeom>
                    <a:ln>
                      <a:solidFill>
                        <a:schemeClr val="accent1"/>
                      </a:solidFill>
                    </a:ln>
                  </pic:spPr>
                </pic:pic>
              </a:graphicData>
            </a:graphic>
          </wp:inline>
        </w:drawing>
      </w:r>
    </w:p>
    <w:p w14:paraId="39EC3785" w14:textId="38F38981" w:rsidR="008865FC" w:rsidRPr="008865FC" w:rsidRDefault="008865FC" w:rsidP="00CF6664">
      <w:pPr>
        <w:pStyle w:val="Caption"/>
      </w:pPr>
      <w:r>
        <w:t xml:space="preserve">Hình </w:t>
      </w:r>
      <w:fldSimple w:instr=" STYLEREF 2 \s ">
        <w:r w:rsidR="00473123">
          <w:rPr>
            <w:noProof/>
          </w:rPr>
          <w:t>11</w:t>
        </w:r>
      </w:fldSimple>
      <w:r w:rsidR="00473123">
        <w:noBreakHyphen/>
      </w:r>
      <w:fldSimple w:instr=" SEQ Hình \* ARABIC \s 2 ">
        <w:r w:rsidR="00473123">
          <w:rPr>
            <w:noProof/>
          </w:rPr>
          <w:t>1</w:t>
        </w:r>
      </w:fldSimple>
      <w:r>
        <w:t>: Giao diện hiển thị trang Hỏi đáp</w:t>
      </w:r>
    </w:p>
    <w:p w14:paraId="286280C6" w14:textId="77777777" w:rsidR="008924E0" w:rsidRDefault="008924E0" w:rsidP="00941B88">
      <w:pPr>
        <w:pStyle w:val="UCName"/>
      </w:pPr>
      <w:bookmarkStart w:id="570" w:name="_Toc9505543"/>
      <w:bookmarkStart w:id="571" w:name="_Ref21902295"/>
      <w:bookmarkStart w:id="572" w:name="_Ref21902297"/>
      <w:bookmarkStart w:id="573" w:name="_Toc22744245"/>
      <w:r>
        <w:t>Xem danh sách câu hỏi đã xuất bản</w:t>
      </w:r>
      <w:bookmarkEnd w:id="570"/>
      <w:bookmarkEnd w:id="571"/>
      <w:bookmarkEnd w:id="572"/>
      <w:bookmarkEnd w:id="573"/>
    </w:p>
    <w:tbl>
      <w:tblPr>
        <w:tblW w:w="5000" w:type="pct"/>
        <w:tblLook w:val="0000" w:firstRow="0" w:lastRow="0" w:firstColumn="0" w:lastColumn="0" w:noHBand="0" w:noVBand="0"/>
      </w:tblPr>
      <w:tblGrid>
        <w:gridCol w:w="5212"/>
        <w:gridCol w:w="3805"/>
      </w:tblGrid>
      <w:tr w:rsidR="008924E0" w:rsidRPr="00BF318E" w14:paraId="0FD83E9F" w14:textId="77777777" w:rsidTr="00906EB2">
        <w:tc>
          <w:tcPr>
            <w:tcW w:w="2890" w:type="pct"/>
            <w:tcBorders>
              <w:top w:val="single" w:sz="4" w:space="0" w:color="000000"/>
              <w:left w:val="single" w:sz="4" w:space="0" w:color="000000"/>
              <w:bottom w:val="single" w:sz="4" w:space="0" w:color="000000"/>
            </w:tcBorders>
            <w:shd w:val="clear" w:color="auto" w:fill="auto"/>
          </w:tcPr>
          <w:p w14:paraId="65F2F5F5" w14:textId="77777777" w:rsidR="008924E0" w:rsidRPr="00BF318E" w:rsidRDefault="008924E0" w:rsidP="00906EB2">
            <w:pPr>
              <w:spacing w:before="60"/>
              <w:rPr>
                <w:szCs w:val="26"/>
              </w:rPr>
            </w:pPr>
            <w:r w:rsidRPr="00BF318E">
              <w:rPr>
                <w:b/>
                <w:szCs w:val="26"/>
              </w:rPr>
              <w:t>Tên Usecase:</w:t>
            </w:r>
            <w:r w:rsidRPr="00BF318E">
              <w:rPr>
                <w:szCs w:val="26"/>
              </w:rPr>
              <w:t xml:space="preserve"> </w:t>
            </w:r>
            <w:r>
              <w:t>Xem danh sách câu hỏi đã xuất bản</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34D2A387" w14:textId="77777777" w:rsidR="008924E0" w:rsidRPr="00BF318E" w:rsidRDefault="008924E0" w:rsidP="00906EB2">
            <w:pPr>
              <w:snapToGrid w:val="0"/>
              <w:spacing w:before="60"/>
              <w:rPr>
                <w:szCs w:val="26"/>
              </w:rPr>
            </w:pPr>
            <w:r w:rsidRPr="00BF318E">
              <w:rPr>
                <w:b/>
                <w:szCs w:val="26"/>
              </w:rPr>
              <w:t>Mức độ BMT:</w:t>
            </w:r>
            <w:r w:rsidRPr="00BF318E">
              <w:rPr>
                <w:szCs w:val="26"/>
              </w:rPr>
              <w:t xml:space="preserve"> B</w:t>
            </w:r>
          </w:p>
        </w:tc>
      </w:tr>
      <w:tr w:rsidR="008924E0" w:rsidRPr="00BF318E" w14:paraId="7C31D31F" w14:textId="77777777" w:rsidTr="00906EB2">
        <w:tc>
          <w:tcPr>
            <w:tcW w:w="2890" w:type="pct"/>
            <w:tcBorders>
              <w:top w:val="single" w:sz="4" w:space="0" w:color="000000"/>
              <w:left w:val="single" w:sz="4" w:space="0" w:color="000000"/>
              <w:bottom w:val="single" w:sz="4" w:space="0" w:color="000000"/>
            </w:tcBorders>
            <w:shd w:val="clear" w:color="auto" w:fill="auto"/>
          </w:tcPr>
          <w:p w14:paraId="75E725A9" w14:textId="2AE4CF74" w:rsidR="008924E0" w:rsidRPr="00BF318E" w:rsidRDefault="008924E0" w:rsidP="00906EB2">
            <w:pPr>
              <w:snapToGrid w:val="0"/>
              <w:spacing w:before="60"/>
              <w:rPr>
                <w:szCs w:val="26"/>
              </w:rPr>
            </w:pPr>
            <w:r w:rsidRPr="00BF318E">
              <w:rPr>
                <w:b/>
                <w:szCs w:val="26"/>
              </w:rPr>
              <w:t xml:space="preserve">Tác nhân chính: </w:t>
            </w:r>
            <w:r w:rsidR="00906EB2">
              <w:rPr>
                <w:szCs w:val="26"/>
              </w:rPr>
              <w:t>Cơ quan, tổ chức/cá nhân</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3F9CC4AC" w14:textId="77777777" w:rsidR="008924E0" w:rsidRPr="00BF318E" w:rsidRDefault="008924E0" w:rsidP="00906EB2">
            <w:pPr>
              <w:snapToGrid w:val="0"/>
              <w:spacing w:before="60"/>
              <w:rPr>
                <w:szCs w:val="26"/>
              </w:rPr>
            </w:pPr>
            <w:r w:rsidRPr="00BF318E">
              <w:rPr>
                <w:b/>
                <w:szCs w:val="26"/>
              </w:rPr>
              <w:t xml:space="preserve">Tác nhân phụ: </w:t>
            </w:r>
            <w:r w:rsidRPr="00BF318E">
              <w:rPr>
                <w:szCs w:val="26"/>
              </w:rPr>
              <w:t>Không có</w:t>
            </w:r>
          </w:p>
        </w:tc>
      </w:tr>
      <w:tr w:rsidR="008924E0" w:rsidRPr="00BF318E" w14:paraId="473BEAF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E7D47E5" w14:textId="7B97B9CE" w:rsidR="008924E0" w:rsidRPr="00BF318E" w:rsidRDefault="008924E0" w:rsidP="00906EB2">
            <w:pPr>
              <w:spacing w:before="60"/>
              <w:rPr>
                <w:szCs w:val="26"/>
              </w:rPr>
            </w:pPr>
            <w:r w:rsidRPr="00BF318E">
              <w:rPr>
                <w:b/>
                <w:szCs w:val="26"/>
              </w:rPr>
              <w:t xml:space="preserve">Mô tả Usecase: </w:t>
            </w:r>
            <w:r w:rsidR="00906EB2">
              <w:rPr>
                <w:szCs w:val="26"/>
              </w:rPr>
              <w:t>Cơ quan, tổ chức/cá nhân</w:t>
            </w:r>
            <w:r w:rsidRPr="00BF318E">
              <w:rPr>
                <w:szCs w:val="26"/>
              </w:rPr>
              <w:t xml:space="preserve"> </w:t>
            </w:r>
            <w:r>
              <w:rPr>
                <w:szCs w:val="26"/>
              </w:rPr>
              <w:t>x</w:t>
            </w:r>
            <w:r>
              <w:t>em danh sách câu hỏi đã xuất bản</w:t>
            </w:r>
          </w:p>
        </w:tc>
      </w:tr>
      <w:tr w:rsidR="008924E0" w:rsidRPr="00BF318E" w14:paraId="7FCF695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0B0F5B7" w14:textId="08006FCB" w:rsidR="008924E0" w:rsidRPr="00BF318E" w:rsidRDefault="008924E0" w:rsidP="00906EB2">
            <w:pPr>
              <w:snapToGrid w:val="0"/>
              <w:spacing w:before="60"/>
              <w:rPr>
                <w:szCs w:val="26"/>
              </w:rPr>
            </w:pPr>
            <w:r w:rsidRPr="00BF318E">
              <w:rPr>
                <w:b/>
                <w:szCs w:val="26"/>
              </w:rPr>
              <w:lastRenderedPageBreak/>
              <w:t xml:space="preserve">Điều kiện để bắt đầu Usecase: </w:t>
            </w:r>
            <w:r w:rsidR="00906EB2">
              <w:rPr>
                <w:szCs w:val="26"/>
              </w:rPr>
              <w:t>Cơ quan, tổ chức/cá nhân</w:t>
            </w:r>
            <w:r w:rsidRPr="00BF318E">
              <w:rPr>
                <w:szCs w:val="26"/>
              </w:rPr>
              <w:t xml:space="preserve"> truy cập vào </w:t>
            </w:r>
            <w:r w:rsidR="002B2081">
              <w:rPr>
                <w:szCs w:val="26"/>
              </w:rPr>
              <w:t>cổng DV CTCKS</w:t>
            </w:r>
          </w:p>
        </w:tc>
      </w:tr>
      <w:tr w:rsidR="008924E0" w:rsidRPr="00BF318E" w14:paraId="1848E09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308EBBF" w14:textId="77777777" w:rsidR="008924E0" w:rsidRPr="00BF318E" w:rsidRDefault="008924E0" w:rsidP="00906EB2">
            <w:pPr>
              <w:snapToGrid w:val="0"/>
              <w:spacing w:before="60"/>
              <w:rPr>
                <w:szCs w:val="26"/>
              </w:rPr>
            </w:pPr>
            <w:r w:rsidRPr="00BF318E">
              <w:rPr>
                <w:b/>
                <w:szCs w:val="26"/>
              </w:rPr>
              <w:t xml:space="preserve">Điều kiện để kết thúc Usecase: </w:t>
            </w:r>
            <w:r>
              <w:rPr>
                <w:szCs w:val="26"/>
              </w:rPr>
              <w:t>Xem các câu hỏi đã xuất bản ở từng trang</w:t>
            </w:r>
          </w:p>
        </w:tc>
      </w:tr>
      <w:tr w:rsidR="008924E0" w:rsidRPr="00BF318E" w14:paraId="051A3A43"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EDDEC42" w14:textId="77777777" w:rsidR="008924E0" w:rsidRPr="00BF318E" w:rsidRDefault="008924E0" w:rsidP="00906EB2">
            <w:pPr>
              <w:snapToGrid w:val="0"/>
              <w:spacing w:before="60"/>
              <w:rPr>
                <w:b/>
                <w:szCs w:val="26"/>
              </w:rPr>
            </w:pPr>
            <w:r w:rsidRPr="00BF318E">
              <w:rPr>
                <w:b/>
                <w:szCs w:val="26"/>
              </w:rPr>
              <w:t>Trình tự các sự kiện trong quá trình hoạt động của Usecase:</w:t>
            </w:r>
          </w:p>
          <w:p w14:paraId="3D6A6561" w14:textId="3DF80597" w:rsidR="008924E0" w:rsidRPr="002A19CD" w:rsidRDefault="00906EB2" w:rsidP="00843B83">
            <w:pPr>
              <w:pStyle w:val="ListParagraph"/>
              <w:numPr>
                <w:ilvl w:val="0"/>
                <w:numId w:val="166"/>
              </w:numPr>
              <w:spacing w:before="60" w:after="60" w:line="240" w:lineRule="auto"/>
              <w:rPr>
                <w:szCs w:val="26"/>
              </w:rPr>
            </w:pPr>
            <w:r>
              <w:rPr>
                <w:szCs w:val="26"/>
              </w:rPr>
              <w:t>Cơ quan, tổ chức/cá nhân</w:t>
            </w:r>
            <w:r w:rsidR="008924E0">
              <w:rPr>
                <w:szCs w:val="26"/>
              </w:rPr>
              <w:t xml:space="preserve"> truy cập vào trang [Hỏi đáp]</w:t>
            </w:r>
            <w:r w:rsidR="002A19CD">
              <w:rPr>
                <w:szCs w:val="26"/>
                <w:lang w:val="en-US"/>
              </w:rPr>
              <w:t>, h</w:t>
            </w:r>
            <w:r w:rsidR="008924E0" w:rsidRPr="002A19CD">
              <w:rPr>
                <w:szCs w:val="26"/>
              </w:rPr>
              <w:t>ệ thống hiển thị danh sách các câu hỏi đã xuất bản được sắp xếp theo thứ tự ngày hỏi mới nhất.</w:t>
            </w:r>
          </w:p>
          <w:p w14:paraId="63858251" w14:textId="77777777" w:rsidR="008924E0" w:rsidRPr="002B2081" w:rsidRDefault="00906EB2" w:rsidP="00843B83">
            <w:pPr>
              <w:pStyle w:val="ListParagraph"/>
              <w:numPr>
                <w:ilvl w:val="0"/>
                <w:numId w:val="166"/>
              </w:numPr>
              <w:spacing w:before="60" w:after="60" w:line="240" w:lineRule="auto"/>
              <w:rPr>
                <w:szCs w:val="26"/>
              </w:rPr>
            </w:pPr>
            <w:r>
              <w:rPr>
                <w:szCs w:val="26"/>
              </w:rPr>
              <w:t>Cơ quan, tổ chức/cá nhân</w:t>
            </w:r>
            <w:r w:rsidR="008924E0">
              <w:rPr>
                <w:szCs w:val="26"/>
              </w:rPr>
              <w:t xml:space="preserve"> xem danh sách các câu hỏi </w:t>
            </w:r>
            <w:r w:rsidR="002A19CD">
              <w:rPr>
                <w:szCs w:val="26"/>
                <w:lang w:val="en-US"/>
              </w:rPr>
              <w:t>được xuất bản</w:t>
            </w:r>
          </w:p>
          <w:p w14:paraId="107F778E" w14:textId="13E55204" w:rsidR="002B2081" w:rsidRPr="002B2081" w:rsidRDefault="002B2081" w:rsidP="00843B83">
            <w:pPr>
              <w:pStyle w:val="ListParagraph"/>
              <w:numPr>
                <w:ilvl w:val="0"/>
                <w:numId w:val="166"/>
              </w:numPr>
              <w:spacing w:before="60" w:after="60" w:line="240" w:lineRule="auto"/>
              <w:rPr>
                <w:szCs w:val="26"/>
              </w:rPr>
            </w:pPr>
            <w:r>
              <w:rPr>
                <w:szCs w:val="26"/>
                <w:lang w:val="en-US"/>
              </w:rPr>
              <w:t>Cơ quan, tổ chức/cá nhân nhấn chọn vào câu hỏi để xem chi tiết câu hỏi, hệ thống hiển thị nội dung chi tiết của câu hỏi</w:t>
            </w:r>
          </w:p>
        </w:tc>
      </w:tr>
      <w:tr w:rsidR="008924E0" w:rsidRPr="00BF318E" w14:paraId="3A2C3854"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B9264A6" w14:textId="44045C04" w:rsidR="008924E0" w:rsidRPr="002B2081" w:rsidRDefault="008924E0" w:rsidP="002B2081">
            <w:pPr>
              <w:snapToGrid w:val="0"/>
              <w:spacing w:before="60"/>
              <w:rPr>
                <w:szCs w:val="26"/>
              </w:rPr>
            </w:pPr>
            <w:r w:rsidRPr="00BF318E">
              <w:rPr>
                <w:b/>
                <w:szCs w:val="26"/>
              </w:rPr>
              <w:t xml:space="preserve">Hoàn cảnh sử dụng thành công cơ bản: </w:t>
            </w:r>
            <w:r w:rsidR="002B2081">
              <w:rPr>
                <w:szCs w:val="26"/>
              </w:rPr>
              <w:t>Xem nội dung chi tiết của câu hỏi</w:t>
            </w:r>
          </w:p>
        </w:tc>
      </w:tr>
      <w:tr w:rsidR="008924E0" w:rsidRPr="00BF318E" w14:paraId="3A4696A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D79CA74" w14:textId="77777777" w:rsidR="008924E0" w:rsidRPr="00BF318E" w:rsidRDefault="008924E0" w:rsidP="00906EB2">
            <w:pPr>
              <w:snapToGrid w:val="0"/>
              <w:spacing w:before="60"/>
              <w:rPr>
                <w:b/>
                <w:szCs w:val="26"/>
              </w:rPr>
            </w:pPr>
            <w:r w:rsidRPr="00BF318E">
              <w:rPr>
                <w:b/>
                <w:szCs w:val="26"/>
              </w:rPr>
              <w:t>Hoàn cảnh sử dụng phụ (thay thế) trong trường hợp không thành công:</w:t>
            </w:r>
          </w:p>
          <w:p w14:paraId="5458991C" w14:textId="77777777" w:rsidR="008924E0" w:rsidRPr="00F10EF0" w:rsidRDefault="008924E0" w:rsidP="008924E0">
            <w:pPr>
              <w:pStyle w:val="ListParagraph"/>
              <w:numPr>
                <w:ilvl w:val="0"/>
                <w:numId w:val="2"/>
              </w:numPr>
              <w:snapToGrid w:val="0"/>
              <w:spacing w:before="60" w:after="0" w:line="360" w:lineRule="auto"/>
              <w:jc w:val="left"/>
              <w:rPr>
                <w:rFonts w:cs="Times New Roman"/>
                <w:szCs w:val="26"/>
                <w:lang w:val="en-US"/>
              </w:rPr>
            </w:pPr>
            <w:r w:rsidRPr="002C7004">
              <w:rPr>
                <w:rFonts w:cs="Times New Roman"/>
                <w:szCs w:val="26"/>
                <w:lang w:val="en-US"/>
              </w:rPr>
              <w:t>Không có câu hỏi để hiển thị:</w:t>
            </w:r>
          </w:p>
          <w:p w14:paraId="5AD50C52" w14:textId="53352F55" w:rsidR="008924E0" w:rsidRPr="002B2081" w:rsidRDefault="008924E0" w:rsidP="002B2081">
            <w:pPr>
              <w:pStyle w:val="ListParagraph"/>
              <w:numPr>
                <w:ilvl w:val="1"/>
                <w:numId w:val="2"/>
              </w:numPr>
              <w:snapToGrid w:val="0"/>
              <w:spacing w:before="60" w:after="0" w:line="360" w:lineRule="auto"/>
              <w:jc w:val="left"/>
              <w:rPr>
                <w:rFonts w:cs="Times New Roman"/>
                <w:szCs w:val="26"/>
                <w:lang w:val="en-US"/>
              </w:rPr>
            </w:pPr>
            <w:r w:rsidRPr="002C7004">
              <w:rPr>
                <w:rFonts w:cs="Times New Roman"/>
                <w:szCs w:val="26"/>
                <w:lang w:val="en-US"/>
              </w:rPr>
              <w:t>Hiển thị dòng chữ “Không có câu hỏi.”</w:t>
            </w:r>
          </w:p>
        </w:tc>
      </w:tr>
      <w:tr w:rsidR="008924E0" w:rsidRPr="00BF318E" w14:paraId="3FF89BB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10D8D75" w14:textId="77777777" w:rsidR="008924E0" w:rsidRPr="00BF318E" w:rsidRDefault="008924E0"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8924E0" w:rsidRPr="00BF318E" w14:paraId="60BE8E6B"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F7AAFFF" w14:textId="77777777" w:rsidR="008924E0" w:rsidRPr="00BF318E" w:rsidRDefault="008924E0" w:rsidP="00906EB2">
            <w:pPr>
              <w:snapToGrid w:val="0"/>
              <w:spacing w:before="60"/>
              <w:rPr>
                <w:szCs w:val="26"/>
              </w:rPr>
            </w:pPr>
            <w:r w:rsidRPr="00BF318E">
              <w:rPr>
                <w:b/>
                <w:szCs w:val="26"/>
              </w:rPr>
              <w:t>Các yêu cầu phi chức năng:</w:t>
            </w:r>
            <w:r w:rsidRPr="00BF318E">
              <w:rPr>
                <w:szCs w:val="26"/>
              </w:rPr>
              <w:t xml:space="preserve"> Không có</w:t>
            </w:r>
          </w:p>
        </w:tc>
      </w:tr>
    </w:tbl>
    <w:p w14:paraId="096A9556" w14:textId="77777777" w:rsidR="008924E0" w:rsidRDefault="008924E0" w:rsidP="008924E0"/>
    <w:p w14:paraId="58EFBE63" w14:textId="77777777" w:rsidR="008924E0" w:rsidRDefault="008924E0" w:rsidP="00941B88">
      <w:pPr>
        <w:pStyle w:val="UCName"/>
      </w:pPr>
      <w:bookmarkStart w:id="574" w:name="_Toc9505544"/>
      <w:bookmarkStart w:id="575" w:name="_Ref21902306"/>
      <w:bookmarkStart w:id="576" w:name="_Ref21902308"/>
      <w:bookmarkStart w:id="577" w:name="_Toc22744246"/>
      <w:r>
        <w:t>Tìm kiếm nội dung câu hỏi</w:t>
      </w:r>
      <w:bookmarkEnd w:id="574"/>
      <w:bookmarkEnd w:id="575"/>
      <w:bookmarkEnd w:id="576"/>
      <w:bookmarkEnd w:id="577"/>
      <w:r>
        <w:t xml:space="preserve"> </w:t>
      </w:r>
    </w:p>
    <w:tbl>
      <w:tblPr>
        <w:tblW w:w="5000" w:type="pct"/>
        <w:tblLook w:val="0000" w:firstRow="0" w:lastRow="0" w:firstColumn="0" w:lastColumn="0" w:noHBand="0" w:noVBand="0"/>
      </w:tblPr>
      <w:tblGrid>
        <w:gridCol w:w="5212"/>
        <w:gridCol w:w="3805"/>
      </w:tblGrid>
      <w:tr w:rsidR="008924E0" w:rsidRPr="00BF318E" w14:paraId="0C93743F" w14:textId="77777777" w:rsidTr="00906EB2">
        <w:tc>
          <w:tcPr>
            <w:tcW w:w="2890" w:type="pct"/>
            <w:tcBorders>
              <w:top w:val="single" w:sz="4" w:space="0" w:color="000000"/>
              <w:left w:val="single" w:sz="4" w:space="0" w:color="000000"/>
              <w:bottom w:val="single" w:sz="4" w:space="0" w:color="000000"/>
            </w:tcBorders>
            <w:shd w:val="clear" w:color="auto" w:fill="auto"/>
          </w:tcPr>
          <w:p w14:paraId="0067B403" w14:textId="77777777" w:rsidR="008924E0" w:rsidRPr="00BF318E" w:rsidRDefault="008924E0" w:rsidP="00906EB2">
            <w:pPr>
              <w:spacing w:before="60"/>
              <w:rPr>
                <w:szCs w:val="26"/>
              </w:rPr>
            </w:pPr>
            <w:r w:rsidRPr="00BF318E">
              <w:rPr>
                <w:b/>
                <w:szCs w:val="26"/>
              </w:rPr>
              <w:t>Tên Usecase:</w:t>
            </w:r>
            <w:r w:rsidRPr="00BF318E">
              <w:rPr>
                <w:szCs w:val="26"/>
              </w:rPr>
              <w:t xml:space="preserve"> </w:t>
            </w:r>
            <w:r>
              <w:t>Tìm kiếm nội dung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2571749D" w14:textId="77777777" w:rsidR="008924E0" w:rsidRPr="00BF318E" w:rsidRDefault="008924E0" w:rsidP="00906EB2">
            <w:pPr>
              <w:snapToGrid w:val="0"/>
              <w:spacing w:before="60"/>
              <w:rPr>
                <w:szCs w:val="26"/>
              </w:rPr>
            </w:pPr>
            <w:r w:rsidRPr="00BF318E">
              <w:rPr>
                <w:b/>
                <w:szCs w:val="26"/>
              </w:rPr>
              <w:t>Mức độ BMT:</w:t>
            </w:r>
            <w:r w:rsidRPr="00BF318E">
              <w:rPr>
                <w:szCs w:val="26"/>
              </w:rPr>
              <w:t xml:space="preserve"> B</w:t>
            </w:r>
          </w:p>
        </w:tc>
      </w:tr>
      <w:tr w:rsidR="008924E0" w:rsidRPr="00BF318E" w14:paraId="321FB1F8" w14:textId="77777777" w:rsidTr="00906EB2">
        <w:tc>
          <w:tcPr>
            <w:tcW w:w="2890" w:type="pct"/>
            <w:tcBorders>
              <w:top w:val="single" w:sz="4" w:space="0" w:color="000000"/>
              <w:left w:val="single" w:sz="4" w:space="0" w:color="000000"/>
              <w:bottom w:val="single" w:sz="4" w:space="0" w:color="000000"/>
            </w:tcBorders>
            <w:shd w:val="clear" w:color="auto" w:fill="auto"/>
          </w:tcPr>
          <w:p w14:paraId="0FDF4226" w14:textId="1D9814D1" w:rsidR="008924E0" w:rsidRPr="00BF318E" w:rsidRDefault="008924E0" w:rsidP="00906EB2">
            <w:pPr>
              <w:snapToGrid w:val="0"/>
              <w:spacing w:before="60"/>
              <w:rPr>
                <w:szCs w:val="26"/>
              </w:rPr>
            </w:pPr>
            <w:r w:rsidRPr="00BF318E">
              <w:rPr>
                <w:b/>
                <w:szCs w:val="26"/>
              </w:rPr>
              <w:t xml:space="preserve">Tác nhân chính: </w:t>
            </w:r>
            <w:r w:rsidR="00906EB2">
              <w:rPr>
                <w:szCs w:val="26"/>
              </w:rPr>
              <w:t>Cơ quan, tổ chức/cá nhân</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02F95432" w14:textId="77777777" w:rsidR="008924E0" w:rsidRPr="00BF318E" w:rsidRDefault="008924E0" w:rsidP="00906EB2">
            <w:pPr>
              <w:snapToGrid w:val="0"/>
              <w:spacing w:before="60"/>
              <w:rPr>
                <w:szCs w:val="26"/>
              </w:rPr>
            </w:pPr>
            <w:r w:rsidRPr="00BF318E">
              <w:rPr>
                <w:b/>
                <w:szCs w:val="26"/>
              </w:rPr>
              <w:t xml:space="preserve">Tác nhân phụ: </w:t>
            </w:r>
            <w:r w:rsidRPr="00BF318E">
              <w:rPr>
                <w:szCs w:val="26"/>
              </w:rPr>
              <w:t>Không có</w:t>
            </w:r>
          </w:p>
        </w:tc>
      </w:tr>
      <w:tr w:rsidR="008924E0" w:rsidRPr="00BF318E" w14:paraId="37B61100"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4FB4C98" w14:textId="74CF85E3" w:rsidR="008924E0" w:rsidRPr="00BF318E" w:rsidRDefault="008924E0" w:rsidP="00906EB2">
            <w:pPr>
              <w:spacing w:before="60"/>
              <w:rPr>
                <w:szCs w:val="26"/>
              </w:rPr>
            </w:pPr>
            <w:r w:rsidRPr="00BF318E">
              <w:rPr>
                <w:b/>
                <w:szCs w:val="26"/>
              </w:rPr>
              <w:t xml:space="preserve">Mô tả Usecase: </w:t>
            </w:r>
            <w:r w:rsidR="00906EB2">
              <w:rPr>
                <w:szCs w:val="26"/>
              </w:rPr>
              <w:t>Cơ quan, tổ chức/cá nhân</w:t>
            </w:r>
            <w:r w:rsidRPr="00BF318E">
              <w:rPr>
                <w:szCs w:val="26"/>
              </w:rPr>
              <w:t xml:space="preserve"> </w:t>
            </w:r>
            <w:r>
              <w:t>tìm kiếm nội dung câu hỏi</w:t>
            </w:r>
          </w:p>
        </w:tc>
      </w:tr>
      <w:tr w:rsidR="008924E0" w:rsidRPr="00BF318E" w14:paraId="2E7458F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EB7062A" w14:textId="4CFCB6DC" w:rsidR="008924E0" w:rsidRPr="00BF318E" w:rsidRDefault="008924E0" w:rsidP="00906EB2">
            <w:pPr>
              <w:snapToGrid w:val="0"/>
              <w:spacing w:before="60"/>
              <w:rPr>
                <w:szCs w:val="26"/>
              </w:rPr>
            </w:pPr>
            <w:r w:rsidRPr="00BF318E">
              <w:rPr>
                <w:b/>
                <w:szCs w:val="26"/>
              </w:rPr>
              <w:t xml:space="preserve">Điều kiện để bắt đầu Usecase: </w:t>
            </w:r>
            <w:r w:rsidR="00906EB2">
              <w:rPr>
                <w:szCs w:val="26"/>
              </w:rPr>
              <w:t>Cơ quan, tổ chức/cá nhân</w:t>
            </w:r>
            <w:r w:rsidRPr="00BF318E">
              <w:rPr>
                <w:szCs w:val="26"/>
              </w:rPr>
              <w:t xml:space="preserve"> truy cập vào </w:t>
            </w:r>
            <w:r w:rsidR="002B2081">
              <w:rPr>
                <w:szCs w:val="26"/>
              </w:rPr>
              <w:t>cổng DV CTCKS</w:t>
            </w:r>
          </w:p>
        </w:tc>
      </w:tr>
      <w:tr w:rsidR="008924E0" w:rsidRPr="00BF318E" w14:paraId="469E83F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084EDAB" w14:textId="77777777" w:rsidR="008924E0" w:rsidRPr="00BF318E" w:rsidRDefault="008924E0" w:rsidP="00906EB2">
            <w:pPr>
              <w:snapToGrid w:val="0"/>
              <w:spacing w:before="60"/>
              <w:rPr>
                <w:szCs w:val="26"/>
              </w:rPr>
            </w:pPr>
            <w:r w:rsidRPr="00BF318E">
              <w:rPr>
                <w:b/>
                <w:szCs w:val="26"/>
              </w:rPr>
              <w:t xml:space="preserve">Điều kiện để kết thúc Usecase: </w:t>
            </w:r>
            <w:r>
              <w:rPr>
                <w:szCs w:val="26"/>
              </w:rPr>
              <w:t>Hiển thị các câu hỏi phù hợp với tiêu chí tìm kiếm</w:t>
            </w:r>
          </w:p>
        </w:tc>
      </w:tr>
      <w:tr w:rsidR="008924E0" w:rsidRPr="00BF318E" w14:paraId="7CBA1970"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A39D2E7" w14:textId="77777777" w:rsidR="008924E0" w:rsidRPr="00BF318E" w:rsidRDefault="008924E0" w:rsidP="00906EB2">
            <w:pPr>
              <w:snapToGrid w:val="0"/>
              <w:spacing w:before="60"/>
              <w:rPr>
                <w:b/>
                <w:szCs w:val="26"/>
              </w:rPr>
            </w:pPr>
            <w:r w:rsidRPr="00BF318E">
              <w:rPr>
                <w:b/>
                <w:szCs w:val="26"/>
              </w:rPr>
              <w:t>Trình tự các sự kiện trong quá trình hoạt động của Usecase:</w:t>
            </w:r>
          </w:p>
          <w:p w14:paraId="2F39A1DA" w14:textId="0F8247FD" w:rsidR="008924E0" w:rsidRPr="00BF318E" w:rsidRDefault="00906EB2" w:rsidP="00843B83">
            <w:pPr>
              <w:pStyle w:val="ListParagraph"/>
              <w:numPr>
                <w:ilvl w:val="0"/>
                <w:numId w:val="167"/>
              </w:numPr>
              <w:spacing w:before="60" w:after="60" w:line="240" w:lineRule="auto"/>
              <w:rPr>
                <w:szCs w:val="26"/>
              </w:rPr>
            </w:pPr>
            <w:r>
              <w:rPr>
                <w:szCs w:val="26"/>
              </w:rPr>
              <w:t>Cơ quan, tổ chức/cá nhân</w:t>
            </w:r>
            <w:r w:rsidR="008924E0">
              <w:rPr>
                <w:szCs w:val="26"/>
              </w:rPr>
              <w:t xml:space="preserve"> truy cập vào trang [Hỏi đáp]</w:t>
            </w:r>
          </w:p>
          <w:p w14:paraId="510301BC" w14:textId="52C9A36C" w:rsidR="008924E0" w:rsidRPr="000B4020" w:rsidRDefault="00906EB2" w:rsidP="00843B83">
            <w:pPr>
              <w:pStyle w:val="ListParagraph"/>
              <w:numPr>
                <w:ilvl w:val="0"/>
                <w:numId w:val="167"/>
              </w:numPr>
              <w:spacing w:before="60" w:after="60" w:line="240" w:lineRule="auto"/>
              <w:rPr>
                <w:szCs w:val="26"/>
              </w:rPr>
            </w:pPr>
            <w:r>
              <w:rPr>
                <w:szCs w:val="26"/>
              </w:rPr>
              <w:t>Cơ quan, tổ chức/cá nhân</w:t>
            </w:r>
            <w:r w:rsidR="008924E0">
              <w:rPr>
                <w:szCs w:val="26"/>
              </w:rPr>
              <w:t xml:space="preserve"> nhập nội dung cần tìm kiếm và nhấn nút [Tìm kiếm]</w:t>
            </w:r>
          </w:p>
          <w:p w14:paraId="7B666575" w14:textId="77777777" w:rsidR="008924E0" w:rsidRDefault="008924E0" w:rsidP="00843B83">
            <w:pPr>
              <w:pStyle w:val="ListParagraph"/>
              <w:numPr>
                <w:ilvl w:val="0"/>
                <w:numId w:val="167"/>
              </w:numPr>
              <w:spacing w:before="60" w:after="60" w:line="240" w:lineRule="auto"/>
              <w:rPr>
                <w:szCs w:val="26"/>
              </w:rPr>
            </w:pPr>
            <w:r>
              <w:rPr>
                <w:szCs w:val="26"/>
              </w:rPr>
              <w:t>Hệ thống tìm kiếm các câu hỏi phù hợp với nội dung tìm kiếm ở các trường dữ liệu: Tiêu đề, Nội dung.</w:t>
            </w:r>
          </w:p>
          <w:p w14:paraId="224F2361" w14:textId="77777777" w:rsidR="008924E0" w:rsidRPr="004A7295" w:rsidRDefault="008924E0" w:rsidP="00843B83">
            <w:pPr>
              <w:pStyle w:val="ListParagraph"/>
              <w:numPr>
                <w:ilvl w:val="0"/>
                <w:numId w:val="167"/>
              </w:numPr>
              <w:spacing w:before="60" w:after="60" w:line="240" w:lineRule="auto"/>
              <w:rPr>
                <w:szCs w:val="26"/>
              </w:rPr>
            </w:pPr>
            <w:r>
              <w:rPr>
                <w:szCs w:val="26"/>
              </w:rPr>
              <w:t>Hệ thống hiển thị các câu hỏi</w:t>
            </w:r>
          </w:p>
          <w:p w14:paraId="510D0D0A" w14:textId="4109AE83" w:rsidR="008924E0" w:rsidRPr="00BF318E" w:rsidRDefault="00906EB2" w:rsidP="00843B83">
            <w:pPr>
              <w:pStyle w:val="ListParagraph"/>
              <w:numPr>
                <w:ilvl w:val="0"/>
                <w:numId w:val="167"/>
              </w:numPr>
              <w:spacing w:before="60" w:after="60" w:line="240" w:lineRule="auto"/>
              <w:rPr>
                <w:szCs w:val="26"/>
              </w:rPr>
            </w:pPr>
            <w:r>
              <w:rPr>
                <w:szCs w:val="26"/>
              </w:rPr>
              <w:t>Cơ quan, tổ chức/cá nhân</w:t>
            </w:r>
            <w:r w:rsidR="008924E0">
              <w:rPr>
                <w:szCs w:val="26"/>
              </w:rPr>
              <w:t xml:space="preserve"> xem danh sách các câu hỏi.</w:t>
            </w:r>
          </w:p>
        </w:tc>
      </w:tr>
      <w:tr w:rsidR="008924E0" w:rsidRPr="00BF318E" w14:paraId="0C00B9B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A6ED19B" w14:textId="77777777" w:rsidR="008924E0" w:rsidRPr="00BF318E" w:rsidRDefault="008924E0" w:rsidP="00906EB2">
            <w:pPr>
              <w:snapToGrid w:val="0"/>
              <w:spacing w:before="60"/>
              <w:rPr>
                <w:szCs w:val="26"/>
              </w:rPr>
            </w:pPr>
            <w:r w:rsidRPr="00BF318E">
              <w:rPr>
                <w:b/>
                <w:szCs w:val="26"/>
              </w:rPr>
              <w:t xml:space="preserve">Hoàn cảnh sử dụng thành công cơ bản: </w:t>
            </w:r>
          </w:p>
          <w:p w14:paraId="586BDAC8" w14:textId="77777777" w:rsidR="008924E0" w:rsidRPr="00791DFE" w:rsidRDefault="008924E0" w:rsidP="008924E0">
            <w:pPr>
              <w:pStyle w:val="ListParagraph"/>
              <w:numPr>
                <w:ilvl w:val="0"/>
                <w:numId w:val="2"/>
              </w:numPr>
              <w:snapToGrid w:val="0"/>
              <w:spacing w:before="60" w:after="0" w:line="360" w:lineRule="auto"/>
              <w:jc w:val="left"/>
              <w:rPr>
                <w:rFonts w:cs="Times New Roman"/>
                <w:szCs w:val="26"/>
              </w:rPr>
            </w:pPr>
            <w:r>
              <w:rPr>
                <w:rFonts w:cs="Times New Roman"/>
                <w:szCs w:val="26"/>
                <w:lang w:val="en-US"/>
              </w:rPr>
              <w:t>Hiển thị danh sách các câu hỏi phù hợp với tiêu chí tìm kiếm</w:t>
            </w:r>
          </w:p>
          <w:p w14:paraId="3CB522B1" w14:textId="77777777" w:rsidR="008924E0" w:rsidRPr="00BF318E" w:rsidRDefault="008924E0" w:rsidP="008924E0">
            <w:pPr>
              <w:pStyle w:val="ListParagraph"/>
              <w:numPr>
                <w:ilvl w:val="0"/>
                <w:numId w:val="2"/>
              </w:numPr>
              <w:snapToGrid w:val="0"/>
              <w:spacing w:before="60" w:after="0" w:line="360" w:lineRule="auto"/>
              <w:jc w:val="left"/>
              <w:rPr>
                <w:rFonts w:cs="Times New Roman"/>
                <w:szCs w:val="26"/>
              </w:rPr>
            </w:pPr>
            <w:r>
              <w:rPr>
                <w:rFonts w:cs="Times New Roman"/>
                <w:szCs w:val="26"/>
                <w:lang w:val="en-US"/>
              </w:rPr>
              <w:lastRenderedPageBreak/>
              <w:t>Khung tìm kiếm vẫn hiển thị nội dung đã nhập</w:t>
            </w:r>
          </w:p>
        </w:tc>
      </w:tr>
      <w:tr w:rsidR="008924E0" w:rsidRPr="00BF318E" w14:paraId="7159F4D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2E08987" w14:textId="77777777" w:rsidR="008924E0" w:rsidRPr="00BF318E" w:rsidRDefault="008924E0" w:rsidP="00906EB2">
            <w:pPr>
              <w:snapToGrid w:val="0"/>
              <w:spacing w:before="60"/>
              <w:rPr>
                <w:b/>
                <w:szCs w:val="26"/>
              </w:rPr>
            </w:pPr>
            <w:r w:rsidRPr="00BF318E">
              <w:rPr>
                <w:b/>
                <w:szCs w:val="26"/>
              </w:rPr>
              <w:t>Hoàn cảnh sử dụng phụ (thay thế) trong trường hợp không thành công:</w:t>
            </w:r>
          </w:p>
          <w:p w14:paraId="4B08CBCC" w14:textId="77777777" w:rsidR="008924E0" w:rsidRPr="00F10EF0" w:rsidRDefault="008924E0" w:rsidP="008924E0">
            <w:pPr>
              <w:pStyle w:val="ListParagraph"/>
              <w:numPr>
                <w:ilvl w:val="0"/>
                <w:numId w:val="2"/>
              </w:numPr>
              <w:snapToGrid w:val="0"/>
              <w:spacing w:before="60" w:after="0" w:line="360" w:lineRule="auto"/>
              <w:jc w:val="left"/>
              <w:rPr>
                <w:rFonts w:cs="Times New Roman"/>
                <w:szCs w:val="26"/>
                <w:lang w:val="en-US"/>
              </w:rPr>
            </w:pPr>
            <w:r w:rsidRPr="002C7004">
              <w:rPr>
                <w:rFonts w:cs="Times New Roman"/>
                <w:szCs w:val="26"/>
                <w:lang w:val="en-US"/>
              </w:rPr>
              <w:t xml:space="preserve">Không có câu hỏi </w:t>
            </w:r>
            <w:r>
              <w:rPr>
                <w:rFonts w:cs="Times New Roman"/>
                <w:szCs w:val="26"/>
                <w:lang w:val="en-US"/>
              </w:rPr>
              <w:t>phù hợp với tiêu chí tìm kiếm</w:t>
            </w:r>
            <w:r w:rsidRPr="002C7004">
              <w:rPr>
                <w:rFonts w:cs="Times New Roman"/>
                <w:szCs w:val="26"/>
                <w:lang w:val="en-US"/>
              </w:rPr>
              <w:t>:</w:t>
            </w:r>
          </w:p>
          <w:p w14:paraId="2B7F1D17" w14:textId="77777777" w:rsidR="008924E0" w:rsidRDefault="008924E0" w:rsidP="008924E0">
            <w:pPr>
              <w:pStyle w:val="ListParagraph"/>
              <w:numPr>
                <w:ilvl w:val="1"/>
                <w:numId w:val="2"/>
              </w:numPr>
              <w:snapToGrid w:val="0"/>
              <w:spacing w:before="60" w:after="0" w:line="360" w:lineRule="auto"/>
              <w:jc w:val="left"/>
              <w:rPr>
                <w:rFonts w:cs="Times New Roman"/>
                <w:szCs w:val="26"/>
                <w:lang w:val="en-US"/>
              </w:rPr>
            </w:pPr>
            <w:r w:rsidRPr="002C7004">
              <w:rPr>
                <w:rFonts w:cs="Times New Roman"/>
                <w:szCs w:val="26"/>
                <w:lang w:val="en-US"/>
              </w:rPr>
              <w:t>Hiển thị dòng chữ “Không có câu hỏi.”</w:t>
            </w:r>
          </w:p>
          <w:p w14:paraId="468BB5E0" w14:textId="77777777" w:rsidR="008924E0" w:rsidRDefault="008924E0" w:rsidP="008924E0">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Không nhập nội dung cần tìm kiếm và nhấn nút [Tìm kiếm]:</w:t>
            </w:r>
          </w:p>
          <w:p w14:paraId="78CD26E4" w14:textId="77777777" w:rsidR="008924E0" w:rsidRPr="004A7295" w:rsidRDefault="008924E0" w:rsidP="008924E0">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Hiển thị toàn bộ danh sách các câu hỏi</w:t>
            </w:r>
          </w:p>
        </w:tc>
      </w:tr>
      <w:tr w:rsidR="008924E0" w:rsidRPr="00BF318E" w14:paraId="17E7B23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31280E6" w14:textId="77777777" w:rsidR="008924E0" w:rsidRPr="00BF318E" w:rsidRDefault="008924E0"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8924E0" w:rsidRPr="00BF318E" w14:paraId="415E73A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EAD172A" w14:textId="77777777" w:rsidR="008924E0" w:rsidRPr="00BF318E" w:rsidRDefault="008924E0" w:rsidP="00906EB2">
            <w:pPr>
              <w:snapToGrid w:val="0"/>
              <w:spacing w:before="60"/>
              <w:rPr>
                <w:szCs w:val="26"/>
              </w:rPr>
            </w:pPr>
            <w:r w:rsidRPr="00BF318E">
              <w:rPr>
                <w:b/>
                <w:szCs w:val="26"/>
              </w:rPr>
              <w:t>Các yêu cầu phi chức năng:</w:t>
            </w:r>
            <w:r w:rsidRPr="00BF318E">
              <w:rPr>
                <w:szCs w:val="26"/>
              </w:rPr>
              <w:t xml:space="preserve"> Không có</w:t>
            </w:r>
          </w:p>
        </w:tc>
      </w:tr>
    </w:tbl>
    <w:p w14:paraId="5F87E638" w14:textId="77777777" w:rsidR="008924E0" w:rsidRDefault="008924E0" w:rsidP="008924E0"/>
    <w:p w14:paraId="7B97EBA6" w14:textId="77777777" w:rsidR="008924E0" w:rsidRDefault="008924E0" w:rsidP="00941B88">
      <w:pPr>
        <w:pStyle w:val="UCName"/>
      </w:pPr>
      <w:bookmarkStart w:id="578" w:name="_Toc9505545"/>
      <w:bookmarkStart w:id="579" w:name="_Ref21902315"/>
      <w:bookmarkStart w:id="580" w:name="_Ref21902318"/>
      <w:bookmarkStart w:id="581" w:name="_Toc22744247"/>
      <w:r>
        <w:t>Xem danh sách câu hỏi thường gặp</w:t>
      </w:r>
      <w:bookmarkEnd w:id="578"/>
      <w:bookmarkEnd w:id="579"/>
      <w:bookmarkEnd w:id="580"/>
      <w:bookmarkEnd w:id="581"/>
    </w:p>
    <w:tbl>
      <w:tblPr>
        <w:tblW w:w="5000" w:type="pct"/>
        <w:tblLook w:val="0000" w:firstRow="0" w:lastRow="0" w:firstColumn="0" w:lastColumn="0" w:noHBand="0" w:noVBand="0"/>
      </w:tblPr>
      <w:tblGrid>
        <w:gridCol w:w="5212"/>
        <w:gridCol w:w="3805"/>
      </w:tblGrid>
      <w:tr w:rsidR="008924E0" w:rsidRPr="00BF318E" w14:paraId="3F9F456C" w14:textId="77777777" w:rsidTr="00906EB2">
        <w:tc>
          <w:tcPr>
            <w:tcW w:w="2890" w:type="pct"/>
            <w:tcBorders>
              <w:top w:val="single" w:sz="4" w:space="0" w:color="000000"/>
              <w:left w:val="single" w:sz="4" w:space="0" w:color="000000"/>
              <w:bottom w:val="single" w:sz="4" w:space="0" w:color="000000"/>
            </w:tcBorders>
            <w:shd w:val="clear" w:color="auto" w:fill="auto"/>
          </w:tcPr>
          <w:p w14:paraId="0E38426F" w14:textId="77777777" w:rsidR="008924E0" w:rsidRPr="00BF318E" w:rsidRDefault="008924E0" w:rsidP="00906EB2">
            <w:pPr>
              <w:spacing w:before="60"/>
              <w:rPr>
                <w:szCs w:val="26"/>
              </w:rPr>
            </w:pPr>
            <w:r w:rsidRPr="00BF318E">
              <w:rPr>
                <w:b/>
                <w:szCs w:val="26"/>
              </w:rPr>
              <w:t>Tên Usecase:</w:t>
            </w:r>
            <w:r w:rsidRPr="00BF318E">
              <w:rPr>
                <w:szCs w:val="26"/>
              </w:rPr>
              <w:t xml:space="preserve"> </w:t>
            </w:r>
            <w:r>
              <w:t>Xem danh sách câu hỏi thường gặp</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F594B02" w14:textId="77777777" w:rsidR="008924E0" w:rsidRPr="00BF318E" w:rsidRDefault="008924E0" w:rsidP="00906EB2">
            <w:pPr>
              <w:snapToGrid w:val="0"/>
              <w:spacing w:before="60"/>
              <w:rPr>
                <w:szCs w:val="26"/>
              </w:rPr>
            </w:pPr>
            <w:r w:rsidRPr="00BF318E">
              <w:rPr>
                <w:b/>
                <w:szCs w:val="26"/>
              </w:rPr>
              <w:t>Mức độ BMT:</w:t>
            </w:r>
            <w:r w:rsidRPr="00BF318E">
              <w:rPr>
                <w:szCs w:val="26"/>
              </w:rPr>
              <w:t xml:space="preserve"> B</w:t>
            </w:r>
          </w:p>
        </w:tc>
      </w:tr>
      <w:tr w:rsidR="008924E0" w:rsidRPr="00BF318E" w14:paraId="17441873" w14:textId="77777777" w:rsidTr="00906EB2">
        <w:tc>
          <w:tcPr>
            <w:tcW w:w="2890" w:type="pct"/>
            <w:tcBorders>
              <w:top w:val="single" w:sz="4" w:space="0" w:color="000000"/>
              <w:left w:val="single" w:sz="4" w:space="0" w:color="000000"/>
              <w:bottom w:val="single" w:sz="4" w:space="0" w:color="000000"/>
            </w:tcBorders>
            <w:shd w:val="clear" w:color="auto" w:fill="auto"/>
          </w:tcPr>
          <w:p w14:paraId="5C3714D4" w14:textId="4E614FF9" w:rsidR="008924E0" w:rsidRPr="00BF318E" w:rsidRDefault="008924E0" w:rsidP="00906EB2">
            <w:pPr>
              <w:snapToGrid w:val="0"/>
              <w:spacing w:before="60"/>
              <w:rPr>
                <w:szCs w:val="26"/>
              </w:rPr>
            </w:pPr>
            <w:r w:rsidRPr="00BF318E">
              <w:rPr>
                <w:b/>
                <w:szCs w:val="26"/>
              </w:rPr>
              <w:t xml:space="preserve">Tác nhân chính: </w:t>
            </w:r>
            <w:r w:rsidR="00906EB2">
              <w:rPr>
                <w:szCs w:val="26"/>
              </w:rPr>
              <w:t>Cơ quan, tổ chức/cá nhân</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4826E5A0" w14:textId="77777777" w:rsidR="008924E0" w:rsidRPr="00BF318E" w:rsidRDefault="008924E0" w:rsidP="00906EB2">
            <w:pPr>
              <w:snapToGrid w:val="0"/>
              <w:spacing w:before="60"/>
              <w:rPr>
                <w:szCs w:val="26"/>
              </w:rPr>
            </w:pPr>
            <w:r w:rsidRPr="00BF318E">
              <w:rPr>
                <w:b/>
                <w:szCs w:val="26"/>
              </w:rPr>
              <w:t xml:space="preserve">Tác nhân phụ: </w:t>
            </w:r>
            <w:r w:rsidRPr="00BF318E">
              <w:rPr>
                <w:szCs w:val="26"/>
              </w:rPr>
              <w:t>Không có</w:t>
            </w:r>
          </w:p>
        </w:tc>
      </w:tr>
      <w:tr w:rsidR="008924E0" w:rsidRPr="00BF318E" w14:paraId="58B3596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A6AA7C7" w14:textId="3FA0F14B" w:rsidR="008924E0" w:rsidRPr="00BF318E" w:rsidRDefault="008924E0" w:rsidP="00906EB2">
            <w:pPr>
              <w:spacing w:before="60"/>
              <w:rPr>
                <w:szCs w:val="26"/>
              </w:rPr>
            </w:pPr>
            <w:r w:rsidRPr="00BF318E">
              <w:rPr>
                <w:b/>
                <w:szCs w:val="26"/>
              </w:rPr>
              <w:t xml:space="preserve">Mô tả Usecase: </w:t>
            </w:r>
            <w:r w:rsidR="00906EB2">
              <w:rPr>
                <w:szCs w:val="26"/>
              </w:rPr>
              <w:t>Cơ quan, tổ chức/cá nhân</w:t>
            </w:r>
            <w:r w:rsidRPr="00BF318E">
              <w:rPr>
                <w:szCs w:val="26"/>
              </w:rPr>
              <w:t xml:space="preserve"> </w:t>
            </w:r>
            <w:r>
              <w:t>xem danh sách câu hỏi thường gặp</w:t>
            </w:r>
          </w:p>
        </w:tc>
      </w:tr>
      <w:tr w:rsidR="008924E0" w:rsidRPr="00BF318E" w14:paraId="7A96794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378C124" w14:textId="172D970C" w:rsidR="008924E0" w:rsidRPr="00BF318E" w:rsidRDefault="008924E0" w:rsidP="00906EB2">
            <w:pPr>
              <w:snapToGrid w:val="0"/>
              <w:spacing w:before="60"/>
              <w:rPr>
                <w:szCs w:val="26"/>
              </w:rPr>
            </w:pPr>
            <w:r w:rsidRPr="00BF318E">
              <w:rPr>
                <w:b/>
                <w:szCs w:val="26"/>
              </w:rPr>
              <w:t xml:space="preserve">Điều kiện để bắt đầu Usecase: </w:t>
            </w:r>
            <w:r w:rsidR="00906EB2">
              <w:rPr>
                <w:szCs w:val="26"/>
              </w:rPr>
              <w:t>Cơ quan, tổ chức/cá nhân</w:t>
            </w:r>
            <w:r w:rsidRPr="00BF318E">
              <w:rPr>
                <w:szCs w:val="26"/>
              </w:rPr>
              <w:t xml:space="preserve"> truy cập vào </w:t>
            </w:r>
            <w:r w:rsidR="002B2081">
              <w:rPr>
                <w:szCs w:val="26"/>
              </w:rPr>
              <w:t>cổng DV CTCKS</w:t>
            </w:r>
          </w:p>
        </w:tc>
      </w:tr>
      <w:tr w:rsidR="008924E0" w:rsidRPr="00BF318E" w14:paraId="1EE93C7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9B7E56B" w14:textId="77777777" w:rsidR="008924E0" w:rsidRPr="00BF318E" w:rsidRDefault="008924E0" w:rsidP="00906EB2">
            <w:pPr>
              <w:snapToGrid w:val="0"/>
              <w:spacing w:before="60"/>
              <w:rPr>
                <w:szCs w:val="26"/>
              </w:rPr>
            </w:pPr>
            <w:r w:rsidRPr="00BF318E">
              <w:rPr>
                <w:b/>
                <w:szCs w:val="26"/>
              </w:rPr>
              <w:t xml:space="preserve">Điều kiện để kết thúc Usecase: </w:t>
            </w:r>
            <w:r>
              <w:rPr>
                <w:szCs w:val="26"/>
              </w:rPr>
              <w:t>Hiển thị các câu hỏi thường gặp</w:t>
            </w:r>
          </w:p>
        </w:tc>
      </w:tr>
      <w:tr w:rsidR="008924E0" w:rsidRPr="00BF318E" w14:paraId="5AC9DA6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4C1B882" w14:textId="1D7FEE6E" w:rsidR="008924E0" w:rsidRPr="00BF318E" w:rsidRDefault="008924E0" w:rsidP="00906EB2">
            <w:pPr>
              <w:snapToGrid w:val="0"/>
              <w:spacing w:before="60"/>
              <w:rPr>
                <w:b/>
                <w:szCs w:val="26"/>
              </w:rPr>
            </w:pPr>
            <w:r w:rsidRPr="00BF318E">
              <w:rPr>
                <w:b/>
                <w:szCs w:val="26"/>
              </w:rPr>
              <w:t>Trình tự các sự kiện trong quá trình hoạt động của Usecase:</w:t>
            </w:r>
          </w:p>
          <w:p w14:paraId="3F93A680" w14:textId="24F85CD1" w:rsidR="008924E0" w:rsidRPr="00BF318E" w:rsidRDefault="00906EB2" w:rsidP="00843B83">
            <w:pPr>
              <w:pStyle w:val="ListParagraph"/>
              <w:numPr>
                <w:ilvl w:val="0"/>
                <w:numId w:val="168"/>
              </w:numPr>
              <w:spacing w:before="60" w:after="60" w:line="240" w:lineRule="auto"/>
              <w:rPr>
                <w:szCs w:val="26"/>
              </w:rPr>
            </w:pPr>
            <w:r>
              <w:rPr>
                <w:szCs w:val="26"/>
              </w:rPr>
              <w:t>Cơ quan, tổ chức/cá nhân</w:t>
            </w:r>
            <w:r w:rsidR="008924E0">
              <w:rPr>
                <w:szCs w:val="26"/>
              </w:rPr>
              <w:t xml:space="preserve"> truy cập vào trang [Hỏi đáp]</w:t>
            </w:r>
          </w:p>
          <w:p w14:paraId="1E6758F7" w14:textId="77777777" w:rsidR="008924E0" w:rsidRDefault="008924E0" w:rsidP="00843B83">
            <w:pPr>
              <w:pStyle w:val="ListParagraph"/>
              <w:numPr>
                <w:ilvl w:val="0"/>
                <w:numId w:val="168"/>
              </w:numPr>
              <w:spacing w:before="60" w:after="60" w:line="240" w:lineRule="auto"/>
              <w:rPr>
                <w:szCs w:val="26"/>
              </w:rPr>
            </w:pPr>
            <w:r>
              <w:rPr>
                <w:szCs w:val="26"/>
              </w:rPr>
              <w:t>Hệ thống hiển thị danh sách các câu hỏi thường gặp</w:t>
            </w:r>
          </w:p>
          <w:p w14:paraId="526C3D7E" w14:textId="77777777" w:rsidR="008924E0" w:rsidRDefault="00906EB2" w:rsidP="00843B83">
            <w:pPr>
              <w:pStyle w:val="ListParagraph"/>
              <w:numPr>
                <w:ilvl w:val="0"/>
                <w:numId w:val="168"/>
              </w:numPr>
              <w:spacing w:before="60" w:after="60" w:line="240" w:lineRule="auto"/>
              <w:rPr>
                <w:szCs w:val="26"/>
              </w:rPr>
            </w:pPr>
            <w:r>
              <w:rPr>
                <w:szCs w:val="26"/>
              </w:rPr>
              <w:t>Cơ quan, tổ chức/cá nhân</w:t>
            </w:r>
            <w:r w:rsidR="008924E0">
              <w:rPr>
                <w:szCs w:val="26"/>
              </w:rPr>
              <w:t xml:space="preserve"> xem danh sách các câu hỏi thường gặ</w:t>
            </w:r>
            <w:r w:rsidR="002B2081">
              <w:rPr>
                <w:szCs w:val="26"/>
              </w:rPr>
              <w:t>p.</w:t>
            </w:r>
          </w:p>
          <w:p w14:paraId="313F0C5B" w14:textId="4FEABBC4" w:rsidR="002B2081" w:rsidRPr="00024813" w:rsidRDefault="002B2081" w:rsidP="00843B83">
            <w:pPr>
              <w:pStyle w:val="ListParagraph"/>
              <w:numPr>
                <w:ilvl w:val="0"/>
                <w:numId w:val="168"/>
              </w:numPr>
              <w:spacing w:before="60" w:after="60" w:line="240" w:lineRule="auto"/>
              <w:rPr>
                <w:szCs w:val="26"/>
              </w:rPr>
            </w:pPr>
            <w:r>
              <w:rPr>
                <w:szCs w:val="26"/>
                <w:lang w:val="en-US"/>
              </w:rPr>
              <w:t>Cơ quan, tổ chức/cá nhân nhấn chọn vào câu hỏi để xem chi tiết câu hỏi, hệ thống hiển thị nội dung chi tiết của câu hỏi</w:t>
            </w:r>
          </w:p>
        </w:tc>
      </w:tr>
      <w:tr w:rsidR="008924E0" w:rsidRPr="00BF318E" w14:paraId="1D1A6C2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28BED47" w14:textId="2927534A" w:rsidR="008924E0" w:rsidRPr="00024813" w:rsidRDefault="008924E0" w:rsidP="002B2081">
            <w:pPr>
              <w:snapToGrid w:val="0"/>
              <w:spacing w:before="60"/>
              <w:rPr>
                <w:szCs w:val="26"/>
              </w:rPr>
            </w:pPr>
            <w:r w:rsidRPr="00BF318E">
              <w:rPr>
                <w:b/>
                <w:szCs w:val="26"/>
              </w:rPr>
              <w:t xml:space="preserve">Hoàn cảnh sử dụng thành công cơ bản: </w:t>
            </w:r>
            <w:r>
              <w:rPr>
                <w:szCs w:val="26"/>
              </w:rPr>
              <w:t xml:space="preserve">Xem </w:t>
            </w:r>
            <w:r w:rsidR="002B2081">
              <w:rPr>
                <w:szCs w:val="26"/>
              </w:rPr>
              <w:t>nội dung chi tiết của câu hỏi</w:t>
            </w:r>
          </w:p>
        </w:tc>
      </w:tr>
      <w:tr w:rsidR="008924E0" w:rsidRPr="00BF318E" w14:paraId="5D03C67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9B3BFDB" w14:textId="77777777" w:rsidR="008924E0" w:rsidRPr="00BF318E" w:rsidRDefault="008924E0" w:rsidP="00906EB2">
            <w:pPr>
              <w:snapToGrid w:val="0"/>
              <w:spacing w:before="60"/>
              <w:rPr>
                <w:b/>
                <w:szCs w:val="26"/>
              </w:rPr>
            </w:pPr>
            <w:r w:rsidRPr="00BF318E">
              <w:rPr>
                <w:b/>
                <w:szCs w:val="26"/>
              </w:rPr>
              <w:t>Hoàn cảnh sử dụng phụ (thay thế) trong trường hợp không thành công:</w:t>
            </w:r>
          </w:p>
          <w:p w14:paraId="1FD3E411" w14:textId="77777777" w:rsidR="008924E0" w:rsidRPr="00F10EF0" w:rsidRDefault="008924E0" w:rsidP="008924E0">
            <w:pPr>
              <w:pStyle w:val="ListParagraph"/>
              <w:numPr>
                <w:ilvl w:val="0"/>
                <w:numId w:val="2"/>
              </w:numPr>
              <w:snapToGrid w:val="0"/>
              <w:spacing w:before="60" w:after="0" w:line="360" w:lineRule="auto"/>
              <w:jc w:val="left"/>
              <w:rPr>
                <w:rFonts w:cs="Times New Roman"/>
                <w:szCs w:val="26"/>
                <w:lang w:val="en-US"/>
              </w:rPr>
            </w:pPr>
            <w:r w:rsidRPr="002C7004">
              <w:rPr>
                <w:rFonts w:cs="Times New Roman"/>
                <w:szCs w:val="26"/>
                <w:lang w:val="en-US"/>
              </w:rPr>
              <w:t>Không có câu hỏi để hiển thị:</w:t>
            </w:r>
          </w:p>
          <w:p w14:paraId="7F363107" w14:textId="6CF3D854" w:rsidR="008924E0" w:rsidRPr="002B2081" w:rsidRDefault="008924E0" w:rsidP="002B2081">
            <w:pPr>
              <w:pStyle w:val="ListParagraph"/>
              <w:numPr>
                <w:ilvl w:val="1"/>
                <w:numId w:val="2"/>
              </w:numPr>
              <w:snapToGrid w:val="0"/>
              <w:spacing w:before="60" w:after="0" w:line="360" w:lineRule="auto"/>
              <w:jc w:val="left"/>
              <w:rPr>
                <w:rFonts w:cs="Times New Roman"/>
                <w:szCs w:val="26"/>
                <w:lang w:val="en-US"/>
              </w:rPr>
            </w:pPr>
            <w:r w:rsidRPr="002C7004">
              <w:rPr>
                <w:rFonts w:cs="Times New Roman"/>
                <w:szCs w:val="26"/>
                <w:lang w:val="en-US"/>
              </w:rPr>
              <w:t>Hiển thị dòng chữ “Không có câu hỏi.”</w:t>
            </w:r>
          </w:p>
        </w:tc>
      </w:tr>
      <w:tr w:rsidR="008924E0" w:rsidRPr="00BF318E" w14:paraId="3172F8AE"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4E28771" w14:textId="77777777" w:rsidR="008924E0" w:rsidRPr="00BF318E" w:rsidRDefault="008924E0"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8924E0" w:rsidRPr="00BF318E" w14:paraId="7B9B16F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2BB0427" w14:textId="77777777" w:rsidR="008924E0" w:rsidRPr="00BF318E" w:rsidRDefault="008924E0" w:rsidP="00906EB2">
            <w:pPr>
              <w:snapToGrid w:val="0"/>
              <w:spacing w:before="60"/>
              <w:rPr>
                <w:szCs w:val="26"/>
              </w:rPr>
            </w:pPr>
            <w:r w:rsidRPr="00BF318E">
              <w:rPr>
                <w:b/>
                <w:szCs w:val="26"/>
              </w:rPr>
              <w:t>Các yêu cầu phi chức năng:</w:t>
            </w:r>
            <w:r w:rsidRPr="00BF318E">
              <w:rPr>
                <w:szCs w:val="26"/>
              </w:rPr>
              <w:t xml:space="preserve"> Không có</w:t>
            </w:r>
          </w:p>
        </w:tc>
      </w:tr>
    </w:tbl>
    <w:p w14:paraId="666E1683" w14:textId="77777777" w:rsidR="008924E0" w:rsidRDefault="008924E0" w:rsidP="008924E0"/>
    <w:p w14:paraId="3A67E0FB" w14:textId="77777777" w:rsidR="00846CC9" w:rsidRDefault="00846CC9" w:rsidP="00846CC9">
      <w:pPr>
        <w:keepNext/>
      </w:pPr>
      <w:r>
        <w:rPr>
          <w:noProof/>
        </w:rPr>
        <w:lastRenderedPageBreak/>
        <w:drawing>
          <wp:inline distT="0" distB="0" distL="0" distR="0" wp14:anchorId="385096C2" wp14:editId="37C69879">
            <wp:extent cx="5732145" cy="2574925"/>
            <wp:effectExtent l="19050" t="19050" r="20955" b="158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87CC864.tmp"/>
                    <pic:cNvPicPr/>
                  </pic:nvPicPr>
                  <pic:blipFill>
                    <a:blip r:embed="rId205">
                      <a:extLst>
                        <a:ext uri="{28A0092B-C50C-407E-A947-70E740481C1C}">
                          <a14:useLocalDpi xmlns:a14="http://schemas.microsoft.com/office/drawing/2010/main" val="0"/>
                        </a:ext>
                      </a:extLst>
                    </a:blip>
                    <a:stretch>
                      <a:fillRect/>
                    </a:stretch>
                  </pic:blipFill>
                  <pic:spPr>
                    <a:xfrm>
                      <a:off x="0" y="0"/>
                      <a:ext cx="5732145" cy="2574925"/>
                    </a:xfrm>
                    <a:prstGeom prst="rect">
                      <a:avLst/>
                    </a:prstGeom>
                    <a:ln>
                      <a:solidFill>
                        <a:schemeClr val="accent1"/>
                      </a:solidFill>
                    </a:ln>
                  </pic:spPr>
                </pic:pic>
              </a:graphicData>
            </a:graphic>
          </wp:inline>
        </w:drawing>
      </w:r>
    </w:p>
    <w:p w14:paraId="05610484" w14:textId="4168CD72" w:rsidR="00906EB2" w:rsidRDefault="00846CC9" w:rsidP="00CF6664">
      <w:pPr>
        <w:pStyle w:val="Caption"/>
      </w:pPr>
      <w:r>
        <w:t xml:space="preserve">Hình </w:t>
      </w:r>
      <w:fldSimple w:instr=" STYLEREF 2 \s ">
        <w:r w:rsidR="00473123">
          <w:rPr>
            <w:noProof/>
          </w:rPr>
          <w:t>11</w:t>
        </w:r>
      </w:fldSimple>
      <w:r w:rsidR="00473123">
        <w:noBreakHyphen/>
      </w:r>
      <w:fldSimple w:instr=" SEQ Hình \* ARABIC \s 2 ">
        <w:r w:rsidR="00473123">
          <w:rPr>
            <w:noProof/>
          </w:rPr>
          <w:t>2</w:t>
        </w:r>
      </w:fldSimple>
      <w:r>
        <w:t>: Giao diện trang Hỗ trợ kỹ thuật</w:t>
      </w:r>
    </w:p>
    <w:p w14:paraId="40E8B29E" w14:textId="77777777" w:rsidR="00906EB2" w:rsidRDefault="00906EB2" w:rsidP="00941B88">
      <w:pPr>
        <w:pStyle w:val="UCName"/>
      </w:pPr>
      <w:bookmarkStart w:id="582" w:name="_Toc9505548"/>
      <w:bookmarkStart w:id="583" w:name="_Ref21902326"/>
      <w:bookmarkStart w:id="584" w:name="_Ref21902329"/>
      <w:bookmarkStart w:id="585" w:name="_Toc22744248"/>
      <w:r>
        <w:t>Gửi câu hỏi</w:t>
      </w:r>
      <w:bookmarkEnd w:id="582"/>
      <w:bookmarkEnd w:id="583"/>
      <w:bookmarkEnd w:id="584"/>
      <w:bookmarkEnd w:id="585"/>
    </w:p>
    <w:tbl>
      <w:tblPr>
        <w:tblW w:w="5000" w:type="pct"/>
        <w:tblLook w:val="0000" w:firstRow="0" w:lastRow="0" w:firstColumn="0" w:lastColumn="0" w:noHBand="0" w:noVBand="0"/>
      </w:tblPr>
      <w:tblGrid>
        <w:gridCol w:w="5212"/>
        <w:gridCol w:w="3805"/>
      </w:tblGrid>
      <w:tr w:rsidR="00906EB2" w:rsidRPr="00BF318E" w14:paraId="7A3B048D" w14:textId="77777777" w:rsidTr="00906EB2">
        <w:tc>
          <w:tcPr>
            <w:tcW w:w="2890" w:type="pct"/>
            <w:tcBorders>
              <w:top w:val="single" w:sz="4" w:space="0" w:color="000000"/>
              <w:left w:val="single" w:sz="4" w:space="0" w:color="000000"/>
              <w:bottom w:val="single" w:sz="4" w:space="0" w:color="000000"/>
            </w:tcBorders>
            <w:shd w:val="clear" w:color="auto" w:fill="auto"/>
          </w:tcPr>
          <w:p w14:paraId="3A193AFB"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Gửi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74F87204"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4D849A13" w14:textId="77777777" w:rsidTr="00906EB2">
        <w:tc>
          <w:tcPr>
            <w:tcW w:w="2890" w:type="pct"/>
            <w:tcBorders>
              <w:top w:val="single" w:sz="4" w:space="0" w:color="000000"/>
              <w:left w:val="single" w:sz="4" w:space="0" w:color="000000"/>
              <w:bottom w:val="single" w:sz="4" w:space="0" w:color="000000"/>
            </w:tcBorders>
            <w:shd w:val="clear" w:color="auto" w:fill="auto"/>
          </w:tcPr>
          <w:p w14:paraId="452A943A" w14:textId="738A42D6" w:rsidR="00906EB2" w:rsidRPr="00BF318E" w:rsidRDefault="00906EB2" w:rsidP="00906EB2">
            <w:pPr>
              <w:snapToGrid w:val="0"/>
              <w:spacing w:before="60"/>
              <w:rPr>
                <w:szCs w:val="26"/>
              </w:rPr>
            </w:pPr>
            <w:r w:rsidRPr="00BF318E">
              <w:rPr>
                <w:b/>
                <w:szCs w:val="26"/>
              </w:rPr>
              <w:t xml:space="preserve">Tác nhân chính: </w:t>
            </w:r>
            <w:r>
              <w:rPr>
                <w:szCs w:val="26"/>
              </w:rPr>
              <w:t>Cơ quan, tổ chức/cá nhân</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0D854A6B"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6F9601FB"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317B55F" w14:textId="31C02749" w:rsidR="00906EB2" w:rsidRPr="00BF318E" w:rsidRDefault="00906EB2" w:rsidP="00906EB2">
            <w:pPr>
              <w:spacing w:before="60"/>
              <w:rPr>
                <w:szCs w:val="26"/>
              </w:rPr>
            </w:pPr>
            <w:r w:rsidRPr="00BF318E">
              <w:rPr>
                <w:b/>
                <w:szCs w:val="26"/>
              </w:rPr>
              <w:t xml:space="preserve">Mô tả Usecase: </w:t>
            </w:r>
            <w:r>
              <w:rPr>
                <w:szCs w:val="26"/>
              </w:rPr>
              <w:t>Cơ quan, tổ chức/cá nhân</w:t>
            </w:r>
            <w:r w:rsidRPr="00BF318E">
              <w:rPr>
                <w:szCs w:val="26"/>
              </w:rPr>
              <w:t xml:space="preserve"> </w:t>
            </w:r>
            <w:r>
              <w:t>gửi câu hỏi</w:t>
            </w:r>
          </w:p>
        </w:tc>
      </w:tr>
      <w:tr w:rsidR="00906EB2" w:rsidRPr="00BF318E" w14:paraId="1B1F706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8D6FFC7" w14:textId="4CE331DB"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Cơ quan, tổ chức/cá nhân</w:t>
            </w:r>
            <w:r w:rsidRPr="00BF318E">
              <w:rPr>
                <w:szCs w:val="26"/>
              </w:rPr>
              <w:t xml:space="preserve"> truy cập vào </w:t>
            </w:r>
            <w:r w:rsidR="002B2081">
              <w:rPr>
                <w:szCs w:val="26"/>
              </w:rPr>
              <w:t>cổng DV CTCKS</w:t>
            </w:r>
          </w:p>
        </w:tc>
      </w:tr>
      <w:tr w:rsidR="00906EB2" w:rsidRPr="00BF318E" w14:paraId="3553700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027E39B"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Gửi câu hỏi thành công</w:t>
            </w:r>
          </w:p>
        </w:tc>
      </w:tr>
      <w:tr w:rsidR="00906EB2" w:rsidRPr="00BF318E" w14:paraId="7119120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CFD714B"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73ED39F0" w14:textId="3E16316E" w:rsidR="00906EB2" w:rsidRPr="00BF318E" w:rsidRDefault="00906EB2" w:rsidP="00843B83">
            <w:pPr>
              <w:pStyle w:val="ListParagraph"/>
              <w:numPr>
                <w:ilvl w:val="0"/>
                <w:numId w:val="169"/>
              </w:numPr>
              <w:spacing w:before="60" w:after="60" w:line="240" w:lineRule="auto"/>
              <w:rPr>
                <w:szCs w:val="26"/>
              </w:rPr>
            </w:pPr>
            <w:r>
              <w:rPr>
                <w:szCs w:val="26"/>
              </w:rPr>
              <w:t>Cơ quan, tổ chức/cá nhân truy cập vào trang [Hỏi đáp]</w:t>
            </w:r>
          </w:p>
          <w:p w14:paraId="6F1D2A0E" w14:textId="3C84EADF" w:rsidR="00906EB2" w:rsidRPr="00CD449D" w:rsidRDefault="00906EB2" w:rsidP="00843B83">
            <w:pPr>
              <w:pStyle w:val="ListParagraph"/>
              <w:numPr>
                <w:ilvl w:val="0"/>
                <w:numId w:val="169"/>
              </w:numPr>
              <w:spacing w:before="60" w:after="60" w:line="240" w:lineRule="auto"/>
              <w:rPr>
                <w:szCs w:val="26"/>
              </w:rPr>
            </w:pPr>
            <w:r w:rsidRPr="00CD449D">
              <w:rPr>
                <w:szCs w:val="26"/>
              </w:rPr>
              <w:t>Cơ quan, tổ chức/cá nhân nhấn vào nút “Gửi câu hỏi”</w:t>
            </w:r>
            <w:r w:rsidR="00CD449D" w:rsidRPr="00CD449D">
              <w:rPr>
                <w:szCs w:val="26"/>
                <w:lang w:val="en-US"/>
              </w:rPr>
              <w:t xml:space="preserve">, </w:t>
            </w:r>
            <w:r w:rsidR="00CD449D">
              <w:rPr>
                <w:szCs w:val="26"/>
                <w:lang w:val="en-US"/>
              </w:rPr>
              <w:t>h</w:t>
            </w:r>
            <w:r w:rsidRPr="00CD449D">
              <w:rPr>
                <w:szCs w:val="26"/>
              </w:rPr>
              <w:t>ệ thống hiển thị khung nhập nội dung câu hỏi</w:t>
            </w:r>
          </w:p>
          <w:p w14:paraId="7CB97060" w14:textId="12E5D93F" w:rsidR="00906EB2" w:rsidRPr="00CD449D" w:rsidRDefault="00906EB2" w:rsidP="00843B83">
            <w:pPr>
              <w:pStyle w:val="ListParagraph"/>
              <w:numPr>
                <w:ilvl w:val="0"/>
                <w:numId w:val="169"/>
              </w:numPr>
              <w:spacing w:before="60" w:after="60" w:line="240" w:lineRule="auto"/>
              <w:rPr>
                <w:szCs w:val="26"/>
              </w:rPr>
            </w:pPr>
            <w:r>
              <w:rPr>
                <w:szCs w:val="26"/>
              </w:rPr>
              <w:t>Cơ quan, tổ chức/cá nhân nhậ</w:t>
            </w:r>
            <w:r w:rsidR="00CD449D">
              <w:rPr>
                <w:szCs w:val="26"/>
              </w:rPr>
              <w:t>p thông tin chung,</w:t>
            </w:r>
            <w:r>
              <w:rPr>
                <w:szCs w:val="26"/>
              </w:rPr>
              <w:t xml:space="preserve"> nhập thông tin câu hỏ</w:t>
            </w:r>
            <w:r w:rsidR="00CD449D">
              <w:rPr>
                <w:szCs w:val="26"/>
              </w:rPr>
              <w:t xml:space="preserve">i và </w:t>
            </w:r>
            <w:r w:rsidRPr="00CD449D">
              <w:rPr>
                <w:szCs w:val="26"/>
              </w:rPr>
              <w:t>nhấn nút [Gửi câu hỏi]</w:t>
            </w:r>
          </w:p>
        </w:tc>
      </w:tr>
      <w:tr w:rsidR="00906EB2" w:rsidRPr="00BF318E" w14:paraId="0C2B21EB"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9D579D2"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3DAF610E" w14:textId="77777777" w:rsidR="00906EB2" w:rsidRPr="00BF318E" w:rsidRDefault="00906EB2" w:rsidP="00906EB2">
            <w:pPr>
              <w:pStyle w:val="ListParagraph"/>
              <w:numPr>
                <w:ilvl w:val="0"/>
                <w:numId w:val="2"/>
              </w:numPr>
              <w:snapToGrid w:val="0"/>
              <w:spacing w:before="60" w:after="0" w:line="360" w:lineRule="auto"/>
              <w:jc w:val="left"/>
              <w:rPr>
                <w:rFonts w:cs="Times New Roman"/>
                <w:szCs w:val="26"/>
              </w:rPr>
            </w:pPr>
            <w:r>
              <w:rPr>
                <w:rFonts w:cs="Times New Roman"/>
                <w:szCs w:val="26"/>
                <w:lang w:val="en-US"/>
              </w:rPr>
              <w:t>Hiển thị thông báo “</w:t>
            </w:r>
            <w:r w:rsidRPr="00E23888">
              <w:rPr>
                <w:rFonts w:cs="Times New Roman"/>
                <w:szCs w:val="26"/>
                <w:lang w:val="en-US"/>
              </w:rPr>
              <w:t>Cảm ơn bạn đã đặt câu hỏi cho chúng tôi! Câu hỏi của bạn sẽ được trả lời trong thời gian sớm nhất.</w:t>
            </w:r>
            <w:r>
              <w:rPr>
                <w:rFonts w:cs="Times New Roman"/>
                <w:szCs w:val="26"/>
                <w:lang w:val="en-US"/>
              </w:rPr>
              <w:t>”</w:t>
            </w:r>
          </w:p>
        </w:tc>
      </w:tr>
      <w:tr w:rsidR="00906EB2" w:rsidRPr="00BF318E" w14:paraId="0F12008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DC0E0F3"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1B82CD68" w14:textId="77777777" w:rsidR="00906EB2" w:rsidRPr="00E23888" w:rsidRDefault="00906EB2" w:rsidP="00906EB2">
            <w:pPr>
              <w:pStyle w:val="ListParagraph"/>
              <w:numPr>
                <w:ilvl w:val="0"/>
                <w:numId w:val="2"/>
              </w:numPr>
              <w:snapToGrid w:val="0"/>
              <w:spacing w:before="60" w:after="0" w:line="360" w:lineRule="auto"/>
              <w:jc w:val="left"/>
              <w:rPr>
                <w:szCs w:val="26"/>
              </w:rPr>
            </w:pPr>
            <w:r>
              <w:rPr>
                <w:szCs w:val="26"/>
                <w:lang w:val="en-US"/>
              </w:rPr>
              <w:t>Dung lượng [Tập tin đính kèm] lớn hơn dung lượng quy định:</w:t>
            </w:r>
          </w:p>
          <w:p w14:paraId="040EBD77" w14:textId="77777777" w:rsidR="00906EB2" w:rsidRPr="00626733" w:rsidRDefault="00906EB2" w:rsidP="00906EB2">
            <w:pPr>
              <w:pStyle w:val="ListParagraph"/>
              <w:numPr>
                <w:ilvl w:val="1"/>
                <w:numId w:val="2"/>
              </w:numPr>
              <w:snapToGrid w:val="0"/>
              <w:spacing w:before="60" w:after="0" w:line="360" w:lineRule="auto"/>
              <w:jc w:val="left"/>
              <w:rPr>
                <w:szCs w:val="26"/>
              </w:rPr>
            </w:pPr>
            <w:r>
              <w:rPr>
                <w:szCs w:val="26"/>
                <w:lang w:val="en-US"/>
              </w:rPr>
              <w:t>Hiển thị thông báo “Dung lượng tập tin đính kèm tối đa là 30 MB”</w:t>
            </w:r>
          </w:p>
          <w:p w14:paraId="448737ED" w14:textId="77777777" w:rsidR="00906EB2" w:rsidRPr="00626733" w:rsidRDefault="00906EB2" w:rsidP="00906EB2">
            <w:pPr>
              <w:pStyle w:val="ListParagraph"/>
              <w:numPr>
                <w:ilvl w:val="1"/>
                <w:numId w:val="2"/>
              </w:numPr>
              <w:snapToGrid w:val="0"/>
              <w:spacing w:before="60" w:after="0" w:line="360" w:lineRule="auto"/>
              <w:jc w:val="left"/>
              <w:rPr>
                <w:szCs w:val="26"/>
              </w:rPr>
            </w:pPr>
            <w:r>
              <w:rPr>
                <w:szCs w:val="26"/>
                <w:lang w:val="en-US"/>
              </w:rPr>
              <w:t>Nội dung đã nhập trong form vẫn giữ nguyên</w:t>
            </w:r>
          </w:p>
          <w:p w14:paraId="127953B2" w14:textId="77777777" w:rsidR="00906EB2" w:rsidRPr="00626733"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Mã xác thực reload mã khác</w:t>
            </w:r>
          </w:p>
          <w:p w14:paraId="538C89E9" w14:textId="77777777" w:rsidR="00906EB2" w:rsidRPr="00BB7F4D"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lastRenderedPageBreak/>
              <w:t>Khung nhập Mã xác thực bị xóa nội dung</w:t>
            </w:r>
            <w:r>
              <w:rPr>
                <w:szCs w:val="26"/>
                <w:lang w:val="en-US"/>
              </w:rPr>
              <w:t xml:space="preserve"> </w:t>
            </w:r>
          </w:p>
          <w:p w14:paraId="51939CF7" w14:textId="77777777" w:rsidR="00906EB2" w:rsidRPr="00E23888" w:rsidRDefault="00906EB2" w:rsidP="00906EB2">
            <w:pPr>
              <w:pStyle w:val="ListParagraph"/>
              <w:numPr>
                <w:ilvl w:val="0"/>
                <w:numId w:val="2"/>
              </w:numPr>
              <w:snapToGrid w:val="0"/>
              <w:spacing w:before="60" w:after="0" w:line="360" w:lineRule="auto"/>
              <w:jc w:val="left"/>
              <w:rPr>
                <w:szCs w:val="26"/>
              </w:rPr>
            </w:pPr>
            <w:r>
              <w:rPr>
                <w:szCs w:val="26"/>
                <w:lang w:val="en-US"/>
              </w:rPr>
              <w:t>Định dạng [Tập tin đính kèm] không đúng với định dạng quy định:</w:t>
            </w:r>
          </w:p>
          <w:p w14:paraId="26F98A19" w14:textId="77777777" w:rsidR="00906EB2" w:rsidRPr="00626733" w:rsidRDefault="00906EB2" w:rsidP="00906EB2">
            <w:pPr>
              <w:pStyle w:val="ListParagraph"/>
              <w:numPr>
                <w:ilvl w:val="1"/>
                <w:numId w:val="2"/>
              </w:numPr>
              <w:snapToGrid w:val="0"/>
              <w:spacing w:before="60" w:after="0" w:line="360" w:lineRule="auto"/>
              <w:jc w:val="left"/>
              <w:rPr>
                <w:szCs w:val="26"/>
              </w:rPr>
            </w:pPr>
            <w:r>
              <w:rPr>
                <w:szCs w:val="26"/>
                <w:lang w:val="en-US"/>
              </w:rPr>
              <w:t xml:space="preserve">Hiển thị thông báo “Vui lòng chọn tập tin có định dạng sau: </w:t>
            </w:r>
            <w:r w:rsidRPr="00613BE2">
              <w:rPr>
                <w:lang w:val="en-US"/>
              </w:rPr>
              <w:t>Word (.doc, .docx, .rtf), PDF (.pdf), Zip (.rar, .zip, .7z), Image (.png, .jpg, .jpeg, .gif, .bmp)</w:t>
            </w:r>
            <w:r>
              <w:rPr>
                <w:szCs w:val="26"/>
                <w:lang w:val="en-US"/>
              </w:rPr>
              <w:t>”</w:t>
            </w:r>
          </w:p>
          <w:p w14:paraId="4E3396CE" w14:textId="77777777" w:rsidR="00906EB2" w:rsidRPr="00626733" w:rsidRDefault="00906EB2" w:rsidP="00906EB2">
            <w:pPr>
              <w:pStyle w:val="ListParagraph"/>
              <w:numPr>
                <w:ilvl w:val="1"/>
                <w:numId w:val="2"/>
              </w:numPr>
              <w:snapToGrid w:val="0"/>
              <w:spacing w:before="60" w:after="0" w:line="360" w:lineRule="auto"/>
              <w:jc w:val="left"/>
              <w:rPr>
                <w:szCs w:val="26"/>
              </w:rPr>
            </w:pPr>
            <w:r>
              <w:rPr>
                <w:szCs w:val="26"/>
                <w:lang w:val="en-US"/>
              </w:rPr>
              <w:t>Nội dung đã nhập trong form vẫn giữ nguyên</w:t>
            </w:r>
          </w:p>
          <w:p w14:paraId="2C2D3FBE" w14:textId="77777777" w:rsidR="00906EB2" w:rsidRPr="00626733"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Mã xác thực reload mã khác</w:t>
            </w:r>
          </w:p>
          <w:p w14:paraId="5EF32CDF" w14:textId="77777777" w:rsidR="00906EB2" w:rsidRPr="00C7495B"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Khung nhập Mã xác thực bị xóa nội dung</w:t>
            </w:r>
            <w:r>
              <w:rPr>
                <w:szCs w:val="26"/>
                <w:lang w:val="en-US"/>
              </w:rPr>
              <w:t xml:space="preserve"> </w:t>
            </w:r>
          </w:p>
          <w:p w14:paraId="320D407A" w14:textId="77777777" w:rsidR="00906EB2" w:rsidRPr="00E23888" w:rsidRDefault="00906EB2" w:rsidP="00906EB2">
            <w:pPr>
              <w:pStyle w:val="ListParagraph"/>
              <w:numPr>
                <w:ilvl w:val="0"/>
                <w:numId w:val="2"/>
              </w:numPr>
              <w:snapToGrid w:val="0"/>
              <w:spacing w:before="60" w:after="0" w:line="360" w:lineRule="auto"/>
              <w:jc w:val="left"/>
              <w:rPr>
                <w:szCs w:val="26"/>
              </w:rPr>
            </w:pPr>
            <w:r>
              <w:rPr>
                <w:szCs w:val="26"/>
                <w:lang w:val="en-US"/>
              </w:rPr>
              <w:t>Nhập [Mã xác thực] không chính xác:</w:t>
            </w:r>
          </w:p>
          <w:p w14:paraId="416F5D84" w14:textId="77777777" w:rsidR="00906EB2" w:rsidRPr="00626733" w:rsidRDefault="00906EB2" w:rsidP="00906EB2">
            <w:pPr>
              <w:pStyle w:val="ListParagraph"/>
              <w:numPr>
                <w:ilvl w:val="1"/>
                <w:numId w:val="2"/>
              </w:numPr>
              <w:snapToGrid w:val="0"/>
              <w:spacing w:before="60" w:after="0" w:line="360" w:lineRule="auto"/>
              <w:jc w:val="left"/>
              <w:rPr>
                <w:szCs w:val="26"/>
              </w:rPr>
            </w:pPr>
            <w:r>
              <w:rPr>
                <w:szCs w:val="26"/>
                <w:lang w:val="en-US"/>
              </w:rPr>
              <w:t>Hiển thị thông báo “Vui lòng nhập chính xác Mã xác thực”</w:t>
            </w:r>
          </w:p>
          <w:p w14:paraId="68635895" w14:textId="77777777" w:rsidR="00906EB2" w:rsidRPr="00144BCC" w:rsidRDefault="00906EB2" w:rsidP="00906EB2">
            <w:pPr>
              <w:pStyle w:val="ListParagraph"/>
              <w:numPr>
                <w:ilvl w:val="1"/>
                <w:numId w:val="2"/>
              </w:numPr>
              <w:snapToGrid w:val="0"/>
              <w:spacing w:before="60" w:after="0" w:line="360" w:lineRule="auto"/>
              <w:jc w:val="left"/>
              <w:rPr>
                <w:szCs w:val="26"/>
              </w:rPr>
            </w:pPr>
            <w:r>
              <w:rPr>
                <w:szCs w:val="26"/>
                <w:lang w:val="en-US"/>
              </w:rPr>
              <w:t>Các nội dung đã nhập trong form vẫn giữ nguyên</w:t>
            </w:r>
          </w:p>
          <w:p w14:paraId="464A3ED8" w14:textId="77777777" w:rsidR="00906EB2" w:rsidRPr="00626733"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Mã xác thực reload mã khác</w:t>
            </w:r>
          </w:p>
          <w:p w14:paraId="2959C1D5" w14:textId="77777777" w:rsidR="00906EB2" w:rsidRPr="00144BCC"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Khung nhập Mã xác thực bị xóa nội dung</w:t>
            </w:r>
            <w:r>
              <w:rPr>
                <w:szCs w:val="26"/>
                <w:lang w:val="en-US"/>
              </w:rPr>
              <w:t xml:space="preserve"> </w:t>
            </w:r>
          </w:p>
          <w:p w14:paraId="736DC84A" w14:textId="2D0662D6" w:rsidR="00906EB2" w:rsidRPr="00E23888" w:rsidRDefault="00906EB2" w:rsidP="00906EB2">
            <w:pPr>
              <w:pStyle w:val="ListParagraph"/>
              <w:numPr>
                <w:ilvl w:val="0"/>
                <w:numId w:val="2"/>
              </w:numPr>
              <w:snapToGrid w:val="0"/>
              <w:spacing w:before="60" w:after="0" w:line="360" w:lineRule="auto"/>
              <w:jc w:val="left"/>
              <w:rPr>
                <w:szCs w:val="26"/>
              </w:rPr>
            </w:pPr>
            <w:r>
              <w:rPr>
                <w:rFonts w:cs="Times New Roman"/>
                <w:szCs w:val="26"/>
                <w:lang w:val="en-US"/>
              </w:rPr>
              <w:t>Cơ quan, tổ chức/cá nhân nhấn nút [Làm lại]</w:t>
            </w:r>
          </w:p>
          <w:p w14:paraId="55A9BCC3" w14:textId="77777777" w:rsidR="00906EB2" w:rsidRPr="00E23888"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Các dữ liệu trong các khung nhập bị xóa hết</w:t>
            </w:r>
          </w:p>
          <w:p w14:paraId="6BBB64AC" w14:textId="77777777" w:rsidR="00906EB2" w:rsidRPr="00E23888"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Mã xác thực reload mã khác</w:t>
            </w:r>
          </w:p>
        </w:tc>
      </w:tr>
      <w:tr w:rsidR="00906EB2" w:rsidRPr="00BF318E" w14:paraId="62F4BE0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0AB70E5" w14:textId="77777777" w:rsidR="00906EB2" w:rsidRDefault="00906EB2" w:rsidP="00906EB2">
            <w:pPr>
              <w:snapToGrid w:val="0"/>
              <w:spacing w:before="60"/>
              <w:rPr>
                <w:b/>
                <w:szCs w:val="26"/>
              </w:rPr>
            </w:pPr>
            <w:r w:rsidRPr="00BF318E">
              <w:rPr>
                <w:b/>
                <w:szCs w:val="26"/>
              </w:rPr>
              <w:t>Hành động liên quan sẽ xảy ra khi Usecase kế</w:t>
            </w:r>
            <w:r>
              <w:rPr>
                <w:b/>
                <w:szCs w:val="26"/>
              </w:rPr>
              <w:t>t thúc:</w:t>
            </w:r>
          </w:p>
          <w:p w14:paraId="0C16D4F7" w14:textId="77777777" w:rsidR="00906EB2" w:rsidRPr="001924BA" w:rsidRDefault="00906EB2" w:rsidP="00906EB2">
            <w:pPr>
              <w:pStyle w:val="ListParagraph"/>
              <w:numPr>
                <w:ilvl w:val="0"/>
                <w:numId w:val="2"/>
              </w:numPr>
              <w:snapToGrid w:val="0"/>
              <w:spacing w:before="60"/>
              <w:jc w:val="left"/>
              <w:rPr>
                <w:szCs w:val="26"/>
              </w:rPr>
            </w:pPr>
            <w:r>
              <w:rPr>
                <w:szCs w:val="26"/>
                <w:lang w:val="en-US"/>
              </w:rPr>
              <w:t>Nhấn vào nút “Quay lại” để quay lại trang “Hỏi đáp, Góp ý”</w:t>
            </w:r>
          </w:p>
        </w:tc>
      </w:tr>
      <w:tr w:rsidR="00906EB2" w:rsidRPr="00BF318E" w14:paraId="4A30625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22BED02"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6599308E" w14:textId="77777777" w:rsidR="00906EB2" w:rsidRPr="008924E0" w:rsidRDefault="00906EB2" w:rsidP="008924E0"/>
    <w:p w14:paraId="7512692B" w14:textId="7395E73E" w:rsidR="0064677C" w:rsidRPr="005F3E1B" w:rsidRDefault="0064677C" w:rsidP="00B4509A">
      <w:pPr>
        <w:pStyle w:val="Heading2"/>
      </w:pPr>
      <w:bookmarkStart w:id="586" w:name="_Toc22744063"/>
      <w:r>
        <w:t>Nhóm chức năng “Trò chuyện trực tuyến (Live Chat)”</w:t>
      </w:r>
      <w:bookmarkEnd w:id="586"/>
    </w:p>
    <w:p w14:paraId="5960E59C" w14:textId="006300C7" w:rsidR="0064677C" w:rsidRDefault="008D31CE" w:rsidP="0064677C">
      <w:r>
        <w:t>Hệ thống Cổng DV CTCKS được tích hợp với phần mềm trò chuyện trực tuyến (Live Chat), sử dụng các phần mềm có sẵn như Messenger, Zalo để các cán bộ của Cục CTS&amp;BMTT có thể trao đổi, hỗ trợ cơ quan, tổ chức, cán bộ cần xử lý các nghiệp vụ liên quan đến chứng thư số.</w:t>
      </w:r>
    </w:p>
    <w:p w14:paraId="3298EEEB" w14:textId="30127BD3" w:rsidR="008D31CE" w:rsidRDefault="008D31CE">
      <w:pPr>
        <w:spacing w:after="200" w:line="276" w:lineRule="auto"/>
        <w:jc w:val="left"/>
      </w:pPr>
      <w:r>
        <w:br w:type="page"/>
      </w:r>
    </w:p>
    <w:p w14:paraId="7AE00D16" w14:textId="215BA230" w:rsidR="008D31CE" w:rsidRDefault="008D31CE" w:rsidP="008D31CE">
      <w:pPr>
        <w:pStyle w:val="Heading1"/>
      </w:pPr>
      <w:bookmarkStart w:id="587" w:name="_Toc22744064"/>
      <w:r>
        <w:lastRenderedPageBreak/>
        <w:t>YÊU CẦU PHI CHỨC NĂNG TRÊN HỆ THỐNG (NON-FUNCTIONAL REQUIREMENTS)</w:t>
      </w:r>
      <w:bookmarkEnd w:id="587"/>
    </w:p>
    <w:p w14:paraId="5369D7CA" w14:textId="34ADC4D3" w:rsidR="008D31CE" w:rsidRDefault="008D31CE" w:rsidP="00B4509A">
      <w:pPr>
        <w:pStyle w:val="Heading2"/>
      </w:pPr>
      <w:bookmarkStart w:id="588" w:name="_Toc22744065"/>
      <w:r>
        <w:t>Tích hợp, trao đổi dữ liệu giữa các vùng dữ liệu trên hệ thống (Frontend – Backend – TMS)</w:t>
      </w:r>
      <w:bookmarkEnd w:id="588"/>
    </w:p>
    <w:p w14:paraId="0964B231" w14:textId="4F9EB84E" w:rsidR="008D31CE" w:rsidRDefault="002A0E62" w:rsidP="002A0E62">
      <w:pPr>
        <w:jc w:val="center"/>
      </w:pPr>
      <w:r>
        <w:rPr>
          <w:noProof/>
        </w:rPr>
        <w:drawing>
          <wp:inline distT="0" distB="0" distL="0" distR="0" wp14:anchorId="17115E35" wp14:editId="0601BB28">
            <wp:extent cx="5573540" cy="66389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GCA_SRS_Model_v1.3.png"/>
                    <pic:cNvPicPr/>
                  </pic:nvPicPr>
                  <pic:blipFill>
                    <a:blip r:embed="rId206">
                      <a:extLst>
                        <a:ext uri="{28A0092B-C50C-407E-A947-70E740481C1C}">
                          <a14:useLocalDpi xmlns:a14="http://schemas.microsoft.com/office/drawing/2010/main" val="0"/>
                        </a:ext>
                      </a:extLst>
                    </a:blip>
                    <a:stretch>
                      <a:fillRect/>
                    </a:stretch>
                  </pic:blipFill>
                  <pic:spPr>
                    <a:xfrm>
                      <a:off x="0" y="0"/>
                      <a:ext cx="5577730" cy="6643916"/>
                    </a:xfrm>
                    <a:prstGeom prst="rect">
                      <a:avLst/>
                    </a:prstGeom>
                  </pic:spPr>
                </pic:pic>
              </a:graphicData>
            </a:graphic>
          </wp:inline>
        </w:drawing>
      </w:r>
    </w:p>
    <w:p w14:paraId="0B75A834" w14:textId="77777777" w:rsidR="00FA3ACE" w:rsidRDefault="00FA3ACE" w:rsidP="002A0E62">
      <w:pPr>
        <w:jc w:val="center"/>
      </w:pPr>
    </w:p>
    <w:p w14:paraId="3BC28EFC" w14:textId="77777777" w:rsidR="00FA3ACE" w:rsidRDefault="00FA3ACE" w:rsidP="002A0E62">
      <w:pPr>
        <w:jc w:val="center"/>
      </w:pPr>
    </w:p>
    <w:p w14:paraId="4F64025F" w14:textId="77777777" w:rsidR="00792176" w:rsidRPr="00792176" w:rsidRDefault="002A0E62" w:rsidP="00FA3ACE">
      <w:pPr>
        <w:pStyle w:val="ListParagraph"/>
        <w:numPr>
          <w:ilvl w:val="0"/>
          <w:numId w:val="2"/>
        </w:numPr>
        <w:spacing w:line="360" w:lineRule="auto"/>
      </w:pPr>
      <w:r>
        <w:rPr>
          <w:lang w:val="en-US"/>
        </w:rPr>
        <w:lastRenderedPageBreak/>
        <w:t>Trao đổi giữa Front-end và Back-end</w:t>
      </w:r>
      <w:r w:rsidR="00792176">
        <w:rPr>
          <w:lang w:val="en-US"/>
        </w:rPr>
        <w:t>:</w:t>
      </w:r>
    </w:p>
    <w:p w14:paraId="28D8F9E2" w14:textId="3A30FEF9" w:rsidR="002A0E62" w:rsidRPr="00792176" w:rsidRDefault="00792176" w:rsidP="00FA3ACE">
      <w:pPr>
        <w:pStyle w:val="ListParagraph"/>
        <w:numPr>
          <w:ilvl w:val="1"/>
          <w:numId w:val="2"/>
        </w:numPr>
        <w:spacing w:line="360" w:lineRule="auto"/>
      </w:pPr>
      <w:r>
        <w:rPr>
          <w:lang w:val="en-US"/>
        </w:rPr>
        <w:t>L</w:t>
      </w:r>
      <w:r w:rsidR="002A0E62">
        <w:rPr>
          <w:lang w:val="en-US"/>
        </w:rPr>
        <w:t>à trao đổi 1 chiều đi từ Back-end ra Front-end</w:t>
      </w:r>
      <w:r>
        <w:rPr>
          <w:lang w:val="en-US"/>
        </w:rPr>
        <w:t>, không có chiều ngược lại</w:t>
      </w:r>
    </w:p>
    <w:p w14:paraId="2A548983" w14:textId="58B83B00" w:rsidR="00792176" w:rsidRPr="00792176" w:rsidRDefault="00792176" w:rsidP="00FA3ACE">
      <w:pPr>
        <w:pStyle w:val="ListParagraph"/>
        <w:numPr>
          <w:ilvl w:val="1"/>
          <w:numId w:val="2"/>
        </w:numPr>
        <w:spacing w:line="360" w:lineRule="auto"/>
      </w:pPr>
      <w:r>
        <w:rPr>
          <w:lang w:val="en-US"/>
        </w:rPr>
        <w:t>Thông qua Web Service: SOAP hoặc Restful (JSON)</w:t>
      </w:r>
    </w:p>
    <w:p w14:paraId="2682E0FF" w14:textId="71DC9AE8" w:rsidR="00792176" w:rsidRPr="00792176" w:rsidRDefault="00792176" w:rsidP="00FA3ACE">
      <w:pPr>
        <w:pStyle w:val="ListParagraph"/>
        <w:numPr>
          <w:ilvl w:val="0"/>
          <w:numId w:val="2"/>
        </w:numPr>
        <w:spacing w:line="360" w:lineRule="auto"/>
      </w:pPr>
      <w:r>
        <w:rPr>
          <w:lang w:val="en-US"/>
        </w:rPr>
        <w:t>Trao đổi giữa Back-end và hệ thống TMS:</w:t>
      </w:r>
    </w:p>
    <w:p w14:paraId="0BEBD87B" w14:textId="4B5D12DC" w:rsidR="00792176" w:rsidRPr="00792176" w:rsidRDefault="00792176" w:rsidP="00FA3ACE">
      <w:pPr>
        <w:pStyle w:val="ListParagraph"/>
        <w:numPr>
          <w:ilvl w:val="1"/>
          <w:numId w:val="2"/>
        </w:numPr>
        <w:spacing w:line="360" w:lineRule="auto"/>
      </w:pPr>
      <w:r>
        <w:rPr>
          <w:lang w:val="en-US"/>
        </w:rPr>
        <w:t>Là trao đổi 2 chiều giữa Back-end và TMS</w:t>
      </w:r>
    </w:p>
    <w:p w14:paraId="04B2686F" w14:textId="4CA96607" w:rsidR="00792176" w:rsidRPr="00792176" w:rsidRDefault="00792176" w:rsidP="00FA3ACE">
      <w:pPr>
        <w:pStyle w:val="ListParagraph"/>
        <w:numPr>
          <w:ilvl w:val="1"/>
          <w:numId w:val="2"/>
        </w:numPr>
        <w:spacing w:line="360" w:lineRule="auto"/>
      </w:pPr>
      <w:r>
        <w:rPr>
          <w:lang w:val="en-US"/>
        </w:rPr>
        <w:t>Thông qua Web Service: SOAP hoặc Restful (JSON)</w:t>
      </w:r>
    </w:p>
    <w:p w14:paraId="2EBC4A30" w14:textId="1D6B5464" w:rsidR="00792176" w:rsidRDefault="00792176" w:rsidP="00B4509A">
      <w:pPr>
        <w:pStyle w:val="Heading2"/>
      </w:pPr>
      <w:bookmarkStart w:id="589" w:name="_Toc22744066"/>
      <w:r>
        <w:t xml:space="preserve">Tích hợp giữa </w:t>
      </w:r>
      <w:r w:rsidR="00A46E54">
        <w:t>phân hệ</w:t>
      </w:r>
      <w:r>
        <w:t xml:space="preserve"> Quản lý văn bản với Trục liên thông văn bản Quốc gia</w:t>
      </w:r>
      <w:bookmarkEnd w:id="589"/>
    </w:p>
    <w:p w14:paraId="21A7D129" w14:textId="77777777" w:rsidR="00A46E54" w:rsidRDefault="00A46E54" w:rsidP="00792176">
      <w:r>
        <w:t>Phân hệ</w:t>
      </w:r>
      <w:r w:rsidR="00792176">
        <w:t xml:space="preserve"> Quản lý văn bản </w:t>
      </w:r>
      <w:r>
        <w:t>được xây dựng có các API để tích hợp với Trục liên thông văn bản Quốc gia:</w:t>
      </w:r>
    </w:p>
    <w:p w14:paraId="3AB769DF" w14:textId="1E261F90" w:rsidR="00A46E54" w:rsidRDefault="00A46E54" w:rsidP="00FA3ACE">
      <w:pPr>
        <w:pStyle w:val="ListParagraph"/>
        <w:numPr>
          <w:ilvl w:val="0"/>
          <w:numId w:val="2"/>
        </w:numPr>
        <w:spacing w:line="360" w:lineRule="auto"/>
      </w:pPr>
      <w:r>
        <w:rPr>
          <w:lang w:val="en-US"/>
        </w:rPr>
        <w:t>C</w:t>
      </w:r>
      <w:r>
        <w:t>ho phép tiếp nhận các văn bản đến của Cục CTS&amp;BMTT được gửi đến thông qua Trục liên thông văn bản Quốc gia.</w:t>
      </w:r>
    </w:p>
    <w:p w14:paraId="332449BC" w14:textId="36BF5799" w:rsidR="00A46E54" w:rsidRPr="00A46E54" w:rsidRDefault="00A46E54" w:rsidP="00FA3ACE">
      <w:pPr>
        <w:pStyle w:val="ListParagraph"/>
        <w:numPr>
          <w:ilvl w:val="0"/>
          <w:numId w:val="2"/>
        </w:numPr>
        <w:spacing w:line="360" w:lineRule="auto"/>
      </w:pPr>
      <w:r>
        <w:rPr>
          <w:lang w:val="en-US"/>
        </w:rPr>
        <w:t>Cho phép phát hành các văn bản đi của Cục CTS&amp;BMTT đến các đơn vị, cơ quan, tổ chức khác</w:t>
      </w:r>
      <w:r w:rsidR="007E232C">
        <w:rPr>
          <w:lang w:val="en-US"/>
        </w:rPr>
        <w:t xml:space="preserve"> thông qua</w:t>
      </w:r>
      <w:r>
        <w:rPr>
          <w:lang w:val="en-US"/>
        </w:rPr>
        <w:t xml:space="preserve"> Trục liên thông văn bản Quốc gia</w:t>
      </w:r>
    </w:p>
    <w:p w14:paraId="75AD4D00" w14:textId="77777777" w:rsidR="00A46E54" w:rsidRDefault="00A46E54" w:rsidP="00A46E54"/>
    <w:p w14:paraId="1A7D53C6" w14:textId="77777777" w:rsidR="00A46E54" w:rsidRDefault="00A46E54" w:rsidP="00B4509A">
      <w:pPr>
        <w:pStyle w:val="Heading2"/>
      </w:pPr>
      <w:bookmarkStart w:id="590" w:name="_Toc22744067"/>
      <w:r>
        <w:t>Đồng bộ dữ liệu chứng thư số ban đầu</w:t>
      </w:r>
      <w:bookmarkEnd w:id="590"/>
    </w:p>
    <w:p w14:paraId="095F18B3" w14:textId="77777777" w:rsidR="007E232C" w:rsidRDefault="00A46E54" w:rsidP="00843B83">
      <w:pPr>
        <w:pStyle w:val="ListParagraph"/>
        <w:numPr>
          <w:ilvl w:val="0"/>
          <w:numId w:val="200"/>
        </w:numPr>
        <w:spacing w:line="360" w:lineRule="auto"/>
      </w:pPr>
      <w:r>
        <w:t xml:space="preserve">Hệ thống TMS đang hoạt động của Cục CTS&amp;BMTT </w:t>
      </w:r>
      <w:r w:rsidR="007E232C">
        <w:t xml:space="preserve">hiện tại </w:t>
      </w:r>
      <w:r>
        <w:t>đang lưu trữ khoảng 200.000 dữ liệu chứng thư số.</w:t>
      </w:r>
      <w:r w:rsidR="007E232C">
        <w:t xml:space="preserve"> </w:t>
      </w:r>
    </w:p>
    <w:p w14:paraId="145D41EA" w14:textId="20433D62" w:rsidR="00A46E54" w:rsidRDefault="007E232C" w:rsidP="00843B83">
      <w:pPr>
        <w:pStyle w:val="ListParagraph"/>
        <w:numPr>
          <w:ilvl w:val="0"/>
          <w:numId w:val="200"/>
        </w:numPr>
        <w:spacing w:line="360" w:lineRule="auto"/>
      </w:pPr>
      <w:r>
        <w:t xml:space="preserve">Dữ liệu này cần phải </w:t>
      </w:r>
      <w:r w:rsidR="00A46E54">
        <w:t>được đồng bộ vào hệ thống Cổng Dịch vụ Chứng thực chữ ký số</w:t>
      </w:r>
      <w:r>
        <w:t xml:space="preserve"> và hệ thống xử lý chuyên ngành nghiệp vụ chứng thư số trước khi đưa vào triển khai thực tế.</w:t>
      </w:r>
    </w:p>
    <w:p w14:paraId="1FC77241" w14:textId="2B68446A" w:rsidR="007E232C" w:rsidRDefault="007E232C" w:rsidP="00843B83">
      <w:pPr>
        <w:pStyle w:val="ListParagraph"/>
        <w:numPr>
          <w:ilvl w:val="0"/>
          <w:numId w:val="200"/>
        </w:numPr>
        <w:spacing w:line="360" w:lineRule="auto"/>
      </w:pPr>
      <w:r>
        <w:t xml:space="preserve">Giải pháp đồng bộ dữ liệu chứng thư số hiện có vào hệ thống mới sẽ được mô tả trong giai đoạn thiết kế, xây dựng, phát triển hệ thống phần mềm. </w:t>
      </w:r>
    </w:p>
    <w:p w14:paraId="331CB499" w14:textId="77777777" w:rsidR="007E232C" w:rsidRPr="00792176" w:rsidRDefault="007E232C" w:rsidP="00792176"/>
    <w:p w14:paraId="2C0A5867" w14:textId="77777777" w:rsidR="00792176" w:rsidRPr="00792176" w:rsidRDefault="00792176" w:rsidP="00792176"/>
    <w:p w14:paraId="77257F97" w14:textId="77777777" w:rsidR="00177DEE" w:rsidRPr="00792176" w:rsidRDefault="00177DEE"/>
    <w:sectPr w:rsidR="00177DEE" w:rsidRPr="00792176" w:rsidSect="001C3091">
      <w:headerReference w:type="default" r:id="rId207"/>
      <w:footerReference w:type="default" r:id="rId208"/>
      <w:pgSz w:w="11907" w:h="16839" w:code="9"/>
      <w:pgMar w:top="1471" w:right="1440" w:bottom="1080" w:left="1440" w:header="540" w:footer="43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5C0EC9" w14:textId="77777777" w:rsidR="000966BD" w:rsidRDefault="000966BD" w:rsidP="00E22A27">
      <w:pPr>
        <w:spacing w:line="240" w:lineRule="auto"/>
      </w:pPr>
      <w:r>
        <w:separator/>
      </w:r>
    </w:p>
  </w:endnote>
  <w:endnote w:type="continuationSeparator" w:id="0">
    <w:p w14:paraId="7E10FED1" w14:textId="77777777" w:rsidR="000966BD" w:rsidRDefault="000966BD" w:rsidP="00E22A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49"/>
      <w:gridCol w:w="1478"/>
    </w:tblGrid>
    <w:tr w:rsidR="0015374A" w14:paraId="44B25642" w14:textId="77777777" w:rsidTr="00000417">
      <w:trPr>
        <w:trHeight w:val="529"/>
      </w:trPr>
      <w:tc>
        <w:tcPr>
          <w:tcW w:w="7825" w:type="dxa"/>
        </w:tcPr>
        <w:p w14:paraId="1143A831" w14:textId="77777777" w:rsidR="0015374A" w:rsidRDefault="0015374A">
          <w:pPr>
            <w:pStyle w:val="Footer"/>
          </w:pPr>
        </w:p>
      </w:tc>
      <w:tc>
        <w:tcPr>
          <w:tcW w:w="1525" w:type="dxa"/>
        </w:tcPr>
        <w:p w14:paraId="6B9816DF" w14:textId="1B75921B" w:rsidR="0015374A" w:rsidRDefault="0015374A" w:rsidP="001109A2">
          <w:pPr>
            <w:pStyle w:val="Footer"/>
            <w:spacing w:before="120"/>
            <w:jc w:val="right"/>
          </w:pPr>
        </w:p>
      </w:tc>
    </w:tr>
  </w:tbl>
  <w:p w14:paraId="08A3F586" w14:textId="77777777" w:rsidR="0015374A" w:rsidRPr="001109A2" w:rsidRDefault="0015374A">
    <w:pPr>
      <w:pStyle w:val="Footer"/>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15374A" w14:paraId="6B0D3C01" w14:textId="77777777" w:rsidTr="00BA3751">
      <w:trPr>
        <w:trHeight w:val="529"/>
      </w:trPr>
      <w:tc>
        <w:tcPr>
          <w:tcW w:w="4184" w:type="pct"/>
        </w:tcPr>
        <w:p w14:paraId="1CFA0E23" w14:textId="77777777" w:rsidR="0015374A" w:rsidRDefault="0015374A">
          <w:pPr>
            <w:pStyle w:val="Footer"/>
          </w:pPr>
        </w:p>
      </w:tc>
      <w:tc>
        <w:tcPr>
          <w:tcW w:w="816" w:type="pct"/>
        </w:tcPr>
        <w:p w14:paraId="3FFD14A1"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41</w:t>
          </w:r>
          <w:r>
            <w:rPr>
              <w:noProof/>
            </w:rPr>
            <w:fldChar w:fldCharType="end"/>
          </w:r>
        </w:p>
      </w:tc>
    </w:tr>
  </w:tbl>
  <w:p w14:paraId="75C3D232" w14:textId="77777777" w:rsidR="0015374A" w:rsidRPr="001109A2" w:rsidRDefault="0015374A">
    <w:pPr>
      <w:pStyle w:val="Footer"/>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7793"/>
      <w:gridCol w:w="3470"/>
    </w:tblGrid>
    <w:tr w:rsidR="0015374A" w14:paraId="31E0CD8A" w14:textId="77777777" w:rsidTr="00BA3751">
      <w:trPr>
        <w:trHeight w:val="529"/>
      </w:trPr>
      <w:tc>
        <w:tcPr>
          <w:tcW w:w="4184" w:type="pct"/>
        </w:tcPr>
        <w:p w14:paraId="035672C3" w14:textId="77777777" w:rsidR="0015374A" w:rsidRDefault="0015374A">
          <w:pPr>
            <w:pStyle w:val="Footer"/>
          </w:pPr>
        </w:p>
      </w:tc>
      <w:tc>
        <w:tcPr>
          <w:tcW w:w="816" w:type="pct"/>
        </w:tcPr>
        <w:p w14:paraId="267D598A"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42</w:t>
          </w:r>
          <w:r>
            <w:rPr>
              <w:noProof/>
            </w:rPr>
            <w:fldChar w:fldCharType="end"/>
          </w:r>
        </w:p>
      </w:tc>
    </w:tr>
  </w:tbl>
  <w:p w14:paraId="1839E8C6" w14:textId="77777777" w:rsidR="0015374A" w:rsidRPr="001109A2" w:rsidRDefault="0015374A">
    <w:pPr>
      <w:pStyle w:val="Footer"/>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15374A" w14:paraId="6AA776AD" w14:textId="77777777" w:rsidTr="00BA3751">
      <w:trPr>
        <w:trHeight w:val="529"/>
      </w:trPr>
      <w:tc>
        <w:tcPr>
          <w:tcW w:w="4184" w:type="pct"/>
        </w:tcPr>
        <w:p w14:paraId="2F897CA7" w14:textId="77777777" w:rsidR="0015374A" w:rsidRDefault="0015374A">
          <w:pPr>
            <w:pStyle w:val="Footer"/>
          </w:pPr>
        </w:p>
      </w:tc>
      <w:tc>
        <w:tcPr>
          <w:tcW w:w="816" w:type="pct"/>
        </w:tcPr>
        <w:p w14:paraId="487FD1FB"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43</w:t>
          </w:r>
          <w:r>
            <w:rPr>
              <w:noProof/>
            </w:rPr>
            <w:fldChar w:fldCharType="end"/>
          </w:r>
        </w:p>
      </w:tc>
    </w:tr>
  </w:tbl>
  <w:p w14:paraId="3580CBA6" w14:textId="77777777" w:rsidR="0015374A" w:rsidRPr="001109A2" w:rsidRDefault="0015374A">
    <w:pPr>
      <w:pStyle w:val="Footer"/>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15374A" w14:paraId="44D294DD" w14:textId="77777777" w:rsidTr="00BA3751">
      <w:trPr>
        <w:trHeight w:val="529"/>
      </w:trPr>
      <w:tc>
        <w:tcPr>
          <w:tcW w:w="4184" w:type="pct"/>
        </w:tcPr>
        <w:p w14:paraId="641273C5" w14:textId="77777777" w:rsidR="0015374A" w:rsidRDefault="0015374A">
          <w:pPr>
            <w:pStyle w:val="Footer"/>
          </w:pPr>
        </w:p>
      </w:tc>
      <w:tc>
        <w:tcPr>
          <w:tcW w:w="816" w:type="pct"/>
        </w:tcPr>
        <w:p w14:paraId="32F0394A"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46</w:t>
          </w:r>
          <w:r>
            <w:rPr>
              <w:noProof/>
            </w:rPr>
            <w:fldChar w:fldCharType="end"/>
          </w:r>
        </w:p>
      </w:tc>
    </w:tr>
  </w:tbl>
  <w:p w14:paraId="5DA5B8FA" w14:textId="77777777" w:rsidR="0015374A" w:rsidRPr="001109A2" w:rsidRDefault="0015374A">
    <w:pPr>
      <w:pStyle w:val="Footer"/>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29"/>
      <w:gridCol w:w="1498"/>
    </w:tblGrid>
    <w:tr w:rsidR="0015374A" w14:paraId="7060A273" w14:textId="77777777" w:rsidTr="00000417">
      <w:trPr>
        <w:trHeight w:val="529"/>
      </w:trPr>
      <w:tc>
        <w:tcPr>
          <w:tcW w:w="7825" w:type="dxa"/>
        </w:tcPr>
        <w:p w14:paraId="536A3FE6" w14:textId="77777777" w:rsidR="0015374A" w:rsidRDefault="0015374A">
          <w:pPr>
            <w:pStyle w:val="Footer"/>
          </w:pPr>
        </w:p>
      </w:tc>
      <w:tc>
        <w:tcPr>
          <w:tcW w:w="1525" w:type="dxa"/>
        </w:tcPr>
        <w:p w14:paraId="2E222E8D"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91</w:t>
          </w:r>
          <w:r>
            <w:rPr>
              <w:noProof/>
            </w:rPr>
            <w:fldChar w:fldCharType="end"/>
          </w:r>
        </w:p>
      </w:tc>
    </w:tr>
  </w:tbl>
  <w:p w14:paraId="4644FDB4" w14:textId="77777777" w:rsidR="0015374A" w:rsidRPr="001109A2" w:rsidRDefault="0015374A">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29"/>
      <w:gridCol w:w="1498"/>
    </w:tblGrid>
    <w:tr w:rsidR="0015374A" w14:paraId="1A9670BF" w14:textId="77777777" w:rsidTr="00000417">
      <w:trPr>
        <w:trHeight w:val="529"/>
      </w:trPr>
      <w:tc>
        <w:tcPr>
          <w:tcW w:w="7825" w:type="dxa"/>
        </w:tcPr>
        <w:p w14:paraId="3808326C" w14:textId="77777777" w:rsidR="0015374A" w:rsidRDefault="0015374A">
          <w:pPr>
            <w:pStyle w:val="Footer"/>
          </w:pPr>
        </w:p>
      </w:tc>
      <w:tc>
        <w:tcPr>
          <w:tcW w:w="1525" w:type="dxa"/>
        </w:tcPr>
        <w:p w14:paraId="2D832104"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x</w:t>
          </w:r>
          <w:r>
            <w:rPr>
              <w:noProof/>
            </w:rPr>
            <w:fldChar w:fldCharType="end"/>
          </w:r>
        </w:p>
      </w:tc>
    </w:tr>
  </w:tbl>
  <w:p w14:paraId="186FFE25" w14:textId="77777777" w:rsidR="0015374A" w:rsidRPr="001109A2" w:rsidRDefault="0015374A">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29"/>
      <w:gridCol w:w="1498"/>
    </w:tblGrid>
    <w:tr w:rsidR="0015374A" w14:paraId="255D1DED" w14:textId="77777777" w:rsidTr="00000417">
      <w:trPr>
        <w:trHeight w:val="529"/>
      </w:trPr>
      <w:tc>
        <w:tcPr>
          <w:tcW w:w="7825" w:type="dxa"/>
        </w:tcPr>
        <w:p w14:paraId="4E32B940" w14:textId="77777777" w:rsidR="0015374A" w:rsidRDefault="0015374A">
          <w:pPr>
            <w:pStyle w:val="Footer"/>
          </w:pPr>
        </w:p>
      </w:tc>
      <w:tc>
        <w:tcPr>
          <w:tcW w:w="1525" w:type="dxa"/>
        </w:tcPr>
        <w:p w14:paraId="0AF99F33"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6</w:t>
          </w:r>
          <w:r>
            <w:rPr>
              <w:noProof/>
            </w:rPr>
            <w:fldChar w:fldCharType="end"/>
          </w:r>
        </w:p>
      </w:tc>
    </w:tr>
  </w:tbl>
  <w:p w14:paraId="0051E1FF" w14:textId="77777777" w:rsidR="0015374A" w:rsidRPr="001109A2" w:rsidRDefault="0015374A">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15374A" w14:paraId="16F90F84" w14:textId="77777777" w:rsidTr="00D926F6">
      <w:trPr>
        <w:trHeight w:val="529"/>
      </w:trPr>
      <w:tc>
        <w:tcPr>
          <w:tcW w:w="4184" w:type="pct"/>
        </w:tcPr>
        <w:p w14:paraId="18765192" w14:textId="77777777" w:rsidR="0015374A" w:rsidRDefault="0015374A">
          <w:pPr>
            <w:pStyle w:val="Footer"/>
          </w:pPr>
        </w:p>
      </w:tc>
      <w:tc>
        <w:tcPr>
          <w:tcW w:w="816" w:type="pct"/>
        </w:tcPr>
        <w:p w14:paraId="0E2405A4"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7</w:t>
          </w:r>
          <w:r>
            <w:rPr>
              <w:noProof/>
            </w:rPr>
            <w:fldChar w:fldCharType="end"/>
          </w:r>
        </w:p>
      </w:tc>
    </w:tr>
  </w:tbl>
  <w:p w14:paraId="6BD4F180" w14:textId="77777777" w:rsidR="0015374A" w:rsidRPr="001109A2" w:rsidRDefault="0015374A">
    <w:pPr>
      <w:pStyle w:val="Footer"/>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29"/>
      <w:gridCol w:w="1498"/>
    </w:tblGrid>
    <w:tr w:rsidR="0015374A" w14:paraId="13B2D0A1" w14:textId="77777777" w:rsidTr="00000417">
      <w:trPr>
        <w:trHeight w:val="529"/>
      </w:trPr>
      <w:tc>
        <w:tcPr>
          <w:tcW w:w="7825" w:type="dxa"/>
        </w:tcPr>
        <w:p w14:paraId="03BB9F8E" w14:textId="77777777" w:rsidR="0015374A" w:rsidRDefault="0015374A">
          <w:pPr>
            <w:pStyle w:val="Footer"/>
          </w:pPr>
        </w:p>
      </w:tc>
      <w:tc>
        <w:tcPr>
          <w:tcW w:w="1525" w:type="dxa"/>
        </w:tcPr>
        <w:p w14:paraId="4FE4B2F9"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31</w:t>
          </w:r>
          <w:r>
            <w:rPr>
              <w:noProof/>
            </w:rPr>
            <w:fldChar w:fldCharType="end"/>
          </w:r>
        </w:p>
      </w:tc>
    </w:tr>
  </w:tbl>
  <w:p w14:paraId="4DFA5F9E" w14:textId="77777777" w:rsidR="0015374A" w:rsidRPr="001109A2" w:rsidRDefault="0015374A">
    <w:pPr>
      <w:pStyle w:val="Footer"/>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15374A" w14:paraId="07487CCD" w14:textId="77777777" w:rsidTr="00E22073">
      <w:trPr>
        <w:trHeight w:val="529"/>
      </w:trPr>
      <w:tc>
        <w:tcPr>
          <w:tcW w:w="4184" w:type="pct"/>
        </w:tcPr>
        <w:p w14:paraId="07FFB810" w14:textId="77777777" w:rsidR="0015374A" w:rsidRDefault="0015374A">
          <w:pPr>
            <w:pStyle w:val="Footer"/>
          </w:pPr>
        </w:p>
      </w:tc>
      <w:tc>
        <w:tcPr>
          <w:tcW w:w="816" w:type="pct"/>
        </w:tcPr>
        <w:p w14:paraId="7844ED17"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33</w:t>
          </w:r>
          <w:r>
            <w:rPr>
              <w:noProof/>
            </w:rPr>
            <w:fldChar w:fldCharType="end"/>
          </w:r>
        </w:p>
      </w:tc>
    </w:tr>
  </w:tbl>
  <w:p w14:paraId="02E87841" w14:textId="77777777" w:rsidR="0015374A" w:rsidRPr="001109A2" w:rsidRDefault="0015374A">
    <w:pPr>
      <w:pStyle w:val="Footer"/>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29"/>
      <w:gridCol w:w="1498"/>
    </w:tblGrid>
    <w:tr w:rsidR="0015374A" w14:paraId="65ED35B1" w14:textId="77777777" w:rsidTr="00000417">
      <w:trPr>
        <w:trHeight w:val="529"/>
      </w:trPr>
      <w:tc>
        <w:tcPr>
          <w:tcW w:w="7825" w:type="dxa"/>
        </w:tcPr>
        <w:p w14:paraId="28DF3D07" w14:textId="77777777" w:rsidR="0015374A" w:rsidRDefault="0015374A">
          <w:pPr>
            <w:pStyle w:val="Footer"/>
          </w:pPr>
        </w:p>
      </w:tc>
      <w:tc>
        <w:tcPr>
          <w:tcW w:w="1525" w:type="dxa"/>
        </w:tcPr>
        <w:p w14:paraId="1734F6D0"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36</w:t>
          </w:r>
          <w:r>
            <w:rPr>
              <w:noProof/>
            </w:rPr>
            <w:fldChar w:fldCharType="end"/>
          </w:r>
        </w:p>
      </w:tc>
    </w:tr>
  </w:tbl>
  <w:p w14:paraId="5831C6FA" w14:textId="77777777" w:rsidR="0015374A" w:rsidRPr="001109A2" w:rsidRDefault="0015374A">
    <w:pPr>
      <w:pStyle w:val="Footer"/>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7797"/>
      <w:gridCol w:w="3471"/>
    </w:tblGrid>
    <w:tr w:rsidR="0015374A" w14:paraId="50DC23F9" w14:textId="77777777" w:rsidTr="00BA3751">
      <w:trPr>
        <w:trHeight w:val="529"/>
      </w:trPr>
      <w:tc>
        <w:tcPr>
          <w:tcW w:w="4184" w:type="pct"/>
        </w:tcPr>
        <w:p w14:paraId="754E5931" w14:textId="77777777" w:rsidR="0015374A" w:rsidRDefault="0015374A">
          <w:pPr>
            <w:pStyle w:val="Footer"/>
          </w:pPr>
        </w:p>
      </w:tc>
      <w:tc>
        <w:tcPr>
          <w:tcW w:w="816" w:type="pct"/>
        </w:tcPr>
        <w:p w14:paraId="59C0B492"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37</w:t>
          </w:r>
          <w:r>
            <w:rPr>
              <w:noProof/>
            </w:rPr>
            <w:fldChar w:fldCharType="end"/>
          </w:r>
        </w:p>
      </w:tc>
    </w:tr>
  </w:tbl>
  <w:p w14:paraId="285CE69E" w14:textId="77777777" w:rsidR="0015374A" w:rsidRPr="001109A2" w:rsidRDefault="0015374A">
    <w:pPr>
      <w:pStyle w:val="Footer"/>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15374A" w14:paraId="13837CDA" w14:textId="77777777" w:rsidTr="00BA3751">
      <w:trPr>
        <w:trHeight w:val="529"/>
      </w:trPr>
      <w:tc>
        <w:tcPr>
          <w:tcW w:w="4184" w:type="pct"/>
        </w:tcPr>
        <w:p w14:paraId="53AABDB1" w14:textId="77777777" w:rsidR="0015374A" w:rsidRDefault="0015374A">
          <w:pPr>
            <w:pStyle w:val="Footer"/>
          </w:pPr>
        </w:p>
      </w:tc>
      <w:tc>
        <w:tcPr>
          <w:tcW w:w="816" w:type="pct"/>
        </w:tcPr>
        <w:p w14:paraId="583C11CB" w14:textId="77777777" w:rsidR="0015374A" w:rsidRDefault="0015374A" w:rsidP="001109A2">
          <w:pPr>
            <w:pStyle w:val="Footer"/>
            <w:spacing w:before="120"/>
            <w:jc w:val="right"/>
          </w:pPr>
          <w:r>
            <w:t xml:space="preserve">Trang </w:t>
          </w:r>
          <w:r>
            <w:fldChar w:fldCharType="begin"/>
          </w:r>
          <w:r>
            <w:instrText xml:space="preserve"> PAGE   \* MERGEFORMAT </w:instrText>
          </w:r>
          <w:r>
            <w:fldChar w:fldCharType="separate"/>
          </w:r>
          <w:r>
            <w:rPr>
              <w:noProof/>
            </w:rPr>
            <w:t>38</w:t>
          </w:r>
          <w:r>
            <w:rPr>
              <w:noProof/>
            </w:rPr>
            <w:fldChar w:fldCharType="end"/>
          </w:r>
        </w:p>
      </w:tc>
    </w:tr>
  </w:tbl>
  <w:p w14:paraId="36598473" w14:textId="77777777" w:rsidR="0015374A" w:rsidRPr="001109A2" w:rsidRDefault="0015374A">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1A2D3" w14:textId="77777777" w:rsidR="000966BD" w:rsidRDefault="000966BD" w:rsidP="00E22A27">
      <w:pPr>
        <w:spacing w:line="240" w:lineRule="auto"/>
      </w:pPr>
      <w:r>
        <w:separator/>
      </w:r>
    </w:p>
  </w:footnote>
  <w:footnote w:type="continuationSeparator" w:id="0">
    <w:p w14:paraId="123A4672" w14:textId="77777777" w:rsidR="000966BD" w:rsidRDefault="000966BD" w:rsidP="00E22A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0" w:type="auto"/>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027"/>
    </w:tblGrid>
    <w:tr w:rsidR="0015374A" w14:paraId="0DB41CD5" w14:textId="77777777" w:rsidTr="001109A2">
      <w:trPr>
        <w:trHeight w:val="994"/>
      </w:trPr>
      <w:tc>
        <w:tcPr>
          <w:tcW w:w="9350" w:type="dxa"/>
        </w:tcPr>
        <w:p w14:paraId="238DB060" w14:textId="77777777" w:rsidR="0015374A" w:rsidRDefault="0015374A">
          <w:pPr>
            <w:pStyle w:val="Header"/>
          </w:pPr>
          <w:r>
            <w:rPr>
              <w:noProof/>
            </w:rPr>
            <w:drawing>
              <wp:inline distT="0" distB="0" distL="0" distR="0" wp14:anchorId="62551DA6" wp14:editId="765F5054">
                <wp:extent cx="1084988" cy="507159"/>
                <wp:effectExtent l="0" t="0" r="127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51C2D592" w14:textId="77777777" w:rsidR="0015374A" w:rsidRPr="001109A2" w:rsidRDefault="0015374A" w:rsidP="001109A2">
    <w:pPr>
      <w:pStyle w:val="Header"/>
      <w:rPr>
        <w:sz w:val="1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14288"/>
    </w:tblGrid>
    <w:tr w:rsidR="0015374A" w14:paraId="723DD6BC" w14:textId="77777777" w:rsidTr="00BA3751">
      <w:trPr>
        <w:trHeight w:val="994"/>
      </w:trPr>
      <w:tc>
        <w:tcPr>
          <w:tcW w:w="5000" w:type="pct"/>
        </w:tcPr>
        <w:p w14:paraId="68F74C7A" w14:textId="77777777" w:rsidR="0015374A" w:rsidRDefault="0015374A">
          <w:pPr>
            <w:pStyle w:val="Header"/>
          </w:pPr>
          <w:r>
            <w:rPr>
              <w:noProof/>
            </w:rPr>
            <w:drawing>
              <wp:inline distT="0" distB="0" distL="0" distR="0" wp14:anchorId="1FC2E235" wp14:editId="126CDC7B">
                <wp:extent cx="1084988" cy="507159"/>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4963D226" w14:textId="77777777" w:rsidR="0015374A" w:rsidRPr="001109A2" w:rsidRDefault="0015374A" w:rsidP="001109A2">
    <w:pPr>
      <w:pStyle w:val="Header"/>
      <w:rPr>
        <w:sz w:val="1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14288"/>
    </w:tblGrid>
    <w:tr w:rsidR="0015374A" w14:paraId="47C26B8F" w14:textId="77777777" w:rsidTr="00BA3751">
      <w:trPr>
        <w:trHeight w:val="994"/>
      </w:trPr>
      <w:tc>
        <w:tcPr>
          <w:tcW w:w="5000" w:type="pct"/>
        </w:tcPr>
        <w:p w14:paraId="59B31F3E" w14:textId="77777777" w:rsidR="0015374A" w:rsidRDefault="0015374A">
          <w:pPr>
            <w:pStyle w:val="Header"/>
          </w:pPr>
          <w:r>
            <w:rPr>
              <w:noProof/>
            </w:rPr>
            <w:drawing>
              <wp:inline distT="0" distB="0" distL="0" distR="0" wp14:anchorId="1D2B8298" wp14:editId="293DBFB6">
                <wp:extent cx="1084988" cy="507159"/>
                <wp:effectExtent l="0" t="0" r="127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08A52538" w14:textId="77777777" w:rsidR="0015374A" w:rsidRPr="001109A2" w:rsidRDefault="0015374A" w:rsidP="001109A2">
    <w:pPr>
      <w:pStyle w:val="Header"/>
      <w:rPr>
        <w:sz w:val="1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0" w:type="auto"/>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027"/>
    </w:tblGrid>
    <w:tr w:rsidR="0015374A" w14:paraId="7688D407" w14:textId="77777777" w:rsidTr="001109A2">
      <w:trPr>
        <w:trHeight w:val="994"/>
      </w:trPr>
      <w:tc>
        <w:tcPr>
          <w:tcW w:w="9350" w:type="dxa"/>
        </w:tcPr>
        <w:p w14:paraId="244B4452" w14:textId="77777777" w:rsidR="0015374A" w:rsidRDefault="0015374A">
          <w:pPr>
            <w:pStyle w:val="Header"/>
          </w:pPr>
          <w:r>
            <w:rPr>
              <w:noProof/>
            </w:rPr>
            <w:drawing>
              <wp:inline distT="0" distB="0" distL="0" distR="0" wp14:anchorId="4762DCAF" wp14:editId="36B8EFD4">
                <wp:extent cx="1084988" cy="507159"/>
                <wp:effectExtent l="0" t="0" r="127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7A3B135D" w14:textId="77777777" w:rsidR="0015374A" w:rsidRPr="001109A2" w:rsidRDefault="0015374A" w:rsidP="001109A2">
    <w:pPr>
      <w:pStyle w:val="Header"/>
      <w:rPr>
        <w:sz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14288"/>
    </w:tblGrid>
    <w:tr w:rsidR="0015374A" w14:paraId="5CE2AF62" w14:textId="77777777" w:rsidTr="00D926F6">
      <w:trPr>
        <w:trHeight w:val="994"/>
      </w:trPr>
      <w:tc>
        <w:tcPr>
          <w:tcW w:w="5000" w:type="pct"/>
        </w:tcPr>
        <w:p w14:paraId="74618971" w14:textId="1E63BF47" w:rsidR="0015374A" w:rsidRDefault="0015374A" w:rsidP="00D926F6">
          <w:pPr>
            <w:pStyle w:val="Header"/>
            <w:tabs>
              <w:tab w:val="clear" w:pos="4680"/>
              <w:tab w:val="clear" w:pos="9360"/>
              <w:tab w:val="left" w:pos="3240"/>
            </w:tabs>
          </w:pPr>
          <w:r>
            <w:rPr>
              <w:noProof/>
            </w:rPr>
            <w:drawing>
              <wp:inline distT="0" distB="0" distL="0" distR="0" wp14:anchorId="648BEDC1" wp14:editId="672CFF9E">
                <wp:extent cx="1084988" cy="507159"/>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r>
            <w:tab/>
          </w:r>
        </w:p>
      </w:tc>
    </w:tr>
  </w:tbl>
  <w:p w14:paraId="7F6F1BD6" w14:textId="77777777" w:rsidR="0015374A" w:rsidRPr="001109A2" w:rsidRDefault="0015374A" w:rsidP="001109A2">
    <w:pPr>
      <w:pStyle w:val="Header"/>
      <w:rPr>
        <w:sz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0" w:type="auto"/>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027"/>
    </w:tblGrid>
    <w:tr w:rsidR="0015374A" w14:paraId="7FFA109D" w14:textId="77777777" w:rsidTr="001109A2">
      <w:trPr>
        <w:trHeight w:val="994"/>
      </w:trPr>
      <w:tc>
        <w:tcPr>
          <w:tcW w:w="9350" w:type="dxa"/>
        </w:tcPr>
        <w:p w14:paraId="309FDD50" w14:textId="77777777" w:rsidR="0015374A" w:rsidRDefault="0015374A">
          <w:pPr>
            <w:pStyle w:val="Header"/>
          </w:pPr>
          <w:r>
            <w:rPr>
              <w:noProof/>
            </w:rPr>
            <w:drawing>
              <wp:inline distT="0" distB="0" distL="0" distR="0" wp14:anchorId="6B01C2B2" wp14:editId="3D97297D">
                <wp:extent cx="1084988" cy="507159"/>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375C4CF9" w14:textId="77777777" w:rsidR="0015374A" w:rsidRPr="001109A2" w:rsidRDefault="0015374A" w:rsidP="001109A2">
    <w:pPr>
      <w:pStyle w:val="Header"/>
      <w:rPr>
        <w:sz w:val="1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14288"/>
    </w:tblGrid>
    <w:tr w:rsidR="0015374A" w14:paraId="54FF710D" w14:textId="77777777" w:rsidTr="00E22073">
      <w:trPr>
        <w:trHeight w:val="994"/>
      </w:trPr>
      <w:tc>
        <w:tcPr>
          <w:tcW w:w="5000" w:type="pct"/>
        </w:tcPr>
        <w:p w14:paraId="2C3DAC15" w14:textId="77777777" w:rsidR="0015374A" w:rsidRDefault="0015374A">
          <w:pPr>
            <w:pStyle w:val="Header"/>
          </w:pPr>
          <w:r>
            <w:rPr>
              <w:noProof/>
            </w:rPr>
            <w:drawing>
              <wp:inline distT="0" distB="0" distL="0" distR="0" wp14:anchorId="46E0974A" wp14:editId="3118D8C3">
                <wp:extent cx="1084988" cy="507159"/>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66A0EE3D" w14:textId="77777777" w:rsidR="0015374A" w:rsidRPr="001109A2" w:rsidRDefault="0015374A" w:rsidP="001109A2">
    <w:pPr>
      <w:pStyle w:val="Header"/>
      <w:rPr>
        <w:sz w:val="1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0" w:type="auto"/>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027"/>
    </w:tblGrid>
    <w:tr w:rsidR="0015374A" w14:paraId="3C040FB8" w14:textId="77777777" w:rsidTr="001109A2">
      <w:trPr>
        <w:trHeight w:val="994"/>
      </w:trPr>
      <w:tc>
        <w:tcPr>
          <w:tcW w:w="9350" w:type="dxa"/>
        </w:tcPr>
        <w:p w14:paraId="57A6FB50" w14:textId="77777777" w:rsidR="0015374A" w:rsidRDefault="0015374A">
          <w:pPr>
            <w:pStyle w:val="Header"/>
          </w:pPr>
          <w:r>
            <w:rPr>
              <w:noProof/>
            </w:rPr>
            <w:drawing>
              <wp:inline distT="0" distB="0" distL="0" distR="0" wp14:anchorId="45B9E9EC" wp14:editId="084FDBAE">
                <wp:extent cx="1084988" cy="507159"/>
                <wp:effectExtent l="0" t="0" r="127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02DBCFA7" w14:textId="77777777" w:rsidR="0015374A" w:rsidRPr="001109A2" w:rsidRDefault="0015374A" w:rsidP="001109A2">
    <w:pPr>
      <w:pStyle w:val="Header"/>
      <w:rPr>
        <w:sz w:val="1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21268"/>
    </w:tblGrid>
    <w:tr w:rsidR="0015374A" w14:paraId="77BC50DD" w14:textId="77777777" w:rsidTr="00BA3751">
      <w:trPr>
        <w:trHeight w:val="994"/>
      </w:trPr>
      <w:tc>
        <w:tcPr>
          <w:tcW w:w="5000" w:type="pct"/>
        </w:tcPr>
        <w:p w14:paraId="766E122D" w14:textId="77777777" w:rsidR="0015374A" w:rsidRDefault="0015374A">
          <w:pPr>
            <w:pStyle w:val="Header"/>
          </w:pPr>
          <w:r>
            <w:rPr>
              <w:noProof/>
            </w:rPr>
            <w:drawing>
              <wp:inline distT="0" distB="0" distL="0" distR="0" wp14:anchorId="0CFA4644" wp14:editId="78664883">
                <wp:extent cx="1084988" cy="507159"/>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0E772CB1" w14:textId="77777777" w:rsidR="0015374A" w:rsidRPr="001109A2" w:rsidRDefault="0015374A" w:rsidP="001109A2">
    <w:pPr>
      <w:pStyle w:val="Header"/>
      <w:rPr>
        <w:sz w:val="1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14288"/>
    </w:tblGrid>
    <w:tr w:rsidR="0015374A" w14:paraId="30B565BD" w14:textId="77777777" w:rsidTr="00BA3751">
      <w:trPr>
        <w:trHeight w:val="994"/>
      </w:trPr>
      <w:tc>
        <w:tcPr>
          <w:tcW w:w="5000" w:type="pct"/>
        </w:tcPr>
        <w:p w14:paraId="018043CB" w14:textId="77777777" w:rsidR="0015374A" w:rsidRDefault="0015374A">
          <w:pPr>
            <w:pStyle w:val="Header"/>
          </w:pPr>
          <w:r>
            <w:rPr>
              <w:noProof/>
            </w:rPr>
            <w:drawing>
              <wp:inline distT="0" distB="0" distL="0" distR="0" wp14:anchorId="199A8030" wp14:editId="5734624A">
                <wp:extent cx="1084988" cy="507159"/>
                <wp:effectExtent l="0" t="0" r="127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3A0CD6D5" w14:textId="77777777" w:rsidR="0015374A" w:rsidRPr="001109A2" w:rsidRDefault="0015374A" w:rsidP="001109A2">
    <w:pPr>
      <w:pStyle w:val="Header"/>
      <w:rPr>
        <w:sz w:val="1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14288"/>
    </w:tblGrid>
    <w:tr w:rsidR="0015374A" w14:paraId="05EBD9DE" w14:textId="77777777" w:rsidTr="00BA3751">
      <w:trPr>
        <w:trHeight w:val="994"/>
      </w:trPr>
      <w:tc>
        <w:tcPr>
          <w:tcW w:w="5000" w:type="pct"/>
        </w:tcPr>
        <w:p w14:paraId="30B76008" w14:textId="77777777" w:rsidR="0015374A" w:rsidRDefault="0015374A">
          <w:pPr>
            <w:pStyle w:val="Header"/>
          </w:pPr>
          <w:r>
            <w:rPr>
              <w:noProof/>
            </w:rPr>
            <w:drawing>
              <wp:inline distT="0" distB="0" distL="0" distR="0" wp14:anchorId="7A0B3563" wp14:editId="1B0C203C">
                <wp:extent cx="1084988" cy="507159"/>
                <wp:effectExtent l="0" t="0" r="127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4411CDA6" w14:textId="77777777" w:rsidR="0015374A" w:rsidRPr="001109A2" w:rsidRDefault="0015374A" w:rsidP="001109A2">
    <w:pPr>
      <w:pStyle w:val="Header"/>
      <w:rPr>
        <w:sz w:val="1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21263"/>
    </w:tblGrid>
    <w:tr w:rsidR="0015374A" w14:paraId="661B00B1" w14:textId="77777777" w:rsidTr="00BA3751">
      <w:trPr>
        <w:trHeight w:val="994"/>
      </w:trPr>
      <w:tc>
        <w:tcPr>
          <w:tcW w:w="5000" w:type="pct"/>
        </w:tcPr>
        <w:p w14:paraId="4A597CF1" w14:textId="77777777" w:rsidR="0015374A" w:rsidRDefault="0015374A">
          <w:pPr>
            <w:pStyle w:val="Header"/>
          </w:pPr>
          <w:r>
            <w:rPr>
              <w:noProof/>
            </w:rPr>
            <w:drawing>
              <wp:inline distT="0" distB="0" distL="0" distR="0" wp14:anchorId="6C402653" wp14:editId="740B2540">
                <wp:extent cx="1084988" cy="507159"/>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34F669A8" w14:textId="77777777" w:rsidR="0015374A" w:rsidRPr="001109A2" w:rsidRDefault="0015374A" w:rsidP="001109A2">
    <w:pPr>
      <w:pStyle w:val="Header"/>
      <w:rPr>
        <w:sz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3B0E"/>
    <w:multiLevelType w:val="hybridMultilevel"/>
    <w:tmpl w:val="A168A54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72569"/>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35C45"/>
    <w:multiLevelType w:val="hybridMultilevel"/>
    <w:tmpl w:val="1A8CE2F6"/>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93F74"/>
    <w:multiLevelType w:val="hybridMultilevel"/>
    <w:tmpl w:val="183E8C62"/>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137AC6"/>
    <w:multiLevelType w:val="hybridMultilevel"/>
    <w:tmpl w:val="9CC84D04"/>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420845"/>
    <w:multiLevelType w:val="hybridMultilevel"/>
    <w:tmpl w:val="E814D27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B5FA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C807EC"/>
    <w:multiLevelType w:val="hybridMultilevel"/>
    <w:tmpl w:val="7E481D72"/>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7909AD"/>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AB0E56"/>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D37EF7"/>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561520"/>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D63404"/>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C03993"/>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685A7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AD4B02"/>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8F1A6E"/>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9503E9"/>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0BAA1FAF"/>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110883"/>
    <w:multiLevelType w:val="hybridMultilevel"/>
    <w:tmpl w:val="64080676"/>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4A153D"/>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A25CEC"/>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005932"/>
    <w:multiLevelType w:val="hybridMultilevel"/>
    <w:tmpl w:val="4B22EC52"/>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244471"/>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DA400C5"/>
    <w:multiLevelType w:val="hybridMultilevel"/>
    <w:tmpl w:val="60DE8C4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DC91CC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196DEE"/>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3A51FC"/>
    <w:multiLevelType w:val="hybridMultilevel"/>
    <w:tmpl w:val="EA72B9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6711D5"/>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7C381C"/>
    <w:multiLevelType w:val="hybridMultilevel"/>
    <w:tmpl w:val="CE9CF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47255C"/>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25735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2BF54B5"/>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55A4FA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C437BC"/>
    <w:multiLevelType w:val="multilevel"/>
    <w:tmpl w:val="B64888EE"/>
    <w:lvl w:ilvl="0">
      <w:start w:val="1"/>
      <w:numFmt w:val="decimal"/>
      <w:lvlText w:val="%1."/>
      <w:lvlJc w:val="left"/>
      <w:pPr>
        <w:ind w:left="360" w:hanging="360"/>
      </w:pPr>
      <w:rPr>
        <w:rFonts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15D77ACD"/>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6893E48"/>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16CB30C2"/>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EE5D56"/>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8C014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631F9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9F57502"/>
    <w:multiLevelType w:val="hybridMultilevel"/>
    <w:tmpl w:val="EFC05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1126ED"/>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A68324A"/>
    <w:multiLevelType w:val="hybridMultilevel"/>
    <w:tmpl w:val="F82C6E76"/>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B454C96"/>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1B8749AC"/>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BB17E65"/>
    <w:multiLevelType w:val="hybridMultilevel"/>
    <w:tmpl w:val="7FEC0956"/>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BB4032B"/>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BBB051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EF8463F"/>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F2E6102"/>
    <w:multiLevelType w:val="hybridMultilevel"/>
    <w:tmpl w:val="CE9CF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026184B"/>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04F38BE"/>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0725AC8"/>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1A2068D"/>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F32D8B"/>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12543A"/>
    <w:multiLevelType w:val="hybridMultilevel"/>
    <w:tmpl w:val="8E0618BE"/>
    <w:lvl w:ilvl="0" w:tplc="ADF88F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2926FB9"/>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EB084B"/>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6374B9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65C600B"/>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71F005B"/>
    <w:multiLevelType w:val="hybridMultilevel"/>
    <w:tmpl w:val="7DDE0B2E"/>
    <w:lvl w:ilvl="0" w:tplc="EE167E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7EC45C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87E230D"/>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90A13F2"/>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9124EA0"/>
    <w:multiLevelType w:val="hybridMultilevel"/>
    <w:tmpl w:val="60F4DD94"/>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9446055"/>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AB9394E"/>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B406435"/>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BC72DCC"/>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BDD7FA3"/>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C683C25"/>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CD400D4"/>
    <w:multiLevelType w:val="hybridMultilevel"/>
    <w:tmpl w:val="FC24BA8A"/>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D683053"/>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E047C5F"/>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E925EE9"/>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ECE50B8"/>
    <w:multiLevelType w:val="hybridMultilevel"/>
    <w:tmpl w:val="EFC01A0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F127FF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F157F05"/>
    <w:multiLevelType w:val="hybridMultilevel"/>
    <w:tmpl w:val="515A6C60"/>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F2F5BA5"/>
    <w:multiLevelType w:val="hybridMultilevel"/>
    <w:tmpl w:val="24DA010C"/>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F700D5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FC00DEC"/>
    <w:multiLevelType w:val="hybridMultilevel"/>
    <w:tmpl w:val="7A404F1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FF035AA"/>
    <w:multiLevelType w:val="multilevel"/>
    <w:tmpl w:val="6D3C0F0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lowerLetter"/>
      <w:suff w:val="space"/>
      <w:lvlText w:val="%5)"/>
      <w:lvlJc w:val="left"/>
      <w:pPr>
        <w:ind w:left="1008" w:hanging="28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3" w15:restartNumberingAfterBreak="0">
    <w:nsid w:val="30043CFE"/>
    <w:multiLevelType w:val="hybridMultilevel"/>
    <w:tmpl w:val="539C06C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041718B"/>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09F05F4"/>
    <w:multiLevelType w:val="hybridMultilevel"/>
    <w:tmpl w:val="1B784D4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0AC69D7"/>
    <w:multiLevelType w:val="hybridMultilevel"/>
    <w:tmpl w:val="6300716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17F1B09"/>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39A50E9"/>
    <w:multiLevelType w:val="multilevel"/>
    <w:tmpl w:val="52B8E15A"/>
    <w:lvl w:ilvl="0">
      <w:start w:val="1"/>
      <w:numFmt w:val="decimal"/>
      <w:pStyle w:val="Chcnng"/>
      <w:suff w:val="space"/>
      <w:lvlText w:val="Chức năng [%1]."/>
      <w:lvlJc w:val="left"/>
      <w:pPr>
        <w:ind w:left="0" w:firstLine="0"/>
      </w:pPr>
      <w:rPr>
        <w:rFonts w:hint="default"/>
      </w:rPr>
    </w:lvl>
    <w:lvl w:ilvl="1">
      <w:start w:val="1"/>
      <w:numFmt w:val="bullet"/>
      <w:pStyle w:val="Chitit"/>
      <w:suff w:val="space"/>
      <w:lvlText w:val="-"/>
      <w:lvlJc w:val="left"/>
      <w:pPr>
        <w:ind w:left="284" w:firstLine="0"/>
      </w:pPr>
      <w:rPr>
        <w:rFonts w:ascii="Times New Roman" w:hAnsi="Times New Roman" w:cs="Times New Roman" w:hint="default"/>
        <w:color w:val="auto"/>
      </w:rPr>
    </w:lvl>
    <w:lvl w:ilvl="2">
      <w:start w:val="1"/>
      <w:numFmt w:val="bullet"/>
      <w:suff w:val="space"/>
      <w:lvlText w:val="-"/>
      <w:lvlJc w:val="left"/>
      <w:pPr>
        <w:ind w:left="1134" w:firstLine="0"/>
      </w:pPr>
      <w:rPr>
        <w:rFonts w:ascii="Times New Roman" w:hAnsi="Times New Roman" w:cs="Times New Roman"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9" w15:restartNumberingAfterBreak="0">
    <w:nsid w:val="33A85EB0"/>
    <w:multiLevelType w:val="hybridMultilevel"/>
    <w:tmpl w:val="7E481D72"/>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3B71E58"/>
    <w:multiLevelType w:val="hybridMultilevel"/>
    <w:tmpl w:val="CD827952"/>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45719B2"/>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5123AD9"/>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5192DFB"/>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6645E0A"/>
    <w:multiLevelType w:val="hybridMultilevel"/>
    <w:tmpl w:val="01CAE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69E0C75"/>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6A33874"/>
    <w:multiLevelType w:val="multilevel"/>
    <w:tmpl w:val="03B6D3C0"/>
    <w:lvl w:ilvl="0">
      <w:start w:val="1"/>
      <w:numFmt w:val="bullet"/>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7" w15:restartNumberingAfterBreak="0">
    <w:nsid w:val="36F05715"/>
    <w:multiLevelType w:val="hybridMultilevel"/>
    <w:tmpl w:val="1D98D43A"/>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6FA65BE"/>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9176D5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9AB2046"/>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9F6405F"/>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A11504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A2E2F02"/>
    <w:multiLevelType w:val="multilevel"/>
    <w:tmpl w:val="5E708C76"/>
    <w:lvl w:ilvl="0">
      <w:start w:val="1"/>
      <w:numFmt w:val="decimal"/>
      <w:lvlText w:val="%1."/>
      <w:lvlJc w:val="left"/>
      <w:pPr>
        <w:ind w:left="360" w:hanging="360"/>
      </w:pPr>
      <w:rPr>
        <w:rFonts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3A4A6D5F"/>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A842181"/>
    <w:multiLevelType w:val="hybridMultilevel"/>
    <w:tmpl w:val="2506A10A"/>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C3342BB"/>
    <w:multiLevelType w:val="hybridMultilevel"/>
    <w:tmpl w:val="6D26B432"/>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C3D302D"/>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E242576"/>
    <w:multiLevelType w:val="hybridMultilevel"/>
    <w:tmpl w:val="67164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EB860EB"/>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00C4A98"/>
    <w:multiLevelType w:val="hybridMultilevel"/>
    <w:tmpl w:val="F8DEEC96"/>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0BC3DFD"/>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149415C"/>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18D78B7"/>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1F629CB"/>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1FA660D"/>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20D24EC"/>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24A5DDF"/>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27679B8"/>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32C267C"/>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40F42DE"/>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477494D"/>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5783FD6"/>
    <w:multiLevelType w:val="multilevel"/>
    <w:tmpl w:val="474A3636"/>
    <w:lvl w:ilvl="0">
      <w:start w:val="1"/>
      <w:numFmt w:val="upperRoman"/>
      <w:pStyle w:val="Heading1"/>
      <w:suff w:val="space"/>
      <w:lvlText w:val="PHẦN %1."/>
      <w:lvlJc w:val="left"/>
      <w:pPr>
        <w:ind w:left="360" w:hanging="360"/>
      </w:pPr>
      <w:rPr>
        <w:rFonts w:hint="default"/>
      </w:rPr>
    </w:lvl>
    <w:lvl w:ilvl="1">
      <w:start w:val="1"/>
      <w:numFmt w:val="decimal"/>
      <w:pStyle w:val="Heading2"/>
      <w:suff w:val="space"/>
      <w:lvlText w:val="%2."/>
      <w:lvlJc w:val="left"/>
      <w:pPr>
        <w:ind w:left="0" w:firstLine="0"/>
      </w:pPr>
      <w:rPr>
        <w:rFonts w:hint="default"/>
      </w:rPr>
    </w:lvl>
    <w:lvl w:ilvl="2">
      <w:start w:val="1"/>
      <w:numFmt w:val="decimal"/>
      <w:pStyle w:val="Heading3"/>
      <w:suff w:val="space"/>
      <w:lvlText w:val="%2.%3."/>
      <w:lvlJc w:val="left"/>
      <w:pPr>
        <w:ind w:left="567" w:firstLine="0"/>
      </w:pPr>
      <w:rPr>
        <w:rFonts w:hint="default"/>
      </w:rPr>
    </w:lvl>
    <w:lvl w:ilvl="3">
      <w:start w:val="1"/>
      <w:numFmt w:val="decimal"/>
      <w:pStyle w:val="Heading4"/>
      <w:suff w:val="space"/>
      <w:lvlText w:val="%2.%3.%4."/>
      <w:lvlJc w:val="left"/>
      <w:pPr>
        <w:ind w:left="851" w:firstLine="0"/>
      </w:pPr>
      <w:rPr>
        <w:rFonts w:hint="default"/>
      </w:rPr>
    </w:lvl>
    <w:lvl w:ilvl="4">
      <w:start w:val="1"/>
      <w:numFmt w:val="decimal"/>
      <w:pStyle w:val="Heading5"/>
      <w:suff w:val="space"/>
      <w:lvlText w:val="%2.%3.%4.%5."/>
      <w:lvlJc w:val="left"/>
      <w:pPr>
        <w:ind w:left="1134" w:firstLine="0"/>
      </w:pPr>
      <w:rPr>
        <w:rFonts w:hint="default"/>
      </w:rPr>
    </w:lvl>
    <w:lvl w:ilvl="5">
      <w:start w:val="1"/>
      <w:numFmt w:val="lowerLetter"/>
      <w:pStyle w:val="Heading6"/>
      <w:suff w:val="space"/>
      <w:lvlText w:val="%6)"/>
      <w:lvlJc w:val="left"/>
      <w:pPr>
        <w:ind w:left="1418" w:firstLine="0"/>
      </w:pPr>
      <w:rPr>
        <w:rFonts w:hint="default"/>
      </w:rPr>
    </w:lvl>
    <w:lvl w:ilvl="6">
      <w:start w:val="1"/>
      <w:numFmt w:val="decimal"/>
      <w:lvlRestart w:val="3"/>
      <w:pStyle w:val="Heading7"/>
      <w:suff w:val="space"/>
      <w:lvlText w:val="Chức năng [%7]."/>
      <w:lvlJc w:val="left"/>
      <w:pPr>
        <w:ind w:left="567"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3" w15:restartNumberingAfterBreak="0">
    <w:nsid w:val="458A08A7"/>
    <w:multiLevelType w:val="hybridMultilevel"/>
    <w:tmpl w:val="EFC05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5D833A1"/>
    <w:multiLevelType w:val="hybridMultilevel"/>
    <w:tmpl w:val="BB728AF8"/>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6DA59A4"/>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7C807A8"/>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90E545D"/>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96605CE"/>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9" w15:restartNumberingAfterBreak="0">
    <w:nsid w:val="4A2D5998"/>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A764A24"/>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B617B95"/>
    <w:multiLevelType w:val="hybridMultilevel"/>
    <w:tmpl w:val="956AAE2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BB94832"/>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CDC52A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D0577E4"/>
    <w:multiLevelType w:val="hybridMultilevel"/>
    <w:tmpl w:val="8AB2707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D82283D"/>
    <w:multiLevelType w:val="hybridMultilevel"/>
    <w:tmpl w:val="E1C278E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DDE0118"/>
    <w:multiLevelType w:val="hybridMultilevel"/>
    <w:tmpl w:val="7032C2B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DF02532"/>
    <w:multiLevelType w:val="hybridMultilevel"/>
    <w:tmpl w:val="4A202A0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F74896"/>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F0E08A1"/>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FD56E30"/>
    <w:multiLevelType w:val="hybridMultilevel"/>
    <w:tmpl w:val="D1F640C6"/>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DE450D"/>
    <w:multiLevelType w:val="hybridMultilevel"/>
    <w:tmpl w:val="B0868368"/>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FDE45BD"/>
    <w:multiLevelType w:val="hybridMultilevel"/>
    <w:tmpl w:val="730E6B7A"/>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0226ACD"/>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1185A48"/>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20146B2"/>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23173C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2E30E6D"/>
    <w:multiLevelType w:val="hybridMultilevel"/>
    <w:tmpl w:val="01CAE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3174E50"/>
    <w:multiLevelType w:val="hybridMultilevel"/>
    <w:tmpl w:val="2B7A4604"/>
    <w:lvl w:ilvl="0" w:tplc="82A45B5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3D272C6"/>
    <w:multiLevelType w:val="hybridMultilevel"/>
    <w:tmpl w:val="EFC05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42606AB"/>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4643C8C"/>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2" w15:restartNumberingAfterBreak="0">
    <w:nsid w:val="55480503"/>
    <w:multiLevelType w:val="hybridMultilevel"/>
    <w:tmpl w:val="696A913C"/>
    <w:lvl w:ilvl="0" w:tplc="6652AF56">
      <w:start w:val="1"/>
      <w:numFmt w:val="upperLetter"/>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5920C48"/>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64C57FF"/>
    <w:multiLevelType w:val="hybridMultilevel"/>
    <w:tmpl w:val="19CAA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6A36BBA"/>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6B11E11"/>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7A63273"/>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8" w15:restartNumberingAfterBreak="0">
    <w:nsid w:val="58A44569"/>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9" w15:restartNumberingAfterBreak="0">
    <w:nsid w:val="58F32F4A"/>
    <w:multiLevelType w:val="hybridMultilevel"/>
    <w:tmpl w:val="AF1EB4EA"/>
    <w:lvl w:ilvl="0" w:tplc="82A45B5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95A0C22"/>
    <w:multiLevelType w:val="hybridMultilevel"/>
    <w:tmpl w:val="5B809060"/>
    <w:lvl w:ilvl="0" w:tplc="82A45B5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9736CDB"/>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9920F79"/>
    <w:multiLevelType w:val="hybridMultilevel"/>
    <w:tmpl w:val="E0722984"/>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9C345A0"/>
    <w:multiLevelType w:val="hybridMultilevel"/>
    <w:tmpl w:val="7F22A526"/>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A0E1332"/>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B0D5E40"/>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B2B4083"/>
    <w:multiLevelType w:val="hybridMultilevel"/>
    <w:tmpl w:val="5A42FA2A"/>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B5B7F12"/>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8" w15:restartNumberingAfterBreak="0">
    <w:nsid w:val="5B73190F"/>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BEC3BBE"/>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C11466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D512B5B"/>
    <w:multiLevelType w:val="hybridMultilevel"/>
    <w:tmpl w:val="6C4873DE"/>
    <w:lvl w:ilvl="0" w:tplc="96966E6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D7776A7"/>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D7C2D56"/>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E30283D"/>
    <w:multiLevelType w:val="hybridMultilevel"/>
    <w:tmpl w:val="A9B87EB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F353B4A"/>
    <w:multiLevelType w:val="hybridMultilevel"/>
    <w:tmpl w:val="515A6C60"/>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F9934A6"/>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FB60E2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FF05427"/>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11A7A11"/>
    <w:multiLevelType w:val="hybridMultilevel"/>
    <w:tmpl w:val="723E3394"/>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3254A2C"/>
    <w:multiLevelType w:val="hybridMultilevel"/>
    <w:tmpl w:val="79A64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3FA4B13"/>
    <w:multiLevelType w:val="hybridMultilevel"/>
    <w:tmpl w:val="CE9CF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4991CA1"/>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51B0CA3"/>
    <w:multiLevelType w:val="multilevel"/>
    <w:tmpl w:val="373C512E"/>
    <w:lvl w:ilvl="0">
      <w:start w:val="1"/>
      <mc:AlternateContent>
        <mc:Choice Requires="w14">
          <w:numFmt w:val="custom" w:format="001, 002, 003, ..."/>
        </mc:Choice>
        <mc:Fallback>
          <w:numFmt w:val="decimal"/>
        </mc:Fallback>
      </mc:AlternateContent>
      <w:pStyle w:val="UCName"/>
      <w:lvlText w:val="UC %1 -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4" w15:restartNumberingAfterBreak="0">
    <w:nsid w:val="6610335A"/>
    <w:multiLevelType w:val="hybridMultilevel"/>
    <w:tmpl w:val="60DE8C4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6562D9C"/>
    <w:multiLevelType w:val="hybridMultilevel"/>
    <w:tmpl w:val="EFC05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6D25441"/>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7945743"/>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7C06F61"/>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840292B"/>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B601415"/>
    <w:multiLevelType w:val="hybridMultilevel"/>
    <w:tmpl w:val="45A64098"/>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B7526B1"/>
    <w:multiLevelType w:val="hybridMultilevel"/>
    <w:tmpl w:val="29DC3898"/>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C0E1C8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C7A410C"/>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C9028F2"/>
    <w:multiLevelType w:val="hybridMultilevel"/>
    <w:tmpl w:val="60F4DD94"/>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D093D24"/>
    <w:multiLevelType w:val="hybridMultilevel"/>
    <w:tmpl w:val="C192A53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D385451"/>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D46681E"/>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F2364ED"/>
    <w:multiLevelType w:val="hybridMultilevel"/>
    <w:tmpl w:val="4438741A"/>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F5C7A0E"/>
    <w:multiLevelType w:val="hybridMultilevel"/>
    <w:tmpl w:val="67164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FB95563"/>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0762D02"/>
    <w:multiLevelType w:val="hybridMultilevel"/>
    <w:tmpl w:val="CE9CF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1A46637"/>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1B866F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35C6FF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3991891"/>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40664D8"/>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4692170"/>
    <w:multiLevelType w:val="hybridMultilevel"/>
    <w:tmpl w:val="03FEA9E2"/>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51A261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79858F8"/>
    <w:multiLevelType w:val="multilevel"/>
    <w:tmpl w:val="5426994E"/>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1985"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0" w15:restartNumberingAfterBreak="0">
    <w:nsid w:val="77AC590F"/>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77BD6895"/>
    <w:multiLevelType w:val="multilevel"/>
    <w:tmpl w:val="5426994E"/>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1985"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2" w15:restartNumberingAfterBreak="0">
    <w:nsid w:val="78B74BA2"/>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9C83878"/>
    <w:multiLevelType w:val="hybridMultilevel"/>
    <w:tmpl w:val="459A8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A1E3039"/>
    <w:multiLevelType w:val="hybridMultilevel"/>
    <w:tmpl w:val="60F4DD94"/>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A4E4BBA"/>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6" w15:restartNumberingAfterBreak="0">
    <w:nsid w:val="7A987B3E"/>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B2D400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B6F2887"/>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BCF075C"/>
    <w:multiLevelType w:val="hybridMultilevel"/>
    <w:tmpl w:val="CE9CF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C6C1C19"/>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CC72925"/>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E7E0132"/>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FD147E4"/>
    <w:multiLevelType w:val="hybridMultilevel"/>
    <w:tmpl w:val="6E620B18"/>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2"/>
  </w:num>
  <w:num w:numId="2">
    <w:abstractNumId w:val="96"/>
  </w:num>
  <w:num w:numId="3">
    <w:abstractNumId w:val="183"/>
  </w:num>
  <w:num w:numId="4">
    <w:abstractNumId w:val="122"/>
  </w:num>
  <w:num w:numId="5">
    <w:abstractNumId w:val="40"/>
  </w:num>
  <w:num w:numId="6">
    <w:abstractNumId w:val="88"/>
  </w:num>
  <w:num w:numId="7">
    <w:abstractNumId w:val="3"/>
  </w:num>
  <w:num w:numId="8">
    <w:abstractNumId w:val="43"/>
  </w:num>
  <w:num w:numId="9">
    <w:abstractNumId w:val="5"/>
  </w:num>
  <w:num w:numId="10">
    <w:abstractNumId w:val="81"/>
  </w:num>
  <w:num w:numId="11">
    <w:abstractNumId w:val="142"/>
  </w:num>
  <w:num w:numId="12">
    <w:abstractNumId w:val="34"/>
  </w:num>
  <w:num w:numId="13">
    <w:abstractNumId w:val="103"/>
  </w:num>
  <w:num w:numId="14">
    <w:abstractNumId w:val="46"/>
  </w:num>
  <w:num w:numId="15">
    <w:abstractNumId w:val="94"/>
  </w:num>
  <w:num w:numId="16">
    <w:abstractNumId w:val="4"/>
  </w:num>
  <w:num w:numId="17">
    <w:abstractNumId w:val="2"/>
  </w:num>
  <w:num w:numId="18">
    <w:abstractNumId w:val="115"/>
  </w:num>
  <w:num w:numId="19">
    <w:abstractNumId w:val="214"/>
  </w:num>
  <w:num w:numId="20">
    <w:abstractNumId w:val="141"/>
  </w:num>
  <w:num w:numId="21">
    <w:abstractNumId w:val="27"/>
  </w:num>
  <w:num w:numId="22">
    <w:abstractNumId w:val="135"/>
  </w:num>
  <w:num w:numId="23">
    <w:abstractNumId w:val="213"/>
  </w:num>
  <w:num w:numId="24">
    <w:abstractNumId w:val="24"/>
  </w:num>
  <w:num w:numId="25">
    <w:abstractNumId w:val="0"/>
  </w:num>
  <w:num w:numId="26">
    <w:abstractNumId w:val="195"/>
  </w:num>
  <w:num w:numId="27">
    <w:abstractNumId w:val="85"/>
  </w:num>
  <w:num w:numId="28">
    <w:abstractNumId w:val="189"/>
  </w:num>
  <w:num w:numId="29">
    <w:abstractNumId w:val="166"/>
  </w:num>
  <w:num w:numId="30">
    <w:abstractNumId w:val="66"/>
  </w:num>
  <w:num w:numId="31">
    <w:abstractNumId w:val="190"/>
  </w:num>
  <w:num w:numId="32">
    <w:abstractNumId w:val="198"/>
  </w:num>
  <w:num w:numId="33">
    <w:abstractNumId w:val="124"/>
  </w:num>
  <w:num w:numId="34">
    <w:abstractNumId w:val="87"/>
  </w:num>
  <w:num w:numId="35">
    <w:abstractNumId w:val="218"/>
  </w:num>
  <w:num w:numId="36">
    <w:abstractNumId w:val="37"/>
  </w:num>
  <w:num w:numId="37">
    <w:abstractNumId w:val="137"/>
  </w:num>
  <w:num w:numId="38">
    <w:abstractNumId w:val="75"/>
  </w:num>
  <w:num w:numId="39">
    <w:abstractNumId w:val="131"/>
  </w:num>
  <w:num w:numId="40">
    <w:abstractNumId w:val="22"/>
  </w:num>
  <w:num w:numId="41">
    <w:abstractNumId w:val="191"/>
  </w:num>
  <w:num w:numId="42">
    <w:abstractNumId w:val="130"/>
  </w:num>
  <w:num w:numId="43">
    <w:abstractNumId w:val="120"/>
  </w:num>
  <w:num w:numId="44">
    <w:abstractNumId w:val="188"/>
  </w:num>
  <w:num w:numId="45">
    <w:abstractNumId w:val="171"/>
  </w:num>
  <w:num w:numId="46">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54"/>
  </w:num>
  <w:num w:numId="48">
    <w:abstractNumId w:val="149"/>
  </w:num>
  <w:num w:numId="49">
    <w:abstractNumId w:val="76"/>
  </w:num>
  <w:num w:numId="50">
    <w:abstractNumId w:val="28"/>
  </w:num>
  <w:num w:numId="51">
    <w:abstractNumId w:val="23"/>
  </w:num>
  <w:num w:numId="52">
    <w:abstractNumId w:val="91"/>
  </w:num>
  <w:num w:numId="53">
    <w:abstractNumId w:val="181"/>
  </w:num>
  <w:num w:numId="54">
    <w:abstractNumId w:val="19"/>
  </w:num>
  <w:num w:numId="55">
    <w:abstractNumId w:val="1"/>
  </w:num>
  <w:num w:numId="56">
    <w:abstractNumId w:val="185"/>
  </w:num>
  <w:num w:numId="57">
    <w:abstractNumId w:val="202"/>
  </w:num>
  <w:num w:numId="58">
    <w:abstractNumId w:val="68"/>
  </w:num>
  <w:num w:numId="59">
    <w:abstractNumId w:val="29"/>
  </w:num>
  <w:num w:numId="60">
    <w:abstractNumId w:val="123"/>
  </w:num>
  <w:num w:numId="61">
    <w:abstractNumId w:val="63"/>
  </w:num>
  <w:num w:numId="62">
    <w:abstractNumId w:val="42"/>
  </w:num>
  <w:num w:numId="63">
    <w:abstractNumId w:val="58"/>
  </w:num>
  <w:num w:numId="64">
    <w:abstractNumId w:val="201"/>
  </w:num>
  <w:num w:numId="65">
    <w:abstractNumId w:val="180"/>
  </w:num>
  <w:num w:numId="66">
    <w:abstractNumId w:val="113"/>
  </w:num>
  <w:num w:numId="67">
    <w:abstractNumId w:val="118"/>
  </w:num>
  <w:num w:numId="68">
    <w:abstractNumId w:val="73"/>
  </w:num>
  <w:num w:numId="69">
    <w:abstractNumId w:val="179"/>
  </w:num>
  <w:num w:numId="70">
    <w:abstractNumId w:val="50"/>
  </w:num>
  <w:num w:numId="71">
    <w:abstractNumId w:val="211"/>
  </w:num>
  <w:num w:numId="72">
    <w:abstractNumId w:val="44"/>
  </w:num>
  <w:num w:numId="73">
    <w:abstractNumId w:val="55"/>
  </w:num>
  <w:num w:numId="74">
    <w:abstractNumId w:val="83"/>
  </w:num>
  <w:num w:numId="75">
    <w:abstractNumId w:val="65"/>
  </w:num>
  <w:num w:numId="76">
    <w:abstractNumId w:val="99"/>
  </w:num>
  <w:num w:numId="77">
    <w:abstractNumId w:val="208"/>
  </w:num>
  <w:num w:numId="78">
    <w:abstractNumId w:val="31"/>
  </w:num>
  <w:num w:numId="79">
    <w:abstractNumId w:val="92"/>
  </w:num>
  <w:num w:numId="80">
    <w:abstractNumId w:val="153"/>
  </w:num>
  <w:num w:numId="81">
    <w:abstractNumId w:val="126"/>
  </w:num>
  <w:num w:numId="82">
    <w:abstractNumId w:val="217"/>
  </w:num>
  <w:num w:numId="83">
    <w:abstractNumId w:val="64"/>
  </w:num>
  <w:num w:numId="84">
    <w:abstractNumId w:val="144"/>
  </w:num>
  <w:num w:numId="85">
    <w:abstractNumId w:val="104"/>
  </w:num>
  <w:num w:numId="86">
    <w:abstractNumId w:val="133"/>
  </w:num>
  <w:num w:numId="87">
    <w:abstractNumId w:val="69"/>
  </w:num>
  <w:num w:numId="88">
    <w:abstractNumId w:val="84"/>
  </w:num>
  <w:num w:numId="89">
    <w:abstractNumId w:val="74"/>
  </w:num>
  <w:num w:numId="90">
    <w:abstractNumId w:val="45"/>
  </w:num>
  <w:num w:numId="91">
    <w:abstractNumId w:val="13"/>
  </w:num>
  <w:num w:numId="92">
    <w:abstractNumId w:val="111"/>
  </w:num>
  <w:num w:numId="93">
    <w:abstractNumId w:val="98"/>
  </w:num>
  <w:num w:numId="94">
    <w:abstractNumId w:val="146"/>
  </w:num>
  <w:num w:numId="95">
    <w:abstractNumId w:val="177"/>
  </w:num>
  <w:num w:numId="96">
    <w:abstractNumId w:val="207"/>
  </w:num>
  <w:num w:numId="97">
    <w:abstractNumId w:val="174"/>
  </w:num>
  <w:num w:numId="98">
    <w:abstractNumId w:val="145"/>
  </w:num>
  <w:num w:numId="99">
    <w:abstractNumId w:val="169"/>
  </w:num>
  <w:num w:numId="100">
    <w:abstractNumId w:val="203"/>
  </w:num>
  <w:num w:numId="101">
    <w:abstractNumId w:val="194"/>
  </w:num>
  <w:num w:numId="102">
    <w:abstractNumId w:val="100"/>
  </w:num>
  <w:num w:numId="103">
    <w:abstractNumId w:val="173"/>
  </w:num>
  <w:num w:numId="104">
    <w:abstractNumId w:val="57"/>
  </w:num>
  <w:num w:numId="105">
    <w:abstractNumId w:val="112"/>
  </w:num>
  <w:num w:numId="106">
    <w:abstractNumId w:val="59"/>
  </w:num>
  <w:num w:numId="107">
    <w:abstractNumId w:val="30"/>
  </w:num>
  <w:num w:numId="108">
    <w:abstractNumId w:val="62"/>
  </w:num>
  <w:num w:numId="109">
    <w:abstractNumId w:val="18"/>
  </w:num>
  <w:num w:numId="110">
    <w:abstractNumId w:val="9"/>
  </w:num>
  <w:num w:numId="111">
    <w:abstractNumId w:val="102"/>
  </w:num>
  <w:num w:numId="112">
    <w:abstractNumId w:val="132"/>
  </w:num>
  <w:num w:numId="113">
    <w:abstractNumId w:val="176"/>
  </w:num>
  <w:num w:numId="114">
    <w:abstractNumId w:val="48"/>
  </w:num>
  <w:num w:numId="115">
    <w:abstractNumId w:val="192"/>
  </w:num>
  <w:num w:numId="116">
    <w:abstractNumId w:val="32"/>
  </w:num>
  <w:num w:numId="117">
    <w:abstractNumId w:val="220"/>
  </w:num>
  <w:num w:numId="118">
    <w:abstractNumId w:val="158"/>
  </w:num>
  <w:num w:numId="119">
    <w:abstractNumId w:val="36"/>
  </w:num>
  <w:num w:numId="120">
    <w:abstractNumId w:val="160"/>
  </w:num>
  <w:num w:numId="121">
    <w:abstractNumId w:val="152"/>
  </w:num>
  <w:num w:numId="122">
    <w:abstractNumId w:val="205"/>
  </w:num>
  <w:num w:numId="123">
    <w:abstractNumId w:val="127"/>
  </w:num>
  <w:num w:numId="124">
    <w:abstractNumId w:val="155"/>
  </w:num>
  <w:num w:numId="125">
    <w:abstractNumId w:val="15"/>
  </w:num>
  <w:num w:numId="126">
    <w:abstractNumId w:val="147"/>
  </w:num>
  <w:num w:numId="127">
    <w:abstractNumId w:val="101"/>
  </w:num>
  <w:num w:numId="128">
    <w:abstractNumId w:val="110"/>
  </w:num>
  <w:num w:numId="129">
    <w:abstractNumId w:val="70"/>
  </w:num>
  <w:num w:numId="130">
    <w:abstractNumId w:val="140"/>
  </w:num>
  <w:num w:numId="131">
    <w:abstractNumId w:val="54"/>
  </w:num>
  <w:num w:numId="132">
    <w:abstractNumId w:val="212"/>
  </w:num>
  <w:num w:numId="133">
    <w:abstractNumId w:val="143"/>
  </w:num>
  <w:num w:numId="134">
    <w:abstractNumId w:val="159"/>
  </w:num>
  <w:num w:numId="135">
    <w:abstractNumId w:val="151"/>
  </w:num>
  <w:num w:numId="136">
    <w:abstractNumId w:val="223"/>
  </w:num>
  <w:num w:numId="137">
    <w:abstractNumId w:val="128"/>
  </w:num>
  <w:num w:numId="138">
    <w:abstractNumId w:val="157"/>
  </w:num>
  <w:num w:numId="139">
    <w:abstractNumId w:val="184"/>
  </w:num>
  <w:num w:numId="140">
    <w:abstractNumId w:val="60"/>
  </w:num>
  <w:num w:numId="141">
    <w:abstractNumId w:val="20"/>
  </w:num>
  <w:num w:numId="142">
    <w:abstractNumId w:val="17"/>
  </w:num>
  <w:num w:numId="143">
    <w:abstractNumId w:val="215"/>
  </w:num>
  <w:num w:numId="144">
    <w:abstractNumId w:val="167"/>
  </w:num>
  <w:num w:numId="145">
    <w:abstractNumId w:val="38"/>
  </w:num>
  <w:num w:numId="146">
    <w:abstractNumId w:val="35"/>
  </w:num>
  <w:num w:numId="147">
    <w:abstractNumId w:val="161"/>
  </w:num>
  <w:num w:numId="148">
    <w:abstractNumId w:val="56"/>
  </w:num>
  <w:num w:numId="149">
    <w:abstractNumId w:val="39"/>
  </w:num>
  <w:num w:numId="150">
    <w:abstractNumId w:val="16"/>
  </w:num>
  <w:num w:numId="151">
    <w:abstractNumId w:val="80"/>
  </w:num>
  <w:num w:numId="152">
    <w:abstractNumId w:val="156"/>
  </w:num>
  <w:num w:numId="153">
    <w:abstractNumId w:val="119"/>
  </w:num>
  <w:num w:numId="154">
    <w:abstractNumId w:val="8"/>
  </w:num>
  <w:num w:numId="155">
    <w:abstractNumId w:val="107"/>
  </w:num>
  <w:num w:numId="156">
    <w:abstractNumId w:val="170"/>
  </w:num>
  <w:num w:numId="157">
    <w:abstractNumId w:val="206"/>
  </w:num>
  <w:num w:numId="158">
    <w:abstractNumId w:val="33"/>
  </w:num>
  <w:num w:numId="159">
    <w:abstractNumId w:val="109"/>
  </w:num>
  <w:num w:numId="160">
    <w:abstractNumId w:val="216"/>
  </w:num>
  <w:num w:numId="161">
    <w:abstractNumId w:val="71"/>
  </w:num>
  <w:num w:numId="162">
    <w:abstractNumId w:val="77"/>
  </w:num>
  <w:num w:numId="163">
    <w:abstractNumId w:val="14"/>
  </w:num>
  <w:num w:numId="164">
    <w:abstractNumId w:val="121"/>
  </w:num>
  <w:num w:numId="165">
    <w:abstractNumId w:val="95"/>
  </w:num>
  <w:num w:numId="166">
    <w:abstractNumId w:val="182"/>
  </w:num>
  <w:num w:numId="167">
    <w:abstractNumId w:val="25"/>
  </w:num>
  <w:num w:numId="168">
    <w:abstractNumId w:val="47"/>
  </w:num>
  <w:num w:numId="169">
    <w:abstractNumId w:val="138"/>
  </w:num>
  <w:num w:numId="170">
    <w:abstractNumId w:val="187"/>
  </w:num>
  <w:num w:numId="171">
    <w:abstractNumId w:val="162"/>
  </w:num>
  <w:num w:numId="172">
    <w:abstractNumId w:val="52"/>
  </w:num>
  <w:num w:numId="173">
    <w:abstractNumId w:val="90"/>
  </w:num>
  <w:num w:numId="174">
    <w:abstractNumId w:val="51"/>
  </w:num>
  <w:num w:numId="175">
    <w:abstractNumId w:val="139"/>
  </w:num>
  <w:num w:numId="176">
    <w:abstractNumId w:val="186"/>
  </w:num>
  <w:num w:numId="177">
    <w:abstractNumId w:val="11"/>
  </w:num>
  <w:num w:numId="178">
    <w:abstractNumId w:val="10"/>
  </w:num>
  <w:num w:numId="179">
    <w:abstractNumId w:val="26"/>
  </w:num>
  <w:num w:numId="180">
    <w:abstractNumId w:val="200"/>
  </w:num>
  <w:num w:numId="181">
    <w:abstractNumId w:val="93"/>
  </w:num>
  <w:num w:numId="182">
    <w:abstractNumId w:val="222"/>
  </w:num>
  <w:num w:numId="183">
    <w:abstractNumId w:val="114"/>
  </w:num>
  <w:num w:numId="184">
    <w:abstractNumId w:val="197"/>
  </w:num>
  <w:num w:numId="185">
    <w:abstractNumId w:val="21"/>
  </w:num>
  <w:num w:numId="186">
    <w:abstractNumId w:val="165"/>
  </w:num>
  <w:num w:numId="187">
    <w:abstractNumId w:val="72"/>
  </w:num>
  <w:num w:numId="188">
    <w:abstractNumId w:val="125"/>
  </w:num>
  <w:num w:numId="189">
    <w:abstractNumId w:val="116"/>
  </w:num>
  <w:num w:numId="190">
    <w:abstractNumId w:val="106"/>
  </w:num>
  <w:num w:numId="191">
    <w:abstractNumId w:val="178"/>
  </w:num>
  <w:num w:numId="192">
    <w:abstractNumId w:val="79"/>
  </w:num>
  <w:num w:numId="193">
    <w:abstractNumId w:val="196"/>
  </w:num>
  <w:num w:numId="194">
    <w:abstractNumId w:val="86"/>
  </w:num>
  <w:num w:numId="195">
    <w:abstractNumId w:val="134"/>
  </w:num>
  <w:num w:numId="196">
    <w:abstractNumId w:val="78"/>
  </w:num>
  <w:num w:numId="197">
    <w:abstractNumId w:val="175"/>
  </w:num>
  <w:num w:numId="198">
    <w:abstractNumId w:val="89"/>
  </w:num>
  <w:num w:numId="199">
    <w:abstractNumId w:val="7"/>
  </w:num>
  <w:num w:numId="200">
    <w:abstractNumId w:val="163"/>
  </w:num>
  <w:num w:numId="201">
    <w:abstractNumId w:val="49"/>
  </w:num>
  <w:num w:numId="202">
    <w:abstractNumId w:val="129"/>
  </w:num>
  <w:num w:numId="203">
    <w:abstractNumId w:val="41"/>
  </w:num>
  <w:num w:numId="204">
    <w:abstractNumId w:val="117"/>
  </w:num>
  <w:num w:numId="205">
    <w:abstractNumId w:val="199"/>
  </w:num>
  <w:num w:numId="206">
    <w:abstractNumId w:val="105"/>
  </w:num>
  <w:num w:numId="207">
    <w:abstractNumId w:val="108"/>
  </w:num>
  <w:num w:numId="208">
    <w:abstractNumId w:val="172"/>
  </w:num>
  <w:num w:numId="209">
    <w:abstractNumId w:val="221"/>
  </w:num>
  <w:num w:numId="210">
    <w:abstractNumId w:val="150"/>
  </w:num>
  <w:num w:numId="211">
    <w:abstractNumId w:val="219"/>
  </w:num>
  <w:num w:numId="212">
    <w:abstractNumId w:val="61"/>
  </w:num>
  <w:num w:numId="213">
    <w:abstractNumId w:val="67"/>
  </w:num>
  <w:num w:numId="214">
    <w:abstractNumId w:val="97"/>
  </w:num>
  <w:num w:numId="215">
    <w:abstractNumId w:val="168"/>
  </w:num>
  <w:num w:numId="216">
    <w:abstractNumId w:val="164"/>
  </w:num>
  <w:num w:numId="217">
    <w:abstractNumId w:val="6"/>
  </w:num>
  <w:num w:numId="218">
    <w:abstractNumId w:val="193"/>
  </w:num>
  <w:num w:numId="219">
    <w:abstractNumId w:val="209"/>
  </w:num>
  <w:num w:numId="220">
    <w:abstractNumId w:val="53"/>
  </w:num>
  <w:num w:numId="221">
    <w:abstractNumId w:val="12"/>
  </w:num>
  <w:num w:numId="222">
    <w:abstractNumId w:val="210"/>
  </w:num>
  <w:num w:numId="223">
    <w:abstractNumId w:val="204"/>
  </w:num>
  <w:num w:numId="224">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148"/>
  </w:num>
  <w:num w:numId="226">
    <w:abstractNumId w:val="136"/>
  </w:num>
  <w:numIdMacAtCleanup w:val="2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hideGrammatical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49F"/>
    <w:rsid w:val="00000417"/>
    <w:rsid w:val="00001F88"/>
    <w:rsid w:val="00005287"/>
    <w:rsid w:val="00005986"/>
    <w:rsid w:val="00005BEB"/>
    <w:rsid w:val="00005ECE"/>
    <w:rsid w:val="00006BA5"/>
    <w:rsid w:val="00007633"/>
    <w:rsid w:val="00007DC3"/>
    <w:rsid w:val="00007EF6"/>
    <w:rsid w:val="000105CA"/>
    <w:rsid w:val="000106A1"/>
    <w:rsid w:val="000117F7"/>
    <w:rsid w:val="00012077"/>
    <w:rsid w:val="000122BF"/>
    <w:rsid w:val="000125E7"/>
    <w:rsid w:val="00013F16"/>
    <w:rsid w:val="00014AD9"/>
    <w:rsid w:val="000154D9"/>
    <w:rsid w:val="00015F31"/>
    <w:rsid w:val="00016010"/>
    <w:rsid w:val="00016B5B"/>
    <w:rsid w:val="00017A6E"/>
    <w:rsid w:val="00021E33"/>
    <w:rsid w:val="000228FE"/>
    <w:rsid w:val="00024245"/>
    <w:rsid w:val="00024813"/>
    <w:rsid w:val="000258D1"/>
    <w:rsid w:val="000267DF"/>
    <w:rsid w:val="000268D4"/>
    <w:rsid w:val="00031E42"/>
    <w:rsid w:val="0003217E"/>
    <w:rsid w:val="00032F85"/>
    <w:rsid w:val="000338CD"/>
    <w:rsid w:val="00033A35"/>
    <w:rsid w:val="00033A3E"/>
    <w:rsid w:val="00033AAC"/>
    <w:rsid w:val="000346D1"/>
    <w:rsid w:val="00034DD8"/>
    <w:rsid w:val="000357AE"/>
    <w:rsid w:val="00036098"/>
    <w:rsid w:val="00036E71"/>
    <w:rsid w:val="0003771F"/>
    <w:rsid w:val="00040F4A"/>
    <w:rsid w:val="00042DEB"/>
    <w:rsid w:val="00043398"/>
    <w:rsid w:val="00043A35"/>
    <w:rsid w:val="00044943"/>
    <w:rsid w:val="00045F20"/>
    <w:rsid w:val="00045F6D"/>
    <w:rsid w:val="00046770"/>
    <w:rsid w:val="00046FB5"/>
    <w:rsid w:val="000475AE"/>
    <w:rsid w:val="000475FB"/>
    <w:rsid w:val="00047ABE"/>
    <w:rsid w:val="00047EAA"/>
    <w:rsid w:val="00050E32"/>
    <w:rsid w:val="00050E97"/>
    <w:rsid w:val="00051222"/>
    <w:rsid w:val="000512AA"/>
    <w:rsid w:val="000514E1"/>
    <w:rsid w:val="00052754"/>
    <w:rsid w:val="000529C9"/>
    <w:rsid w:val="00053909"/>
    <w:rsid w:val="0005458C"/>
    <w:rsid w:val="00055C9E"/>
    <w:rsid w:val="00056466"/>
    <w:rsid w:val="000570B2"/>
    <w:rsid w:val="00057E50"/>
    <w:rsid w:val="000617D9"/>
    <w:rsid w:val="00062343"/>
    <w:rsid w:val="000641AC"/>
    <w:rsid w:val="00064D87"/>
    <w:rsid w:val="000652F8"/>
    <w:rsid w:val="00066155"/>
    <w:rsid w:val="00066176"/>
    <w:rsid w:val="000662F6"/>
    <w:rsid w:val="0006653C"/>
    <w:rsid w:val="00066B8E"/>
    <w:rsid w:val="00067FE4"/>
    <w:rsid w:val="000702E3"/>
    <w:rsid w:val="00070961"/>
    <w:rsid w:val="00071FA1"/>
    <w:rsid w:val="00072243"/>
    <w:rsid w:val="00072A88"/>
    <w:rsid w:val="00072AD4"/>
    <w:rsid w:val="000731C4"/>
    <w:rsid w:val="00073F05"/>
    <w:rsid w:val="00074188"/>
    <w:rsid w:val="00074408"/>
    <w:rsid w:val="000746FE"/>
    <w:rsid w:val="000747FE"/>
    <w:rsid w:val="00075262"/>
    <w:rsid w:val="00075659"/>
    <w:rsid w:val="00077322"/>
    <w:rsid w:val="00077640"/>
    <w:rsid w:val="0007776B"/>
    <w:rsid w:val="000778D0"/>
    <w:rsid w:val="000815DA"/>
    <w:rsid w:val="0008257D"/>
    <w:rsid w:val="0008380B"/>
    <w:rsid w:val="0008443D"/>
    <w:rsid w:val="00084F56"/>
    <w:rsid w:val="00085199"/>
    <w:rsid w:val="000857EA"/>
    <w:rsid w:val="00085FBF"/>
    <w:rsid w:val="00086208"/>
    <w:rsid w:val="000866FD"/>
    <w:rsid w:val="00086F58"/>
    <w:rsid w:val="000873C2"/>
    <w:rsid w:val="00087A4A"/>
    <w:rsid w:val="00091394"/>
    <w:rsid w:val="00092103"/>
    <w:rsid w:val="000924C2"/>
    <w:rsid w:val="0009363F"/>
    <w:rsid w:val="00094966"/>
    <w:rsid w:val="000949E7"/>
    <w:rsid w:val="00094A49"/>
    <w:rsid w:val="00094E48"/>
    <w:rsid w:val="0009501C"/>
    <w:rsid w:val="00095A40"/>
    <w:rsid w:val="000966BD"/>
    <w:rsid w:val="00096788"/>
    <w:rsid w:val="00096F9C"/>
    <w:rsid w:val="00097F4C"/>
    <w:rsid w:val="000A00D6"/>
    <w:rsid w:val="000A0B70"/>
    <w:rsid w:val="000A0DE6"/>
    <w:rsid w:val="000A18C4"/>
    <w:rsid w:val="000A1AB0"/>
    <w:rsid w:val="000A37CB"/>
    <w:rsid w:val="000A3FC1"/>
    <w:rsid w:val="000A5239"/>
    <w:rsid w:val="000A5CC6"/>
    <w:rsid w:val="000B04B1"/>
    <w:rsid w:val="000B4020"/>
    <w:rsid w:val="000B4864"/>
    <w:rsid w:val="000B4CA6"/>
    <w:rsid w:val="000B4E90"/>
    <w:rsid w:val="000B6B39"/>
    <w:rsid w:val="000B6E0F"/>
    <w:rsid w:val="000C0047"/>
    <w:rsid w:val="000C159E"/>
    <w:rsid w:val="000C1F63"/>
    <w:rsid w:val="000C72D8"/>
    <w:rsid w:val="000D046B"/>
    <w:rsid w:val="000D0487"/>
    <w:rsid w:val="000D049C"/>
    <w:rsid w:val="000D09B5"/>
    <w:rsid w:val="000D1005"/>
    <w:rsid w:val="000D1F6D"/>
    <w:rsid w:val="000D238D"/>
    <w:rsid w:val="000D2567"/>
    <w:rsid w:val="000D262A"/>
    <w:rsid w:val="000D2E5B"/>
    <w:rsid w:val="000D3775"/>
    <w:rsid w:val="000D471A"/>
    <w:rsid w:val="000D5854"/>
    <w:rsid w:val="000D5E5A"/>
    <w:rsid w:val="000D6F66"/>
    <w:rsid w:val="000D70B4"/>
    <w:rsid w:val="000D772F"/>
    <w:rsid w:val="000D781B"/>
    <w:rsid w:val="000E0822"/>
    <w:rsid w:val="000E08D7"/>
    <w:rsid w:val="000E0D6E"/>
    <w:rsid w:val="000E28E3"/>
    <w:rsid w:val="000E2D59"/>
    <w:rsid w:val="000E4A94"/>
    <w:rsid w:val="000E4C1A"/>
    <w:rsid w:val="000E5367"/>
    <w:rsid w:val="000F03B6"/>
    <w:rsid w:val="000F0989"/>
    <w:rsid w:val="000F178D"/>
    <w:rsid w:val="000F17B5"/>
    <w:rsid w:val="000F1D67"/>
    <w:rsid w:val="000F2119"/>
    <w:rsid w:val="000F253A"/>
    <w:rsid w:val="000F25B3"/>
    <w:rsid w:val="000F2D75"/>
    <w:rsid w:val="000F3169"/>
    <w:rsid w:val="000F41CF"/>
    <w:rsid w:val="000F46DA"/>
    <w:rsid w:val="000F4EC8"/>
    <w:rsid w:val="000F5564"/>
    <w:rsid w:val="000F663E"/>
    <w:rsid w:val="000F6D64"/>
    <w:rsid w:val="001001A0"/>
    <w:rsid w:val="001018A9"/>
    <w:rsid w:val="00101FD8"/>
    <w:rsid w:val="0010311B"/>
    <w:rsid w:val="00103667"/>
    <w:rsid w:val="00103CD3"/>
    <w:rsid w:val="0010445C"/>
    <w:rsid w:val="001055EF"/>
    <w:rsid w:val="0010637B"/>
    <w:rsid w:val="00106CF8"/>
    <w:rsid w:val="00107B76"/>
    <w:rsid w:val="00107DA0"/>
    <w:rsid w:val="00107FCD"/>
    <w:rsid w:val="00110233"/>
    <w:rsid w:val="001109A2"/>
    <w:rsid w:val="00111249"/>
    <w:rsid w:val="00111892"/>
    <w:rsid w:val="00112DAE"/>
    <w:rsid w:val="00114D71"/>
    <w:rsid w:val="00115304"/>
    <w:rsid w:val="001158C7"/>
    <w:rsid w:val="00116297"/>
    <w:rsid w:val="00116AF4"/>
    <w:rsid w:val="00116C61"/>
    <w:rsid w:val="0012067E"/>
    <w:rsid w:val="00120D04"/>
    <w:rsid w:val="001221BC"/>
    <w:rsid w:val="001238EB"/>
    <w:rsid w:val="00124274"/>
    <w:rsid w:val="00124303"/>
    <w:rsid w:val="001264E5"/>
    <w:rsid w:val="00126C55"/>
    <w:rsid w:val="001302C5"/>
    <w:rsid w:val="00131D0D"/>
    <w:rsid w:val="00132F7B"/>
    <w:rsid w:val="001340B7"/>
    <w:rsid w:val="001343BA"/>
    <w:rsid w:val="00135B8A"/>
    <w:rsid w:val="00136351"/>
    <w:rsid w:val="001369CD"/>
    <w:rsid w:val="00136D03"/>
    <w:rsid w:val="001374AE"/>
    <w:rsid w:val="001379AA"/>
    <w:rsid w:val="00140124"/>
    <w:rsid w:val="00140443"/>
    <w:rsid w:val="00140EF7"/>
    <w:rsid w:val="001410E4"/>
    <w:rsid w:val="00141EC0"/>
    <w:rsid w:val="0014352F"/>
    <w:rsid w:val="00143764"/>
    <w:rsid w:val="00144BCC"/>
    <w:rsid w:val="00144E9A"/>
    <w:rsid w:val="00144FD9"/>
    <w:rsid w:val="001477C3"/>
    <w:rsid w:val="00147E29"/>
    <w:rsid w:val="001500D4"/>
    <w:rsid w:val="00150153"/>
    <w:rsid w:val="001507C5"/>
    <w:rsid w:val="0015091C"/>
    <w:rsid w:val="00150E41"/>
    <w:rsid w:val="001525DD"/>
    <w:rsid w:val="00152C53"/>
    <w:rsid w:val="0015374A"/>
    <w:rsid w:val="00153809"/>
    <w:rsid w:val="0015483E"/>
    <w:rsid w:val="001558B2"/>
    <w:rsid w:val="001562A2"/>
    <w:rsid w:val="00157799"/>
    <w:rsid w:val="00160204"/>
    <w:rsid w:val="00160848"/>
    <w:rsid w:val="00161A9C"/>
    <w:rsid w:val="001623A0"/>
    <w:rsid w:val="00162FD9"/>
    <w:rsid w:val="001637A2"/>
    <w:rsid w:val="00163F17"/>
    <w:rsid w:val="00164314"/>
    <w:rsid w:val="001657C0"/>
    <w:rsid w:val="00165F52"/>
    <w:rsid w:val="00166BD0"/>
    <w:rsid w:val="001679B1"/>
    <w:rsid w:val="00167CBC"/>
    <w:rsid w:val="00167FF5"/>
    <w:rsid w:val="00170D4C"/>
    <w:rsid w:val="0017200A"/>
    <w:rsid w:val="00172A3B"/>
    <w:rsid w:val="00173219"/>
    <w:rsid w:val="00173760"/>
    <w:rsid w:val="001739F5"/>
    <w:rsid w:val="001742B1"/>
    <w:rsid w:val="00174C7B"/>
    <w:rsid w:val="00175353"/>
    <w:rsid w:val="00176119"/>
    <w:rsid w:val="001768DD"/>
    <w:rsid w:val="00176DB3"/>
    <w:rsid w:val="001770D9"/>
    <w:rsid w:val="001771F3"/>
    <w:rsid w:val="00177683"/>
    <w:rsid w:val="00177768"/>
    <w:rsid w:val="00177DEE"/>
    <w:rsid w:val="001805B0"/>
    <w:rsid w:val="00180845"/>
    <w:rsid w:val="001810DC"/>
    <w:rsid w:val="00182246"/>
    <w:rsid w:val="00186532"/>
    <w:rsid w:val="00187A22"/>
    <w:rsid w:val="00187F5F"/>
    <w:rsid w:val="00190244"/>
    <w:rsid w:val="001907A1"/>
    <w:rsid w:val="00191933"/>
    <w:rsid w:val="00191A30"/>
    <w:rsid w:val="0019208A"/>
    <w:rsid w:val="001924BA"/>
    <w:rsid w:val="001925F8"/>
    <w:rsid w:val="0019325B"/>
    <w:rsid w:val="00193EA1"/>
    <w:rsid w:val="0019448B"/>
    <w:rsid w:val="0019454B"/>
    <w:rsid w:val="00194BBD"/>
    <w:rsid w:val="00194DCA"/>
    <w:rsid w:val="00195008"/>
    <w:rsid w:val="00195BC2"/>
    <w:rsid w:val="00195F9C"/>
    <w:rsid w:val="001A1AAF"/>
    <w:rsid w:val="001A2073"/>
    <w:rsid w:val="001A20EF"/>
    <w:rsid w:val="001A29F7"/>
    <w:rsid w:val="001A3E90"/>
    <w:rsid w:val="001A42EE"/>
    <w:rsid w:val="001A43AF"/>
    <w:rsid w:val="001A455E"/>
    <w:rsid w:val="001A4DAF"/>
    <w:rsid w:val="001A5ECB"/>
    <w:rsid w:val="001A5EE2"/>
    <w:rsid w:val="001A676B"/>
    <w:rsid w:val="001A74B6"/>
    <w:rsid w:val="001A7D3D"/>
    <w:rsid w:val="001B137A"/>
    <w:rsid w:val="001B1E6F"/>
    <w:rsid w:val="001B2B09"/>
    <w:rsid w:val="001B44A2"/>
    <w:rsid w:val="001B51A2"/>
    <w:rsid w:val="001B55CD"/>
    <w:rsid w:val="001B5F9C"/>
    <w:rsid w:val="001B7384"/>
    <w:rsid w:val="001B759C"/>
    <w:rsid w:val="001B7729"/>
    <w:rsid w:val="001B7C06"/>
    <w:rsid w:val="001C1BD7"/>
    <w:rsid w:val="001C1E40"/>
    <w:rsid w:val="001C2579"/>
    <w:rsid w:val="001C2871"/>
    <w:rsid w:val="001C3091"/>
    <w:rsid w:val="001C471F"/>
    <w:rsid w:val="001C487A"/>
    <w:rsid w:val="001C4B74"/>
    <w:rsid w:val="001C5ABB"/>
    <w:rsid w:val="001D002A"/>
    <w:rsid w:val="001D0853"/>
    <w:rsid w:val="001D108E"/>
    <w:rsid w:val="001D1BE1"/>
    <w:rsid w:val="001D1C97"/>
    <w:rsid w:val="001D1DFF"/>
    <w:rsid w:val="001D3B45"/>
    <w:rsid w:val="001D482B"/>
    <w:rsid w:val="001D542D"/>
    <w:rsid w:val="001D61DC"/>
    <w:rsid w:val="001D6828"/>
    <w:rsid w:val="001D6E5E"/>
    <w:rsid w:val="001D6EF1"/>
    <w:rsid w:val="001D7797"/>
    <w:rsid w:val="001D780E"/>
    <w:rsid w:val="001D7AB5"/>
    <w:rsid w:val="001E092A"/>
    <w:rsid w:val="001E1FE1"/>
    <w:rsid w:val="001E2963"/>
    <w:rsid w:val="001E29A8"/>
    <w:rsid w:val="001E2D0D"/>
    <w:rsid w:val="001E5105"/>
    <w:rsid w:val="001E5362"/>
    <w:rsid w:val="001E554F"/>
    <w:rsid w:val="001E5781"/>
    <w:rsid w:val="001E7419"/>
    <w:rsid w:val="001E7E89"/>
    <w:rsid w:val="001F0330"/>
    <w:rsid w:val="001F07B8"/>
    <w:rsid w:val="001F1A3D"/>
    <w:rsid w:val="001F1EE5"/>
    <w:rsid w:val="001F2C6D"/>
    <w:rsid w:val="001F325A"/>
    <w:rsid w:val="001F48A1"/>
    <w:rsid w:val="001F520F"/>
    <w:rsid w:val="001F5385"/>
    <w:rsid w:val="001F61A0"/>
    <w:rsid w:val="001F6463"/>
    <w:rsid w:val="001F6BE4"/>
    <w:rsid w:val="001F6F6D"/>
    <w:rsid w:val="001F769A"/>
    <w:rsid w:val="001F7805"/>
    <w:rsid w:val="001F788A"/>
    <w:rsid w:val="002001AC"/>
    <w:rsid w:val="00200948"/>
    <w:rsid w:val="00200D31"/>
    <w:rsid w:val="002014E2"/>
    <w:rsid w:val="00205EED"/>
    <w:rsid w:val="00206EE7"/>
    <w:rsid w:val="0021044F"/>
    <w:rsid w:val="002108C4"/>
    <w:rsid w:val="00211197"/>
    <w:rsid w:val="00211B3F"/>
    <w:rsid w:val="002127D7"/>
    <w:rsid w:val="0021352A"/>
    <w:rsid w:val="002135F6"/>
    <w:rsid w:val="00213E43"/>
    <w:rsid w:val="00214B48"/>
    <w:rsid w:val="002152FD"/>
    <w:rsid w:val="00216008"/>
    <w:rsid w:val="00216CBE"/>
    <w:rsid w:val="00216F74"/>
    <w:rsid w:val="00217FA3"/>
    <w:rsid w:val="002209E9"/>
    <w:rsid w:val="0022185A"/>
    <w:rsid w:val="0022261C"/>
    <w:rsid w:val="00222ACB"/>
    <w:rsid w:val="00223918"/>
    <w:rsid w:val="002243A5"/>
    <w:rsid w:val="00224592"/>
    <w:rsid w:val="002252E5"/>
    <w:rsid w:val="002252F8"/>
    <w:rsid w:val="002256F9"/>
    <w:rsid w:val="002257B6"/>
    <w:rsid w:val="002267F3"/>
    <w:rsid w:val="00227095"/>
    <w:rsid w:val="00227318"/>
    <w:rsid w:val="00230AF0"/>
    <w:rsid w:val="0023158F"/>
    <w:rsid w:val="0023180B"/>
    <w:rsid w:val="002327AC"/>
    <w:rsid w:val="00232AAD"/>
    <w:rsid w:val="00233458"/>
    <w:rsid w:val="002335D0"/>
    <w:rsid w:val="00234616"/>
    <w:rsid w:val="00235829"/>
    <w:rsid w:val="00235934"/>
    <w:rsid w:val="00236297"/>
    <w:rsid w:val="002367BF"/>
    <w:rsid w:val="0023695E"/>
    <w:rsid w:val="00236A8C"/>
    <w:rsid w:val="00240104"/>
    <w:rsid w:val="002404D1"/>
    <w:rsid w:val="00240864"/>
    <w:rsid w:val="00241D00"/>
    <w:rsid w:val="00242235"/>
    <w:rsid w:val="00242E13"/>
    <w:rsid w:val="00245FDB"/>
    <w:rsid w:val="002460E5"/>
    <w:rsid w:val="002468DB"/>
    <w:rsid w:val="00246B7C"/>
    <w:rsid w:val="0024707E"/>
    <w:rsid w:val="00247123"/>
    <w:rsid w:val="002476A4"/>
    <w:rsid w:val="00247813"/>
    <w:rsid w:val="00247A14"/>
    <w:rsid w:val="002516C6"/>
    <w:rsid w:val="0025185E"/>
    <w:rsid w:val="00252DE4"/>
    <w:rsid w:val="002530CD"/>
    <w:rsid w:val="00253B0A"/>
    <w:rsid w:val="00253B20"/>
    <w:rsid w:val="00253C26"/>
    <w:rsid w:val="00254171"/>
    <w:rsid w:val="0025639B"/>
    <w:rsid w:val="00256C2C"/>
    <w:rsid w:val="00261E46"/>
    <w:rsid w:val="00262FBD"/>
    <w:rsid w:val="002646ED"/>
    <w:rsid w:val="00264849"/>
    <w:rsid w:val="002650DD"/>
    <w:rsid w:val="00265C63"/>
    <w:rsid w:val="00265DFF"/>
    <w:rsid w:val="00266D1D"/>
    <w:rsid w:val="0026706B"/>
    <w:rsid w:val="00267400"/>
    <w:rsid w:val="002705BF"/>
    <w:rsid w:val="002713B9"/>
    <w:rsid w:val="002719C5"/>
    <w:rsid w:val="002726EC"/>
    <w:rsid w:val="00272BD2"/>
    <w:rsid w:val="00272D7A"/>
    <w:rsid w:val="00273862"/>
    <w:rsid w:val="00273AE4"/>
    <w:rsid w:val="00274D79"/>
    <w:rsid w:val="002750AB"/>
    <w:rsid w:val="00275626"/>
    <w:rsid w:val="002757AD"/>
    <w:rsid w:val="00275B31"/>
    <w:rsid w:val="002777D1"/>
    <w:rsid w:val="00281F1F"/>
    <w:rsid w:val="00282CB9"/>
    <w:rsid w:val="0028317B"/>
    <w:rsid w:val="002837F1"/>
    <w:rsid w:val="00283A8B"/>
    <w:rsid w:val="00284961"/>
    <w:rsid w:val="00284DA8"/>
    <w:rsid w:val="00285CB9"/>
    <w:rsid w:val="002868BB"/>
    <w:rsid w:val="00286EDA"/>
    <w:rsid w:val="00287213"/>
    <w:rsid w:val="002873B7"/>
    <w:rsid w:val="002918C9"/>
    <w:rsid w:val="00292B93"/>
    <w:rsid w:val="00292E11"/>
    <w:rsid w:val="00293E06"/>
    <w:rsid w:val="00294F9A"/>
    <w:rsid w:val="00295CDD"/>
    <w:rsid w:val="00296AD1"/>
    <w:rsid w:val="00297184"/>
    <w:rsid w:val="0029789A"/>
    <w:rsid w:val="002A0133"/>
    <w:rsid w:val="002A0370"/>
    <w:rsid w:val="002A072C"/>
    <w:rsid w:val="002A074B"/>
    <w:rsid w:val="002A081B"/>
    <w:rsid w:val="002A0E62"/>
    <w:rsid w:val="002A0E6C"/>
    <w:rsid w:val="002A165A"/>
    <w:rsid w:val="002A19CD"/>
    <w:rsid w:val="002A19DF"/>
    <w:rsid w:val="002A1CC0"/>
    <w:rsid w:val="002A1D61"/>
    <w:rsid w:val="002A2034"/>
    <w:rsid w:val="002A48A4"/>
    <w:rsid w:val="002A5AA6"/>
    <w:rsid w:val="002A5D6B"/>
    <w:rsid w:val="002A7B0D"/>
    <w:rsid w:val="002A7EA7"/>
    <w:rsid w:val="002B0102"/>
    <w:rsid w:val="002B0770"/>
    <w:rsid w:val="002B19FC"/>
    <w:rsid w:val="002B2081"/>
    <w:rsid w:val="002B2293"/>
    <w:rsid w:val="002B248A"/>
    <w:rsid w:val="002B2B99"/>
    <w:rsid w:val="002B349C"/>
    <w:rsid w:val="002B34C7"/>
    <w:rsid w:val="002B382D"/>
    <w:rsid w:val="002B5367"/>
    <w:rsid w:val="002B5526"/>
    <w:rsid w:val="002B55BB"/>
    <w:rsid w:val="002B6A24"/>
    <w:rsid w:val="002B794A"/>
    <w:rsid w:val="002B7F39"/>
    <w:rsid w:val="002C215E"/>
    <w:rsid w:val="002C24DC"/>
    <w:rsid w:val="002C28C2"/>
    <w:rsid w:val="002C36F0"/>
    <w:rsid w:val="002C4129"/>
    <w:rsid w:val="002C5B0B"/>
    <w:rsid w:val="002C5E1E"/>
    <w:rsid w:val="002C6D41"/>
    <w:rsid w:val="002C7004"/>
    <w:rsid w:val="002C701B"/>
    <w:rsid w:val="002D0E31"/>
    <w:rsid w:val="002D1741"/>
    <w:rsid w:val="002D17F2"/>
    <w:rsid w:val="002D17FB"/>
    <w:rsid w:val="002D181B"/>
    <w:rsid w:val="002D25BC"/>
    <w:rsid w:val="002D4050"/>
    <w:rsid w:val="002D5AD6"/>
    <w:rsid w:val="002D65F2"/>
    <w:rsid w:val="002D6FE4"/>
    <w:rsid w:val="002D7289"/>
    <w:rsid w:val="002D7FEC"/>
    <w:rsid w:val="002E1184"/>
    <w:rsid w:val="002E164A"/>
    <w:rsid w:val="002E1FD2"/>
    <w:rsid w:val="002E4845"/>
    <w:rsid w:val="002E4E54"/>
    <w:rsid w:val="002F1642"/>
    <w:rsid w:val="002F16D1"/>
    <w:rsid w:val="002F6476"/>
    <w:rsid w:val="002F6BE3"/>
    <w:rsid w:val="002F7595"/>
    <w:rsid w:val="003005E3"/>
    <w:rsid w:val="003011C5"/>
    <w:rsid w:val="003019D9"/>
    <w:rsid w:val="003043B7"/>
    <w:rsid w:val="00304A72"/>
    <w:rsid w:val="00304AD7"/>
    <w:rsid w:val="00306B99"/>
    <w:rsid w:val="00306E5A"/>
    <w:rsid w:val="00310346"/>
    <w:rsid w:val="00310993"/>
    <w:rsid w:val="00311248"/>
    <w:rsid w:val="003119D3"/>
    <w:rsid w:val="00311C11"/>
    <w:rsid w:val="00312DF2"/>
    <w:rsid w:val="003133A3"/>
    <w:rsid w:val="00315292"/>
    <w:rsid w:val="0031623E"/>
    <w:rsid w:val="00317931"/>
    <w:rsid w:val="00322E14"/>
    <w:rsid w:val="0032552A"/>
    <w:rsid w:val="003266BC"/>
    <w:rsid w:val="003266E7"/>
    <w:rsid w:val="00326DA4"/>
    <w:rsid w:val="00326E41"/>
    <w:rsid w:val="00327D3B"/>
    <w:rsid w:val="0033068F"/>
    <w:rsid w:val="003314E7"/>
    <w:rsid w:val="003331DD"/>
    <w:rsid w:val="00333B55"/>
    <w:rsid w:val="00333DFE"/>
    <w:rsid w:val="003355F5"/>
    <w:rsid w:val="00335DB7"/>
    <w:rsid w:val="0033611E"/>
    <w:rsid w:val="00336B14"/>
    <w:rsid w:val="003370CB"/>
    <w:rsid w:val="003378FD"/>
    <w:rsid w:val="003408DF"/>
    <w:rsid w:val="00340E1F"/>
    <w:rsid w:val="003423C1"/>
    <w:rsid w:val="00343239"/>
    <w:rsid w:val="003433F9"/>
    <w:rsid w:val="0034373D"/>
    <w:rsid w:val="0034406E"/>
    <w:rsid w:val="003441DE"/>
    <w:rsid w:val="00344381"/>
    <w:rsid w:val="0034498E"/>
    <w:rsid w:val="00344C06"/>
    <w:rsid w:val="0034546F"/>
    <w:rsid w:val="00345F61"/>
    <w:rsid w:val="00346060"/>
    <w:rsid w:val="0034662C"/>
    <w:rsid w:val="00347025"/>
    <w:rsid w:val="00347055"/>
    <w:rsid w:val="0035084F"/>
    <w:rsid w:val="00350B0E"/>
    <w:rsid w:val="00350B0F"/>
    <w:rsid w:val="00351398"/>
    <w:rsid w:val="0035145C"/>
    <w:rsid w:val="003520B0"/>
    <w:rsid w:val="00352C47"/>
    <w:rsid w:val="00354022"/>
    <w:rsid w:val="003545C7"/>
    <w:rsid w:val="0035525F"/>
    <w:rsid w:val="003552E1"/>
    <w:rsid w:val="00355EDD"/>
    <w:rsid w:val="00356ABB"/>
    <w:rsid w:val="003579D7"/>
    <w:rsid w:val="00357E82"/>
    <w:rsid w:val="0036234C"/>
    <w:rsid w:val="0036239A"/>
    <w:rsid w:val="0036268B"/>
    <w:rsid w:val="003629D8"/>
    <w:rsid w:val="00363658"/>
    <w:rsid w:val="003637D7"/>
    <w:rsid w:val="003643EA"/>
    <w:rsid w:val="00364623"/>
    <w:rsid w:val="00364FA2"/>
    <w:rsid w:val="00365149"/>
    <w:rsid w:val="0036675D"/>
    <w:rsid w:val="00367D77"/>
    <w:rsid w:val="00367F35"/>
    <w:rsid w:val="0037072D"/>
    <w:rsid w:val="003717BC"/>
    <w:rsid w:val="00373432"/>
    <w:rsid w:val="00373595"/>
    <w:rsid w:val="0037383C"/>
    <w:rsid w:val="003740D1"/>
    <w:rsid w:val="00374610"/>
    <w:rsid w:val="00374D49"/>
    <w:rsid w:val="00375AAF"/>
    <w:rsid w:val="00376049"/>
    <w:rsid w:val="0037742C"/>
    <w:rsid w:val="00377C65"/>
    <w:rsid w:val="00380062"/>
    <w:rsid w:val="00381740"/>
    <w:rsid w:val="0038265D"/>
    <w:rsid w:val="00382AE5"/>
    <w:rsid w:val="00382CD1"/>
    <w:rsid w:val="003830BF"/>
    <w:rsid w:val="003832CD"/>
    <w:rsid w:val="00383B7B"/>
    <w:rsid w:val="00384906"/>
    <w:rsid w:val="00384A7A"/>
    <w:rsid w:val="00384C28"/>
    <w:rsid w:val="00384C75"/>
    <w:rsid w:val="0038562C"/>
    <w:rsid w:val="003869A2"/>
    <w:rsid w:val="003878C7"/>
    <w:rsid w:val="00390834"/>
    <w:rsid w:val="00391F3A"/>
    <w:rsid w:val="00393E81"/>
    <w:rsid w:val="00393EC2"/>
    <w:rsid w:val="00396AAB"/>
    <w:rsid w:val="00396FC3"/>
    <w:rsid w:val="003974E9"/>
    <w:rsid w:val="003A19D9"/>
    <w:rsid w:val="003A35C4"/>
    <w:rsid w:val="003A4042"/>
    <w:rsid w:val="003A4080"/>
    <w:rsid w:val="003A4B9E"/>
    <w:rsid w:val="003A4BE8"/>
    <w:rsid w:val="003A5051"/>
    <w:rsid w:val="003A5378"/>
    <w:rsid w:val="003A5D19"/>
    <w:rsid w:val="003A6B38"/>
    <w:rsid w:val="003B11C4"/>
    <w:rsid w:val="003B28DF"/>
    <w:rsid w:val="003B2C6D"/>
    <w:rsid w:val="003B3E71"/>
    <w:rsid w:val="003B5068"/>
    <w:rsid w:val="003B52C0"/>
    <w:rsid w:val="003B537E"/>
    <w:rsid w:val="003B53C8"/>
    <w:rsid w:val="003B6764"/>
    <w:rsid w:val="003B6B03"/>
    <w:rsid w:val="003B6B05"/>
    <w:rsid w:val="003B6BCE"/>
    <w:rsid w:val="003B6CA1"/>
    <w:rsid w:val="003B741F"/>
    <w:rsid w:val="003C0197"/>
    <w:rsid w:val="003C02AF"/>
    <w:rsid w:val="003C0611"/>
    <w:rsid w:val="003C0B9E"/>
    <w:rsid w:val="003C17BB"/>
    <w:rsid w:val="003C1FA0"/>
    <w:rsid w:val="003C3AD8"/>
    <w:rsid w:val="003C3C6F"/>
    <w:rsid w:val="003C444E"/>
    <w:rsid w:val="003C5F2F"/>
    <w:rsid w:val="003C75D4"/>
    <w:rsid w:val="003D01DE"/>
    <w:rsid w:val="003D1660"/>
    <w:rsid w:val="003D2133"/>
    <w:rsid w:val="003D2C2D"/>
    <w:rsid w:val="003D2ED2"/>
    <w:rsid w:val="003D3549"/>
    <w:rsid w:val="003D3559"/>
    <w:rsid w:val="003D53FF"/>
    <w:rsid w:val="003D58A3"/>
    <w:rsid w:val="003D639E"/>
    <w:rsid w:val="003D74D5"/>
    <w:rsid w:val="003D76B2"/>
    <w:rsid w:val="003E04E4"/>
    <w:rsid w:val="003E18B7"/>
    <w:rsid w:val="003E391A"/>
    <w:rsid w:val="003E4B15"/>
    <w:rsid w:val="003E56F1"/>
    <w:rsid w:val="003E64AD"/>
    <w:rsid w:val="003E6ED9"/>
    <w:rsid w:val="003E7007"/>
    <w:rsid w:val="003E7332"/>
    <w:rsid w:val="003E7519"/>
    <w:rsid w:val="003F075D"/>
    <w:rsid w:val="003F0EC7"/>
    <w:rsid w:val="003F1B2D"/>
    <w:rsid w:val="003F1D10"/>
    <w:rsid w:val="003F2D19"/>
    <w:rsid w:val="003F2E72"/>
    <w:rsid w:val="003F34C7"/>
    <w:rsid w:val="003F461E"/>
    <w:rsid w:val="003F4668"/>
    <w:rsid w:val="003F48C4"/>
    <w:rsid w:val="003F5569"/>
    <w:rsid w:val="003F5580"/>
    <w:rsid w:val="003F7533"/>
    <w:rsid w:val="004003FC"/>
    <w:rsid w:val="00402B8A"/>
    <w:rsid w:val="00402FBA"/>
    <w:rsid w:val="004030EE"/>
    <w:rsid w:val="00404F46"/>
    <w:rsid w:val="00405037"/>
    <w:rsid w:val="0040519C"/>
    <w:rsid w:val="004053F8"/>
    <w:rsid w:val="00406500"/>
    <w:rsid w:val="004074E3"/>
    <w:rsid w:val="004078AB"/>
    <w:rsid w:val="004078D0"/>
    <w:rsid w:val="00410066"/>
    <w:rsid w:val="004103FF"/>
    <w:rsid w:val="00410C16"/>
    <w:rsid w:val="00411DBF"/>
    <w:rsid w:val="00415662"/>
    <w:rsid w:val="0041659C"/>
    <w:rsid w:val="0041756F"/>
    <w:rsid w:val="0042029F"/>
    <w:rsid w:val="004209B4"/>
    <w:rsid w:val="004211DE"/>
    <w:rsid w:val="00421734"/>
    <w:rsid w:val="00422EA0"/>
    <w:rsid w:val="00426AE0"/>
    <w:rsid w:val="00430CD9"/>
    <w:rsid w:val="00431042"/>
    <w:rsid w:val="0043171F"/>
    <w:rsid w:val="00431A1F"/>
    <w:rsid w:val="004338DC"/>
    <w:rsid w:val="00434907"/>
    <w:rsid w:val="00434915"/>
    <w:rsid w:val="004357C2"/>
    <w:rsid w:val="0043628B"/>
    <w:rsid w:val="004364F6"/>
    <w:rsid w:val="004375BD"/>
    <w:rsid w:val="0044066A"/>
    <w:rsid w:val="00441548"/>
    <w:rsid w:val="004417EF"/>
    <w:rsid w:val="0044257A"/>
    <w:rsid w:val="004432ED"/>
    <w:rsid w:val="00443DAF"/>
    <w:rsid w:val="00443F86"/>
    <w:rsid w:val="00445573"/>
    <w:rsid w:val="00446117"/>
    <w:rsid w:val="0044625D"/>
    <w:rsid w:val="004463D1"/>
    <w:rsid w:val="00446BF4"/>
    <w:rsid w:val="004478FE"/>
    <w:rsid w:val="00447FD7"/>
    <w:rsid w:val="0045266D"/>
    <w:rsid w:val="00452D6F"/>
    <w:rsid w:val="00452F26"/>
    <w:rsid w:val="00453099"/>
    <w:rsid w:val="004533E4"/>
    <w:rsid w:val="00453821"/>
    <w:rsid w:val="0045464A"/>
    <w:rsid w:val="00454B9D"/>
    <w:rsid w:val="00454FF9"/>
    <w:rsid w:val="004551D2"/>
    <w:rsid w:val="004566B6"/>
    <w:rsid w:val="00456A70"/>
    <w:rsid w:val="00457917"/>
    <w:rsid w:val="00457E64"/>
    <w:rsid w:val="00457F15"/>
    <w:rsid w:val="0046003F"/>
    <w:rsid w:val="00461C74"/>
    <w:rsid w:val="00461CC3"/>
    <w:rsid w:val="0046336A"/>
    <w:rsid w:val="00463474"/>
    <w:rsid w:val="00464B94"/>
    <w:rsid w:val="0046501A"/>
    <w:rsid w:val="00465DCA"/>
    <w:rsid w:val="004668F5"/>
    <w:rsid w:val="00466AD3"/>
    <w:rsid w:val="0046758A"/>
    <w:rsid w:val="00467B4F"/>
    <w:rsid w:val="00470177"/>
    <w:rsid w:val="00472067"/>
    <w:rsid w:val="00472A48"/>
    <w:rsid w:val="00472C87"/>
    <w:rsid w:val="00472EC8"/>
    <w:rsid w:val="00473123"/>
    <w:rsid w:val="00473B54"/>
    <w:rsid w:val="00474305"/>
    <w:rsid w:val="00474868"/>
    <w:rsid w:val="00474A1A"/>
    <w:rsid w:val="0047577F"/>
    <w:rsid w:val="0047591A"/>
    <w:rsid w:val="00475979"/>
    <w:rsid w:val="0047612C"/>
    <w:rsid w:val="00476B51"/>
    <w:rsid w:val="00476D8D"/>
    <w:rsid w:val="00476EC8"/>
    <w:rsid w:val="00476EFF"/>
    <w:rsid w:val="0047791B"/>
    <w:rsid w:val="00477C21"/>
    <w:rsid w:val="0048009B"/>
    <w:rsid w:val="004808B8"/>
    <w:rsid w:val="00480B31"/>
    <w:rsid w:val="00480C6A"/>
    <w:rsid w:val="00481225"/>
    <w:rsid w:val="00481807"/>
    <w:rsid w:val="00481B1E"/>
    <w:rsid w:val="00482BD0"/>
    <w:rsid w:val="00484464"/>
    <w:rsid w:val="00484898"/>
    <w:rsid w:val="0048537D"/>
    <w:rsid w:val="00487950"/>
    <w:rsid w:val="00487972"/>
    <w:rsid w:val="00490B19"/>
    <w:rsid w:val="0049161A"/>
    <w:rsid w:val="004917B1"/>
    <w:rsid w:val="00491835"/>
    <w:rsid w:val="00492EAB"/>
    <w:rsid w:val="004939E1"/>
    <w:rsid w:val="00493B22"/>
    <w:rsid w:val="00494C68"/>
    <w:rsid w:val="00495ACC"/>
    <w:rsid w:val="004968F3"/>
    <w:rsid w:val="004974DD"/>
    <w:rsid w:val="00497502"/>
    <w:rsid w:val="00497A16"/>
    <w:rsid w:val="004A0073"/>
    <w:rsid w:val="004A0996"/>
    <w:rsid w:val="004A10ED"/>
    <w:rsid w:val="004A1736"/>
    <w:rsid w:val="004A1B2D"/>
    <w:rsid w:val="004A2011"/>
    <w:rsid w:val="004A4AE6"/>
    <w:rsid w:val="004A564A"/>
    <w:rsid w:val="004A64B1"/>
    <w:rsid w:val="004A64C7"/>
    <w:rsid w:val="004A7295"/>
    <w:rsid w:val="004B1A76"/>
    <w:rsid w:val="004B1BBA"/>
    <w:rsid w:val="004B1D28"/>
    <w:rsid w:val="004B2D29"/>
    <w:rsid w:val="004B3379"/>
    <w:rsid w:val="004B459F"/>
    <w:rsid w:val="004B631D"/>
    <w:rsid w:val="004C0038"/>
    <w:rsid w:val="004C09CD"/>
    <w:rsid w:val="004C0ED2"/>
    <w:rsid w:val="004C1FE2"/>
    <w:rsid w:val="004C2642"/>
    <w:rsid w:val="004C2E90"/>
    <w:rsid w:val="004C30C6"/>
    <w:rsid w:val="004C47A5"/>
    <w:rsid w:val="004C4A6B"/>
    <w:rsid w:val="004C5E08"/>
    <w:rsid w:val="004C6106"/>
    <w:rsid w:val="004D080E"/>
    <w:rsid w:val="004D0CD4"/>
    <w:rsid w:val="004D0DB2"/>
    <w:rsid w:val="004D0EA0"/>
    <w:rsid w:val="004D0F45"/>
    <w:rsid w:val="004D2018"/>
    <w:rsid w:val="004D26D8"/>
    <w:rsid w:val="004D52C4"/>
    <w:rsid w:val="004D5348"/>
    <w:rsid w:val="004D53CA"/>
    <w:rsid w:val="004D5809"/>
    <w:rsid w:val="004D5A91"/>
    <w:rsid w:val="004D6044"/>
    <w:rsid w:val="004D6340"/>
    <w:rsid w:val="004D6461"/>
    <w:rsid w:val="004D6576"/>
    <w:rsid w:val="004E0CDC"/>
    <w:rsid w:val="004E1081"/>
    <w:rsid w:val="004E1206"/>
    <w:rsid w:val="004E14D2"/>
    <w:rsid w:val="004E2450"/>
    <w:rsid w:val="004E2BFF"/>
    <w:rsid w:val="004E2F88"/>
    <w:rsid w:val="004E3279"/>
    <w:rsid w:val="004E4307"/>
    <w:rsid w:val="004E57CB"/>
    <w:rsid w:val="004E5A78"/>
    <w:rsid w:val="004E5B11"/>
    <w:rsid w:val="004E5ECD"/>
    <w:rsid w:val="004E6DCC"/>
    <w:rsid w:val="004E75BF"/>
    <w:rsid w:val="004E7DA0"/>
    <w:rsid w:val="004E7E1E"/>
    <w:rsid w:val="004F0122"/>
    <w:rsid w:val="004F0C9C"/>
    <w:rsid w:val="004F2641"/>
    <w:rsid w:val="004F2A50"/>
    <w:rsid w:val="004F2D0C"/>
    <w:rsid w:val="004F3567"/>
    <w:rsid w:val="004F387B"/>
    <w:rsid w:val="004F4F46"/>
    <w:rsid w:val="004F58EF"/>
    <w:rsid w:val="004F5997"/>
    <w:rsid w:val="004F5F42"/>
    <w:rsid w:val="004F66EE"/>
    <w:rsid w:val="004F69DA"/>
    <w:rsid w:val="004F6E33"/>
    <w:rsid w:val="004F72C2"/>
    <w:rsid w:val="004F7696"/>
    <w:rsid w:val="00500000"/>
    <w:rsid w:val="00501500"/>
    <w:rsid w:val="005019E5"/>
    <w:rsid w:val="005030A8"/>
    <w:rsid w:val="005043D4"/>
    <w:rsid w:val="00505B7F"/>
    <w:rsid w:val="00506DBE"/>
    <w:rsid w:val="005076AD"/>
    <w:rsid w:val="00510568"/>
    <w:rsid w:val="00510CBE"/>
    <w:rsid w:val="00511448"/>
    <w:rsid w:val="00511AA1"/>
    <w:rsid w:val="00511E30"/>
    <w:rsid w:val="0051292D"/>
    <w:rsid w:val="00512B7B"/>
    <w:rsid w:val="005133F5"/>
    <w:rsid w:val="00513B02"/>
    <w:rsid w:val="00513C92"/>
    <w:rsid w:val="00513F8E"/>
    <w:rsid w:val="00515CAA"/>
    <w:rsid w:val="00515CE4"/>
    <w:rsid w:val="00516698"/>
    <w:rsid w:val="00516739"/>
    <w:rsid w:val="00516B02"/>
    <w:rsid w:val="00520A1A"/>
    <w:rsid w:val="0052252D"/>
    <w:rsid w:val="00522F43"/>
    <w:rsid w:val="00523D34"/>
    <w:rsid w:val="00524854"/>
    <w:rsid w:val="00524E9C"/>
    <w:rsid w:val="00524F84"/>
    <w:rsid w:val="0052534A"/>
    <w:rsid w:val="0052662D"/>
    <w:rsid w:val="0052663A"/>
    <w:rsid w:val="00531A23"/>
    <w:rsid w:val="00532785"/>
    <w:rsid w:val="00534B69"/>
    <w:rsid w:val="005357D4"/>
    <w:rsid w:val="0053657F"/>
    <w:rsid w:val="005401A0"/>
    <w:rsid w:val="00541353"/>
    <w:rsid w:val="00542290"/>
    <w:rsid w:val="00543EE9"/>
    <w:rsid w:val="00545154"/>
    <w:rsid w:val="00545402"/>
    <w:rsid w:val="00546E51"/>
    <w:rsid w:val="005473F1"/>
    <w:rsid w:val="005474FB"/>
    <w:rsid w:val="00547617"/>
    <w:rsid w:val="00547A01"/>
    <w:rsid w:val="005500EB"/>
    <w:rsid w:val="00550BC4"/>
    <w:rsid w:val="00551237"/>
    <w:rsid w:val="00551947"/>
    <w:rsid w:val="00551E4F"/>
    <w:rsid w:val="00552354"/>
    <w:rsid w:val="00553850"/>
    <w:rsid w:val="0055428E"/>
    <w:rsid w:val="005554AA"/>
    <w:rsid w:val="005567D8"/>
    <w:rsid w:val="005571E0"/>
    <w:rsid w:val="0056053D"/>
    <w:rsid w:val="0056071F"/>
    <w:rsid w:val="00560BA3"/>
    <w:rsid w:val="00560DDA"/>
    <w:rsid w:val="00561613"/>
    <w:rsid w:val="005623B5"/>
    <w:rsid w:val="005633B7"/>
    <w:rsid w:val="00564622"/>
    <w:rsid w:val="005649CF"/>
    <w:rsid w:val="00565188"/>
    <w:rsid w:val="005653B1"/>
    <w:rsid w:val="00566427"/>
    <w:rsid w:val="005664EF"/>
    <w:rsid w:val="0056749E"/>
    <w:rsid w:val="0056753B"/>
    <w:rsid w:val="005679C7"/>
    <w:rsid w:val="00567C4F"/>
    <w:rsid w:val="0057049B"/>
    <w:rsid w:val="00570947"/>
    <w:rsid w:val="00570FD9"/>
    <w:rsid w:val="00571275"/>
    <w:rsid w:val="00572B63"/>
    <w:rsid w:val="00573617"/>
    <w:rsid w:val="00574600"/>
    <w:rsid w:val="00575C55"/>
    <w:rsid w:val="00576250"/>
    <w:rsid w:val="00580886"/>
    <w:rsid w:val="005808BA"/>
    <w:rsid w:val="00580A2D"/>
    <w:rsid w:val="00581AB9"/>
    <w:rsid w:val="0058230C"/>
    <w:rsid w:val="0058294B"/>
    <w:rsid w:val="00582C0F"/>
    <w:rsid w:val="00584334"/>
    <w:rsid w:val="005844BD"/>
    <w:rsid w:val="00584780"/>
    <w:rsid w:val="00584BBA"/>
    <w:rsid w:val="00584DE2"/>
    <w:rsid w:val="0058538C"/>
    <w:rsid w:val="00590A36"/>
    <w:rsid w:val="00590CA8"/>
    <w:rsid w:val="00590CEA"/>
    <w:rsid w:val="005910B6"/>
    <w:rsid w:val="0059154B"/>
    <w:rsid w:val="0059269A"/>
    <w:rsid w:val="005926EB"/>
    <w:rsid w:val="0059579B"/>
    <w:rsid w:val="0059670A"/>
    <w:rsid w:val="0059694F"/>
    <w:rsid w:val="00597096"/>
    <w:rsid w:val="005A1010"/>
    <w:rsid w:val="005A1069"/>
    <w:rsid w:val="005A11A3"/>
    <w:rsid w:val="005A126E"/>
    <w:rsid w:val="005A2758"/>
    <w:rsid w:val="005A3194"/>
    <w:rsid w:val="005A3DBE"/>
    <w:rsid w:val="005A5077"/>
    <w:rsid w:val="005A7114"/>
    <w:rsid w:val="005A7E7B"/>
    <w:rsid w:val="005B01A3"/>
    <w:rsid w:val="005B2FD4"/>
    <w:rsid w:val="005B306B"/>
    <w:rsid w:val="005B37A1"/>
    <w:rsid w:val="005B415E"/>
    <w:rsid w:val="005B510A"/>
    <w:rsid w:val="005B673C"/>
    <w:rsid w:val="005B6E08"/>
    <w:rsid w:val="005B6F0B"/>
    <w:rsid w:val="005B7FB0"/>
    <w:rsid w:val="005C2106"/>
    <w:rsid w:val="005C2497"/>
    <w:rsid w:val="005C27AF"/>
    <w:rsid w:val="005C3150"/>
    <w:rsid w:val="005C37C0"/>
    <w:rsid w:val="005C3E59"/>
    <w:rsid w:val="005C474F"/>
    <w:rsid w:val="005C4B6D"/>
    <w:rsid w:val="005C512E"/>
    <w:rsid w:val="005C6BD0"/>
    <w:rsid w:val="005C72F8"/>
    <w:rsid w:val="005C7587"/>
    <w:rsid w:val="005C7F61"/>
    <w:rsid w:val="005D00D5"/>
    <w:rsid w:val="005D0601"/>
    <w:rsid w:val="005D2B2E"/>
    <w:rsid w:val="005D2E3D"/>
    <w:rsid w:val="005D355B"/>
    <w:rsid w:val="005D36E6"/>
    <w:rsid w:val="005D3BA7"/>
    <w:rsid w:val="005D5CBB"/>
    <w:rsid w:val="005D626F"/>
    <w:rsid w:val="005D6348"/>
    <w:rsid w:val="005D65F5"/>
    <w:rsid w:val="005D6946"/>
    <w:rsid w:val="005D7BA4"/>
    <w:rsid w:val="005E1875"/>
    <w:rsid w:val="005E261A"/>
    <w:rsid w:val="005E434D"/>
    <w:rsid w:val="005E4D75"/>
    <w:rsid w:val="005E5DA9"/>
    <w:rsid w:val="005E6005"/>
    <w:rsid w:val="005E72AB"/>
    <w:rsid w:val="005E7306"/>
    <w:rsid w:val="005E7419"/>
    <w:rsid w:val="005F1180"/>
    <w:rsid w:val="005F1550"/>
    <w:rsid w:val="005F16AE"/>
    <w:rsid w:val="005F1D71"/>
    <w:rsid w:val="005F254B"/>
    <w:rsid w:val="005F3E1B"/>
    <w:rsid w:val="005F4139"/>
    <w:rsid w:val="005F4243"/>
    <w:rsid w:val="005F47B9"/>
    <w:rsid w:val="005F4BE5"/>
    <w:rsid w:val="005F53BA"/>
    <w:rsid w:val="005F5780"/>
    <w:rsid w:val="005F5B46"/>
    <w:rsid w:val="005F76A3"/>
    <w:rsid w:val="00600233"/>
    <w:rsid w:val="006010F0"/>
    <w:rsid w:val="006015DD"/>
    <w:rsid w:val="006024DC"/>
    <w:rsid w:val="0060325E"/>
    <w:rsid w:val="006033DC"/>
    <w:rsid w:val="0060401A"/>
    <w:rsid w:val="00604CAF"/>
    <w:rsid w:val="006050F9"/>
    <w:rsid w:val="006075C8"/>
    <w:rsid w:val="00607E2D"/>
    <w:rsid w:val="006102C9"/>
    <w:rsid w:val="00610463"/>
    <w:rsid w:val="0061232E"/>
    <w:rsid w:val="00613611"/>
    <w:rsid w:val="00613BE2"/>
    <w:rsid w:val="006149E1"/>
    <w:rsid w:val="00614DCB"/>
    <w:rsid w:val="0061594A"/>
    <w:rsid w:val="00615C2F"/>
    <w:rsid w:val="00615CC3"/>
    <w:rsid w:val="00617E24"/>
    <w:rsid w:val="00620F47"/>
    <w:rsid w:val="00621842"/>
    <w:rsid w:val="00621910"/>
    <w:rsid w:val="00624C50"/>
    <w:rsid w:val="00625D62"/>
    <w:rsid w:val="00626733"/>
    <w:rsid w:val="00626D27"/>
    <w:rsid w:val="00630102"/>
    <w:rsid w:val="006305FC"/>
    <w:rsid w:val="0063111B"/>
    <w:rsid w:val="00631691"/>
    <w:rsid w:val="00632958"/>
    <w:rsid w:val="00634065"/>
    <w:rsid w:val="00634600"/>
    <w:rsid w:val="00634615"/>
    <w:rsid w:val="00634D98"/>
    <w:rsid w:val="0063597C"/>
    <w:rsid w:val="00635CEF"/>
    <w:rsid w:val="00636179"/>
    <w:rsid w:val="00637C98"/>
    <w:rsid w:val="006403B9"/>
    <w:rsid w:val="0064043F"/>
    <w:rsid w:val="006406E7"/>
    <w:rsid w:val="00640FCB"/>
    <w:rsid w:val="00643206"/>
    <w:rsid w:val="006452FF"/>
    <w:rsid w:val="0064677C"/>
    <w:rsid w:val="006468D1"/>
    <w:rsid w:val="00646DAF"/>
    <w:rsid w:val="00647853"/>
    <w:rsid w:val="00647A35"/>
    <w:rsid w:val="00647B00"/>
    <w:rsid w:val="00650EA2"/>
    <w:rsid w:val="00651B74"/>
    <w:rsid w:val="00652675"/>
    <w:rsid w:val="00653471"/>
    <w:rsid w:val="006539C0"/>
    <w:rsid w:val="00653A59"/>
    <w:rsid w:val="0065511F"/>
    <w:rsid w:val="0065526D"/>
    <w:rsid w:val="006552D8"/>
    <w:rsid w:val="006559E9"/>
    <w:rsid w:val="00655DB3"/>
    <w:rsid w:val="00656351"/>
    <w:rsid w:val="00656CA8"/>
    <w:rsid w:val="0065755F"/>
    <w:rsid w:val="00657D4A"/>
    <w:rsid w:val="006600AF"/>
    <w:rsid w:val="00660805"/>
    <w:rsid w:val="00661954"/>
    <w:rsid w:val="006626E2"/>
    <w:rsid w:val="0066324A"/>
    <w:rsid w:val="00664D3E"/>
    <w:rsid w:val="006650C3"/>
    <w:rsid w:val="006651A9"/>
    <w:rsid w:val="00665D5A"/>
    <w:rsid w:val="0066682F"/>
    <w:rsid w:val="00666BC4"/>
    <w:rsid w:val="00666CC7"/>
    <w:rsid w:val="0066768C"/>
    <w:rsid w:val="00670078"/>
    <w:rsid w:val="00670890"/>
    <w:rsid w:val="00670A83"/>
    <w:rsid w:val="00670C70"/>
    <w:rsid w:val="00671D7B"/>
    <w:rsid w:val="006721A7"/>
    <w:rsid w:val="00673183"/>
    <w:rsid w:val="0067355A"/>
    <w:rsid w:val="0067360B"/>
    <w:rsid w:val="00673A68"/>
    <w:rsid w:val="00674325"/>
    <w:rsid w:val="00674AAF"/>
    <w:rsid w:val="006750B2"/>
    <w:rsid w:val="006756F2"/>
    <w:rsid w:val="00675E4D"/>
    <w:rsid w:val="0067683C"/>
    <w:rsid w:val="00676E86"/>
    <w:rsid w:val="00677112"/>
    <w:rsid w:val="0068041F"/>
    <w:rsid w:val="00680711"/>
    <w:rsid w:val="006808EE"/>
    <w:rsid w:val="006818A9"/>
    <w:rsid w:val="00681BD1"/>
    <w:rsid w:val="006824A7"/>
    <w:rsid w:val="00685079"/>
    <w:rsid w:val="0068507A"/>
    <w:rsid w:val="00685088"/>
    <w:rsid w:val="006855DB"/>
    <w:rsid w:val="006858E7"/>
    <w:rsid w:val="00686673"/>
    <w:rsid w:val="00686A45"/>
    <w:rsid w:val="00687089"/>
    <w:rsid w:val="0068746F"/>
    <w:rsid w:val="0069089C"/>
    <w:rsid w:val="006919BE"/>
    <w:rsid w:val="00693080"/>
    <w:rsid w:val="00693D21"/>
    <w:rsid w:val="006954AE"/>
    <w:rsid w:val="00695765"/>
    <w:rsid w:val="006A00E7"/>
    <w:rsid w:val="006A02F6"/>
    <w:rsid w:val="006A1D74"/>
    <w:rsid w:val="006A1EB0"/>
    <w:rsid w:val="006A1F0A"/>
    <w:rsid w:val="006A46F0"/>
    <w:rsid w:val="006A5755"/>
    <w:rsid w:val="006A60D2"/>
    <w:rsid w:val="006A65DF"/>
    <w:rsid w:val="006B1246"/>
    <w:rsid w:val="006B138F"/>
    <w:rsid w:val="006B1406"/>
    <w:rsid w:val="006B1EB2"/>
    <w:rsid w:val="006B1F8A"/>
    <w:rsid w:val="006B1FB1"/>
    <w:rsid w:val="006B2990"/>
    <w:rsid w:val="006B3C6D"/>
    <w:rsid w:val="006B4326"/>
    <w:rsid w:val="006B4457"/>
    <w:rsid w:val="006B4989"/>
    <w:rsid w:val="006B597D"/>
    <w:rsid w:val="006B5C58"/>
    <w:rsid w:val="006B5CAB"/>
    <w:rsid w:val="006B5EE6"/>
    <w:rsid w:val="006B7FBB"/>
    <w:rsid w:val="006C0CAB"/>
    <w:rsid w:val="006C1CAB"/>
    <w:rsid w:val="006C2B0D"/>
    <w:rsid w:val="006C303E"/>
    <w:rsid w:val="006C3861"/>
    <w:rsid w:val="006C4038"/>
    <w:rsid w:val="006C4530"/>
    <w:rsid w:val="006C5ADA"/>
    <w:rsid w:val="006C61A5"/>
    <w:rsid w:val="006C66E6"/>
    <w:rsid w:val="006C7300"/>
    <w:rsid w:val="006D0154"/>
    <w:rsid w:val="006D050B"/>
    <w:rsid w:val="006D1894"/>
    <w:rsid w:val="006D197D"/>
    <w:rsid w:val="006D22BF"/>
    <w:rsid w:val="006D28C1"/>
    <w:rsid w:val="006D2F70"/>
    <w:rsid w:val="006D3CE1"/>
    <w:rsid w:val="006D5D6B"/>
    <w:rsid w:val="006D677C"/>
    <w:rsid w:val="006D733A"/>
    <w:rsid w:val="006D7A0F"/>
    <w:rsid w:val="006E01A9"/>
    <w:rsid w:val="006E0921"/>
    <w:rsid w:val="006E1D36"/>
    <w:rsid w:val="006E207E"/>
    <w:rsid w:val="006E3A61"/>
    <w:rsid w:val="006E3F01"/>
    <w:rsid w:val="006E3F64"/>
    <w:rsid w:val="006E454E"/>
    <w:rsid w:val="006E4FCB"/>
    <w:rsid w:val="006E570A"/>
    <w:rsid w:val="006F0694"/>
    <w:rsid w:val="006F07CB"/>
    <w:rsid w:val="006F0D0A"/>
    <w:rsid w:val="006F113D"/>
    <w:rsid w:val="006F1344"/>
    <w:rsid w:val="006F1499"/>
    <w:rsid w:val="006F222A"/>
    <w:rsid w:val="006F26E9"/>
    <w:rsid w:val="006F3A55"/>
    <w:rsid w:val="006F6502"/>
    <w:rsid w:val="006F6638"/>
    <w:rsid w:val="006F732E"/>
    <w:rsid w:val="00700870"/>
    <w:rsid w:val="00700B52"/>
    <w:rsid w:val="0070188E"/>
    <w:rsid w:val="0070193B"/>
    <w:rsid w:val="00702453"/>
    <w:rsid w:val="007042E1"/>
    <w:rsid w:val="00704307"/>
    <w:rsid w:val="00704DCF"/>
    <w:rsid w:val="007050BB"/>
    <w:rsid w:val="0070605E"/>
    <w:rsid w:val="007104D3"/>
    <w:rsid w:val="0071087A"/>
    <w:rsid w:val="00710A7E"/>
    <w:rsid w:val="007133B6"/>
    <w:rsid w:val="007135E7"/>
    <w:rsid w:val="00714122"/>
    <w:rsid w:val="007161CC"/>
    <w:rsid w:val="007164A7"/>
    <w:rsid w:val="00717019"/>
    <w:rsid w:val="0072104B"/>
    <w:rsid w:val="007216C9"/>
    <w:rsid w:val="0072312A"/>
    <w:rsid w:val="00723984"/>
    <w:rsid w:val="00723ABB"/>
    <w:rsid w:val="007242A5"/>
    <w:rsid w:val="007244B3"/>
    <w:rsid w:val="007247F2"/>
    <w:rsid w:val="00724B8C"/>
    <w:rsid w:val="0072534B"/>
    <w:rsid w:val="00725524"/>
    <w:rsid w:val="007261DB"/>
    <w:rsid w:val="0072756E"/>
    <w:rsid w:val="00727AE3"/>
    <w:rsid w:val="00727B42"/>
    <w:rsid w:val="00730542"/>
    <w:rsid w:val="00730E3C"/>
    <w:rsid w:val="00730EFC"/>
    <w:rsid w:val="007337A0"/>
    <w:rsid w:val="00733978"/>
    <w:rsid w:val="00733CC8"/>
    <w:rsid w:val="0073670F"/>
    <w:rsid w:val="0074171D"/>
    <w:rsid w:val="00741DB0"/>
    <w:rsid w:val="00743817"/>
    <w:rsid w:val="00743ADD"/>
    <w:rsid w:val="00743C37"/>
    <w:rsid w:val="00743DD5"/>
    <w:rsid w:val="00744846"/>
    <w:rsid w:val="0074548C"/>
    <w:rsid w:val="0074574D"/>
    <w:rsid w:val="007470E9"/>
    <w:rsid w:val="00747334"/>
    <w:rsid w:val="00750F6D"/>
    <w:rsid w:val="00751422"/>
    <w:rsid w:val="00752156"/>
    <w:rsid w:val="0075288E"/>
    <w:rsid w:val="00753117"/>
    <w:rsid w:val="00753600"/>
    <w:rsid w:val="007538D5"/>
    <w:rsid w:val="0075434F"/>
    <w:rsid w:val="00755A41"/>
    <w:rsid w:val="00755B15"/>
    <w:rsid w:val="00755BB0"/>
    <w:rsid w:val="00755D46"/>
    <w:rsid w:val="0075609A"/>
    <w:rsid w:val="007565C1"/>
    <w:rsid w:val="007567FF"/>
    <w:rsid w:val="00756B90"/>
    <w:rsid w:val="00756FCA"/>
    <w:rsid w:val="0075780B"/>
    <w:rsid w:val="00761D8C"/>
    <w:rsid w:val="00763078"/>
    <w:rsid w:val="00763C6D"/>
    <w:rsid w:val="00763EE3"/>
    <w:rsid w:val="00764680"/>
    <w:rsid w:val="007649F0"/>
    <w:rsid w:val="00764DCE"/>
    <w:rsid w:val="0076777F"/>
    <w:rsid w:val="00767CD2"/>
    <w:rsid w:val="0077014A"/>
    <w:rsid w:val="00770C0C"/>
    <w:rsid w:val="00770D9F"/>
    <w:rsid w:val="00771264"/>
    <w:rsid w:val="007713EC"/>
    <w:rsid w:val="0077158B"/>
    <w:rsid w:val="00773595"/>
    <w:rsid w:val="0077479C"/>
    <w:rsid w:val="007756CA"/>
    <w:rsid w:val="00776723"/>
    <w:rsid w:val="0077687A"/>
    <w:rsid w:val="00776977"/>
    <w:rsid w:val="007773F5"/>
    <w:rsid w:val="00777CF0"/>
    <w:rsid w:val="00777E42"/>
    <w:rsid w:val="00780880"/>
    <w:rsid w:val="00780A56"/>
    <w:rsid w:val="00781BCA"/>
    <w:rsid w:val="00781BF6"/>
    <w:rsid w:val="00781C43"/>
    <w:rsid w:val="00782210"/>
    <w:rsid w:val="007826F7"/>
    <w:rsid w:val="00782A26"/>
    <w:rsid w:val="007837FF"/>
    <w:rsid w:val="00784554"/>
    <w:rsid w:val="00784D2B"/>
    <w:rsid w:val="00784E0D"/>
    <w:rsid w:val="007855EB"/>
    <w:rsid w:val="007876AF"/>
    <w:rsid w:val="007906D5"/>
    <w:rsid w:val="00790BE1"/>
    <w:rsid w:val="0079121B"/>
    <w:rsid w:val="00791666"/>
    <w:rsid w:val="00791915"/>
    <w:rsid w:val="00791C6B"/>
    <w:rsid w:val="00791C75"/>
    <w:rsid w:val="00791DFE"/>
    <w:rsid w:val="00792176"/>
    <w:rsid w:val="007921B9"/>
    <w:rsid w:val="007922AC"/>
    <w:rsid w:val="007922D3"/>
    <w:rsid w:val="00792BEB"/>
    <w:rsid w:val="00793407"/>
    <w:rsid w:val="0079391B"/>
    <w:rsid w:val="00793E58"/>
    <w:rsid w:val="00794B83"/>
    <w:rsid w:val="0079531D"/>
    <w:rsid w:val="00795686"/>
    <w:rsid w:val="00796A0A"/>
    <w:rsid w:val="00796DD9"/>
    <w:rsid w:val="007972D3"/>
    <w:rsid w:val="007973E2"/>
    <w:rsid w:val="007A0060"/>
    <w:rsid w:val="007A0CB3"/>
    <w:rsid w:val="007A23C8"/>
    <w:rsid w:val="007A2968"/>
    <w:rsid w:val="007A29F6"/>
    <w:rsid w:val="007A324F"/>
    <w:rsid w:val="007A41A0"/>
    <w:rsid w:val="007A4F9A"/>
    <w:rsid w:val="007A5989"/>
    <w:rsid w:val="007A7F91"/>
    <w:rsid w:val="007B0D90"/>
    <w:rsid w:val="007B16B0"/>
    <w:rsid w:val="007B20F9"/>
    <w:rsid w:val="007B3506"/>
    <w:rsid w:val="007B3D5D"/>
    <w:rsid w:val="007B46A7"/>
    <w:rsid w:val="007B4860"/>
    <w:rsid w:val="007B4A6A"/>
    <w:rsid w:val="007B520B"/>
    <w:rsid w:val="007B55EF"/>
    <w:rsid w:val="007B6015"/>
    <w:rsid w:val="007B78F2"/>
    <w:rsid w:val="007B7E2C"/>
    <w:rsid w:val="007C0C77"/>
    <w:rsid w:val="007C0F2B"/>
    <w:rsid w:val="007C1B16"/>
    <w:rsid w:val="007C3741"/>
    <w:rsid w:val="007C4F85"/>
    <w:rsid w:val="007C6487"/>
    <w:rsid w:val="007C6B71"/>
    <w:rsid w:val="007C7972"/>
    <w:rsid w:val="007D037A"/>
    <w:rsid w:val="007D1188"/>
    <w:rsid w:val="007D1256"/>
    <w:rsid w:val="007D2C51"/>
    <w:rsid w:val="007D2E9D"/>
    <w:rsid w:val="007D2EF4"/>
    <w:rsid w:val="007D40B0"/>
    <w:rsid w:val="007D4680"/>
    <w:rsid w:val="007D4B0D"/>
    <w:rsid w:val="007D5270"/>
    <w:rsid w:val="007D7891"/>
    <w:rsid w:val="007D7A53"/>
    <w:rsid w:val="007E1863"/>
    <w:rsid w:val="007E232C"/>
    <w:rsid w:val="007E4C46"/>
    <w:rsid w:val="007E61FC"/>
    <w:rsid w:val="007F3165"/>
    <w:rsid w:val="007F550E"/>
    <w:rsid w:val="007F5650"/>
    <w:rsid w:val="007F74B2"/>
    <w:rsid w:val="00800B11"/>
    <w:rsid w:val="00801223"/>
    <w:rsid w:val="00801DFF"/>
    <w:rsid w:val="008036A5"/>
    <w:rsid w:val="00803C45"/>
    <w:rsid w:val="00803E95"/>
    <w:rsid w:val="008044DE"/>
    <w:rsid w:val="008048FE"/>
    <w:rsid w:val="00804E5D"/>
    <w:rsid w:val="00804EC8"/>
    <w:rsid w:val="0080534A"/>
    <w:rsid w:val="008062B6"/>
    <w:rsid w:val="00806855"/>
    <w:rsid w:val="00811178"/>
    <w:rsid w:val="00812A3A"/>
    <w:rsid w:val="00812ACA"/>
    <w:rsid w:val="008135DB"/>
    <w:rsid w:val="008136F6"/>
    <w:rsid w:val="00814514"/>
    <w:rsid w:val="00815C01"/>
    <w:rsid w:val="00815DB6"/>
    <w:rsid w:val="0081658B"/>
    <w:rsid w:val="0081660E"/>
    <w:rsid w:val="00817594"/>
    <w:rsid w:val="008177E5"/>
    <w:rsid w:val="008179A3"/>
    <w:rsid w:val="00817BAE"/>
    <w:rsid w:val="00821CA3"/>
    <w:rsid w:val="00821F36"/>
    <w:rsid w:val="00821FD0"/>
    <w:rsid w:val="0082247B"/>
    <w:rsid w:val="00822F43"/>
    <w:rsid w:val="0082330D"/>
    <w:rsid w:val="00823F4C"/>
    <w:rsid w:val="0082500C"/>
    <w:rsid w:val="008254AA"/>
    <w:rsid w:val="00825B00"/>
    <w:rsid w:val="008264E8"/>
    <w:rsid w:val="00827575"/>
    <w:rsid w:val="008276DE"/>
    <w:rsid w:val="0082795F"/>
    <w:rsid w:val="00827E41"/>
    <w:rsid w:val="00832358"/>
    <w:rsid w:val="008325C2"/>
    <w:rsid w:val="00832A0C"/>
    <w:rsid w:val="00836B76"/>
    <w:rsid w:val="00837A4C"/>
    <w:rsid w:val="008401B6"/>
    <w:rsid w:val="00840EB2"/>
    <w:rsid w:val="00841F59"/>
    <w:rsid w:val="0084329F"/>
    <w:rsid w:val="0084394C"/>
    <w:rsid w:val="00843B83"/>
    <w:rsid w:val="008457A8"/>
    <w:rsid w:val="00845B46"/>
    <w:rsid w:val="00845BA8"/>
    <w:rsid w:val="008462E0"/>
    <w:rsid w:val="00846622"/>
    <w:rsid w:val="00846897"/>
    <w:rsid w:val="00846B46"/>
    <w:rsid w:val="00846CC9"/>
    <w:rsid w:val="00847F9D"/>
    <w:rsid w:val="00850309"/>
    <w:rsid w:val="00850A6D"/>
    <w:rsid w:val="00851418"/>
    <w:rsid w:val="008514F5"/>
    <w:rsid w:val="00851E81"/>
    <w:rsid w:val="00852AC3"/>
    <w:rsid w:val="00852D46"/>
    <w:rsid w:val="00854546"/>
    <w:rsid w:val="0085616F"/>
    <w:rsid w:val="008561C8"/>
    <w:rsid w:val="0085637F"/>
    <w:rsid w:val="00856538"/>
    <w:rsid w:val="00860019"/>
    <w:rsid w:val="00860AC4"/>
    <w:rsid w:val="00860FF7"/>
    <w:rsid w:val="00861CBE"/>
    <w:rsid w:val="00862517"/>
    <w:rsid w:val="00863981"/>
    <w:rsid w:val="008639EA"/>
    <w:rsid w:val="00865DD3"/>
    <w:rsid w:val="008665C3"/>
    <w:rsid w:val="008665FA"/>
    <w:rsid w:val="008666EC"/>
    <w:rsid w:val="00866CCE"/>
    <w:rsid w:val="00867525"/>
    <w:rsid w:val="0087032F"/>
    <w:rsid w:val="0087035A"/>
    <w:rsid w:val="00870DB2"/>
    <w:rsid w:val="008716DE"/>
    <w:rsid w:val="00871905"/>
    <w:rsid w:val="00871A74"/>
    <w:rsid w:val="0087283F"/>
    <w:rsid w:val="00872F40"/>
    <w:rsid w:val="00875DA8"/>
    <w:rsid w:val="00875E9F"/>
    <w:rsid w:val="00876AA2"/>
    <w:rsid w:val="00876C6F"/>
    <w:rsid w:val="0087719A"/>
    <w:rsid w:val="0087745B"/>
    <w:rsid w:val="008815B9"/>
    <w:rsid w:val="0088212D"/>
    <w:rsid w:val="00882BF6"/>
    <w:rsid w:val="00882BFA"/>
    <w:rsid w:val="00883052"/>
    <w:rsid w:val="008833D9"/>
    <w:rsid w:val="00883B9D"/>
    <w:rsid w:val="00884B4E"/>
    <w:rsid w:val="00885D56"/>
    <w:rsid w:val="008865FC"/>
    <w:rsid w:val="00887B35"/>
    <w:rsid w:val="00890762"/>
    <w:rsid w:val="008909DD"/>
    <w:rsid w:val="00890B46"/>
    <w:rsid w:val="0089146F"/>
    <w:rsid w:val="0089209E"/>
    <w:rsid w:val="008924E0"/>
    <w:rsid w:val="00893018"/>
    <w:rsid w:val="00893C15"/>
    <w:rsid w:val="0089439F"/>
    <w:rsid w:val="00894AA1"/>
    <w:rsid w:val="00894F16"/>
    <w:rsid w:val="00895151"/>
    <w:rsid w:val="00895805"/>
    <w:rsid w:val="008962EB"/>
    <w:rsid w:val="0089644E"/>
    <w:rsid w:val="00896A77"/>
    <w:rsid w:val="00897B93"/>
    <w:rsid w:val="008A0724"/>
    <w:rsid w:val="008A0F32"/>
    <w:rsid w:val="008A1055"/>
    <w:rsid w:val="008A118F"/>
    <w:rsid w:val="008A1768"/>
    <w:rsid w:val="008A1797"/>
    <w:rsid w:val="008A2CB2"/>
    <w:rsid w:val="008A3678"/>
    <w:rsid w:val="008A4B97"/>
    <w:rsid w:val="008A4BDE"/>
    <w:rsid w:val="008A5E85"/>
    <w:rsid w:val="008A61D2"/>
    <w:rsid w:val="008A688C"/>
    <w:rsid w:val="008B04E3"/>
    <w:rsid w:val="008B0C43"/>
    <w:rsid w:val="008B117B"/>
    <w:rsid w:val="008B16D6"/>
    <w:rsid w:val="008B1BC2"/>
    <w:rsid w:val="008B1C1E"/>
    <w:rsid w:val="008B414C"/>
    <w:rsid w:val="008B5F92"/>
    <w:rsid w:val="008B656F"/>
    <w:rsid w:val="008B718D"/>
    <w:rsid w:val="008B74D5"/>
    <w:rsid w:val="008B7F22"/>
    <w:rsid w:val="008C00F6"/>
    <w:rsid w:val="008C06CF"/>
    <w:rsid w:val="008C142A"/>
    <w:rsid w:val="008C3A57"/>
    <w:rsid w:val="008C3B1F"/>
    <w:rsid w:val="008C425B"/>
    <w:rsid w:val="008C453A"/>
    <w:rsid w:val="008C4D71"/>
    <w:rsid w:val="008C5D26"/>
    <w:rsid w:val="008C6151"/>
    <w:rsid w:val="008C647B"/>
    <w:rsid w:val="008C6681"/>
    <w:rsid w:val="008C6856"/>
    <w:rsid w:val="008C6B2F"/>
    <w:rsid w:val="008D0C46"/>
    <w:rsid w:val="008D1CA3"/>
    <w:rsid w:val="008D24E8"/>
    <w:rsid w:val="008D2663"/>
    <w:rsid w:val="008D31CE"/>
    <w:rsid w:val="008D32C9"/>
    <w:rsid w:val="008D34DC"/>
    <w:rsid w:val="008D4E84"/>
    <w:rsid w:val="008D613B"/>
    <w:rsid w:val="008D642D"/>
    <w:rsid w:val="008D68D9"/>
    <w:rsid w:val="008D6B5F"/>
    <w:rsid w:val="008D798F"/>
    <w:rsid w:val="008D7F45"/>
    <w:rsid w:val="008E0049"/>
    <w:rsid w:val="008E043D"/>
    <w:rsid w:val="008E1279"/>
    <w:rsid w:val="008E14C6"/>
    <w:rsid w:val="008E1F98"/>
    <w:rsid w:val="008E2294"/>
    <w:rsid w:val="008E22B0"/>
    <w:rsid w:val="008E3061"/>
    <w:rsid w:val="008E3B61"/>
    <w:rsid w:val="008E4CFA"/>
    <w:rsid w:val="008E4D6E"/>
    <w:rsid w:val="008E723D"/>
    <w:rsid w:val="008E72BC"/>
    <w:rsid w:val="008F0249"/>
    <w:rsid w:val="008F0B44"/>
    <w:rsid w:val="008F29A9"/>
    <w:rsid w:val="008F304C"/>
    <w:rsid w:val="008F3B70"/>
    <w:rsid w:val="008F4BE4"/>
    <w:rsid w:val="008F4CC4"/>
    <w:rsid w:val="008F5113"/>
    <w:rsid w:val="008F5409"/>
    <w:rsid w:val="008F5FA0"/>
    <w:rsid w:val="008F609C"/>
    <w:rsid w:val="008F6EAC"/>
    <w:rsid w:val="008F6EB8"/>
    <w:rsid w:val="008F736A"/>
    <w:rsid w:val="008F76D5"/>
    <w:rsid w:val="008F7CD2"/>
    <w:rsid w:val="008F7F59"/>
    <w:rsid w:val="009015B6"/>
    <w:rsid w:val="00901742"/>
    <w:rsid w:val="00902091"/>
    <w:rsid w:val="00902D72"/>
    <w:rsid w:val="00903666"/>
    <w:rsid w:val="009038EE"/>
    <w:rsid w:val="00903C50"/>
    <w:rsid w:val="009041FE"/>
    <w:rsid w:val="00904B89"/>
    <w:rsid w:val="00904EC5"/>
    <w:rsid w:val="009052AB"/>
    <w:rsid w:val="00905A30"/>
    <w:rsid w:val="009064BC"/>
    <w:rsid w:val="00906EB2"/>
    <w:rsid w:val="009118ED"/>
    <w:rsid w:val="00912228"/>
    <w:rsid w:val="009123EB"/>
    <w:rsid w:val="00912C1F"/>
    <w:rsid w:val="00912E8E"/>
    <w:rsid w:val="00913206"/>
    <w:rsid w:val="00914451"/>
    <w:rsid w:val="009144D8"/>
    <w:rsid w:val="00914E4C"/>
    <w:rsid w:val="00914EB8"/>
    <w:rsid w:val="009220A4"/>
    <w:rsid w:val="009227ED"/>
    <w:rsid w:val="00922DDA"/>
    <w:rsid w:val="00923C29"/>
    <w:rsid w:val="00927FBA"/>
    <w:rsid w:val="009303E9"/>
    <w:rsid w:val="00930C04"/>
    <w:rsid w:val="00930D21"/>
    <w:rsid w:val="0093129A"/>
    <w:rsid w:val="00931C87"/>
    <w:rsid w:val="00933456"/>
    <w:rsid w:val="00933AF1"/>
    <w:rsid w:val="00933D27"/>
    <w:rsid w:val="00933E34"/>
    <w:rsid w:val="009347A0"/>
    <w:rsid w:val="009360BD"/>
    <w:rsid w:val="009362B9"/>
    <w:rsid w:val="009368B1"/>
    <w:rsid w:val="009375EA"/>
    <w:rsid w:val="00937B70"/>
    <w:rsid w:val="00937E79"/>
    <w:rsid w:val="0094093A"/>
    <w:rsid w:val="009409F9"/>
    <w:rsid w:val="00941191"/>
    <w:rsid w:val="00941740"/>
    <w:rsid w:val="0094179D"/>
    <w:rsid w:val="00941B88"/>
    <w:rsid w:val="00941DE5"/>
    <w:rsid w:val="00941F77"/>
    <w:rsid w:val="00942830"/>
    <w:rsid w:val="00942BCE"/>
    <w:rsid w:val="00943C0E"/>
    <w:rsid w:val="009445E7"/>
    <w:rsid w:val="0094469E"/>
    <w:rsid w:val="00944B4C"/>
    <w:rsid w:val="00944BAF"/>
    <w:rsid w:val="009465A9"/>
    <w:rsid w:val="00947A29"/>
    <w:rsid w:val="009503F0"/>
    <w:rsid w:val="00950908"/>
    <w:rsid w:val="009517EE"/>
    <w:rsid w:val="00952CB7"/>
    <w:rsid w:val="00953393"/>
    <w:rsid w:val="00954A42"/>
    <w:rsid w:val="0095584E"/>
    <w:rsid w:val="00955890"/>
    <w:rsid w:val="009601DF"/>
    <w:rsid w:val="00961621"/>
    <w:rsid w:val="00961D22"/>
    <w:rsid w:val="0096216A"/>
    <w:rsid w:val="0096313E"/>
    <w:rsid w:val="00963B32"/>
    <w:rsid w:val="00963C44"/>
    <w:rsid w:val="00963CEE"/>
    <w:rsid w:val="009643BD"/>
    <w:rsid w:val="00964BAF"/>
    <w:rsid w:val="00965FA5"/>
    <w:rsid w:val="0096666F"/>
    <w:rsid w:val="0097051D"/>
    <w:rsid w:val="00970DBD"/>
    <w:rsid w:val="0097144C"/>
    <w:rsid w:val="00971E5D"/>
    <w:rsid w:val="00972386"/>
    <w:rsid w:val="00972BD6"/>
    <w:rsid w:val="00972D76"/>
    <w:rsid w:val="009730C1"/>
    <w:rsid w:val="00974AB3"/>
    <w:rsid w:val="00974E28"/>
    <w:rsid w:val="00975B65"/>
    <w:rsid w:val="00977763"/>
    <w:rsid w:val="00980378"/>
    <w:rsid w:val="00980510"/>
    <w:rsid w:val="00980807"/>
    <w:rsid w:val="00983267"/>
    <w:rsid w:val="00983D73"/>
    <w:rsid w:val="009842C2"/>
    <w:rsid w:val="0098432D"/>
    <w:rsid w:val="00985F9F"/>
    <w:rsid w:val="009866FF"/>
    <w:rsid w:val="00986ED9"/>
    <w:rsid w:val="009901BE"/>
    <w:rsid w:val="00990D60"/>
    <w:rsid w:val="00990DF8"/>
    <w:rsid w:val="009914C2"/>
    <w:rsid w:val="009914FC"/>
    <w:rsid w:val="0099245A"/>
    <w:rsid w:val="009925B7"/>
    <w:rsid w:val="00993C45"/>
    <w:rsid w:val="009944BA"/>
    <w:rsid w:val="0099467B"/>
    <w:rsid w:val="0099484B"/>
    <w:rsid w:val="00995226"/>
    <w:rsid w:val="00995A3B"/>
    <w:rsid w:val="0099731F"/>
    <w:rsid w:val="00997761"/>
    <w:rsid w:val="00997BA9"/>
    <w:rsid w:val="009A090C"/>
    <w:rsid w:val="009A1497"/>
    <w:rsid w:val="009A2D2B"/>
    <w:rsid w:val="009A33F5"/>
    <w:rsid w:val="009A4CA5"/>
    <w:rsid w:val="009A7269"/>
    <w:rsid w:val="009A7E98"/>
    <w:rsid w:val="009B2258"/>
    <w:rsid w:val="009B3AD5"/>
    <w:rsid w:val="009B4578"/>
    <w:rsid w:val="009B47C6"/>
    <w:rsid w:val="009B47FF"/>
    <w:rsid w:val="009B4B06"/>
    <w:rsid w:val="009B4B77"/>
    <w:rsid w:val="009B68C0"/>
    <w:rsid w:val="009C17B9"/>
    <w:rsid w:val="009C21B5"/>
    <w:rsid w:val="009C2726"/>
    <w:rsid w:val="009C2DE2"/>
    <w:rsid w:val="009C2E58"/>
    <w:rsid w:val="009C34D0"/>
    <w:rsid w:val="009C5E6C"/>
    <w:rsid w:val="009C66D6"/>
    <w:rsid w:val="009C6948"/>
    <w:rsid w:val="009C7823"/>
    <w:rsid w:val="009D06C6"/>
    <w:rsid w:val="009D1991"/>
    <w:rsid w:val="009D2072"/>
    <w:rsid w:val="009D2709"/>
    <w:rsid w:val="009D29A9"/>
    <w:rsid w:val="009D2BD9"/>
    <w:rsid w:val="009D33CE"/>
    <w:rsid w:val="009D36FA"/>
    <w:rsid w:val="009D3C0D"/>
    <w:rsid w:val="009D50DE"/>
    <w:rsid w:val="009D7936"/>
    <w:rsid w:val="009E0745"/>
    <w:rsid w:val="009E12A1"/>
    <w:rsid w:val="009E1F38"/>
    <w:rsid w:val="009E40D3"/>
    <w:rsid w:val="009E6530"/>
    <w:rsid w:val="009E6F2F"/>
    <w:rsid w:val="009E79E2"/>
    <w:rsid w:val="009E7EEC"/>
    <w:rsid w:val="009F09C0"/>
    <w:rsid w:val="009F0CB7"/>
    <w:rsid w:val="009F1B43"/>
    <w:rsid w:val="009F1E65"/>
    <w:rsid w:val="009F26CF"/>
    <w:rsid w:val="009F3075"/>
    <w:rsid w:val="009F3CC5"/>
    <w:rsid w:val="009F3F13"/>
    <w:rsid w:val="009F4306"/>
    <w:rsid w:val="009F4D5E"/>
    <w:rsid w:val="009F652F"/>
    <w:rsid w:val="00A00070"/>
    <w:rsid w:val="00A000FA"/>
    <w:rsid w:val="00A012BD"/>
    <w:rsid w:val="00A01308"/>
    <w:rsid w:val="00A02CF4"/>
    <w:rsid w:val="00A03508"/>
    <w:rsid w:val="00A04580"/>
    <w:rsid w:val="00A04A1A"/>
    <w:rsid w:val="00A04FCB"/>
    <w:rsid w:val="00A050C5"/>
    <w:rsid w:val="00A0588C"/>
    <w:rsid w:val="00A1031A"/>
    <w:rsid w:val="00A12063"/>
    <w:rsid w:val="00A123BC"/>
    <w:rsid w:val="00A12E3F"/>
    <w:rsid w:val="00A136AD"/>
    <w:rsid w:val="00A13C10"/>
    <w:rsid w:val="00A14083"/>
    <w:rsid w:val="00A145C1"/>
    <w:rsid w:val="00A163EC"/>
    <w:rsid w:val="00A179FE"/>
    <w:rsid w:val="00A204A5"/>
    <w:rsid w:val="00A21E77"/>
    <w:rsid w:val="00A2366F"/>
    <w:rsid w:val="00A24C0E"/>
    <w:rsid w:val="00A2721B"/>
    <w:rsid w:val="00A305FD"/>
    <w:rsid w:val="00A30D58"/>
    <w:rsid w:val="00A31703"/>
    <w:rsid w:val="00A31814"/>
    <w:rsid w:val="00A31D7D"/>
    <w:rsid w:val="00A32093"/>
    <w:rsid w:val="00A321E5"/>
    <w:rsid w:val="00A335C8"/>
    <w:rsid w:val="00A33AB7"/>
    <w:rsid w:val="00A33BC8"/>
    <w:rsid w:val="00A343AF"/>
    <w:rsid w:val="00A348E9"/>
    <w:rsid w:val="00A372CE"/>
    <w:rsid w:val="00A37E50"/>
    <w:rsid w:val="00A401D3"/>
    <w:rsid w:val="00A40A14"/>
    <w:rsid w:val="00A41981"/>
    <w:rsid w:val="00A41D34"/>
    <w:rsid w:val="00A42D46"/>
    <w:rsid w:val="00A43022"/>
    <w:rsid w:val="00A44604"/>
    <w:rsid w:val="00A44E17"/>
    <w:rsid w:val="00A459C1"/>
    <w:rsid w:val="00A46416"/>
    <w:rsid w:val="00A46E54"/>
    <w:rsid w:val="00A475C4"/>
    <w:rsid w:val="00A504F6"/>
    <w:rsid w:val="00A50B15"/>
    <w:rsid w:val="00A50DE4"/>
    <w:rsid w:val="00A510A4"/>
    <w:rsid w:val="00A55F07"/>
    <w:rsid w:val="00A55FB1"/>
    <w:rsid w:val="00A56209"/>
    <w:rsid w:val="00A576ED"/>
    <w:rsid w:val="00A57820"/>
    <w:rsid w:val="00A5790A"/>
    <w:rsid w:val="00A61ABE"/>
    <w:rsid w:val="00A61C2B"/>
    <w:rsid w:val="00A62F8B"/>
    <w:rsid w:val="00A63237"/>
    <w:rsid w:val="00A6390D"/>
    <w:rsid w:val="00A64E2F"/>
    <w:rsid w:val="00A651BA"/>
    <w:rsid w:val="00A65715"/>
    <w:rsid w:val="00A66300"/>
    <w:rsid w:val="00A66323"/>
    <w:rsid w:val="00A666C2"/>
    <w:rsid w:val="00A673D6"/>
    <w:rsid w:val="00A67D44"/>
    <w:rsid w:val="00A71F2D"/>
    <w:rsid w:val="00A71FDD"/>
    <w:rsid w:val="00A723A3"/>
    <w:rsid w:val="00A72C51"/>
    <w:rsid w:val="00A7392C"/>
    <w:rsid w:val="00A74DAC"/>
    <w:rsid w:val="00A74DBC"/>
    <w:rsid w:val="00A74EA0"/>
    <w:rsid w:val="00A7569B"/>
    <w:rsid w:val="00A7749C"/>
    <w:rsid w:val="00A80B8E"/>
    <w:rsid w:val="00A81FE6"/>
    <w:rsid w:val="00A8287A"/>
    <w:rsid w:val="00A8351A"/>
    <w:rsid w:val="00A83CCF"/>
    <w:rsid w:val="00A84495"/>
    <w:rsid w:val="00A845F6"/>
    <w:rsid w:val="00A84B51"/>
    <w:rsid w:val="00A85E96"/>
    <w:rsid w:val="00A87480"/>
    <w:rsid w:val="00A90257"/>
    <w:rsid w:val="00A911D1"/>
    <w:rsid w:val="00A91B49"/>
    <w:rsid w:val="00A92059"/>
    <w:rsid w:val="00A921B6"/>
    <w:rsid w:val="00A92794"/>
    <w:rsid w:val="00A938C0"/>
    <w:rsid w:val="00A942FF"/>
    <w:rsid w:val="00A95638"/>
    <w:rsid w:val="00A96C2B"/>
    <w:rsid w:val="00AA2321"/>
    <w:rsid w:val="00AA2B25"/>
    <w:rsid w:val="00AA31A6"/>
    <w:rsid w:val="00AA3E09"/>
    <w:rsid w:val="00AA3FB7"/>
    <w:rsid w:val="00AA48A9"/>
    <w:rsid w:val="00AA4D9B"/>
    <w:rsid w:val="00AA675F"/>
    <w:rsid w:val="00AA6CA5"/>
    <w:rsid w:val="00AB0CBD"/>
    <w:rsid w:val="00AB120E"/>
    <w:rsid w:val="00AB14DC"/>
    <w:rsid w:val="00AB20B1"/>
    <w:rsid w:val="00AB2478"/>
    <w:rsid w:val="00AB2AED"/>
    <w:rsid w:val="00AB3E6D"/>
    <w:rsid w:val="00AB402B"/>
    <w:rsid w:val="00AB69F7"/>
    <w:rsid w:val="00AC029E"/>
    <w:rsid w:val="00AC0BFC"/>
    <w:rsid w:val="00AC0FDD"/>
    <w:rsid w:val="00AC1A65"/>
    <w:rsid w:val="00AC2BE0"/>
    <w:rsid w:val="00AC2D7D"/>
    <w:rsid w:val="00AC4360"/>
    <w:rsid w:val="00AC4B13"/>
    <w:rsid w:val="00AC5405"/>
    <w:rsid w:val="00AC5FA5"/>
    <w:rsid w:val="00AC5FEC"/>
    <w:rsid w:val="00AC788B"/>
    <w:rsid w:val="00AD09A5"/>
    <w:rsid w:val="00AD14D8"/>
    <w:rsid w:val="00AD1A9B"/>
    <w:rsid w:val="00AD219B"/>
    <w:rsid w:val="00AD289C"/>
    <w:rsid w:val="00AD2CA8"/>
    <w:rsid w:val="00AD355E"/>
    <w:rsid w:val="00AD3D10"/>
    <w:rsid w:val="00AD4DC6"/>
    <w:rsid w:val="00AD69D1"/>
    <w:rsid w:val="00AD7036"/>
    <w:rsid w:val="00AD729C"/>
    <w:rsid w:val="00AE110C"/>
    <w:rsid w:val="00AE1325"/>
    <w:rsid w:val="00AE35AA"/>
    <w:rsid w:val="00AE38A0"/>
    <w:rsid w:val="00AE46BA"/>
    <w:rsid w:val="00AE4C1B"/>
    <w:rsid w:val="00AE664B"/>
    <w:rsid w:val="00AE6BEA"/>
    <w:rsid w:val="00AF0A4F"/>
    <w:rsid w:val="00AF1DCE"/>
    <w:rsid w:val="00AF2807"/>
    <w:rsid w:val="00AF36CE"/>
    <w:rsid w:val="00AF387B"/>
    <w:rsid w:val="00AF3CAA"/>
    <w:rsid w:val="00AF43B0"/>
    <w:rsid w:val="00AF4539"/>
    <w:rsid w:val="00AF4D50"/>
    <w:rsid w:val="00AF667B"/>
    <w:rsid w:val="00AF7CE6"/>
    <w:rsid w:val="00B006A4"/>
    <w:rsid w:val="00B01587"/>
    <w:rsid w:val="00B0178A"/>
    <w:rsid w:val="00B01A51"/>
    <w:rsid w:val="00B02ABC"/>
    <w:rsid w:val="00B03045"/>
    <w:rsid w:val="00B03BDF"/>
    <w:rsid w:val="00B046E7"/>
    <w:rsid w:val="00B04A32"/>
    <w:rsid w:val="00B05AD9"/>
    <w:rsid w:val="00B05EF1"/>
    <w:rsid w:val="00B0634E"/>
    <w:rsid w:val="00B06BBE"/>
    <w:rsid w:val="00B0758E"/>
    <w:rsid w:val="00B11866"/>
    <w:rsid w:val="00B11BAD"/>
    <w:rsid w:val="00B120EB"/>
    <w:rsid w:val="00B12AE6"/>
    <w:rsid w:val="00B12DE9"/>
    <w:rsid w:val="00B15163"/>
    <w:rsid w:val="00B1619D"/>
    <w:rsid w:val="00B17002"/>
    <w:rsid w:val="00B20DB1"/>
    <w:rsid w:val="00B22E81"/>
    <w:rsid w:val="00B2305E"/>
    <w:rsid w:val="00B25154"/>
    <w:rsid w:val="00B258C4"/>
    <w:rsid w:val="00B266E2"/>
    <w:rsid w:val="00B279AA"/>
    <w:rsid w:val="00B30070"/>
    <w:rsid w:val="00B30A2B"/>
    <w:rsid w:val="00B31AA0"/>
    <w:rsid w:val="00B327DF"/>
    <w:rsid w:val="00B33673"/>
    <w:rsid w:val="00B33B75"/>
    <w:rsid w:val="00B3404A"/>
    <w:rsid w:val="00B340CE"/>
    <w:rsid w:val="00B340EC"/>
    <w:rsid w:val="00B344C1"/>
    <w:rsid w:val="00B346E3"/>
    <w:rsid w:val="00B35A43"/>
    <w:rsid w:val="00B36336"/>
    <w:rsid w:val="00B36641"/>
    <w:rsid w:val="00B40875"/>
    <w:rsid w:val="00B40AD2"/>
    <w:rsid w:val="00B410C7"/>
    <w:rsid w:val="00B413DD"/>
    <w:rsid w:val="00B413F5"/>
    <w:rsid w:val="00B423F9"/>
    <w:rsid w:val="00B42B48"/>
    <w:rsid w:val="00B42BD3"/>
    <w:rsid w:val="00B43705"/>
    <w:rsid w:val="00B44049"/>
    <w:rsid w:val="00B4509A"/>
    <w:rsid w:val="00B45139"/>
    <w:rsid w:val="00B47106"/>
    <w:rsid w:val="00B478D4"/>
    <w:rsid w:val="00B51D20"/>
    <w:rsid w:val="00B5216E"/>
    <w:rsid w:val="00B5355E"/>
    <w:rsid w:val="00B53BA9"/>
    <w:rsid w:val="00B53D4B"/>
    <w:rsid w:val="00B54040"/>
    <w:rsid w:val="00B540FE"/>
    <w:rsid w:val="00B542A2"/>
    <w:rsid w:val="00B54D4E"/>
    <w:rsid w:val="00B550D4"/>
    <w:rsid w:val="00B563FF"/>
    <w:rsid w:val="00B566C2"/>
    <w:rsid w:val="00B567E0"/>
    <w:rsid w:val="00B5757D"/>
    <w:rsid w:val="00B620CD"/>
    <w:rsid w:val="00B63584"/>
    <w:rsid w:val="00B64432"/>
    <w:rsid w:val="00B646EB"/>
    <w:rsid w:val="00B64BC8"/>
    <w:rsid w:val="00B653CA"/>
    <w:rsid w:val="00B66A3E"/>
    <w:rsid w:val="00B67DD1"/>
    <w:rsid w:val="00B7011F"/>
    <w:rsid w:val="00B703E3"/>
    <w:rsid w:val="00B70B4B"/>
    <w:rsid w:val="00B71E9A"/>
    <w:rsid w:val="00B74890"/>
    <w:rsid w:val="00B74A1B"/>
    <w:rsid w:val="00B74FA1"/>
    <w:rsid w:val="00B75635"/>
    <w:rsid w:val="00B75D35"/>
    <w:rsid w:val="00B7610F"/>
    <w:rsid w:val="00B76384"/>
    <w:rsid w:val="00B773C6"/>
    <w:rsid w:val="00B77AC2"/>
    <w:rsid w:val="00B77F57"/>
    <w:rsid w:val="00B81776"/>
    <w:rsid w:val="00B81793"/>
    <w:rsid w:val="00B81861"/>
    <w:rsid w:val="00B81BC9"/>
    <w:rsid w:val="00B82BCA"/>
    <w:rsid w:val="00B835AD"/>
    <w:rsid w:val="00B83C02"/>
    <w:rsid w:val="00B83F05"/>
    <w:rsid w:val="00B86064"/>
    <w:rsid w:val="00B86F46"/>
    <w:rsid w:val="00B87653"/>
    <w:rsid w:val="00B87B60"/>
    <w:rsid w:val="00B87D7B"/>
    <w:rsid w:val="00B90FE0"/>
    <w:rsid w:val="00B928E7"/>
    <w:rsid w:val="00B93D9A"/>
    <w:rsid w:val="00B94C15"/>
    <w:rsid w:val="00B94DBC"/>
    <w:rsid w:val="00B965F8"/>
    <w:rsid w:val="00B9674D"/>
    <w:rsid w:val="00B96770"/>
    <w:rsid w:val="00B96F12"/>
    <w:rsid w:val="00B97413"/>
    <w:rsid w:val="00B97685"/>
    <w:rsid w:val="00B97A20"/>
    <w:rsid w:val="00BA07C0"/>
    <w:rsid w:val="00BA1A5D"/>
    <w:rsid w:val="00BA297F"/>
    <w:rsid w:val="00BA2F02"/>
    <w:rsid w:val="00BA32D4"/>
    <w:rsid w:val="00BA3718"/>
    <w:rsid w:val="00BA3751"/>
    <w:rsid w:val="00BA3ABA"/>
    <w:rsid w:val="00BB100A"/>
    <w:rsid w:val="00BB126C"/>
    <w:rsid w:val="00BB13FE"/>
    <w:rsid w:val="00BB253B"/>
    <w:rsid w:val="00BB2A06"/>
    <w:rsid w:val="00BB2D78"/>
    <w:rsid w:val="00BB3165"/>
    <w:rsid w:val="00BB3EF1"/>
    <w:rsid w:val="00BB44D4"/>
    <w:rsid w:val="00BB4745"/>
    <w:rsid w:val="00BB6621"/>
    <w:rsid w:val="00BB7F4D"/>
    <w:rsid w:val="00BC0773"/>
    <w:rsid w:val="00BC0ECB"/>
    <w:rsid w:val="00BC13CF"/>
    <w:rsid w:val="00BC19AC"/>
    <w:rsid w:val="00BC2CD0"/>
    <w:rsid w:val="00BC341B"/>
    <w:rsid w:val="00BC3A6C"/>
    <w:rsid w:val="00BC46BA"/>
    <w:rsid w:val="00BC7ACE"/>
    <w:rsid w:val="00BC7C84"/>
    <w:rsid w:val="00BD0B4D"/>
    <w:rsid w:val="00BD13B4"/>
    <w:rsid w:val="00BD14DA"/>
    <w:rsid w:val="00BD1579"/>
    <w:rsid w:val="00BD1AAD"/>
    <w:rsid w:val="00BD1B83"/>
    <w:rsid w:val="00BD277A"/>
    <w:rsid w:val="00BD4189"/>
    <w:rsid w:val="00BD5360"/>
    <w:rsid w:val="00BD549F"/>
    <w:rsid w:val="00BD5BD0"/>
    <w:rsid w:val="00BD5BEA"/>
    <w:rsid w:val="00BD667D"/>
    <w:rsid w:val="00BD6F93"/>
    <w:rsid w:val="00BD70B9"/>
    <w:rsid w:val="00BD7CEF"/>
    <w:rsid w:val="00BD7EDB"/>
    <w:rsid w:val="00BE11B1"/>
    <w:rsid w:val="00BE1626"/>
    <w:rsid w:val="00BE1627"/>
    <w:rsid w:val="00BE2A1C"/>
    <w:rsid w:val="00BE43E2"/>
    <w:rsid w:val="00BE440F"/>
    <w:rsid w:val="00BE635D"/>
    <w:rsid w:val="00BE6619"/>
    <w:rsid w:val="00BE66B4"/>
    <w:rsid w:val="00BE67CB"/>
    <w:rsid w:val="00BE7C5C"/>
    <w:rsid w:val="00BF02AB"/>
    <w:rsid w:val="00BF0E28"/>
    <w:rsid w:val="00BF15E3"/>
    <w:rsid w:val="00BF251B"/>
    <w:rsid w:val="00BF2728"/>
    <w:rsid w:val="00BF2D8D"/>
    <w:rsid w:val="00BF2EF9"/>
    <w:rsid w:val="00BF3108"/>
    <w:rsid w:val="00BF318E"/>
    <w:rsid w:val="00BF4159"/>
    <w:rsid w:val="00BF4AAF"/>
    <w:rsid w:val="00BF518E"/>
    <w:rsid w:val="00BF74A1"/>
    <w:rsid w:val="00BF7792"/>
    <w:rsid w:val="00BF78A3"/>
    <w:rsid w:val="00C00B1E"/>
    <w:rsid w:val="00C01E1F"/>
    <w:rsid w:val="00C01EDE"/>
    <w:rsid w:val="00C01FD1"/>
    <w:rsid w:val="00C02771"/>
    <w:rsid w:val="00C03572"/>
    <w:rsid w:val="00C035A2"/>
    <w:rsid w:val="00C03D9B"/>
    <w:rsid w:val="00C0434E"/>
    <w:rsid w:val="00C04DB7"/>
    <w:rsid w:val="00C05243"/>
    <w:rsid w:val="00C06F6C"/>
    <w:rsid w:val="00C11225"/>
    <w:rsid w:val="00C11CD8"/>
    <w:rsid w:val="00C125D7"/>
    <w:rsid w:val="00C12A61"/>
    <w:rsid w:val="00C12DCC"/>
    <w:rsid w:val="00C13844"/>
    <w:rsid w:val="00C13B95"/>
    <w:rsid w:val="00C13EC6"/>
    <w:rsid w:val="00C13F41"/>
    <w:rsid w:val="00C14575"/>
    <w:rsid w:val="00C1496A"/>
    <w:rsid w:val="00C15B68"/>
    <w:rsid w:val="00C2018F"/>
    <w:rsid w:val="00C2215D"/>
    <w:rsid w:val="00C221F5"/>
    <w:rsid w:val="00C2246F"/>
    <w:rsid w:val="00C22921"/>
    <w:rsid w:val="00C22FC8"/>
    <w:rsid w:val="00C232C0"/>
    <w:rsid w:val="00C23684"/>
    <w:rsid w:val="00C244A1"/>
    <w:rsid w:val="00C26A10"/>
    <w:rsid w:val="00C27BFD"/>
    <w:rsid w:val="00C303F2"/>
    <w:rsid w:val="00C31153"/>
    <w:rsid w:val="00C31BE5"/>
    <w:rsid w:val="00C31D06"/>
    <w:rsid w:val="00C3237B"/>
    <w:rsid w:val="00C323FE"/>
    <w:rsid w:val="00C325CE"/>
    <w:rsid w:val="00C32E86"/>
    <w:rsid w:val="00C33615"/>
    <w:rsid w:val="00C34676"/>
    <w:rsid w:val="00C34752"/>
    <w:rsid w:val="00C34C72"/>
    <w:rsid w:val="00C350BB"/>
    <w:rsid w:val="00C3525B"/>
    <w:rsid w:val="00C356D0"/>
    <w:rsid w:val="00C35AD4"/>
    <w:rsid w:val="00C3680C"/>
    <w:rsid w:val="00C37061"/>
    <w:rsid w:val="00C37A08"/>
    <w:rsid w:val="00C37D08"/>
    <w:rsid w:val="00C423A6"/>
    <w:rsid w:val="00C43CB8"/>
    <w:rsid w:val="00C450F8"/>
    <w:rsid w:val="00C45D28"/>
    <w:rsid w:val="00C464F2"/>
    <w:rsid w:val="00C47ACE"/>
    <w:rsid w:val="00C511F0"/>
    <w:rsid w:val="00C51B76"/>
    <w:rsid w:val="00C52157"/>
    <w:rsid w:val="00C52530"/>
    <w:rsid w:val="00C5376D"/>
    <w:rsid w:val="00C54A0A"/>
    <w:rsid w:val="00C54E50"/>
    <w:rsid w:val="00C5505C"/>
    <w:rsid w:val="00C561D5"/>
    <w:rsid w:val="00C56579"/>
    <w:rsid w:val="00C56926"/>
    <w:rsid w:val="00C56C18"/>
    <w:rsid w:val="00C570EC"/>
    <w:rsid w:val="00C57574"/>
    <w:rsid w:val="00C576C7"/>
    <w:rsid w:val="00C600F0"/>
    <w:rsid w:val="00C60A16"/>
    <w:rsid w:val="00C613AB"/>
    <w:rsid w:val="00C61B98"/>
    <w:rsid w:val="00C61ED7"/>
    <w:rsid w:val="00C62A3E"/>
    <w:rsid w:val="00C63AEE"/>
    <w:rsid w:val="00C640A3"/>
    <w:rsid w:val="00C64721"/>
    <w:rsid w:val="00C655E9"/>
    <w:rsid w:val="00C67585"/>
    <w:rsid w:val="00C67BB6"/>
    <w:rsid w:val="00C67C82"/>
    <w:rsid w:val="00C70BB5"/>
    <w:rsid w:val="00C71687"/>
    <w:rsid w:val="00C724B7"/>
    <w:rsid w:val="00C72505"/>
    <w:rsid w:val="00C74049"/>
    <w:rsid w:val="00C7495B"/>
    <w:rsid w:val="00C74BC5"/>
    <w:rsid w:val="00C75225"/>
    <w:rsid w:val="00C755FD"/>
    <w:rsid w:val="00C75639"/>
    <w:rsid w:val="00C75BD7"/>
    <w:rsid w:val="00C75EEB"/>
    <w:rsid w:val="00C7644E"/>
    <w:rsid w:val="00C80373"/>
    <w:rsid w:val="00C80433"/>
    <w:rsid w:val="00C80B5C"/>
    <w:rsid w:val="00C80F98"/>
    <w:rsid w:val="00C810B9"/>
    <w:rsid w:val="00C823DB"/>
    <w:rsid w:val="00C82993"/>
    <w:rsid w:val="00C86189"/>
    <w:rsid w:val="00C862CB"/>
    <w:rsid w:val="00C86626"/>
    <w:rsid w:val="00C86A02"/>
    <w:rsid w:val="00C8792A"/>
    <w:rsid w:val="00C90058"/>
    <w:rsid w:val="00C91284"/>
    <w:rsid w:val="00C91C26"/>
    <w:rsid w:val="00C91C64"/>
    <w:rsid w:val="00C91CCD"/>
    <w:rsid w:val="00C94222"/>
    <w:rsid w:val="00C94C27"/>
    <w:rsid w:val="00C95D16"/>
    <w:rsid w:val="00C978F7"/>
    <w:rsid w:val="00C97ADE"/>
    <w:rsid w:val="00C97B64"/>
    <w:rsid w:val="00C97DD1"/>
    <w:rsid w:val="00CA04EE"/>
    <w:rsid w:val="00CA05B1"/>
    <w:rsid w:val="00CA06C8"/>
    <w:rsid w:val="00CA06F5"/>
    <w:rsid w:val="00CA0703"/>
    <w:rsid w:val="00CA0CDF"/>
    <w:rsid w:val="00CA1EAD"/>
    <w:rsid w:val="00CA3829"/>
    <w:rsid w:val="00CA3C03"/>
    <w:rsid w:val="00CA3FBC"/>
    <w:rsid w:val="00CA48D4"/>
    <w:rsid w:val="00CA50D4"/>
    <w:rsid w:val="00CA577F"/>
    <w:rsid w:val="00CA58D0"/>
    <w:rsid w:val="00CA647B"/>
    <w:rsid w:val="00CA74F5"/>
    <w:rsid w:val="00CB1F10"/>
    <w:rsid w:val="00CB2A55"/>
    <w:rsid w:val="00CB3D2E"/>
    <w:rsid w:val="00CB43B8"/>
    <w:rsid w:val="00CB5E05"/>
    <w:rsid w:val="00CB692C"/>
    <w:rsid w:val="00CB7661"/>
    <w:rsid w:val="00CB7AC8"/>
    <w:rsid w:val="00CC084E"/>
    <w:rsid w:val="00CC137F"/>
    <w:rsid w:val="00CC1F30"/>
    <w:rsid w:val="00CC24E3"/>
    <w:rsid w:val="00CC3A76"/>
    <w:rsid w:val="00CC3FFB"/>
    <w:rsid w:val="00CC4BDB"/>
    <w:rsid w:val="00CC4ED5"/>
    <w:rsid w:val="00CC53AC"/>
    <w:rsid w:val="00CC699C"/>
    <w:rsid w:val="00CC6C66"/>
    <w:rsid w:val="00CC6EC0"/>
    <w:rsid w:val="00CD13C9"/>
    <w:rsid w:val="00CD1522"/>
    <w:rsid w:val="00CD20A3"/>
    <w:rsid w:val="00CD2F9F"/>
    <w:rsid w:val="00CD33D0"/>
    <w:rsid w:val="00CD4391"/>
    <w:rsid w:val="00CD43D4"/>
    <w:rsid w:val="00CD449D"/>
    <w:rsid w:val="00CD553D"/>
    <w:rsid w:val="00CD6604"/>
    <w:rsid w:val="00CD69EE"/>
    <w:rsid w:val="00CE0F0D"/>
    <w:rsid w:val="00CE2033"/>
    <w:rsid w:val="00CE3940"/>
    <w:rsid w:val="00CE4366"/>
    <w:rsid w:val="00CE5358"/>
    <w:rsid w:val="00CE6189"/>
    <w:rsid w:val="00CE650D"/>
    <w:rsid w:val="00CE7111"/>
    <w:rsid w:val="00CF003B"/>
    <w:rsid w:val="00CF0074"/>
    <w:rsid w:val="00CF0628"/>
    <w:rsid w:val="00CF1957"/>
    <w:rsid w:val="00CF1B0E"/>
    <w:rsid w:val="00CF2076"/>
    <w:rsid w:val="00CF3717"/>
    <w:rsid w:val="00CF3D02"/>
    <w:rsid w:val="00CF42D9"/>
    <w:rsid w:val="00CF53FB"/>
    <w:rsid w:val="00CF5874"/>
    <w:rsid w:val="00CF5F55"/>
    <w:rsid w:val="00CF6664"/>
    <w:rsid w:val="00CF68BF"/>
    <w:rsid w:val="00D01B1D"/>
    <w:rsid w:val="00D020FB"/>
    <w:rsid w:val="00D02564"/>
    <w:rsid w:val="00D02B69"/>
    <w:rsid w:val="00D02FF6"/>
    <w:rsid w:val="00D035F8"/>
    <w:rsid w:val="00D042AD"/>
    <w:rsid w:val="00D05797"/>
    <w:rsid w:val="00D05D85"/>
    <w:rsid w:val="00D06D33"/>
    <w:rsid w:val="00D06D66"/>
    <w:rsid w:val="00D0712A"/>
    <w:rsid w:val="00D078AD"/>
    <w:rsid w:val="00D11362"/>
    <w:rsid w:val="00D11889"/>
    <w:rsid w:val="00D12E0A"/>
    <w:rsid w:val="00D1335D"/>
    <w:rsid w:val="00D14040"/>
    <w:rsid w:val="00D150F1"/>
    <w:rsid w:val="00D157AB"/>
    <w:rsid w:val="00D16248"/>
    <w:rsid w:val="00D17162"/>
    <w:rsid w:val="00D203C9"/>
    <w:rsid w:val="00D212C2"/>
    <w:rsid w:val="00D22BF4"/>
    <w:rsid w:val="00D2431F"/>
    <w:rsid w:val="00D245D2"/>
    <w:rsid w:val="00D24BE4"/>
    <w:rsid w:val="00D268B1"/>
    <w:rsid w:val="00D27385"/>
    <w:rsid w:val="00D30FA7"/>
    <w:rsid w:val="00D335E1"/>
    <w:rsid w:val="00D34182"/>
    <w:rsid w:val="00D344F0"/>
    <w:rsid w:val="00D34FFB"/>
    <w:rsid w:val="00D350E7"/>
    <w:rsid w:val="00D366CB"/>
    <w:rsid w:val="00D3691F"/>
    <w:rsid w:val="00D36D22"/>
    <w:rsid w:val="00D375CF"/>
    <w:rsid w:val="00D37E78"/>
    <w:rsid w:val="00D4044F"/>
    <w:rsid w:val="00D416E4"/>
    <w:rsid w:val="00D41C5A"/>
    <w:rsid w:val="00D421D1"/>
    <w:rsid w:val="00D437B7"/>
    <w:rsid w:val="00D45554"/>
    <w:rsid w:val="00D4672C"/>
    <w:rsid w:val="00D46882"/>
    <w:rsid w:val="00D46CFD"/>
    <w:rsid w:val="00D47D57"/>
    <w:rsid w:val="00D500AB"/>
    <w:rsid w:val="00D514C3"/>
    <w:rsid w:val="00D51761"/>
    <w:rsid w:val="00D517A9"/>
    <w:rsid w:val="00D5194F"/>
    <w:rsid w:val="00D51D20"/>
    <w:rsid w:val="00D51E74"/>
    <w:rsid w:val="00D51F15"/>
    <w:rsid w:val="00D52E33"/>
    <w:rsid w:val="00D52F52"/>
    <w:rsid w:val="00D53206"/>
    <w:rsid w:val="00D53BE7"/>
    <w:rsid w:val="00D5437F"/>
    <w:rsid w:val="00D54A81"/>
    <w:rsid w:val="00D5741F"/>
    <w:rsid w:val="00D57B1E"/>
    <w:rsid w:val="00D6080A"/>
    <w:rsid w:val="00D6234D"/>
    <w:rsid w:val="00D62607"/>
    <w:rsid w:val="00D6338B"/>
    <w:rsid w:val="00D6341A"/>
    <w:rsid w:val="00D655B4"/>
    <w:rsid w:val="00D665A6"/>
    <w:rsid w:val="00D66A08"/>
    <w:rsid w:val="00D67845"/>
    <w:rsid w:val="00D702FF"/>
    <w:rsid w:val="00D7051A"/>
    <w:rsid w:val="00D70C27"/>
    <w:rsid w:val="00D70FF2"/>
    <w:rsid w:val="00D7177E"/>
    <w:rsid w:val="00D734A6"/>
    <w:rsid w:val="00D749EC"/>
    <w:rsid w:val="00D75136"/>
    <w:rsid w:val="00D75DFD"/>
    <w:rsid w:val="00D760FF"/>
    <w:rsid w:val="00D76435"/>
    <w:rsid w:val="00D76F49"/>
    <w:rsid w:val="00D77182"/>
    <w:rsid w:val="00D7754B"/>
    <w:rsid w:val="00D775CE"/>
    <w:rsid w:val="00D77BD9"/>
    <w:rsid w:val="00D77E32"/>
    <w:rsid w:val="00D77FF3"/>
    <w:rsid w:val="00D80AFC"/>
    <w:rsid w:val="00D81428"/>
    <w:rsid w:val="00D81589"/>
    <w:rsid w:val="00D817E3"/>
    <w:rsid w:val="00D8182A"/>
    <w:rsid w:val="00D8184D"/>
    <w:rsid w:val="00D820C1"/>
    <w:rsid w:val="00D82258"/>
    <w:rsid w:val="00D82C76"/>
    <w:rsid w:val="00D83CD7"/>
    <w:rsid w:val="00D84DB6"/>
    <w:rsid w:val="00D864FA"/>
    <w:rsid w:val="00D87266"/>
    <w:rsid w:val="00D876FF"/>
    <w:rsid w:val="00D90E0B"/>
    <w:rsid w:val="00D926F6"/>
    <w:rsid w:val="00D92D0F"/>
    <w:rsid w:val="00D92DC1"/>
    <w:rsid w:val="00D93E52"/>
    <w:rsid w:val="00D940B2"/>
    <w:rsid w:val="00D9421D"/>
    <w:rsid w:val="00D94CAC"/>
    <w:rsid w:val="00D9511E"/>
    <w:rsid w:val="00D95EEF"/>
    <w:rsid w:val="00DA082A"/>
    <w:rsid w:val="00DA10D1"/>
    <w:rsid w:val="00DA16E8"/>
    <w:rsid w:val="00DA20ED"/>
    <w:rsid w:val="00DA256E"/>
    <w:rsid w:val="00DA2DC6"/>
    <w:rsid w:val="00DA2E3B"/>
    <w:rsid w:val="00DA332C"/>
    <w:rsid w:val="00DA353A"/>
    <w:rsid w:val="00DA4B7C"/>
    <w:rsid w:val="00DA64BF"/>
    <w:rsid w:val="00DA7C34"/>
    <w:rsid w:val="00DB135E"/>
    <w:rsid w:val="00DB1710"/>
    <w:rsid w:val="00DB1EFF"/>
    <w:rsid w:val="00DB21E9"/>
    <w:rsid w:val="00DB242E"/>
    <w:rsid w:val="00DB250F"/>
    <w:rsid w:val="00DB2FFB"/>
    <w:rsid w:val="00DB3D9C"/>
    <w:rsid w:val="00DB46ED"/>
    <w:rsid w:val="00DB4C3A"/>
    <w:rsid w:val="00DB5767"/>
    <w:rsid w:val="00DB605D"/>
    <w:rsid w:val="00DB6888"/>
    <w:rsid w:val="00DB76E5"/>
    <w:rsid w:val="00DB7CE9"/>
    <w:rsid w:val="00DC152A"/>
    <w:rsid w:val="00DC39C7"/>
    <w:rsid w:val="00DC4013"/>
    <w:rsid w:val="00DC444C"/>
    <w:rsid w:val="00DC4F7B"/>
    <w:rsid w:val="00DC5037"/>
    <w:rsid w:val="00DC5085"/>
    <w:rsid w:val="00DC5604"/>
    <w:rsid w:val="00DC5A3D"/>
    <w:rsid w:val="00DC5DD4"/>
    <w:rsid w:val="00DC6B59"/>
    <w:rsid w:val="00DC713C"/>
    <w:rsid w:val="00DC764C"/>
    <w:rsid w:val="00DC7FCB"/>
    <w:rsid w:val="00DD070C"/>
    <w:rsid w:val="00DD0F1F"/>
    <w:rsid w:val="00DD1ABF"/>
    <w:rsid w:val="00DD1EB9"/>
    <w:rsid w:val="00DD1ECA"/>
    <w:rsid w:val="00DD2253"/>
    <w:rsid w:val="00DD2323"/>
    <w:rsid w:val="00DD2914"/>
    <w:rsid w:val="00DD2A5C"/>
    <w:rsid w:val="00DD2EEA"/>
    <w:rsid w:val="00DD3898"/>
    <w:rsid w:val="00DD60FA"/>
    <w:rsid w:val="00DD6C6F"/>
    <w:rsid w:val="00DD798D"/>
    <w:rsid w:val="00DD7A77"/>
    <w:rsid w:val="00DD7E49"/>
    <w:rsid w:val="00DE09B4"/>
    <w:rsid w:val="00DE18A6"/>
    <w:rsid w:val="00DE2087"/>
    <w:rsid w:val="00DE2209"/>
    <w:rsid w:val="00DE2AAA"/>
    <w:rsid w:val="00DE2E41"/>
    <w:rsid w:val="00DE42CB"/>
    <w:rsid w:val="00DE4746"/>
    <w:rsid w:val="00DE4CFD"/>
    <w:rsid w:val="00DE5A51"/>
    <w:rsid w:val="00DE5B70"/>
    <w:rsid w:val="00DE67C1"/>
    <w:rsid w:val="00DE75F4"/>
    <w:rsid w:val="00DE7790"/>
    <w:rsid w:val="00DE7912"/>
    <w:rsid w:val="00DF0DAF"/>
    <w:rsid w:val="00DF10AA"/>
    <w:rsid w:val="00DF1AA5"/>
    <w:rsid w:val="00DF221F"/>
    <w:rsid w:val="00DF2E6E"/>
    <w:rsid w:val="00DF3058"/>
    <w:rsid w:val="00DF3191"/>
    <w:rsid w:val="00DF31CB"/>
    <w:rsid w:val="00DF3A18"/>
    <w:rsid w:val="00DF3BFA"/>
    <w:rsid w:val="00DF4689"/>
    <w:rsid w:val="00DF5284"/>
    <w:rsid w:val="00DF595B"/>
    <w:rsid w:val="00DF60AB"/>
    <w:rsid w:val="00DF7513"/>
    <w:rsid w:val="00DF7A1C"/>
    <w:rsid w:val="00E00857"/>
    <w:rsid w:val="00E00CD9"/>
    <w:rsid w:val="00E02150"/>
    <w:rsid w:val="00E029DA"/>
    <w:rsid w:val="00E03B8E"/>
    <w:rsid w:val="00E045C2"/>
    <w:rsid w:val="00E0544F"/>
    <w:rsid w:val="00E075A8"/>
    <w:rsid w:val="00E11360"/>
    <w:rsid w:val="00E12A05"/>
    <w:rsid w:val="00E15C34"/>
    <w:rsid w:val="00E208FD"/>
    <w:rsid w:val="00E2090C"/>
    <w:rsid w:val="00E2092E"/>
    <w:rsid w:val="00E20AE2"/>
    <w:rsid w:val="00E20B30"/>
    <w:rsid w:val="00E20B6E"/>
    <w:rsid w:val="00E20C1B"/>
    <w:rsid w:val="00E20E04"/>
    <w:rsid w:val="00E21092"/>
    <w:rsid w:val="00E22073"/>
    <w:rsid w:val="00E22A27"/>
    <w:rsid w:val="00E22B0B"/>
    <w:rsid w:val="00E22C5A"/>
    <w:rsid w:val="00E22EEC"/>
    <w:rsid w:val="00E2376D"/>
    <w:rsid w:val="00E23888"/>
    <w:rsid w:val="00E24013"/>
    <w:rsid w:val="00E24365"/>
    <w:rsid w:val="00E24521"/>
    <w:rsid w:val="00E2563B"/>
    <w:rsid w:val="00E256DF"/>
    <w:rsid w:val="00E25BFB"/>
    <w:rsid w:val="00E25C55"/>
    <w:rsid w:val="00E2669A"/>
    <w:rsid w:val="00E26AF7"/>
    <w:rsid w:val="00E2799F"/>
    <w:rsid w:val="00E30BFA"/>
    <w:rsid w:val="00E30CD6"/>
    <w:rsid w:val="00E30D04"/>
    <w:rsid w:val="00E3197D"/>
    <w:rsid w:val="00E31DD0"/>
    <w:rsid w:val="00E3309E"/>
    <w:rsid w:val="00E33CB1"/>
    <w:rsid w:val="00E33E25"/>
    <w:rsid w:val="00E346FA"/>
    <w:rsid w:val="00E34925"/>
    <w:rsid w:val="00E3675C"/>
    <w:rsid w:val="00E36970"/>
    <w:rsid w:val="00E3703F"/>
    <w:rsid w:val="00E40197"/>
    <w:rsid w:val="00E404FE"/>
    <w:rsid w:val="00E41392"/>
    <w:rsid w:val="00E41852"/>
    <w:rsid w:val="00E41EA8"/>
    <w:rsid w:val="00E4433D"/>
    <w:rsid w:val="00E45365"/>
    <w:rsid w:val="00E453EA"/>
    <w:rsid w:val="00E462AB"/>
    <w:rsid w:val="00E466B5"/>
    <w:rsid w:val="00E47116"/>
    <w:rsid w:val="00E47DFC"/>
    <w:rsid w:val="00E50642"/>
    <w:rsid w:val="00E51C8B"/>
    <w:rsid w:val="00E51FF7"/>
    <w:rsid w:val="00E52B7C"/>
    <w:rsid w:val="00E5398C"/>
    <w:rsid w:val="00E53F93"/>
    <w:rsid w:val="00E54885"/>
    <w:rsid w:val="00E54B78"/>
    <w:rsid w:val="00E57F25"/>
    <w:rsid w:val="00E6014E"/>
    <w:rsid w:val="00E60364"/>
    <w:rsid w:val="00E60494"/>
    <w:rsid w:val="00E60ACC"/>
    <w:rsid w:val="00E60F2E"/>
    <w:rsid w:val="00E61FFD"/>
    <w:rsid w:val="00E6519B"/>
    <w:rsid w:val="00E6664F"/>
    <w:rsid w:val="00E67124"/>
    <w:rsid w:val="00E67262"/>
    <w:rsid w:val="00E676C7"/>
    <w:rsid w:val="00E71378"/>
    <w:rsid w:val="00E715F3"/>
    <w:rsid w:val="00E727C5"/>
    <w:rsid w:val="00E74178"/>
    <w:rsid w:val="00E7456D"/>
    <w:rsid w:val="00E75DC5"/>
    <w:rsid w:val="00E77610"/>
    <w:rsid w:val="00E77AE9"/>
    <w:rsid w:val="00E77B24"/>
    <w:rsid w:val="00E80026"/>
    <w:rsid w:val="00E8024F"/>
    <w:rsid w:val="00E82175"/>
    <w:rsid w:val="00E82D2F"/>
    <w:rsid w:val="00E82E16"/>
    <w:rsid w:val="00E8487F"/>
    <w:rsid w:val="00E848BB"/>
    <w:rsid w:val="00E86817"/>
    <w:rsid w:val="00E90415"/>
    <w:rsid w:val="00E9089B"/>
    <w:rsid w:val="00E9115D"/>
    <w:rsid w:val="00E9181B"/>
    <w:rsid w:val="00E9191B"/>
    <w:rsid w:val="00E928B3"/>
    <w:rsid w:val="00E937D8"/>
    <w:rsid w:val="00E93DCA"/>
    <w:rsid w:val="00E93EC6"/>
    <w:rsid w:val="00E9622C"/>
    <w:rsid w:val="00E963A4"/>
    <w:rsid w:val="00E97079"/>
    <w:rsid w:val="00E97E83"/>
    <w:rsid w:val="00EA0E15"/>
    <w:rsid w:val="00EA101A"/>
    <w:rsid w:val="00EA190B"/>
    <w:rsid w:val="00EA1A3B"/>
    <w:rsid w:val="00EA4ADE"/>
    <w:rsid w:val="00EA5E6F"/>
    <w:rsid w:val="00EA7E51"/>
    <w:rsid w:val="00EB0B93"/>
    <w:rsid w:val="00EB2D3A"/>
    <w:rsid w:val="00EB40E7"/>
    <w:rsid w:val="00EB4907"/>
    <w:rsid w:val="00EB4B1A"/>
    <w:rsid w:val="00EB5094"/>
    <w:rsid w:val="00EB5B24"/>
    <w:rsid w:val="00EB7071"/>
    <w:rsid w:val="00EB780D"/>
    <w:rsid w:val="00EB7EB1"/>
    <w:rsid w:val="00EC15BC"/>
    <w:rsid w:val="00EC2570"/>
    <w:rsid w:val="00EC32F3"/>
    <w:rsid w:val="00EC3ED8"/>
    <w:rsid w:val="00EC3F8C"/>
    <w:rsid w:val="00EC442D"/>
    <w:rsid w:val="00EC4C6E"/>
    <w:rsid w:val="00EC5571"/>
    <w:rsid w:val="00EC56C8"/>
    <w:rsid w:val="00EC62F8"/>
    <w:rsid w:val="00EC6544"/>
    <w:rsid w:val="00EC7A3E"/>
    <w:rsid w:val="00EC7AAD"/>
    <w:rsid w:val="00ED0757"/>
    <w:rsid w:val="00ED1020"/>
    <w:rsid w:val="00ED145E"/>
    <w:rsid w:val="00ED1881"/>
    <w:rsid w:val="00ED2F27"/>
    <w:rsid w:val="00ED46ED"/>
    <w:rsid w:val="00ED6538"/>
    <w:rsid w:val="00ED6B14"/>
    <w:rsid w:val="00ED7A3D"/>
    <w:rsid w:val="00ED7E2A"/>
    <w:rsid w:val="00ED7FF1"/>
    <w:rsid w:val="00EE0812"/>
    <w:rsid w:val="00EE1553"/>
    <w:rsid w:val="00EE358C"/>
    <w:rsid w:val="00EE3670"/>
    <w:rsid w:val="00EE3B5D"/>
    <w:rsid w:val="00EE3CEB"/>
    <w:rsid w:val="00EE5523"/>
    <w:rsid w:val="00EE61E0"/>
    <w:rsid w:val="00EE676E"/>
    <w:rsid w:val="00EE6A4D"/>
    <w:rsid w:val="00EE6D87"/>
    <w:rsid w:val="00EE7106"/>
    <w:rsid w:val="00EE723B"/>
    <w:rsid w:val="00EE72A3"/>
    <w:rsid w:val="00EE72DB"/>
    <w:rsid w:val="00EE7357"/>
    <w:rsid w:val="00EF0329"/>
    <w:rsid w:val="00EF1C48"/>
    <w:rsid w:val="00EF2932"/>
    <w:rsid w:val="00EF2B91"/>
    <w:rsid w:val="00EF4906"/>
    <w:rsid w:val="00EF533B"/>
    <w:rsid w:val="00EF6B9B"/>
    <w:rsid w:val="00EF6EE0"/>
    <w:rsid w:val="00F00273"/>
    <w:rsid w:val="00F008A1"/>
    <w:rsid w:val="00F00AD1"/>
    <w:rsid w:val="00F02148"/>
    <w:rsid w:val="00F023D7"/>
    <w:rsid w:val="00F034F7"/>
    <w:rsid w:val="00F04B03"/>
    <w:rsid w:val="00F04F7C"/>
    <w:rsid w:val="00F0521D"/>
    <w:rsid w:val="00F06454"/>
    <w:rsid w:val="00F064F2"/>
    <w:rsid w:val="00F068DF"/>
    <w:rsid w:val="00F06A59"/>
    <w:rsid w:val="00F0736E"/>
    <w:rsid w:val="00F0752A"/>
    <w:rsid w:val="00F079BC"/>
    <w:rsid w:val="00F07F44"/>
    <w:rsid w:val="00F104DD"/>
    <w:rsid w:val="00F10EF0"/>
    <w:rsid w:val="00F12529"/>
    <w:rsid w:val="00F13D23"/>
    <w:rsid w:val="00F164C1"/>
    <w:rsid w:val="00F17461"/>
    <w:rsid w:val="00F177D1"/>
    <w:rsid w:val="00F17C61"/>
    <w:rsid w:val="00F2023A"/>
    <w:rsid w:val="00F212A3"/>
    <w:rsid w:val="00F21C8E"/>
    <w:rsid w:val="00F21D1A"/>
    <w:rsid w:val="00F23C05"/>
    <w:rsid w:val="00F23C0D"/>
    <w:rsid w:val="00F23C70"/>
    <w:rsid w:val="00F2422F"/>
    <w:rsid w:val="00F25369"/>
    <w:rsid w:val="00F25465"/>
    <w:rsid w:val="00F27377"/>
    <w:rsid w:val="00F27C2F"/>
    <w:rsid w:val="00F27C48"/>
    <w:rsid w:val="00F30817"/>
    <w:rsid w:val="00F33D02"/>
    <w:rsid w:val="00F343DE"/>
    <w:rsid w:val="00F34BAC"/>
    <w:rsid w:val="00F352FF"/>
    <w:rsid w:val="00F35727"/>
    <w:rsid w:val="00F36178"/>
    <w:rsid w:val="00F36825"/>
    <w:rsid w:val="00F36B97"/>
    <w:rsid w:val="00F36F56"/>
    <w:rsid w:val="00F3741C"/>
    <w:rsid w:val="00F37645"/>
    <w:rsid w:val="00F42542"/>
    <w:rsid w:val="00F43EE7"/>
    <w:rsid w:val="00F45F7C"/>
    <w:rsid w:val="00F460B9"/>
    <w:rsid w:val="00F465E7"/>
    <w:rsid w:val="00F47A4F"/>
    <w:rsid w:val="00F51242"/>
    <w:rsid w:val="00F514E6"/>
    <w:rsid w:val="00F5154D"/>
    <w:rsid w:val="00F519F3"/>
    <w:rsid w:val="00F52A30"/>
    <w:rsid w:val="00F52B99"/>
    <w:rsid w:val="00F5350A"/>
    <w:rsid w:val="00F551C9"/>
    <w:rsid w:val="00F555AF"/>
    <w:rsid w:val="00F557BC"/>
    <w:rsid w:val="00F55DA3"/>
    <w:rsid w:val="00F568B3"/>
    <w:rsid w:val="00F568F0"/>
    <w:rsid w:val="00F56C59"/>
    <w:rsid w:val="00F57A51"/>
    <w:rsid w:val="00F57C2E"/>
    <w:rsid w:val="00F609BE"/>
    <w:rsid w:val="00F60F79"/>
    <w:rsid w:val="00F61CD4"/>
    <w:rsid w:val="00F6207A"/>
    <w:rsid w:val="00F623CE"/>
    <w:rsid w:val="00F62DB9"/>
    <w:rsid w:val="00F633A5"/>
    <w:rsid w:val="00F63A4D"/>
    <w:rsid w:val="00F63B4E"/>
    <w:rsid w:val="00F63C9F"/>
    <w:rsid w:val="00F63CAD"/>
    <w:rsid w:val="00F644A8"/>
    <w:rsid w:val="00F668EA"/>
    <w:rsid w:val="00F67397"/>
    <w:rsid w:val="00F67D38"/>
    <w:rsid w:val="00F67E12"/>
    <w:rsid w:val="00F70306"/>
    <w:rsid w:val="00F72340"/>
    <w:rsid w:val="00F72AB1"/>
    <w:rsid w:val="00F733EA"/>
    <w:rsid w:val="00F742B4"/>
    <w:rsid w:val="00F74AD1"/>
    <w:rsid w:val="00F7540B"/>
    <w:rsid w:val="00F75472"/>
    <w:rsid w:val="00F7584D"/>
    <w:rsid w:val="00F75E08"/>
    <w:rsid w:val="00F764AA"/>
    <w:rsid w:val="00F7658E"/>
    <w:rsid w:val="00F76890"/>
    <w:rsid w:val="00F76980"/>
    <w:rsid w:val="00F76A47"/>
    <w:rsid w:val="00F77323"/>
    <w:rsid w:val="00F77549"/>
    <w:rsid w:val="00F77D5C"/>
    <w:rsid w:val="00F80406"/>
    <w:rsid w:val="00F80CB9"/>
    <w:rsid w:val="00F80EDD"/>
    <w:rsid w:val="00F81E17"/>
    <w:rsid w:val="00F82D4B"/>
    <w:rsid w:val="00F83719"/>
    <w:rsid w:val="00F83AB7"/>
    <w:rsid w:val="00F83B0B"/>
    <w:rsid w:val="00F8444A"/>
    <w:rsid w:val="00F8561F"/>
    <w:rsid w:val="00F861C8"/>
    <w:rsid w:val="00F86A58"/>
    <w:rsid w:val="00F87896"/>
    <w:rsid w:val="00F878A5"/>
    <w:rsid w:val="00F916B2"/>
    <w:rsid w:val="00F91D15"/>
    <w:rsid w:val="00F92B78"/>
    <w:rsid w:val="00F9316B"/>
    <w:rsid w:val="00F93255"/>
    <w:rsid w:val="00F94C34"/>
    <w:rsid w:val="00F94D5C"/>
    <w:rsid w:val="00F969DD"/>
    <w:rsid w:val="00F96C04"/>
    <w:rsid w:val="00F97101"/>
    <w:rsid w:val="00F9710B"/>
    <w:rsid w:val="00F971BE"/>
    <w:rsid w:val="00F9795A"/>
    <w:rsid w:val="00FA0986"/>
    <w:rsid w:val="00FA10E6"/>
    <w:rsid w:val="00FA12D3"/>
    <w:rsid w:val="00FA1476"/>
    <w:rsid w:val="00FA16E3"/>
    <w:rsid w:val="00FA3ACE"/>
    <w:rsid w:val="00FA45C3"/>
    <w:rsid w:val="00FA515E"/>
    <w:rsid w:val="00FA6249"/>
    <w:rsid w:val="00FA754C"/>
    <w:rsid w:val="00FA7DBA"/>
    <w:rsid w:val="00FB0E0B"/>
    <w:rsid w:val="00FB27F4"/>
    <w:rsid w:val="00FB317C"/>
    <w:rsid w:val="00FB34D3"/>
    <w:rsid w:val="00FB4929"/>
    <w:rsid w:val="00FB496C"/>
    <w:rsid w:val="00FB4A55"/>
    <w:rsid w:val="00FB4E7A"/>
    <w:rsid w:val="00FC0D5A"/>
    <w:rsid w:val="00FC1367"/>
    <w:rsid w:val="00FC182C"/>
    <w:rsid w:val="00FC1F69"/>
    <w:rsid w:val="00FC32D2"/>
    <w:rsid w:val="00FC349D"/>
    <w:rsid w:val="00FC5D22"/>
    <w:rsid w:val="00FC73C3"/>
    <w:rsid w:val="00FC7751"/>
    <w:rsid w:val="00FC784F"/>
    <w:rsid w:val="00FD06D1"/>
    <w:rsid w:val="00FD078D"/>
    <w:rsid w:val="00FD19EC"/>
    <w:rsid w:val="00FD309F"/>
    <w:rsid w:val="00FD3C7E"/>
    <w:rsid w:val="00FD510A"/>
    <w:rsid w:val="00FD51E7"/>
    <w:rsid w:val="00FD5BA2"/>
    <w:rsid w:val="00FD6A33"/>
    <w:rsid w:val="00FD7690"/>
    <w:rsid w:val="00FD78AB"/>
    <w:rsid w:val="00FD7DBA"/>
    <w:rsid w:val="00FE06A8"/>
    <w:rsid w:val="00FE1ECF"/>
    <w:rsid w:val="00FE210A"/>
    <w:rsid w:val="00FE2D24"/>
    <w:rsid w:val="00FE32D2"/>
    <w:rsid w:val="00FE3BDD"/>
    <w:rsid w:val="00FE40AE"/>
    <w:rsid w:val="00FE569E"/>
    <w:rsid w:val="00FE7D5F"/>
    <w:rsid w:val="00FF175D"/>
    <w:rsid w:val="00FF2198"/>
    <w:rsid w:val="00FF5D44"/>
    <w:rsid w:val="00FF5F8C"/>
    <w:rsid w:val="00FF61A7"/>
    <w:rsid w:val="00FF68DF"/>
    <w:rsid w:val="00FF7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662D5"/>
  <w15:docId w15:val="{051FE72C-3D3C-4983-91D9-2219EED0E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A33"/>
    <w:pPr>
      <w:spacing w:after="0" w:line="360" w:lineRule="auto"/>
      <w:jc w:val="both"/>
    </w:pPr>
    <w:rPr>
      <w:rFonts w:ascii="Times New Roman" w:eastAsia="Calibri" w:hAnsi="Times New Roman" w:cs="Times New Roman"/>
      <w:sz w:val="26"/>
    </w:rPr>
  </w:style>
  <w:style w:type="paragraph" w:styleId="Heading1">
    <w:name w:val="heading 1"/>
    <w:basedOn w:val="Normal"/>
    <w:next w:val="Normal"/>
    <w:link w:val="Heading1Char"/>
    <w:autoRedefine/>
    <w:uiPriority w:val="9"/>
    <w:qFormat/>
    <w:rsid w:val="008D31CE"/>
    <w:pPr>
      <w:keepNext/>
      <w:keepLines/>
      <w:numPr>
        <w:numId w:val="4"/>
      </w:numPr>
      <w:spacing w:before="240"/>
      <w:jc w:val="left"/>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B4509A"/>
    <w:pPr>
      <w:keepNext/>
      <w:keepLines/>
      <w:numPr>
        <w:ilvl w:val="1"/>
        <w:numId w:val="4"/>
      </w:numPr>
      <w:spacing w:before="120" w:after="120"/>
      <w:outlineLvl w:val="1"/>
    </w:pPr>
    <w:rPr>
      <w:rFonts w:eastAsiaTheme="majorEastAsia" w:cstheme="majorBidi"/>
      <w:b/>
      <w:bCs/>
      <w:sz w:val="30"/>
      <w:szCs w:val="26"/>
    </w:rPr>
  </w:style>
  <w:style w:type="paragraph" w:styleId="Heading3">
    <w:name w:val="heading 3"/>
    <w:basedOn w:val="Normal"/>
    <w:next w:val="Normal"/>
    <w:link w:val="Heading3Char"/>
    <w:autoRedefine/>
    <w:uiPriority w:val="9"/>
    <w:unhideWhenUsed/>
    <w:qFormat/>
    <w:rsid w:val="00BC0773"/>
    <w:pPr>
      <w:keepNext/>
      <w:keepLines/>
      <w:numPr>
        <w:ilvl w:val="2"/>
        <w:numId w:val="4"/>
      </w:numPr>
      <w:spacing w:before="120" w:after="120"/>
      <w:outlineLvl w:val="2"/>
    </w:pPr>
    <w:rPr>
      <w:rFonts w:eastAsiaTheme="majorEastAsia" w:cstheme="majorBidi"/>
      <w:b/>
      <w:bCs/>
      <w:sz w:val="28"/>
    </w:rPr>
  </w:style>
  <w:style w:type="paragraph" w:styleId="Heading4">
    <w:name w:val="heading 4"/>
    <w:basedOn w:val="Normal"/>
    <w:next w:val="Normal"/>
    <w:link w:val="Heading4Char"/>
    <w:autoRedefine/>
    <w:uiPriority w:val="9"/>
    <w:unhideWhenUsed/>
    <w:qFormat/>
    <w:rsid w:val="0073670F"/>
    <w:pPr>
      <w:keepNext/>
      <w:keepLines/>
      <w:numPr>
        <w:ilvl w:val="3"/>
        <w:numId w:val="4"/>
      </w:numPr>
      <w:spacing w:before="120" w:after="12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5F4BE5"/>
    <w:pPr>
      <w:keepNext/>
      <w:keepLines/>
      <w:numPr>
        <w:ilvl w:val="4"/>
        <w:numId w:val="4"/>
      </w:numPr>
      <w:spacing w:before="200"/>
      <w:outlineLvl w:val="4"/>
    </w:pPr>
    <w:rPr>
      <w:rFonts w:eastAsiaTheme="majorEastAsia" w:cstheme="majorBidi"/>
      <w:b/>
    </w:rPr>
  </w:style>
  <w:style w:type="paragraph" w:styleId="Heading6">
    <w:name w:val="heading 6"/>
    <w:basedOn w:val="Normal"/>
    <w:next w:val="Normal"/>
    <w:link w:val="Heading6Char"/>
    <w:uiPriority w:val="9"/>
    <w:unhideWhenUsed/>
    <w:qFormat/>
    <w:rsid w:val="008F3B70"/>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autoRedefine/>
    <w:uiPriority w:val="9"/>
    <w:unhideWhenUsed/>
    <w:qFormat/>
    <w:rsid w:val="00FE40AE"/>
    <w:pPr>
      <w:keepNext/>
      <w:keepLines/>
      <w:numPr>
        <w:ilvl w:val="6"/>
        <w:numId w:val="4"/>
      </w:numPr>
      <w:spacing w:before="20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8F3B7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3B7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A27"/>
    <w:pPr>
      <w:tabs>
        <w:tab w:val="center" w:pos="4680"/>
        <w:tab w:val="right" w:pos="9360"/>
      </w:tabs>
      <w:spacing w:line="240" w:lineRule="auto"/>
    </w:pPr>
  </w:style>
  <w:style w:type="character" w:customStyle="1" w:styleId="HeaderChar">
    <w:name w:val="Header Char"/>
    <w:basedOn w:val="DefaultParagraphFont"/>
    <w:link w:val="Header"/>
    <w:uiPriority w:val="99"/>
    <w:rsid w:val="00E22A27"/>
  </w:style>
  <w:style w:type="paragraph" w:styleId="Footer">
    <w:name w:val="footer"/>
    <w:basedOn w:val="Normal"/>
    <w:link w:val="FooterChar"/>
    <w:uiPriority w:val="99"/>
    <w:unhideWhenUsed/>
    <w:rsid w:val="00E22A27"/>
    <w:pPr>
      <w:tabs>
        <w:tab w:val="center" w:pos="4680"/>
        <w:tab w:val="right" w:pos="9360"/>
      </w:tabs>
      <w:spacing w:line="240" w:lineRule="auto"/>
    </w:pPr>
  </w:style>
  <w:style w:type="character" w:customStyle="1" w:styleId="FooterChar">
    <w:name w:val="Footer Char"/>
    <w:basedOn w:val="DefaultParagraphFont"/>
    <w:link w:val="Footer"/>
    <w:uiPriority w:val="99"/>
    <w:rsid w:val="00E22A27"/>
  </w:style>
  <w:style w:type="paragraph" w:styleId="BalloonText">
    <w:name w:val="Balloon Text"/>
    <w:basedOn w:val="Normal"/>
    <w:link w:val="BalloonTextChar"/>
    <w:uiPriority w:val="99"/>
    <w:semiHidden/>
    <w:unhideWhenUsed/>
    <w:rsid w:val="00E22A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2A27"/>
    <w:rPr>
      <w:rFonts w:ascii="Tahoma" w:hAnsi="Tahoma" w:cs="Tahoma"/>
      <w:sz w:val="16"/>
      <w:szCs w:val="16"/>
    </w:rPr>
  </w:style>
  <w:style w:type="table" w:styleId="TableGrid">
    <w:name w:val="Table Grid"/>
    <w:basedOn w:val="TableNormal"/>
    <w:uiPriority w:val="59"/>
    <w:rsid w:val="00E22A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E22A27"/>
    <w:pPr>
      <w:spacing w:after="0" w:line="240" w:lineRule="auto"/>
    </w:pPr>
    <w:rPr>
      <w:rFonts w:ascii="Calibri" w:eastAsia="Calibri" w:hAnsi="Calibri" w:cs="Times New Roman"/>
    </w:rPr>
  </w:style>
  <w:style w:type="paragraph" w:styleId="Title">
    <w:name w:val="Title"/>
    <w:basedOn w:val="Normal"/>
    <w:next w:val="Normal"/>
    <w:link w:val="TitleChar"/>
    <w:autoRedefine/>
    <w:uiPriority w:val="10"/>
    <w:qFormat/>
    <w:rsid w:val="00167FF5"/>
    <w:pPr>
      <w:spacing w:after="300" w:line="240" w:lineRule="auto"/>
      <w:contextualSpacing/>
      <w:jc w:val="center"/>
    </w:pPr>
    <w:rPr>
      <w:rFonts w:eastAsiaTheme="majorEastAsia" w:cstheme="majorBidi"/>
      <w:b/>
      <w:spacing w:val="5"/>
      <w:kern w:val="28"/>
      <w:sz w:val="40"/>
      <w:szCs w:val="52"/>
    </w:rPr>
  </w:style>
  <w:style w:type="character" w:customStyle="1" w:styleId="TitleChar">
    <w:name w:val="Title Char"/>
    <w:basedOn w:val="DefaultParagraphFont"/>
    <w:link w:val="Title"/>
    <w:uiPriority w:val="10"/>
    <w:rsid w:val="00167FF5"/>
    <w:rPr>
      <w:rFonts w:ascii="Times New Roman" w:eastAsiaTheme="majorEastAsia" w:hAnsi="Times New Roman" w:cstheme="majorBidi"/>
      <w:b/>
      <w:spacing w:val="5"/>
      <w:kern w:val="28"/>
      <w:sz w:val="40"/>
      <w:szCs w:val="52"/>
    </w:rPr>
  </w:style>
  <w:style w:type="table" w:customStyle="1" w:styleId="DTTSol">
    <w:name w:val="DTTSol"/>
    <w:basedOn w:val="TableNormal"/>
    <w:uiPriority w:val="99"/>
    <w:rsid w:val="00B566C2"/>
    <w:pPr>
      <w:spacing w:before="60" w:after="60" w:line="240" w:lineRule="auto"/>
    </w:pPr>
    <w:rPr>
      <w:rFonts w:ascii="Times New Roman" w:hAnsi="Times New Roman"/>
      <w:sz w:val="26"/>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beforeLines="0" w:before="60" w:beforeAutospacing="0" w:afterLines="0" w:after="60" w:afterAutospacing="0" w:line="240" w:lineRule="auto"/>
        <w:jc w:val="left"/>
      </w:pPr>
      <w:rPr>
        <w:b/>
        <w:color w:val="auto"/>
      </w:rPr>
      <w:tblPr/>
      <w:trPr>
        <w:tblHeader/>
      </w:trPr>
      <w:tcPr>
        <w:tcBorders>
          <w:bottom w:val="single" w:sz="12" w:space="0" w:color="632423" w:themeColor="accent2" w:themeShade="80"/>
        </w:tcBorders>
        <w:shd w:val="clear" w:color="auto" w:fill="F2DBDB" w:themeFill="accent2" w:themeFillTint="33"/>
        <w:vAlign w:val="center"/>
      </w:tcPr>
    </w:tblStylePr>
    <w:tblStylePr w:type="lastRow">
      <w:tblPr/>
      <w:tcPr>
        <w:tcBorders>
          <w:top w:val="single" w:sz="12" w:space="0" w:color="632423" w:themeColor="accent2" w:themeShade="80"/>
        </w:tcBorders>
        <w:shd w:val="clear" w:color="auto" w:fill="F2DBDB" w:themeFill="accent2" w:themeFillTint="33"/>
      </w:tcPr>
    </w:tblStylePr>
    <w:tblStylePr w:type="firstCol">
      <w:pPr>
        <w:jc w:val="left"/>
      </w:pPr>
      <w:rPr>
        <w:b/>
      </w:rPr>
      <w:tblPr/>
      <w:tcPr>
        <w:tcBorders>
          <w:right w:val="single" w:sz="12" w:space="0" w:color="632423" w:themeColor="accent2" w:themeShade="80"/>
        </w:tcBorders>
        <w:shd w:val="clear" w:color="auto" w:fill="F2DBDB" w:themeFill="accent2" w:themeFillTint="33"/>
        <w:vAlign w:val="center"/>
      </w:tcPr>
    </w:tblStylePr>
  </w:style>
  <w:style w:type="character" w:customStyle="1" w:styleId="Heading1Char">
    <w:name w:val="Heading 1 Char"/>
    <w:basedOn w:val="DefaultParagraphFont"/>
    <w:link w:val="Heading1"/>
    <w:uiPriority w:val="9"/>
    <w:rsid w:val="008D31CE"/>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B4509A"/>
    <w:rPr>
      <w:rFonts w:ascii="Times New Roman" w:eastAsiaTheme="majorEastAsia" w:hAnsi="Times New Roman" w:cstheme="majorBidi"/>
      <w:b/>
      <w:bCs/>
      <w:sz w:val="30"/>
      <w:szCs w:val="26"/>
    </w:rPr>
  </w:style>
  <w:style w:type="character" w:customStyle="1" w:styleId="Heading3Char">
    <w:name w:val="Heading 3 Char"/>
    <w:basedOn w:val="DefaultParagraphFont"/>
    <w:link w:val="Heading3"/>
    <w:uiPriority w:val="9"/>
    <w:rsid w:val="00BC0773"/>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73670F"/>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rsid w:val="005F4BE5"/>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8F3B7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FE40AE"/>
    <w:rPr>
      <w:rFonts w:ascii="Times New Roman" w:eastAsiaTheme="majorEastAsia" w:hAnsi="Times New Roman" w:cstheme="majorBidi"/>
      <w:b/>
      <w:iCs/>
      <w:sz w:val="26"/>
    </w:rPr>
  </w:style>
  <w:style w:type="character" w:customStyle="1" w:styleId="Heading8Char">
    <w:name w:val="Heading 8 Char"/>
    <w:basedOn w:val="DefaultParagraphFont"/>
    <w:link w:val="Heading8"/>
    <w:uiPriority w:val="9"/>
    <w:semiHidden/>
    <w:rsid w:val="008F3B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3B7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CF6664"/>
    <w:pPr>
      <w:spacing w:after="200" w:line="240" w:lineRule="auto"/>
      <w:jc w:val="center"/>
    </w:pPr>
    <w:rPr>
      <w:bCs/>
      <w:i/>
      <w:color w:val="0070C0"/>
      <w:sz w:val="24"/>
      <w:szCs w:val="18"/>
    </w:rPr>
  </w:style>
  <w:style w:type="paragraph" w:styleId="ListParagraph">
    <w:name w:val="List Paragraph"/>
    <w:basedOn w:val="Normal"/>
    <w:uiPriority w:val="34"/>
    <w:qFormat/>
    <w:rsid w:val="00BB6621"/>
    <w:pPr>
      <w:spacing w:after="200" w:line="276" w:lineRule="auto"/>
      <w:ind w:left="720"/>
      <w:contextualSpacing/>
    </w:pPr>
    <w:rPr>
      <w:rFonts w:eastAsiaTheme="minorHAnsi" w:cstheme="minorBidi"/>
      <w:lang w:val="vi-VN"/>
    </w:rPr>
  </w:style>
  <w:style w:type="paragraph" w:customStyle="1" w:styleId="UCName">
    <w:name w:val="UCName"/>
    <w:basedOn w:val="Normal"/>
    <w:autoRedefine/>
    <w:uiPriority w:val="3"/>
    <w:qFormat/>
    <w:rsid w:val="00941B88"/>
    <w:pPr>
      <w:numPr>
        <w:numId w:val="3"/>
      </w:numPr>
      <w:spacing w:before="60"/>
      <w:outlineLvl w:val="7"/>
    </w:pPr>
    <w:rPr>
      <w:i/>
    </w:rPr>
  </w:style>
  <w:style w:type="paragraph" w:styleId="TOC1">
    <w:name w:val="toc 1"/>
    <w:basedOn w:val="Normal"/>
    <w:next w:val="Normal"/>
    <w:autoRedefine/>
    <w:uiPriority w:val="39"/>
    <w:unhideWhenUsed/>
    <w:rsid w:val="00474868"/>
    <w:pPr>
      <w:spacing w:after="100"/>
    </w:pPr>
  </w:style>
  <w:style w:type="paragraph" w:styleId="TOC2">
    <w:name w:val="toc 2"/>
    <w:basedOn w:val="Normal"/>
    <w:next w:val="Normal"/>
    <w:autoRedefine/>
    <w:uiPriority w:val="39"/>
    <w:unhideWhenUsed/>
    <w:rsid w:val="00474868"/>
    <w:pPr>
      <w:spacing w:after="100"/>
      <w:ind w:left="260"/>
    </w:pPr>
  </w:style>
  <w:style w:type="character" w:styleId="Hyperlink">
    <w:name w:val="Hyperlink"/>
    <w:basedOn w:val="DefaultParagraphFont"/>
    <w:uiPriority w:val="99"/>
    <w:unhideWhenUsed/>
    <w:rsid w:val="00474868"/>
    <w:rPr>
      <w:color w:val="0000FF" w:themeColor="hyperlink"/>
      <w:u w:val="single"/>
    </w:rPr>
  </w:style>
  <w:style w:type="character" w:styleId="CommentReference">
    <w:name w:val="annotation reference"/>
    <w:basedOn w:val="DefaultParagraphFont"/>
    <w:uiPriority w:val="99"/>
    <w:semiHidden/>
    <w:unhideWhenUsed/>
    <w:rsid w:val="001E29A8"/>
    <w:rPr>
      <w:sz w:val="16"/>
      <w:szCs w:val="16"/>
    </w:rPr>
  </w:style>
  <w:style w:type="paragraph" w:styleId="CommentText">
    <w:name w:val="annotation text"/>
    <w:basedOn w:val="Normal"/>
    <w:link w:val="CommentTextChar"/>
    <w:uiPriority w:val="99"/>
    <w:semiHidden/>
    <w:unhideWhenUsed/>
    <w:rsid w:val="001E29A8"/>
    <w:pPr>
      <w:spacing w:line="240" w:lineRule="auto"/>
    </w:pPr>
    <w:rPr>
      <w:sz w:val="20"/>
      <w:szCs w:val="20"/>
    </w:rPr>
  </w:style>
  <w:style w:type="character" w:customStyle="1" w:styleId="CommentTextChar">
    <w:name w:val="Comment Text Char"/>
    <w:basedOn w:val="DefaultParagraphFont"/>
    <w:link w:val="CommentText"/>
    <w:uiPriority w:val="99"/>
    <w:semiHidden/>
    <w:rsid w:val="001E29A8"/>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E29A8"/>
    <w:rPr>
      <w:b/>
      <w:bCs/>
    </w:rPr>
  </w:style>
  <w:style w:type="character" w:customStyle="1" w:styleId="CommentSubjectChar">
    <w:name w:val="Comment Subject Char"/>
    <w:basedOn w:val="CommentTextChar"/>
    <w:link w:val="CommentSubject"/>
    <w:uiPriority w:val="99"/>
    <w:semiHidden/>
    <w:rsid w:val="001E29A8"/>
    <w:rPr>
      <w:rFonts w:ascii="Times New Roman" w:eastAsia="Calibri" w:hAnsi="Times New Roman" w:cs="Times New Roman"/>
      <w:b/>
      <w:bCs/>
      <w:sz w:val="20"/>
      <w:szCs w:val="20"/>
    </w:rPr>
  </w:style>
  <w:style w:type="table" w:styleId="TableGridLight">
    <w:name w:val="Grid Table Light"/>
    <w:basedOn w:val="TableNormal"/>
    <w:uiPriority w:val="40"/>
    <w:rsid w:val="00777E4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DTT-Ref">
    <w:name w:val="DTT-Ref"/>
    <w:basedOn w:val="DTTSol"/>
    <w:uiPriority w:val="99"/>
    <w:rsid w:val="000F6D64"/>
    <w:pPr>
      <w:spacing w:after="0"/>
    </w:pPr>
    <w:rPr>
      <w:i/>
    </w:rPr>
    <w:tblPr/>
    <w:tblStylePr w:type="firstRow">
      <w:pPr>
        <w:wordWrap/>
        <w:spacing w:beforeLines="0" w:before="60" w:beforeAutospacing="0" w:afterLines="0" w:after="60" w:afterAutospacing="0" w:line="240" w:lineRule="auto"/>
        <w:jc w:val="left"/>
      </w:pPr>
      <w:rPr>
        <w:b/>
        <w:color w:val="auto"/>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8ECEC"/>
        <w:vAlign w:val="center"/>
      </w:tcPr>
    </w:tblStylePr>
    <w:tblStylePr w:type="lastRow">
      <w:tblPr/>
      <w:tcPr>
        <w:tcBorders>
          <w:top w:val="single" w:sz="12" w:space="0" w:color="632423" w:themeColor="accent2" w:themeShade="80"/>
        </w:tcBorders>
        <w:shd w:val="clear" w:color="auto" w:fill="F2DBDB" w:themeFill="accent2" w:themeFillTint="33"/>
      </w:tcPr>
    </w:tblStylePr>
    <w:tblStylePr w:type="firstCol">
      <w:pPr>
        <w:jc w:val="left"/>
      </w:pPr>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8ECEC"/>
        <w:vAlign w:val="center"/>
      </w:tcPr>
    </w:tblStylePr>
  </w:style>
  <w:style w:type="paragraph" w:customStyle="1" w:styleId="Chcnng">
    <w:name w:val="Chức năng"/>
    <w:basedOn w:val="Normal"/>
    <w:link w:val="ChcnngChar"/>
    <w:autoRedefine/>
    <w:uiPriority w:val="1"/>
    <w:qFormat/>
    <w:rsid w:val="00474A1A"/>
    <w:pPr>
      <w:numPr>
        <w:numId w:val="6"/>
      </w:numPr>
      <w:outlineLvl w:val="5"/>
    </w:pPr>
    <w:rPr>
      <w:rFonts w:eastAsiaTheme="minorHAnsi" w:cstheme="minorBidi"/>
      <w:b/>
      <w:lang w:val="vi-VN"/>
    </w:rPr>
  </w:style>
  <w:style w:type="character" w:customStyle="1" w:styleId="ChcnngChar">
    <w:name w:val="Chức năng Char"/>
    <w:basedOn w:val="DefaultParagraphFont"/>
    <w:link w:val="Chcnng"/>
    <w:uiPriority w:val="1"/>
    <w:rsid w:val="00474A1A"/>
    <w:rPr>
      <w:rFonts w:ascii="Times New Roman" w:hAnsi="Times New Roman"/>
      <w:b/>
      <w:sz w:val="26"/>
      <w:lang w:val="vi-VN"/>
    </w:rPr>
  </w:style>
  <w:style w:type="paragraph" w:styleId="TOC3">
    <w:name w:val="toc 3"/>
    <w:basedOn w:val="Normal"/>
    <w:next w:val="Normal"/>
    <w:autoRedefine/>
    <w:uiPriority w:val="39"/>
    <w:unhideWhenUsed/>
    <w:rsid w:val="00944B4C"/>
    <w:pPr>
      <w:spacing w:after="100" w:line="259" w:lineRule="auto"/>
      <w:ind w:left="440"/>
    </w:pPr>
    <w:rPr>
      <w:rFonts w:asciiTheme="minorHAnsi" w:eastAsiaTheme="minorEastAsia" w:hAnsiTheme="minorHAnsi" w:cstheme="minorBidi"/>
      <w:sz w:val="22"/>
    </w:rPr>
  </w:style>
  <w:style w:type="paragraph" w:styleId="TOC4">
    <w:name w:val="toc 4"/>
    <w:basedOn w:val="Normal"/>
    <w:next w:val="Normal"/>
    <w:autoRedefine/>
    <w:uiPriority w:val="39"/>
    <w:unhideWhenUsed/>
    <w:rsid w:val="00944B4C"/>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944B4C"/>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944B4C"/>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944B4C"/>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944B4C"/>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944B4C"/>
    <w:pPr>
      <w:spacing w:after="100" w:line="259" w:lineRule="auto"/>
      <w:ind w:left="1760"/>
    </w:pPr>
    <w:rPr>
      <w:rFonts w:asciiTheme="minorHAnsi" w:eastAsiaTheme="minorEastAsia" w:hAnsiTheme="minorHAnsi" w:cstheme="minorBidi"/>
      <w:sz w:val="22"/>
    </w:rPr>
  </w:style>
  <w:style w:type="paragraph" w:customStyle="1" w:styleId="Chitit">
    <w:name w:val="Chi tiết"/>
    <w:link w:val="ChititChar"/>
    <w:uiPriority w:val="2"/>
    <w:qFormat/>
    <w:rsid w:val="00FD6A33"/>
    <w:pPr>
      <w:numPr>
        <w:ilvl w:val="1"/>
        <w:numId w:val="6"/>
      </w:numPr>
      <w:spacing w:before="60" w:after="60" w:line="240" w:lineRule="auto"/>
    </w:pPr>
    <w:rPr>
      <w:rFonts w:ascii="Times New Roman" w:hAnsi="Times New Roman"/>
      <w:sz w:val="26"/>
      <w:lang w:val="vi-VN"/>
    </w:rPr>
  </w:style>
  <w:style w:type="character" w:customStyle="1" w:styleId="ChititChar">
    <w:name w:val="Chi tiết Char"/>
    <w:basedOn w:val="ChcnngChar"/>
    <w:link w:val="Chitit"/>
    <w:uiPriority w:val="2"/>
    <w:rsid w:val="00FD6A33"/>
    <w:rPr>
      <w:rFonts w:ascii="Times New Roman" w:hAnsi="Times New Roman"/>
      <w:b w:val="0"/>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110821">
      <w:bodyDiv w:val="1"/>
      <w:marLeft w:val="0"/>
      <w:marRight w:val="0"/>
      <w:marTop w:val="0"/>
      <w:marBottom w:val="0"/>
      <w:divBdr>
        <w:top w:val="none" w:sz="0" w:space="0" w:color="auto"/>
        <w:left w:val="none" w:sz="0" w:space="0" w:color="auto"/>
        <w:bottom w:val="none" w:sz="0" w:space="0" w:color="auto"/>
        <w:right w:val="none" w:sz="0" w:space="0" w:color="auto"/>
      </w:divBdr>
    </w:div>
    <w:div w:id="323435736">
      <w:bodyDiv w:val="1"/>
      <w:marLeft w:val="0"/>
      <w:marRight w:val="0"/>
      <w:marTop w:val="0"/>
      <w:marBottom w:val="0"/>
      <w:divBdr>
        <w:top w:val="none" w:sz="0" w:space="0" w:color="auto"/>
        <w:left w:val="none" w:sz="0" w:space="0" w:color="auto"/>
        <w:bottom w:val="none" w:sz="0" w:space="0" w:color="auto"/>
        <w:right w:val="none" w:sz="0" w:space="0" w:color="auto"/>
      </w:divBdr>
    </w:div>
    <w:div w:id="345179515">
      <w:bodyDiv w:val="1"/>
      <w:marLeft w:val="0"/>
      <w:marRight w:val="0"/>
      <w:marTop w:val="0"/>
      <w:marBottom w:val="0"/>
      <w:divBdr>
        <w:top w:val="none" w:sz="0" w:space="0" w:color="auto"/>
        <w:left w:val="none" w:sz="0" w:space="0" w:color="auto"/>
        <w:bottom w:val="none" w:sz="0" w:space="0" w:color="auto"/>
        <w:right w:val="none" w:sz="0" w:space="0" w:color="auto"/>
      </w:divBdr>
    </w:div>
    <w:div w:id="406532606">
      <w:bodyDiv w:val="1"/>
      <w:marLeft w:val="0"/>
      <w:marRight w:val="0"/>
      <w:marTop w:val="0"/>
      <w:marBottom w:val="0"/>
      <w:divBdr>
        <w:top w:val="none" w:sz="0" w:space="0" w:color="auto"/>
        <w:left w:val="none" w:sz="0" w:space="0" w:color="auto"/>
        <w:bottom w:val="none" w:sz="0" w:space="0" w:color="auto"/>
        <w:right w:val="none" w:sz="0" w:space="0" w:color="auto"/>
      </w:divBdr>
    </w:div>
    <w:div w:id="470437664">
      <w:bodyDiv w:val="1"/>
      <w:marLeft w:val="0"/>
      <w:marRight w:val="0"/>
      <w:marTop w:val="0"/>
      <w:marBottom w:val="0"/>
      <w:divBdr>
        <w:top w:val="none" w:sz="0" w:space="0" w:color="auto"/>
        <w:left w:val="none" w:sz="0" w:space="0" w:color="auto"/>
        <w:bottom w:val="none" w:sz="0" w:space="0" w:color="auto"/>
        <w:right w:val="none" w:sz="0" w:space="0" w:color="auto"/>
      </w:divBdr>
    </w:div>
    <w:div w:id="499855168">
      <w:bodyDiv w:val="1"/>
      <w:marLeft w:val="0"/>
      <w:marRight w:val="0"/>
      <w:marTop w:val="0"/>
      <w:marBottom w:val="0"/>
      <w:divBdr>
        <w:top w:val="none" w:sz="0" w:space="0" w:color="auto"/>
        <w:left w:val="none" w:sz="0" w:space="0" w:color="auto"/>
        <w:bottom w:val="none" w:sz="0" w:space="0" w:color="auto"/>
        <w:right w:val="none" w:sz="0" w:space="0" w:color="auto"/>
      </w:divBdr>
    </w:div>
    <w:div w:id="574780004">
      <w:bodyDiv w:val="1"/>
      <w:marLeft w:val="0"/>
      <w:marRight w:val="0"/>
      <w:marTop w:val="0"/>
      <w:marBottom w:val="0"/>
      <w:divBdr>
        <w:top w:val="none" w:sz="0" w:space="0" w:color="auto"/>
        <w:left w:val="none" w:sz="0" w:space="0" w:color="auto"/>
        <w:bottom w:val="none" w:sz="0" w:space="0" w:color="auto"/>
        <w:right w:val="none" w:sz="0" w:space="0" w:color="auto"/>
      </w:divBdr>
    </w:div>
    <w:div w:id="621696107">
      <w:bodyDiv w:val="1"/>
      <w:marLeft w:val="0"/>
      <w:marRight w:val="0"/>
      <w:marTop w:val="0"/>
      <w:marBottom w:val="0"/>
      <w:divBdr>
        <w:top w:val="none" w:sz="0" w:space="0" w:color="auto"/>
        <w:left w:val="none" w:sz="0" w:space="0" w:color="auto"/>
        <w:bottom w:val="none" w:sz="0" w:space="0" w:color="auto"/>
        <w:right w:val="none" w:sz="0" w:space="0" w:color="auto"/>
      </w:divBdr>
    </w:div>
    <w:div w:id="637541022">
      <w:bodyDiv w:val="1"/>
      <w:marLeft w:val="0"/>
      <w:marRight w:val="0"/>
      <w:marTop w:val="0"/>
      <w:marBottom w:val="0"/>
      <w:divBdr>
        <w:top w:val="none" w:sz="0" w:space="0" w:color="auto"/>
        <w:left w:val="none" w:sz="0" w:space="0" w:color="auto"/>
        <w:bottom w:val="none" w:sz="0" w:space="0" w:color="auto"/>
        <w:right w:val="none" w:sz="0" w:space="0" w:color="auto"/>
      </w:divBdr>
    </w:div>
    <w:div w:id="661008696">
      <w:bodyDiv w:val="1"/>
      <w:marLeft w:val="0"/>
      <w:marRight w:val="0"/>
      <w:marTop w:val="0"/>
      <w:marBottom w:val="0"/>
      <w:divBdr>
        <w:top w:val="none" w:sz="0" w:space="0" w:color="auto"/>
        <w:left w:val="none" w:sz="0" w:space="0" w:color="auto"/>
        <w:bottom w:val="none" w:sz="0" w:space="0" w:color="auto"/>
        <w:right w:val="none" w:sz="0" w:space="0" w:color="auto"/>
      </w:divBdr>
    </w:div>
    <w:div w:id="703555587">
      <w:bodyDiv w:val="1"/>
      <w:marLeft w:val="0"/>
      <w:marRight w:val="0"/>
      <w:marTop w:val="0"/>
      <w:marBottom w:val="0"/>
      <w:divBdr>
        <w:top w:val="none" w:sz="0" w:space="0" w:color="auto"/>
        <w:left w:val="none" w:sz="0" w:space="0" w:color="auto"/>
        <w:bottom w:val="none" w:sz="0" w:space="0" w:color="auto"/>
        <w:right w:val="none" w:sz="0" w:space="0" w:color="auto"/>
      </w:divBdr>
    </w:div>
    <w:div w:id="728770245">
      <w:bodyDiv w:val="1"/>
      <w:marLeft w:val="0"/>
      <w:marRight w:val="0"/>
      <w:marTop w:val="0"/>
      <w:marBottom w:val="0"/>
      <w:divBdr>
        <w:top w:val="none" w:sz="0" w:space="0" w:color="auto"/>
        <w:left w:val="none" w:sz="0" w:space="0" w:color="auto"/>
        <w:bottom w:val="none" w:sz="0" w:space="0" w:color="auto"/>
        <w:right w:val="none" w:sz="0" w:space="0" w:color="auto"/>
      </w:divBdr>
    </w:div>
    <w:div w:id="828978541">
      <w:bodyDiv w:val="1"/>
      <w:marLeft w:val="0"/>
      <w:marRight w:val="0"/>
      <w:marTop w:val="0"/>
      <w:marBottom w:val="0"/>
      <w:divBdr>
        <w:top w:val="none" w:sz="0" w:space="0" w:color="auto"/>
        <w:left w:val="none" w:sz="0" w:space="0" w:color="auto"/>
        <w:bottom w:val="none" w:sz="0" w:space="0" w:color="auto"/>
        <w:right w:val="none" w:sz="0" w:space="0" w:color="auto"/>
      </w:divBdr>
    </w:div>
    <w:div w:id="841042151">
      <w:bodyDiv w:val="1"/>
      <w:marLeft w:val="0"/>
      <w:marRight w:val="0"/>
      <w:marTop w:val="0"/>
      <w:marBottom w:val="0"/>
      <w:divBdr>
        <w:top w:val="none" w:sz="0" w:space="0" w:color="auto"/>
        <w:left w:val="none" w:sz="0" w:space="0" w:color="auto"/>
        <w:bottom w:val="none" w:sz="0" w:space="0" w:color="auto"/>
        <w:right w:val="none" w:sz="0" w:space="0" w:color="auto"/>
      </w:divBdr>
    </w:div>
    <w:div w:id="858083796">
      <w:bodyDiv w:val="1"/>
      <w:marLeft w:val="0"/>
      <w:marRight w:val="0"/>
      <w:marTop w:val="0"/>
      <w:marBottom w:val="0"/>
      <w:divBdr>
        <w:top w:val="none" w:sz="0" w:space="0" w:color="auto"/>
        <w:left w:val="none" w:sz="0" w:space="0" w:color="auto"/>
        <w:bottom w:val="none" w:sz="0" w:space="0" w:color="auto"/>
        <w:right w:val="none" w:sz="0" w:space="0" w:color="auto"/>
      </w:divBdr>
    </w:div>
    <w:div w:id="888230610">
      <w:bodyDiv w:val="1"/>
      <w:marLeft w:val="0"/>
      <w:marRight w:val="0"/>
      <w:marTop w:val="0"/>
      <w:marBottom w:val="0"/>
      <w:divBdr>
        <w:top w:val="none" w:sz="0" w:space="0" w:color="auto"/>
        <w:left w:val="none" w:sz="0" w:space="0" w:color="auto"/>
        <w:bottom w:val="none" w:sz="0" w:space="0" w:color="auto"/>
        <w:right w:val="none" w:sz="0" w:space="0" w:color="auto"/>
      </w:divBdr>
    </w:div>
    <w:div w:id="932013859">
      <w:bodyDiv w:val="1"/>
      <w:marLeft w:val="0"/>
      <w:marRight w:val="0"/>
      <w:marTop w:val="0"/>
      <w:marBottom w:val="0"/>
      <w:divBdr>
        <w:top w:val="none" w:sz="0" w:space="0" w:color="auto"/>
        <w:left w:val="none" w:sz="0" w:space="0" w:color="auto"/>
        <w:bottom w:val="none" w:sz="0" w:space="0" w:color="auto"/>
        <w:right w:val="none" w:sz="0" w:space="0" w:color="auto"/>
      </w:divBdr>
    </w:div>
    <w:div w:id="985476282">
      <w:bodyDiv w:val="1"/>
      <w:marLeft w:val="0"/>
      <w:marRight w:val="0"/>
      <w:marTop w:val="0"/>
      <w:marBottom w:val="0"/>
      <w:divBdr>
        <w:top w:val="none" w:sz="0" w:space="0" w:color="auto"/>
        <w:left w:val="none" w:sz="0" w:space="0" w:color="auto"/>
        <w:bottom w:val="none" w:sz="0" w:space="0" w:color="auto"/>
        <w:right w:val="none" w:sz="0" w:space="0" w:color="auto"/>
      </w:divBdr>
    </w:div>
    <w:div w:id="991562768">
      <w:bodyDiv w:val="1"/>
      <w:marLeft w:val="0"/>
      <w:marRight w:val="0"/>
      <w:marTop w:val="0"/>
      <w:marBottom w:val="0"/>
      <w:divBdr>
        <w:top w:val="none" w:sz="0" w:space="0" w:color="auto"/>
        <w:left w:val="none" w:sz="0" w:space="0" w:color="auto"/>
        <w:bottom w:val="none" w:sz="0" w:space="0" w:color="auto"/>
        <w:right w:val="none" w:sz="0" w:space="0" w:color="auto"/>
      </w:divBdr>
    </w:div>
    <w:div w:id="1046682797">
      <w:bodyDiv w:val="1"/>
      <w:marLeft w:val="0"/>
      <w:marRight w:val="0"/>
      <w:marTop w:val="0"/>
      <w:marBottom w:val="0"/>
      <w:divBdr>
        <w:top w:val="none" w:sz="0" w:space="0" w:color="auto"/>
        <w:left w:val="none" w:sz="0" w:space="0" w:color="auto"/>
        <w:bottom w:val="none" w:sz="0" w:space="0" w:color="auto"/>
        <w:right w:val="none" w:sz="0" w:space="0" w:color="auto"/>
      </w:divBdr>
    </w:div>
    <w:div w:id="1078553468">
      <w:bodyDiv w:val="1"/>
      <w:marLeft w:val="0"/>
      <w:marRight w:val="0"/>
      <w:marTop w:val="0"/>
      <w:marBottom w:val="0"/>
      <w:divBdr>
        <w:top w:val="none" w:sz="0" w:space="0" w:color="auto"/>
        <w:left w:val="none" w:sz="0" w:space="0" w:color="auto"/>
        <w:bottom w:val="none" w:sz="0" w:space="0" w:color="auto"/>
        <w:right w:val="none" w:sz="0" w:space="0" w:color="auto"/>
      </w:divBdr>
    </w:div>
    <w:div w:id="1143961802">
      <w:bodyDiv w:val="1"/>
      <w:marLeft w:val="0"/>
      <w:marRight w:val="0"/>
      <w:marTop w:val="0"/>
      <w:marBottom w:val="0"/>
      <w:divBdr>
        <w:top w:val="none" w:sz="0" w:space="0" w:color="auto"/>
        <w:left w:val="none" w:sz="0" w:space="0" w:color="auto"/>
        <w:bottom w:val="none" w:sz="0" w:space="0" w:color="auto"/>
        <w:right w:val="none" w:sz="0" w:space="0" w:color="auto"/>
      </w:divBdr>
      <w:divsChild>
        <w:div w:id="101188600">
          <w:marLeft w:val="0"/>
          <w:marRight w:val="0"/>
          <w:marTop w:val="0"/>
          <w:marBottom w:val="0"/>
          <w:divBdr>
            <w:top w:val="none" w:sz="0" w:space="0" w:color="auto"/>
            <w:left w:val="none" w:sz="0" w:space="0" w:color="auto"/>
            <w:bottom w:val="none" w:sz="0" w:space="0" w:color="auto"/>
            <w:right w:val="none" w:sz="0" w:space="0" w:color="auto"/>
          </w:divBdr>
        </w:div>
        <w:div w:id="694772586">
          <w:marLeft w:val="0"/>
          <w:marRight w:val="0"/>
          <w:marTop w:val="0"/>
          <w:marBottom w:val="0"/>
          <w:divBdr>
            <w:top w:val="none" w:sz="0" w:space="0" w:color="auto"/>
            <w:left w:val="none" w:sz="0" w:space="0" w:color="auto"/>
            <w:bottom w:val="none" w:sz="0" w:space="0" w:color="auto"/>
            <w:right w:val="none" w:sz="0" w:space="0" w:color="auto"/>
          </w:divBdr>
        </w:div>
      </w:divsChild>
    </w:div>
    <w:div w:id="1146430905">
      <w:bodyDiv w:val="1"/>
      <w:marLeft w:val="0"/>
      <w:marRight w:val="0"/>
      <w:marTop w:val="0"/>
      <w:marBottom w:val="0"/>
      <w:divBdr>
        <w:top w:val="none" w:sz="0" w:space="0" w:color="auto"/>
        <w:left w:val="none" w:sz="0" w:space="0" w:color="auto"/>
        <w:bottom w:val="none" w:sz="0" w:space="0" w:color="auto"/>
        <w:right w:val="none" w:sz="0" w:space="0" w:color="auto"/>
      </w:divBdr>
    </w:div>
    <w:div w:id="1166630771">
      <w:bodyDiv w:val="1"/>
      <w:marLeft w:val="0"/>
      <w:marRight w:val="0"/>
      <w:marTop w:val="0"/>
      <w:marBottom w:val="0"/>
      <w:divBdr>
        <w:top w:val="none" w:sz="0" w:space="0" w:color="auto"/>
        <w:left w:val="none" w:sz="0" w:space="0" w:color="auto"/>
        <w:bottom w:val="none" w:sz="0" w:space="0" w:color="auto"/>
        <w:right w:val="none" w:sz="0" w:space="0" w:color="auto"/>
      </w:divBdr>
    </w:div>
    <w:div w:id="1366295826">
      <w:bodyDiv w:val="1"/>
      <w:marLeft w:val="0"/>
      <w:marRight w:val="0"/>
      <w:marTop w:val="0"/>
      <w:marBottom w:val="0"/>
      <w:divBdr>
        <w:top w:val="none" w:sz="0" w:space="0" w:color="auto"/>
        <w:left w:val="none" w:sz="0" w:space="0" w:color="auto"/>
        <w:bottom w:val="none" w:sz="0" w:space="0" w:color="auto"/>
        <w:right w:val="none" w:sz="0" w:space="0" w:color="auto"/>
      </w:divBdr>
    </w:div>
    <w:div w:id="1585802158">
      <w:bodyDiv w:val="1"/>
      <w:marLeft w:val="0"/>
      <w:marRight w:val="0"/>
      <w:marTop w:val="0"/>
      <w:marBottom w:val="0"/>
      <w:divBdr>
        <w:top w:val="none" w:sz="0" w:space="0" w:color="auto"/>
        <w:left w:val="none" w:sz="0" w:space="0" w:color="auto"/>
        <w:bottom w:val="none" w:sz="0" w:space="0" w:color="auto"/>
        <w:right w:val="none" w:sz="0" w:space="0" w:color="auto"/>
      </w:divBdr>
    </w:div>
    <w:div w:id="1604342638">
      <w:bodyDiv w:val="1"/>
      <w:marLeft w:val="0"/>
      <w:marRight w:val="0"/>
      <w:marTop w:val="0"/>
      <w:marBottom w:val="0"/>
      <w:divBdr>
        <w:top w:val="none" w:sz="0" w:space="0" w:color="auto"/>
        <w:left w:val="none" w:sz="0" w:space="0" w:color="auto"/>
        <w:bottom w:val="none" w:sz="0" w:space="0" w:color="auto"/>
        <w:right w:val="none" w:sz="0" w:space="0" w:color="auto"/>
      </w:divBdr>
    </w:div>
    <w:div w:id="1661227006">
      <w:bodyDiv w:val="1"/>
      <w:marLeft w:val="0"/>
      <w:marRight w:val="0"/>
      <w:marTop w:val="0"/>
      <w:marBottom w:val="0"/>
      <w:divBdr>
        <w:top w:val="none" w:sz="0" w:space="0" w:color="auto"/>
        <w:left w:val="none" w:sz="0" w:space="0" w:color="auto"/>
        <w:bottom w:val="none" w:sz="0" w:space="0" w:color="auto"/>
        <w:right w:val="none" w:sz="0" w:space="0" w:color="auto"/>
      </w:divBdr>
    </w:div>
    <w:div w:id="1729106331">
      <w:bodyDiv w:val="1"/>
      <w:marLeft w:val="0"/>
      <w:marRight w:val="0"/>
      <w:marTop w:val="0"/>
      <w:marBottom w:val="0"/>
      <w:divBdr>
        <w:top w:val="none" w:sz="0" w:space="0" w:color="auto"/>
        <w:left w:val="none" w:sz="0" w:space="0" w:color="auto"/>
        <w:bottom w:val="none" w:sz="0" w:space="0" w:color="auto"/>
        <w:right w:val="none" w:sz="0" w:space="0" w:color="auto"/>
      </w:divBdr>
      <w:divsChild>
        <w:div w:id="1487622465">
          <w:marLeft w:val="0"/>
          <w:marRight w:val="0"/>
          <w:marTop w:val="0"/>
          <w:marBottom w:val="0"/>
          <w:divBdr>
            <w:top w:val="none" w:sz="0" w:space="0" w:color="auto"/>
            <w:left w:val="none" w:sz="0" w:space="0" w:color="auto"/>
            <w:bottom w:val="none" w:sz="0" w:space="0" w:color="auto"/>
            <w:right w:val="none" w:sz="0" w:space="0" w:color="auto"/>
          </w:divBdr>
        </w:div>
        <w:div w:id="15738110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tmp"/><Relationship Id="rId21" Type="http://schemas.openxmlformats.org/officeDocument/2006/relationships/footer" Target="footer5.xml"/><Relationship Id="rId42" Type="http://schemas.openxmlformats.org/officeDocument/2006/relationships/footer" Target="footer13.xml"/><Relationship Id="rId63" Type="http://schemas.openxmlformats.org/officeDocument/2006/relationships/image" Target="media/image30.tmp"/><Relationship Id="rId84" Type="http://schemas.openxmlformats.org/officeDocument/2006/relationships/image" Target="media/image51.png"/><Relationship Id="rId138" Type="http://schemas.openxmlformats.org/officeDocument/2006/relationships/image" Target="media/image105.tmp"/><Relationship Id="rId159" Type="http://schemas.openxmlformats.org/officeDocument/2006/relationships/image" Target="media/image126.tmp"/><Relationship Id="rId170" Type="http://schemas.openxmlformats.org/officeDocument/2006/relationships/image" Target="media/image137.tmp"/><Relationship Id="rId191" Type="http://schemas.openxmlformats.org/officeDocument/2006/relationships/image" Target="media/image158.tmp"/><Relationship Id="rId205" Type="http://schemas.openxmlformats.org/officeDocument/2006/relationships/image" Target="media/image172.tmp"/><Relationship Id="rId107" Type="http://schemas.openxmlformats.org/officeDocument/2006/relationships/image" Target="media/image74.tmp"/><Relationship Id="rId11" Type="http://schemas.openxmlformats.org/officeDocument/2006/relationships/footer" Target="footer3.xml"/><Relationship Id="rId32" Type="http://schemas.openxmlformats.org/officeDocument/2006/relationships/header" Target="header7.xm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95.png"/><Relationship Id="rId149" Type="http://schemas.openxmlformats.org/officeDocument/2006/relationships/image" Target="media/image116.tmp"/><Relationship Id="rId5" Type="http://schemas.openxmlformats.org/officeDocument/2006/relationships/webSettings" Target="webSettings.xml"/><Relationship Id="rId95" Type="http://schemas.openxmlformats.org/officeDocument/2006/relationships/image" Target="media/image62.tmp"/><Relationship Id="rId160" Type="http://schemas.openxmlformats.org/officeDocument/2006/relationships/image" Target="media/image127.tmp"/><Relationship Id="rId181" Type="http://schemas.openxmlformats.org/officeDocument/2006/relationships/image" Target="media/image148.tmp"/><Relationship Id="rId22" Type="http://schemas.openxmlformats.org/officeDocument/2006/relationships/header" Target="header4.xml"/><Relationship Id="rId43" Type="http://schemas.openxmlformats.org/officeDocument/2006/relationships/image" Target="media/image10.png"/><Relationship Id="rId64" Type="http://schemas.openxmlformats.org/officeDocument/2006/relationships/image" Target="media/image31.tmp"/><Relationship Id="rId118" Type="http://schemas.openxmlformats.org/officeDocument/2006/relationships/image" Target="media/image85.tmp"/><Relationship Id="rId139" Type="http://schemas.openxmlformats.org/officeDocument/2006/relationships/image" Target="media/image106.tmp"/><Relationship Id="rId85" Type="http://schemas.openxmlformats.org/officeDocument/2006/relationships/image" Target="media/image52.png"/><Relationship Id="rId150" Type="http://schemas.openxmlformats.org/officeDocument/2006/relationships/image" Target="media/image117.jpg"/><Relationship Id="rId171" Type="http://schemas.openxmlformats.org/officeDocument/2006/relationships/image" Target="media/image138.tmp"/><Relationship Id="rId192" Type="http://schemas.openxmlformats.org/officeDocument/2006/relationships/image" Target="media/image159.tmp"/><Relationship Id="rId206" Type="http://schemas.openxmlformats.org/officeDocument/2006/relationships/image" Target="media/image173.png"/><Relationship Id="rId12" Type="http://schemas.openxmlformats.org/officeDocument/2006/relationships/header" Target="header2.xml"/><Relationship Id="rId33" Type="http://schemas.openxmlformats.org/officeDocument/2006/relationships/footer" Target="footer9.xml"/><Relationship Id="rId108" Type="http://schemas.openxmlformats.org/officeDocument/2006/relationships/image" Target="media/image75.tmp"/><Relationship Id="rId129" Type="http://schemas.openxmlformats.org/officeDocument/2006/relationships/image" Target="media/image96.png"/><Relationship Id="rId54" Type="http://schemas.openxmlformats.org/officeDocument/2006/relationships/image" Target="media/image21.png"/><Relationship Id="rId75" Type="http://schemas.openxmlformats.org/officeDocument/2006/relationships/image" Target="media/image42.tmp"/><Relationship Id="rId96" Type="http://schemas.openxmlformats.org/officeDocument/2006/relationships/image" Target="media/image63.tmp"/><Relationship Id="rId140" Type="http://schemas.openxmlformats.org/officeDocument/2006/relationships/image" Target="media/image107.png"/><Relationship Id="rId161" Type="http://schemas.openxmlformats.org/officeDocument/2006/relationships/image" Target="media/image128.tmp"/><Relationship Id="rId182" Type="http://schemas.openxmlformats.org/officeDocument/2006/relationships/image" Target="media/image149.tmp"/><Relationship Id="rId6" Type="http://schemas.openxmlformats.org/officeDocument/2006/relationships/footnotes" Target="footnotes.xml"/><Relationship Id="rId23" Type="http://schemas.openxmlformats.org/officeDocument/2006/relationships/footer" Target="footer6.xml"/><Relationship Id="rId119" Type="http://schemas.openxmlformats.org/officeDocument/2006/relationships/image" Target="media/image86.tmp"/><Relationship Id="rId44" Type="http://schemas.openxmlformats.org/officeDocument/2006/relationships/image" Target="media/image11.png"/><Relationship Id="rId65" Type="http://schemas.openxmlformats.org/officeDocument/2006/relationships/image" Target="media/image32.tmp"/><Relationship Id="rId86" Type="http://schemas.openxmlformats.org/officeDocument/2006/relationships/image" Target="media/image53.tmp"/><Relationship Id="rId130" Type="http://schemas.openxmlformats.org/officeDocument/2006/relationships/image" Target="media/image97.tmp"/><Relationship Id="rId151" Type="http://schemas.openxmlformats.org/officeDocument/2006/relationships/image" Target="media/image118.jpeg"/><Relationship Id="rId172" Type="http://schemas.openxmlformats.org/officeDocument/2006/relationships/image" Target="media/image139.tmp"/><Relationship Id="rId193" Type="http://schemas.openxmlformats.org/officeDocument/2006/relationships/image" Target="media/image160.png"/><Relationship Id="rId207" Type="http://schemas.openxmlformats.org/officeDocument/2006/relationships/header" Target="header12.xml"/><Relationship Id="rId13" Type="http://schemas.openxmlformats.org/officeDocument/2006/relationships/footer" Target="footer4.xml"/><Relationship Id="rId109" Type="http://schemas.openxmlformats.org/officeDocument/2006/relationships/image" Target="media/image76.tmp"/><Relationship Id="rId34" Type="http://schemas.openxmlformats.org/officeDocument/2006/relationships/header" Target="header8.xml"/><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tmp"/><Relationship Id="rId120" Type="http://schemas.openxmlformats.org/officeDocument/2006/relationships/image" Target="media/image87.tmp"/><Relationship Id="rId141" Type="http://schemas.openxmlformats.org/officeDocument/2006/relationships/image" Target="media/image108.tmp"/><Relationship Id="rId7" Type="http://schemas.openxmlformats.org/officeDocument/2006/relationships/endnotes" Target="endnotes.xml"/><Relationship Id="rId162" Type="http://schemas.openxmlformats.org/officeDocument/2006/relationships/image" Target="media/image129.tmp"/><Relationship Id="rId183" Type="http://schemas.openxmlformats.org/officeDocument/2006/relationships/image" Target="media/image150.tmp"/><Relationship Id="rId24" Type="http://schemas.openxmlformats.org/officeDocument/2006/relationships/image" Target="media/image6.emf"/><Relationship Id="rId45" Type="http://schemas.openxmlformats.org/officeDocument/2006/relationships/image" Target="media/image12.png"/><Relationship Id="rId66" Type="http://schemas.openxmlformats.org/officeDocument/2006/relationships/image" Target="media/image33.tmp"/><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61" Type="http://schemas.openxmlformats.org/officeDocument/2006/relationships/image" Target="media/image28.png"/><Relationship Id="rId82" Type="http://schemas.openxmlformats.org/officeDocument/2006/relationships/image" Target="media/image49.tmp"/><Relationship Id="rId152" Type="http://schemas.openxmlformats.org/officeDocument/2006/relationships/image" Target="media/image119.tmp"/><Relationship Id="rId173" Type="http://schemas.openxmlformats.org/officeDocument/2006/relationships/image" Target="media/image140.tmp"/><Relationship Id="rId194" Type="http://schemas.openxmlformats.org/officeDocument/2006/relationships/image" Target="media/image161.tmp"/><Relationship Id="rId199" Type="http://schemas.openxmlformats.org/officeDocument/2006/relationships/image" Target="media/image166.tmp"/><Relationship Id="rId203" Type="http://schemas.openxmlformats.org/officeDocument/2006/relationships/image" Target="media/image170.tmp"/><Relationship Id="rId208" Type="http://schemas.openxmlformats.org/officeDocument/2006/relationships/footer" Target="footer14.xml"/><Relationship Id="rId19" Type="http://schemas.openxmlformats.org/officeDocument/2006/relationships/package" Target="embeddings/Microsoft_Visio_Drawing2.vsdx"/><Relationship Id="rId14" Type="http://schemas.openxmlformats.org/officeDocument/2006/relationships/image" Target="media/image2.png"/><Relationship Id="rId30" Type="http://schemas.openxmlformats.org/officeDocument/2006/relationships/footer" Target="footer8.xml"/><Relationship Id="rId35" Type="http://schemas.openxmlformats.org/officeDocument/2006/relationships/footer" Target="footer10.xm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tmp"/><Relationship Id="rId105" Type="http://schemas.openxmlformats.org/officeDocument/2006/relationships/image" Target="media/image72.tmp"/><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tmp"/><Relationship Id="rId8" Type="http://schemas.openxmlformats.org/officeDocument/2006/relationships/header" Target="header1.xml"/><Relationship Id="rId51" Type="http://schemas.openxmlformats.org/officeDocument/2006/relationships/image" Target="media/image18.png"/><Relationship Id="rId72" Type="http://schemas.openxmlformats.org/officeDocument/2006/relationships/image" Target="media/image39.tmp"/><Relationship Id="rId93" Type="http://schemas.openxmlformats.org/officeDocument/2006/relationships/image" Target="media/image60.tmp"/><Relationship Id="rId98" Type="http://schemas.openxmlformats.org/officeDocument/2006/relationships/image" Target="media/image65.tmp"/><Relationship Id="rId121" Type="http://schemas.openxmlformats.org/officeDocument/2006/relationships/image" Target="media/image88.png"/><Relationship Id="rId142" Type="http://schemas.openxmlformats.org/officeDocument/2006/relationships/image" Target="media/image109.tmp"/><Relationship Id="rId163" Type="http://schemas.openxmlformats.org/officeDocument/2006/relationships/image" Target="media/image130.tmp"/><Relationship Id="rId184" Type="http://schemas.openxmlformats.org/officeDocument/2006/relationships/image" Target="media/image151.tmp"/><Relationship Id="rId189"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13.png"/><Relationship Id="rId67" Type="http://schemas.openxmlformats.org/officeDocument/2006/relationships/image" Target="media/image34.tmp"/><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tmp"/><Relationship Id="rId20" Type="http://schemas.openxmlformats.org/officeDocument/2006/relationships/header" Target="header3.xml"/><Relationship Id="rId41" Type="http://schemas.openxmlformats.org/officeDocument/2006/relationships/header" Target="header11.xml"/><Relationship Id="rId62" Type="http://schemas.openxmlformats.org/officeDocument/2006/relationships/image" Target="media/image29.tmp"/><Relationship Id="rId83" Type="http://schemas.openxmlformats.org/officeDocument/2006/relationships/image" Target="media/image50.tmp"/><Relationship Id="rId88" Type="http://schemas.openxmlformats.org/officeDocument/2006/relationships/image" Target="media/image55.png"/><Relationship Id="rId111" Type="http://schemas.openxmlformats.org/officeDocument/2006/relationships/image" Target="media/image78.tmp"/><Relationship Id="rId132" Type="http://schemas.openxmlformats.org/officeDocument/2006/relationships/image" Target="media/image99.tmp"/><Relationship Id="rId153" Type="http://schemas.openxmlformats.org/officeDocument/2006/relationships/image" Target="media/image120.png"/><Relationship Id="rId174" Type="http://schemas.openxmlformats.org/officeDocument/2006/relationships/image" Target="media/image141.tmp"/><Relationship Id="rId179" Type="http://schemas.openxmlformats.org/officeDocument/2006/relationships/image" Target="media/image146.tmp"/><Relationship Id="rId195" Type="http://schemas.openxmlformats.org/officeDocument/2006/relationships/image" Target="media/image162.png"/><Relationship Id="rId209" Type="http://schemas.openxmlformats.org/officeDocument/2006/relationships/fontTable" Target="fontTable.xml"/><Relationship Id="rId190" Type="http://schemas.openxmlformats.org/officeDocument/2006/relationships/image" Target="media/image157.png"/><Relationship Id="rId204" Type="http://schemas.openxmlformats.org/officeDocument/2006/relationships/image" Target="media/image171.tmp"/><Relationship Id="rId15" Type="http://schemas.openxmlformats.org/officeDocument/2006/relationships/image" Target="media/image3.emf"/><Relationship Id="rId36" Type="http://schemas.openxmlformats.org/officeDocument/2006/relationships/image" Target="media/image9.png"/><Relationship Id="rId57" Type="http://schemas.openxmlformats.org/officeDocument/2006/relationships/image" Target="media/image24.png"/><Relationship Id="rId106" Type="http://schemas.openxmlformats.org/officeDocument/2006/relationships/image" Target="media/image73.tmp"/><Relationship Id="rId127" Type="http://schemas.openxmlformats.org/officeDocument/2006/relationships/image" Target="media/image94.png"/><Relationship Id="rId10" Type="http://schemas.openxmlformats.org/officeDocument/2006/relationships/footer" Target="footer2.xml"/><Relationship Id="rId31" Type="http://schemas.openxmlformats.org/officeDocument/2006/relationships/image" Target="media/image8.png"/><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tmp"/><Relationship Id="rId94" Type="http://schemas.openxmlformats.org/officeDocument/2006/relationships/image" Target="media/image61.tmp"/><Relationship Id="rId99" Type="http://schemas.openxmlformats.org/officeDocument/2006/relationships/image" Target="media/image66.tmp"/><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tmp"/><Relationship Id="rId148" Type="http://schemas.openxmlformats.org/officeDocument/2006/relationships/image" Target="media/image115.png"/><Relationship Id="rId164" Type="http://schemas.openxmlformats.org/officeDocument/2006/relationships/image" Target="media/image131.tmp"/><Relationship Id="rId169" Type="http://schemas.openxmlformats.org/officeDocument/2006/relationships/image" Target="media/image136.tmp"/><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7.tmp"/><Relationship Id="rId210" Type="http://schemas.openxmlformats.org/officeDocument/2006/relationships/theme" Target="theme/theme1.xml"/><Relationship Id="rId26" Type="http://schemas.openxmlformats.org/officeDocument/2006/relationships/image" Target="media/image7.png"/><Relationship Id="rId47" Type="http://schemas.openxmlformats.org/officeDocument/2006/relationships/image" Target="media/image14.png"/><Relationship Id="rId68" Type="http://schemas.openxmlformats.org/officeDocument/2006/relationships/image" Target="media/image35.tmp"/><Relationship Id="rId89" Type="http://schemas.openxmlformats.org/officeDocument/2006/relationships/image" Target="media/image56.tmp"/><Relationship Id="rId112" Type="http://schemas.openxmlformats.org/officeDocument/2006/relationships/image" Target="media/image79.tmp"/><Relationship Id="rId133" Type="http://schemas.openxmlformats.org/officeDocument/2006/relationships/image" Target="media/image100.tmp"/><Relationship Id="rId154" Type="http://schemas.openxmlformats.org/officeDocument/2006/relationships/image" Target="media/image121.tmp"/><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tmp"/><Relationship Id="rId16" Type="http://schemas.openxmlformats.org/officeDocument/2006/relationships/package" Target="embeddings/Microsoft_Visio_Drawing1.vsdx"/><Relationship Id="rId37" Type="http://schemas.openxmlformats.org/officeDocument/2006/relationships/header" Target="header9.xml"/><Relationship Id="rId58" Type="http://schemas.openxmlformats.org/officeDocument/2006/relationships/image" Target="media/image25.tmp"/><Relationship Id="rId79" Type="http://schemas.openxmlformats.org/officeDocument/2006/relationships/image" Target="media/image46.tmp"/><Relationship Id="rId102" Type="http://schemas.openxmlformats.org/officeDocument/2006/relationships/image" Target="media/image69.tmp"/><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tmp"/><Relationship Id="rId165" Type="http://schemas.openxmlformats.org/officeDocument/2006/relationships/image" Target="media/image132.tmp"/><Relationship Id="rId186" Type="http://schemas.openxmlformats.org/officeDocument/2006/relationships/image" Target="media/image153.tmp"/><Relationship Id="rId27" Type="http://schemas.openxmlformats.org/officeDocument/2006/relationships/header" Target="header5.xml"/><Relationship Id="rId48" Type="http://schemas.openxmlformats.org/officeDocument/2006/relationships/image" Target="media/image15.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1.tmp"/><Relationship Id="rId80" Type="http://schemas.openxmlformats.org/officeDocument/2006/relationships/image" Target="media/image47.png"/><Relationship Id="rId155" Type="http://schemas.openxmlformats.org/officeDocument/2006/relationships/image" Target="media/image122.tmp"/><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tmp"/><Relationship Id="rId17" Type="http://schemas.openxmlformats.org/officeDocument/2006/relationships/image" Target="media/image4.png"/><Relationship Id="rId38" Type="http://schemas.openxmlformats.org/officeDocument/2006/relationships/footer" Target="footer11.xml"/><Relationship Id="rId59" Type="http://schemas.openxmlformats.org/officeDocument/2006/relationships/image" Target="media/image26.tmp"/><Relationship Id="rId103" Type="http://schemas.openxmlformats.org/officeDocument/2006/relationships/image" Target="media/image70.tmp"/><Relationship Id="rId124" Type="http://schemas.openxmlformats.org/officeDocument/2006/relationships/image" Target="media/image91.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12.tmp"/><Relationship Id="rId166" Type="http://schemas.openxmlformats.org/officeDocument/2006/relationships/image" Target="media/image133.tmp"/><Relationship Id="rId187" Type="http://schemas.openxmlformats.org/officeDocument/2006/relationships/image" Target="media/image154.tmp"/><Relationship Id="rId1" Type="http://schemas.openxmlformats.org/officeDocument/2006/relationships/customXml" Target="../customXml/item1.xml"/><Relationship Id="rId28" Type="http://schemas.openxmlformats.org/officeDocument/2006/relationships/footer" Target="footer7.xml"/><Relationship Id="rId49" Type="http://schemas.openxmlformats.org/officeDocument/2006/relationships/image" Target="media/image16.png"/><Relationship Id="rId114" Type="http://schemas.openxmlformats.org/officeDocument/2006/relationships/image" Target="media/image81.tmp"/><Relationship Id="rId60" Type="http://schemas.openxmlformats.org/officeDocument/2006/relationships/image" Target="media/image27.tmp"/><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tmp"/><Relationship Id="rId177" Type="http://schemas.openxmlformats.org/officeDocument/2006/relationships/image" Target="media/image144.tmp"/><Relationship Id="rId198" Type="http://schemas.openxmlformats.org/officeDocument/2006/relationships/image" Target="media/image165.tmp"/><Relationship Id="rId202" Type="http://schemas.openxmlformats.org/officeDocument/2006/relationships/image" Target="media/image169.tmp"/><Relationship Id="rId18" Type="http://schemas.openxmlformats.org/officeDocument/2006/relationships/image" Target="media/image5.emf"/><Relationship Id="rId39" Type="http://schemas.openxmlformats.org/officeDocument/2006/relationships/header" Target="header10.xml"/><Relationship Id="rId50" Type="http://schemas.openxmlformats.org/officeDocument/2006/relationships/image" Target="media/image17.png"/><Relationship Id="rId104" Type="http://schemas.openxmlformats.org/officeDocument/2006/relationships/image" Target="media/image71.tmp"/><Relationship Id="rId125" Type="http://schemas.openxmlformats.org/officeDocument/2006/relationships/image" Target="media/image92.png"/><Relationship Id="rId146" Type="http://schemas.openxmlformats.org/officeDocument/2006/relationships/image" Target="media/image113.tmp"/><Relationship Id="rId167" Type="http://schemas.openxmlformats.org/officeDocument/2006/relationships/image" Target="media/image134.tmp"/><Relationship Id="rId188" Type="http://schemas.openxmlformats.org/officeDocument/2006/relationships/image" Target="media/image155.png"/><Relationship Id="rId71" Type="http://schemas.openxmlformats.org/officeDocument/2006/relationships/image" Target="media/image38.tmp"/><Relationship Id="rId92" Type="http://schemas.openxmlformats.org/officeDocument/2006/relationships/image" Target="media/image59.tmp"/><Relationship Id="rId2" Type="http://schemas.openxmlformats.org/officeDocument/2006/relationships/numbering" Target="numbering.xml"/><Relationship Id="rId29" Type="http://schemas.openxmlformats.org/officeDocument/2006/relationships/header" Target="header6.xml"/><Relationship Id="rId40" Type="http://schemas.openxmlformats.org/officeDocument/2006/relationships/footer" Target="footer12.xml"/><Relationship Id="rId115" Type="http://schemas.openxmlformats.org/officeDocument/2006/relationships/image" Target="media/image82.png"/><Relationship Id="rId136" Type="http://schemas.openxmlformats.org/officeDocument/2006/relationships/image" Target="media/image103.tmp"/><Relationship Id="rId157" Type="http://schemas.openxmlformats.org/officeDocument/2006/relationships/image" Target="media/image124.tmp"/><Relationship Id="rId178" Type="http://schemas.openxmlformats.org/officeDocument/2006/relationships/image" Target="media/image145.tmp"/></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Le.Dang\DT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A5A9FF-DB82-3E46-8484-ABFB27513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E:\Le.Dang\DTT_Template.dotx</Template>
  <TotalTime>10151</TotalTime>
  <Pages>321</Pages>
  <Words>62969</Words>
  <Characters>358929</Characters>
  <Application>Microsoft Office Word</Application>
  <DocSecurity>0</DocSecurity>
  <Lines>2991</Lines>
  <Paragraphs>842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Dang</dc:creator>
  <cp:keywords/>
  <dc:description/>
  <cp:lastModifiedBy>Be Mun</cp:lastModifiedBy>
  <cp:revision>194</cp:revision>
  <dcterms:created xsi:type="dcterms:W3CDTF">2019-09-18T02:16:00Z</dcterms:created>
  <dcterms:modified xsi:type="dcterms:W3CDTF">2020-01-11T16:24:00Z</dcterms:modified>
</cp:coreProperties>
</file>