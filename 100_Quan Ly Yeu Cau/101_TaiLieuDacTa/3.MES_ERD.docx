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4D42" w14:textId="77777777" w:rsidR="00E22A27" w:rsidRPr="00BF318E" w:rsidRDefault="00E22A27" w:rsidP="00E22A27">
      <w:pPr>
        <w:jc w:val="center"/>
        <w:rPr>
          <w:b/>
          <w:bCs/>
          <w:szCs w:val="26"/>
        </w:rPr>
      </w:pPr>
    </w:p>
    <w:p w14:paraId="4F3A99A3" w14:textId="77777777" w:rsidR="00791915" w:rsidRDefault="00791915" w:rsidP="00E22A27">
      <w:pPr>
        <w:jc w:val="center"/>
        <w:rPr>
          <w:b/>
          <w:bCs/>
          <w:sz w:val="50"/>
          <w:szCs w:val="26"/>
        </w:rPr>
      </w:pPr>
    </w:p>
    <w:p w14:paraId="6456B1A2" w14:textId="3E0F59AF" w:rsidR="00744846" w:rsidRPr="00800B11" w:rsidRDefault="00420C00" w:rsidP="00E22A27">
      <w:pPr>
        <w:jc w:val="center"/>
        <w:rPr>
          <w:b/>
          <w:bCs/>
          <w:sz w:val="44"/>
          <w:szCs w:val="48"/>
        </w:rPr>
      </w:pPr>
      <w:r>
        <w:rPr>
          <w:b/>
          <w:bCs/>
          <w:sz w:val="50"/>
          <w:szCs w:val="26"/>
        </w:rPr>
        <w:t>MES</w:t>
      </w:r>
    </w:p>
    <w:p w14:paraId="1DC1E647" w14:textId="77777777" w:rsidR="00791915" w:rsidRPr="00791915" w:rsidRDefault="00791915" w:rsidP="00E22A27">
      <w:pPr>
        <w:jc w:val="center"/>
        <w:rPr>
          <w:b/>
          <w:bCs/>
          <w:sz w:val="44"/>
          <w:szCs w:val="48"/>
        </w:rPr>
      </w:pPr>
    </w:p>
    <w:p w14:paraId="6CE98E48" w14:textId="62EAA38A" w:rsidR="00744846" w:rsidRPr="00791915" w:rsidRDefault="00744846" w:rsidP="00E22A27">
      <w:pPr>
        <w:jc w:val="center"/>
        <w:rPr>
          <w:b/>
          <w:bCs/>
          <w:sz w:val="56"/>
          <w:szCs w:val="26"/>
        </w:rPr>
      </w:pPr>
      <w:r w:rsidRPr="00791915">
        <w:rPr>
          <w:b/>
          <w:bCs/>
          <w:sz w:val="56"/>
          <w:szCs w:val="26"/>
        </w:rPr>
        <w:t>Tài li</w:t>
      </w:r>
      <w:r w:rsidRPr="00791915">
        <w:rPr>
          <w:rFonts w:ascii="Cambria" w:hAnsi="Cambria" w:cs="Cambria"/>
          <w:b/>
          <w:bCs/>
          <w:sz w:val="56"/>
          <w:szCs w:val="26"/>
        </w:rPr>
        <w:t>ệ</w:t>
      </w:r>
      <w:r w:rsidRPr="00791915">
        <w:rPr>
          <w:b/>
          <w:bCs/>
          <w:sz w:val="56"/>
          <w:szCs w:val="26"/>
        </w:rPr>
        <w:t xml:space="preserve">u </w:t>
      </w:r>
      <w:r w:rsidR="002616D8">
        <w:rPr>
          <w:b/>
          <w:bCs/>
          <w:sz w:val="56"/>
          <w:szCs w:val="26"/>
        </w:rPr>
        <w:t>mô t</w:t>
      </w:r>
      <w:r w:rsidR="002616D8">
        <w:rPr>
          <w:rFonts w:ascii="Cambria" w:hAnsi="Cambria" w:cs="Cambria"/>
          <w:b/>
          <w:bCs/>
          <w:sz w:val="56"/>
          <w:szCs w:val="26"/>
        </w:rPr>
        <w:t>ả</w:t>
      </w:r>
      <w:r w:rsidR="002616D8">
        <w:rPr>
          <w:b/>
          <w:bCs/>
          <w:sz w:val="56"/>
          <w:szCs w:val="26"/>
        </w:rPr>
        <w:t xml:space="preserve"> </w:t>
      </w:r>
      <w:r w:rsidR="00D3501E">
        <w:rPr>
          <w:b/>
          <w:bCs/>
          <w:sz w:val="56"/>
          <w:szCs w:val="26"/>
        </w:rPr>
        <w:t>các th</w:t>
      </w:r>
      <w:r w:rsidR="00D3501E">
        <w:rPr>
          <w:rFonts w:ascii="Cambria" w:hAnsi="Cambria" w:cs="Cambria"/>
          <w:b/>
          <w:bCs/>
          <w:sz w:val="56"/>
          <w:szCs w:val="26"/>
        </w:rPr>
        <w:t>ự</w:t>
      </w:r>
      <w:r w:rsidR="00D3501E">
        <w:rPr>
          <w:b/>
          <w:bCs/>
          <w:sz w:val="56"/>
          <w:szCs w:val="26"/>
        </w:rPr>
        <w:t>c th</w:t>
      </w:r>
      <w:r w:rsidR="00D3501E">
        <w:rPr>
          <w:rFonts w:ascii="Cambria" w:hAnsi="Cambria" w:cs="Cambria"/>
          <w:b/>
          <w:bCs/>
          <w:sz w:val="56"/>
          <w:szCs w:val="26"/>
        </w:rPr>
        <w:t>ể</w:t>
      </w:r>
      <w:r w:rsidR="00D3501E">
        <w:rPr>
          <w:b/>
          <w:bCs/>
          <w:sz w:val="56"/>
          <w:szCs w:val="26"/>
        </w:rPr>
        <w:t xml:space="preserve"> </w:t>
      </w:r>
      <w:r w:rsidR="00D3501E">
        <w:rPr>
          <w:b/>
          <w:bCs/>
          <w:sz w:val="56"/>
          <w:szCs w:val="26"/>
        </w:rPr>
        <w:br/>
      </w:r>
      <w:r w:rsidR="002616D8">
        <w:rPr>
          <w:b/>
          <w:bCs/>
          <w:sz w:val="56"/>
          <w:szCs w:val="26"/>
        </w:rPr>
        <w:t xml:space="preserve">trên </w:t>
      </w:r>
      <w:r w:rsidRPr="00791915">
        <w:rPr>
          <w:b/>
          <w:bCs/>
          <w:sz w:val="56"/>
          <w:szCs w:val="26"/>
        </w:rPr>
        <w:t>h</w:t>
      </w:r>
      <w:r w:rsidRPr="00791915">
        <w:rPr>
          <w:rFonts w:ascii="Cambria" w:hAnsi="Cambria" w:cs="Cambria"/>
          <w:b/>
          <w:bCs/>
          <w:sz w:val="56"/>
          <w:szCs w:val="26"/>
        </w:rPr>
        <w:t>ệ</w:t>
      </w:r>
      <w:r w:rsidRPr="00791915">
        <w:rPr>
          <w:b/>
          <w:bCs/>
          <w:sz w:val="56"/>
          <w:szCs w:val="26"/>
        </w:rPr>
        <w:t xml:space="preserve"> th</w:t>
      </w:r>
      <w:r w:rsidRPr="00791915">
        <w:rPr>
          <w:rFonts w:ascii="Cambria" w:hAnsi="Cambria" w:cs="Cambria"/>
          <w:b/>
          <w:bCs/>
          <w:sz w:val="56"/>
          <w:szCs w:val="26"/>
        </w:rPr>
        <w:t>ố</w:t>
      </w:r>
      <w:r w:rsidRPr="00791915">
        <w:rPr>
          <w:b/>
          <w:bCs/>
          <w:sz w:val="56"/>
          <w:szCs w:val="26"/>
        </w:rPr>
        <w:t>ng</w:t>
      </w:r>
      <w:r w:rsidR="00D3501E">
        <w:rPr>
          <w:b/>
          <w:bCs/>
          <w:sz w:val="56"/>
          <w:szCs w:val="26"/>
        </w:rPr>
        <w:t xml:space="preserve"> ph</w:t>
      </w:r>
      <w:r w:rsidR="00D3501E">
        <w:rPr>
          <w:rFonts w:ascii="Cambria" w:hAnsi="Cambria" w:cs="Cambria"/>
          <w:b/>
          <w:bCs/>
          <w:sz w:val="56"/>
          <w:szCs w:val="26"/>
        </w:rPr>
        <w:t>ầ</w:t>
      </w:r>
      <w:r w:rsidR="00D3501E">
        <w:rPr>
          <w:b/>
          <w:bCs/>
          <w:sz w:val="56"/>
          <w:szCs w:val="26"/>
        </w:rPr>
        <w:t>n m</w:t>
      </w:r>
      <w:r w:rsidR="00D3501E">
        <w:rPr>
          <w:rFonts w:ascii="Cambria" w:hAnsi="Cambria" w:cs="Cambria"/>
          <w:b/>
          <w:bCs/>
          <w:sz w:val="56"/>
          <w:szCs w:val="26"/>
        </w:rPr>
        <w:t>ề</w:t>
      </w:r>
      <w:r w:rsidR="00D3501E">
        <w:rPr>
          <w:b/>
          <w:bCs/>
          <w:sz w:val="56"/>
          <w:szCs w:val="26"/>
        </w:rPr>
        <w:t>m</w:t>
      </w:r>
    </w:p>
    <w:p w14:paraId="570458B7" w14:textId="77777777" w:rsidR="0006653C" w:rsidRPr="00BF318E" w:rsidRDefault="0006653C" w:rsidP="00E22A27">
      <w:pPr>
        <w:rPr>
          <w:szCs w:val="26"/>
        </w:rPr>
      </w:pPr>
    </w:p>
    <w:tbl>
      <w:tblPr>
        <w:tblStyle w:val="GridTable5Dark-Accent2"/>
        <w:tblW w:w="0" w:type="auto"/>
        <w:tblLook w:val="0480" w:firstRow="0" w:lastRow="0" w:firstColumn="1" w:lastColumn="0" w:noHBand="0" w:noVBand="1"/>
      </w:tblPr>
      <w:tblGrid>
        <w:gridCol w:w="2157"/>
        <w:gridCol w:w="6860"/>
      </w:tblGrid>
      <w:tr w:rsidR="00E22A27" w:rsidRPr="00BF318E" w14:paraId="4E3D729B" w14:textId="77777777" w:rsidTr="0042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CC485C" w14:textId="0BD569A2" w:rsidR="00E22A27" w:rsidRPr="00BF318E" w:rsidRDefault="00B835AD" w:rsidP="00E22A27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Phiên bản</w:t>
            </w:r>
            <w:r w:rsidR="00E22A27" w:rsidRPr="00BF318E">
              <w:rPr>
                <w:rFonts w:ascii="Times New Roman" w:hAnsi="Times New Roman"/>
                <w:szCs w:val="26"/>
              </w:rPr>
              <w:t>:</w:t>
            </w:r>
          </w:p>
        </w:tc>
        <w:tc>
          <w:tcPr>
            <w:tcW w:w="7308" w:type="dxa"/>
          </w:tcPr>
          <w:p w14:paraId="2400D022" w14:textId="5F834FA0" w:rsidR="00E22A27" w:rsidRPr="00BF318E" w:rsidRDefault="002616D8" w:rsidP="00E22A27">
            <w:pPr>
              <w:pStyle w:val="NoSpacing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</w:t>
            </w:r>
            <w:r w:rsidR="000638A2">
              <w:rPr>
                <w:rFonts w:ascii="Times New Roman" w:hAnsi="Times New Roman"/>
                <w:szCs w:val="26"/>
              </w:rPr>
              <w:t>.0</w:t>
            </w:r>
          </w:p>
        </w:tc>
      </w:tr>
      <w:tr w:rsidR="00E22A27" w:rsidRPr="00BF318E" w14:paraId="5778E461" w14:textId="77777777" w:rsidTr="00420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627E60" w14:textId="27DD86FA" w:rsidR="00E22A27" w:rsidRPr="00BF318E" w:rsidRDefault="00B835AD" w:rsidP="00E22A27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Tác giả</w:t>
            </w:r>
            <w:r w:rsidR="00E22A27" w:rsidRPr="00BF318E">
              <w:rPr>
                <w:rFonts w:ascii="Times New Roman" w:hAnsi="Times New Roman"/>
                <w:szCs w:val="26"/>
              </w:rPr>
              <w:t>:</w:t>
            </w:r>
          </w:p>
        </w:tc>
        <w:tc>
          <w:tcPr>
            <w:tcW w:w="7308" w:type="dxa"/>
          </w:tcPr>
          <w:p w14:paraId="2B96E917" w14:textId="1F93AF66" w:rsidR="00E22A27" w:rsidRPr="00BF318E" w:rsidRDefault="00420C00" w:rsidP="00E22A27">
            <w:pPr>
              <w:pStyle w:val="NoSpacing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Lại Huy Chức</w:t>
            </w:r>
          </w:p>
        </w:tc>
      </w:tr>
      <w:tr w:rsidR="00E22A27" w:rsidRPr="00BF318E" w14:paraId="78356EE7" w14:textId="77777777" w:rsidTr="00420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DE52F3" w14:textId="160525CF" w:rsidR="00E22A27" w:rsidRPr="00BF318E" w:rsidRDefault="00B835AD" w:rsidP="00E22A27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Ngày cập nhật</w:t>
            </w:r>
            <w:r w:rsidR="00E22A27" w:rsidRPr="00BF318E">
              <w:rPr>
                <w:rFonts w:ascii="Times New Roman" w:hAnsi="Times New Roman"/>
                <w:szCs w:val="26"/>
              </w:rPr>
              <w:t>:</w:t>
            </w:r>
          </w:p>
        </w:tc>
        <w:tc>
          <w:tcPr>
            <w:tcW w:w="7308" w:type="dxa"/>
          </w:tcPr>
          <w:p w14:paraId="13211BD5" w14:textId="31852D62" w:rsidR="00E22A27" w:rsidRPr="00BF318E" w:rsidRDefault="00420C00" w:rsidP="00472067">
            <w:pPr>
              <w:pStyle w:val="NoSpacing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08/01/2020</w:t>
            </w:r>
          </w:p>
        </w:tc>
      </w:tr>
    </w:tbl>
    <w:p w14:paraId="34EC7A6C" w14:textId="77777777" w:rsidR="00E22A27" w:rsidRPr="00BF318E" w:rsidRDefault="00E22A27" w:rsidP="00E22A27">
      <w:pPr>
        <w:rPr>
          <w:szCs w:val="26"/>
        </w:rPr>
      </w:pPr>
    </w:p>
    <w:p w14:paraId="6F21474A" w14:textId="77777777" w:rsidR="00E22A27" w:rsidRPr="00BF318E" w:rsidRDefault="00E22A27">
      <w:pPr>
        <w:spacing w:after="200" w:line="276" w:lineRule="auto"/>
        <w:rPr>
          <w:szCs w:val="26"/>
        </w:rPr>
      </w:pPr>
      <w:r w:rsidRPr="00BF318E">
        <w:rPr>
          <w:szCs w:val="26"/>
        </w:rPr>
        <w:br w:type="page"/>
      </w:r>
    </w:p>
    <w:p w14:paraId="6AB8DBB7" w14:textId="16805186" w:rsidR="00E22A27" w:rsidRDefault="00791915" w:rsidP="009D33CE">
      <w:pPr>
        <w:pStyle w:val="Title"/>
      </w:pPr>
      <w:r>
        <w:lastRenderedPageBreak/>
        <w:t>L</w:t>
      </w:r>
      <w:r>
        <w:rPr>
          <w:rFonts w:ascii="Cambria" w:hAnsi="Cambria" w:cs="Cambria"/>
        </w:rPr>
        <w:t>ị</w:t>
      </w:r>
      <w:r>
        <w:t>ch s</w:t>
      </w:r>
      <w:r>
        <w:rPr>
          <w:rFonts w:ascii="Cambria" w:hAnsi="Cambria" w:cs="Cambria"/>
        </w:rPr>
        <w:t>ử</w:t>
      </w:r>
      <w:r>
        <w:t xml:space="preserve"> phiên b</w:t>
      </w:r>
      <w:r>
        <w:rPr>
          <w:rFonts w:ascii="Cambria" w:hAnsi="Cambria" w:cs="Cambria"/>
        </w:rPr>
        <w:t>ả</w:t>
      </w:r>
      <w:r>
        <w:t>n</w:t>
      </w:r>
    </w:p>
    <w:p w14:paraId="130695E0" w14:textId="77777777" w:rsidR="00791915" w:rsidRDefault="00791915" w:rsidP="00791915"/>
    <w:tbl>
      <w:tblPr>
        <w:tblStyle w:val="DTTSol"/>
        <w:tblW w:w="5000" w:type="pct"/>
        <w:tblLook w:val="0420" w:firstRow="1" w:lastRow="0" w:firstColumn="0" w:lastColumn="0" w:noHBand="0" w:noVBand="1"/>
      </w:tblPr>
      <w:tblGrid>
        <w:gridCol w:w="852"/>
        <w:gridCol w:w="1408"/>
        <w:gridCol w:w="1845"/>
        <w:gridCol w:w="4912"/>
      </w:tblGrid>
      <w:tr w:rsidR="00E22A27" w:rsidRPr="00BF318E" w14:paraId="34CEE311" w14:textId="77777777" w:rsidTr="00261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2" w:type="pct"/>
          </w:tcPr>
          <w:p w14:paraId="50D1E2CE" w14:textId="28971872" w:rsidR="00E22A27" w:rsidRPr="00BF318E" w:rsidRDefault="00791915" w:rsidP="00D35B68">
            <w:pPr>
              <w:pStyle w:val="NoSpacing"/>
              <w:spacing w:after="6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Phiên bản</w:t>
            </w:r>
          </w:p>
        </w:tc>
        <w:tc>
          <w:tcPr>
            <w:tcW w:w="781" w:type="pct"/>
          </w:tcPr>
          <w:p w14:paraId="1EF6E52F" w14:textId="5C01AC67" w:rsidR="00E22A27" w:rsidRPr="00BF318E" w:rsidRDefault="00791915" w:rsidP="00D35B68">
            <w:pPr>
              <w:pStyle w:val="NoSpacing"/>
              <w:spacing w:after="6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Ngày</w:t>
            </w:r>
            <w:r w:rsidR="00674325">
              <w:rPr>
                <w:rFonts w:ascii="Times New Roman" w:hAnsi="Times New Roman"/>
                <w:szCs w:val="26"/>
              </w:rPr>
              <w:br/>
            </w:r>
            <w:r w:rsidR="00C62A3E">
              <w:rPr>
                <w:rFonts w:ascii="Times New Roman" w:hAnsi="Times New Roman"/>
                <w:szCs w:val="26"/>
              </w:rPr>
              <w:t>cập nhật</w:t>
            </w:r>
          </w:p>
        </w:tc>
        <w:tc>
          <w:tcPr>
            <w:tcW w:w="1023" w:type="pct"/>
          </w:tcPr>
          <w:p w14:paraId="00C30895" w14:textId="73DBE846" w:rsidR="00E22A27" w:rsidRPr="00BF318E" w:rsidRDefault="00791915" w:rsidP="00D35B68">
            <w:pPr>
              <w:pStyle w:val="NoSpacing"/>
              <w:spacing w:after="6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Tác giả</w:t>
            </w:r>
          </w:p>
        </w:tc>
        <w:tc>
          <w:tcPr>
            <w:tcW w:w="2723" w:type="pct"/>
          </w:tcPr>
          <w:p w14:paraId="552CDAB3" w14:textId="100474AE" w:rsidR="00E22A27" w:rsidRPr="00BF318E" w:rsidRDefault="00F0752A" w:rsidP="00D35B68">
            <w:pPr>
              <w:pStyle w:val="NoSpacing"/>
              <w:spacing w:after="6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Mô tả</w:t>
            </w:r>
          </w:p>
        </w:tc>
      </w:tr>
      <w:tr w:rsidR="00655DB3" w:rsidRPr="00BF318E" w14:paraId="2E7B7E87" w14:textId="77777777" w:rsidTr="002616D8">
        <w:tc>
          <w:tcPr>
            <w:tcW w:w="472" w:type="pct"/>
          </w:tcPr>
          <w:p w14:paraId="7FE9C08A" w14:textId="40A3AAE9" w:rsidR="00E22A27" w:rsidRPr="00BF318E" w:rsidRDefault="00233458" w:rsidP="00D35B68">
            <w:pPr>
              <w:pStyle w:val="NoSpacing"/>
              <w:spacing w:after="60"/>
              <w:jc w:val="center"/>
              <w:rPr>
                <w:rFonts w:ascii="Times New Roman" w:hAnsi="Times New Roman"/>
                <w:szCs w:val="26"/>
              </w:rPr>
            </w:pPr>
            <w:r w:rsidRPr="00BF318E">
              <w:rPr>
                <w:rFonts w:ascii="Times New Roman" w:hAnsi="Times New Roman"/>
                <w:szCs w:val="26"/>
              </w:rPr>
              <w:t>1.0</w:t>
            </w:r>
          </w:p>
        </w:tc>
        <w:tc>
          <w:tcPr>
            <w:tcW w:w="781" w:type="pct"/>
          </w:tcPr>
          <w:p w14:paraId="458C6545" w14:textId="570FFD04" w:rsidR="00E22A27" w:rsidRPr="00BF318E" w:rsidRDefault="00FF3956" w:rsidP="00D35B68">
            <w:pPr>
              <w:pStyle w:val="NoSpacing"/>
              <w:spacing w:after="6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08/01/2020</w:t>
            </w:r>
          </w:p>
        </w:tc>
        <w:tc>
          <w:tcPr>
            <w:tcW w:w="1023" w:type="pct"/>
          </w:tcPr>
          <w:p w14:paraId="3615DAB7" w14:textId="0D488B17" w:rsidR="00E22A27" w:rsidRPr="00BF318E" w:rsidRDefault="00FF3956" w:rsidP="00D35B68">
            <w:pPr>
              <w:pStyle w:val="NoSpacing"/>
              <w:spacing w:after="6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Lại Huy Chức</w:t>
            </w:r>
          </w:p>
        </w:tc>
        <w:tc>
          <w:tcPr>
            <w:tcW w:w="2723" w:type="pct"/>
          </w:tcPr>
          <w:p w14:paraId="7F745F5D" w14:textId="77777777" w:rsidR="00E22A27" w:rsidRPr="00BF318E" w:rsidRDefault="00744846" w:rsidP="00D35B68">
            <w:pPr>
              <w:pStyle w:val="NoSpacing"/>
              <w:spacing w:after="60"/>
              <w:jc w:val="both"/>
              <w:rPr>
                <w:rFonts w:ascii="Times New Roman" w:hAnsi="Times New Roman"/>
                <w:szCs w:val="26"/>
              </w:rPr>
            </w:pPr>
            <w:r w:rsidRPr="00BF318E">
              <w:rPr>
                <w:rFonts w:ascii="Times New Roman" w:hAnsi="Times New Roman"/>
                <w:szCs w:val="26"/>
              </w:rPr>
              <w:t>Tạo mới tài liệu</w:t>
            </w:r>
          </w:p>
        </w:tc>
      </w:tr>
    </w:tbl>
    <w:p w14:paraId="0AC8318E" w14:textId="66A37DAF" w:rsidR="00474868" w:rsidRPr="00BF318E" w:rsidRDefault="00474868">
      <w:pPr>
        <w:spacing w:after="200" w:line="276" w:lineRule="auto"/>
        <w:rPr>
          <w:szCs w:val="26"/>
        </w:rPr>
      </w:pPr>
      <w:r w:rsidRPr="00BF318E">
        <w:rPr>
          <w:szCs w:val="26"/>
        </w:rPr>
        <w:br w:type="page"/>
      </w:r>
    </w:p>
    <w:p w14:paraId="5B2740DE" w14:textId="77777777" w:rsidR="00884B4E" w:rsidRDefault="00884B4E" w:rsidP="009D33CE">
      <w:pPr>
        <w:pStyle w:val="Title"/>
        <w:sectPr w:rsidR="00884B4E" w:rsidSect="001C3091">
          <w:headerReference w:type="default" r:id="rId8"/>
          <w:footerReference w:type="default" r:id="rId9"/>
          <w:pgSz w:w="11907" w:h="16839" w:code="9"/>
          <w:pgMar w:top="1471" w:right="1440" w:bottom="1440" w:left="1440" w:header="540" w:footer="743" w:gutter="0"/>
          <w:cols w:space="720"/>
          <w:docGrid w:linePitch="360"/>
        </w:sectPr>
      </w:pPr>
    </w:p>
    <w:p w14:paraId="3D21CBA9" w14:textId="0BF070D9" w:rsidR="00474868" w:rsidRPr="00BF318E" w:rsidRDefault="00474868" w:rsidP="009D33CE">
      <w:pPr>
        <w:pStyle w:val="Title"/>
      </w:pPr>
      <w:r w:rsidRPr="00BF318E">
        <w:lastRenderedPageBreak/>
        <w:t>M</w:t>
      </w:r>
      <w:r w:rsidRPr="00BF318E">
        <w:rPr>
          <w:rFonts w:ascii="Cambria" w:hAnsi="Cambria" w:cs="Cambria"/>
        </w:rPr>
        <w:t>Ụ</w:t>
      </w:r>
      <w:r w:rsidRPr="00BF318E">
        <w:t>C L</w:t>
      </w:r>
      <w:r w:rsidRPr="00BF318E">
        <w:rPr>
          <w:rFonts w:ascii="Cambria" w:hAnsi="Cambria" w:cs="Cambria"/>
        </w:rPr>
        <w:t>Ụ</w:t>
      </w:r>
      <w:r w:rsidRPr="00BF318E">
        <w:t>C</w:t>
      </w:r>
    </w:p>
    <w:p w14:paraId="745CD66B" w14:textId="77777777" w:rsidR="00D3501E" w:rsidRDefault="00D3501E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 w:val="0"/>
          <w:szCs w:val="26"/>
        </w:rPr>
        <w:fldChar w:fldCharType="begin"/>
      </w:r>
      <w:r>
        <w:rPr>
          <w:b w:val="0"/>
          <w:szCs w:val="26"/>
        </w:rPr>
        <w:instrText xml:space="preserve"> TOC \o "1-3" \h \z \u </w:instrText>
      </w:r>
      <w:r>
        <w:rPr>
          <w:b w:val="0"/>
          <w:szCs w:val="26"/>
        </w:rPr>
        <w:fldChar w:fldCharType="separate"/>
      </w:r>
      <w:hyperlink w:anchor="_Toc21974939" w:history="1">
        <w:r w:rsidRPr="000B495D">
          <w:rPr>
            <w:rStyle w:val="Hyperlink"/>
            <w:noProof/>
          </w:rPr>
          <w:t>PH</w:t>
        </w:r>
        <w:r w:rsidRPr="000B495D">
          <w:rPr>
            <w:rStyle w:val="Hyperlink"/>
            <w:rFonts w:ascii="Cambria" w:hAnsi="Cambria" w:cs="Cambria"/>
            <w:noProof/>
          </w:rPr>
          <w:t>Ầ</w:t>
        </w:r>
        <w:r w:rsidRPr="000B495D">
          <w:rPr>
            <w:rStyle w:val="Hyperlink"/>
            <w:noProof/>
          </w:rPr>
          <w:t>N I. GI</w:t>
        </w:r>
        <w:r w:rsidRPr="000B495D">
          <w:rPr>
            <w:rStyle w:val="Hyperlink"/>
            <w:rFonts w:ascii="Cambria" w:hAnsi="Cambria" w:cs="Cambria"/>
            <w:noProof/>
          </w:rPr>
          <w:t>Ớ</w:t>
        </w:r>
        <w:r w:rsidRPr="000B495D">
          <w:rPr>
            <w:rStyle w:val="Hyperlink"/>
            <w:noProof/>
          </w:rPr>
          <w:t>I THI</w:t>
        </w:r>
        <w:r w:rsidRPr="000B495D">
          <w:rPr>
            <w:rStyle w:val="Hyperlink"/>
            <w:rFonts w:ascii="Cambria" w:hAnsi="Cambria" w:cs="Cambria"/>
            <w:noProof/>
          </w:rPr>
          <w:t>Ệ</w:t>
        </w:r>
        <w:r w:rsidRPr="000B495D">
          <w:rPr>
            <w:rStyle w:val="Hyperlink"/>
            <w:noProof/>
          </w:rPr>
          <w:t>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_Toc21974939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9AC4AD" w14:textId="77777777" w:rsidR="00D3501E" w:rsidRDefault="00FF3956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74940" w:history="1">
        <w:r w:rsidR="00D3501E" w:rsidRPr="000B495D">
          <w:rPr>
            <w:rStyle w:val="Hyperlink"/>
            <w:noProof/>
          </w:rPr>
          <w:t>1. M</w:t>
        </w:r>
        <w:r w:rsidR="00D3501E" w:rsidRPr="000B495D">
          <w:rPr>
            <w:rStyle w:val="Hyperlink"/>
            <w:rFonts w:ascii="Cambria" w:hAnsi="Cambria" w:cs="Cambria"/>
            <w:noProof/>
          </w:rPr>
          <w:t>ụ</w:t>
        </w:r>
        <w:r w:rsidR="00D3501E" w:rsidRPr="000B495D">
          <w:rPr>
            <w:rStyle w:val="Hyperlink"/>
            <w:noProof/>
          </w:rPr>
          <w:t xml:space="preserve">c </w:t>
        </w:r>
        <w:r w:rsidR="00D3501E" w:rsidRPr="000B495D">
          <w:rPr>
            <w:rStyle w:val="Hyperlink"/>
            <w:rFonts w:ascii="Cambria" w:hAnsi="Cambria" w:cs="Cambria"/>
            <w:noProof/>
          </w:rPr>
          <w:t>đ</w:t>
        </w:r>
        <w:r w:rsidR="00D3501E" w:rsidRPr="000B495D">
          <w:rPr>
            <w:rStyle w:val="Hyperlink"/>
            <w:rFonts w:ascii="Rockwell" w:hAnsi="Rockwell" w:cs="Rockwell"/>
            <w:noProof/>
          </w:rPr>
          <w:t>í</w:t>
        </w:r>
        <w:r w:rsidR="00D3501E" w:rsidRPr="000B495D">
          <w:rPr>
            <w:rStyle w:val="Hyperlink"/>
            <w:noProof/>
          </w:rPr>
          <w:t>ch t</w:t>
        </w:r>
        <w:r w:rsidR="00D3501E" w:rsidRPr="000B495D">
          <w:rPr>
            <w:rStyle w:val="Hyperlink"/>
            <w:rFonts w:ascii="Rockwell" w:hAnsi="Rockwell" w:cs="Rockwell"/>
            <w:noProof/>
          </w:rPr>
          <w:t>à</w:t>
        </w:r>
        <w:r w:rsidR="00D3501E" w:rsidRPr="000B495D">
          <w:rPr>
            <w:rStyle w:val="Hyperlink"/>
            <w:noProof/>
          </w:rPr>
          <w:t>i li</w:t>
        </w:r>
        <w:r w:rsidR="00D3501E" w:rsidRPr="000B495D">
          <w:rPr>
            <w:rStyle w:val="Hyperlink"/>
            <w:rFonts w:ascii="Cambria" w:hAnsi="Cambria" w:cs="Cambria"/>
            <w:noProof/>
          </w:rPr>
          <w:t>ệ</w:t>
        </w:r>
        <w:r w:rsidR="00D3501E" w:rsidRPr="000B495D">
          <w:rPr>
            <w:rStyle w:val="Hyperlink"/>
            <w:noProof/>
          </w:rPr>
          <w:t>u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_Toc21974940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2</w:t>
        </w:r>
        <w:r w:rsidR="00D3501E">
          <w:rPr>
            <w:noProof/>
            <w:webHidden/>
          </w:rPr>
          <w:fldChar w:fldCharType="end"/>
        </w:r>
      </w:hyperlink>
    </w:p>
    <w:p w14:paraId="5477F9C9" w14:textId="77777777" w:rsidR="00D3501E" w:rsidRDefault="00FF3956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74941" w:history="1">
        <w:r w:rsidR="00D3501E" w:rsidRPr="000B495D">
          <w:rPr>
            <w:rStyle w:val="Hyperlink"/>
            <w:noProof/>
          </w:rPr>
          <w:t>2. Ph</w:t>
        </w:r>
        <w:r w:rsidR="00D3501E" w:rsidRPr="000B495D">
          <w:rPr>
            <w:rStyle w:val="Hyperlink"/>
            <w:rFonts w:ascii="Cambria" w:hAnsi="Cambria" w:cs="Cambria"/>
            <w:noProof/>
          </w:rPr>
          <w:t>ạ</w:t>
        </w:r>
        <w:r w:rsidR="00D3501E" w:rsidRPr="000B495D">
          <w:rPr>
            <w:rStyle w:val="Hyperlink"/>
            <w:noProof/>
          </w:rPr>
          <w:t>m vi tài li</w:t>
        </w:r>
        <w:r w:rsidR="00D3501E" w:rsidRPr="000B495D">
          <w:rPr>
            <w:rStyle w:val="Hyperlink"/>
            <w:rFonts w:ascii="Cambria" w:hAnsi="Cambria" w:cs="Cambria"/>
            <w:noProof/>
          </w:rPr>
          <w:t>ệ</w:t>
        </w:r>
        <w:r w:rsidR="00D3501E" w:rsidRPr="000B495D">
          <w:rPr>
            <w:rStyle w:val="Hyperlink"/>
            <w:noProof/>
          </w:rPr>
          <w:t>u và h</w:t>
        </w:r>
        <w:r w:rsidR="00D3501E" w:rsidRPr="000B495D">
          <w:rPr>
            <w:rStyle w:val="Hyperlink"/>
            <w:rFonts w:ascii="Cambria" w:hAnsi="Cambria" w:cs="Cambria"/>
            <w:noProof/>
          </w:rPr>
          <w:t>ệ</w:t>
        </w:r>
        <w:r w:rsidR="00D3501E" w:rsidRPr="000B495D">
          <w:rPr>
            <w:rStyle w:val="Hyperlink"/>
            <w:noProof/>
          </w:rPr>
          <w:t xml:space="preserve"> th</w:t>
        </w:r>
        <w:r w:rsidR="00D3501E" w:rsidRPr="000B495D">
          <w:rPr>
            <w:rStyle w:val="Hyperlink"/>
            <w:rFonts w:ascii="Cambria" w:hAnsi="Cambria" w:cs="Cambria"/>
            <w:noProof/>
          </w:rPr>
          <w:t>ố</w:t>
        </w:r>
        <w:r w:rsidR="00D3501E" w:rsidRPr="000B495D">
          <w:rPr>
            <w:rStyle w:val="Hyperlink"/>
            <w:noProof/>
          </w:rPr>
          <w:t>ng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_Toc21974941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2</w:t>
        </w:r>
        <w:r w:rsidR="00D3501E">
          <w:rPr>
            <w:noProof/>
            <w:webHidden/>
          </w:rPr>
          <w:fldChar w:fldCharType="end"/>
        </w:r>
      </w:hyperlink>
    </w:p>
    <w:p w14:paraId="19B6852A" w14:textId="77777777" w:rsidR="00D3501E" w:rsidRDefault="00FF3956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74942" w:history="1">
        <w:r w:rsidR="00D3501E" w:rsidRPr="000B495D">
          <w:rPr>
            <w:rStyle w:val="Hyperlink"/>
            <w:noProof/>
          </w:rPr>
          <w:t>3. Các thu</w:t>
        </w:r>
        <w:r w:rsidR="00D3501E" w:rsidRPr="000B495D">
          <w:rPr>
            <w:rStyle w:val="Hyperlink"/>
            <w:rFonts w:ascii="Cambria" w:hAnsi="Cambria" w:cs="Cambria"/>
            <w:noProof/>
          </w:rPr>
          <w:t>ậ</w:t>
        </w:r>
        <w:r w:rsidR="00D3501E" w:rsidRPr="000B495D">
          <w:rPr>
            <w:rStyle w:val="Hyperlink"/>
            <w:noProof/>
          </w:rPr>
          <w:t>t ng</w:t>
        </w:r>
        <w:r w:rsidR="00D3501E" w:rsidRPr="000B495D">
          <w:rPr>
            <w:rStyle w:val="Hyperlink"/>
            <w:rFonts w:ascii="Cambria" w:hAnsi="Cambria" w:cs="Cambria"/>
            <w:noProof/>
          </w:rPr>
          <w:t>ữ</w:t>
        </w:r>
        <w:r w:rsidR="00D3501E" w:rsidRPr="000B495D">
          <w:rPr>
            <w:rStyle w:val="Hyperlink"/>
            <w:noProof/>
          </w:rPr>
          <w:t>, t</w:t>
        </w:r>
        <w:r w:rsidR="00D3501E" w:rsidRPr="000B495D">
          <w:rPr>
            <w:rStyle w:val="Hyperlink"/>
            <w:rFonts w:ascii="Cambria" w:hAnsi="Cambria" w:cs="Cambria"/>
            <w:noProof/>
          </w:rPr>
          <w:t>ừ</w:t>
        </w:r>
        <w:r w:rsidR="00D3501E" w:rsidRPr="000B495D">
          <w:rPr>
            <w:rStyle w:val="Hyperlink"/>
            <w:noProof/>
          </w:rPr>
          <w:t xml:space="preserve"> vi</w:t>
        </w:r>
        <w:r w:rsidR="00D3501E" w:rsidRPr="000B495D">
          <w:rPr>
            <w:rStyle w:val="Hyperlink"/>
            <w:rFonts w:ascii="Cambria" w:hAnsi="Cambria" w:cs="Cambria"/>
            <w:noProof/>
          </w:rPr>
          <w:t>ế</w:t>
        </w:r>
        <w:r w:rsidR="00D3501E" w:rsidRPr="000B495D">
          <w:rPr>
            <w:rStyle w:val="Hyperlink"/>
            <w:noProof/>
          </w:rPr>
          <w:t>t t</w:t>
        </w:r>
        <w:r w:rsidR="00D3501E" w:rsidRPr="000B495D">
          <w:rPr>
            <w:rStyle w:val="Hyperlink"/>
            <w:rFonts w:ascii="Cambria" w:hAnsi="Cambria" w:cs="Cambria"/>
            <w:noProof/>
          </w:rPr>
          <w:t>ắ</w:t>
        </w:r>
        <w:r w:rsidR="00D3501E" w:rsidRPr="000B495D">
          <w:rPr>
            <w:rStyle w:val="Hyperlink"/>
            <w:noProof/>
          </w:rPr>
          <w:t>t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_Toc21974942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2</w:t>
        </w:r>
        <w:r w:rsidR="00D3501E">
          <w:rPr>
            <w:noProof/>
            <w:webHidden/>
          </w:rPr>
          <w:fldChar w:fldCharType="end"/>
        </w:r>
      </w:hyperlink>
    </w:p>
    <w:p w14:paraId="0A1F5A61" w14:textId="77777777" w:rsidR="00D3501E" w:rsidRDefault="00FF3956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21974943" w:history="1">
        <w:r w:rsidR="00D3501E" w:rsidRPr="000B495D">
          <w:rPr>
            <w:rStyle w:val="Hyperlink"/>
            <w:noProof/>
          </w:rPr>
          <w:t>PH</w:t>
        </w:r>
        <w:r w:rsidR="00D3501E" w:rsidRPr="000B495D">
          <w:rPr>
            <w:rStyle w:val="Hyperlink"/>
            <w:rFonts w:ascii="Cambria" w:hAnsi="Cambria" w:cs="Cambria"/>
            <w:noProof/>
          </w:rPr>
          <w:t>Ầ</w:t>
        </w:r>
        <w:r w:rsidR="00D3501E" w:rsidRPr="000B495D">
          <w:rPr>
            <w:rStyle w:val="Hyperlink"/>
            <w:noProof/>
          </w:rPr>
          <w:t>N II. N</w:t>
        </w:r>
        <w:r w:rsidR="00D3501E" w:rsidRPr="000B495D">
          <w:rPr>
            <w:rStyle w:val="Hyperlink"/>
            <w:rFonts w:ascii="Cambria" w:hAnsi="Cambria" w:cs="Cambria"/>
            <w:noProof/>
          </w:rPr>
          <w:t>Ộ</w:t>
        </w:r>
        <w:r w:rsidR="00D3501E" w:rsidRPr="000B495D">
          <w:rPr>
            <w:rStyle w:val="Hyperlink"/>
            <w:noProof/>
          </w:rPr>
          <w:t>I DUNG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_Toc21974943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3</w:t>
        </w:r>
        <w:r w:rsidR="00D3501E">
          <w:rPr>
            <w:noProof/>
            <w:webHidden/>
          </w:rPr>
          <w:fldChar w:fldCharType="end"/>
        </w:r>
      </w:hyperlink>
    </w:p>
    <w:p w14:paraId="6FDADE9A" w14:textId="77777777" w:rsidR="00D3501E" w:rsidRDefault="00FF3956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74944" w:history="1">
        <w:r w:rsidR="00D3501E" w:rsidRPr="000B495D">
          <w:rPr>
            <w:rStyle w:val="Hyperlink"/>
            <w:noProof/>
          </w:rPr>
          <w:t>1. Mô hình quan h</w:t>
        </w:r>
        <w:r w:rsidR="00D3501E" w:rsidRPr="000B495D">
          <w:rPr>
            <w:rStyle w:val="Hyperlink"/>
            <w:rFonts w:ascii="Cambria" w:hAnsi="Cambria" w:cs="Cambria"/>
            <w:noProof/>
          </w:rPr>
          <w:t>ệ</w:t>
        </w:r>
        <w:r w:rsidR="00D3501E" w:rsidRPr="000B495D">
          <w:rPr>
            <w:rStyle w:val="Hyperlink"/>
            <w:noProof/>
          </w:rPr>
          <w:t xml:space="preserve"> th</w:t>
        </w:r>
        <w:r w:rsidR="00D3501E" w:rsidRPr="000B495D">
          <w:rPr>
            <w:rStyle w:val="Hyperlink"/>
            <w:rFonts w:ascii="Cambria" w:hAnsi="Cambria" w:cs="Cambria"/>
            <w:noProof/>
          </w:rPr>
          <w:t>ự</w:t>
        </w:r>
        <w:r w:rsidR="00D3501E" w:rsidRPr="000B495D">
          <w:rPr>
            <w:rStyle w:val="Hyperlink"/>
            <w:noProof/>
          </w:rPr>
          <w:t>c th</w:t>
        </w:r>
        <w:r w:rsidR="00D3501E" w:rsidRPr="000B495D">
          <w:rPr>
            <w:rStyle w:val="Hyperlink"/>
            <w:rFonts w:ascii="Cambria" w:hAnsi="Cambria" w:cs="Cambria"/>
            <w:noProof/>
          </w:rPr>
          <w:t>ể</w:t>
        </w:r>
        <w:r w:rsidR="00D3501E" w:rsidRPr="000B495D">
          <w:rPr>
            <w:rStyle w:val="Hyperlink"/>
            <w:noProof/>
          </w:rPr>
          <w:t xml:space="preserve"> m</w:t>
        </w:r>
        <w:r w:rsidR="00D3501E" w:rsidRPr="000B495D">
          <w:rPr>
            <w:rStyle w:val="Hyperlink"/>
            <w:rFonts w:ascii="Cambria" w:hAnsi="Cambria" w:cs="Cambria"/>
            <w:noProof/>
          </w:rPr>
          <w:t>ứ</w:t>
        </w:r>
        <w:r w:rsidR="00D3501E" w:rsidRPr="000B495D">
          <w:rPr>
            <w:rStyle w:val="Hyperlink"/>
            <w:noProof/>
          </w:rPr>
          <w:t>c cao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_Toc21974944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3</w:t>
        </w:r>
        <w:r w:rsidR="00D3501E">
          <w:rPr>
            <w:noProof/>
            <w:webHidden/>
          </w:rPr>
          <w:fldChar w:fldCharType="end"/>
        </w:r>
      </w:hyperlink>
    </w:p>
    <w:p w14:paraId="3A9AAFF5" w14:textId="77777777" w:rsidR="00D3501E" w:rsidRDefault="00FF3956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74945" w:history="1">
        <w:r w:rsidR="00D3501E" w:rsidRPr="000B495D">
          <w:rPr>
            <w:rStyle w:val="Hyperlink"/>
            <w:noProof/>
          </w:rPr>
          <w:t>2. Mô t</w:t>
        </w:r>
        <w:r w:rsidR="00D3501E" w:rsidRPr="000B495D">
          <w:rPr>
            <w:rStyle w:val="Hyperlink"/>
            <w:rFonts w:ascii="Cambria" w:hAnsi="Cambria" w:cs="Cambria"/>
            <w:noProof/>
          </w:rPr>
          <w:t>ả</w:t>
        </w:r>
        <w:r w:rsidR="00D3501E" w:rsidRPr="000B495D">
          <w:rPr>
            <w:rStyle w:val="Hyperlink"/>
            <w:noProof/>
          </w:rPr>
          <w:t xml:space="preserve"> chi ti</w:t>
        </w:r>
        <w:r w:rsidR="00D3501E" w:rsidRPr="000B495D">
          <w:rPr>
            <w:rStyle w:val="Hyperlink"/>
            <w:rFonts w:ascii="Cambria" w:hAnsi="Cambria" w:cs="Cambria"/>
            <w:noProof/>
          </w:rPr>
          <w:t>ế</w:t>
        </w:r>
        <w:r w:rsidR="00D3501E" w:rsidRPr="000B495D">
          <w:rPr>
            <w:rStyle w:val="Hyperlink"/>
            <w:noProof/>
          </w:rPr>
          <w:t>t các th</w:t>
        </w:r>
        <w:r w:rsidR="00D3501E" w:rsidRPr="000B495D">
          <w:rPr>
            <w:rStyle w:val="Hyperlink"/>
            <w:rFonts w:ascii="Cambria" w:hAnsi="Cambria" w:cs="Cambria"/>
            <w:noProof/>
          </w:rPr>
          <w:t>ự</w:t>
        </w:r>
        <w:r w:rsidR="00D3501E" w:rsidRPr="000B495D">
          <w:rPr>
            <w:rStyle w:val="Hyperlink"/>
            <w:noProof/>
          </w:rPr>
          <w:t>c th</w:t>
        </w:r>
        <w:r w:rsidR="00D3501E" w:rsidRPr="000B495D">
          <w:rPr>
            <w:rStyle w:val="Hyperlink"/>
            <w:rFonts w:ascii="Cambria" w:hAnsi="Cambria" w:cs="Cambria"/>
            <w:noProof/>
          </w:rPr>
          <w:t>ể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_Toc21974945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5</w:t>
        </w:r>
        <w:r w:rsidR="00D3501E">
          <w:rPr>
            <w:noProof/>
            <w:webHidden/>
          </w:rPr>
          <w:fldChar w:fldCharType="end"/>
        </w:r>
      </w:hyperlink>
    </w:p>
    <w:p w14:paraId="5B5D2723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46" w:history="1">
        <w:r w:rsidR="00D3501E" w:rsidRPr="000B495D">
          <w:rPr>
            <w:rStyle w:val="Hyperlink"/>
            <w:noProof/>
          </w:rPr>
          <w:t>2.1. C</w:t>
        </w:r>
        <w:r w:rsidR="00D3501E" w:rsidRPr="000B495D">
          <w:rPr>
            <w:rStyle w:val="Hyperlink"/>
            <w:rFonts w:ascii="Cambria" w:hAnsi="Cambria" w:cs="Cambria"/>
            <w:noProof/>
          </w:rPr>
          <w:t>ơ</w:t>
        </w:r>
        <w:r w:rsidR="00D3501E" w:rsidRPr="000B495D">
          <w:rPr>
            <w:rStyle w:val="Hyperlink"/>
            <w:noProof/>
          </w:rPr>
          <w:t xml:space="preserve"> quan, t</w:t>
        </w:r>
        <w:r w:rsidR="00D3501E" w:rsidRPr="000B495D">
          <w:rPr>
            <w:rStyle w:val="Hyperlink"/>
            <w:rFonts w:ascii="Cambria" w:hAnsi="Cambria" w:cs="Cambria"/>
            <w:noProof/>
          </w:rPr>
          <w:t>ổ</w:t>
        </w:r>
        <w:r w:rsidR="00D3501E" w:rsidRPr="000B495D">
          <w:rPr>
            <w:rStyle w:val="Hyperlink"/>
            <w:noProof/>
          </w:rPr>
          <w:t xml:space="preserve"> ch</w:t>
        </w:r>
        <w:r w:rsidR="00D3501E" w:rsidRPr="000B495D">
          <w:rPr>
            <w:rStyle w:val="Hyperlink"/>
            <w:rFonts w:ascii="Cambria" w:hAnsi="Cambria" w:cs="Cambria"/>
            <w:noProof/>
          </w:rPr>
          <w:t>ứ</w:t>
        </w:r>
        <w:r w:rsidR="00D3501E" w:rsidRPr="000B495D">
          <w:rPr>
            <w:rStyle w:val="Hyperlink"/>
            <w:noProof/>
          </w:rPr>
          <w:t>c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_Toc21974946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5</w:t>
        </w:r>
        <w:r w:rsidR="00D3501E">
          <w:rPr>
            <w:noProof/>
            <w:webHidden/>
          </w:rPr>
          <w:fldChar w:fldCharType="end"/>
        </w:r>
      </w:hyperlink>
    </w:p>
    <w:p w14:paraId="1FB36174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47" w:history="1">
        <w:r w:rsidR="00D3501E" w:rsidRPr="000B495D">
          <w:rPr>
            <w:rStyle w:val="Hyperlink"/>
            <w:noProof/>
          </w:rPr>
          <w:t>2.2. Cá nhân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_Toc21974947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5</w:t>
        </w:r>
        <w:r w:rsidR="00D3501E">
          <w:rPr>
            <w:noProof/>
            <w:webHidden/>
          </w:rPr>
          <w:fldChar w:fldCharType="end"/>
        </w:r>
      </w:hyperlink>
    </w:p>
    <w:p w14:paraId="3FAE5CA8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48" w:history="1">
        <w:r w:rsidR="00D3501E" w:rsidRPr="000B495D">
          <w:rPr>
            <w:rStyle w:val="Hyperlink"/>
            <w:noProof/>
          </w:rPr>
          <w:t>2.3. Ch</w:t>
        </w:r>
        <w:r w:rsidR="00D3501E" w:rsidRPr="000B495D">
          <w:rPr>
            <w:rStyle w:val="Hyperlink"/>
            <w:rFonts w:ascii="Cambria" w:hAnsi="Cambria" w:cs="Cambria"/>
            <w:noProof/>
          </w:rPr>
          <w:t>ứ</w:t>
        </w:r>
        <w:r w:rsidR="00D3501E" w:rsidRPr="000B495D">
          <w:rPr>
            <w:rStyle w:val="Hyperlink"/>
            <w:noProof/>
          </w:rPr>
          <w:t>ng th</w:t>
        </w:r>
        <w:r w:rsidR="00D3501E" w:rsidRPr="000B495D">
          <w:rPr>
            <w:rStyle w:val="Hyperlink"/>
            <w:rFonts w:ascii="Cambria" w:hAnsi="Cambria" w:cs="Cambria"/>
            <w:noProof/>
          </w:rPr>
          <w:t>ư</w:t>
        </w:r>
        <w:r w:rsidR="00D3501E" w:rsidRPr="000B495D">
          <w:rPr>
            <w:rStyle w:val="Hyperlink"/>
            <w:noProof/>
          </w:rPr>
          <w:t xml:space="preserve"> s</w:t>
        </w:r>
        <w:r w:rsidR="00D3501E" w:rsidRPr="000B495D">
          <w:rPr>
            <w:rStyle w:val="Hyperlink"/>
            <w:rFonts w:ascii="Cambria" w:hAnsi="Cambria" w:cs="Cambria"/>
            <w:noProof/>
          </w:rPr>
          <w:t>ố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_Toc21974948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6</w:t>
        </w:r>
        <w:r w:rsidR="00D3501E">
          <w:rPr>
            <w:noProof/>
            <w:webHidden/>
          </w:rPr>
          <w:fldChar w:fldCharType="end"/>
        </w:r>
      </w:hyperlink>
    </w:p>
    <w:p w14:paraId="1F2577BE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49" w:history="1">
        <w:r w:rsidR="00D3501E" w:rsidRPr="000B495D">
          <w:rPr>
            <w:rStyle w:val="Hyperlink"/>
            <w:noProof/>
          </w:rPr>
          <w:t>2.4. Thi</w:t>
        </w:r>
        <w:r w:rsidR="00D3501E" w:rsidRPr="000B495D">
          <w:rPr>
            <w:rStyle w:val="Hyperlink"/>
            <w:rFonts w:ascii="Cambria" w:hAnsi="Cambria" w:cs="Cambria"/>
            <w:noProof/>
          </w:rPr>
          <w:t>ế</w:t>
        </w:r>
        <w:r w:rsidR="00D3501E" w:rsidRPr="000B495D">
          <w:rPr>
            <w:rStyle w:val="Hyperlink"/>
            <w:noProof/>
          </w:rPr>
          <w:t>t b</w:t>
        </w:r>
        <w:r w:rsidR="00D3501E" w:rsidRPr="000B495D">
          <w:rPr>
            <w:rStyle w:val="Hyperlink"/>
            <w:rFonts w:ascii="Cambria" w:hAnsi="Cambria" w:cs="Cambria"/>
            <w:noProof/>
          </w:rPr>
          <w:t>ị</w:t>
        </w:r>
        <w:r w:rsidR="00D3501E" w:rsidRPr="000B495D">
          <w:rPr>
            <w:rStyle w:val="Hyperlink"/>
            <w:noProof/>
          </w:rPr>
          <w:t>, d</w:t>
        </w:r>
        <w:r w:rsidR="00D3501E" w:rsidRPr="000B495D">
          <w:rPr>
            <w:rStyle w:val="Hyperlink"/>
            <w:rFonts w:ascii="Cambria" w:hAnsi="Cambria" w:cs="Cambria"/>
            <w:noProof/>
          </w:rPr>
          <w:t>ị</w:t>
        </w:r>
        <w:r w:rsidR="00D3501E" w:rsidRPr="000B495D">
          <w:rPr>
            <w:rStyle w:val="Hyperlink"/>
            <w:noProof/>
          </w:rPr>
          <w:t>ch v</w:t>
        </w:r>
        <w:r w:rsidR="00D3501E" w:rsidRPr="000B495D">
          <w:rPr>
            <w:rStyle w:val="Hyperlink"/>
            <w:rFonts w:ascii="Cambria" w:hAnsi="Cambria" w:cs="Cambria"/>
            <w:noProof/>
          </w:rPr>
          <w:t>ụ</w:t>
        </w:r>
        <w:r w:rsidR="00D3501E" w:rsidRPr="000B495D">
          <w:rPr>
            <w:rStyle w:val="Hyperlink"/>
            <w:noProof/>
          </w:rPr>
          <w:t>, ph</w:t>
        </w:r>
        <w:r w:rsidR="00D3501E" w:rsidRPr="000B495D">
          <w:rPr>
            <w:rStyle w:val="Hyperlink"/>
            <w:rFonts w:ascii="Cambria" w:hAnsi="Cambria" w:cs="Cambria"/>
            <w:noProof/>
          </w:rPr>
          <w:t>ầ</w:t>
        </w:r>
        <w:r w:rsidR="00D3501E" w:rsidRPr="000B495D">
          <w:rPr>
            <w:rStyle w:val="Hyperlink"/>
            <w:noProof/>
          </w:rPr>
          <w:t>n m</w:t>
        </w:r>
        <w:r w:rsidR="00D3501E" w:rsidRPr="000B495D">
          <w:rPr>
            <w:rStyle w:val="Hyperlink"/>
            <w:rFonts w:ascii="Cambria" w:hAnsi="Cambria" w:cs="Cambria"/>
            <w:noProof/>
          </w:rPr>
          <w:t>ề</w:t>
        </w:r>
        <w:r w:rsidR="00D3501E" w:rsidRPr="000B495D">
          <w:rPr>
            <w:rStyle w:val="Hyperlink"/>
            <w:noProof/>
          </w:rPr>
          <w:t>m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_Toc21974949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8</w:t>
        </w:r>
        <w:r w:rsidR="00D3501E">
          <w:rPr>
            <w:noProof/>
            <w:webHidden/>
          </w:rPr>
          <w:fldChar w:fldCharType="end"/>
        </w:r>
      </w:hyperlink>
    </w:p>
    <w:p w14:paraId="7B6F7E46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0" w:history="1">
        <w:r w:rsidR="00D3501E" w:rsidRPr="000B495D">
          <w:rPr>
            <w:rStyle w:val="Hyperlink"/>
            <w:noProof/>
          </w:rPr>
          <w:t>2.5. Trang thi</w:t>
        </w:r>
        <w:r w:rsidR="00D3501E" w:rsidRPr="000B495D">
          <w:rPr>
            <w:rStyle w:val="Hyperlink"/>
            <w:rFonts w:ascii="Cambria" w:hAnsi="Cambria" w:cs="Cambria"/>
            <w:noProof/>
          </w:rPr>
          <w:t>ế</w:t>
        </w:r>
        <w:r w:rsidR="00D3501E" w:rsidRPr="000B495D">
          <w:rPr>
            <w:rStyle w:val="Hyperlink"/>
            <w:noProof/>
          </w:rPr>
          <w:t>t b</w:t>
        </w:r>
        <w:r w:rsidR="00D3501E" w:rsidRPr="000B495D">
          <w:rPr>
            <w:rStyle w:val="Hyperlink"/>
            <w:rFonts w:ascii="Cambria" w:hAnsi="Cambria" w:cs="Cambria"/>
            <w:noProof/>
          </w:rPr>
          <w:t>ị</w:t>
        </w:r>
        <w:r w:rsidR="00D3501E" w:rsidRPr="000B495D">
          <w:rPr>
            <w:rStyle w:val="Hyperlink"/>
            <w:noProof/>
          </w:rPr>
          <w:t xml:space="preserve"> nghi</w:t>
        </w:r>
        <w:r w:rsidR="00D3501E" w:rsidRPr="000B495D">
          <w:rPr>
            <w:rStyle w:val="Hyperlink"/>
            <w:rFonts w:ascii="Cambria" w:hAnsi="Cambria" w:cs="Cambria"/>
            <w:noProof/>
          </w:rPr>
          <w:t>ệ</w:t>
        </w:r>
        <w:r w:rsidR="00D3501E" w:rsidRPr="000B495D">
          <w:rPr>
            <w:rStyle w:val="Hyperlink"/>
            <w:noProof/>
          </w:rPr>
          <w:t>p v</w:t>
        </w:r>
        <w:r w:rsidR="00D3501E" w:rsidRPr="000B495D">
          <w:rPr>
            <w:rStyle w:val="Hyperlink"/>
            <w:rFonts w:ascii="Cambria" w:hAnsi="Cambria" w:cs="Cambria"/>
            <w:noProof/>
          </w:rPr>
          <w:t>ụ</w:t>
        </w:r>
        <w:r w:rsidR="00D3501E" w:rsidRPr="000B495D">
          <w:rPr>
            <w:rStyle w:val="Hyperlink"/>
            <w:noProof/>
          </w:rPr>
          <w:t xml:space="preserve"> ch</w:t>
        </w:r>
        <w:r w:rsidR="00D3501E" w:rsidRPr="000B495D">
          <w:rPr>
            <w:rStyle w:val="Hyperlink"/>
            <w:rFonts w:ascii="Cambria" w:hAnsi="Cambria" w:cs="Cambria"/>
            <w:noProof/>
          </w:rPr>
          <w:t>ứ</w:t>
        </w:r>
        <w:r w:rsidR="00D3501E" w:rsidRPr="000B495D">
          <w:rPr>
            <w:rStyle w:val="Hyperlink"/>
            <w:noProof/>
          </w:rPr>
          <w:t>ng th</w:t>
        </w:r>
        <w:r w:rsidR="00D3501E" w:rsidRPr="000B495D">
          <w:rPr>
            <w:rStyle w:val="Hyperlink"/>
            <w:rFonts w:ascii="Cambria" w:hAnsi="Cambria" w:cs="Cambria"/>
            <w:noProof/>
          </w:rPr>
          <w:t>ư</w:t>
        </w:r>
        <w:r w:rsidR="00D3501E" w:rsidRPr="000B495D">
          <w:rPr>
            <w:rStyle w:val="Hyperlink"/>
            <w:noProof/>
          </w:rPr>
          <w:t xml:space="preserve"> s</w:t>
        </w:r>
        <w:r w:rsidR="00D3501E" w:rsidRPr="000B495D">
          <w:rPr>
            <w:rStyle w:val="Hyperlink"/>
            <w:rFonts w:ascii="Cambria" w:hAnsi="Cambria" w:cs="Cambria"/>
            <w:noProof/>
          </w:rPr>
          <w:t>ố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_Toc21974950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8</w:t>
        </w:r>
        <w:r w:rsidR="00D3501E">
          <w:rPr>
            <w:noProof/>
            <w:webHidden/>
          </w:rPr>
          <w:fldChar w:fldCharType="end"/>
        </w:r>
      </w:hyperlink>
    </w:p>
    <w:p w14:paraId="7F4C43DA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1" w:history="1">
        <w:r w:rsidR="00D3501E" w:rsidRPr="000B495D">
          <w:rPr>
            <w:rStyle w:val="Hyperlink"/>
            <w:noProof/>
          </w:rPr>
          <w:t>2.6. SD Secure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_Toc21974951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12</w:t>
        </w:r>
        <w:r w:rsidR="00D3501E">
          <w:rPr>
            <w:noProof/>
            <w:webHidden/>
          </w:rPr>
          <w:fldChar w:fldCharType="end"/>
        </w:r>
      </w:hyperlink>
    </w:p>
    <w:p w14:paraId="2BD40F49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2" w:history="1">
        <w:r w:rsidR="00D3501E" w:rsidRPr="000B495D">
          <w:rPr>
            <w:rStyle w:val="Hyperlink"/>
            <w:noProof/>
          </w:rPr>
          <w:t>2.7. SIM PKI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_Toc21974952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12</w:t>
        </w:r>
        <w:r w:rsidR="00D3501E">
          <w:rPr>
            <w:noProof/>
            <w:webHidden/>
          </w:rPr>
          <w:fldChar w:fldCharType="end"/>
        </w:r>
      </w:hyperlink>
    </w:p>
    <w:p w14:paraId="015B3E90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3" w:history="1">
        <w:r w:rsidR="00D3501E" w:rsidRPr="000B495D">
          <w:rPr>
            <w:rStyle w:val="Hyperlink"/>
            <w:noProof/>
          </w:rPr>
          <w:t>2.8. Token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_Toc21974953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12</w:t>
        </w:r>
        <w:r w:rsidR="00D3501E">
          <w:rPr>
            <w:noProof/>
            <w:webHidden/>
          </w:rPr>
          <w:fldChar w:fldCharType="end"/>
        </w:r>
      </w:hyperlink>
    </w:p>
    <w:p w14:paraId="247BC207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4" w:history="1">
        <w:r w:rsidR="00D3501E" w:rsidRPr="000B495D">
          <w:rPr>
            <w:rStyle w:val="Hyperlink"/>
            <w:noProof/>
          </w:rPr>
          <w:t>2.9. H</w:t>
        </w:r>
        <w:r w:rsidR="00D3501E" w:rsidRPr="000B495D">
          <w:rPr>
            <w:rStyle w:val="Hyperlink"/>
            <w:rFonts w:ascii="Cambria" w:hAnsi="Cambria" w:cs="Cambria"/>
            <w:noProof/>
          </w:rPr>
          <w:t>ồ</w:t>
        </w:r>
        <w:r w:rsidR="00D3501E" w:rsidRPr="000B495D">
          <w:rPr>
            <w:rStyle w:val="Hyperlink"/>
            <w:noProof/>
          </w:rPr>
          <w:t xml:space="preserve"> s</w:t>
        </w:r>
        <w:r w:rsidR="00D3501E" w:rsidRPr="000B495D">
          <w:rPr>
            <w:rStyle w:val="Hyperlink"/>
            <w:rFonts w:ascii="Cambria" w:hAnsi="Cambria" w:cs="Cambria"/>
            <w:noProof/>
          </w:rPr>
          <w:t>ơ</w:t>
        </w:r>
        <w:r w:rsidR="00D3501E" w:rsidRPr="000B495D">
          <w:rPr>
            <w:rStyle w:val="Hyperlink"/>
            <w:noProof/>
          </w:rPr>
          <w:t xml:space="preserve"> </w:t>
        </w:r>
        <w:r w:rsidR="00D3501E" w:rsidRPr="000B495D">
          <w:rPr>
            <w:rStyle w:val="Hyperlink"/>
            <w:rFonts w:ascii="Cambria" w:hAnsi="Cambria" w:cs="Cambria"/>
            <w:noProof/>
          </w:rPr>
          <w:t>đă</w:t>
        </w:r>
        <w:r w:rsidR="00D3501E" w:rsidRPr="000B495D">
          <w:rPr>
            <w:rStyle w:val="Hyperlink"/>
            <w:noProof/>
          </w:rPr>
          <w:t>ng k</w:t>
        </w:r>
        <w:r w:rsidR="00D3501E" w:rsidRPr="000B495D">
          <w:rPr>
            <w:rStyle w:val="Hyperlink"/>
            <w:rFonts w:ascii="Rockwell" w:hAnsi="Rockwell" w:cs="Rockwell"/>
            <w:noProof/>
          </w:rPr>
          <w:t>ý</w:t>
        </w:r>
        <w:r w:rsidR="00D3501E" w:rsidRPr="000B495D">
          <w:rPr>
            <w:rStyle w:val="Hyperlink"/>
            <w:noProof/>
          </w:rPr>
          <w:t xml:space="preserve"> CTS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_Toc21974954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12</w:t>
        </w:r>
        <w:r w:rsidR="00D3501E">
          <w:rPr>
            <w:noProof/>
            <w:webHidden/>
          </w:rPr>
          <w:fldChar w:fldCharType="end"/>
        </w:r>
      </w:hyperlink>
    </w:p>
    <w:p w14:paraId="3ACF445C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5" w:history="1">
        <w:r w:rsidR="00D3501E" w:rsidRPr="000B495D">
          <w:rPr>
            <w:rStyle w:val="Hyperlink"/>
            <w:noProof/>
          </w:rPr>
          <w:t>2.1. Tin nh</w:t>
        </w:r>
        <w:r w:rsidR="00D3501E" w:rsidRPr="000B495D">
          <w:rPr>
            <w:rStyle w:val="Hyperlink"/>
            <w:rFonts w:ascii="Cambria" w:hAnsi="Cambria" w:cs="Cambria"/>
            <w:noProof/>
          </w:rPr>
          <w:t>ắ</w:t>
        </w:r>
        <w:r w:rsidR="00D3501E" w:rsidRPr="000B495D">
          <w:rPr>
            <w:rStyle w:val="Hyperlink"/>
            <w:noProof/>
          </w:rPr>
          <w:t>n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_Toc21974955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13</w:t>
        </w:r>
        <w:r w:rsidR="00D3501E">
          <w:rPr>
            <w:noProof/>
            <w:webHidden/>
          </w:rPr>
          <w:fldChar w:fldCharType="end"/>
        </w:r>
      </w:hyperlink>
    </w:p>
    <w:p w14:paraId="3C7E5D25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6" w:history="1">
        <w:r w:rsidR="00D3501E" w:rsidRPr="000B495D">
          <w:rPr>
            <w:rStyle w:val="Hyperlink"/>
            <w:noProof/>
          </w:rPr>
          <w:t>2.2. D</w:t>
        </w:r>
        <w:r w:rsidR="00D3501E" w:rsidRPr="000B495D">
          <w:rPr>
            <w:rStyle w:val="Hyperlink"/>
            <w:rFonts w:ascii="Cambria" w:hAnsi="Cambria" w:cs="Cambria"/>
            <w:noProof/>
          </w:rPr>
          <w:t>ị</w:t>
        </w:r>
        <w:r w:rsidR="00D3501E" w:rsidRPr="000B495D">
          <w:rPr>
            <w:rStyle w:val="Hyperlink"/>
            <w:noProof/>
          </w:rPr>
          <w:t>ch v</w:t>
        </w:r>
        <w:r w:rsidR="00D3501E" w:rsidRPr="000B495D">
          <w:rPr>
            <w:rStyle w:val="Hyperlink"/>
            <w:rFonts w:ascii="Cambria" w:hAnsi="Cambria" w:cs="Cambria"/>
            <w:noProof/>
          </w:rPr>
          <w:t>ụ</w:t>
        </w:r>
        <w:r w:rsidR="00D3501E" w:rsidRPr="000B495D">
          <w:rPr>
            <w:rStyle w:val="Hyperlink"/>
            <w:noProof/>
          </w:rPr>
          <w:t xml:space="preserve"> Ch</w:t>
        </w:r>
        <w:r w:rsidR="00D3501E" w:rsidRPr="000B495D">
          <w:rPr>
            <w:rStyle w:val="Hyperlink"/>
            <w:rFonts w:ascii="Cambria" w:hAnsi="Cambria" w:cs="Cambria"/>
            <w:noProof/>
          </w:rPr>
          <w:t>ứ</w:t>
        </w:r>
        <w:r w:rsidR="00D3501E" w:rsidRPr="000B495D">
          <w:rPr>
            <w:rStyle w:val="Hyperlink"/>
            <w:noProof/>
          </w:rPr>
          <w:t>ng th</w:t>
        </w:r>
        <w:r w:rsidR="00D3501E" w:rsidRPr="000B495D">
          <w:rPr>
            <w:rStyle w:val="Hyperlink"/>
            <w:rFonts w:ascii="Cambria" w:hAnsi="Cambria" w:cs="Cambria"/>
            <w:noProof/>
          </w:rPr>
          <w:t>ự</w:t>
        </w:r>
        <w:r w:rsidR="00D3501E" w:rsidRPr="000B495D">
          <w:rPr>
            <w:rStyle w:val="Hyperlink"/>
            <w:noProof/>
          </w:rPr>
          <w:t>c ch</w:t>
        </w:r>
        <w:r w:rsidR="00D3501E" w:rsidRPr="000B495D">
          <w:rPr>
            <w:rStyle w:val="Hyperlink"/>
            <w:rFonts w:ascii="Cambria" w:hAnsi="Cambria" w:cs="Cambria"/>
            <w:noProof/>
          </w:rPr>
          <w:t>ữ</w:t>
        </w:r>
        <w:r w:rsidR="00D3501E" w:rsidRPr="000B495D">
          <w:rPr>
            <w:rStyle w:val="Hyperlink"/>
            <w:noProof/>
          </w:rPr>
          <w:t xml:space="preserve"> ký s</w:t>
        </w:r>
        <w:r w:rsidR="00D3501E" w:rsidRPr="000B495D">
          <w:rPr>
            <w:rStyle w:val="Hyperlink"/>
            <w:rFonts w:ascii="Cambria" w:hAnsi="Cambria" w:cs="Cambria"/>
            <w:noProof/>
          </w:rPr>
          <w:t>ố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_Toc21974956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13</w:t>
        </w:r>
        <w:r w:rsidR="00D3501E">
          <w:rPr>
            <w:noProof/>
            <w:webHidden/>
          </w:rPr>
          <w:fldChar w:fldCharType="end"/>
        </w:r>
      </w:hyperlink>
    </w:p>
    <w:p w14:paraId="56C81CD2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7" w:history="1">
        <w:r w:rsidR="00D3501E" w:rsidRPr="000B495D">
          <w:rPr>
            <w:rStyle w:val="Hyperlink"/>
            <w:noProof/>
          </w:rPr>
          <w:t>2.3. V</w:t>
        </w:r>
        <w:r w:rsidR="00D3501E" w:rsidRPr="000B495D">
          <w:rPr>
            <w:rStyle w:val="Hyperlink"/>
            <w:rFonts w:ascii="Cambria" w:hAnsi="Cambria" w:cs="Cambria"/>
            <w:noProof/>
          </w:rPr>
          <w:t>ă</w:t>
        </w:r>
        <w:r w:rsidR="00D3501E" w:rsidRPr="000B495D">
          <w:rPr>
            <w:rStyle w:val="Hyperlink"/>
            <w:noProof/>
          </w:rPr>
          <w:t>n b</w:t>
        </w:r>
        <w:r w:rsidR="00D3501E" w:rsidRPr="000B495D">
          <w:rPr>
            <w:rStyle w:val="Hyperlink"/>
            <w:rFonts w:ascii="Cambria" w:hAnsi="Cambria" w:cs="Cambria"/>
            <w:noProof/>
          </w:rPr>
          <w:t>ả</w:t>
        </w:r>
        <w:r w:rsidR="00D3501E" w:rsidRPr="000B495D">
          <w:rPr>
            <w:rStyle w:val="Hyperlink"/>
            <w:noProof/>
          </w:rPr>
          <w:t xml:space="preserve">n </w:t>
        </w:r>
        <w:r w:rsidR="00D3501E" w:rsidRPr="000B495D">
          <w:rPr>
            <w:rStyle w:val="Hyperlink"/>
            <w:rFonts w:ascii="Cambria" w:hAnsi="Cambria" w:cs="Cambria"/>
            <w:noProof/>
          </w:rPr>
          <w:t>đế</w:t>
        </w:r>
        <w:r w:rsidR="00D3501E" w:rsidRPr="000B495D">
          <w:rPr>
            <w:rStyle w:val="Hyperlink"/>
            <w:noProof/>
          </w:rPr>
          <w:t>n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_Toc21974957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13</w:t>
        </w:r>
        <w:r w:rsidR="00D3501E">
          <w:rPr>
            <w:noProof/>
            <w:webHidden/>
          </w:rPr>
          <w:fldChar w:fldCharType="end"/>
        </w:r>
      </w:hyperlink>
    </w:p>
    <w:p w14:paraId="56068FF6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8" w:history="1">
        <w:r w:rsidR="00D3501E" w:rsidRPr="000B495D">
          <w:rPr>
            <w:rStyle w:val="Hyperlink"/>
            <w:noProof/>
          </w:rPr>
          <w:t>2.4. V</w:t>
        </w:r>
        <w:r w:rsidR="00D3501E" w:rsidRPr="000B495D">
          <w:rPr>
            <w:rStyle w:val="Hyperlink"/>
            <w:rFonts w:ascii="Cambria" w:hAnsi="Cambria" w:cs="Cambria"/>
            <w:noProof/>
          </w:rPr>
          <w:t>ă</w:t>
        </w:r>
        <w:r w:rsidR="00D3501E" w:rsidRPr="000B495D">
          <w:rPr>
            <w:rStyle w:val="Hyperlink"/>
            <w:noProof/>
          </w:rPr>
          <w:t>n b</w:t>
        </w:r>
        <w:r w:rsidR="00D3501E" w:rsidRPr="000B495D">
          <w:rPr>
            <w:rStyle w:val="Hyperlink"/>
            <w:rFonts w:ascii="Cambria" w:hAnsi="Cambria" w:cs="Cambria"/>
            <w:noProof/>
          </w:rPr>
          <w:t>ả</w:t>
        </w:r>
        <w:r w:rsidR="00D3501E" w:rsidRPr="000B495D">
          <w:rPr>
            <w:rStyle w:val="Hyperlink"/>
            <w:noProof/>
          </w:rPr>
          <w:t xml:space="preserve">n </w:t>
        </w:r>
        <w:r w:rsidR="00D3501E" w:rsidRPr="000B495D">
          <w:rPr>
            <w:rStyle w:val="Hyperlink"/>
            <w:rFonts w:ascii="Cambria" w:hAnsi="Cambria" w:cs="Cambria"/>
            <w:noProof/>
          </w:rPr>
          <w:t>đ</w:t>
        </w:r>
        <w:r w:rsidR="00D3501E" w:rsidRPr="000B495D">
          <w:rPr>
            <w:rStyle w:val="Hyperlink"/>
            <w:noProof/>
          </w:rPr>
          <w:t>i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_Toc21974958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13</w:t>
        </w:r>
        <w:r w:rsidR="00D3501E">
          <w:rPr>
            <w:noProof/>
            <w:webHidden/>
          </w:rPr>
          <w:fldChar w:fldCharType="end"/>
        </w:r>
      </w:hyperlink>
    </w:p>
    <w:p w14:paraId="54CDAAE1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59" w:history="1">
        <w:r w:rsidR="00D3501E" w:rsidRPr="000B495D">
          <w:rPr>
            <w:rStyle w:val="Hyperlink"/>
            <w:noProof/>
          </w:rPr>
          <w:t>2.5. Tin t</w:t>
        </w:r>
        <w:r w:rsidR="00D3501E" w:rsidRPr="000B495D">
          <w:rPr>
            <w:rStyle w:val="Hyperlink"/>
            <w:rFonts w:ascii="Cambria" w:hAnsi="Cambria" w:cs="Cambria"/>
            <w:noProof/>
          </w:rPr>
          <w:t>ứ</w:t>
        </w:r>
        <w:r w:rsidR="00D3501E" w:rsidRPr="000B495D">
          <w:rPr>
            <w:rStyle w:val="Hyperlink"/>
            <w:noProof/>
          </w:rPr>
          <w:t>c, V</w:t>
        </w:r>
        <w:r w:rsidR="00D3501E" w:rsidRPr="000B495D">
          <w:rPr>
            <w:rStyle w:val="Hyperlink"/>
            <w:rFonts w:ascii="Cambria" w:hAnsi="Cambria" w:cs="Cambria"/>
            <w:noProof/>
          </w:rPr>
          <w:t>ă</w:t>
        </w:r>
        <w:r w:rsidR="00D3501E" w:rsidRPr="000B495D">
          <w:rPr>
            <w:rStyle w:val="Hyperlink"/>
            <w:noProof/>
          </w:rPr>
          <w:t>n b</w:t>
        </w:r>
        <w:r w:rsidR="00D3501E" w:rsidRPr="000B495D">
          <w:rPr>
            <w:rStyle w:val="Hyperlink"/>
            <w:rFonts w:ascii="Cambria" w:hAnsi="Cambria" w:cs="Cambria"/>
            <w:noProof/>
          </w:rPr>
          <w:t>ả</w:t>
        </w:r>
        <w:r w:rsidR="00D3501E" w:rsidRPr="000B495D">
          <w:rPr>
            <w:rStyle w:val="Hyperlink"/>
            <w:noProof/>
          </w:rPr>
          <w:t>n QPPL, Tài nguyên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_Toc21974959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13</w:t>
        </w:r>
        <w:r w:rsidR="00D3501E">
          <w:rPr>
            <w:noProof/>
            <w:webHidden/>
          </w:rPr>
          <w:fldChar w:fldCharType="end"/>
        </w:r>
      </w:hyperlink>
    </w:p>
    <w:p w14:paraId="712163C2" w14:textId="77777777" w:rsidR="00D3501E" w:rsidRDefault="00FF3956">
      <w:pPr>
        <w:pStyle w:val="TOC3"/>
        <w:tabs>
          <w:tab w:val="right" w:leader="dot" w:pos="9017"/>
        </w:tabs>
        <w:rPr>
          <w:rFonts w:asciiTheme="minorHAnsi" w:hAnsiTheme="minorHAnsi"/>
          <w:noProof/>
          <w:sz w:val="22"/>
        </w:rPr>
      </w:pPr>
      <w:hyperlink w:anchor="_Toc21974960" w:history="1">
        <w:r w:rsidR="00D3501E" w:rsidRPr="000B495D">
          <w:rPr>
            <w:rStyle w:val="Hyperlink"/>
            <w:noProof/>
          </w:rPr>
          <w:t>2.6. H</w:t>
        </w:r>
        <w:r w:rsidR="00D3501E" w:rsidRPr="000B495D">
          <w:rPr>
            <w:rStyle w:val="Hyperlink"/>
            <w:rFonts w:ascii="Cambria" w:hAnsi="Cambria" w:cs="Cambria"/>
            <w:noProof/>
          </w:rPr>
          <w:t>ỏ</w:t>
        </w:r>
        <w:r w:rsidR="00D3501E" w:rsidRPr="000B495D">
          <w:rPr>
            <w:rStyle w:val="Hyperlink"/>
            <w:noProof/>
          </w:rPr>
          <w:t xml:space="preserve">i </w:t>
        </w:r>
        <w:r w:rsidR="00D3501E" w:rsidRPr="000B495D">
          <w:rPr>
            <w:rStyle w:val="Hyperlink"/>
            <w:rFonts w:ascii="Cambria" w:hAnsi="Cambria" w:cs="Cambria"/>
            <w:noProof/>
          </w:rPr>
          <w:t>đ</w:t>
        </w:r>
        <w:r w:rsidR="00D3501E" w:rsidRPr="000B495D">
          <w:rPr>
            <w:rStyle w:val="Hyperlink"/>
            <w:rFonts w:ascii="Rockwell" w:hAnsi="Rockwell" w:cs="Rockwell"/>
            <w:noProof/>
          </w:rPr>
          <w:t>á</w:t>
        </w:r>
        <w:r w:rsidR="00D3501E" w:rsidRPr="000B495D">
          <w:rPr>
            <w:rStyle w:val="Hyperlink"/>
            <w:noProof/>
          </w:rPr>
          <w:t>p</w:t>
        </w:r>
        <w:r w:rsidR="00D3501E">
          <w:rPr>
            <w:noProof/>
            <w:webHidden/>
          </w:rPr>
          <w:tab/>
        </w:r>
        <w:r w:rsidR="00D3501E">
          <w:rPr>
            <w:noProof/>
            <w:webHidden/>
          </w:rPr>
          <w:fldChar w:fldCharType="begin"/>
        </w:r>
        <w:r w:rsidR="00D3501E">
          <w:rPr>
            <w:noProof/>
            <w:webHidden/>
          </w:rPr>
          <w:instrText xml:space="preserve"> PAGEREF _Toc21974960 \h </w:instrText>
        </w:r>
        <w:r w:rsidR="00D3501E">
          <w:rPr>
            <w:noProof/>
            <w:webHidden/>
          </w:rPr>
        </w:r>
        <w:r w:rsidR="00D3501E">
          <w:rPr>
            <w:noProof/>
            <w:webHidden/>
          </w:rPr>
          <w:fldChar w:fldCharType="separate"/>
        </w:r>
        <w:r w:rsidR="00D3501E">
          <w:rPr>
            <w:noProof/>
            <w:webHidden/>
          </w:rPr>
          <w:t>13</w:t>
        </w:r>
        <w:r w:rsidR="00D3501E">
          <w:rPr>
            <w:noProof/>
            <w:webHidden/>
          </w:rPr>
          <w:fldChar w:fldCharType="end"/>
        </w:r>
      </w:hyperlink>
    </w:p>
    <w:p w14:paraId="044CDB63" w14:textId="53353D6D" w:rsidR="003520B0" w:rsidRPr="00BF318E" w:rsidRDefault="00D3501E" w:rsidP="00474868">
      <w:pPr>
        <w:rPr>
          <w:szCs w:val="26"/>
        </w:rPr>
      </w:pPr>
      <w:r>
        <w:rPr>
          <w:b/>
          <w:szCs w:val="26"/>
        </w:rPr>
        <w:fldChar w:fldCharType="end"/>
      </w:r>
    </w:p>
    <w:p w14:paraId="485632A7" w14:textId="25B4383F" w:rsidR="00DA332C" w:rsidRPr="00BF318E" w:rsidRDefault="00655DB3" w:rsidP="002616D8">
      <w:pPr>
        <w:spacing w:after="200" w:line="276" w:lineRule="auto"/>
        <w:rPr>
          <w:szCs w:val="26"/>
        </w:rPr>
      </w:pPr>
      <w:r w:rsidRPr="00BF318E">
        <w:rPr>
          <w:szCs w:val="26"/>
        </w:rPr>
        <w:br w:type="page"/>
      </w:r>
    </w:p>
    <w:p w14:paraId="2DE201BE" w14:textId="77777777" w:rsidR="00000417" w:rsidRDefault="00000417" w:rsidP="009D33CE">
      <w:pPr>
        <w:pStyle w:val="Title"/>
        <w:sectPr w:rsidR="00000417" w:rsidSect="001C3091">
          <w:footerReference w:type="default" r:id="rId10"/>
          <w:pgSz w:w="11907" w:h="16839" w:code="9"/>
          <w:pgMar w:top="1471" w:right="1440" w:bottom="1440" w:left="1440" w:header="540" w:footer="743" w:gutter="0"/>
          <w:pgNumType w:fmt="lowerRoman" w:start="1"/>
          <w:cols w:space="720"/>
          <w:docGrid w:linePitch="360"/>
        </w:sectPr>
      </w:pPr>
    </w:p>
    <w:p w14:paraId="52699E07" w14:textId="77777777" w:rsidR="00B03045" w:rsidRDefault="00B03045" w:rsidP="009D33CE">
      <w:pPr>
        <w:pStyle w:val="Title"/>
      </w:pPr>
      <w:r w:rsidRPr="00BF318E">
        <w:lastRenderedPageBreak/>
        <w:t>N</w:t>
      </w:r>
      <w:r w:rsidRPr="00BF318E">
        <w:rPr>
          <w:rFonts w:ascii="Cambria" w:hAnsi="Cambria" w:cs="Cambria"/>
        </w:rPr>
        <w:t>Ộ</w:t>
      </w:r>
      <w:r w:rsidRPr="00BF318E">
        <w:t>I DUNG</w:t>
      </w:r>
    </w:p>
    <w:p w14:paraId="754F498D" w14:textId="77777777" w:rsidR="00351398" w:rsidRPr="00351398" w:rsidRDefault="00351398" w:rsidP="00351398"/>
    <w:p w14:paraId="0F27B539" w14:textId="7DD29343" w:rsidR="00670A83" w:rsidRDefault="00670A83" w:rsidP="00670A83">
      <w:pPr>
        <w:pStyle w:val="Heading1"/>
      </w:pPr>
      <w:bookmarkStart w:id="0" w:name="_Toc21974939"/>
      <w:r>
        <w:t>GI</w:t>
      </w:r>
      <w:r>
        <w:rPr>
          <w:rFonts w:ascii="Cambria" w:hAnsi="Cambria" w:cs="Cambria"/>
        </w:rPr>
        <w:t>Ớ</w:t>
      </w:r>
      <w:r>
        <w:t>I THI</w:t>
      </w:r>
      <w:r>
        <w:rPr>
          <w:rFonts w:ascii="Cambria" w:hAnsi="Cambria" w:cs="Cambria"/>
        </w:rPr>
        <w:t>Ệ</w:t>
      </w:r>
      <w:r>
        <w:t>U</w:t>
      </w:r>
      <w:r w:rsidR="00801223">
        <w:t xml:space="preserve"> CHUNG</w:t>
      </w:r>
      <w:bookmarkEnd w:id="0"/>
    </w:p>
    <w:p w14:paraId="015FFDEA" w14:textId="3358DB68" w:rsidR="00670A83" w:rsidRDefault="00EA5E6F" w:rsidP="0064677C">
      <w:pPr>
        <w:pStyle w:val="Heading2"/>
      </w:pPr>
      <w:bookmarkStart w:id="1" w:name="_Toc21974940"/>
      <w:r>
        <w:t>M</w:t>
      </w:r>
      <w:r>
        <w:rPr>
          <w:rFonts w:ascii="Cambria" w:hAnsi="Cambria" w:cs="Cambria"/>
        </w:rPr>
        <w:t>ụ</w:t>
      </w:r>
      <w:r>
        <w:t xml:space="preserve">c </w:t>
      </w:r>
      <w:r>
        <w:rPr>
          <w:rFonts w:ascii="Cambria" w:hAnsi="Cambria" w:cs="Cambria"/>
        </w:rPr>
        <w:t>đ</w:t>
      </w:r>
      <w:r>
        <w:rPr>
          <w:rFonts w:ascii="Rockwell Condensed" w:hAnsi="Rockwell Condensed" w:cs="Rockwell Condensed"/>
        </w:rPr>
        <w:t>í</w:t>
      </w:r>
      <w:r>
        <w:t>ch tài li</w:t>
      </w:r>
      <w:r>
        <w:rPr>
          <w:rFonts w:ascii="Cambria" w:hAnsi="Cambria" w:cs="Cambria"/>
        </w:rPr>
        <w:t>ệ</w:t>
      </w:r>
      <w:r>
        <w:t>u</w:t>
      </w:r>
      <w:bookmarkEnd w:id="1"/>
    </w:p>
    <w:p w14:paraId="348380D0" w14:textId="2DDBECD5" w:rsidR="00EA5E6F" w:rsidRDefault="00EA5E6F" w:rsidP="00532785">
      <w:r>
        <w:t>Tài li</w:t>
      </w:r>
      <w:r>
        <w:rPr>
          <w:rFonts w:ascii="Cambria" w:hAnsi="Cambria" w:cs="Cambria"/>
        </w:rPr>
        <w:t>ệ</w:t>
      </w:r>
      <w:r>
        <w:t xml:space="preserve">u này </w:t>
      </w:r>
      <w:r>
        <w:rPr>
          <w:rFonts w:ascii="Cambria" w:hAnsi="Cambria" w:cs="Cambria"/>
        </w:rPr>
        <w:t>đượ</w:t>
      </w:r>
      <w:r>
        <w:t>c 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 xml:space="preserve">ng </w:t>
      </w:r>
      <w:r>
        <w:rPr>
          <w:rFonts w:ascii="Cambria" w:hAnsi="Cambria" w:cs="Cambria"/>
        </w:rPr>
        <w:t>để</w:t>
      </w:r>
      <w:r>
        <w:t xml:space="preserve"> mô t</w:t>
      </w:r>
      <w:r>
        <w:rPr>
          <w:rFonts w:ascii="Cambria" w:hAnsi="Cambria" w:cs="Cambria"/>
        </w:rPr>
        <w:t>ả</w:t>
      </w:r>
      <w:r>
        <w:t xml:space="preserve"> </w:t>
      </w:r>
      <w:r w:rsidR="002616D8">
        <w:t xml:space="preserve">các </w:t>
      </w:r>
      <w:r w:rsidR="002616D8">
        <w:rPr>
          <w:rFonts w:ascii="Cambria" w:hAnsi="Cambria" w:cs="Cambria"/>
        </w:rPr>
        <w:t>đố</w:t>
      </w:r>
      <w:r w:rsidR="002616D8">
        <w:t>i t</w:t>
      </w:r>
      <w:r w:rsidR="002616D8">
        <w:rPr>
          <w:rFonts w:ascii="Cambria" w:hAnsi="Cambria" w:cs="Cambria"/>
        </w:rPr>
        <w:t>ượ</w:t>
      </w:r>
      <w:r w:rsidR="002616D8">
        <w:t xml:space="preserve">ng trong </w:t>
      </w:r>
      <w:r w:rsidR="00800B11">
        <w:t>h</w:t>
      </w:r>
      <w:r w:rsidR="00800B11">
        <w:rPr>
          <w:rFonts w:ascii="Cambria" w:hAnsi="Cambria" w:cs="Cambria"/>
        </w:rPr>
        <w:t>ệ</w:t>
      </w:r>
      <w:r w:rsidR="00800B11">
        <w:t xml:space="preserve"> th</w:t>
      </w:r>
      <w:r w:rsidR="00800B11">
        <w:rPr>
          <w:rFonts w:ascii="Cambria" w:hAnsi="Cambria" w:cs="Cambria"/>
        </w:rPr>
        <w:t>ố</w:t>
      </w:r>
      <w:r w:rsidR="00800B11">
        <w:t xml:space="preserve">ng </w:t>
      </w:r>
      <w:r w:rsidR="00800B11">
        <w:rPr>
          <w:rFonts w:ascii="Cambria" w:hAnsi="Cambria" w:cs="Cambria"/>
        </w:rPr>
        <w:t>đ</w:t>
      </w:r>
      <w:r w:rsidR="00800B11">
        <w:t>i</w:t>
      </w:r>
      <w:r w:rsidR="00800B11">
        <w:rPr>
          <w:rFonts w:ascii="Cambria" w:hAnsi="Cambria" w:cs="Cambria"/>
        </w:rPr>
        <w:t>ệ</w:t>
      </w:r>
      <w:r w:rsidR="00800B11">
        <w:t>n t</w:t>
      </w:r>
      <w:r w:rsidR="00800B11">
        <w:rPr>
          <w:rFonts w:ascii="Cambria" w:hAnsi="Cambria" w:cs="Cambria"/>
        </w:rPr>
        <w:t>ử</w:t>
      </w:r>
      <w:r w:rsidR="00800B11">
        <w:t xml:space="preserve"> hóa quy trình cung c</w:t>
      </w:r>
      <w:r w:rsidR="00800B11">
        <w:rPr>
          <w:rFonts w:ascii="Cambria" w:hAnsi="Cambria" w:cs="Cambria"/>
        </w:rPr>
        <w:t>ấ</w:t>
      </w:r>
      <w:r w:rsidR="00800B11">
        <w:t>p, qu</w:t>
      </w:r>
      <w:r w:rsidR="00800B11">
        <w:rPr>
          <w:rFonts w:ascii="Cambria" w:hAnsi="Cambria" w:cs="Cambria"/>
        </w:rPr>
        <w:t>ả</w:t>
      </w:r>
      <w:r w:rsidR="00800B11">
        <w:t xml:space="preserve">n lý </w:t>
      </w:r>
      <w:r w:rsidR="00216469">
        <w:t xml:space="preserve">truyền nhận thông tin </w:t>
      </w:r>
      <w:r w:rsidR="0051139E">
        <w:t>bằng</w:t>
      </w:r>
      <w:r w:rsidR="00216469">
        <w:t xml:space="preserve"> hệ thống MES</w:t>
      </w:r>
      <w:r>
        <w:t xml:space="preserve">. </w:t>
      </w:r>
    </w:p>
    <w:p w14:paraId="72E5F8EC" w14:textId="7BDE8604" w:rsidR="007649F0" w:rsidRDefault="007649F0" w:rsidP="0064677C">
      <w:pPr>
        <w:pStyle w:val="Heading2"/>
      </w:pPr>
      <w:bookmarkStart w:id="2" w:name="_Toc21974941"/>
      <w:r>
        <w:t>Ph</w:t>
      </w:r>
      <w:r>
        <w:rPr>
          <w:rFonts w:ascii="Cambria" w:hAnsi="Cambria" w:cs="Cambria"/>
        </w:rPr>
        <w:t>ạ</w:t>
      </w:r>
      <w:r>
        <w:t xml:space="preserve">m vi </w:t>
      </w:r>
      <w:r w:rsidR="00941740">
        <w:t>tài li</w:t>
      </w:r>
      <w:r w:rsidR="00941740">
        <w:rPr>
          <w:rFonts w:ascii="Cambria" w:hAnsi="Cambria" w:cs="Cambria"/>
        </w:rPr>
        <w:t>ệ</w:t>
      </w:r>
      <w:r w:rsidR="00941740">
        <w:t xml:space="preserve">u và </w:t>
      </w:r>
      <w:r>
        <w:t>h</w:t>
      </w:r>
      <w:r>
        <w:rPr>
          <w:rFonts w:ascii="Cambria" w:hAnsi="Cambria" w:cs="Cambria"/>
        </w:rPr>
        <w:t>ệ</w:t>
      </w:r>
      <w:r>
        <w:t xml:space="preserve"> th</w:t>
      </w:r>
      <w:r>
        <w:rPr>
          <w:rFonts w:ascii="Cambria" w:hAnsi="Cambria" w:cs="Cambria"/>
        </w:rPr>
        <w:t>ố</w:t>
      </w:r>
      <w:r>
        <w:t>ng</w:t>
      </w:r>
      <w:bookmarkEnd w:id="2"/>
    </w:p>
    <w:p w14:paraId="21E4F828" w14:textId="4195C30D" w:rsidR="007649F0" w:rsidRDefault="007649F0" w:rsidP="007649F0">
      <w:r>
        <w:t>Tài li</w:t>
      </w:r>
      <w:r>
        <w:rPr>
          <w:rFonts w:ascii="Cambria" w:hAnsi="Cambria" w:cs="Cambria"/>
        </w:rPr>
        <w:t>ệ</w:t>
      </w:r>
      <w:r>
        <w:t>u mô t</w:t>
      </w:r>
      <w:r>
        <w:rPr>
          <w:rFonts w:ascii="Cambria" w:hAnsi="Cambria" w:cs="Cambria"/>
        </w:rPr>
        <w:t>ả</w:t>
      </w:r>
      <w:r>
        <w:t xml:space="preserve"> </w:t>
      </w:r>
      <w:r w:rsidR="002616D8">
        <w:t xml:space="preserve">các </w:t>
      </w:r>
      <w:r w:rsidR="002616D8">
        <w:rPr>
          <w:rFonts w:ascii="Cambria" w:hAnsi="Cambria" w:cs="Cambria"/>
        </w:rPr>
        <w:t>đố</w:t>
      </w:r>
      <w:r w:rsidR="002616D8">
        <w:t>i t</w:t>
      </w:r>
      <w:r w:rsidR="002616D8">
        <w:rPr>
          <w:rFonts w:ascii="Cambria" w:hAnsi="Cambria" w:cs="Cambria"/>
        </w:rPr>
        <w:t>ượ</w:t>
      </w:r>
      <w:r w:rsidR="002616D8">
        <w:t xml:space="preserve">ng </w:t>
      </w:r>
      <w:r w:rsidR="0051139E">
        <w:t>trong hệ thống MES</w:t>
      </w:r>
      <w:r>
        <w:t xml:space="preserve">. </w:t>
      </w:r>
    </w:p>
    <w:p w14:paraId="61335E5E" w14:textId="2E4D1E32" w:rsidR="006A1EB0" w:rsidRDefault="006A1EB0" w:rsidP="0064677C">
      <w:pPr>
        <w:pStyle w:val="Heading2"/>
      </w:pPr>
      <w:bookmarkStart w:id="3" w:name="_Toc21974942"/>
      <w:r>
        <w:t>Các thu</w:t>
      </w:r>
      <w:r>
        <w:rPr>
          <w:rFonts w:ascii="Cambria" w:hAnsi="Cambria" w:cs="Cambria"/>
        </w:rPr>
        <w:t>ậ</w:t>
      </w:r>
      <w:r>
        <w:t>t ng</w:t>
      </w:r>
      <w:r>
        <w:rPr>
          <w:rFonts w:ascii="Cambria" w:hAnsi="Cambria" w:cs="Cambria"/>
        </w:rPr>
        <w:t>ữ</w:t>
      </w:r>
      <w:r>
        <w:t>, t</w:t>
      </w:r>
      <w:r>
        <w:rPr>
          <w:rFonts w:ascii="Cambria" w:hAnsi="Cambria" w:cs="Cambria"/>
        </w:rPr>
        <w:t>ừ</w:t>
      </w:r>
      <w:r>
        <w:t xml:space="preserve"> vi</w:t>
      </w:r>
      <w:r>
        <w:rPr>
          <w:rFonts w:ascii="Cambria" w:hAnsi="Cambria" w:cs="Cambria"/>
        </w:rPr>
        <w:t>ế</w:t>
      </w:r>
      <w:r>
        <w:t>t t</w:t>
      </w:r>
      <w:r>
        <w:rPr>
          <w:rFonts w:ascii="Cambria" w:hAnsi="Cambria" w:cs="Cambria"/>
        </w:rPr>
        <w:t>ắ</w:t>
      </w:r>
      <w:r>
        <w:t>t</w:t>
      </w:r>
      <w:bookmarkEnd w:id="3"/>
    </w:p>
    <w:tbl>
      <w:tblPr>
        <w:tblStyle w:val="DTTSol"/>
        <w:tblW w:w="5000" w:type="pct"/>
        <w:tblLook w:val="0420" w:firstRow="1" w:lastRow="0" w:firstColumn="0" w:lastColumn="0" w:noHBand="0" w:noVBand="1"/>
      </w:tblPr>
      <w:tblGrid>
        <w:gridCol w:w="952"/>
        <w:gridCol w:w="3008"/>
        <w:gridCol w:w="5057"/>
      </w:tblGrid>
      <w:tr w:rsidR="006A1EB0" w:rsidRPr="00BF318E" w14:paraId="60389418" w14:textId="77777777" w:rsidTr="006A1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8" w:type="pct"/>
          </w:tcPr>
          <w:p w14:paraId="555843C0" w14:textId="77777777" w:rsidR="006A1EB0" w:rsidRPr="00BF318E" w:rsidRDefault="006A1EB0" w:rsidP="006A1EB0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STT</w:t>
            </w:r>
          </w:p>
        </w:tc>
        <w:tc>
          <w:tcPr>
            <w:tcW w:w="1668" w:type="pct"/>
          </w:tcPr>
          <w:p w14:paraId="362C0487" w14:textId="5F8C3349" w:rsidR="006A1EB0" w:rsidRPr="00BF318E" w:rsidRDefault="006A1EB0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Thuật ngữ, từ viết tắt</w:t>
            </w:r>
          </w:p>
        </w:tc>
        <w:tc>
          <w:tcPr>
            <w:tcW w:w="2804" w:type="pct"/>
          </w:tcPr>
          <w:p w14:paraId="51B67879" w14:textId="77777777" w:rsidR="006A1EB0" w:rsidRPr="00BF318E" w:rsidRDefault="006A1EB0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Định nghĩa, giải thích</w:t>
            </w:r>
          </w:p>
        </w:tc>
      </w:tr>
      <w:tr w:rsidR="006A1EB0" w:rsidRPr="00BF318E" w14:paraId="0C024998" w14:textId="77777777" w:rsidTr="006A1EB0">
        <w:tc>
          <w:tcPr>
            <w:tcW w:w="528" w:type="pct"/>
          </w:tcPr>
          <w:p w14:paraId="75964A43" w14:textId="77777777" w:rsidR="006A1EB0" w:rsidRPr="00BF318E" w:rsidRDefault="006A1EB0" w:rsidP="006A1EB0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1668" w:type="pct"/>
          </w:tcPr>
          <w:p w14:paraId="21ABDB9C" w14:textId="33121149" w:rsidR="006A1EB0" w:rsidRPr="00BF318E" w:rsidRDefault="0051139E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MOBILE APP</w:t>
            </w:r>
          </w:p>
        </w:tc>
        <w:tc>
          <w:tcPr>
            <w:tcW w:w="2804" w:type="pct"/>
          </w:tcPr>
          <w:p w14:paraId="5914BF78" w14:textId="2699B060" w:rsidR="006A1EB0" w:rsidRPr="00BF318E" w:rsidRDefault="0051139E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Ứng dụng MES mobile</w:t>
            </w:r>
          </w:p>
        </w:tc>
      </w:tr>
      <w:tr w:rsidR="006A1EB0" w:rsidRPr="00BF318E" w14:paraId="6E19B1D1" w14:textId="77777777" w:rsidTr="006A1EB0">
        <w:tc>
          <w:tcPr>
            <w:tcW w:w="528" w:type="pct"/>
          </w:tcPr>
          <w:p w14:paraId="4ECE0E61" w14:textId="77777777" w:rsidR="006A1EB0" w:rsidRPr="00BF318E" w:rsidRDefault="006A1EB0" w:rsidP="006A1EB0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1668" w:type="pct"/>
          </w:tcPr>
          <w:p w14:paraId="520A87FD" w14:textId="02D55408" w:rsidR="006A1EB0" w:rsidRDefault="0051139E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MESER</w:t>
            </w:r>
          </w:p>
        </w:tc>
        <w:tc>
          <w:tcPr>
            <w:tcW w:w="2804" w:type="pct"/>
          </w:tcPr>
          <w:p w14:paraId="790FCC33" w14:textId="77777777" w:rsidR="006A1EB0" w:rsidRDefault="006A1EB0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Cục Chứng thực số và Bảo mật thông tin</w:t>
            </w:r>
          </w:p>
        </w:tc>
      </w:tr>
      <w:tr w:rsidR="006A1EB0" w:rsidRPr="00BF318E" w14:paraId="2407C3B3" w14:textId="77777777" w:rsidTr="006A1EB0">
        <w:tc>
          <w:tcPr>
            <w:tcW w:w="528" w:type="pct"/>
          </w:tcPr>
          <w:p w14:paraId="6AC79157" w14:textId="77777777" w:rsidR="006A1EB0" w:rsidRPr="00BF318E" w:rsidRDefault="006A1EB0" w:rsidP="006A1EB0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1668" w:type="pct"/>
          </w:tcPr>
          <w:p w14:paraId="051F9E89" w14:textId="696239E9" w:rsidR="006A1EB0" w:rsidRDefault="0051139E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NOTIFICATION</w:t>
            </w:r>
          </w:p>
        </w:tc>
        <w:tc>
          <w:tcPr>
            <w:tcW w:w="2804" w:type="pct"/>
          </w:tcPr>
          <w:p w14:paraId="29119ED9" w14:textId="40FAD8EB" w:rsidR="006A1EB0" w:rsidRDefault="0051139E" w:rsidP="006A1EB0">
            <w:pPr>
              <w:pStyle w:val="NoSpacing"/>
              <w:spacing w:before="120" w:after="12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Thông báo </w:t>
            </w:r>
          </w:p>
        </w:tc>
      </w:tr>
    </w:tbl>
    <w:p w14:paraId="73E02078" w14:textId="77777777" w:rsidR="003370CB" w:rsidRDefault="003370CB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BEE18C7" w14:textId="0B1ACB10" w:rsidR="00801223" w:rsidRDefault="002616D8" w:rsidP="00801223">
      <w:pPr>
        <w:pStyle w:val="Heading1"/>
      </w:pPr>
      <w:bookmarkStart w:id="4" w:name="_Toc21974943"/>
      <w:r>
        <w:lastRenderedPageBreak/>
        <w:t>N</w:t>
      </w:r>
      <w:r>
        <w:rPr>
          <w:rFonts w:ascii="Cambria" w:hAnsi="Cambria" w:cs="Cambria"/>
        </w:rPr>
        <w:t>Ộ</w:t>
      </w:r>
      <w:r>
        <w:t>I DUNG</w:t>
      </w:r>
      <w:bookmarkEnd w:id="4"/>
    </w:p>
    <w:p w14:paraId="77D1A55F" w14:textId="1ABE3DF1" w:rsidR="00C32E86" w:rsidRDefault="00C32E86" w:rsidP="002616D8">
      <w:pPr>
        <w:pStyle w:val="Heading2"/>
      </w:pPr>
      <w:bookmarkStart w:id="5" w:name="_Toc21974944"/>
      <w:r>
        <w:t>Mô hình quan h</w:t>
      </w:r>
      <w:r>
        <w:rPr>
          <w:rFonts w:ascii="Cambria" w:hAnsi="Cambria" w:cs="Cambria"/>
        </w:rPr>
        <w:t>ệ</w:t>
      </w:r>
      <w:r>
        <w:t xml:space="preserve"> th</w:t>
      </w:r>
      <w:r>
        <w:rPr>
          <w:rFonts w:ascii="Cambria" w:hAnsi="Cambria" w:cs="Cambria"/>
        </w:rPr>
        <w:t>ự</w:t>
      </w:r>
      <w:r>
        <w:t>c th</w:t>
      </w:r>
      <w:r>
        <w:rPr>
          <w:rFonts w:ascii="Cambria" w:hAnsi="Cambria" w:cs="Cambria"/>
        </w:rPr>
        <w:t>ể</w:t>
      </w:r>
      <w:r w:rsidR="00AA4EC4">
        <w:t xml:space="preserve"> m</w:t>
      </w:r>
      <w:r w:rsidR="00AA4EC4">
        <w:rPr>
          <w:rFonts w:ascii="Cambria" w:hAnsi="Cambria" w:cs="Cambria"/>
        </w:rPr>
        <w:t>ứ</w:t>
      </w:r>
      <w:r w:rsidR="00AA4EC4">
        <w:t>c cao</w:t>
      </w:r>
      <w:bookmarkEnd w:id="5"/>
    </w:p>
    <w:p w14:paraId="40C223C0" w14:textId="04F6ECE2" w:rsidR="00C32E86" w:rsidRDefault="009A45B4" w:rsidP="00C32E86">
      <w:pPr>
        <w:jc w:val="center"/>
      </w:pPr>
      <w:r>
        <w:object w:dxaOrig="10669" w:dyaOrig="5539" w14:anchorId="5945F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1.2pt;height:234.3pt" o:ole="">
            <v:imagedata r:id="rId11" o:title=""/>
          </v:shape>
          <o:OLEObject Type="Embed" ProgID="Visio.Drawing.15" ShapeID="_x0000_i1037" DrawAspect="Content" ObjectID="_1640028915" r:id="rId12"/>
        </w:object>
      </w:r>
    </w:p>
    <w:p w14:paraId="3C9D00D0" w14:textId="77777777" w:rsidR="002A47E8" w:rsidRDefault="002A47E8" w:rsidP="002A47E8"/>
    <w:tbl>
      <w:tblPr>
        <w:tblStyle w:val="DTTSol"/>
        <w:tblW w:w="5000" w:type="pct"/>
        <w:tblLook w:val="0420" w:firstRow="1" w:lastRow="0" w:firstColumn="0" w:lastColumn="0" w:noHBand="0" w:noVBand="1"/>
      </w:tblPr>
      <w:tblGrid>
        <w:gridCol w:w="709"/>
        <w:gridCol w:w="1980"/>
        <w:gridCol w:w="6328"/>
      </w:tblGrid>
      <w:tr w:rsidR="00AA4EC4" w:rsidRPr="00AA4EC4" w14:paraId="61D057C0" w14:textId="77777777" w:rsidTr="00D35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" w:type="pct"/>
          </w:tcPr>
          <w:p w14:paraId="541408CC" w14:textId="77777777" w:rsidR="00AA4EC4" w:rsidRPr="00AA4EC4" w:rsidRDefault="00AA4EC4" w:rsidP="0082216F">
            <w:pPr>
              <w:spacing w:after="60" w:line="240" w:lineRule="auto"/>
            </w:pPr>
            <w:r w:rsidRPr="00AA4EC4">
              <w:t>STT</w:t>
            </w:r>
          </w:p>
        </w:tc>
        <w:tc>
          <w:tcPr>
            <w:tcW w:w="1098" w:type="pct"/>
          </w:tcPr>
          <w:p w14:paraId="1FA2541A" w14:textId="77777777" w:rsidR="00AA4EC4" w:rsidRPr="00AA4EC4" w:rsidRDefault="00AA4EC4" w:rsidP="0082216F">
            <w:pPr>
              <w:spacing w:after="60" w:line="240" w:lineRule="auto"/>
            </w:pPr>
            <w:r w:rsidRPr="00AA4EC4">
              <w:t>Đối tượng</w:t>
            </w:r>
          </w:p>
        </w:tc>
        <w:tc>
          <w:tcPr>
            <w:tcW w:w="3509" w:type="pct"/>
          </w:tcPr>
          <w:p w14:paraId="78389D7E" w14:textId="63FA079E" w:rsidR="00AA4EC4" w:rsidRPr="00AA4EC4" w:rsidRDefault="00AA4EC4" w:rsidP="0082216F">
            <w:pPr>
              <w:spacing w:after="60" w:line="240" w:lineRule="auto"/>
            </w:pPr>
            <w:r>
              <w:t>Mô tả</w:t>
            </w:r>
          </w:p>
        </w:tc>
      </w:tr>
      <w:tr w:rsidR="00AA4EC4" w:rsidRPr="00AA4EC4" w14:paraId="172B63D9" w14:textId="77777777" w:rsidTr="00D3501E">
        <w:tc>
          <w:tcPr>
            <w:tcW w:w="393" w:type="pct"/>
          </w:tcPr>
          <w:p w14:paraId="10C34BD3" w14:textId="77777777" w:rsidR="00AA4EC4" w:rsidRPr="00AA4EC4" w:rsidRDefault="00AA4EC4" w:rsidP="000002B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098" w:type="pct"/>
          </w:tcPr>
          <w:p w14:paraId="2F40A6C9" w14:textId="411C87C8" w:rsidR="00AA4EC4" w:rsidRPr="00AA4EC4" w:rsidRDefault="00C81EA9" w:rsidP="0082216F">
            <w:pPr>
              <w:spacing w:after="60" w:line="240" w:lineRule="auto"/>
            </w:pPr>
            <w:r>
              <w:t>Người quản lý kênh</w:t>
            </w:r>
          </w:p>
        </w:tc>
        <w:tc>
          <w:tcPr>
            <w:tcW w:w="3509" w:type="pct"/>
          </w:tcPr>
          <w:p w14:paraId="00A6B751" w14:textId="0833AA0A" w:rsidR="00AA4EC4" w:rsidRPr="00AA4EC4" w:rsidRDefault="00C81EA9" w:rsidP="0082216F">
            <w:pPr>
              <w:spacing w:after="60" w:line="240" w:lineRule="auto"/>
            </w:pPr>
            <w:r>
              <w:t xml:space="preserve">Là người tạo và quản lý kênh. Quản lý các thông báo, người theo dõi. </w:t>
            </w:r>
          </w:p>
        </w:tc>
      </w:tr>
      <w:tr w:rsidR="00AA4EC4" w:rsidRPr="00AA4EC4" w14:paraId="708CC8BA" w14:textId="77777777" w:rsidTr="00D3501E">
        <w:tc>
          <w:tcPr>
            <w:tcW w:w="393" w:type="pct"/>
          </w:tcPr>
          <w:p w14:paraId="0B54D9E9" w14:textId="3820C34F" w:rsidR="00AA4EC4" w:rsidRPr="00AA4EC4" w:rsidRDefault="00AA4EC4" w:rsidP="000002B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098" w:type="pct"/>
          </w:tcPr>
          <w:p w14:paraId="51387631" w14:textId="067827CD" w:rsidR="00AA4EC4" w:rsidRPr="00AA4EC4" w:rsidRDefault="00C81EA9" w:rsidP="0082216F">
            <w:pPr>
              <w:spacing w:after="60" w:line="240" w:lineRule="auto"/>
            </w:pPr>
            <w:r>
              <w:t>Người theo dõi kênh</w:t>
            </w:r>
          </w:p>
        </w:tc>
        <w:tc>
          <w:tcPr>
            <w:tcW w:w="3509" w:type="pct"/>
          </w:tcPr>
          <w:p w14:paraId="1D547D61" w14:textId="6DB4F5CD" w:rsidR="00AA4EC4" w:rsidRPr="00AA4EC4" w:rsidRDefault="00C81EA9" w:rsidP="0082216F">
            <w:pPr>
              <w:spacing w:after="60" w:line="240" w:lineRule="auto"/>
            </w:pPr>
            <w:r>
              <w:t>Là người đăng ký theo dõi 1 hoặc nhiều kênh. Được phép quản lý tất cả các kênh đăng ký nhận thông báo.</w:t>
            </w:r>
          </w:p>
        </w:tc>
      </w:tr>
      <w:tr w:rsidR="00AA4EC4" w:rsidRPr="00AA4EC4" w14:paraId="0BA8E0BE" w14:textId="77777777" w:rsidTr="00D3501E">
        <w:tc>
          <w:tcPr>
            <w:tcW w:w="393" w:type="pct"/>
          </w:tcPr>
          <w:p w14:paraId="63FD8BAB" w14:textId="45567630" w:rsidR="00AA4EC4" w:rsidRPr="00AA4EC4" w:rsidRDefault="00AA4EC4" w:rsidP="000002B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098" w:type="pct"/>
          </w:tcPr>
          <w:p w14:paraId="10E401F4" w14:textId="385BCE8E" w:rsidR="00AA4EC4" w:rsidRPr="00AA4EC4" w:rsidRDefault="00C81EA9" w:rsidP="0082216F">
            <w:pPr>
              <w:spacing w:after="60" w:line="240" w:lineRule="auto"/>
            </w:pPr>
            <w:r>
              <w:t>Thông báo</w:t>
            </w:r>
          </w:p>
        </w:tc>
        <w:tc>
          <w:tcPr>
            <w:tcW w:w="3509" w:type="pct"/>
          </w:tcPr>
          <w:p w14:paraId="29DC0BEC" w14:textId="13F36B18" w:rsidR="00AA4EC4" w:rsidRPr="00AA4EC4" w:rsidRDefault="00C81EA9" w:rsidP="0082216F">
            <w:pPr>
              <w:spacing w:after="60" w:line="240" w:lineRule="auto"/>
            </w:pPr>
            <w:r>
              <w:t>Là các message do chủ kênh thông tin gửi cho người theo dõi.</w:t>
            </w:r>
          </w:p>
        </w:tc>
      </w:tr>
      <w:tr w:rsidR="00AA4EC4" w:rsidRPr="00AA4EC4" w14:paraId="26D0925C" w14:textId="77777777" w:rsidTr="00D3501E">
        <w:tc>
          <w:tcPr>
            <w:tcW w:w="393" w:type="pct"/>
          </w:tcPr>
          <w:p w14:paraId="68C27DD0" w14:textId="77777777" w:rsidR="00AA4EC4" w:rsidRPr="00AA4EC4" w:rsidRDefault="00AA4EC4" w:rsidP="000002B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098" w:type="pct"/>
          </w:tcPr>
          <w:p w14:paraId="08617586" w14:textId="0DA33241" w:rsidR="00AA4EC4" w:rsidRPr="00AA4EC4" w:rsidRDefault="0007518D" w:rsidP="0082216F">
            <w:pPr>
              <w:spacing w:after="60" w:line="240" w:lineRule="auto"/>
            </w:pPr>
            <w:r>
              <w:t>Biểu mẫu</w:t>
            </w:r>
          </w:p>
        </w:tc>
        <w:tc>
          <w:tcPr>
            <w:tcW w:w="3509" w:type="pct"/>
          </w:tcPr>
          <w:p w14:paraId="26B2453F" w14:textId="67D2F31B" w:rsidR="00AA4EC4" w:rsidRPr="00AA4EC4" w:rsidRDefault="0007518D" w:rsidP="0082216F">
            <w:pPr>
              <w:spacing w:after="60" w:line="240" w:lineRule="auto"/>
            </w:pPr>
            <w:r>
              <w:t>Là các mẫu có hệ thống có sẵn/ chủ kênh tạo để hỗ trợ biên tập nội dung thông báo</w:t>
            </w:r>
          </w:p>
        </w:tc>
      </w:tr>
      <w:tr w:rsidR="00AA4EC4" w:rsidRPr="00AA4EC4" w14:paraId="2851308D" w14:textId="77777777" w:rsidTr="00D3501E">
        <w:tc>
          <w:tcPr>
            <w:tcW w:w="393" w:type="pct"/>
          </w:tcPr>
          <w:p w14:paraId="2A8B9EE0" w14:textId="77777777" w:rsidR="00AA4EC4" w:rsidRPr="00AA4EC4" w:rsidRDefault="00AA4EC4" w:rsidP="000002B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098" w:type="pct"/>
          </w:tcPr>
          <w:p w14:paraId="495ACDD8" w14:textId="3AAE31DA" w:rsidR="00AA4EC4" w:rsidRPr="00AA4EC4" w:rsidRDefault="0007518D" w:rsidP="0082216F">
            <w:pPr>
              <w:spacing w:after="60" w:line="240" w:lineRule="auto"/>
            </w:pPr>
            <w:r>
              <w:t>Thuộc tính thông báo</w:t>
            </w:r>
          </w:p>
        </w:tc>
        <w:tc>
          <w:tcPr>
            <w:tcW w:w="3509" w:type="pct"/>
          </w:tcPr>
          <w:p w14:paraId="375B2BF5" w14:textId="68936889" w:rsidR="00AA4EC4" w:rsidRPr="00AA4EC4" w:rsidRDefault="0007518D" w:rsidP="0082216F">
            <w:pPr>
              <w:spacing w:after="60" w:line="240" w:lineRule="auto"/>
            </w:pPr>
            <w:r>
              <w:t>Là từ điển của các kênh để chủ kênh chủ động tạo ra các trường dữ liệu để đưa vào thông báo</w:t>
            </w:r>
          </w:p>
        </w:tc>
      </w:tr>
      <w:tr w:rsidR="00AA4EC4" w:rsidRPr="00AA4EC4" w14:paraId="4D795B1D" w14:textId="77777777" w:rsidTr="00D3501E">
        <w:tc>
          <w:tcPr>
            <w:tcW w:w="393" w:type="pct"/>
          </w:tcPr>
          <w:p w14:paraId="4DC061FF" w14:textId="77777777" w:rsidR="00AA4EC4" w:rsidRPr="00AA4EC4" w:rsidRDefault="00AA4EC4" w:rsidP="000002B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098" w:type="pct"/>
          </w:tcPr>
          <w:p w14:paraId="687C4621" w14:textId="436F4EFE" w:rsidR="00AA4EC4" w:rsidRPr="00AA4EC4" w:rsidRDefault="0007518D" w:rsidP="0082216F">
            <w:pPr>
              <w:spacing w:after="60" w:line="240" w:lineRule="auto"/>
            </w:pPr>
            <w:r>
              <w:t>Kênh thông báo</w:t>
            </w:r>
          </w:p>
        </w:tc>
        <w:tc>
          <w:tcPr>
            <w:tcW w:w="3509" w:type="pct"/>
          </w:tcPr>
          <w:p w14:paraId="2DD771B3" w14:textId="13CC8986" w:rsidR="00AA4EC4" w:rsidRPr="00AA4EC4" w:rsidRDefault="0007518D" w:rsidP="0082216F">
            <w:pPr>
              <w:spacing w:after="60" w:line="240" w:lineRule="auto"/>
            </w:pPr>
            <w:r>
              <w:t>Là các kênh thông báo để người dùng có thể đăng ký nhận tin.</w:t>
            </w:r>
          </w:p>
        </w:tc>
      </w:tr>
    </w:tbl>
    <w:p w14:paraId="0F5B0113" w14:textId="5C839D47" w:rsidR="00C01F43" w:rsidRDefault="00C01F43" w:rsidP="002A47E8"/>
    <w:p w14:paraId="40358BBA" w14:textId="77777777" w:rsidR="00C01F43" w:rsidRDefault="00C01F43">
      <w:pPr>
        <w:spacing w:after="200" w:line="276" w:lineRule="auto"/>
        <w:jc w:val="left"/>
      </w:pPr>
      <w:r>
        <w:br w:type="page"/>
      </w:r>
    </w:p>
    <w:p w14:paraId="67698488" w14:textId="7BE72FA8" w:rsidR="00436F21" w:rsidRDefault="00436F21" w:rsidP="00436F21">
      <w:pPr>
        <w:pStyle w:val="Heading2"/>
      </w:pPr>
      <w:bookmarkStart w:id="6" w:name="_Toc21974945"/>
      <w:r>
        <w:lastRenderedPageBreak/>
        <w:t>Mô t</w:t>
      </w:r>
      <w:r>
        <w:rPr>
          <w:rFonts w:ascii="Cambria" w:hAnsi="Cambria" w:cs="Cambria"/>
        </w:rPr>
        <w:t>ả</w:t>
      </w:r>
      <w:r>
        <w:t xml:space="preserve"> chi ti</w:t>
      </w:r>
      <w:r>
        <w:rPr>
          <w:rFonts w:ascii="Cambria" w:hAnsi="Cambria" w:cs="Cambria"/>
        </w:rPr>
        <w:t>ế</w:t>
      </w:r>
      <w:r>
        <w:t>t các th</w:t>
      </w:r>
      <w:r>
        <w:rPr>
          <w:rFonts w:ascii="Cambria" w:hAnsi="Cambria" w:cs="Cambria"/>
        </w:rPr>
        <w:t>ự</w:t>
      </w:r>
      <w:r>
        <w:t>c th</w:t>
      </w:r>
      <w:r>
        <w:rPr>
          <w:rFonts w:ascii="Cambria" w:hAnsi="Cambria" w:cs="Cambria"/>
        </w:rPr>
        <w:t>ể</w:t>
      </w:r>
      <w:bookmarkEnd w:id="6"/>
    </w:p>
    <w:p w14:paraId="5AD30DBD" w14:textId="55E8C66C" w:rsidR="007D0157" w:rsidRPr="007D0157" w:rsidRDefault="0007518D" w:rsidP="00095F7C">
      <w:pPr>
        <w:pStyle w:val="Heading3"/>
      </w:pPr>
      <w:r>
        <w:t>Người quản lý kênh</w:t>
      </w:r>
      <w:r w:rsidR="0086587B">
        <w:t>/ Người theo dõi kênh</w:t>
      </w:r>
    </w:p>
    <w:tbl>
      <w:tblPr>
        <w:tblStyle w:val="DTTSol"/>
        <w:tblW w:w="0" w:type="auto"/>
        <w:tblLayout w:type="fixed"/>
        <w:tblLook w:val="0420" w:firstRow="1" w:lastRow="0" w:firstColumn="0" w:lastColumn="0" w:noHBand="0" w:noVBand="1"/>
      </w:tblPr>
      <w:tblGrid>
        <w:gridCol w:w="988"/>
        <w:gridCol w:w="5244"/>
        <w:gridCol w:w="2785"/>
      </w:tblGrid>
      <w:tr w:rsidR="001C5965" w14:paraId="139337A1" w14:textId="22EE69F0" w:rsidTr="001C5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4DC4CC1" w14:textId="617BB07A" w:rsidR="001C5965" w:rsidRDefault="001C5965" w:rsidP="001C5965">
            <w:pPr>
              <w:spacing w:after="60" w:line="240" w:lineRule="auto"/>
            </w:pPr>
            <w:r>
              <w:t>STT</w:t>
            </w:r>
          </w:p>
        </w:tc>
        <w:tc>
          <w:tcPr>
            <w:tcW w:w="5244" w:type="dxa"/>
          </w:tcPr>
          <w:p w14:paraId="527953DD" w14:textId="64E65852" w:rsidR="001C5965" w:rsidRDefault="001C5965" w:rsidP="001C5965">
            <w:pPr>
              <w:spacing w:after="60" w:line="240" w:lineRule="auto"/>
            </w:pPr>
            <w:r>
              <w:t>Trường dữ liệu</w:t>
            </w:r>
          </w:p>
        </w:tc>
        <w:tc>
          <w:tcPr>
            <w:tcW w:w="2785" w:type="dxa"/>
          </w:tcPr>
          <w:p w14:paraId="2F62E88A" w14:textId="6184765C" w:rsidR="001C5965" w:rsidRDefault="001C5965" w:rsidP="001C5965">
            <w:pPr>
              <w:spacing w:after="60" w:line="240" w:lineRule="auto"/>
            </w:pPr>
            <w:r>
              <w:t>Ghi chú</w:t>
            </w:r>
          </w:p>
        </w:tc>
      </w:tr>
      <w:tr w:rsidR="001C5965" w14:paraId="06384989" w14:textId="007FD37F" w:rsidTr="001C5965">
        <w:tc>
          <w:tcPr>
            <w:tcW w:w="988" w:type="dxa"/>
          </w:tcPr>
          <w:p w14:paraId="11C9D603" w14:textId="77777777" w:rsidR="001C5965" w:rsidRDefault="001C5965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0723DF40" w14:textId="3D666423" w:rsidR="001C5965" w:rsidRDefault="00B916CE" w:rsidP="001C5965">
            <w:pPr>
              <w:spacing w:after="60" w:line="240" w:lineRule="auto"/>
            </w:pPr>
            <w:r>
              <w:t>uid</w:t>
            </w:r>
          </w:p>
        </w:tc>
        <w:tc>
          <w:tcPr>
            <w:tcW w:w="2785" w:type="dxa"/>
          </w:tcPr>
          <w:p w14:paraId="42E16F0D" w14:textId="099975B1" w:rsidR="001C5965" w:rsidRDefault="00324FCA" w:rsidP="001C5965">
            <w:pPr>
              <w:spacing w:after="60" w:line="240" w:lineRule="auto"/>
            </w:pPr>
            <w:r>
              <w:t>Bắt buộc có</w:t>
            </w:r>
          </w:p>
        </w:tc>
      </w:tr>
      <w:tr w:rsidR="001C5965" w14:paraId="019C84E2" w14:textId="5D6E1D3D" w:rsidTr="001C5965">
        <w:tc>
          <w:tcPr>
            <w:tcW w:w="988" w:type="dxa"/>
          </w:tcPr>
          <w:p w14:paraId="3869B17C" w14:textId="77777777" w:rsidR="001C5965" w:rsidRDefault="001C5965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49CABC09" w14:textId="57B71C91" w:rsidR="001C5965" w:rsidRDefault="0086587B" w:rsidP="001C5965">
            <w:pPr>
              <w:spacing w:after="60" w:line="240" w:lineRule="auto"/>
            </w:pPr>
            <w:r>
              <w:t>Email</w:t>
            </w:r>
          </w:p>
        </w:tc>
        <w:tc>
          <w:tcPr>
            <w:tcW w:w="2785" w:type="dxa"/>
          </w:tcPr>
          <w:p w14:paraId="64649875" w14:textId="77777777" w:rsidR="001C5965" w:rsidRDefault="001C5965" w:rsidP="001C5965">
            <w:pPr>
              <w:spacing w:after="60" w:line="240" w:lineRule="auto"/>
            </w:pPr>
          </w:p>
        </w:tc>
      </w:tr>
      <w:tr w:rsidR="007D0157" w14:paraId="1A377F7F" w14:textId="77777777" w:rsidTr="001C5965">
        <w:tc>
          <w:tcPr>
            <w:tcW w:w="988" w:type="dxa"/>
          </w:tcPr>
          <w:p w14:paraId="0D781226" w14:textId="77777777" w:rsidR="007D0157" w:rsidRDefault="007D0157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525CE4F1" w14:textId="6E28594A" w:rsidR="007D0157" w:rsidRDefault="0086587B" w:rsidP="001C5965">
            <w:pPr>
              <w:spacing w:after="60" w:line="240" w:lineRule="auto"/>
            </w:pPr>
            <w:r>
              <w:t>Số điện thoại</w:t>
            </w:r>
          </w:p>
        </w:tc>
        <w:tc>
          <w:tcPr>
            <w:tcW w:w="2785" w:type="dxa"/>
          </w:tcPr>
          <w:p w14:paraId="50C7C0AD" w14:textId="36F888B7" w:rsidR="007D0157" w:rsidRDefault="007D0157" w:rsidP="001C5965">
            <w:pPr>
              <w:spacing w:after="60" w:line="240" w:lineRule="auto"/>
            </w:pPr>
          </w:p>
        </w:tc>
      </w:tr>
      <w:tr w:rsidR="00B916CE" w14:paraId="3C7B5916" w14:textId="77777777" w:rsidTr="001C5965">
        <w:tc>
          <w:tcPr>
            <w:tcW w:w="988" w:type="dxa"/>
          </w:tcPr>
          <w:p w14:paraId="1C79480A" w14:textId="77777777" w:rsidR="00B916CE" w:rsidRDefault="00B916CE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73CD6958" w14:textId="3FD233C0" w:rsidR="00B916CE" w:rsidRDefault="00B916CE" w:rsidP="001C5965">
            <w:pPr>
              <w:spacing w:after="60" w:line="240" w:lineRule="auto"/>
            </w:pPr>
            <w:r w:rsidRPr="00EC29DF">
              <w:t>provider_id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785" w:type="dxa"/>
          </w:tcPr>
          <w:p w14:paraId="2A4F3A46" w14:textId="7E6DA59E" w:rsidR="00B916CE" w:rsidRDefault="00B916CE" w:rsidP="001C5965">
            <w:pPr>
              <w:spacing w:after="60" w:line="240" w:lineRule="auto"/>
            </w:pPr>
            <w:r>
              <w:t>ID đăng nhập bằng bên thứ 3</w:t>
            </w:r>
            <w:r w:rsidR="00585AA4">
              <w:t xml:space="preserve"> (Facebook/ google..)</w:t>
            </w:r>
          </w:p>
        </w:tc>
      </w:tr>
      <w:tr w:rsidR="001C5965" w14:paraId="56143D2C" w14:textId="1B10DDDA" w:rsidTr="001C5965">
        <w:tc>
          <w:tcPr>
            <w:tcW w:w="988" w:type="dxa"/>
          </w:tcPr>
          <w:p w14:paraId="79D7CC0D" w14:textId="77777777" w:rsidR="001C5965" w:rsidRDefault="001C5965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66BC04E2" w14:textId="7542AD0C" w:rsidR="001C5965" w:rsidRDefault="0086587B" w:rsidP="001C5965">
            <w:pPr>
              <w:spacing w:after="60" w:line="240" w:lineRule="auto"/>
            </w:pPr>
            <w:r>
              <w:t>Tên đăng nhập</w:t>
            </w:r>
          </w:p>
        </w:tc>
        <w:tc>
          <w:tcPr>
            <w:tcW w:w="2785" w:type="dxa"/>
          </w:tcPr>
          <w:p w14:paraId="711BA1AD" w14:textId="77777777" w:rsidR="001C5965" w:rsidRDefault="001C5965" w:rsidP="001C5965">
            <w:pPr>
              <w:spacing w:after="60" w:line="240" w:lineRule="auto"/>
            </w:pPr>
          </w:p>
        </w:tc>
      </w:tr>
      <w:tr w:rsidR="001C5965" w14:paraId="18265D3C" w14:textId="77777777" w:rsidTr="001C5965">
        <w:tc>
          <w:tcPr>
            <w:tcW w:w="988" w:type="dxa"/>
          </w:tcPr>
          <w:p w14:paraId="659901FC" w14:textId="77777777" w:rsidR="001C5965" w:rsidRDefault="001C5965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39EE1E47" w14:textId="1BA6A1F9" w:rsidR="001C5965" w:rsidRDefault="0086587B" w:rsidP="001C5965">
            <w:pPr>
              <w:spacing w:after="60" w:line="240" w:lineRule="auto"/>
            </w:pPr>
            <w:r>
              <w:t>Mật khẩu</w:t>
            </w:r>
          </w:p>
        </w:tc>
        <w:tc>
          <w:tcPr>
            <w:tcW w:w="2785" w:type="dxa"/>
          </w:tcPr>
          <w:p w14:paraId="7F0C5BB0" w14:textId="77777777" w:rsidR="001C5965" w:rsidRDefault="001C5965" w:rsidP="001C5965">
            <w:pPr>
              <w:spacing w:after="60" w:line="240" w:lineRule="auto"/>
            </w:pPr>
          </w:p>
        </w:tc>
      </w:tr>
      <w:tr w:rsidR="001C5965" w14:paraId="3B0CEA46" w14:textId="77777777" w:rsidTr="001C5965">
        <w:tc>
          <w:tcPr>
            <w:tcW w:w="988" w:type="dxa"/>
          </w:tcPr>
          <w:p w14:paraId="098ED2B2" w14:textId="77777777" w:rsidR="001C5965" w:rsidRDefault="001C5965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4735BDEC" w14:textId="712FFB43" w:rsidR="001C5965" w:rsidRDefault="0086587B" w:rsidP="001C5965">
            <w:pPr>
              <w:spacing w:after="60" w:line="240" w:lineRule="auto"/>
            </w:pPr>
            <w:r>
              <w:t>Tuổi</w:t>
            </w:r>
          </w:p>
        </w:tc>
        <w:tc>
          <w:tcPr>
            <w:tcW w:w="2785" w:type="dxa"/>
          </w:tcPr>
          <w:p w14:paraId="73C3D69B" w14:textId="77777777" w:rsidR="001C5965" w:rsidRDefault="001C5965" w:rsidP="001C5965">
            <w:pPr>
              <w:spacing w:after="60" w:line="240" w:lineRule="auto"/>
            </w:pPr>
          </w:p>
        </w:tc>
      </w:tr>
      <w:tr w:rsidR="001C5965" w14:paraId="7B89B625" w14:textId="77777777" w:rsidTr="001C5965">
        <w:tc>
          <w:tcPr>
            <w:tcW w:w="988" w:type="dxa"/>
          </w:tcPr>
          <w:p w14:paraId="05A3696E" w14:textId="77777777" w:rsidR="001C5965" w:rsidRDefault="001C5965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69106299" w14:textId="5AA7D1B0" w:rsidR="001C5965" w:rsidRDefault="0086587B" w:rsidP="001C5965">
            <w:pPr>
              <w:spacing w:after="60" w:line="240" w:lineRule="auto"/>
            </w:pPr>
            <w:r>
              <w:t>Họ tên</w:t>
            </w:r>
          </w:p>
        </w:tc>
        <w:tc>
          <w:tcPr>
            <w:tcW w:w="2785" w:type="dxa"/>
          </w:tcPr>
          <w:p w14:paraId="34A365EB" w14:textId="77777777" w:rsidR="001C5965" w:rsidRDefault="001C5965" w:rsidP="001C5965">
            <w:pPr>
              <w:spacing w:after="60" w:line="240" w:lineRule="auto"/>
            </w:pPr>
          </w:p>
        </w:tc>
      </w:tr>
      <w:tr w:rsidR="001C5965" w14:paraId="0B6D0D95" w14:textId="77777777" w:rsidTr="001C5965">
        <w:tc>
          <w:tcPr>
            <w:tcW w:w="988" w:type="dxa"/>
          </w:tcPr>
          <w:p w14:paraId="3A012E39" w14:textId="77777777" w:rsidR="001C5965" w:rsidRDefault="001C5965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5A571F7D" w14:textId="204891E9" w:rsidR="001C5965" w:rsidRDefault="0086587B" w:rsidP="001C5965">
            <w:pPr>
              <w:spacing w:after="60" w:line="240" w:lineRule="auto"/>
            </w:pPr>
            <w:r>
              <w:t>Giới tính</w:t>
            </w:r>
          </w:p>
        </w:tc>
        <w:tc>
          <w:tcPr>
            <w:tcW w:w="2785" w:type="dxa"/>
          </w:tcPr>
          <w:p w14:paraId="5B5FF5FF" w14:textId="77777777" w:rsidR="001C5965" w:rsidRDefault="001C5965" w:rsidP="001C5965">
            <w:pPr>
              <w:spacing w:after="60" w:line="240" w:lineRule="auto"/>
            </w:pPr>
          </w:p>
        </w:tc>
      </w:tr>
      <w:tr w:rsidR="00B916CE" w14:paraId="634F8947" w14:textId="77777777" w:rsidTr="001C5965">
        <w:tc>
          <w:tcPr>
            <w:tcW w:w="988" w:type="dxa"/>
          </w:tcPr>
          <w:p w14:paraId="3592D545" w14:textId="77777777" w:rsidR="00B916CE" w:rsidRDefault="00B916CE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5D0C8E4F" w14:textId="756379E6" w:rsidR="00B916CE" w:rsidRDefault="00B916CE" w:rsidP="001C5965">
            <w:pPr>
              <w:spacing w:after="60" w:line="240" w:lineRule="auto"/>
            </w:pPr>
            <w:r>
              <w:t>Ảnh đại diện</w:t>
            </w:r>
          </w:p>
        </w:tc>
        <w:tc>
          <w:tcPr>
            <w:tcW w:w="2785" w:type="dxa"/>
          </w:tcPr>
          <w:p w14:paraId="45BC4929" w14:textId="77777777" w:rsidR="00B916CE" w:rsidRDefault="00B916CE" w:rsidP="001C5965">
            <w:pPr>
              <w:spacing w:after="60" w:line="240" w:lineRule="auto"/>
            </w:pPr>
          </w:p>
        </w:tc>
      </w:tr>
      <w:tr w:rsidR="007C5AA1" w14:paraId="57C3B013" w14:textId="77777777" w:rsidTr="001C5965">
        <w:tc>
          <w:tcPr>
            <w:tcW w:w="988" w:type="dxa"/>
          </w:tcPr>
          <w:p w14:paraId="5571D411" w14:textId="77777777" w:rsidR="007C5AA1" w:rsidRDefault="007C5AA1" w:rsidP="000002B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5244" w:type="dxa"/>
          </w:tcPr>
          <w:p w14:paraId="0AE16320" w14:textId="34DD1BDF" w:rsidR="007C5AA1" w:rsidRDefault="007C5AA1" w:rsidP="001C5965">
            <w:pPr>
              <w:spacing w:after="60" w:line="240" w:lineRule="auto"/>
            </w:pPr>
            <w:r>
              <w:t>Ngày sinh</w:t>
            </w:r>
          </w:p>
        </w:tc>
        <w:tc>
          <w:tcPr>
            <w:tcW w:w="2785" w:type="dxa"/>
          </w:tcPr>
          <w:p w14:paraId="03A47907" w14:textId="77777777" w:rsidR="007C5AA1" w:rsidRDefault="007C5AA1" w:rsidP="001C5965">
            <w:pPr>
              <w:spacing w:after="60" w:line="240" w:lineRule="auto"/>
            </w:pPr>
          </w:p>
        </w:tc>
      </w:tr>
    </w:tbl>
    <w:p w14:paraId="77361F92" w14:textId="21C0ACF6" w:rsidR="007B1478" w:rsidRDefault="00095F7C" w:rsidP="00095F7C">
      <w:pPr>
        <w:pStyle w:val="Heading3"/>
      </w:pPr>
      <w:r>
        <w:t>Kênh thông báo</w:t>
      </w:r>
    </w:p>
    <w:tbl>
      <w:tblPr>
        <w:tblStyle w:val="DTTSol"/>
        <w:tblW w:w="0" w:type="auto"/>
        <w:tblLayout w:type="fixed"/>
        <w:tblLook w:val="0420" w:firstRow="1" w:lastRow="0" w:firstColumn="0" w:lastColumn="0" w:noHBand="0" w:noVBand="1"/>
      </w:tblPr>
      <w:tblGrid>
        <w:gridCol w:w="988"/>
        <w:gridCol w:w="2835"/>
        <w:gridCol w:w="5194"/>
      </w:tblGrid>
      <w:tr w:rsidR="007D0157" w14:paraId="2EC117CB" w14:textId="77777777" w:rsidTr="007D0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36BEF5A" w14:textId="77777777" w:rsidR="007D0157" w:rsidRDefault="007D0157" w:rsidP="00C434A5">
            <w:pPr>
              <w:spacing w:after="60" w:line="240" w:lineRule="auto"/>
            </w:pPr>
            <w:r>
              <w:t>STT</w:t>
            </w:r>
          </w:p>
        </w:tc>
        <w:tc>
          <w:tcPr>
            <w:tcW w:w="2835" w:type="dxa"/>
          </w:tcPr>
          <w:p w14:paraId="1ECA1C46" w14:textId="77777777" w:rsidR="007D0157" w:rsidRDefault="007D0157" w:rsidP="00C434A5">
            <w:pPr>
              <w:spacing w:after="60" w:line="240" w:lineRule="auto"/>
            </w:pPr>
            <w:r>
              <w:t>Trường dữ liệu</w:t>
            </w:r>
          </w:p>
        </w:tc>
        <w:tc>
          <w:tcPr>
            <w:tcW w:w="5194" w:type="dxa"/>
          </w:tcPr>
          <w:p w14:paraId="4AAB7555" w14:textId="77777777" w:rsidR="007D0157" w:rsidRDefault="007D0157" w:rsidP="00C434A5">
            <w:pPr>
              <w:spacing w:after="60" w:line="240" w:lineRule="auto"/>
            </w:pPr>
            <w:r>
              <w:t>Ghi chú</w:t>
            </w:r>
          </w:p>
        </w:tc>
      </w:tr>
      <w:tr w:rsidR="007D0157" w14:paraId="16248B4A" w14:textId="77777777" w:rsidTr="007D0157">
        <w:tc>
          <w:tcPr>
            <w:tcW w:w="988" w:type="dxa"/>
          </w:tcPr>
          <w:p w14:paraId="40BA9F63" w14:textId="77777777" w:rsidR="007D0157" w:rsidRDefault="007D0157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52816E3C" w14:textId="46A9B67C" w:rsidR="007D0157" w:rsidRDefault="00095F7C" w:rsidP="00C434A5">
            <w:pPr>
              <w:spacing w:after="60" w:line="240" w:lineRule="auto"/>
            </w:pPr>
            <w:r>
              <w:t>uid</w:t>
            </w:r>
          </w:p>
        </w:tc>
        <w:tc>
          <w:tcPr>
            <w:tcW w:w="5194" w:type="dxa"/>
          </w:tcPr>
          <w:p w14:paraId="4A6EC265" w14:textId="77777777" w:rsidR="007D0157" w:rsidRDefault="007D0157" w:rsidP="00C434A5">
            <w:pPr>
              <w:spacing w:after="60" w:line="240" w:lineRule="auto"/>
            </w:pPr>
            <w:r>
              <w:t>Bắt buộc có</w:t>
            </w:r>
          </w:p>
        </w:tc>
      </w:tr>
      <w:tr w:rsidR="007D0157" w14:paraId="3E8E0AD4" w14:textId="77777777" w:rsidTr="007D0157">
        <w:tc>
          <w:tcPr>
            <w:tcW w:w="988" w:type="dxa"/>
          </w:tcPr>
          <w:p w14:paraId="3399A2B0" w14:textId="77777777" w:rsidR="007D0157" w:rsidRDefault="007D0157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2802FE0D" w14:textId="3C0016DB" w:rsidR="007D0157" w:rsidRDefault="00095F7C" w:rsidP="00C434A5">
            <w:pPr>
              <w:spacing w:after="60" w:line="240" w:lineRule="auto"/>
            </w:pPr>
            <w:r>
              <w:t>Mã</w:t>
            </w:r>
          </w:p>
        </w:tc>
        <w:tc>
          <w:tcPr>
            <w:tcW w:w="5194" w:type="dxa"/>
          </w:tcPr>
          <w:p w14:paraId="15D8F079" w14:textId="5B444B66" w:rsidR="007D0157" w:rsidRDefault="00095F7C" w:rsidP="00C434A5">
            <w:pPr>
              <w:spacing w:after="60" w:line="240" w:lineRule="auto"/>
            </w:pPr>
            <w:r>
              <w:t>Bắt buộc có</w:t>
            </w:r>
            <w:r>
              <w:t xml:space="preserve"> ( tự sinh ) khuyến khích mã SKU</w:t>
            </w:r>
          </w:p>
        </w:tc>
      </w:tr>
      <w:tr w:rsidR="007D0157" w14:paraId="60D2D4F0" w14:textId="77777777" w:rsidTr="007D0157">
        <w:tc>
          <w:tcPr>
            <w:tcW w:w="988" w:type="dxa"/>
          </w:tcPr>
          <w:p w14:paraId="13004D42" w14:textId="77777777" w:rsidR="007D0157" w:rsidRDefault="007D0157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0DA0995F" w14:textId="57759C0C" w:rsidR="007D0157" w:rsidRDefault="00095F7C" w:rsidP="00C434A5">
            <w:pPr>
              <w:spacing w:after="60" w:line="240" w:lineRule="auto"/>
            </w:pPr>
            <w:r>
              <w:t>Tên</w:t>
            </w:r>
          </w:p>
        </w:tc>
        <w:tc>
          <w:tcPr>
            <w:tcW w:w="5194" w:type="dxa"/>
          </w:tcPr>
          <w:p w14:paraId="6528946C" w14:textId="509700D5" w:rsidR="007D0157" w:rsidRDefault="00095F7C" w:rsidP="00C434A5">
            <w:pPr>
              <w:spacing w:after="60" w:line="240" w:lineRule="auto"/>
            </w:pPr>
            <w:r>
              <w:t>Bắt buộc</w:t>
            </w:r>
          </w:p>
        </w:tc>
      </w:tr>
      <w:tr w:rsidR="00095F7C" w14:paraId="1DD3FE25" w14:textId="77777777" w:rsidTr="007D0157">
        <w:tc>
          <w:tcPr>
            <w:tcW w:w="988" w:type="dxa"/>
          </w:tcPr>
          <w:p w14:paraId="5887D903" w14:textId="77777777" w:rsidR="00095F7C" w:rsidRDefault="00095F7C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6E9D27EC" w14:textId="7568DE34" w:rsidR="00095F7C" w:rsidRDefault="00095F7C" w:rsidP="00C434A5">
            <w:pPr>
              <w:spacing w:after="60" w:line="240" w:lineRule="auto"/>
            </w:pPr>
            <w:r>
              <w:t>Ngày tạo</w:t>
            </w:r>
          </w:p>
        </w:tc>
        <w:tc>
          <w:tcPr>
            <w:tcW w:w="5194" w:type="dxa"/>
          </w:tcPr>
          <w:p w14:paraId="1E116ECA" w14:textId="77777777" w:rsidR="00095F7C" w:rsidRDefault="00095F7C" w:rsidP="00C434A5">
            <w:pPr>
              <w:spacing w:after="60" w:line="240" w:lineRule="auto"/>
            </w:pPr>
          </w:p>
        </w:tc>
      </w:tr>
      <w:tr w:rsidR="00095F7C" w14:paraId="286525FF" w14:textId="77777777" w:rsidTr="007D0157">
        <w:tc>
          <w:tcPr>
            <w:tcW w:w="988" w:type="dxa"/>
          </w:tcPr>
          <w:p w14:paraId="4FA33B4A" w14:textId="77777777" w:rsidR="00095F7C" w:rsidRDefault="00095F7C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442671A1" w14:textId="3CD742F7" w:rsidR="00095F7C" w:rsidRDefault="00095F7C" w:rsidP="00C434A5">
            <w:pPr>
              <w:spacing w:after="60" w:line="240" w:lineRule="auto"/>
            </w:pPr>
            <w:r>
              <w:t>Người sở hữu kênh</w:t>
            </w:r>
          </w:p>
        </w:tc>
        <w:tc>
          <w:tcPr>
            <w:tcW w:w="5194" w:type="dxa"/>
          </w:tcPr>
          <w:p w14:paraId="11E20EF9" w14:textId="4CB49C35" w:rsidR="00095F7C" w:rsidRDefault="00095F7C" w:rsidP="00C434A5">
            <w:pPr>
              <w:spacing w:after="60" w:line="240" w:lineRule="auto"/>
            </w:pPr>
            <w:r>
              <w:t>Chủ sở hữu kênh</w:t>
            </w:r>
          </w:p>
        </w:tc>
      </w:tr>
      <w:tr w:rsidR="00095F7C" w14:paraId="50AB1685" w14:textId="77777777" w:rsidTr="007D0157">
        <w:tc>
          <w:tcPr>
            <w:tcW w:w="988" w:type="dxa"/>
          </w:tcPr>
          <w:p w14:paraId="50B194DC" w14:textId="77777777" w:rsidR="00095F7C" w:rsidRDefault="00095F7C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47A88BCC" w14:textId="129144A6" w:rsidR="00095F7C" w:rsidRDefault="00095F7C" w:rsidP="00C434A5">
            <w:pPr>
              <w:spacing w:after="60" w:line="240" w:lineRule="auto"/>
            </w:pPr>
            <w:r>
              <w:t>Người theo dõi kênh</w:t>
            </w:r>
          </w:p>
        </w:tc>
        <w:tc>
          <w:tcPr>
            <w:tcW w:w="5194" w:type="dxa"/>
          </w:tcPr>
          <w:p w14:paraId="2807DCB7" w14:textId="380C2CEC" w:rsidR="00095F7C" w:rsidRDefault="00095F7C" w:rsidP="00C434A5">
            <w:pPr>
              <w:spacing w:after="60" w:line="240" w:lineRule="auto"/>
            </w:pPr>
            <w:r>
              <w:t>Những người theo dõi kênh</w:t>
            </w:r>
          </w:p>
        </w:tc>
      </w:tr>
      <w:tr w:rsidR="00095F7C" w14:paraId="1E0D249A" w14:textId="77777777" w:rsidTr="007D0157">
        <w:tc>
          <w:tcPr>
            <w:tcW w:w="988" w:type="dxa"/>
          </w:tcPr>
          <w:p w14:paraId="008FE821" w14:textId="77777777" w:rsidR="00095F7C" w:rsidRDefault="00095F7C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2BC8FC00" w14:textId="5DF47903" w:rsidR="00095F7C" w:rsidRDefault="00095F7C" w:rsidP="00C434A5">
            <w:pPr>
              <w:spacing w:after="60" w:line="240" w:lineRule="auto"/>
            </w:pPr>
            <w:r>
              <w:t>Quyền thao tác</w:t>
            </w:r>
          </w:p>
        </w:tc>
        <w:tc>
          <w:tcPr>
            <w:tcW w:w="5194" w:type="dxa"/>
          </w:tcPr>
          <w:p w14:paraId="587866D0" w14:textId="0F5E65C0" w:rsidR="00095F7C" w:rsidRDefault="00095F7C" w:rsidP="00C434A5">
            <w:pPr>
              <w:spacing w:after="60" w:line="240" w:lineRule="auto"/>
            </w:pPr>
            <w:r>
              <w:t>Sửa/ xóa/ khóa/ gửi thông báo trên kênh</w:t>
            </w:r>
          </w:p>
        </w:tc>
      </w:tr>
      <w:tr w:rsidR="00095F7C" w14:paraId="75104924" w14:textId="77777777" w:rsidTr="007D0157">
        <w:tc>
          <w:tcPr>
            <w:tcW w:w="988" w:type="dxa"/>
          </w:tcPr>
          <w:p w14:paraId="2895E05B" w14:textId="77777777" w:rsidR="00095F7C" w:rsidRDefault="00095F7C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18CCD901" w14:textId="198197D4" w:rsidR="00095F7C" w:rsidRDefault="00095F7C" w:rsidP="00C434A5">
            <w:pPr>
              <w:spacing w:after="60" w:line="240" w:lineRule="auto"/>
            </w:pPr>
            <w:r>
              <w:t>Người tham gia quản lý kênh (nếu có)</w:t>
            </w:r>
          </w:p>
        </w:tc>
        <w:tc>
          <w:tcPr>
            <w:tcW w:w="5194" w:type="dxa"/>
          </w:tcPr>
          <w:p w14:paraId="05ADBBF5" w14:textId="1AE7AC2B" w:rsidR="00095F7C" w:rsidRDefault="00095F7C" w:rsidP="00C434A5">
            <w:pPr>
              <w:spacing w:after="60" w:line="240" w:lineRule="auto"/>
            </w:pPr>
            <w:r>
              <w:t>Người được phép tham gia với vai trò quản trị kênh</w:t>
            </w:r>
          </w:p>
        </w:tc>
      </w:tr>
      <w:tr w:rsidR="00095F7C" w14:paraId="7057912B" w14:textId="77777777" w:rsidTr="007D0157">
        <w:tc>
          <w:tcPr>
            <w:tcW w:w="988" w:type="dxa"/>
          </w:tcPr>
          <w:p w14:paraId="39F77FD6" w14:textId="77777777" w:rsidR="00095F7C" w:rsidRDefault="00095F7C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66F008E2" w14:textId="2C832339" w:rsidR="00095F7C" w:rsidRDefault="00095F7C" w:rsidP="00C434A5">
            <w:pPr>
              <w:spacing w:after="60" w:line="240" w:lineRule="auto"/>
            </w:pPr>
            <w:r>
              <w:t>Số người theo dõi</w:t>
            </w:r>
            <w:r w:rsidR="002455E3">
              <w:t xml:space="preserve"> kênh</w:t>
            </w:r>
          </w:p>
        </w:tc>
        <w:tc>
          <w:tcPr>
            <w:tcW w:w="5194" w:type="dxa"/>
          </w:tcPr>
          <w:p w14:paraId="2191C5A2" w14:textId="77777777" w:rsidR="00095F7C" w:rsidRDefault="00095F7C" w:rsidP="00C434A5">
            <w:pPr>
              <w:spacing w:after="60" w:line="240" w:lineRule="auto"/>
            </w:pPr>
          </w:p>
        </w:tc>
      </w:tr>
      <w:tr w:rsidR="002455E3" w14:paraId="49869F6F" w14:textId="77777777" w:rsidTr="007D0157">
        <w:tc>
          <w:tcPr>
            <w:tcW w:w="988" w:type="dxa"/>
          </w:tcPr>
          <w:p w14:paraId="5D7E73E0" w14:textId="77777777" w:rsidR="002455E3" w:rsidRDefault="002455E3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5730501C" w14:textId="780DBB82" w:rsidR="002455E3" w:rsidRDefault="002455E3" w:rsidP="00C434A5">
            <w:pPr>
              <w:spacing w:after="60" w:line="240" w:lineRule="auto"/>
            </w:pPr>
            <w:r>
              <w:t>Số message đã gửi</w:t>
            </w:r>
          </w:p>
        </w:tc>
        <w:tc>
          <w:tcPr>
            <w:tcW w:w="5194" w:type="dxa"/>
          </w:tcPr>
          <w:p w14:paraId="737E260C" w14:textId="77777777" w:rsidR="002455E3" w:rsidRDefault="002455E3" w:rsidP="00C434A5">
            <w:pPr>
              <w:spacing w:after="60" w:line="240" w:lineRule="auto"/>
            </w:pPr>
          </w:p>
        </w:tc>
      </w:tr>
      <w:tr w:rsidR="002455E3" w14:paraId="67226E53" w14:textId="77777777" w:rsidTr="007D0157">
        <w:tc>
          <w:tcPr>
            <w:tcW w:w="988" w:type="dxa"/>
          </w:tcPr>
          <w:p w14:paraId="7B07E765" w14:textId="77777777" w:rsidR="002455E3" w:rsidRDefault="002455E3" w:rsidP="000002B1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835" w:type="dxa"/>
          </w:tcPr>
          <w:p w14:paraId="79450A12" w14:textId="10F66259" w:rsidR="002455E3" w:rsidRDefault="002455E3" w:rsidP="00C434A5">
            <w:pPr>
              <w:spacing w:after="60" w:line="240" w:lineRule="auto"/>
            </w:pPr>
            <w:r>
              <w:t>Thời gian gửi gần nhất</w:t>
            </w:r>
          </w:p>
        </w:tc>
        <w:tc>
          <w:tcPr>
            <w:tcW w:w="5194" w:type="dxa"/>
          </w:tcPr>
          <w:p w14:paraId="68A04275" w14:textId="77777777" w:rsidR="002455E3" w:rsidRDefault="002455E3" w:rsidP="00C434A5">
            <w:pPr>
              <w:spacing w:after="60" w:line="240" w:lineRule="auto"/>
            </w:pPr>
          </w:p>
        </w:tc>
      </w:tr>
    </w:tbl>
    <w:p w14:paraId="6D54DE58" w14:textId="77777777" w:rsidR="007D0157" w:rsidRPr="007D0157" w:rsidRDefault="007D0157" w:rsidP="007D0157"/>
    <w:p w14:paraId="23C5F225" w14:textId="7A5D130C" w:rsidR="00436F21" w:rsidRDefault="00095F7C" w:rsidP="00095F7C">
      <w:pPr>
        <w:pStyle w:val="Heading3"/>
      </w:pPr>
      <w:r>
        <w:lastRenderedPageBreak/>
        <w:t>Thông báo</w:t>
      </w:r>
    </w:p>
    <w:tbl>
      <w:tblPr>
        <w:tblStyle w:val="DTTSol"/>
        <w:tblW w:w="0" w:type="auto"/>
        <w:tblLayout w:type="fixed"/>
        <w:tblLook w:val="0420" w:firstRow="1" w:lastRow="0" w:firstColumn="0" w:lastColumn="0" w:noHBand="0" w:noVBand="1"/>
      </w:tblPr>
      <w:tblGrid>
        <w:gridCol w:w="988"/>
        <w:gridCol w:w="2835"/>
        <w:gridCol w:w="5194"/>
      </w:tblGrid>
      <w:tr w:rsidR="00095F7C" w14:paraId="7B8060DD" w14:textId="77777777" w:rsidTr="00C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1A275E94" w14:textId="77777777" w:rsidR="00095F7C" w:rsidRDefault="00095F7C" w:rsidP="00C73130">
            <w:pPr>
              <w:spacing w:after="60" w:line="240" w:lineRule="auto"/>
            </w:pPr>
            <w:r>
              <w:t>STT</w:t>
            </w:r>
          </w:p>
        </w:tc>
        <w:tc>
          <w:tcPr>
            <w:tcW w:w="2835" w:type="dxa"/>
          </w:tcPr>
          <w:p w14:paraId="73640C8F" w14:textId="77777777" w:rsidR="00095F7C" w:rsidRDefault="00095F7C" w:rsidP="00C73130">
            <w:pPr>
              <w:spacing w:after="60" w:line="240" w:lineRule="auto"/>
            </w:pPr>
            <w:r>
              <w:t>Trường dữ liệu</w:t>
            </w:r>
          </w:p>
        </w:tc>
        <w:tc>
          <w:tcPr>
            <w:tcW w:w="5194" w:type="dxa"/>
          </w:tcPr>
          <w:p w14:paraId="6042BE03" w14:textId="77777777" w:rsidR="00095F7C" w:rsidRDefault="00095F7C" w:rsidP="00C73130">
            <w:pPr>
              <w:spacing w:after="60" w:line="240" w:lineRule="auto"/>
            </w:pPr>
            <w:r>
              <w:t>Ghi chú</w:t>
            </w:r>
          </w:p>
        </w:tc>
      </w:tr>
      <w:tr w:rsidR="00095F7C" w14:paraId="0B123FA4" w14:textId="77777777" w:rsidTr="00C73130">
        <w:tc>
          <w:tcPr>
            <w:tcW w:w="988" w:type="dxa"/>
          </w:tcPr>
          <w:p w14:paraId="0710EE15" w14:textId="77777777" w:rsidR="00095F7C" w:rsidRDefault="00095F7C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2F8A4F68" w14:textId="1C4BAAAC" w:rsidR="00095F7C" w:rsidRDefault="002455E3" w:rsidP="00C73130">
            <w:pPr>
              <w:spacing w:after="60" w:line="240" w:lineRule="auto"/>
            </w:pPr>
            <w:r>
              <w:t>Uid</w:t>
            </w:r>
          </w:p>
        </w:tc>
        <w:tc>
          <w:tcPr>
            <w:tcW w:w="5194" w:type="dxa"/>
          </w:tcPr>
          <w:p w14:paraId="68150FF6" w14:textId="77777777" w:rsidR="00095F7C" w:rsidRDefault="00095F7C" w:rsidP="00C73130">
            <w:pPr>
              <w:spacing w:after="60" w:line="240" w:lineRule="auto"/>
            </w:pPr>
            <w:r>
              <w:t>Bắt buộc có</w:t>
            </w:r>
          </w:p>
        </w:tc>
      </w:tr>
      <w:tr w:rsidR="00095F7C" w14:paraId="39F4B280" w14:textId="77777777" w:rsidTr="00C73130">
        <w:tc>
          <w:tcPr>
            <w:tcW w:w="988" w:type="dxa"/>
          </w:tcPr>
          <w:p w14:paraId="56201FF0" w14:textId="77777777" w:rsidR="00095F7C" w:rsidRDefault="00095F7C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29761E38" w14:textId="345255F3" w:rsidR="00095F7C" w:rsidRDefault="002455E3" w:rsidP="00C73130">
            <w:pPr>
              <w:spacing w:after="60" w:line="240" w:lineRule="auto"/>
            </w:pPr>
            <w:r>
              <w:t>Mã</w:t>
            </w:r>
          </w:p>
        </w:tc>
        <w:tc>
          <w:tcPr>
            <w:tcW w:w="5194" w:type="dxa"/>
          </w:tcPr>
          <w:p w14:paraId="337210A1" w14:textId="545A04C3" w:rsidR="00095F7C" w:rsidRDefault="002455E3" w:rsidP="00C73130">
            <w:pPr>
              <w:spacing w:after="60" w:line="240" w:lineRule="auto"/>
            </w:pPr>
            <w:r>
              <w:t>Bắt buộc có</w:t>
            </w:r>
          </w:p>
        </w:tc>
      </w:tr>
      <w:tr w:rsidR="00095F7C" w14:paraId="074CA1CF" w14:textId="77777777" w:rsidTr="00C73130">
        <w:tc>
          <w:tcPr>
            <w:tcW w:w="988" w:type="dxa"/>
          </w:tcPr>
          <w:p w14:paraId="7B70B34F" w14:textId="77777777" w:rsidR="00095F7C" w:rsidRDefault="00095F7C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2D9BE399" w14:textId="39C07388" w:rsidR="00095F7C" w:rsidRDefault="002455E3" w:rsidP="00C73130">
            <w:pPr>
              <w:spacing w:after="60" w:line="240" w:lineRule="auto"/>
            </w:pPr>
            <w:r>
              <w:t>Kênh gửi thông báo</w:t>
            </w:r>
          </w:p>
        </w:tc>
        <w:tc>
          <w:tcPr>
            <w:tcW w:w="5194" w:type="dxa"/>
          </w:tcPr>
          <w:p w14:paraId="50772ED6" w14:textId="46D6910A" w:rsidR="00095F7C" w:rsidRDefault="002455E3" w:rsidP="00C73130">
            <w:pPr>
              <w:spacing w:after="60" w:line="240" w:lineRule="auto"/>
            </w:pPr>
            <w:r>
              <w:t>Bắt buộc có</w:t>
            </w:r>
          </w:p>
        </w:tc>
      </w:tr>
      <w:tr w:rsidR="002455E3" w14:paraId="52B73E70" w14:textId="77777777" w:rsidTr="00C73130">
        <w:tc>
          <w:tcPr>
            <w:tcW w:w="988" w:type="dxa"/>
          </w:tcPr>
          <w:p w14:paraId="7C8A1FDE" w14:textId="77777777" w:rsidR="002455E3" w:rsidRDefault="002455E3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59F586CD" w14:textId="5D1D3294" w:rsidR="002455E3" w:rsidRDefault="002455E3" w:rsidP="00C73130">
            <w:pPr>
              <w:spacing w:after="60" w:line="240" w:lineRule="auto"/>
            </w:pPr>
            <w:r>
              <w:t>Người gửi thông báo</w:t>
            </w:r>
          </w:p>
        </w:tc>
        <w:tc>
          <w:tcPr>
            <w:tcW w:w="5194" w:type="dxa"/>
          </w:tcPr>
          <w:p w14:paraId="3B4149C1" w14:textId="4429EF03" w:rsidR="002455E3" w:rsidRDefault="002455E3" w:rsidP="00C73130">
            <w:pPr>
              <w:spacing w:after="60" w:line="240" w:lineRule="auto"/>
            </w:pPr>
            <w:r>
              <w:t>Bắt buộc có</w:t>
            </w:r>
          </w:p>
        </w:tc>
      </w:tr>
      <w:tr w:rsidR="002455E3" w14:paraId="7A86F7EC" w14:textId="77777777" w:rsidTr="00C73130">
        <w:tc>
          <w:tcPr>
            <w:tcW w:w="988" w:type="dxa"/>
          </w:tcPr>
          <w:p w14:paraId="14D27F8A" w14:textId="77777777" w:rsidR="002455E3" w:rsidRDefault="002455E3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6A7389B4" w14:textId="65DA4465" w:rsidR="002455E3" w:rsidRDefault="002455E3" w:rsidP="00C73130">
            <w:pPr>
              <w:spacing w:after="60" w:line="240" w:lineRule="auto"/>
            </w:pPr>
            <w:r>
              <w:t>Người nhận thông báo</w:t>
            </w:r>
          </w:p>
        </w:tc>
        <w:tc>
          <w:tcPr>
            <w:tcW w:w="5194" w:type="dxa"/>
          </w:tcPr>
          <w:p w14:paraId="6D769D8C" w14:textId="17C30EFF" w:rsidR="002455E3" w:rsidRDefault="002455E3" w:rsidP="00C73130">
            <w:pPr>
              <w:spacing w:after="60" w:line="240" w:lineRule="auto"/>
            </w:pPr>
            <w:r>
              <w:t>Bắt buộc có</w:t>
            </w:r>
          </w:p>
        </w:tc>
      </w:tr>
      <w:tr w:rsidR="002455E3" w14:paraId="54F5954F" w14:textId="77777777" w:rsidTr="00C73130">
        <w:tc>
          <w:tcPr>
            <w:tcW w:w="988" w:type="dxa"/>
          </w:tcPr>
          <w:p w14:paraId="733C009B" w14:textId="77777777" w:rsidR="002455E3" w:rsidRDefault="002455E3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5FF03B7C" w14:textId="5DE1AD6D" w:rsidR="002455E3" w:rsidRDefault="002455E3" w:rsidP="00C73130">
            <w:pPr>
              <w:spacing w:after="60" w:line="240" w:lineRule="auto"/>
            </w:pPr>
            <w:r>
              <w:t>Trạng thái</w:t>
            </w:r>
          </w:p>
        </w:tc>
        <w:tc>
          <w:tcPr>
            <w:tcW w:w="5194" w:type="dxa"/>
          </w:tcPr>
          <w:p w14:paraId="1E26E395" w14:textId="1536601E" w:rsidR="002455E3" w:rsidRDefault="002455E3" w:rsidP="00C73130">
            <w:pPr>
              <w:spacing w:after="60" w:line="240" w:lineRule="auto"/>
            </w:pPr>
            <w:r>
              <w:t>(Đang gửi/ đã gửi…)</w:t>
            </w:r>
          </w:p>
        </w:tc>
      </w:tr>
      <w:tr w:rsidR="002455E3" w14:paraId="60A1748E" w14:textId="77777777" w:rsidTr="00C73130">
        <w:tc>
          <w:tcPr>
            <w:tcW w:w="988" w:type="dxa"/>
          </w:tcPr>
          <w:p w14:paraId="6ECD0DDA" w14:textId="77777777" w:rsidR="002455E3" w:rsidRDefault="002455E3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4B995988" w14:textId="0536F270" w:rsidR="002455E3" w:rsidRDefault="002455E3" w:rsidP="00C73130">
            <w:pPr>
              <w:spacing w:after="60" w:line="240" w:lineRule="auto"/>
            </w:pPr>
            <w:r>
              <w:t>Loại</w:t>
            </w:r>
          </w:p>
        </w:tc>
        <w:tc>
          <w:tcPr>
            <w:tcW w:w="5194" w:type="dxa"/>
          </w:tcPr>
          <w:p w14:paraId="550CA1A1" w14:textId="2637896A" w:rsidR="002455E3" w:rsidRDefault="002455E3" w:rsidP="00C73130">
            <w:pPr>
              <w:spacing w:after="60" w:line="240" w:lineRule="auto"/>
            </w:pPr>
            <w:r>
              <w:t>Gửi thông báo ngoài app hay bài viết xem được khi mở app (IN APP)</w:t>
            </w:r>
          </w:p>
        </w:tc>
      </w:tr>
      <w:tr w:rsidR="009A45B4" w14:paraId="2B738490" w14:textId="77777777" w:rsidTr="00C73130">
        <w:tc>
          <w:tcPr>
            <w:tcW w:w="988" w:type="dxa"/>
          </w:tcPr>
          <w:p w14:paraId="70203457" w14:textId="77777777" w:rsidR="009A45B4" w:rsidRDefault="009A45B4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1E84E33F" w14:textId="6941EC2C" w:rsidR="009A45B4" w:rsidRDefault="009A45B4" w:rsidP="00C73130">
            <w:pPr>
              <w:spacing w:after="60" w:line="240" w:lineRule="auto"/>
            </w:pPr>
            <w:r>
              <w:t>Notification_small_icon</w:t>
            </w:r>
          </w:p>
        </w:tc>
        <w:tc>
          <w:tcPr>
            <w:tcW w:w="5194" w:type="dxa"/>
          </w:tcPr>
          <w:p w14:paraId="6B0EA241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4FEE1769" w14:textId="77777777" w:rsidTr="00C73130">
        <w:tc>
          <w:tcPr>
            <w:tcW w:w="988" w:type="dxa"/>
          </w:tcPr>
          <w:p w14:paraId="7FAE9D78" w14:textId="77777777" w:rsidR="009A45B4" w:rsidRDefault="009A45B4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68DBFD9A" w14:textId="143408AF" w:rsidR="009A45B4" w:rsidRDefault="009A45B4" w:rsidP="00C73130">
            <w:pPr>
              <w:spacing w:after="60" w:line="240" w:lineRule="auto"/>
            </w:pPr>
            <w:r>
              <w:t>Notification_title</w:t>
            </w:r>
          </w:p>
        </w:tc>
        <w:tc>
          <w:tcPr>
            <w:tcW w:w="5194" w:type="dxa"/>
          </w:tcPr>
          <w:p w14:paraId="5A9CE445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5079B17B" w14:textId="77777777" w:rsidTr="00C73130">
        <w:tc>
          <w:tcPr>
            <w:tcW w:w="988" w:type="dxa"/>
          </w:tcPr>
          <w:p w14:paraId="1CB5CB41" w14:textId="77777777" w:rsidR="009A45B4" w:rsidRDefault="009A45B4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05433484" w14:textId="53D01E33" w:rsidR="009A45B4" w:rsidRDefault="009A45B4" w:rsidP="00C73130">
            <w:pPr>
              <w:spacing w:after="60" w:line="240" w:lineRule="auto"/>
            </w:pPr>
            <w:r>
              <w:t>Notification_content</w:t>
            </w:r>
          </w:p>
        </w:tc>
        <w:tc>
          <w:tcPr>
            <w:tcW w:w="5194" w:type="dxa"/>
          </w:tcPr>
          <w:p w14:paraId="7E424C65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78A5A293" w14:textId="77777777" w:rsidTr="00C73130">
        <w:tc>
          <w:tcPr>
            <w:tcW w:w="988" w:type="dxa"/>
          </w:tcPr>
          <w:p w14:paraId="746492DF" w14:textId="77777777" w:rsidR="009A45B4" w:rsidRDefault="009A45B4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51636B2C" w14:textId="4A25B3B8" w:rsidR="009A45B4" w:rsidRDefault="009A45B4" w:rsidP="00C73130">
            <w:pPr>
              <w:spacing w:after="60" w:line="240" w:lineRule="auto"/>
            </w:pPr>
            <w:r>
              <w:t>Notification_footer</w:t>
            </w:r>
          </w:p>
        </w:tc>
        <w:tc>
          <w:tcPr>
            <w:tcW w:w="5194" w:type="dxa"/>
          </w:tcPr>
          <w:p w14:paraId="6E13620E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30989721" w14:textId="77777777" w:rsidTr="00C73130">
        <w:tc>
          <w:tcPr>
            <w:tcW w:w="988" w:type="dxa"/>
          </w:tcPr>
          <w:p w14:paraId="7FA3FBBE" w14:textId="77777777" w:rsidR="009A45B4" w:rsidRDefault="009A45B4" w:rsidP="00095F7C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835" w:type="dxa"/>
          </w:tcPr>
          <w:p w14:paraId="50FD945E" w14:textId="633E207E" w:rsidR="009A45B4" w:rsidRDefault="009A45B4" w:rsidP="00C73130">
            <w:pPr>
              <w:spacing w:after="60" w:line="240" w:lineRule="auto"/>
            </w:pPr>
            <w:r>
              <w:t>Notification_</w:t>
            </w:r>
            <w:r>
              <w:t>large</w:t>
            </w:r>
            <w:r>
              <w:t>_icon</w:t>
            </w:r>
          </w:p>
        </w:tc>
        <w:tc>
          <w:tcPr>
            <w:tcW w:w="5194" w:type="dxa"/>
          </w:tcPr>
          <w:p w14:paraId="2B31CD2A" w14:textId="77777777" w:rsidR="009A45B4" w:rsidRDefault="009A45B4" w:rsidP="00C73130">
            <w:pPr>
              <w:spacing w:after="60" w:line="240" w:lineRule="auto"/>
            </w:pPr>
          </w:p>
        </w:tc>
      </w:tr>
    </w:tbl>
    <w:p w14:paraId="5FB0BBF4" w14:textId="77777777" w:rsidR="00095F7C" w:rsidRPr="00095F7C" w:rsidRDefault="00095F7C" w:rsidP="00095F7C"/>
    <w:p w14:paraId="5AF3A773" w14:textId="676FC0AA" w:rsidR="00095F7C" w:rsidRDefault="00095F7C" w:rsidP="00095F7C">
      <w:pPr>
        <w:pStyle w:val="Heading3"/>
      </w:pPr>
      <w:r>
        <w:t>Biểu mẫu</w:t>
      </w:r>
    </w:p>
    <w:tbl>
      <w:tblPr>
        <w:tblStyle w:val="DTTSol"/>
        <w:tblW w:w="0" w:type="auto"/>
        <w:tblLayout w:type="fixed"/>
        <w:tblLook w:val="0420" w:firstRow="1" w:lastRow="0" w:firstColumn="0" w:lastColumn="0" w:noHBand="0" w:noVBand="1"/>
      </w:tblPr>
      <w:tblGrid>
        <w:gridCol w:w="988"/>
        <w:gridCol w:w="2835"/>
        <w:gridCol w:w="5194"/>
      </w:tblGrid>
      <w:tr w:rsidR="00095F7C" w14:paraId="0824E257" w14:textId="77777777" w:rsidTr="00C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21C85045" w14:textId="77777777" w:rsidR="00095F7C" w:rsidRDefault="00095F7C" w:rsidP="00C73130">
            <w:pPr>
              <w:spacing w:after="60" w:line="240" w:lineRule="auto"/>
            </w:pPr>
            <w:r>
              <w:t>STT</w:t>
            </w:r>
          </w:p>
        </w:tc>
        <w:tc>
          <w:tcPr>
            <w:tcW w:w="2835" w:type="dxa"/>
          </w:tcPr>
          <w:p w14:paraId="1CBC366B" w14:textId="77777777" w:rsidR="00095F7C" w:rsidRDefault="00095F7C" w:rsidP="00C73130">
            <w:pPr>
              <w:spacing w:after="60" w:line="240" w:lineRule="auto"/>
            </w:pPr>
            <w:r>
              <w:t>Trường dữ liệu</w:t>
            </w:r>
          </w:p>
        </w:tc>
        <w:tc>
          <w:tcPr>
            <w:tcW w:w="5194" w:type="dxa"/>
          </w:tcPr>
          <w:p w14:paraId="7B80680E" w14:textId="77777777" w:rsidR="00095F7C" w:rsidRDefault="00095F7C" w:rsidP="00C73130">
            <w:pPr>
              <w:spacing w:after="60" w:line="240" w:lineRule="auto"/>
            </w:pPr>
            <w:r>
              <w:t>Ghi chú</w:t>
            </w:r>
          </w:p>
        </w:tc>
      </w:tr>
      <w:tr w:rsidR="009A45B4" w14:paraId="3B6D197B" w14:textId="77777777" w:rsidTr="00C73130">
        <w:tc>
          <w:tcPr>
            <w:tcW w:w="988" w:type="dxa"/>
          </w:tcPr>
          <w:p w14:paraId="0A0BE3D3" w14:textId="77777777" w:rsidR="009A45B4" w:rsidRDefault="009A45B4" w:rsidP="009A45B4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052FBC52" w14:textId="316478AD" w:rsidR="009A45B4" w:rsidRDefault="009A45B4" w:rsidP="009A45B4">
            <w:pPr>
              <w:spacing w:after="60" w:line="240" w:lineRule="auto"/>
            </w:pPr>
            <w:r>
              <w:t>Uid</w:t>
            </w:r>
          </w:p>
        </w:tc>
        <w:tc>
          <w:tcPr>
            <w:tcW w:w="5194" w:type="dxa"/>
          </w:tcPr>
          <w:p w14:paraId="13583EC7" w14:textId="3529E279" w:rsidR="009A45B4" w:rsidRDefault="009A45B4" w:rsidP="009A45B4">
            <w:pPr>
              <w:spacing w:after="60" w:line="240" w:lineRule="auto"/>
            </w:pPr>
            <w:r>
              <w:t>Bắt buộc có</w:t>
            </w:r>
          </w:p>
        </w:tc>
      </w:tr>
      <w:tr w:rsidR="009A45B4" w14:paraId="14312222" w14:textId="77777777" w:rsidTr="00C73130">
        <w:tc>
          <w:tcPr>
            <w:tcW w:w="988" w:type="dxa"/>
          </w:tcPr>
          <w:p w14:paraId="63775E92" w14:textId="77777777" w:rsidR="009A45B4" w:rsidRDefault="009A45B4" w:rsidP="009A45B4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7573ED8A" w14:textId="568203BF" w:rsidR="009A45B4" w:rsidRDefault="009A45B4" w:rsidP="009A45B4">
            <w:pPr>
              <w:spacing w:after="60" w:line="240" w:lineRule="auto"/>
            </w:pPr>
            <w:r>
              <w:t>Mã</w:t>
            </w:r>
          </w:p>
        </w:tc>
        <w:tc>
          <w:tcPr>
            <w:tcW w:w="5194" w:type="dxa"/>
          </w:tcPr>
          <w:p w14:paraId="7B6CB38D" w14:textId="47258A35" w:rsidR="009A45B4" w:rsidRDefault="009A45B4" w:rsidP="009A45B4">
            <w:pPr>
              <w:spacing w:after="60" w:line="240" w:lineRule="auto"/>
            </w:pPr>
            <w:r>
              <w:t>Bắt buộc có</w:t>
            </w:r>
          </w:p>
        </w:tc>
      </w:tr>
      <w:tr w:rsidR="00095F7C" w14:paraId="365FCFE5" w14:textId="77777777" w:rsidTr="00C73130">
        <w:tc>
          <w:tcPr>
            <w:tcW w:w="988" w:type="dxa"/>
          </w:tcPr>
          <w:p w14:paraId="3BF73A35" w14:textId="77777777" w:rsidR="00095F7C" w:rsidRDefault="00095F7C" w:rsidP="00095F7C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1680E484" w14:textId="77777777" w:rsidR="00095F7C" w:rsidRDefault="00095F7C" w:rsidP="00C73130">
            <w:pPr>
              <w:spacing w:after="60" w:line="240" w:lineRule="auto"/>
            </w:pPr>
            <w:r>
              <w:t>Trạng thái</w:t>
            </w:r>
          </w:p>
        </w:tc>
        <w:tc>
          <w:tcPr>
            <w:tcW w:w="5194" w:type="dxa"/>
          </w:tcPr>
          <w:p w14:paraId="69CB4696" w14:textId="06B328D0" w:rsidR="00095F7C" w:rsidRDefault="009A45B4" w:rsidP="00C73130">
            <w:pPr>
              <w:spacing w:after="60" w:line="240" w:lineRule="auto"/>
            </w:pPr>
            <w:r>
              <w:t>Sử dụng/ không sử dụng</w:t>
            </w:r>
          </w:p>
        </w:tc>
      </w:tr>
      <w:tr w:rsidR="009A45B4" w14:paraId="19DD65FA" w14:textId="77777777" w:rsidTr="00C73130">
        <w:tc>
          <w:tcPr>
            <w:tcW w:w="988" w:type="dxa"/>
          </w:tcPr>
          <w:p w14:paraId="5155E3DD" w14:textId="77777777" w:rsidR="009A45B4" w:rsidRDefault="009A45B4" w:rsidP="00095F7C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67137C29" w14:textId="03023396" w:rsidR="009A45B4" w:rsidRDefault="009A45B4" w:rsidP="00C73130">
            <w:pPr>
              <w:spacing w:after="60" w:line="240" w:lineRule="auto"/>
            </w:pPr>
            <w:r>
              <w:t>Ngày tạo</w:t>
            </w:r>
          </w:p>
        </w:tc>
        <w:tc>
          <w:tcPr>
            <w:tcW w:w="5194" w:type="dxa"/>
          </w:tcPr>
          <w:p w14:paraId="718F19CB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0190D599" w14:textId="77777777" w:rsidTr="00C73130">
        <w:tc>
          <w:tcPr>
            <w:tcW w:w="988" w:type="dxa"/>
          </w:tcPr>
          <w:p w14:paraId="3E19BAAF" w14:textId="77777777" w:rsidR="009A45B4" w:rsidRDefault="009A45B4" w:rsidP="00095F7C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7C1B9FA4" w14:textId="2D316890" w:rsidR="009A45B4" w:rsidRDefault="009A45B4" w:rsidP="00C73130">
            <w:pPr>
              <w:spacing w:after="60" w:line="240" w:lineRule="auto"/>
            </w:pPr>
            <w:r>
              <w:t>Người tạo</w:t>
            </w:r>
          </w:p>
        </w:tc>
        <w:tc>
          <w:tcPr>
            <w:tcW w:w="5194" w:type="dxa"/>
          </w:tcPr>
          <w:p w14:paraId="4AC84F23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12E7BDE3" w14:textId="77777777" w:rsidTr="00C73130">
        <w:tc>
          <w:tcPr>
            <w:tcW w:w="988" w:type="dxa"/>
          </w:tcPr>
          <w:p w14:paraId="4F2E4CE3" w14:textId="77777777" w:rsidR="009A45B4" w:rsidRDefault="009A45B4" w:rsidP="00095F7C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3E487E93" w14:textId="7E77FE9D" w:rsidR="009A45B4" w:rsidRDefault="009A45B4" w:rsidP="00C73130">
            <w:pPr>
              <w:spacing w:after="60" w:line="240" w:lineRule="auto"/>
            </w:pPr>
            <w:r>
              <w:t>Kênh thông báo id</w:t>
            </w:r>
          </w:p>
        </w:tc>
        <w:tc>
          <w:tcPr>
            <w:tcW w:w="5194" w:type="dxa"/>
          </w:tcPr>
          <w:p w14:paraId="7E2CACA2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03C8C247" w14:textId="77777777" w:rsidTr="00C73130">
        <w:tc>
          <w:tcPr>
            <w:tcW w:w="988" w:type="dxa"/>
          </w:tcPr>
          <w:p w14:paraId="7318A0A3" w14:textId="77777777" w:rsidR="009A45B4" w:rsidRDefault="009A45B4" w:rsidP="00095F7C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12D78B19" w14:textId="3B1E9E0D" w:rsidR="009A45B4" w:rsidRDefault="009A45B4" w:rsidP="00C73130">
            <w:pPr>
              <w:spacing w:after="60" w:line="240" w:lineRule="auto"/>
            </w:pPr>
            <w:r>
              <w:t>Ngày xuất bản</w:t>
            </w:r>
          </w:p>
        </w:tc>
        <w:tc>
          <w:tcPr>
            <w:tcW w:w="5194" w:type="dxa"/>
          </w:tcPr>
          <w:p w14:paraId="71FFF78D" w14:textId="77777777" w:rsidR="009A45B4" w:rsidRDefault="009A45B4" w:rsidP="00C73130">
            <w:pPr>
              <w:spacing w:after="60" w:line="240" w:lineRule="auto"/>
            </w:pPr>
          </w:p>
        </w:tc>
      </w:tr>
      <w:tr w:rsidR="009A45B4" w14:paraId="78CC89EA" w14:textId="77777777" w:rsidTr="00C73130">
        <w:tc>
          <w:tcPr>
            <w:tcW w:w="988" w:type="dxa"/>
          </w:tcPr>
          <w:p w14:paraId="15846F88" w14:textId="77777777" w:rsidR="009A45B4" w:rsidRDefault="009A45B4" w:rsidP="009A45B4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14B76E54" w14:textId="79F46ABA" w:rsidR="009A45B4" w:rsidRDefault="009A45B4" w:rsidP="009A45B4">
            <w:pPr>
              <w:spacing w:after="60" w:line="240" w:lineRule="auto"/>
            </w:pPr>
            <w:r>
              <w:t>Notification_small_icon</w:t>
            </w:r>
          </w:p>
        </w:tc>
        <w:tc>
          <w:tcPr>
            <w:tcW w:w="5194" w:type="dxa"/>
          </w:tcPr>
          <w:p w14:paraId="5C104FA6" w14:textId="77777777" w:rsidR="009A45B4" w:rsidRDefault="009A45B4" w:rsidP="009A45B4">
            <w:pPr>
              <w:spacing w:after="60" w:line="240" w:lineRule="auto"/>
            </w:pPr>
          </w:p>
        </w:tc>
      </w:tr>
      <w:tr w:rsidR="009A45B4" w14:paraId="15C33236" w14:textId="77777777" w:rsidTr="00C73130">
        <w:tc>
          <w:tcPr>
            <w:tcW w:w="988" w:type="dxa"/>
          </w:tcPr>
          <w:p w14:paraId="59EF0D80" w14:textId="77777777" w:rsidR="009A45B4" w:rsidRDefault="009A45B4" w:rsidP="009A45B4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42E5D532" w14:textId="7C6A0007" w:rsidR="009A45B4" w:rsidRDefault="009A45B4" w:rsidP="009A45B4">
            <w:pPr>
              <w:spacing w:after="60" w:line="240" w:lineRule="auto"/>
            </w:pPr>
            <w:r>
              <w:t>Notification_title</w:t>
            </w:r>
          </w:p>
        </w:tc>
        <w:tc>
          <w:tcPr>
            <w:tcW w:w="5194" w:type="dxa"/>
          </w:tcPr>
          <w:p w14:paraId="0630B603" w14:textId="77777777" w:rsidR="009A45B4" w:rsidRDefault="009A45B4" w:rsidP="009A45B4">
            <w:pPr>
              <w:spacing w:after="60" w:line="240" w:lineRule="auto"/>
            </w:pPr>
          </w:p>
        </w:tc>
      </w:tr>
      <w:tr w:rsidR="009A45B4" w14:paraId="7ACCEF8D" w14:textId="77777777" w:rsidTr="00C73130">
        <w:tc>
          <w:tcPr>
            <w:tcW w:w="988" w:type="dxa"/>
          </w:tcPr>
          <w:p w14:paraId="0B2CE351" w14:textId="77777777" w:rsidR="009A45B4" w:rsidRDefault="009A45B4" w:rsidP="009A45B4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5419644E" w14:textId="230EE5BE" w:rsidR="009A45B4" w:rsidRDefault="009A45B4" w:rsidP="009A45B4">
            <w:pPr>
              <w:spacing w:after="60" w:line="240" w:lineRule="auto"/>
            </w:pPr>
            <w:r>
              <w:t>Notification_content</w:t>
            </w:r>
          </w:p>
        </w:tc>
        <w:tc>
          <w:tcPr>
            <w:tcW w:w="5194" w:type="dxa"/>
          </w:tcPr>
          <w:p w14:paraId="6D29E1EB" w14:textId="77777777" w:rsidR="009A45B4" w:rsidRDefault="009A45B4" w:rsidP="009A45B4">
            <w:pPr>
              <w:spacing w:after="60" w:line="240" w:lineRule="auto"/>
            </w:pPr>
          </w:p>
        </w:tc>
      </w:tr>
      <w:tr w:rsidR="009A45B4" w14:paraId="097888C8" w14:textId="77777777" w:rsidTr="00C73130">
        <w:tc>
          <w:tcPr>
            <w:tcW w:w="988" w:type="dxa"/>
          </w:tcPr>
          <w:p w14:paraId="302922A4" w14:textId="77777777" w:rsidR="009A45B4" w:rsidRDefault="009A45B4" w:rsidP="009A45B4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3522C77E" w14:textId="702408E4" w:rsidR="009A45B4" w:rsidRDefault="009A45B4" w:rsidP="009A45B4">
            <w:pPr>
              <w:spacing w:after="60" w:line="240" w:lineRule="auto"/>
            </w:pPr>
            <w:r>
              <w:t>Notification_footer</w:t>
            </w:r>
          </w:p>
        </w:tc>
        <w:tc>
          <w:tcPr>
            <w:tcW w:w="5194" w:type="dxa"/>
          </w:tcPr>
          <w:p w14:paraId="124C056B" w14:textId="77777777" w:rsidR="009A45B4" w:rsidRDefault="009A45B4" w:rsidP="009A45B4">
            <w:pPr>
              <w:spacing w:after="60" w:line="240" w:lineRule="auto"/>
            </w:pPr>
          </w:p>
        </w:tc>
      </w:tr>
      <w:tr w:rsidR="009A45B4" w14:paraId="2533699F" w14:textId="77777777" w:rsidTr="00C73130">
        <w:tc>
          <w:tcPr>
            <w:tcW w:w="988" w:type="dxa"/>
          </w:tcPr>
          <w:p w14:paraId="14E43B1C" w14:textId="77777777" w:rsidR="009A45B4" w:rsidRDefault="009A45B4" w:rsidP="009A45B4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2835" w:type="dxa"/>
          </w:tcPr>
          <w:p w14:paraId="12BC5C98" w14:textId="4067C856" w:rsidR="009A45B4" w:rsidRDefault="009A45B4" w:rsidP="009A45B4">
            <w:pPr>
              <w:spacing w:after="60" w:line="240" w:lineRule="auto"/>
            </w:pPr>
            <w:r>
              <w:t>Notification_large_icon</w:t>
            </w:r>
          </w:p>
        </w:tc>
        <w:tc>
          <w:tcPr>
            <w:tcW w:w="5194" w:type="dxa"/>
          </w:tcPr>
          <w:p w14:paraId="5F38E844" w14:textId="77777777" w:rsidR="009A45B4" w:rsidRDefault="009A45B4" w:rsidP="009A45B4">
            <w:pPr>
              <w:spacing w:after="60" w:line="240" w:lineRule="auto"/>
            </w:pPr>
          </w:p>
        </w:tc>
      </w:tr>
    </w:tbl>
    <w:p w14:paraId="453F2056" w14:textId="77777777" w:rsidR="00095F7C" w:rsidRPr="00095F7C" w:rsidRDefault="00095F7C" w:rsidP="00095F7C"/>
    <w:p w14:paraId="6952F408" w14:textId="32E223F6" w:rsidR="00095F7C" w:rsidRDefault="00095F7C" w:rsidP="00095F7C">
      <w:pPr>
        <w:pStyle w:val="Heading3"/>
      </w:pPr>
      <w:r>
        <w:lastRenderedPageBreak/>
        <w:t>Thuộc tính của thông báo</w:t>
      </w:r>
    </w:p>
    <w:tbl>
      <w:tblPr>
        <w:tblStyle w:val="DTTSol"/>
        <w:tblW w:w="0" w:type="auto"/>
        <w:tblLayout w:type="fixed"/>
        <w:tblLook w:val="0420" w:firstRow="1" w:lastRow="0" w:firstColumn="0" w:lastColumn="0" w:noHBand="0" w:noVBand="1"/>
      </w:tblPr>
      <w:tblGrid>
        <w:gridCol w:w="988"/>
        <w:gridCol w:w="2835"/>
        <w:gridCol w:w="5194"/>
      </w:tblGrid>
      <w:tr w:rsidR="00095F7C" w:rsidRPr="00095F7C" w14:paraId="00772D4B" w14:textId="77777777" w:rsidTr="00C7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61CC97C3" w14:textId="77777777" w:rsidR="00095F7C" w:rsidRPr="00095F7C" w:rsidRDefault="00095F7C" w:rsidP="00C73130">
            <w:pPr>
              <w:spacing w:after="60" w:line="240" w:lineRule="auto"/>
            </w:pPr>
            <w:r w:rsidRPr="00095F7C">
              <w:t>STT</w:t>
            </w:r>
          </w:p>
        </w:tc>
        <w:tc>
          <w:tcPr>
            <w:tcW w:w="2835" w:type="dxa"/>
          </w:tcPr>
          <w:p w14:paraId="00E6EE82" w14:textId="77777777" w:rsidR="00095F7C" w:rsidRPr="00095F7C" w:rsidRDefault="00095F7C" w:rsidP="00C73130">
            <w:pPr>
              <w:spacing w:after="60" w:line="240" w:lineRule="auto"/>
            </w:pPr>
            <w:r w:rsidRPr="00095F7C">
              <w:t>Trường dữ liệu</w:t>
            </w:r>
          </w:p>
        </w:tc>
        <w:tc>
          <w:tcPr>
            <w:tcW w:w="5194" w:type="dxa"/>
          </w:tcPr>
          <w:p w14:paraId="36589C76" w14:textId="77777777" w:rsidR="00095F7C" w:rsidRPr="00095F7C" w:rsidRDefault="00095F7C" w:rsidP="00C73130">
            <w:pPr>
              <w:spacing w:after="60" w:line="240" w:lineRule="auto"/>
            </w:pPr>
            <w:r w:rsidRPr="00095F7C">
              <w:t>Ghi chú</w:t>
            </w:r>
          </w:p>
        </w:tc>
      </w:tr>
      <w:tr w:rsidR="009A45B4" w:rsidRPr="00095F7C" w14:paraId="4B215AFD" w14:textId="77777777" w:rsidTr="00C73130">
        <w:tc>
          <w:tcPr>
            <w:tcW w:w="988" w:type="dxa"/>
          </w:tcPr>
          <w:p w14:paraId="77114DB1" w14:textId="77777777" w:rsidR="009A45B4" w:rsidRPr="00095F7C" w:rsidRDefault="009A45B4" w:rsidP="009A45B4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835" w:type="dxa"/>
          </w:tcPr>
          <w:p w14:paraId="6DDE6906" w14:textId="5EC2D5E6" w:rsidR="009A45B4" w:rsidRPr="00095F7C" w:rsidRDefault="009A45B4" w:rsidP="009A45B4">
            <w:pPr>
              <w:spacing w:after="60" w:line="240" w:lineRule="auto"/>
            </w:pPr>
            <w:r>
              <w:t>Uid</w:t>
            </w:r>
          </w:p>
        </w:tc>
        <w:tc>
          <w:tcPr>
            <w:tcW w:w="5194" w:type="dxa"/>
          </w:tcPr>
          <w:p w14:paraId="086FFBF3" w14:textId="2E44138F" w:rsidR="009A45B4" w:rsidRPr="00095F7C" w:rsidRDefault="009A45B4" w:rsidP="009A45B4">
            <w:pPr>
              <w:spacing w:after="60" w:line="240" w:lineRule="auto"/>
            </w:pPr>
            <w:r>
              <w:t>Bắt buộc có</w:t>
            </w:r>
          </w:p>
        </w:tc>
      </w:tr>
      <w:tr w:rsidR="009A45B4" w:rsidRPr="00095F7C" w14:paraId="5865775F" w14:textId="77777777" w:rsidTr="00C73130">
        <w:tc>
          <w:tcPr>
            <w:tcW w:w="988" w:type="dxa"/>
          </w:tcPr>
          <w:p w14:paraId="59AC8136" w14:textId="77777777" w:rsidR="009A45B4" w:rsidRPr="00095F7C" w:rsidRDefault="009A45B4" w:rsidP="009A45B4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835" w:type="dxa"/>
          </w:tcPr>
          <w:p w14:paraId="49E5E4A2" w14:textId="4C61328F" w:rsidR="009A45B4" w:rsidRPr="00095F7C" w:rsidRDefault="009A45B4" w:rsidP="009A45B4">
            <w:pPr>
              <w:spacing w:after="60" w:line="240" w:lineRule="auto"/>
            </w:pPr>
            <w:r>
              <w:t>Mã</w:t>
            </w:r>
          </w:p>
        </w:tc>
        <w:tc>
          <w:tcPr>
            <w:tcW w:w="5194" w:type="dxa"/>
          </w:tcPr>
          <w:p w14:paraId="138109E6" w14:textId="16321ABF" w:rsidR="009A45B4" w:rsidRPr="00095F7C" w:rsidRDefault="009A45B4" w:rsidP="009A45B4">
            <w:pPr>
              <w:spacing w:after="60" w:line="240" w:lineRule="auto"/>
            </w:pPr>
            <w:r>
              <w:t>Bắt buộc có</w:t>
            </w:r>
          </w:p>
        </w:tc>
      </w:tr>
      <w:tr w:rsidR="009A45B4" w14:paraId="69CA6F63" w14:textId="77777777" w:rsidTr="00C73130">
        <w:tc>
          <w:tcPr>
            <w:tcW w:w="988" w:type="dxa"/>
          </w:tcPr>
          <w:p w14:paraId="47A167E7" w14:textId="77777777" w:rsidR="009A45B4" w:rsidRPr="00095F7C" w:rsidRDefault="009A45B4" w:rsidP="009A45B4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835" w:type="dxa"/>
          </w:tcPr>
          <w:p w14:paraId="161BF471" w14:textId="6D5AD324" w:rsidR="009A45B4" w:rsidRDefault="009A45B4" w:rsidP="009A45B4">
            <w:pPr>
              <w:spacing w:after="60" w:line="240" w:lineRule="auto"/>
            </w:pPr>
            <w:r>
              <w:t>Trạng thái</w:t>
            </w:r>
          </w:p>
        </w:tc>
        <w:tc>
          <w:tcPr>
            <w:tcW w:w="5194" w:type="dxa"/>
          </w:tcPr>
          <w:p w14:paraId="497D5FA1" w14:textId="50630D2E" w:rsidR="009A45B4" w:rsidRDefault="009A45B4" w:rsidP="009A45B4">
            <w:pPr>
              <w:spacing w:after="60" w:line="240" w:lineRule="auto"/>
            </w:pPr>
            <w:r>
              <w:t>Sử dụng/ không sử dụng</w:t>
            </w:r>
          </w:p>
        </w:tc>
      </w:tr>
      <w:tr w:rsidR="009A45B4" w14:paraId="232F70CC" w14:textId="77777777" w:rsidTr="00C73130">
        <w:tc>
          <w:tcPr>
            <w:tcW w:w="988" w:type="dxa"/>
          </w:tcPr>
          <w:p w14:paraId="5AF8CD1D" w14:textId="77777777" w:rsidR="009A45B4" w:rsidRPr="00095F7C" w:rsidRDefault="009A45B4" w:rsidP="009A45B4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835" w:type="dxa"/>
          </w:tcPr>
          <w:p w14:paraId="15E1A635" w14:textId="159081E8" w:rsidR="009A45B4" w:rsidRDefault="009A45B4" w:rsidP="009A45B4">
            <w:pPr>
              <w:spacing w:after="60" w:line="240" w:lineRule="auto"/>
            </w:pPr>
            <w:r>
              <w:t>Giá trị</w:t>
            </w:r>
          </w:p>
        </w:tc>
        <w:tc>
          <w:tcPr>
            <w:tcW w:w="5194" w:type="dxa"/>
          </w:tcPr>
          <w:p w14:paraId="0CB1FC79" w14:textId="77777777" w:rsidR="009A45B4" w:rsidRDefault="009A45B4" w:rsidP="009A45B4">
            <w:pPr>
              <w:spacing w:after="60" w:line="240" w:lineRule="auto"/>
            </w:pPr>
          </w:p>
        </w:tc>
      </w:tr>
      <w:tr w:rsidR="009A45B4" w14:paraId="216422AD" w14:textId="77777777" w:rsidTr="00C73130">
        <w:tc>
          <w:tcPr>
            <w:tcW w:w="988" w:type="dxa"/>
          </w:tcPr>
          <w:p w14:paraId="704D6750" w14:textId="77777777" w:rsidR="009A45B4" w:rsidRPr="00095F7C" w:rsidRDefault="009A45B4" w:rsidP="009A45B4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835" w:type="dxa"/>
          </w:tcPr>
          <w:p w14:paraId="648163B1" w14:textId="7512B667" w:rsidR="009A45B4" w:rsidRDefault="009A45B4" w:rsidP="009A45B4">
            <w:pPr>
              <w:spacing w:after="60" w:line="240" w:lineRule="auto"/>
            </w:pPr>
            <w:r>
              <w:t>Thuộc tính cha</w:t>
            </w:r>
          </w:p>
        </w:tc>
        <w:tc>
          <w:tcPr>
            <w:tcW w:w="5194" w:type="dxa"/>
          </w:tcPr>
          <w:p w14:paraId="52DA726A" w14:textId="77777777" w:rsidR="009A45B4" w:rsidRDefault="009A45B4" w:rsidP="009A45B4">
            <w:pPr>
              <w:spacing w:after="60" w:line="240" w:lineRule="auto"/>
            </w:pPr>
          </w:p>
        </w:tc>
      </w:tr>
      <w:tr w:rsidR="009A45B4" w14:paraId="73EF6415" w14:textId="77777777" w:rsidTr="00C73130">
        <w:tc>
          <w:tcPr>
            <w:tcW w:w="988" w:type="dxa"/>
          </w:tcPr>
          <w:p w14:paraId="6022506E" w14:textId="77777777" w:rsidR="009A45B4" w:rsidRPr="00095F7C" w:rsidRDefault="009A45B4" w:rsidP="009A45B4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835" w:type="dxa"/>
          </w:tcPr>
          <w:p w14:paraId="1F747098" w14:textId="224B860A" w:rsidR="009A45B4" w:rsidRDefault="009A45B4" w:rsidP="009A45B4">
            <w:pPr>
              <w:spacing w:after="60" w:line="240" w:lineRule="auto"/>
            </w:pPr>
            <w:r>
              <w:t>Kênh ID</w:t>
            </w:r>
            <w:bookmarkStart w:id="7" w:name="_GoBack"/>
            <w:bookmarkEnd w:id="7"/>
          </w:p>
        </w:tc>
        <w:tc>
          <w:tcPr>
            <w:tcW w:w="5194" w:type="dxa"/>
          </w:tcPr>
          <w:p w14:paraId="51102885" w14:textId="77777777" w:rsidR="009A45B4" w:rsidRDefault="009A45B4" w:rsidP="009A45B4">
            <w:pPr>
              <w:spacing w:after="60" w:line="240" w:lineRule="auto"/>
            </w:pPr>
          </w:p>
        </w:tc>
      </w:tr>
    </w:tbl>
    <w:p w14:paraId="288A6EE2" w14:textId="77777777" w:rsidR="00095F7C" w:rsidRPr="00095F7C" w:rsidRDefault="00095F7C" w:rsidP="00095F7C"/>
    <w:sectPr w:rsidR="00095F7C" w:rsidRPr="00095F7C" w:rsidSect="001C3091">
      <w:headerReference w:type="default" r:id="rId13"/>
      <w:footerReference w:type="default" r:id="rId14"/>
      <w:pgSz w:w="11907" w:h="16839" w:code="9"/>
      <w:pgMar w:top="1471" w:right="1440" w:bottom="1080" w:left="1440" w:header="540" w:footer="4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41048" w14:textId="77777777" w:rsidR="007F30E4" w:rsidRDefault="007F30E4" w:rsidP="00E22A27">
      <w:pPr>
        <w:spacing w:line="240" w:lineRule="auto"/>
      </w:pPr>
      <w:r>
        <w:separator/>
      </w:r>
    </w:p>
  </w:endnote>
  <w:endnote w:type="continuationSeparator" w:id="0">
    <w:p w14:paraId="471BCB0F" w14:textId="77777777" w:rsidR="007F30E4" w:rsidRDefault="007F30E4" w:rsidP="00E22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627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F81DB" w14:textId="19C00245" w:rsidR="00FF3956" w:rsidRDefault="00FF39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3F586" w14:textId="77777777" w:rsidR="00FF3956" w:rsidRPr="001109A2" w:rsidRDefault="00FF3956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DTTSol"/>
      <w:tblW w:w="0" w:type="auto"/>
      <w:tblBorders>
        <w:top w:val="single" w:sz="4" w:space="0" w:color="C0504D" w:themeColor="accen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7529"/>
      <w:gridCol w:w="1498"/>
    </w:tblGrid>
    <w:tr w:rsidR="00FF3956" w14:paraId="1A9670BF" w14:textId="77777777" w:rsidTr="00000417">
      <w:trPr>
        <w:trHeight w:val="529"/>
      </w:trPr>
      <w:tc>
        <w:tcPr>
          <w:tcW w:w="7825" w:type="dxa"/>
        </w:tcPr>
        <w:p w14:paraId="3808326C" w14:textId="77777777" w:rsidR="00FF3956" w:rsidRDefault="00FF3956">
          <w:pPr>
            <w:pStyle w:val="Footer"/>
          </w:pPr>
        </w:p>
      </w:tc>
      <w:tc>
        <w:tcPr>
          <w:tcW w:w="1525" w:type="dxa"/>
        </w:tcPr>
        <w:p w14:paraId="2D832104" w14:textId="77777777" w:rsidR="00FF3956" w:rsidRDefault="00FF3956" w:rsidP="001109A2">
          <w:pPr>
            <w:pStyle w:val="Footer"/>
            <w:spacing w:before="120"/>
            <w:jc w:val="right"/>
          </w:pPr>
          <w:r>
            <w:t xml:space="preserve">Trang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</w:tr>
  </w:tbl>
  <w:p w14:paraId="186FFE25" w14:textId="77777777" w:rsidR="00FF3956" w:rsidRPr="001109A2" w:rsidRDefault="00FF3956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DTTSol"/>
      <w:tblW w:w="0" w:type="auto"/>
      <w:tblBorders>
        <w:top w:val="single" w:sz="4" w:space="0" w:color="C0504D" w:themeColor="accen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7529"/>
      <w:gridCol w:w="1498"/>
    </w:tblGrid>
    <w:tr w:rsidR="00FF3956" w14:paraId="7060A273" w14:textId="77777777" w:rsidTr="00000417">
      <w:trPr>
        <w:trHeight w:val="529"/>
      </w:trPr>
      <w:tc>
        <w:tcPr>
          <w:tcW w:w="7825" w:type="dxa"/>
        </w:tcPr>
        <w:p w14:paraId="536A3FE6" w14:textId="77777777" w:rsidR="00FF3956" w:rsidRDefault="00FF3956">
          <w:pPr>
            <w:pStyle w:val="Footer"/>
          </w:pPr>
        </w:p>
      </w:tc>
      <w:tc>
        <w:tcPr>
          <w:tcW w:w="1525" w:type="dxa"/>
        </w:tcPr>
        <w:p w14:paraId="2E222E8D" w14:textId="77777777" w:rsidR="00FF3956" w:rsidRDefault="00FF3956" w:rsidP="001109A2">
          <w:pPr>
            <w:pStyle w:val="Footer"/>
            <w:spacing w:before="120"/>
            <w:jc w:val="right"/>
          </w:pPr>
          <w:r>
            <w:t xml:space="preserve">Trang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</w:tbl>
  <w:p w14:paraId="4644FDB4" w14:textId="77777777" w:rsidR="00FF3956" w:rsidRPr="001109A2" w:rsidRDefault="00FF395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8448D" w14:textId="77777777" w:rsidR="007F30E4" w:rsidRDefault="007F30E4" w:rsidP="00E22A27">
      <w:pPr>
        <w:spacing w:line="240" w:lineRule="auto"/>
      </w:pPr>
      <w:r>
        <w:separator/>
      </w:r>
    </w:p>
  </w:footnote>
  <w:footnote w:type="continuationSeparator" w:id="0">
    <w:p w14:paraId="7688D8F7" w14:textId="77777777" w:rsidR="007F30E4" w:rsidRDefault="007F30E4" w:rsidP="00E22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DTTSol"/>
      <w:tblW w:w="0" w:type="auto"/>
      <w:tblBorders>
        <w:top w:val="none" w:sz="0" w:space="0" w:color="auto"/>
        <w:left w:val="none" w:sz="0" w:space="0" w:color="auto"/>
        <w:bottom w:val="thinThickSmallGap" w:sz="24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9027"/>
    </w:tblGrid>
    <w:tr w:rsidR="00FF3956" w14:paraId="0DB41CD5" w14:textId="77777777" w:rsidTr="00FF3956">
      <w:trPr>
        <w:trHeight w:val="994"/>
      </w:trPr>
      <w:tc>
        <w:tcPr>
          <w:tcW w:w="9027" w:type="dxa"/>
        </w:tcPr>
        <w:p w14:paraId="238DB060" w14:textId="55EAD793" w:rsidR="00FF3956" w:rsidRDefault="00FF3956">
          <w:pPr>
            <w:pStyle w:val="Header"/>
          </w:pPr>
        </w:p>
      </w:tc>
    </w:tr>
  </w:tbl>
  <w:p w14:paraId="51C2D592" w14:textId="77777777" w:rsidR="00FF3956" w:rsidRPr="001109A2" w:rsidRDefault="00FF3956" w:rsidP="001109A2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DTTSol"/>
      <w:tblW w:w="0" w:type="auto"/>
      <w:tblBorders>
        <w:top w:val="none" w:sz="0" w:space="0" w:color="auto"/>
        <w:left w:val="none" w:sz="0" w:space="0" w:color="auto"/>
        <w:bottom w:val="thinThickSmallGap" w:sz="24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9027"/>
    </w:tblGrid>
    <w:tr w:rsidR="00FF3956" w14:paraId="7688D407" w14:textId="77777777" w:rsidTr="001109A2">
      <w:trPr>
        <w:trHeight w:val="994"/>
      </w:trPr>
      <w:tc>
        <w:tcPr>
          <w:tcW w:w="9350" w:type="dxa"/>
        </w:tcPr>
        <w:p w14:paraId="244B4452" w14:textId="665909C9" w:rsidR="00FF3956" w:rsidRDefault="00FF3956">
          <w:pPr>
            <w:pStyle w:val="Header"/>
          </w:pPr>
        </w:p>
      </w:tc>
    </w:tr>
  </w:tbl>
  <w:p w14:paraId="7A3B135D" w14:textId="77777777" w:rsidR="00FF3956" w:rsidRPr="001109A2" w:rsidRDefault="00FF3956" w:rsidP="001109A2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3DB1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73E8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0C9B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17CC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757B0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F6ADA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18E1"/>
    <w:multiLevelType w:val="hybridMultilevel"/>
    <w:tmpl w:val="B9FA26AE"/>
    <w:lvl w:ilvl="0" w:tplc="6ED8C6B6">
      <w:start w:val="1"/>
      <w:numFmt w:val="decimal"/>
      <w:pStyle w:val="ListParagraph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E65C0"/>
    <w:multiLevelType w:val="hybridMultilevel"/>
    <w:tmpl w:val="85129396"/>
    <w:lvl w:ilvl="0" w:tplc="82A45B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4490F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035AA"/>
    <w:multiLevelType w:val="multilevel"/>
    <w:tmpl w:val="6D3C0F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1008" w:hanging="28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39A50E9"/>
    <w:multiLevelType w:val="multilevel"/>
    <w:tmpl w:val="52B8E15A"/>
    <w:lvl w:ilvl="0">
      <w:start w:val="1"/>
      <w:numFmt w:val="decimal"/>
      <w:pStyle w:val="Chcnng"/>
      <w:suff w:val="space"/>
      <w:lvlText w:val="Chức năng [%1].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Chitit"/>
      <w:suff w:val="space"/>
      <w:lvlText w:val="-"/>
      <w:lvlJc w:val="left"/>
      <w:pPr>
        <w:ind w:left="284" w:firstLine="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suff w:val="space"/>
      <w:lvlText w:val="-"/>
      <w:lvlJc w:val="left"/>
      <w:pPr>
        <w:ind w:left="1134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4BB1556"/>
    <w:multiLevelType w:val="hybridMultilevel"/>
    <w:tmpl w:val="F3E409A4"/>
    <w:lvl w:ilvl="0" w:tplc="5AFCEE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43697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3FD6"/>
    <w:multiLevelType w:val="multilevel"/>
    <w:tmpl w:val="A1442106"/>
    <w:lvl w:ilvl="0">
      <w:start w:val="1"/>
      <w:numFmt w:val="upperRoman"/>
      <w:pStyle w:val="Heading1"/>
      <w:suff w:val="space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1134" w:firstLine="0"/>
      </w:pPr>
      <w:rPr>
        <w:rFonts w:hint="default"/>
      </w:rPr>
    </w:lvl>
    <w:lvl w:ilvl="5">
      <w:start w:val="1"/>
      <w:numFmt w:val="lowerLetter"/>
      <w:pStyle w:val="Heading6"/>
      <w:suff w:val="space"/>
      <w:lvlText w:val="%6)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Restart w:val="3"/>
      <w:pStyle w:val="Heading7"/>
      <w:suff w:val="space"/>
      <w:lvlText w:val="Chức năng [%7]."/>
      <w:lvlJc w:val="left"/>
      <w:pPr>
        <w:ind w:left="56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4DA405F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B0CA3"/>
    <w:multiLevelType w:val="multilevel"/>
    <w:tmpl w:val="95B6EB5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UCName"/>
      <w:lvlText w:val="UC %1 -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B514300"/>
    <w:multiLevelType w:val="hybridMultilevel"/>
    <w:tmpl w:val="8056D44C"/>
    <w:lvl w:ilvl="0" w:tplc="80B04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12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"/>
  </w:num>
  <w:num w:numId="44">
    <w:abstractNumId w:val="4"/>
  </w:num>
  <w:num w:numId="45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9F"/>
    <w:rsid w:val="000002B1"/>
    <w:rsid w:val="00000417"/>
    <w:rsid w:val="00001F88"/>
    <w:rsid w:val="00005287"/>
    <w:rsid w:val="00005986"/>
    <w:rsid w:val="00005BEB"/>
    <w:rsid w:val="00005ECE"/>
    <w:rsid w:val="00006BA5"/>
    <w:rsid w:val="00007633"/>
    <w:rsid w:val="00007DC3"/>
    <w:rsid w:val="000105CA"/>
    <w:rsid w:val="000106A1"/>
    <w:rsid w:val="000117F7"/>
    <w:rsid w:val="00012077"/>
    <w:rsid w:val="000122BF"/>
    <w:rsid w:val="000125E7"/>
    <w:rsid w:val="00013F16"/>
    <w:rsid w:val="00014AD9"/>
    <w:rsid w:val="000154D9"/>
    <w:rsid w:val="00015F31"/>
    <w:rsid w:val="00016010"/>
    <w:rsid w:val="00016B5B"/>
    <w:rsid w:val="00017A6E"/>
    <w:rsid w:val="00021E33"/>
    <w:rsid w:val="000228FE"/>
    <w:rsid w:val="00024245"/>
    <w:rsid w:val="00024813"/>
    <w:rsid w:val="000258D1"/>
    <w:rsid w:val="000267DF"/>
    <w:rsid w:val="000268D4"/>
    <w:rsid w:val="00031E42"/>
    <w:rsid w:val="0003217E"/>
    <w:rsid w:val="00032F85"/>
    <w:rsid w:val="00033216"/>
    <w:rsid w:val="000338CD"/>
    <w:rsid w:val="00033A3E"/>
    <w:rsid w:val="00033AAC"/>
    <w:rsid w:val="000346D1"/>
    <w:rsid w:val="000357AE"/>
    <w:rsid w:val="00035980"/>
    <w:rsid w:val="00036E71"/>
    <w:rsid w:val="0003771F"/>
    <w:rsid w:val="00040F4A"/>
    <w:rsid w:val="00043398"/>
    <w:rsid w:val="00043A35"/>
    <w:rsid w:val="00044943"/>
    <w:rsid w:val="00045F20"/>
    <w:rsid w:val="00045F6D"/>
    <w:rsid w:val="00046770"/>
    <w:rsid w:val="00046FB5"/>
    <w:rsid w:val="000475AE"/>
    <w:rsid w:val="000475FB"/>
    <w:rsid w:val="00047ABE"/>
    <w:rsid w:val="00047EAA"/>
    <w:rsid w:val="00051222"/>
    <w:rsid w:val="000512AA"/>
    <w:rsid w:val="000514E1"/>
    <w:rsid w:val="0005243B"/>
    <w:rsid w:val="00052754"/>
    <w:rsid w:val="000529C9"/>
    <w:rsid w:val="00053909"/>
    <w:rsid w:val="0005458C"/>
    <w:rsid w:val="00055C9E"/>
    <w:rsid w:val="00056466"/>
    <w:rsid w:val="000570B2"/>
    <w:rsid w:val="00057E50"/>
    <w:rsid w:val="000617D9"/>
    <w:rsid w:val="00062343"/>
    <w:rsid w:val="000638A2"/>
    <w:rsid w:val="000641AC"/>
    <w:rsid w:val="00064D87"/>
    <w:rsid w:val="00066155"/>
    <w:rsid w:val="00066176"/>
    <w:rsid w:val="000662F6"/>
    <w:rsid w:val="0006653C"/>
    <w:rsid w:val="00066B8E"/>
    <w:rsid w:val="00067FE4"/>
    <w:rsid w:val="000702E3"/>
    <w:rsid w:val="00070961"/>
    <w:rsid w:val="00071FA1"/>
    <w:rsid w:val="00072243"/>
    <w:rsid w:val="00072A88"/>
    <w:rsid w:val="00072AD4"/>
    <w:rsid w:val="000731C4"/>
    <w:rsid w:val="00073F05"/>
    <w:rsid w:val="00074188"/>
    <w:rsid w:val="00074408"/>
    <w:rsid w:val="000746FE"/>
    <w:rsid w:val="000747FE"/>
    <w:rsid w:val="0007518D"/>
    <w:rsid w:val="00075262"/>
    <w:rsid w:val="00075659"/>
    <w:rsid w:val="00077322"/>
    <w:rsid w:val="00077640"/>
    <w:rsid w:val="0007776B"/>
    <w:rsid w:val="000778D0"/>
    <w:rsid w:val="000815DA"/>
    <w:rsid w:val="0008257D"/>
    <w:rsid w:val="0008380B"/>
    <w:rsid w:val="00083F4D"/>
    <w:rsid w:val="0008443D"/>
    <w:rsid w:val="00084F56"/>
    <w:rsid w:val="00085199"/>
    <w:rsid w:val="000857EA"/>
    <w:rsid w:val="00085FBF"/>
    <w:rsid w:val="00086208"/>
    <w:rsid w:val="000866FD"/>
    <w:rsid w:val="00086F58"/>
    <w:rsid w:val="000873C2"/>
    <w:rsid w:val="00087A4A"/>
    <w:rsid w:val="00090410"/>
    <w:rsid w:val="00091394"/>
    <w:rsid w:val="00092103"/>
    <w:rsid w:val="000924C2"/>
    <w:rsid w:val="00094966"/>
    <w:rsid w:val="000949E7"/>
    <w:rsid w:val="00094A49"/>
    <w:rsid w:val="00094E48"/>
    <w:rsid w:val="0009501C"/>
    <w:rsid w:val="00095A40"/>
    <w:rsid w:val="00095F7C"/>
    <w:rsid w:val="00096788"/>
    <w:rsid w:val="00096F9C"/>
    <w:rsid w:val="00097F4C"/>
    <w:rsid w:val="000A00D6"/>
    <w:rsid w:val="000A0B70"/>
    <w:rsid w:val="000A0DE6"/>
    <w:rsid w:val="000A1AB0"/>
    <w:rsid w:val="000A3FC1"/>
    <w:rsid w:val="000A5239"/>
    <w:rsid w:val="000A5CC6"/>
    <w:rsid w:val="000B04B1"/>
    <w:rsid w:val="000B4020"/>
    <w:rsid w:val="000B4864"/>
    <w:rsid w:val="000B4CA6"/>
    <w:rsid w:val="000B4E90"/>
    <w:rsid w:val="000B6B39"/>
    <w:rsid w:val="000B6E0F"/>
    <w:rsid w:val="000C0047"/>
    <w:rsid w:val="000C159E"/>
    <w:rsid w:val="000C1F63"/>
    <w:rsid w:val="000C72D8"/>
    <w:rsid w:val="000D046B"/>
    <w:rsid w:val="000D0487"/>
    <w:rsid w:val="000D049C"/>
    <w:rsid w:val="000D09B5"/>
    <w:rsid w:val="000D1005"/>
    <w:rsid w:val="000D1F6D"/>
    <w:rsid w:val="000D238D"/>
    <w:rsid w:val="000D2567"/>
    <w:rsid w:val="000D262A"/>
    <w:rsid w:val="000D3775"/>
    <w:rsid w:val="000D471A"/>
    <w:rsid w:val="000D5854"/>
    <w:rsid w:val="000D5E5A"/>
    <w:rsid w:val="000D6F66"/>
    <w:rsid w:val="000D70B4"/>
    <w:rsid w:val="000D772F"/>
    <w:rsid w:val="000E0822"/>
    <w:rsid w:val="000E08D7"/>
    <w:rsid w:val="000E0D6E"/>
    <w:rsid w:val="000E2D59"/>
    <w:rsid w:val="000E4A94"/>
    <w:rsid w:val="000E4C1A"/>
    <w:rsid w:val="000E5367"/>
    <w:rsid w:val="000F03B6"/>
    <w:rsid w:val="000F0989"/>
    <w:rsid w:val="000F178D"/>
    <w:rsid w:val="000F17B5"/>
    <w:rsid w:val="000F1D67"/>
    <w:rsid w:val="000F2119"/>
    <w:rsid w:val="000F253A"/>
    <w:rsid w:val="000F25B3"/>
    <w:rsid w:val="000F2D75"/>
    <w:rsid w:val="000F3169"/>
    <w:rsid w:val="000F41CF"/>
    <w:rsid w:val="000F46DA"/>
    <w:rsid w:val="000F4EC8"/>
    <w:rsid w:val="000F5564"/>
    <w:rsid w:val="000F6D64"/>
    <w:rsid w:val="001001A0"/>
    <w:rsid w:val="00101FD8"/>
    <w:rsid w:val="0010311B"/>
    <w:rsid w:val="00103667"/>
    <w:rsid w:val="00103CD3"/>
    <w:rsid w:val="0010445C"/>
    <w:rsid w:val="001055EF"/>
    <w:rsid w:val="0010637B"/>
    <w:rsid w:val="00106CF8"/>
    <w:rsid w:val="00107B76"/>
    <w:rsid w:val="00107DA0"/>
    <w:rsid w:val="00107FCD"/>
    <w:rsid w:val="00110233"/>
    <w:rsid w:val="001109A2"/>
    <w:rsid w:val="00111249"/>
    <w:rsid w:val="00111892"/>
    <w:rsid w:val="00112DAE"/>
    <w:rsid w:val="00113ED4"/>
    <w:rsid w:val="00114D71"/>
    <w:rsid w:val="00115304"/>
    <w:rsid w:val="001158C7"/>
    <w:rsid w:val="00116297"/>
    <w:rsid w:val="00116AF4"/>
    <w:rsid w:val="00116C61"/>
    <w:rsid w:val="0012067E"/>
    <w:rsid w:val="00120D04"/>
    <w:rsid w:val="001221BC"/>
    <w:rsid w:val="00122403"/>
    <w:rsid w:val="001238EB"/>
    <w:rsid w:val="00124274"/>
    <w:rsid w:val="00124303"/>
    <w:rsid w:val="001264E5"/>
    <w:rsid w:val="00126C55"/>
    <w:rsid w:val="001302C5"/>
    <w:rsid w:val="00131D0D"/>
    <w:rsid w:val="00132F7B"/>
    <w:rsid w:val="001340B7"/>
    <w:rsid w:val="001343BA"/>
    <w:rsid w:val="00135B8A"/>
    <w:rsid w:val="00136351"/>
    <w:rsid w:val="001369CD"/>
    <w:rsid w:val="00136D03"/>
    <w:rsid w:val="001374AE"/>
    <w:rsid w:val="001379AA"/>
    <w:rsid w:val="00140124"/>
    <w:rsid w:val="00140443"/>
    <w:rsid w:val="00140EF7"/>
    <w:rsid w:val="001410E4"/>
    <w:rsid w:val="00141EC0"/>
    <w:rsid w:val="0014352F"/>
    <w:rsid w:val="00143764"/>
    <w:rsid w:val="00144BCC"/>
    <w:rsid w:val="00144E9A"/>
    <w:rsid w:val="00144FD9"/>
    <w:rsid w:val="00147E29"/>
    <w:rsid w:val="001500D4"/>
    <w:rsid w:val="00150153"/>
    <w:rsid w:val="001507C5"/>
    <w:rsid w:val="0015091C"/>
    <w:rsid w:val="00150E41"/>
    <w:rsid w:val="001525DD"/>
    <w:rsid w:val="00152C53"/>
    <w:rsid w:val="00153809"/>
    <w:rsid w:val="001558B2"/>
    <w:rsid w:val="001562A2"/>
    <w:rsid w:val="00157799"/>
    <w:rsid w:val="00160204"/>
    <w:rsid w:val="00161A9C"/>
    <w:rsid w:val="001623A0"/>
    <w:rsid w:val="00162FD9"/>
    <w:rsid w:val="001637A2"/>
    <w:rsid w:val="00164314"/>
    <w:rsid w:val="001657C0"/>
    <w:rsid w:val="00165F52"/>
    <w:rsid w:val="00166BD0"/>
    <w:rsid w:val="001679B1"/>
    <w:rsid w:val="00167CBC"/>
    <w:rsid w:val="00167FF5"/>
    <w:rsid w:val="00170D4C"/>
    <w:rsid w:val="0017200A"/>
    <w:rsid w:val="00172A3B"/>
    <w:rsid w:val="00173219"/>
    <w:rsid w:val="00173760"/>
    <w:rsid w:val="001739F5"/>
    <w:rsid w:val="001742B1"/>
    <w:rsid w:val="00174C7B"/>
    <w:rsid w:val="00175353"/>
    <w:rsid w:val="00176119"/>
    <w:rsid w:val="001768DD"/>
    <w:rsid w:val="00176DB3"/>
    <w:rsid w:val="001771F3"/>
    <w:rsid w:val="00177683"/>
    <w:rsid w:val="00177768"/>
    <w:rsid w:val="001805B0"/>
    <w:rsid w:val="00180845"/>
    <w:rsid w:val="001810DC"/>
    <w:rsid w:val="00182246"/>
    <w:rsid w:val="00186532"/>
    <w:rsid w:val="00187A22"/>
    <w:rsid w:val="00187F5F"/>
    <w:rsid w:val="00190244"/>
    <w:rsid w:val="001907A1"/>
    <w:rsid w:val="00191933"/>
    <w:rsid w:val="00191A30"/>
    <w:rsid w:val="0019208A"/>
    <w:rsid w:val="001924BA"/>
    <w:rsid w:val="001925F8"/>
    <w:rsid w:val="0019325B"/>
    <w:rsid w:val="00193A7A"/>
    <w:rsid w:val="00193EA1"/>
    <w:rsid w:val="0019448B"/>
    <w:rsid w:val="0019454B"/>
    <w:rsid w:val="00194BBD"/>
    <w:rsid w:val="00194DCA"/>
    <w:rsid w:val="00195008"/>
    <w:rsid w:val="00195BC2"/>
    <w:rsid w:val="00195F9C"/>
    <w:rsid w:val="001A1AAF"/>
    <w:rsid w:val="001A2073"/>
    <w:rsid w:val="001A20EF"/>
    <w:rsid w:val="001A29F7"/>
    <w:rsid w:val="001A3E90"/>
    <w:rsid w:val="001A42EE"/>
    <w:rsid w:val="001A43AF"/>
    <w:rsid w:val="001A4DAF"/>
    <w:rsid w:val="001A676B"/>
    <w:rsid w:val="001A74B6"/>
    <w:rsid w:val="001A7D3D"/>
    <w:rsid w:val="001B137A"/>
    <w:rsid w:val="001B1E6F"/>
    <w:rsid w:val="001B44A2"/>
    <w:rsid w:val="001B51A2"/>
    <w:rsid w:val="001B55CD"/>
    <w:rsid w:val="001B5F9C"/>
    <w:rsid w:val="001B7384"/>
    <w:rsid w:val="001B759C"/>
    <w:rsid w:val="001B7729"/>
    <w:rsid w:val="001B7C06"/>
    <w:rsid w:val="001C1BD7"/>
    <w:rsid w:val="001C1E40"/>
    <w:rsid w:val="001C2579"/>
    <w:rsid w:val="001C2871"/>
    <w:rsid w:val="001C3091"/>
    <w:rsid w:val="001C471F"/>
    <w:rsid w:val="001C487A"/>
    <w:rsid w:val="001C4F7C"/>
    <w:rsid w:val="001C51C8"/>
    <w:rsid w:val="001C5965"/>
    <w:rsid w:val="001C5ABB"/>
    <w:rsid w:val="001D002A"/>
    <w:rsid w:val="001D108E"/>
    <w:rsid w:val="001D1BE1"/>
    <w:rsid w:val="001D1C97"/>
    <w:rsid w:val="001D1DFF"/>
    <w:rsid w:val="001D3B45"/>
    <w:rsid w:val="001D482B"/>
    <w:rsid w:val="001D4FF4"/>
    <w:rsid w:val="001D542D"/>
    <w:rsid w:val="001D61DC"/>
    <w:rsid w:val="001D6828"/>
    <w:rsid w:val="001D6E5E"/>
    <w:rsid w:val="001D6EF1"/>
    <w:rsid w:val="001D7797"/>
    <w:rsid w:val="001D780E"/>
    <w:rsid w:val="001D7AB5"/>
    <w:rsid w:val="001E092A"/>
    <w:rsid w:val="001E2963"/>
    <w:rsid w:val="001E29A8"/>
    <w:rsid w:val="001E2D0D"/>
    <w:rsid w:val="001E5105"/>
    <w:rsid w:val="001E5362"/>
    <w:rsid w:val="001E554F"/>
    <w:rsid w:val="001E5781"/>
    <w:rsid w:val="001E7419"/>
    <w:rsid w:val="001F0330"/>
    <w:rsid w:val="001F07B8"/>
    <w:rsid w:val="001F1A3D"/>
    <w:rsid w:val="001F1EE5"/>
    <w:rsid w:val="001F2C6D"/>
    <w:rsid w:val="001F325A"/>
    <w:rsid w:val="001F48A1"/>
    <w:rsid w:val="001F520F"/>
    <w:rsid w:val="001F5385"/>
    <w:rsid w:val="001F5A52"/>
    <w:rsid w:val="001F61A0"/>
    <w:rsid w:val="001F6463"/>
    <w:rsid w:val="001F6BE4"/>
    <w:rsid w:val="001F6F6D"/>
    <w:rsid w:val="001F769A"/>
    <w:rsid w:val="001F7805"/>
    <w:rsid w:val="001F788A"/>
    <w:rsid w:val="002001AC"/>
    <w:rsid w:val="00200948"/>
    <w:rsid w:val="00200D31"/>
    <w:rsid w:val="002014E2"/>
    <w:rsid w:val="00205B24"/>
    <w:rsid w:val="00205EED"/>
    <w:rsid w:val="0021044F"/>
    <w:rsid w:val="002108C4"/>
    <w:rsid w:val="00211197"/>
    <w:rsid w:val="00211B3F"/>
    <w:rsid w:val="0021352A"/>
    <w:rsid w:val="00213E43"/>
    <w:rsid w:val="00214B48"/>
    <w:rsid w:val="002152FD"/>
    <w:rsid w:val="00216008"/>
    <w:rsid w:val="00216469"/>
    <w:rsid w:val="00216CBE"/>
    <w:rsid w:val="00216F74"/>
    <w:rsid w:val="00217FA3"/>
    <w:rsid w:val="002209E9"/>
    <w:rsid w:val="0022185A"/>
    <w:rsid w:val="0022261C"/>
    <w:rsid w:val="00222ACB"/>
    <w:rsid w:val="00223918"/>
    <w:rsid w:val="002243A5"/>
    <w:rsid w:val="00224592"/>
    <w:rsid w:val="002252E5"/>
    <w:rsid w:val="002252F8"/>
    <w:rsid w:val="002256F9"/>
    <w:rsid w:val="002257B6"/>
    <w:rsid w:val="00227095"/>
    <w:rsid w:val="00227318"/>
    <w:rsid w:val="00230AF0"/>
    <w:rsid w:val="0023158F"/>
    <w:rsid w:val="0023180B"/>
    <w:rsid w:val="002327AC"/>
    <w:rsid w:val="00232AAD"/>
    <w:rsid w:val="00233458"/>
    <w:rsid w:val="002335D0"/>
    <w:rsid w:val="00234616"/>
    <w:rsid w:val="00235829"/>
    <w:rsid w:val="00235934"/>
    <w:rsid w:val="002367BF"/>
    <w:rsid w:val="0023695E"/>
    <w:rsid w:val="00236A8C"/>
    <w:rsid w:val="00240104"/>
    <w:rsid w:val="002404D1"/>
    <w:rsid w:val="00241D00"/>
    <w:rsid w:val="00242235"/>
    <w:rsid w:val="00242E13"/>
    <w:rsid w:val="002455E3"/>
    <w:rsid w:val="00245FDB"/>
    <w:rsid w:val="002460E5"/>
    <w:rsid w:val="002468DB"/>
    <w:rsid w:val="00246B7C"/>
    <w:rsid w:val="0024707E"/>
    <w:rsid w:val="00247123"/>
    <w:rsid w:val="002476A4"/>
    <w:rsid w:val="00247813"/>
    <w:rsid w:val="00247A14"/>
    <w:rsid w:val="002516C6"/>
    <w:rsid w:val="0025185E"/>
    <w:rsid w:val="00252DE4"/>
    <w:rsid w:val="002530CD"/>
    <w:rsid w:val="00253B0A"/>
    <w:rsid w:val="00253B20"/>
    <w:rsid w:val="00253C26"/>
    <w:rsid w:val="00254171"/>
    <w:rsid w:val="0025639B"/>
    <w:rsid w:val="00256C2C"/>
    <w:rsid w:val="002616D8"/>
    <w:rsid w:val="00261E46"/>
    <w:rsid w:val="00262FBD"/>
    <w:rsid w:val="002646ED"/>
    <w:rsid w:val="00264849"/>
    <w:rsid w:val="002650DD"/>
    <w:rsid w:val="00265C63"/>
    <w:rsid w:val="00265DFF"/>
    <w:rsid w:val="00266D1D"/>
    <w:rsid w:val="0026706B"/>
    <w:rsid w:val="002705BF"/>
    <w:rsid w:val="002713B9"/>
    <w:rsid w:val="002719C5"/>
    <w:rsid w:val="002726EC"/>
    <w:rsid w:val="00272BD2"/>
    <w:rsid w:val="00273862"/>
    <w:rsid w:val="00273AE4"/>
    <w:rsid w:val="00274D79"/>
    <w:rsid w:val="002750AB"/>
    <w:rsid w:val="002754BF"/>
    <w:rsid w:val="00275626"/>
    <w:rsid w:val="002757AD"/>
    <w:rsid w:val="00275B31"/>
    <w:rsid w:val="002777D1"/>
    <w:rsid w:val="00281F1F"/>
    <w:rsid w:val="00282CB9"/>
    <w:rsid w:val="0028317B"/>
    <w:rsid w:val="002837F1"/>
    <w:rsid w:val="00283A8B"/>
    <w:rsid w:val="00284961"/>
    <w:rsid w:val="00284DA8"/>
    <w:rsid w:val="00285CB9"/>
    <w:rsid w:val="002868BB"/>
    <w:rsid w:val="00286EDA"/>
    <w:rsid w:val="002873B7"/>
    <w:rsid w:val="002918C9"/>
    <w:rsid w:val="00292B93"/>
    <w:rsid w:val="00292E11"/>
    <w:rsid w:val="00293E06"/>
    <w:rsid w:val="00294F9A"/>
    <w:rsid w:val="00295CDD"/>
    <w:rsid w:val="00296AD1"/>
    <w:rsid w:val="00297184"/>
    <w:rsid w:val="0029789A"/>
    <w:rsid w:val="002A0133"/>
    <w:rsid w:val="002A0370"/>
    <w:rsid w:val="002A072C"/>
    <w:rsid w:val="002A074B"/>
    <w:rsid w:val="002A081B"/>
    <w:rsid w:val="002A0E62"/>
    <w:rsid w:val="002A0E6C"/>
    <w:rsid w:val="002A165A"/>
    <w:rsid w:val="002A19CD"/>
    <w:rsid w:val="002A1CC0"/>
    <w:rsid w:val="002A2034"/>
    <w:rsid w:val="002A47E8"/>
    <w:rsid w:val="002A48A4"/>
    <w:rsid w:val="002A5AA6"/>
    <w:rsid w:val="002A5D6B"/>
    <w:rsid w:val="002A7B0D"/>
    <w:rsid w:val="002A7EA7"/>
    <w:rsid w:val="002B0102"/>
    <w:rsid w:val="002B0770"/>
    <w:rsid w:val="002B2081"/>
    <w:rsid w:val="002B2293"/>
    <w:rsid w:val="002B248A"/>
    <w:rsid w:val="002B2B99"/>
    <w:rsid w:val="002B349C"/>
    <w:rsid w:val="002B34C7"/>
    <w:rsid w:val="002B382D"/>
    <w:rsid w:val="002B5367"/>
    <w:rsid w:val="002B5526"/>
    <w:rsid w:val="002B55BB"/>
    <w:rsid w:val="002B58AE"/>
    <w:rsid w:val="002B6A24"/>
    <w:rsid w:val="002B794A"/>
    <w:rsid w:val="002B7F39"/>
    <w:rsid w:val="002C24DC"/>
    <w:rsid w:val="002C28C2"/>
    <w:rsid w:val="002C36F0"/>
    <w:rsid w:val="002C4129"/>
    <w:rsid w:val="002C5B0B"/>
    <w:rsid w:val="002C5E1E"/>
    <w:rsid w:val="002C6D41"/>
    <w:rsid w:val="002C7004"/>
    <w:rsid w:val="002C701B"/>
    <w:rsid w:val="002D0E31"/>
    <w:rsid w:val="002D17F2"/>
    <w:rsid w:val="002D17FB"/>
    <w:rsid w:val="002D181B"/>
    <w:rsid w:val="002D25BC"/>
    <w:rsid w:val="002D4050"/>
    <w:rsid w:val="002D5AD6"/>
    <w:rsid w:val="002D65F2"/>
    <w:rsid w:val="002D6FE4"/>
    <w:rsid w:val="002D7289"/>
    <w:rsid w:val="002D7FEC"/>
    <w:rsid w:val="002E1184"/>
    <w:rsid w:val="002E164A"/>
    <w:rsid w:val="002E1FD2"/>
    <w:rsid w:val="002E4845"/>
    <w:rsid w:val="002E4E54"/>
    <w:rsid w:val="002F1642"/>
    <w:rsid w:val="002F16D1"/>
    <w:rsid w:val="002F6476"/>
    <w:rsid w:val="002F6BE3"/>
    <w:rsid w:val="002F7595"/>
    <w:rsid w:val="003005E3"/>
    <w:rsid w:val="003011C5"/>
    <w:rsid w:val="003019D9"/>
    <w:rsid w:val="00304A72"/>
    <w:rsid w:val="00306B99"/>
    <w:rsid w:val="00306E5A"/>
    <w:rsid w:val="00310346"/>
    <w:rsid w:val="00310993"/>
    <w:rsid w:val="00311248"/>
    <w:rsid w:val="003119D3"/>
    <w:rsid w:val="00311C11"/>
    <w:rsid w:val="00312DF2"/>
    <w:rsid w:val="003133A3"/>
    <w:rsid w:val="00314F10"/>
    <w:rsid w:val="00315292"/>
    <w:rsid w:val="0031623E"/>
    <w:rsid w:val="00317931"/>
    <w:rsid w:val="00322E14"/>
    <w:rsid w:val="00324FCA"/>
    <w:rsid w:val="0032552A"/>
    <w:rsid w:val="003266BC"/>
    <w:rsid w:val="003266E7"/>
    <w:rsid w:val="00326DA4"/>
    <w:rsid w:val="00326E41"/>
    <w:rsid w:val="00327D3B"/>
    <w:rsid w:val="0033068F"/>
    <w:rsid w:val="003314E7"/>
    <w:rsid w:val="003331DD"/>
    <w:rsid w:val="00333B55"/>
    <w:rsid w:val="003355F5"/>
    <w:rsid w:val="00335DB7"/>
    <w:rsid w:val="0033611E"/>
    <w:rsid w:val="00336B14"/>
    <w:rsid w:val="003370CB"/>
    <w:rsid w:val="003378FD"/>
    <w:rsid w:val="003408DF"/>
    <w:rsid w:val="00340E1F"/>
    <w:rsid w:val="003423C1"/>
    <w:rsid w:val="00343239"/>
    <w:rsid w:val="003433F9"/>
    <w:rsid w:val="0034373D"/>
    <w:rsid w:val="0034406E"/>
    <w:rsid w:val="003441DE"/>
    <w:rsid w:val="00344381"/>
    <w:rsid w:val="0034498E"/>
    <w:rsid w:val="00344C06"/>
    <w:rsid w:val="0034546F"/>
    <w:rsid w:val="00345F61"/>
    <w:rsid w:val="00346060"/>
    <w:rsid w:val="0034662C"/>
    <w:rsid w:val="00347025"/>
    <w:rsid w:val="00347055"/>
    <w:rsid w:val="0035084F"/>
    <w:rsid w:val="00350B0E"/>
    <w:rsid w:val="00350B0F"/>
    <w:rsid w:val="00351398"/>
    <w:rsid w:val="0035145C"/>
    <w:rsid w:val="003520B0"/>
    <w:rsid w:val="00352C47"/>
    <w:rsid w:val="00354022"/>
    <w:rsid w:val="003545C7"/>
    <w:rsid w:val="0035525F"/>
    <w:rsid w:val="003552E1"/>
    <w:rsid w:val="00355EDD"/>
    <w:rsid w:val="00356ABB"/>
    <w:rsid w:val="003579D7"/>
    <w:rsid w:val="00357E82"/>
    <w:rsid w:val="0036234C"/>
    <w:rsid w:val="0036239A"/>
    <w:rsid w:val="0036268B"/>
    <w:rsid w:val="003629D8"/>
    <w:rsid w:val="00363658"/>
    <w:rsid w:val="003637D7"/>
    <w:rsid w:val="003643EA"/>
    <w:rsid w:val="00364623"/>
    <w:rsid w:val="00364FA2"/>
    <w:rsid w:val="00365149"/>
    <w:rsid w:val="0036675D"/>
    <w:rsid w:val="00367D77"/>
    <w:rsid w:val="00367F35"/>
    <w:rsid w:val="0037072D"/>
    <w:rsid w:val="003717BC"/>
    <w:rsid w:val="00373432"/>
    <w:rsid w:val="00373595"/>
    <w:rsid w:val="0037383C"/>
    <w:rsid w:val="003740D1"/>
    <w:rsid w:val="00374610"/>
    <w:rsid w:val="00374D49"/>
    <w:rsid w:val="00375AAF"/>
    <w:rsid w:val="00376049"/>
    <w:rsid w:val="0037742C"/>
    <w:rsid w:val="00377C65"/>
    <w:rsid w:val="00380062"/>
    <w:rsid w:val="00381740"/>
    <w:rsid w:val="0038265D"/>
    <w:rsid w:val="00382AE5"/>
    <w:rsid w:val="00382CD1"/>
    <w:rsid w:val="003830BF"/>
    <w:rsid w:val="003832CD"/>
    <w:rsid w:val="00383B7B"/>
    <w:rsid w:val="00384906"/>
    <w:rsid w:val="00384A7A"/>
    <w:rsid w:val="00384C28"/>
    <w:rsid w:val="00384C75"/>
    <w:rsid w:val="0038562C"/>
    <w:rsid w:val="0038606D"/>
    <w:rsid w:val="003869A2"/>
    <w:rsid w:val="003878C7"/>
    <w:rsid w:val="00390834"/>
    <w:rsid w:val="00393E81"/>
    <w:rsid w:val="00393EC2"/>
    <w:rsid w:val="00396AAB"/>
    <w:rsid w:val="00396FC3"/>
    <w:rsid w:val="003A18B3"/>
    <w:rsid w:val="003A19D9"/>
    <w:rsid w:val="003A35C4"/>
    <w:rsid w:val="003A4042"/>
    <w:rsid w:val="003A4080"/>
    <w:rsid w:val="003A4B9E"/>
    <w:rsid w:val="003A4BE8"/>
    <w:rsid w:val="003A5051"/>
    <w:rsid w:val="003A5378"/>
    <w:rsid w:val="003A5D19"/>
    <w:rsid w:val="003B11C4"/>
    <w:rsid w:val="003B2C6D"/>
    <w:rsid w:val="003B3E71"/>
    <w:rsid w:val="003B5068"/>
    <w:rsid w:val="003B52C0"/>
    <w:rsid w:val="003B537E"/>
    <w:rsid w:val="003B53C8"/>
    <w:rsid w:val="003B6764"/>
    <w:rsid w:val="003B6B03"/>
    <w:rsid w:val="003B6B05"/>
    <w:rsid w:val="003B6BCE"/>
    <w:rsid w:val="003B6CA1"/>
    <w:rsid w:val="003B6D7F"/>
    <w:rsid w:val="003B741F"/>
    <w:rsid w:val="003C0197"/>
    <w:rsid w:val="003C02AF"/>
    <w:rsid w:val="003C0611"/>
    <w:rsid w:val="003C0B9E"/>
    <w:rsid w:val="003C17BB"/>
    <w:rsid w:val="003C1FA0"/>
    <w:rsid w:val="003C3AD8"/>
    <w:rsid w:val="003C444E"/>
    <w:rsid w:val="003C5F2F"/>
    <w:rsid w:val="003C75D4"/>
    <w:rsid w:val="003D01DE"/>
    <w:rsid w:val="003D1660"/>
    <w:rsid w:val="003D2133"/>
    <w:rsid w:val="003D2C2D"/>
    <w:rsid w:val="003D2ED2"/>
    <w:rsid w:val="003D3549"/>
    <w:rsid w:val="003D3559"/>
    <w:rsid w:val="003D53FF"/>
    <w:rsid w:val="003D58A3"/>
    <w:rsid w:val="003D639E"/>
    <w:rsid w:val="003D74D5"/>
    <w:rsid w:val="003E04E4"/>
    <w:rsid w:val="003E18B7"/>
    <w:rsid w:val="003E391A"/>
    <w:rsid w:val="003E4B15"/>
    <w:rsid w:val="003E56F1"/>
    <w:rsid w:val="003E64AD"/>
    <w:rsid w:val="003E6ED9"/>
    <w:rsid w:val="003E7007"/>
    <w:rsid w:val="003F0EC7"/>
    <w:rsid w:val="003F1B2D"/>
    <w:rsid w:val="003F1D10"/>
    <w:rsid w:val="003F2D19"/>
    <w:rsid w:val="003F2E72"/>
    <w:rsid w:val="003F34C7"/>
    <w:rsid w:val="003F461E"/>
    <w:rsid w:val="003F4668"/>
    <w:rsid w:val="003F48C4"/>
    <w:rsid w:val="003F5569"/>
    <w:rsid w:val="003F5580"/>
    <w:rsid w:val="003F7533"/>
    <w:rsid w:val="00402B8A"/>
    <w:rsid w:val="00402FBA"/>
    <w:rsid w:val="004030EE"/>
    <w:rsid w:val="00404F46"/>
    <w:rsid w:val="00405037"/>
    <w:rsid w:val="0040519C"/>
    <w:rsid w:val="004053F8"/>
    <w:rsid w:val="00406500"/>
    <w:rsid w:val="004074E3"/>
    <w:rsid w:val="004078AB"/>
    <w:rsid w:val="004078D0"/>
    <w:rsid w:val="00410066"/>
    <w:rsid w:val="004103FF"/>
    <w:rsid w:val="00410C16"/>
    <w:rsid w:val="00411DBF"/>
    <w:rsid w:val="0042029F"/>
    <w:rsid w:val="0042064B"/>
    <w:rsid w:val="004209B4"/>
    <w:rsid w:val="00420C00"/>
    <w:rsid w:val="004211DE"/>
    <w:rsid w:val="00422EA0"/>
    <w:rsid w:val="00426AE0"/>
    <w:rsid w:val="00430CD9"/>
    <w:rsid w:val="0043171F"/>
    <w:rsid w:val="00431A1F"/>
    <w:rsid w:val="004338DC"/>
    <w:rsid w:val="00434907"/>
    <w:rsid w:val="00434915"/>
    <w:rsid w:val="004357C2"/>
    <w:rsid w:val="0043628B"/>
    <w:rsid w:val="004364F6"/>
    <w:rsid w:val="00436F21"/>
    <w:rsid w:val="004375BD"/>
    <w:rsid w:val="0044066A"/>
    <w:rsid w:val="00441548"/>
    <w:rsid w:val="004417EF"/>
    <w:rsid w:val="0044257A"/>
    <w:rsid w:val="004432ED"/>
    <w:rsid w:val="00443DAF"/>
    <w:rsid w:val="00443F86"/>
    <w:rsid w:val="00445573"/>
    <w:rsid w:val="00446117"/>
    <w:rsid w:val="0044625D"/>
    <w:rsid w:val="004463D1"/>
    <w:rsid w:val="00446BF4"/>
    <w:rsid w:val="004478FE"/>
    <w:rsid w:val="00447FD7"/>
    <w:rsid w:val="0045266D"/>
    <w:rsid w:val="00452D6F"/>
    <w:rsid w:val="00452F26"/>
    <w:rsid w:val="00453099"/>
    <w:rsid w:val="004533E4"/>
    <w:rsid w:val="00453821"/>
    <w:rsid w:val="0045464A"/>
    <w:rsid w:val="00454B9D"/>
    <w:rsid w:val="00454FF9"/>
    <w:rsid w:val="004551D2"/>
    <w:rsid w:val="004566B6"/>
    <w:rsid w:val="00456A70"/>
    <w:rsid w:val="00457917"/>
    <w:rsid w:val="00457E64"/>
    <w:rsid w:val="00457F15"/>
    <w:rsid w:val="0046003F"/>
    <w:rsid w:val="00461C74"/>
    <w:rsid w:val="00461CC3"/>
    <w:rsid w:val="0046336A"/>
    <w:rsid w:val="00463474"/>
    <w:rsid w:val="00464B94"/>
    <w:rsid w:val="0046501A"/>
    <w:rsid w:val="00465DCA"/>
    <w:rsid w:val="004668F5"/>
    <w:rsid w:val="00466AD3"/>
    <w:rsid w:val="0046758A"/>
    <w:rsid w:val="00467B4F"/>
    <w:rsid w:val="00470177"/>
    <w:rsid w:val="00472067"/>
    <w:rsid w:val="00472A48"/>
    <w:rsid w:val="00472C87"/>
    <w:rsid w:val="00472EC8"/>
    <w:rsid w:val="00473B54"/>
    <w:rsid w:val="00474305"/>
    <w:rsid w:val="004744BC"/>
    <w:rsid w:val="00474868"/>
    <w:rsid w:val="00474A1A"/>
    <w:rsid w:val="0047577F"/>
    <w:rsid w:val="0047591A"/>
    <w:rsid w:val="00475979"/>
    <w:rsid w:val="0047612C"/>
    <w:rsid w:val="00476B51"/>
    <w:rsid w:val="00476D8D"/>
    <w:rsid w:val="00476EC8"/>
    <w:rsid w:val="00476EFF"/>
    <w:rsid w:val="0047791B"/>
    <w:rsid w:val="00477C21"/>
    <w:rsid w:val="0048009B"/>
    <w:rsid w:val="004808B8"/>
    <w:rsid w:val="00480B31"/>
    <w:rsid w:val="00480C6A"/>
    <w:rsid w:val="00481225"/>
    <w:rsid w:val="00481807"/>
    <w:rsid w:val="00481B1E"/>
    <w:rsid w:val="00482BD0"/>
    <w:rsid w:val="00484464"/>
    <w:rsid w:val="00484898"/>
    <w:rsid w:val="0048537D"/>
    <w:rsid w:val="00487950"/>
    <w:rsid w:val="00487972"/>
    <w:rsid w:val="00490B19"/>
    <w:rsid w:val="0049161A"/>
    <w:rsid w:val="004917B1"/>
    <w:rsid w:val="00491835"/>
    <w:rsid w:val="00492EAB"/>
    <w:rsid w:val="004939E1"/>
    <w:rsid w:val="00493B22"/>
    <w:rsid w:val="00494C68"/>
    <w:rsid w:val="00495ACC"/>
    <w:rsid w:val="004968F3"/>
    <w:rsid w:val="004974DD"/>
    <w:rsid w:val="00497502"/>
    <w:rsid w:val="00497A16"/>
    <w:rsid w:val="004A0073"/>
    <w:rsid w:val="004A0996"/>
    <w:rsid w:val="004A10ED"/>
    <w:rsid w:val="004A1736"/>
    <w:rsid w:val="004A1B2D"/>
    <w:rsid w:val="004A2011"/>
    <w:rsid w:val="004A4AE6"/>
    <w:rsid w:val="004A564A"/>
    <w:rsid w:val="004A64B1"/>
    <w:rsid w:val="004A7295"/>
    <w:rsid w:val="004B1A76"/>
    <w:rsid w:val="004B1BBA"/>
    <w:rsid w:val="004B1D28"/>
    <w:rsid w:val="004B2D29"/>
    <w:rsid w:val="004B3379"/>
    <w:rsid w:val="004B459F"/>
    <w:rsid w:val="004B631D"/>
    <w:rsid w:val="004C0038"/>
    <w:rsid w:val="004C09CD"/>
    <w:rsid w:val="004C0ED2"/>
    <w:rsid w:val="004C1FE2"/>
    <w:rsid w:val="004C2642"/>
    <w:rsid w:val="004C2E90"/>
    <w:rsid w:val="004C30C6"/>
    <w:rsid w:val="004C47A5"/>
    <w:rsid w:val="004C4A6B"/>
    <w:rsid w:val="004C5E08"/>
    <w:rsid w:val="004C6106"/>
    <w:rsid w:val="004D080E"/>
    <w:rsid w:val="004D0CD4"/>
    <w:rsid w:val="004D0DB2"/>
    <w:rsid w:val="004D0EA0"/>
    <w:rsid w:val="004D0F45"/>
    <w:rsid w:val="004D2018"/>
    <w:rsid w:val="004D26D8"/>
    <w:rsid w:val="004D3454"/>
    <w:rsid w:val="004D513D"/>
    <w:rsid w:val="004D52C4"/>
    <w:rsid w:val="004D5348"/>
    <w:rsid w:val="004D53CA"/>
    <w:rsid w:val="004D5809"/>
    <w:rsid w:val="004D5A91"/>
    <w:rsid w:val="004D6044"/>
    <w:rsid w:val="004D6340"/>
    <w:rsid w:val="004D6461"/>
    <w:rsid w:val="004D6576"/>
    <w:rsid w:val="004E0CDC"/>
    <w:rsid w:val="004E1081"/>
    <w:rsid w:val="004E1206"/>
    <w:rsid w:val="004E14D2"/>
    <w:rsid w:val="004E2450"/>
    <w:rsid w:val="004E2BFF"/>
    <w:rsid w:val="004E2F88"/>
    <w:rsid w:val="004E3279"/>
    <w:rsid w:val="004E57CB"/>
    <w:rsid w:val="004E5A78"/>
    <w:rsid w:val="004E5B11"/>
    <w:rsid w:val="004E5ECD"/>
    <w:rsid w:val="004E6DCC"/>
    <w:rsid w:val="004E75BF"/>
    <w:rsid w:val="004E7DA0"/>
    <w:rsid w:val="004E7E1E"/>
    <w:rsid w:val="004F0122"/>
    <w:rsid w:val="004F0C9C"/>
    <w:rsid w:val="004F2641"/>
    <w:rsid w:val="004F2A50"/>
    <w:rsid w:val="004F2D0C"/>
    <w:rsid w:val="004F3567"/>
    <w:rsid w:val="004F387B"/>
    <w:rsid w:val="004F4F46"/>
    <w:rsid w:val="004F58EF"/>
    <w:rsid w:val="004F5997"/>
    <w:rsid w:val="004F5F42"/>
    <w:rsid w:val="004F66EE"/>
    <w:rsid w:val="004F69DA"/>
    <w:rsid w:val="004F6E33"/>
    <w:rsid w:val="004F72C2"/>
    <w:rsid w:val="004F7696"/>
    <w:rsid w:val="00500000"/>
    <w:rsid w:val="00501500"/>
    <w:rsid w:val="005019E5"/>
    <w:rsid w:val="00501B1C"/>
    <w:rsid w:val="005030A8"/>
    <w:rsid w:val="005043D4"/>
    <w:rsid w:val="00506DBE"/>
    <w:rsid w:val="005076AD"/>
    <w:rsid w:val="00510568"/>
    <w:rsid w:val="00510CBE"/>
    <w:rsid w:val="0051139E"/>
    <w:rsid w:val="00511448"/>
    <w:rsid w:val="00511AA1"/>
    <w:rsid w:val="00511E30"/>
    <w:rsid w:val="0051292D"/>
    <w:rsid w:val="00512B7B"/>
    <w:rsid w:val="005133F5"/>
    <w:rsid w:val="00513B02"/>
    <w:rsid w:val="00513C92"/>
    <w:rsid w:val="00513F8E"/>
    <w:rsid w:val="00515CAA"/>
    <w:rsid w:val="00515CE4"/>
    <w:rsid w:val="00516698"/>
    <w:rsid w:val="00516B02"/>
    <w:rsid w:val="00520A1A"/>
    <w:rsid w:val="0052252D"/>
    <w:rsid w:val="00522F43"/>
    <w:rsid w:val="00523D34"/>
    <w:rsid w:val="00524E9C"/>
    <w:rsid w:val="00524F84"/>
    <w:rsid w:val="0052534A"/>
    <w:rsid w:val="0052662D"/>
    <w:rsid w:val="00531A23"/>
    <w:rsid w:val="00532785"/>
    <w:rsid w:val="00534B69"/>
    <w:rsid w:val="005357D4"/>
    <w:rsid w:val="0053657F"/>
    <w:rsid w:val="005401A0"/>
    <w:rsid w:val="00542290"/>
    <w:rsid w:val="00543EE9"/>
    <w:rsid w:val="00545154"/>
    <w:rsid w:val="00545402"/>
    <w:rsid w:val="00546E51"/>
    <w:rsid w:val="005473F1"/>
    <w:rsid w:val="005474FB"/>
    <w:rsid w:val="00547617"/>
    <w:rsid w:val="00547A01"/>
    <w:rsid w:val="005500EB"/>
    <w:rsid w:val="00550BC4"/>
    <w:rsid w:val="00551237"/>
    <w:rsid w:val="00551947"/>
    <w:rsid w:val="00551E4F"/>
    <w:rsid w:val="00553850"/>
    <w:rsid w:val="0055428E"/>
    <w:rsid w:val="005554AA"/>
    <w:rsid w:val="005567D8"/>
    <w:rsid w:val="005571E0"/>
    <w:rsid w:val="0056053D"/>
    <w:rsid w:val="0056071F"/>
    <w:rsid w:val="00560BA3"/>
    <w:rsid w:val="00560DDA"/>
    <w:rsid w:val="00561613"/>
    <w:rsid w:val="005623B5"/>
    <w:rsid w:val="005633B7"/>
    <w:rsid w:val="005649CF"/>
    <w:rsid w:val="00565188"/>
    <w:rsid w:val="005653B1"/>
    <w:rsid w:val="00566427"/>
    <w:rsid w:val="005664EF"/>
    <w:rsid w:val="0056749E"/>
    <w:rsid w:val="0056753B"/>
    <w:rsid w:val="005679C7"/>
    <w:rsid w:val="00567C4F"/>
    <w:rsid w:val="0057049B"/>
    <w:rsid w:val="00570947"/>
    <w:rsid w:val="00570FD9"/>
    <w:rsid w:val="00571275"/>
    <w:rsid w:val="00572B63"/>
    <w:rsid w:val="00573617"/>
    <w:rsid w:val="00574600"/>
    <w:rsid w:val="00576250"/>
    <w:rsid w:val="00580886"/>
    <w:rsid w:val="005808BA"/>
    <w:rsid w:val="00580A2D"/>
    <w:rsid w:val="00581AB9"/>
    <w:rsid w:val="0058230C"/>
    <w:rsid w:val="0058294B"/>
    <w:rsid w:val="00584334"/>
    <w:rsid w:val="005844BD"/>
    <w:rsid w:val="00584780"/>
    <w:rsid w:val="00584BBA"/>
    <w:rsid w:val="00584DE2"/>
    <w:rsid w:val="0058538C"/>
    <w:rsid w:val="00585AA4"/>
    <w:rsid w:val="005870A2"/>
    <w:rsid w:val="00590A36"/>
    <w:rsid w:val="00590CA8"/>
    <w:rsid w:val="00590CEA"/>
    <w:rsid w:val="005910B6"/>
    <w:rsid w:val="0059154B"/>
    <w:rsid w:val="0059269A"/>
    <w:rsid w:val="005926EB"/>
    <w:rsid w:val="0059579B"/>
    <w:rsid w:val="0059670A"/>
    <w:rsid w:val="0059694F"/>
    <w:rsid w:val="00597096"/>
    <w:rsid w:val="005A1010"/>
    <w:rsid w:val="005A1069"/>
    <w:rsid w:val="005A11A3"/>
    <w:rsid w:val="005A126E"/>
    <w:rsid w:val="005A2758"/>
    <w:rsid w:val="005A3194"/>
    <w:rsid w:val="005A5077"/>
    <w:rsid w:val="005A7114"/>
    <w:rsid w:val="005A72EA"/>
    <w:rsid w:val="005A7E7B"/>
    <w:rsid w:val="005B01A3"/>
    <w:rsid w:val="005B2FD4"/>
    <w:rsid w:val="005B306B"/>
    <w:rsid w:val="005B415E"/>
    <w:rsid w:val="005B510A"/>
    <w:rsid w:val="005B673C"/>
    <w:rsid w:val="005B6E08"/>
    <w:rsid w:val="005B6F0B"/>
    <w:rsid w:val="005B747D"/>
    <w:rsid w:val="005B7F15"/>
    <w:rsid w:val="005B7FB0"/>
    <w:rsid w:val="005C2106"/>
    <w:rsid w:val="005C2497"/>
    <w:rsid w:val="005C27AF"/>
    <w:rsid w:val="005C3150"/>
    <w:rsid w:val="005C37C0"/>
    <w:rsid w:val="005C3E59"/>
    <w:rsid w:val="005C474F"/>
    <w:rsid w:val="005C512E"/>
    <w:rsid w:val="005C6BD0"/>
    <w:rsid w:val="005C72F8"/>
    <w:rsid w:val="005C7F61"/>
    <w:rsid w:val="005D00D5"/>
    <w:rsid w:val="005D0601"/>
    <w:rsid w:val="005D2B2E"/>
    <w:rsid w:val="005D2E3D"/>
    <w:rsid w:val="005D355B"/>
    <w:rsid w:val="005D36E6"/>
    <w:rsid w:val="005D3BA7"/>
    <w:rsid w:val="005D489E"/>
    <w:rsid w:val="005D5CBB"/>
    <w:rsid w:val="005D626F"/>
    <w:rsid w:val="005D6348"/>
    <w:rsid w:val="005D65F5"/>
    <w:rsid w:val="005D6946"/>
    <w:rsid w:val="005D7BA4"/>
    <w:rsid w:val="005E1875"/>
    <w:rsid w:val="005E261A"/>
    <w:rsid w:val="005E434D"/>
    <w:rsid w:val="005E4D75"/>
    <w:rsid w:val="005E5DA9"/>
    <w:rsid w:val="005E6005"/>
    <w:rsid w:val="005E72AB"/>
    <w:rsid w:val="005E7306"/>
    <w:rsid w:val="005E7419"/>
    <w:rsid w:val="005F1180"/>
    <w:rsid w:val="005F1550"/>
    <w:rsid w:val="005F16AE"/>
    <w:rsid w:val="005F1D71"/>
    <w:rsid w:val="005F254B"/>
    <w:rsid w:val="005F3E1B"/>
    <w:rsid w:val="005F4243"/>
    <w:rsid w:val="005F4BE5"/>
    <w:rsid w:val="005F53BA"/>
    <w:rsid w:val="005F5780"/>
    <w:rsid w:val="005F5B46"/>
    <w:rsid w:val="005F76A3"/>
    <w:rsid w:val="00600233"/>
    <w:rsid w:val="006010F0"/>
    <w:rsid w:val="006015DD"/>
    <w:rsid w:val="006024DC"/>
    <w:rsid w:val="0060325E"/>
    <w:rsid w:val="006033DC"/>
    <w:rsid w:val="0060401A"/>
    <w:rsid w:val="00604CAF"/>
    <w:rsid w:val="006050F9"/>
    <w:rsid w:val="006075C8"/>
    <w:rsid w:val="00607E2D"/>
    <w:rsid w:val="006102C9"/>
    <w:rsid w:val="00610463"/>
    <w:rsid w:val="0061232E"/>
    <w:rsid w:val="00612634"/>
    <w:rsid w:val="00613611"/>
    <w:rsid w:val="00613BE2"/>
    <w:rsid w:val="006149E1"/>
    <w:rsid w:val="0061594A"/>
    <w:rsid w:val="00615C2F"/>
    <w:rsid w:val="00615CC3"/>
    <w:rsid w:val="00617E24"/>
    <w:rsid w:val="00620F47"/>
    <w:rsid w:val="00621842"/>
    <w:rsid w:val="00624C50"/>
    <w:rsid w:val="00626733"/>
    <w:rsid w:val="00626D27"/>
    <w:rsid w:val="00630102"/>
    <w:rsid w:val="006305FC"/>
    <w:rsid w:val="0063111B"/>
    <w:rsid w:val="00632958"/>
    <w:rsid w:val="00634065"/>
    <w:rsid w:val="00634600"/>
    <w:rsid w:val="00634615"/>
    <w:rsid w:val="00634D98"/>
    <w:rsid w:val="00637C98"/>
    <w:rsid w:val="006403B9"/>
    <w:rsid w:val="0064043F"/>
    <w:rsid w:val="006406E7"/>
    <w:rsid w:val="00640FCB"/>
    <w:rsid w:val="00643206"/>
    <w:rsid w:val="006452FF"/>
    <w:rsid w:val="0064677C"/>
    <w:rsid w:val="006468D1"/>
    <w:rsid w:val="00646DAF"/>
    <w:rsid w:val="00647853"/>
    <w:rsid w:val="00647A35"/>
    <w:rsid w:val="00647B00"/>
    <w:rsid w:val="00650EA2"/>
    <w:rsid w:val="00651B74"/>
    <w:rsid w:val="00652675"/>
    <w:rsid w:val="006539C0"/>
    <w:rsid w:val="00653A59"/>
    <w:rsid w:val="0065511F"/>
    <w:rsid w:val="0065526D"/>
    <w:rsid w:val="006552D8"/>
    <w:rsid w:val="006559E9"/>
    <w:rsid w:val="00655DB3"/>
    <w:rsid w:val="00656351"/>
    <w:rsid w:val="00656CA8"/>
    <w:rsid w:val="0065755F"/>
    <w:rsid w:val="00657D4A"/>
    <w:rsid w:val="006600AF"/>
    <w:rsid w:val="00660805"/>
    <w:rsid w:val="00661954"/>
    <w:rsid w:val="006626E2"/>
    <w:rsid w:val="0066324A"/>
    <w:rsid w:val="00664D3E"/>
    <w:rsid w:val="006651A9"/>
    <w:rsid w:val="00665D5A"/>
    <w:rsid w:val="0066682F"/>
    <w:rsid w:val="00666BC4"/>
    <w:rsid w:val="00666CC7"/>
    <w:rsid w:val="00670078"/>
    <w:rsid w:val="00670890"/>
    <w:rsid w:val="00670A83"/>
    <w:rsid w:val="00670C70"/>
    <w:rsid w:val="006715E7"/>
    <w:rsid w:val="00671D7B"/>
    <w:rsid w:val="006721A7"/>
    <w:rsid w:val="00673183"/>
    <w:rsid w:val="0067355A"/>
    <w:rsid w:val="0067360B"/>
    <w:rsid w:val="00673A68"/>
    <w:rsid w:val="00674325"/>
    <w:rsid w:val="00674AAF"/>
    <w:rsid w:val="006750B2"/>
    <w:rsid w:val="006756F2"/>
    <w:rsid w:val="00675E4D"/>
    <w:rsid w:val="0067683C"/>
    <w:rsid w:val="00676E86"/>
    <w:rsid w:val="00677112"/>
    <w:rsid w:val="0068041F"/>
    <w:rsid w:val="00680711"/>
    <w:rsid w:val="006808EE"/>
    <w:rsid w:val="006818A9"/>
    <w:rsid w:val="00681BD1"/>
    <w:rsid w:val="006824A7"/>
    <w:rsid w:val="006825A3"/>
    <w:rsid w:val="00685079"/>
    <w:rsid w:val="0068507A"/>
    <w:rsid w:val="00685088"/>
    <w:rsid w:val="006855DB"/>
    <w:rsid w:val="006858E7"/>
    <w:rsid w:val="00686673"/>
    <w:rsid w:val="00687089"/>
    <w:rsid w:val="0068746F"/>
    <w:rsid w:val="0069089C"/>
    <w:rsid w:val="006919BE"/>
    <w:rsid w:val="00693080"/>
    <w:rsid w:val="00693D21"/>
    <w:rsid w:val="006954AE"/>
    <w:rsid w:val="00695765"/>
    <w:rsid w:val="006A00E7"/>
    <w:rsid w:val="006A02F6"/>
    <w:rsid w:val="006A1D74"/>
    <w:rsid w:val="006A1EB0"/>
    <w:rsid w:val="006A1F0A"/>
    <w:rsid w:val="006A46F0"/>
    <w:rsid w:val="006A5755"/>
    <w:rsid w:val="006A60D2"/>
    <w:rsid w:val="006A65DF"/>
    <w:rsid w:val="006B1246"/>
    <w:rsid w:val="006B138F"/>
    <w:rsid w:val="006B1406"/>
    <w:rsid w:val="006B1EB2"/>
    <w:rsid w:val="006B1F8A"/>
    <w:rsid w:val="006B3C6D"/>
    <w:rsid w:val="006B4326"/>
    <w:rsid w:val="006B4457"/>
    <w:rsid w:val="006B4989"/>
    <w:rsid w:val="006B597D"/>
    <w:rsid w:val="006B5C58"/>
    <w:rsid w:val="006B5CAB"/>
    <w:rsid w:val="006B5EE6"/>
    <w:rsid w:val="006B7FBB"/>
    <w:rsid w:val="006C0CAB"/>
    <w:rsid w:val="006C1CAB"/>
    <w:rsid w:val="006C2B0D"/>
    <w:rsid w:val="006C303E"/>
    <w:rsid w:val="006C3861"/>
    <w:rsid w:val="006C4038"/>
    <w:rsid w:val="006C61A5"/>
    <w:rsid w:val="006C66E6"/>
    <w:rsid w:val="006C7300"/>
    <w:rsid w:val="006D0154"/>
    <w:rsid w:val="006D050B"/>
    <w:rsid w:val="006D1894"/>
    <w:rsid w:val="006D197D"/>
    <w:rsid w:val="006D22BF"/>
    <w:rsid w:val="006D2F70"/>
    <w:rsid w:val="006D3CE1"/>
    <w:rsid w:val="006D53AF"/>
    <w:rsid w:val="006D5D6B"/>
    <w:rsid w:val="006D677C"/>
    <w:rsid w:val="006D733A"/>
    <w:rsid w:val="006D7A0F"/>
    <w:rsid w:val="006E01A9"/>
    <w:rsid w:val="006E0921"/>
    <w:rsid w:val="006E1D36"/>
    <w:rsid w:val="006E207E"/>
    <w:rsid w:val="006E3A61"/>
    <w:rsid w:val="006E3F01"/>
    <w:rsid w:val="006E3F64"/>
    <w:rsid w:val="006E454E"/>
    <w:rsid w:val="006E4FCB"/>
    <w:rsid w:val="006E570A"/>
    <w:rsid w:val="006E5843"/>
    <w:rsid w:val="006F0694"/>
    <w:rsid w:val="006F07CB"/>
    <w:rsid w:val="006F0D0A"/>
    <w:rsid w:val="006F113D"/>
    <w:rsid w:val="006F1344"/>
    <w:rsid w:val="006F1499"/>
    <w:rsid w:val="006F222A"/>
    <w:rsid w:val="006F26E9"/>
    <w:rsid w:val="006F3A55"/>
    <w:rsid w:val="006F6502"/>
    <w:rsid w:val="006F6638"/>
    <w:rsid w:val="006F732E"/>
    <w:rsid w:val="00700870"/>
    <w:rsid w:val="00700B52"/>
    <w:rsid w:val="0070188E"/>
    <w:rsid w:val="0070193B"/>
    <w:rsid w:val="00701E29"/>
    <w:rsid w:val="00702453"/>
    <w:rsid w:val="007042E1"/>
    <w:rsid w:val="00704307"/>
    <w:rsid w:val="00704DCF"/>
    <w:rsid w:val="007050BB"/>
    <w:rsid w:val="0070605E"/>
    <w:rsid w:val="007104D3"/>
    <w:rsid w:val="0071087A"/>
    <w:rsid w:val="00710A7E"/>
    <w:rsid w:val="007133B6"/>
    <w:rsid w:val="007135E7"/>
    <w:rsid w:val="007161CC"/>
    <w:rsid w:val="007164A7"/>
    <w:rsid w:val="00717019"/>
    <w:rsid w:val="0072104B"/>
    <w:rsid w:val="007216C9"/>
    <w:rsid w:val="0072312A"/>
    <w:rsid w:val="00723984"/>
    <w:rsid w:val="00723ABB"/>
    <w:rsid w:val="007242A5"/>
    <w:rsid w:val="007244B3"/>
    <w:rsid w:val="007247F2"/>
    <w:rsid w:val="00724B8C"/>
    <w:rsid w:val="0072534B"/>
    <w:rsid w:val="00725524"/>
    <w:rsid w:val="007261DB"/>
    <w:rsid w:val="0072756E"/>
    <w:rsid w:val="00727AE3"/>
    <w:rsid w:val="00727B42"/>
    <w:rsid w:val="00730542"/>
    <w:rsid w:val="00730E3C"/>
    <w:rsid w:val="00730EFC"/>
    <w:rsid w:val="007337A0"/>
    <w:rsid w:val="00733978"/>
    <w:rsid w:val="00733CC8"/>
    <w:rsid w:val="0073670F"/>
    <w:rsid w:val="0074171D"/>
    <w:rsid w:val="00741DB0"/>
    <w:rsid w:val="00743817"/>
    <w:rsid w:val="00743ADD"/>
    <w:rsid w:val="00743C37"/>
    <w:rsid w:val="00743DD5"/>
    <w:rsid w:val="00744846"/>
    <w:rsid w:val="0074548C"/>
    <w:rsid w:val="0074574D"/>
    <w:rsid w:val="007470E9"/>
    <w:rsid w:val="00747334"/>
    <w:rsid w:val="00750F6D"/>
    <w:rsid w:val="00751422"/>
    <w:rsid w:val="00752156"/>
    <w:rsid w:val="0075288E"/>
    <w:rsid w:val="00753117"/>
    <w:rsid w:val="00753600"/>
    <w:rsid w:val="007538D5"/>
    <w:rsid w:val="0075434F"/>
    <w:rsid w:val="00755A41"/>
    <w:rsid w:val="00755B15"/>
    <w:rsid w:val="00755BB0"/>
    <w:rsid w:val="00755D46"/>
    <w:rsid w:val="0075609A"/>
    <w:rsid w:val="007565C1"/>
    <w:rsid w:val="007567FF"/>
    <w:rsid w:val="00756B90"/>
    <w:rsid w:val="00756FCA"/>
    <w:rsid w:val="0075780B"/>
    <w:rsid w:val="00761D8C"/>
    <w:rsid w:val="00763078"/>
    <w:rsid w:val="00763C6D"/>
    <w:rsid w:val="00763EE3"/>
    <w:rsid w:val="00764680"/>
    <w:rsid w:val="007649F0"/>
    <w:rsid w:val="00764DCE"/>
    <w:rsid w:val="0076777F"/>
    <w:rsid w:val="00767CD2"/>
    <w:rsid w:val="00770C0C"/>
    <w:rsid w:val="00771264"/>
    <w:rsid w:val="007713EC"/>
    <w:rsid w:val="0077158B"/>
    <w:rsid w:val="00773595"/>
    <w:rsid w:val="0077479C"/>
    <w:rsid w:val="007756CA"/>
    <w:rsid w:val="00776723"/>
    <w:rsid w:val="00776977"/>
    <w:rsid w:val="00777CF0"/>
    <w:rsid w:val="00777E42"/>
    <w:rsid w:val="00780880"/>
    <w:rsid w:val="00781BCA"/>
    <w:rsid w:val="00781C43"/>
    <w:rsid w:val="00782210"/>
    <w:rsid w:val="007826F7"/>
    <w:rsid w:val="00782A26"/>
    <w:rsid w:val="007837FF"/>
    <w:rsid w:val="00784554"/>
    <w:rsid w:val="00784D2B"/>
    <w:rsid w:val="00784E0D"/>
    <w:rsid w:val="007855EB"/>
    <w:rsid w:val="007876AF"/>
    <w:rsid w:val="007906D5"/>
    <w:rsid w:val="00790BE1"/>
    <w:rsid w:val="00791666"/>
    <w:rsid w:val="00791915"/>
    <w:rsid w:val="00791C6B"/>
    <w:rsid w:val="00791DFE"/>
    <w:rsid w:val="00792176"/>
    <w:rsid w:val="007921B9"/>
    <w:rsid w:val="007922D3"/>
    <w:rsid w:val="00792BEB"/>
    <w:rsid w:val="00793407"/>
    <w:rsid w:val="0079391B"/>
    <w:rsid w:val="00793E58"/>
    <w:rsid w:val="00794B83"/>
    <w:rsid w:val="0079531D"/>
    <w:rsid w:val="00795686"/>
    <w:rsid w:val="00795D0A"/>
    <w:rsid w:val="00796A0A"/>
    <w:rsid w:val="00796DD9"/>
    <w:rsid w:val="007972D3"/>
    <w:rsid w:val="007973E2"/>
    <w:rsid w:val="007A0060"/>
    <w:rsid w:val="007A0CB3"/>
    <w:rsid w:val="007A23C8"/>
    <w:rsid w:val="007A2968"/>
    <w:rsid w:val="007A29F6"/>
    <w:rsid w:val="007A324F"/>
    <w:rsid w:val="007A41A0"/>
    <w:rsid w:val="007A5989"/>
    <w:rsid w:val="007B0D90"/>
    <w:rsid w:val="007B1478"/>
    <w:rsid w:val="007B16B0"/>
    <w:rsid w:val="007B3506"/>
    <w:rsid w:val="007B3D5D"/>
    <w:rsid w:val="007B46A7"/>
    <w:rsid w:val="007B4860"/>
    <w:rsid w:val="007B4A6A"/>
    <w:rsid w:val="007B520B"/>
    <w:rsid w:val="007B55EF"/>
    <w:rsid w:val="007B6015"/>
    <w:rsid w:val="007B640D"/>
    <w:rsid w:val="007B78F2"/>
    <w:rsid w:val="007B7E2C"/>
    <w:rsid w:val="007C0C77"/>
    <w:rsid w:val="007C0F2B"/>
    <w:rsid w:val="007C1B16"/>
    <w:rsid w:val="007C3741"/>
    <w:rsid w:val="007C4F85"/>
    <w:rsid w:val="007C5AA1"/>
    <w:rsid w:val="007C6487"/>
    <w:rsid w:val="007C6B71"/>
    <w:rsid w:val="007C7972"/>
    <w:rsid w:val="007D0157"/>
    <w:rsid w:val="007D037A"/>
    <w:rsid w:val="007D1188"/>
    <w:rsid w:val="007D1256"/>
    <w:rsid w:val="007D2C51"/>
    <w:rsid w:val="007D2E9D"/>
    <w:rsid w:val="007D2EF4"/>
    <w:rsid w:val="007D40B0"/>
    <w:rsid w:val="007D4680"/>
    <w:rsid w:val="007D4B0D"/>
    <w:rsid w:val="007D5270"/>
    <w:rsid w:val="007D7891"/>
    <w:rsid w:val="007D7A53"/>
    <w:rsid w:val="007E1863"/>
    <w:rsid w:val="007E232C"/>
    <w:rsid w:val="007E4C46"/>
    <w:rsid w:val="007E61FC"/>
    <w:rsid w:val="007F30E4"/>
    <w:rsid w:val="007F3165"/>
    <w:rsid w:val="007F5650"/>
    <w:rsid w:val="007F74B2"/>
    <w:rsid w:val="00800B11"/>
    <w:rsid w:val="00801223"/>
    <w:rsid w:val="00801DFF"/>
    <w:rsid w:val="008036A5"/>
    <w:rsid w:val="00803C45"/>
    <w:rsid w:val="00803E95"/>
    <w:rsid w:val="008044DE"/>
    <w:rsid w:val="008048FE"/>
    <w:rsid w:val="00804EC8"/>
    <w:rsid w:val="0080534A"/>
    <w:rsid w:val="008062B6"/>
    <w:rsid w:val="00806855"/>
    <w:rsid w:val="00811178"/>
    <w:rsid w:val="008120E6"/>
    <w:rsid w:val="00812A3A"/>
    <w:rsid w:val="00812ACA"/>
    <w:rsid w:val="008135DB"/>
    <w:rsid w:val="008136F6"/>
    <w:rsid w:val="00814514"/>
    <w:rsid w:val="00815C01"/>
    <w:rsid w:val="00815DB6"/>
    <w:rsid w:val="0081658B"/>
    <w:rsid w:val="0081660E"/>
    <w:rsid w:val="00817594"/>
    <w:rsid w:val="008177E5"/>
    <w:rsid w:val="008179A3"/>
    <w:rsid w:val="00817BAE"/>
    <w:rsid w:val="00821CA3"/>
    <w:rsid w:val="00821F36"/>
    <w:rsid w:val="00821FD0"/>
    <w:rsid w:val="0082216F"/>
    <w:rsid w:val="0082247B"/>
    <w:rsid w:val="00822F43"/>
    <w:rsid w:val="0082330D"/>
    <w:rsid w:val="00823F4C"/>
    <w:rsid w:val="0082500C"/>
    <w:rsid w:val="008254AA"/>
    <w:rsid w:val="00825B00"/>
    <w:rsid w:val="008264E8"/>
    <w:rsid w:val="00827575"/>
    <w:rsid w:val="008276DE"/>
    <w:rsid w:val="0082795F"/>
    <w:rsid w:val="00827E41"/>
    <w:rsid w:val="00832358"/>
    <w:rsid w:val="008325C2"/>
    <w:rsid w:val="00836B76"/>
    <w:rsid w:val="00837A4C"/>
    <w:rsid w:val="00837F76"/>
    <w:rsid w:val="008401B6"/>
    <w:rsid w:val="00840EB2"/>
    <w:rsid w:val="00841F59"/>
    <w:rsid w:val="0084394C"/>
    <w:rsid w:val="008457A8"/>
    <w:rsid w:val="00845B46"/>
    <w:rsid w:val="00845BA8"/>
    <w:rsid w:val="008462E0"/>
    <w:rsid w:val="00846622"/>
    <w:rsid w:val="00846897"/>
    <w:rsid w:val="00846B46"/>
    <w:rsid w:val="00847637"/>
    <w:rsid w:val="00847F9D"/>
    <w:rsid w:val="00850309"/>
    <w:rsid w:val="00850A6D"/>
    <w:rsid w:val="00851418"/>
    <w:rsid w:val="008514F5"/>
    <w:rsid w:val="008515D8"/>
    <w:rsid w:val="00851E81"/>
    <w:rsid w:val="00852AC3"/>
    <w:rsid w:val="00852D46"/>
    <w:rsid w:val="00854546"/>
    <w:rsid w:val="0085616F"/>
    <w:rsid w:val="008561C8"/>
    <w:rsid w:val="0085637F"/>
    <w:rsid w:val="00856538"/>
    <w:rsid w:val="00860019"/>
    <w:rsid w:val="00860AC4"/>
    <w:rsid w:val="00861CBE"/>
    <w:rsid w:val="00862517"/>
    <w:rsid w:val="00863981"/>
    <w:rsid w:val="008639EA"/>
    <w:rsid w:val="0086587B"/>
    <w:rsid w:val="008665C3"/>
    <w:rsid w:val="008665FA"/>
    <w:rsid w:val="008666EC"/>
    <w:rsid w:val="00866CCE"/>
    <w:rsid w:val="00867525"/>
    <w:rsid w:val="0087032F"/>
    <w:rsid w:val="0087035A"/>
    <w:rsid w:val="00870DB2"/>
    <w:rsid w:val="008716DE"/>
    <w:rsid w:val="00871905"/>
    <w:rsid w:val="00871A74"/>
    <w:rsid w:val="0087283F"/>
    <w:rsid w:val="00872F40"/>
    <w:rsid w:val="00875DA8"/>
    <w:rsid w:val="00876AA2"/>
    <w:rsid w:val="00876C6F"/>
    <w:rsid w:val="0087719A"/>
    <w:rsid w:val="0087745B"/>
    <w:rsid w:val="008815B9"/>
    <w:rsid w:val="0088212D"/>
    <w:rsid w:val="00882BF6"/>
    <w:rsid w:val="00882BFA"/>
    <w:rsid w:val="00883052"/>
    <w:rsid w:val="008833D9"/>
    <w:rsid w:val="00883B9D"/>
    <w:rsid w:val="00884B4E"/>
    <w:rsid w:val="00885D56"/>
    <w:rsid w:val="008865FC"/>
    <w:rsid w:val="00887B35"/>
    <w:rsid w:val="00890762"/>
    <w:rsid w:val="008909DD"/>
    <w:rsid w:val="00890B46"/>
    <w:rsid w:val="0089146F"/>
    <w:rsid w:val="0089209E"/>
    <w:rsid w:val="008924E0"/>
    <w:rsid w:val="00892CA5"/>
    <w:rsid w:val="00893018"/>
    <w:rsid w:val="00893C15"/>
    <w:rsid w:val="0089439F"/>
    <w:rsid w:val="00894AA1"/>
    <w:rsid w:val="00894F16"/>
    <w:rsid w:val="00895151"/>
    <w:rsid w:val="00895805"/>
    <w:rsid w:val="008962EB"/>
    <w:rsid w:val="0089644E"/>
    <w:rsid w:val="00897B93"/>
    <w:rsid w:val="008A0724"/>
    <w:rsid w:val="008A0F32"/>
    <w:rsid w:val="008A1055"/>
    <w:rsid w:val="008A118F"/>
    <w:rsid w:val="008A1768"/>
    <w:rsid w:val="008A1797"/>
    <w:rsid w:val="008A2CB2"/>
    <w:rsid w:val="008A3678"/>
    <w:rsid w:val="008A4B97"/>
    <w:rsid w:val="008A4BDE"/>
    <w:rsid w:val="008A5E85"/>
    <w:rsid w:val="008A61D2"/>
    <w:rsid w:val="008A688C"/>
    <w:rsid w:val="008B04E3"/>
    <w:rsid w:val="008B117B"/>
    <w:rsid w:val="008B16D6"/>
    <w:rsid w:val="008B1BC2"/>
    <w:rsid w:val="008B1C1E"/>
    <w:rsid w:val="008B414C"/>
    <w:rsid w:val="008B656F"/>
    <w:rsid w:val="008B718D"/>
    <w:rsid w:val="008B74D5"/>
    <w:rsid w:val="008B7F22"/>
    <w:rsid w:val="008C00F6"/>
    <w:rsid w:val="008C06CF"/>
    <w:rsid w:val="008C142A"/>
    <w:rsid w:val="008C3A57"/>
    <w:rsid w:val="008C3B1F"/>
    <w:rsid w:val="008C425B"/>
    <w:rsid w:val="008C453A"/>
    <w:rsid w:val="008C4D71"/>
    <w:rsid w:val="008C5D26"/>
    <w:rsid w:val="008C6151"/>
    <w:rsid w:val="008C647B"/>
    <w:rsid w:val="008C6681"/>
    <w:rsid w:val="008C6856"/>
    <w:rsid w:val="008C6B2F"/>
    <w:rsid w:val="008D0C46"/>
    <w:rsid w:val="008D1CA3"/>
    <w:rsid w:val="008D24E8"/>
    <w:rsid w:val="008D2663"/>
    <w:rsid w:val="008D31CE"/>
    <w:rsid w:val="008D32C9"/>
    <w:rsid w:val="008D34DC"/>
    <w:rsid w:val="008D4E84"/>
    <w:rsid w:val="008D613B"/>
    <w:rsid w:val="008D642D"/>
    <w:rsid w:val="008D68D9"/>
    <w:rsid w:val="008D6B5F"/>
    <w:rsid w:val="008D798F"/>
    <w:rsid w:val="008D7F45"/>
    <w:rsid w:val="008E0049"/>
    <w:rsid w:val="008E014E"/>
    <w:rsid w:val="008E043D"/>
    <w:rsid w:val="008E1279"/>
    <w:rsid w:val="008E14C6"/>
    <w:rsid w:val="008E2294"/>
    <w:rsid w:val="008E22B0"/>
    <w:rsid w:val="008E3061"/>
    <w:rsid w:val="008E3B61"/>
    <w:rsid w:val="008E4CFA"/>
    <w:rsid w:val="008E4D6E"/>
    <w:rsid w:val="008E723D"/>
    <w:rsid w:val="008E72BC"/>
    <w:rsid w:val="008F0249"/>
    <w:rsid w:val="008F0B44"/>
    <w:rsid w:val="008F29A9"/>
    <w:rsid w:val="008F304C"/>
    <w:rsid w:val="008F3B70"/>
    <w:rsid w:val="008F4BE4"/>
    <w:rsid w:val="008F4CC4"/>
    <w:rsid w:val="008F5409"/>
    <w:rsid w:val="008F5FA0"/>
    <w:rsid w:val="008F609C"/>
    <w:rsid w:val="008F6EAC"/>
    <w:rsid w:val="008F6EB8"/>
    <w:rsid w:val="008F736A"/>
    <w:rsid w:val="008F76D5"/>
    <w:rsid w:val="008F7CD2"/>
    <w:rsid w:val="008F7F59"/>
    <w:rsid w:val="009015B6"/>
    <w:rsid w:val="00901742"/>
    <w:rsid w:val="00902091"/>
    <w:rsid w:val="00902D72"/>
    <w:rsid w:val="00903666"/>
    <w:rsid w:val="009038EE"/>
    <w:rsid w:val="00903C50"/>
    <w:rsid w:val="009041FE"/>
    <w:rsid w:val="00904B89"/>
    <w:rsid w:val="00904EC5"/>
    <w:rsid w:val="009052AB"/>
    <w:rsid w:val="00905A30"/>
    <w:rsid w:val="009064BC"/>
    <w:rsid w:val="00906EB2"/>
    <w:rsid w:val="009118ED"/>
    <w:rsid w:val="00912228"/>
    <w:rsid w:val="009123EB"/>
    <w:rsid w:val="00912C1F"/>
    <w:rsid w:val="00913206"/>
    <w:rsid w:val="00914451"/>
    <w:rsid w:val="009144D8"/>
    <w:rsid w:val="00914E4C"/>
    <w:rsid w:val="00914EB8"/>
    <w:rsid w:val="009220A4"/>
    <w:rsid w:val="009227ED"/>
    <w:rsid w:val="00922DDA"/>
    <w:rsid w:val="00923C29"/>
    <w:rsid w:val="00927FBA"/>
    <w:rsid w:val="009303E9"/>
    <w:rsid w:val="00930C04"/>
    <w:rsid w:val="00930D21"/>
    <w:rsid w:val="0093129A"/>
    <w:rsid w:val="00933456"/>
    <w:rsid w:val="00933AF1"/>
    <w:rsid w:val="00933D27"/>
    <w:rsid w:val="00933E34"/>
    <w:rsid w:val="009347A0"/>
    <w:rsid w:val="009360BD"/>
    <w:rsid w:val="009362B9"/>
    <w:rsid w:val="009368B1"/>
    <w:rsid w:val="009375EA"/>
    <w:rsid w:val="00937B70"/>
    <w:rsid w:val="00937E79"/>
    <w:rsid w:val="0094093A"/>
    <w:rsid w:val="009409F9"/>
    <w:rsid w:val="00941191"/>
    <w:rsid w:val="00941740"/>
    <w:rsid w:val="0094179D"/>
    <w:rsid w:val="00941DE5"/>
    <w:rsid w:val="00941F77"/>
    <w:rsid w:val="00942830"/>
    <w:rsid w:val="00942BCE"/>
    <w:rsid w:val="00943C0E"/>
    <w:rsid w:val="009445E7"/>
    <w:rsid w:val="0094469E"/>
    <w:rsid w:val="00944B4C"/>
    <w:rsid w:val="00944BAF"/>
    <w:rsid w:val="00947A29"/>
    <w:rsid w:val="009503F0"/>
    <w:rsid w:val="00950908"/>
    <w:rsid w:val="009517EE"/>
    <w:rsid w:val="00953393"/>
    <w:rsid w:val="00954A42"/>
    <w:rsid w:val="0095584E"/>
    <w:rsid w:val="00955890"/>
    <w:rsid w:val="009601DF"/>
    <w:rsid w:val="00961621"/>
    <w:rsid w:val="00961D22"/>
    <w:rsid w:val="0096216A"/>
    <w:rsid w:val="0096313E"/>
    <w:rsid w:val="00963B32"/>
    <w:rsid w:val="00963C44"/>
    <w:rsid w:val="00963CEE"/>
    <w:rsid w:val="009643BD"/>
    <w:rsid w:val="00964BAF"/>
    <w:rsid w:val="00965FA5"/>
    <w:rsid w:val="0096666F"/>
    <w:rsid w:val="0097144C"/>
    <w:rsid w:val="00971E5D"/>
    <w:rsid w:val="00972386"/>
    <w:rsid w:val="00972BD6"/>
    <w:rsid w:val="00972D76"/>
    <w:rsid w:val="009730C1"/>
    <w:rsid w:val="00974AB3"/>
    <w:rsid w:val="00974E28"/>
    <w:rsid w:val="00975B65"/>
    <w:rsid w:val="00977763"/>
    <w:rsid w:val="00980178"/>
    <w:rsid w:val="00980378"/>
    <w:rsid w:val="00980510"/>
    <w:rsid w:val="00980807"/>
    <w:rsid w:val="00983267"/>
    <w:rsid w:val="00983D73"/>
    <w:rsid w:val="009842C2"/>
    <w:rsid w:val="0098432D"/>
    <w:rsid w:val="00985F9F"/>
    <w:rsid w:val="009866FF"/>
    <w:rsid w:val="00986ED9"/>
    <w:rsid w:val="009901BE"/>
    <w:rsid w:val="009908C2"/>
    <w:rsid w:val="00990DF8"/>
    <w:rsid w:val="009914C2"/>
    <w:rsid w:val="009914FC"/>
    <w:rsid w:val="0099245A"/>
    <w:rsid w:val="009925B7"/>
    <w:rsid w:val="00993C45"/>
    <w:rsid w:val="009944BA"/>
    <w:rsid w:val="0099467B"/>
    <w:rsid w:val="0099484B"/>
    <w:rsid w:val="00995226"/>
    <w:rsid w:val="00995A3B"/>
    <w:rsid w:val="0099731F"/>
    <w:rsid w:val="00997761"/>
    <w:rsid w:val="00997BA9"/>
    <w:rsid w:val="009A090C"/>
    <w:rsid w:val="009A1497"/>
    <w:rsid w:val="009A2D2B"/>
    <w:rsid w:val="009A45B4"/>
    <w:rsid w:val="009A4CA5"/>
    <w:rsid w:val="009A7269"/>
    <w:rsid w:val="009A7E98"/>
    <w:rsid w:val="009B2258"/>
    <w:rsid w:val="009B3AD5"/>
    <w:rsid w:val="009B4578"/>
    <w:rsid w:val="009B47C6"/>
    <w:rsid w:val="009B47FF"/>
    <w:rsid w:val="009B4B06"/>
    <w:rsid w:val="009B4B77"/>
    <w:rsid w:val="009B68C0"/>
    <w:rsid w:val="009C17B9"/>
    <w:rsid w:val="009C21B5"/>
    <w:rsid w:val="009C2DE2"/>
    <w:rsid w:val="009C2E58"/>
    <w:rsid w:val="009C34D0"/>
    <w:rsid w:val="009C5E6C"/>
    <w:rsid w:val="009C66D6"/>
    <w:rsid w:val="009C6948"/>
    <w:rsid w:val="009C7823"/>
    <w:rsid w:val="009D06C6"/>
    <w:rsid w:val="009D2072"/>
    <w:rsid w:val="009D2709"/>
    <w:rsid w:val="009D2BD9"/>
    <w:rsid w:val="009D33CE"/>
    <w:rsid w:val="009D36FA"/>
    <w:rsid w:val="009D3C0D"/>
    <w:rsid w:val="009D50DE"/>
    <w:rsid w:val="009D7936"/>
    <w:rsid w:val="009E0745"/>
    <w:rsid w:val="009E12A1"/>
    <w:rsid w:val="009E1F38"/>
    <w:rsid w:val="009E40D3"/>
    <w:rsid w:val="009E6530"/>
    <w:rsid w:val="009E6F2F"/>
    <w:rsid w:val="009E7EEC"/>
    <w:rsid w:val="009F09C0"/>
    <w:rsid w:val="009F0CB7"/>
    <w:rsid w:val="009F1B43"/>
    <w:rsid w:val="009F26CF"/>
    <w:rsid w:val="009F3075"/>
    <w:rsid w:val="009F3CC5"/>
    <w:rsid w:val="009F3F13"/>
    <w:rsid w:val="009F4306"/>
    <w:rsid w:val="009F4D5E"/>
    <w:rsid w:val="009F652F"/>
    <w:rsid w:val="00A00070"/>
    <w:rsid w:val="00A000FA"/>
    <w:rsid w:val="00A012BD"/>
    <w:rsid w:val="00A01308"/>
    <w:rsid w:val="00A02CF4"/>
    <w:rsid w:val="00A03508"/>
    <w:rsid w:val="00A04580"/>
    <w:rsid w:val="00A04A1A"/>
    <w:rsid w:val="00A04FCB"/>
    <w:rsid w:val="00A050C5"/>
    <w:rsid w:val="00A0588C"/>
    <w:rsid w:val="00A1031A"/>
    <w:rsid w:val="00A10CB0"/>
    <w:rsid w:val="00A12063"/>
    <w:rsid w:val="00A123BC"/>
    <w:rsid w:val="00A12E3F"/>
    <w:rsid w:val="00A136AD"/>
    <w:rsid w:val="00A13C10"/>
    <w:rsid w:val="00A14083"/>
    <w:rsid w:val="00A145C1"/>
    <w:rsid w:val="00A163EC"/>
    <w:rsid w:val="00A179FE"/>
    <w:rsid w:val="00A204A5"/>
    <w:rsid w:val="00A21E77"/>
    <w:rsid w:val="00A2366F"/>
    <w:rsid w:val="00A24C0E"/>
    <w:rsid w:val="00A2721B"/>
    <w:rsid w:val="00A305FD"/>
    <w:rsid w:val="00A30D58"/>
    <w:rsid w:val="00A31703"/>
    <w:rsid w:val="00A31814"/>
    <w:rsid w:val="00A31D7D"/>
    <w:rsid w:val="00A32093"/>
    <w:rsid w:val="00A321E5"/>
    <w:rsid w:val="00A335C8"/>
    <w:rsid w:val="00A33AB7"/>
    <w:rsid w:val="00A33BC8"/>
    <w:rsid w:val="00A343AF"/>
    <w:rsid w:val="00A348E9"/>
    <w:rsid w:val="00A372CE"/>
    <w:rsid w:val="00A37E50"/>
    <w:rsid w:val="00A40A14"/>
    <w:rsid w:val="00A41981"/>
    <w:rsid w:val="00A41D34"/>
    <w:rsid w:val="00A42D46"/>
    <w:rsid w:val="00A43022"/>
    <w:rsid w:val="00A44604"/>
    <w:rsid w:val="00A44E17"/>
    <w:rsid w:val="00A459C1"/>
    <w:rsid w:val="00A46416"/>
    <w:rsid w:val="00A46E54"/>
    <w:rsid w:val="00A475C4"/>
    <w:rsid w:val="00A504F6"/>
    <w:rsid w:val="00A50B15"/>
    <w:rsid w:val="00A50DE4"/>
    <w:rsid w:val="00A510A4"/>
    <w:rsid w:val="00A55F07"/>
    <w:rsid w:val="00A55FB1"/>
    <w:rsid w:val="00A56209"/>
    <w:rsid w:val="00A576ED"/>
    <w:rsid w:val="00A57820"/>
    <w:rsid w:val="00A61ABE"/>
    <w:rsid w:val="00A61C2B"/>
    <w:rsid w:val="00A62F8B"/>
    <w:rsid w:val="00A6390D"/>
    <w:rsid w:val="00A651BA"/>
    <w:rsid w:val="00A65715"/>
    <w:rsid w:val="00A66300"/>
    <w:rsid w:val="00A666C2"/>
    <w:rsid w:val="00A67D44"/>
    <w:rsid w:val="00A71F2D"/>
    <w:rsid w:val="00A71FDD"/>
    <w:rsid w:val="00A723A3"/>
    <w:rsid w:val="00A72C51"/>
    <w:rsid w:val="00A7392C"/>
    <w:rsid w:val="00A74DAC"/>
    <w:rsid w:val="00A74DBC"/>
    <w:rsid w:val="00A74EA0"/>
    <w:rsid w:val="00A7569B"/>
    <w:rsid w:val="00A7749C"/>
    <w:rsid w:val="00A80B8E"/>
    <w:rsid w:val="00A81FE6"/>
    <w:rsid w:val="00A8287A"/>
    <w:rsid w:val="00A8351A"/>
    <w:rsid w:val="00A84495"/>
    <w:rsid w:val="00A845F6"/>
    <w:rsid w:val="00A84B51"/>
    <w:rsid w:val="00A85E96"/>
    <w:rsid w:val="00A87480"/>
    <w:rsid w:val="00A90257"/>
    <w:rsid w:val="00A911D1"/>
    <w:rsid w:val="00A91B49"/>
    <w:rsid w:val="00A92059"/>
    <w:rsid w:val="00A921B6"/>
    <w:rsid w:val="00A92794"/>
    <w:rsid w:val="00A938C0"/>
    <w:rsid w:val="00A942FF"/>
    <w:rsid w:val="00A95638"/>
    <w:rsid w:val="00A96C2B"/>
    <w:rsid w:val="00AA2321"/>
    <w:rsid w:val="00AA2B25"/>
    <w:rsid w:val="00AA31A6"/>
    <w:rsid w:val="00AA3E09"/>
    <w:rsid w:val="00AA3FB7"/>
    <w:rsid w:val="00AA48A9"/>
    <w:rsid w:val="00AA4EC4"/>
    <w:rsid w:val="00AA675F"/>
    <w:rsid w:val="00AA6CA5"/>
    <w:rsid w:val="00AB0CBD"/>
    <w:rsid w:val="00AB120E"/>
    <w:rsid w:val="00AB14DC"/>
    <w:rsid w:val="00AB20B1"/>
    <w:rsid w:val="00AB2478"/>
    <w:rsid w:val="00AB2AED"/>
    <w:rsid w:val="00AB3E6D"/>
    <w:rsid w:val="00AB402B"/>
    <w:rsid w:val="00AB69F7"/>
    <w:rsid w:val="00AC029E"/>
    <w:rsid w:val="00AC0BFC"/>
    <w:rsid w:val="00AC0FDD"/>
    <w:rsid w:val="00AC1A65"/>
    <w:rsid w:val="00AC2BE0"/>
    <w:rsid w:val="00AC2D7D"/>
    <w:rsid w:val="00AC4360"/>
    <w:rsid w:val="00AC4B13"/>
    <w:rsid w:val="00AC5405"/>
    <w:rsid w:val="00AC5FA5"/>
    <w:rsid w:val="00AC5FEC"/>
    <w:rsid w:val="00AC788B"/>
    <w:rsid w:val="00AD09A5"/>
    <w:rsid w:val="00AD14D8"/>
    <w:rsid w:val="00AD1A9B"/>
    <w:rsid w:val="00AD219B"/>
    <w:rsid w:val="00AD289C"/>
    <w:rsid w:val="00AD2CA8"/>
    <w:rsid w:val="00AD355E"/>
    <w:rsid w:val="00AD3D10"/>
    <w:rsid w:val="00AD4DC6"/>
    <w:rsid w:val="00AD69D1"/>
    <w:rsid w:val="00AD7036"/>
    <w:rsid w:val="00AD729C"/>
    <w:rsid w:val="00AE110C"/>
    <w:rsid w:val="00AE1325"/>
    <w:rsid w:val="00AE35AA"/>
    <w:rsid w:val="00AE38A0"/>
    <w:rsid w:val="00AE46BA"/>
    <w:rsid w:val="00AE4C1B"/>
    <w:rsid w:val="00AE6647"/>
    <w:rsid w:val="00AE664B"/>
    <w:rsid w:val="00AE6BEA"/>
    <w:rsid w:val="00AF0A4F"/>
    <w:rsid w:val="00AF1DCE"/>
    <w:rsid w:val="00AF1EC9"/>
    <w:rsid w:val="00AF2807"/>
    <w:rsid w:val="00AF36CE"/>
    <w:rsid w:val="00AF387B"/>
    <w:rsid w:val="00AF3CAA"/>
    <w:rsid w:val="00AF43B0"/>
    <w:rsid w:val="00AF4539"/>
    <w:rsid w:val="00AF4D50"/>
    <w:rsid w:val="00AF667B"/>
    <w:rsid w:val="00AF7CE6"/>
    <w:rsid w:val="00B006A4"/>
    <w:rsid w:val="00B01587"/>
    <w:rsid w:val="00B0178A"/>
    <w:rsid w:val="00B01A51"/>
    <w:rsid w:val="00B02ABC"/>
    <w:rsid w:val="00B03045"/>
    <w:rsid w:val="00B03BDF"/>
    <w:rsid w:val="00B046E7"/>
    <w:rsid w:val="00B04A32"/>
    <w:rsid w:val="00B05AD9"/>
    <w:rsid w:val="00B05EF1"/>
    <w:rsid w:val="00B0634E"/>
    <w:rsid w:val="00B06BBE"/>
    <w:rsid w:val="00B0758E"/>
    <w:rsid w:val="00B11BAD"/>
    <w:rsid w:val="00B120EB"/>
    <w:rsid w:val="00B12AE6"/>
    <w:rsid w:val="00B12DE9"/>
    <w:rsid w:val="00B15163"/>
    <w:rsid w:val="00B1619D"/>
    <w:rsid w:val="00B17002"/>
    <w:rsid w:val="00B20DB1"/>
    <w:rsid w:val="00B2305E"/>
    <w:rsid w:val="00B2310B"/>
    <w:rsid w:val="00B25154"/>
    <w:rsid w:val="00B279AA"/>
    <w:rsid w:val="00B30070"/>
    <w:rsid w:val="00B30A2B"/>
    <w:rsid w:val="00B31AA0"/>
    <w:rsid w:val="00B327DF"/>
    <w:rsid w:val="00B33673"/>
    <w:rsid w:val="00B33B75"/>
    <w:rsid w:val="00B3404A"/>
    <w:rsid w:val="00B340CE"/>
    <w:rsid w:val="00B340EC"/>
    <w:rsid w:val="00B344C1"/>
    <w:rsid w:val="00B346E3"/>
    <w:rsid w:val="00B35A43"/>
    <w:rsid w:val="00B36336"/>
    <w:rsid w:val="00B36641"/>
    <w:rsid w:val="00B40875"/>
    <w:rsid w:val="00B40AD2"/>
    <w:rsid w:val="00B410C7"/>
    <w:rsid w:val="00B413DD"/>
    <w:rsid w:val="00B413F5"/>
    <w:rsid w:val="00B423F9"/>
    <w:rsid w:val="00B42B48"/>
    <w:rsid w:val="00B42BD3"/>
    <w:rsid w:val="00B43705"/>
    <w:rsid w:val="00B44049"/>
    <w:rsid w:val="00B45139"/>
    <w:rsid w:val="00B47106"/>
    <w:rsid w:val="00B478D4"/>
    <w:rsid w:val="00B51D20"/>
    <w:rsid w:val="00B5216E"/>
    <w:rsid w:val="00B5355E"/>
    <w:rsid w:val="00B53BA9"/>
    <w:rsid w:val="00B53D4B"/>
    <w:rsid w:val="00B54040"/>
    <w:rsid w:val="00B540FE"/>
    <w:rsid w:val="00B542A2"/>
    <w:rsid w:val="00B54D4E"/>
    <w:rsid w:val="00B550D4"/>
    <w:rsid w:val="00B566C2"/>
    <w:rsid w:val="00B567E0"/>
    <w:rsid w:val="00B5757D"/>
    <w:rsid w:val="00B620CD"/>
    <w:rsid w:val="00B6347E"/>
    <w:rsid w:val="00B63584"/>
    <w:rsid w:val="00B64432"/>
    <w:rsid w:val="00B646EB"/>
    <w:rsid w:val="00B64BC8"/>
    <w:rsid w:val="00B653CA"/>
    <w:rsid w:val="00B66A3E"/>
    <w:rsid w:val="00B67DD1"/>
    <w:rsid w:val="00B7011F"/>
    <w:rsid w:val="00B703E3"/>
    <w:rsid w:val="00B70B4B"/>
    <w:rsid w:val="00B71E9A"/>
    <w:rsid w:val="00B74890"/>
    <w:rsid w:val="00B74A1B"/>
    <w:rsid w:val="00B74FA1"/>
    <w:rsid w:val="00B75635"/>
    <w:rsid w:val="00B75D35"/>
    <w:rsid w:val="00B7610F"/>
    <w:rsid w:val="00B76384"/>
    <w:rsid w:val="00B773C6"/>
    <w:rsid w:val="00B77AC2"/>
    <w:rsid w:val="00B77F57"/>
    <w:rsid w:val="00B81776"/>
    <w:rsid w:val="00B81793"/>
    <w:rsid w:val="00B81861"/>
    <w:rsid w:val="00B81BC9"/>
    <w:rsid w:val="00B823E5"/>
    <w:rsid w:val="00B82BCA"/>
    <w:rsid w:val="00B835AD"/>
    <w:rsid w:val="00B83C02"/>
    <w:rsid w:val="00B83F05"/>
    <w:rsid w:val="00B86064"/>
    <w:rsid w:val="00B86F46"/>
    <w:rsid w:val="00B87653"/>
    <w:rsid w:val="00B87B60"/>
    <w:rsid w:val="00B87D7B"/>
    <w:rsid w:val="00B9098F"/>
    <w:rsid w:val="00B90FE0"/>
    <w:rsid w:val="00B916CE"/>
    <w:rsid w:val="00B928E7"/>
    <w:rsid w:val="00B93D9A"/>
    <w:rsid w:val="00B94C15"/>
    <w:rsid w:val="00B94DBC"/>
    <w:rsid w:val="00B965F8"/>
    <w:rsid w:val="00B9674D"/>
    <w:rsid w:val="00B96770"/>
    <w:rsid w:val="00B96F12"/>
    <w:rsid w:val="00B97413"/>
    <w:rsid w:val="00B97685"/>
    <w:rsid w:val="00B97A20"/>
    <w:rsid w:val="00BA07C0"/>
    <w:rsid w:val="00BA1A5D"/>
    <w:rsid w:val="00BA297F"/>
    <w:rsid w:val="00BA2F02"/>
    <w:rsid w:val="00BA32D4"/>
    <w:rsid w:val="00BA3718"/>
    <w:rsid w:val="00BA3751"/>
    <w:rsid w:val="00BA3ABA"/>
    <w:rsid w:val="00BB100A"/>
    <w:rsid w:val="00BB126C"/>
    <w:rsid w:val="00BB13FE"/>
    <w:rsid w:val="00BB253B"/>
    <w:rsid w:val="00BB2D78"/>
    <w:rsid w:val="00BB3165"/>
    <w:rsid w:val="00BB3EF1"/>
    <w:rsid w:val="00BB4745"/>
    <w:rsid w:val="00BB6621"/>
    <w:rsid w:val="00BB7F4D"/>
    <w:rsid w:val="00BB7F9D"/>
    <w:rsid w:val="00BC0773"/>
    <w:rsid w:val="00BC0ECB"/>
    <w:rsid w:val="00BC13CF"/>
    <w:rsid w:val="00BC19AC"/>
    <w:rsid w:val="00BC2CD0"/>
    <w:rsid w:val="00BC341B"/>
    <w:rsid w:val="00BC3A6C"/>
    <w:rsid w:val="00BC46BA"/>
    <w:rsid w:val="00BC7ACE"/>
    <w:rsid w:val="00BD0B4D"/>
    <w:rsid w:val="00BD13B4"/>
    <w:rsid w:val="00BD14DA"/>
    <w:rsid w:val="00BD1579"/>
    <w:rsid w:val="00BD1AAD"/>
    <w:rsid w:val="00BD1B83"/>
    <w:rsid w:val="00BD277A"/>
    <w:rsid w:val="00BD4189"/>
    <w:rsid w:val="00BD5360"/>
    <w:rsid w:val="00BD549F"/>
    <w:rsid w:val="00BD5BD0"/>
    <w:rsid w:val="00BD5BEA"/>
    <w:rsid w:val="00BD667D"/>
    <w:rsid w:val="00BD6F93"/>
    <w:rsid w:val="00BD70B9"/>
    <w:rsid w:val="00BD7CEF"/>
    <w:rsid w:val="00BD7EDB"/>
    <w:rsid w:val="00BE11B1"/>
    <w:rsid w:val="00BE2A1C"/>
    <w:rsid w:val="00BE43E2"/>
    <w:rsid w:val="00BE440F"/>
    <w:rsid w:val="00BE635D"/>
    <w:rsid w:val="00BE6619"/>
    <w:rsid w:val="00BE66B4"/>
    <w:rsid w:val="00BE67CB"/>
    <w:rsid w:val="00BE7C5C"/>
    <w:rsid w:val="00BF02AB"/>
    <w:rsid w:val="00BF15E3"/>
    <w:rsid w:val="00BF251B"/>
    <w:rsid w:val="00BF2728"/>
    <w:rsid w:val="00BF2D8D"/>
    <w:rsid w:val="00BF2EF9"/>
    <w:rsid w:val="00BF3108"/>
    <w:rsid w:val="00BF318E"/>
    <w:rsid w:val="00BF4159"/>
    <w:rsid w:val="00BF4AAF"/>
    <w:rsid w:val="00BF518E"/>
    <w:rsid w:val="00BF74A1"/>
    <w:rsid w:val="00BF7792"/>
    <w:rsid w:val="00BF78A3"/>
    <w:rsid w:val="00C00B1E"/>
    <w:rsid w:val="00C01E1F"/>
    <w:rsid w:val="00C01EDE"/>
    <w:rsid w:val="00C01F43"/>
    <w:rsid w:val="00C01FD1"/>
    <w:rsid w:val="00C02771"/>
    <w:rsid w:val="00C03572"/>
    <w:rsid w:val="00C035A2"/>
    <w:rsid w:val="00C03D9B"/>
    <w:rsid w:val="00C0434E"/>
    <w:rsid w:val="00C04DB7"/>
    <w:rsid w:val="00C05243"/>
    <w:rsid w:val="00C06F6C"/>
    <w:rsid w:val="00C11225"/>
    <w:rsid w:val="00C11CD8"/>
    <w:rsid w:val="00C125D7"/>
    <w:rsid w:val="00C12DCC"/>
    <w:rsid w:val="00C13844"/>
    <w:rsid w:val="00C13B95"/>
    <w:rsid w:val="00C13EC6"/>
    <w:rsid w:val="00C13F41"/>
    <w:rsid w:val="00C14575"/>
    <w:rsid w:val="00C1496A"/>
    <w:rsid w:val="00C15B68"/>
    <w:rsid w:val="00C2018F"/>
    <w:rsid w:val="00C2215D"/>
    <w:rsid w:val="00C221F5"/>
    <w:rsid w:val="00C22921"/>
    <w:rsid w:val="00C22FC8"/>
    <w:rsid w:val="00C232C0"/>
    <w:rsid w:val="00C23684"/>
    <w:rsid w:val="00C244A1"/>
    <w:rsid w:val="00C26A10"/>
    <w:rsid w:val="00C279EB"/>
    <w:rsid w:val="00C27BFD"/>
    <w:rsid w:val="00C303F2"/>
    <w:rsid w:val="00C31153"/>
    <w:rsid w:val="00C31BE5"/>
    <w:rsid w:val="00C31D06"/>
    <w:rsid w:val="00C3237B"/>
    <w:rsid w:val="00C323FE"/>
    <w:rsid w:val="00C325CE"/>
    <w:rsid w:val="00C32E86"/>
    <w:rsid w:val="00C33615"/>
    <w:rsid w:val="00C34676"/>
    <w:rsid w:val="00C34752"/>
    <w:rsid w:val="00C34C72"/>
    <w:rsid w:val="00C350BB"/>
    <w:rsid w:val="00C3525B"/>
    <w:rsid w:val="00C356D0"/>
    <w:rsid w:val="00C35AD4"/>
    <w:rsid w:val="00C3680C"/>
    <w:rsid w:val="00C37061"/>
    <w:rsid w:val="00C37A08"/>
    <w:rsid w:val="00C37D08"/>
    <w:rsid w:val="00C434A5"/>
    <w:rsid w:val="00C43CB8"/>
    <w:rsid w:val="00C450F8"/>
    <w:rsid w:val="00C45D28"/>
    <w:rsid w:val="00C464F2"/>
    <w:rsid w:val="00C47ACE"/>
    <w:rsid w:val="00C511F0"/>
    <w:rsid w:val="00C51B76"/>
    <w:rsid w:val="00C52530"/>
    <w:rsid w:val="00C5376D"/>
    <w:rsid w:val="00C54A0A"/>
    <w:rsid w:val="00C54E50"/>
    <w:rsid w:val="00C5505C"/>
    <w:rsid w:val="00C561D5"/>
    <w:rsid w:val="00C56579"/>
    <w:rsid w:val="00C56926"/>
    <w:rsid w:val="00C56C18"/>
    <w:rsid w:val="00C570EC"/>
    <w:rsid w:val="00C57574"/>
    <w:rsid w:val="00C576C7"/>
    <w:rsid w:val="00C600F0"/>
    <w:rsid w:val="00C60A16"/>
    <w:rsid w:val="00C613AB"/>
    <w:rsid w:val="00C61B98"/>
    <w:rsid w:val="00C61ED7"/>
    <w:rsid w:val="00C62A3E"/>
    <w:rsid w:val="00C63AEE"/>
    <w:rsid w:val="00C640A3"/>
    <w:rsid w:val="00C64721"/>
    <w:rsid w:val="00C655E9"/>
    <w:rsid w:val="00C67BB6"/>
    <w:rsid w:val="00C67C82"/>
    <w:rsid w:val="00C70BB5"/>
    <w:rsid w:val="00C71687"/>
    <w:rsid w:val="00C724B7"/>
    <w:rsid w:val="00C74049"/>
    <w:rsid w:val="00C7495B"/>
    <w:rsid w:val="00C74BC5"/>
    <w:rsid w:val="00C75225"/>
    <w:rsid w:val="00C755FD"/>
    <w:rsid w:val="00C75639"/>
    <w:rsid w:val="00C75BD7"/>
    <w:rsid w:val="00C75EEB"/>
    <w:rsid w:val="00C7644E"/>
    <w:rsid w:val="00C80433"/>
    <w:rsid w:val="00C80B5C"/>
    <w:rsid w:val="00C810B9"/>
    <w:rsid w:val="00C81EA9"/>
    <w:rsid w:val="00C823DB"/>
    <w:rsid w:val="00C82993"/>
    <w:rsid w:val="00C86189"/>
    <w:rsid w:val="00C862CB"/>
    <w:rsid w:val="00C86626"/>
    <w:rsid w:val="00C86A02"/>
    <w:rsid w:val="00C8792A"/>
    <w:rsid w:val="00C90058"/>
    <w:rsid w:val="00C91284"/>
    <w:rsid w:val="00C91C26"/>
    <w:rsid w:val="00C94222"/>
    <w:rsid w:val="00C94C27"/>
    <w:rsid w:val="00C95D16"/>
    <w:rsid w:val="00C97ADE"/>
    <w:rsid w:val="00C97B64"/>
    <w:rsid w:val="00C97DD1"/>
    <w:rsid w:val="00CA04EE"/>
    <w:rsid w:val="00CA05B1"/>
    <w:rsid w:val="00CA06C8"/>
    <w:rsid w:val="00CA0703"/>
    <w:rsid w:val="00CA0CDF"/>
    <w:rsid w:val="00CA1EAD"/>
    <w:rsid w:val="00CA3829"/>
    <w:rsid w:val="00CA3C03"/>
    <w:rsid w:val="00CA3FBC"/>
    <w:rsid w:val="00CA48D4"/>
    <w:rsid w:val="00CA50D4"/>
    <w:rsid w:val="00CA577F"/>
    <w:rsid w:val="00CA58D0"/>
    <w:rsid w:val="00CA5BE1"/>
    <w:rsid w:val="00CA647B"/>
    <w:rsid w:val="00CA74F5"/>
    <w:rsid w:val="00CB1F10"/>
    <w:rsid w:val="00CB2A55"/>
    <w:rsid w:val="00CB3D2E"/>
    <w:rsid w:val="00CB43B8"/>
    <w:rsid w:val="00CB5E05"/>
    <w:rsid w:val="00CB692C"/>
    <w:rsid w:val="00CB7661"/>
    <w:rsid w:val="00CB7AC8"/>
    <w:rsid w:val="00CC084E"/>
    <w:rsid w:val="00CC137F"/>
    <w:rsid w:val="00CC1F30"/>
    <w:rsid w:val="00CC24E3"/>
    <w:rsid w:val="00CC3A76"/>
    <w:rsid w:val="00CC3FFB"/>
    <w:rsid w:val="00CC4BDB"/>
    <w:rsid w:val="00CC4ED5"/>
    <w:rsid w:val="00CC53AC"/>
    <w:rsid w:val="00CC699C"/>
    <w:rsid w:val="00CC6C66"/>
    <w:rsid w:val="00CC6EC0"/>
    <w:rsid w:val="00CD13C9"/>
    <w:rsid w:val="00CD1522"/>
    <w:rsid w:val="00CD20A3"/>
    <w:rsid w:val="00CD2F9F"/>
    <w:rsid w:val="00CD33D0"/>
    <w:rsid w:val="00CD4391"/>
    <w:rsid w:val="00CD43D4"/>
    <w:rsid w:val="00CD449D"/>
    <w:rsid w:val="00CD553D"/>
    <w:rsid w:val="00CD6604"/>
    <w:rsid w:val="00CD69EE"/>
    <w:rsid w:val="00CE0F0D"/>
    <w:rsid w:val="00CE2033"/>
    <w:rsid w:val="00CE3940"/>
    <w:rsid w:val="00CE4366"/>
    <w:rsid w:val="00CE5358"/>
    <w:rsid w:val="00CE6189"/>
    <w:rsid w:val="00CE650D"/>
    <w:rsid w:val="00CE7111"/>
    <w:rsid w:val="00CF003B"/>
    <w:rsid w:val="00CF0074"/>
    <w:rsid w:val="00CF0628"/>
    <w:rsid w:val="00CF1957"/>
    <w:rsid w:val="00CF1B0E"/>
    <w:rsid w:val="00CF2076"/>
    <w:rsid w:val="00CF3717"/>
    <w:rsid w:val="00CF3D02"/>
    <w:rsid w:val="00CF42D9"/>
    <w:rsid w:val="00CF53FB"/>
    <w:rsid w:val="00CF5874"/>
    <w:rsid w:val="00CF5F55"/>
    <w:rsid w:val="00CF68BF"/>
    <w:rsid w:val="00D01B1D"/>
    <w:rsid w:val="00D020FB"/>
    <w:rsid w:val="00D02564"/>
    <w:rsid w:val="00D02B69"/>
    <w:rsid w:val="00D02FF6"/>
    <w:rsid w:val="00D035F8"/>
    <w:rsid w:val="00D042AD"/>
    <w:rsid w:val="00D05797"/>
    <w:rsid w:val="00D05D85"/>
    <w:rsid w:val="00D06D33"/>
    <w:rsid w:val="00D06D66"/>
    <w:rsid w:val="00D0712A"/>
    <w:rsid w:val="00D078AD"/>
    <w:rsid w:val="00D11362"/>
    <w:rsid w:val="00D11889"/>
    <w:rsid w:val="00D12E0A"/>
    <w:rsid w:val="00D1335D"/>
    <w:rsid w:val="00D14040"/>
    <w:rsid w:val="00D150F1"/>
    <w:rsid w:val="00D157AB"/>
    <w:rsid w:val="00D16248"/>
    <w:rsid w:val="00D17162"/>
    <w:rsid w:val="00D203C9"/>
    <w:rsid w:val="00D212C2"/>
    <w:rsid w:val="00D22BF4"/>
    <w:rsid w:val="00D2431F"/>
    <w:rsid w:val="00D245D2"/>
    <w:rsid w:val="00D24BE4"/>
    <w:rsid w:val="00D27385"/>
    <w:rsid w:val="00D30FA7"/>
    <w:rsid w:val="00D335E1"/>
    <w:rsid w:val="00D34182"/>
    <w:rsid w:val="00D344F0"/>
    <w:rsid w:val="00D34FFB"/>
    <w:rsid w:val="00D3501E"/>
    <w:rsid w:val="00D350E7"/>
    <w:rsid w:val="00D35B68"/>
    <w:rsid w:val="00D366CB"/>
    <w:rsid w:val="00D3691F"/>
    <w:rsid w:val="00D375CF"/>
    <w:rsid w:val="00D37E78"/>
    <w:rsid w:val="00D4044F"/>
    <w:rsid w:val="00D416E4"/>
    <w:rsid w:val="00D41C5A"/>
    <w:rsid w:val="00D421D1"/>
    <w:rsid w:val="00D437B7"/>
    <w:rsid w:val="00D45554"/>
    <w:rsid w:val="00D4672C"/>
    <w:rsid w:val="00D46882"/>
    <w:rsid w:val="00D46CFD"/>
    <w:rsid w:val="00D47D57"/>
    <w:rsid w:val="00D500AB"/>
    <w:rsid w:val="00D514C3"/>
    <w:rsid w:val="00D51761"/>
    <w:rsid w:val="00D517A9"/>
    <w:rsid w:val="00D5194F"/>
    <w:rsid w:val="00D51D20"/>
    <w:rsid w:val="00D51E74"/>
    <w:rsid w:val="00D51F15"/>
    <w:rsid w:val="00D52E33"/>
    <w:rsid w:val="00D52F52"/>
    <w:rsid w:val="00D53206"/>
    <w:rsid w:val="00D53BE7"/>
    <w:rsid w:val="00D5741F"/>
    <w:rsid w:val="00D57B1E"/>
    <w:rsid w:val="00D6080A"/>
    <w:rsid w:val="00D6234D"/>
    <w:rsid w:val="00D62607"/>
    <w:rsid w:val="00D6338B"/>
    <w:rsid w:val="00D6341A"/>
    <w:rsid w:val="00D655B4"/>
    <w:rsid w:val="00D665A6"/>
    <w:rsid w:val="00D66A08"/>
    <w:rsid w:val="00D67845"/>
    <w:rsid w:val="00D702FF"/>
    <w:rsid w:val="00D7051A"/>
    <w:rsid w:val="00D70C27"/>
    <w:rsid w:val="00D70FF2"/>
    <w:rsid w:val="00D734A6"/>
    <w:rsid w:val="00D749EC"/>
    <w:rsid w:val="00D75136"/>
    <w:rsid w:val="00D754B6"/>
    <w:rsid w:val="00D75DFD"/>
    <w:rsid w:val="00D760FF"/>
    <w:rsid w:val="00D76435"/>
    <w:rsid w:val="00D76F49"/>
    <w:rsid w:val="00D77182"/>
    <w:rsid w:val="00D7754B"/>
    <w:rsid w:val="00D775CE"/>
    <w:rsid w:val="00D77BD9"/>
    <w:rsid w:val="00D77E32"/>
    <w:rsid w:val="00D77FF3"/>
    <w:rsid w:val="00D80AFC"/>
    <w:rsid w:val="00D81428"/>
    <w:rsid w:val="00D817E3"/>
    <w:rsid w:val="00D8182A"/>
    <w:rsid w:val="00D8184D"/>
    <w:rsid w:val="00D820C1"/>
    <w:rsid w:val="00D82258"/>
    <w:rsid w:val="00D82C76"/>
    <w:rsid w:val="00D83CD7"/>
    <w:rsid w:val="00D84DB6"/>
    <w:rsid w:val="00D864FA"/>
    <w:rsid w:val="00D87266"/>
    <w:rsid w:val="00D876FF"/>
    <w:rsid w:val="00D90E0B"/>
    <w:rsid w:val="00D926F6"/>
    <w:rsid w:val="00D92D0F"/>
    <w:rsid w:val="00D92DC1"/>
    <w:rsid w:val="00D93E52"/>
    <w:rsid w:val="00D940B2"/>
    <w:rsid w:val="00D9421D"/>
    <w:rsid w:val="00D94CAC"/>
    <w:rsid w:val="00D9511E"/>
    <w:rsid w:val="00D95EEF"/>
    <w:rsid w:val="00DA082A"/>
    <w:rsid w:val="00DA10D1"/>
    <w:rsid w:val="00DA16E8"/>
    <w:rsid w:val="00DA20ED"/>
    <w:rsid w:val="00DA256E"/>
    <w:rsid w:val="00DA2DC6"/>
    <w:rsid w:val="00DA2E3B"/>
    <w:rsid w:val="00DA332C"/>
    <w:rsid w:val="00DA353A"/>
    <w:rsid w:val="00DA4B7C"/>
    <w:rsid w:val="00DA64BF"/>
    <w:rsid w:val="00DA7C34"/>
    <w:rsid w:val="00DB135E"/>
    <w:rsid w:val="00DB1EFF"/>
    <w:rsid w:val="00DB21E9"/>
    <w:rsid w:val="00DB242E"/>
    <w:rsid w:val="00DB250F"/>
    <w:rsid w:val="00DB2FFB"/>
    <w:rsid w:val="00DB3D9C"/>
    <w:rsid w:val="00DB46ED"/>
    <w:rsid w:val="00DB4C3A"/>
    <w:rsid w:val="00DB5767"/>
    <w:rsid w:val="00DB605D"/>
    <w:rsid w:val="00DB6888"/>
    <w:rsid w:val="00DB76E5"/>
    <w:rsid w:val="00DB7CE9"/>
    <w:rsid w:val="00DC152A"/>
    <w:rsid w:val="00DC39C7"/>
    <w:rsid w:val="00DC4013"/>
    <w:rsid w:val="00DC4F7B"/>
    <w:rsid w:val="00DC5037"/>
    <w:rsid w:val="00DC5085"/>
    <w:rsid w:val="00DC5A3D"/>
    <w:rsid w:val="00DC5DD4"/>
    <w:rsid w:val="00DC6B59"/>
    <w:rsid w:val="00DC713C"/>
    <w:rsid w:val="00DC764C"/>
    <w:rsid w:val="00DC7FCB"/>
    <w:rsid w:val="00DD070C"/>
    <w:rsid w:val="00DD0F1F"/>
    <w:rsid w:val="00DD1ABF"/>
    <w:rsid w:val="00DD1EB9"/>
    <w:rsid w:val="00DD1ECA"/>
    <w:rsid w:val="00DD2253"/>
    <w:rsid w:val="00DD2323"/>
    <w:rsid w:val="00DD2914"/>
    <w:rsid w:val="00DD2A5C"/>
    <w:rsid w:val="00DD2EEA"/>
    <w:rsid w:val="00DD3898"/>
    <w:rsid w:val="00DD60FA"/>
    <w:rsid w:val="00DD6C6F"/>
    <w:rsid w:val="00DD798D"/>
    <w:rsid w:val="00DD7A77"/>
    <w:rsid w:val="00DD7E49"/>
    <w:rsid w:val="00DE09B4"/>
    <w:rsid w:val="00DE18A6"/>
    <w:rsid w:val="00DE2087"/>
    <w:rsid w:val="00DE2209"/>
    <w:rsid w:val="00DE2AAA"/>
    <w:rsid w:val="00DE2E41"/>
    <w:rsid w:val="00DE42CB"/>
    <w:rsid w:val="00DE4746"/>
    <w:rsid w:val="00DE4CFD"/>
    <w:rsid w:val="00DE5A51"/>
    <w:rsid w:val="00DE67C1"/>
    <w:rsid w:val="00DE75F4"/>
    <w:rsid w:val="00DE7790"/>
    <w:rsid w:val="00DE7912"/>
    <w:rsid w:val="00DF0DAF"/>
    <w:rsid w:val="00DF10AA"/>
    <w:rsid w:val="00DF1AA5"/>
    <w:rsid w:val="00DF221F"/>
    <w:rsid w:val="00DF2E6E"/>
    <w:rsid w:val="00DF3058"/>
    <w:rsid w:val="00DF3191"/>
    <w:rsid w:val="00DF31CB"/>
    <w:rsid w:val="00DF3A18"/>
    <w:rsid w:val="00DF3BFA"/>
    <w:rsid w:val="00DF4689"/>
    <w:rsid w:val="00DF5284"/>
    <w:rsid w:val="00DF595B"/>
    <w:rsid w:val="00DF60AB"/>
    <w:rsid w:val="00DF7513"/>
    <w:rsid w:val="00DF7A1C"/>
    <w:rsid w:val="00E00857"/>
    <w:rsid w:val="00E00CD9"/>
    <w:rsid w:val="00E02150"/>
    <w:rsid w:val="00E029DA"/>
    <w:rsid w:val="00E03B8E"/>
    <w:rsid w:val="00E045C2"/>
    <w:rsid w:val="00E0544F"/>
    <w:rsid w:val="00E075A8"/>
    <w:rsid w:val="00E11360"/>
    <w:rsid w:val="00E12A05"/>
    <w:rsid w:val="00E15C34"/>
    <w:rsid w:val="00E208FD"/>
    <w:rsid w:val="00E2090C"/>
    <w:rsid w:val="00E2092E"/>
    <w:rsid w:val="00E20AE2"/>
    <w:rsid w:val="00E20B30"/>
    <w:rsid w:val="00E20B6E"/>
    <w:rsid w:val="00E20C1B"/>
    <w:rsid w:val="00E20E04"/>
    <w:rsid w:val="00E21092"/>
    <w:rsid w:val="00E22A27"/>
    <w:rsid w:val="00E22C5A"/>
    <w:rsid w:val="00E22EEC"/>
    <w:rsid w:val="00E2376D"/>
    <w:rsid w:val="00E23888"/>
    <w:rsid w:val="00E24013"/>
    <w:rsid w:val="00E24365"/>
    <w:rsid w:val="00E2563B"/>
    <w:rsid w:val="00E256DF"/>
    <w:rsid w:val="00E25BFB"/>
    <w:rsid w:val="00E25C55"/>
    <w:rsid w:val="00E26AF7"/>
    <w:rsid w:val="00E2799F"/>
    <w:rsid w:val="00E30BFA"/>
    <w:rsid w:val="00E30CD6"/>
    <w:rsid w:val="00E30D04"/>
    <w:rsid w:val="00E3197D"/>
    <w:rsid w:val="00E31DD0"/>
    <w:rsid w:val="00E3309E"/>
    <w:rsid w:val="00E33CB1"/>
    <w:rsid w:val="00E33E25"/>
    <w:rsid w:val="00E346FA"/>
    <w:rsid w:val="00E34925"/>
    <w:rsid w:val="00E3675C"/>
    <w:rsid w:val="00E36970"/>
    <w:rsid w:val="00E3703F"/>
    <w:rsid w:val="00E40197"/>
    <w:rsid w:val="00E404FE"/>
    <w:rsid w:val="00E41392"/>
    <w:rsid w:val="00E41852"/>
    <w:rsid w:val="00E41EA8"/>
    <w:rsid w:val="00E4433D"/>
    <w:rsid w:val="00E45365"/>
    <w:rsid w:val="00E453EA"/>
    <w:rsid w:val="00E462AB"/>
    <w:rsid w:val="00E466B5"/>
    <w:rsid w:val="00E47116"/>
    <w:rsid w:val="00E47DFC"/>
    <w:rsid w:val="00E50642"/>
    <w:rsid w:val="00E51C8B"/>
    <w:rsid w:val="00E51FF7"/>
    <w:rsid w:val="00E52B7C"/>
    <w:rsid w:val="00E5398C"/>
    <w:rsid w:val="00E53F93"/>
    <w:rsid w:val="00E54885"/>
    <w:rsid w:val="00E54B78"/>
    <w:rsid w:val="00E57F25"/>
    <w:rsid w:val="00E6014E"/>
    <w:rsid w:val="00E60364"/>
    <w:rsid w:val="00E60494"/>
    <w:rsid w:val="00E60ACC"/>
    <w:rsid w:val="00E60F2E"/>
    <w:rsid w:val="00E61FFD"/>
    <w:rsid w:val="00E6519B"/>
    <w:rsid w:val="00E6664F"/>
    <w:rsid w:val="00E67124"/>
    <w:rsid w:val="00E67262"/>
    <w:rsid w:val="00E676C7"/>
    <w:rsid w:val="00E71378"/>
    <w:rsid w:val="00E715F3"/>
    <w:rsid w:val="00E727C5"/>
    <w:rsid w:val="00E74178"/>
    <w:rsid w:val="00E7456D"/>
    <w:rsid w:val="00E75DC5"/>
    <w:rsid w:val="00E77610"/>
    <w:rsid w:val="00E77AE9"/>
    <w:rsid w:val="00E77B24"/>
    <w:rsid w:val="00E8024F"/>
    <w:rsid w:val="00E82175"/>
    <w:rsid w:val="00E82D2F"/>
    <w:rsid w:val="00E82E16"/>
    <w:rsid w:val="00E8487F"/>
    <w:rsid w:val="00E848BB"/>
    <w:rsid w:val="00E86817"/>
    <w:rsid w:val="00E90415"/>
    <w:rsid w:val="00E9089B"/>
    <w:rsid w:val="00E9115D"/>
    <w:rsid w:val="00E9181B"/>
    <w:rsid w:val="00E9191B"/>
    <w:rsid w:val="00E928B3"/>
    <w:rsid w:val="00E937D8"/>
    <w:rsid w:val="00E93DCA"/>
    <w:rsid w:val="00E93EC6"/>
    <w:rsid w:val="00E9622C"/>
    <w:rsid w:val="00E963A4"/>
    <w:rsid w:val="00E97079"/>
    <w:rsid w:val="00E97E83"/>
    <w:rsid w:val="00EA0E15"/>
    <w:rsid w:val="00EA101A"/>
    <w:rsid w:val="00EA190B"/>
    <w:rsid w:val="00EA1A3B"/>
    <w:rsid w:val="00EA4ADE"/>
    <w:rsid w:val="00EA5E6F"/>
    <w:rsid w:val="00EA7E51"/>
    <w:rsid w:val="00EB0B93"/>
    <w:rsid w:val="00EB40E7"/>
    <w:rsid w:val="00EB4B1A"/>
    <w:rsid w:val="00EB5094"/>
    <w:rsid w:val="00EB5B24"/>
    <w:rsid w:val="00EB7071"/>
    <w:rsid w:val="00EB780D"/>
    <w:rsid w:val="00EB7EB1"/>
    <w:rsid w:val="00EC15BC"/>
    <w:rsid w:val="00EC2570"/>
    <w:rsid w:val="00EC29DF"/>
    <w:rsid w:val="00EC32F3"/>
    <w:rsid w:val="00EC3ED8"/>
    <w:rsid w:val="00EC3F8C"/>
    <w:rsid w:val="00EC442D"/>
    <w:rsid w:val="00EC4C6E"/>
    <w:rsid w:val="00EC5571"/>
    <w:rsid w:val="00EC56C8"/>
    <w:rsid w:val="00EC62F8"/>
    <w:rsid w:val="00EC6544"/>
    <w:rsid w:val="00EC7A3E"/>
    <w:rsid w:val="00EC7AAD"/>
    <w:rsid w:val="00ED0757"/>
    <w:rsid w:val="00ED1020"/>
    <w:rsid w:val="00ED145E"/>
    <w:rsid w:val="00ED1881"/>
    <w:rsid w:val="00ED2F27"/>
    <w:rsid w:val="00ED6538"/>
    <w:rsid w:val="00ED6B14"/>
    <w:rsid w:val="00ED7A3D"/>
    <w:rsid w:val="00ED7E2A"/>
    <w:rsid w:val="00ED7FF1"/>
    <w:rsid w:val="00EE1553"/>
    <w:rsid w:val="00EE358C"/>
    <w:rsid w:val="00EE3670"/>
    <w:rsid w:val="00EE3B5D"/>
    <w:rsid w:val="00EE4BD8"/>
    <w:rsid w:val="00EE5523"/>
    <w:rsid w:val="00EE61E0"/>
    <w:rsid w:val="00EE676E"/>
    <w:rsid w:val="00EE6A4D"/>
    <w:rsid w:val="00EE6D87"/>
    <w:rsid w:val="00EE7106"/>
    <w:rsid w:val="00EE723B"/>
    <w:rsid w:val="00EE72A3"/>
    <w:rsid w:val="00EE72DB"/>
    <w:rsid w:val="00EE7357"/>
    <w:rsid w:val="00EE7368"/>
    <w:rsid w:val="00EE7B48"/>
    <w:rsid w:val="00EF0329"/>
    <w:rsid w:val="00EF1C48"/>
    <w:rsid w:val="00EF2932"/>
    <w:rsid w:val="00EF2B91"/>
    <w:rsid w:val="00EF4906"/>
    <w:rsid w:val="00EF533B"/>
    <w:rsid w:val="00EF6133"/>
    <w:rsid w:val="00EF6B9B"/>
    <w:rsid w:val="00EF6EE0"/>
    <w:rsid w:val="00F00273"/>
    <w:rsid w:val="00F008A1"/>
    <w:rsid w:val="00F00AD1"/>
    <w:rsid w:val="00F02148"/>
    <w:rsid w:val="00F023D7"/>
    <w:rsid w:val="00F034F7"/>
    <w:rsid w:val="00F04B03"/>
    <w:rsid w:val="00F04F7C"/>
    <w:rsid w:val="00F0521D"/>
    <w:rsid w:val="00F06454"/>
    <w:rsid w:val="00F064F2"/>
    <w:rsid w:val="00F068DF"/>
    <w:rsid w:val="00F06A59"/>
    <w:rsid w:val="00F0736E"/>
    <w:rsid w:val="00F0752A"/>
    <w:rsid w:val="00F079BC"/>
    <w:rsid w:val="00F07F44"/>
    <w:rsid w:val="00F104DD"/>
    <w:rsid w:val="00F10EF0"/>
    <w:rsid w:val="00F12529"/>
    <w:rsid w:val="00F13D23"/>
    <w:rsid w:val="00F164C1"/>
    <w:rsid w:val="00F17461"/>
    <w:rsid w:val="00F17501"/>
    <w:rsid w:val="00F177D1"/>
    <w:rsid w:val="00F17C61"/>
    <w:rsid w:val="00F17E16"/>
    <w:rsid w:val="00F2023A"/>
    <w:rsid w:val="00F212A3"/>
    <w:rsid w:val="00F21D1A"/>
    <w:rsid w:val="00F23C05"/>
    <w:rsid w:val="00F23C0D"/>
    <w:rsid w:val="00F23C70"/>
    <w:rsid w:val="00F2422F"/>
    <w:rsid w:val="00F25369"/>
    <w:rsid w:val="00F25465"/>
    <w:rsid w:val="00F27377"/>
    <w:rsid w:val="00F27C2F"/>
    <w:rsid w:val="00F27C48"/>
    <w:rsid w:val="00F33D02"/>
    <w:rsid w:val="00F343DE"/>
    <w:rsid w:val="00F34BAC"/>
    <w:rsid w:val="00F352FF"/>
    <w:rsid w:val="00F35727"/>
    <w:rsid w:val="00F36178"/>
    <w:rsid w:val="00F36825"/>
    <w:rsid w:val="00F36A3A"/>
    <w:rsid w:val="00F36B97"/>
    <w:rsid w:val="00F36F56"/>
    <w:rsid w:val="00F3741C"/>
    <w:rsid w:val="00F37645"/>
    <w:rsid w:val="00F42542"/>
    <w:rsid w:val="00F43EE7"/>
    <w:rsid w:val="00F45F7C"/>
    <w:rsid w:val="00F460B9"/>
    <w:rsid w:val="00F465E7"/>
    <w:rsid w:val="00F47A4F"/>
    <w:rsid w:val="00F51242"/>
    <w:rsid w:val="00F514E6"/>
    <w:rsid w:val="00F5154D"/>
    <w:rsid w:val="00F519F3"/>
    <w:rsid w:val="00F52A30"/>
    <w:rsid w:val="00F52B99"/>
    <w:rsid w:val="00F5350A"/>
    <w:rsid w:val="00F551C9"/>
    <w:rsid w:val="00F555AF"/>
    <w:rsid w:val="00F557BC"/>
    <w:rsid w:val="00F55DA3"/>
    <w:rsid w:val="00F568B3"/>
    <w:rsid w:val="00F568F0"/>
    <w:rsid w:val="00F56C59"/>
    <w:rsid w:val="00F57A51"/>
    <w:rsid w:val="00F57C2E"/>
    <w:rsid w:val="00F609BE"/>
    <w:rsid w:val="00F60F79"/>
    <w:rsid w:val="00F61CD4"/>
    <w:rsid w:val="00F6207A"/>
    <w:rsid w:val="00F623CE"/>
    <w:rsid w:val="00F62DB9"/>
    <w:rsid w:val="00F633A5"/>
    <w:rsid w:val="00F63A4D"/>
    <w:rsid w:val="00F63B4E"/>
    <w:rsid w:val="00F63C9F"/>
    <w:rsid w:val="00F63CAD"/>
    <w:rsid w:val="00F644A8"/>
    <w:rsid w:val="00F668EA"/>
    <w:rsid w:val="00F67397"/>
    <w:rsid w:val="00F67D38"/>
    <w:rsid w:val="00F67E12"/>
    <w:rsid w:val="00F70306"/>
    <w:rsid w:val="00F72340"/>
    <w:rsid w:val="00F72AB1"/>
    <w:rsid w:val="00F733EA"/>
    <w:rsid w:val="00F742B4"/>
    <w:rsid w:val="00F74AD1"/>
    <w:rsid w:val="00F7540B"/>
    <w:rsid w:val="00F75472"/>
    <w:rsid w:val="00F7584D"/>
    <w:rsid w:val="00F75E08"/>
    <w:rsid w:val="00F764AA"/>
    <w:rsid w:val="00F7658E"/>
    <w:rsid w:val="00F76890"/>
    <w:rsid w:val="00F76980"/>
    <w:rsid w:val="00F76A47"/>
    <w:rsid w:val="00F77323"/>
    <w:rsid w:val="00F77549"/>
    <w:rsid w:val="00F77D5C"/>
    <w:rsid w:val="00F80406"/>
    <w:rsid w:val="00F80CB9"/>
    <w:rsid w:val="00F80EDD"/>
    <w:rsid w:val="00F81E17"/>
    <w:rsid w:val="00F82D4B"/>
    <w:rsid w:val="00F83719"/>
    <w:rsid w:val="00F83AB7"/>
    <w:rsid w:val="00F83B0B"/>
    <w:rsid w:val="00F8444A"/>
    <w:rsid w:val="00F8561F"/>
    <w:rsid w:val="00F861C8"/>
    <w:rsid w:val="00F86A58"/>
    <w:rsid w:val="00F87896"/>
    <w:rsid w:val="00F878A5"/>
    <w:rsid w:val="00F916B2"/>
    <w:rsid w:val="00F91D15"/>
    <w:rsid w:val="00F92B78"/>
    <w:rsid w:val="00F9316B"/>
    <w:rsid w:val="00F93255"/>
    <w:rsid w:val="00F94C34"/>
    <w:rsid w:val="00F94D5C"/>
    <w:rsid w:val="00F969DD"/>
    <w:rsid w:val="00F96C04"/>
    <w:rsid w:val="00F97101"/>
    <w:rsid w:val="00F9710B"/>
    <w:rsid w:val="00F971BE"/>
    <w:rsid w:val="00F9795A"/>
    <w:rsid w:val="00FA0986"/>
    <w:rsid w:val="00FA12D3"/>
    <w:rsid w:val="00FA1476"/>
    <w:rsid w:val="00FA16E3"/>
    <w:rsid w:val="00FA25A4"/>
    <w:rsid w:val="00FA3ACE"/>
    <w:rsid w:val="00FA45C3"/>
    <w:rsid w:val="00FA515E"/>
    <w:rsid w:val="00FA6249"/>
    <w:rsid w:val="00FA754C"/>
    <w:rsid w:val="00FA7DBA"/>
    <w:rsid w:val="00FB0E0B"/>
    <w:rsid w:val="00FB27F4"/>
    <w:rsid w:val="00FB317C"/>
    <w:rsid w:val="00FB34D3"/>
    <w:rsid w:val="00FB4929"/>
    <w:rsid w:val="00FB496C"/>
    <w:rsid w:val="00FB4A55"/>
    <w:rsid w:val="00FB4E7A"/>
    <w:rsid w:val="00FC0D5A"/>
    <w:rsid w:val="00FC1367"/>
    <w:rsid w:val="00FC182C"/>
    <w:rsid w:val="00FC1F69"/>
    <w:rsid w:val="00FC32D2"/>
    <w:rsid w:val="00FC349D"/>
    <w:rsid w:val="00FC5D22"/>
    <w:rsid w:val="00FC73C3"/>
    <w:rsid w:val="00FC7751"/>
    <w:rsid w:val="00FC784F"/>
    <w:rsid w:val="00FD06D1"/>
    <w:rsid w:val="00FD078D"/>
    <w:rsid w:val="00FD19EC"/>
    <w:rsid w:val="00FD309F"/>
    <w:rsid w:val="00FD3C7E"/>
    <w:rsid w:val="00FD510A"/>
    <w:rsid w:val="00FD51E7"/>
    <w:rsid w:val="00FD5BA2"/>
    <w:rsid w:val="00FD6A33"/>
    <w:rsid w:val="00FD7690"/>
    <w:rsid w:val="00FD78AB"/>
    <w:rsid w:val="00FD7DBA"/>
    <w:rsid w:val="00FE06A8"/>
    <w:rsid w:val="00FE1ECF"/>
    <w:rsid w:val="00FE210A"/>
    <w:rsid w:val="00FE2D24"/>
    <w:rsid w:val="00FE32D2"/>
    <w:rsid w:val="00FE3BDD"/>
    <w:rsid w:val="00FE3D7B"/>
    <w:rsid w:val="00FE40AE"/>
    <w:rsid w:val="00FE7D5F"/>
    <w:rsid w:val="00FF175D"/>
    <w:rsid w:val="00FF2198"/>
    <w:rsid w:val="00FF3956"/>
    <w:rsid w:val="00FF5D44"/>
    <w:rsid w:val="00FF61A7"/>
    <w:rsid w:val="00FF68DF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662D5"/>
  <w15:docId w15:val="{051FE72C-3D3C-4983-91D9-2219EED0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A33"/>
    <w:pPr>
      <w:spacing w:after="0" w:line="360" w:lineRule="auto"/>
      <w:jc w:val="both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1CE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77C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34A5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3670F"/>
    <w:pPr>
      <w:keepNext/>
      <w:keepLines/>
      <w:numPr>
        <w:ilvl w:val="3"/>
        <w:numId w:val="3"/>
      </w:numPr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F4BE5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3B70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FE40AE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B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B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A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27"/>
  </w:style>
  <w:style w:type="paragraph" w:styleId="Footer">
    <w:name w:val="footer"/>
    <w:basedOn w:val="Normal"/>
    <w:link w:val="FooterChar"/>
    <w:uiPriority w:val="99"/>
    <w:unhideWhenUsed/>
    <w:rsid w:val="00E22A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27"/>
  </w:style>
  <w:style w:type="paragraph" w:styleId="BalloonText">
    <w:name w:val="Balloon Text"/>
    <w:basedOn w:val="Normal"/>
    <w:link w:val="BalloonTextChar"/>
    <w:uiPriority w:val="99"/>
    <w:semiHidden/>
    <w:unhideWhenUsed/>
    <w:rsid w:val="00E22A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E22A27"/>
    <w:pPr>
      <w:spacing w:after="0" w:line="240" w:lineRule="auto"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67FF5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FF5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table" w:customStyle="1" w:styleId="DTTSol">
    <w:name w:val="DTTSol"/>
    <w:basedOn w:val="TableNormal"/>
    <w:uiPriority w:val="99"/>
    <w:rsid w:val="00B566C2"/>
    <w:pPr>
      <w:spacing w:before="60" w:after="60" w:line="240" w:lineRule="auto"/>
    </w:pPr>
    <w:rPr>
      <w:rFonts w:ascii="Times New Roman" w:hAnsi="Times New Roman"/>
      <w:sz w:val="2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60" w:beforeAutospacing="0" w:afterLines="0" w:after="60" w:afterAutospacing="0" w:line="240" w:lineRule="auto"/>
        <w:jc w:val="left"/>
      </w:pPr>
      <w:rPr>
        <w:b/>
        <w:color w:val="auto"/>
      </w:rPr>
      <w:tblPr/>
      <w:trPr>
        <w:tblHeader/>
      </w:trPr>
      <w:tcPr>
        <w:tcBorders>
          <w:bottom w:val="single" w:sz="12" w:space="0" w:color="632423" w:themeColor="accent2" w:themeShade="80"/>
        </w:tcBorders>
        <w:shd w:val="clear" w:color="auto" w:fill="F2DBDB" w:themeFill="accent2" w:themeFillTint="33"/>
        <w:vAlign w:val="center"/>
      </w:tcPr>
    </w:tblStylePr>
    <w:tblStylePr w:type="lastRow">
      <w:tblPr/>
      <w:tcPr>
        <w:tcBorders>
          <w:top w:val="single" w:sz="12" w:space="0" w:color="632423" w:themeColor="accent2" w:themeShade="80"/>
        </w:tcBorders>
        <w:shd w:val="clear" w:color="auto" w:fill="F2DBDB" w:themeFill="accent2" w:themeFillTint="33"/>
      </w:tcPr>
    </w:tblStylePr>
    <w:tblStylePr w:type="firstCol">
      <w:pPr>
        <w:jc w:val="left"/>
      </w:pPr>
      <w:rPr>
        <w:b/>
      </w:rPr>
      <w:tblPr/>
      <w:tcPr>
        <w:tcBorders>
          <w:right w:val="single" w:sz="12" w:space="0" w:color="632423" w:themeColor="accent2" w:themeShade="80"/>
        </w:tcBorders>
        <w:shd w:val="clear" w:color="auto" w:fill="F2DBDB" w:themeFill="accent2" w:themeFillTint="33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31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77C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A5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670F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F4BE5"/>
    <w:rPr>
      <w:rFonts w:ascii="Times New Roman" w:eastAsiaTheme="majorEastAsia" w:hAnsi="Times New Roman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F3B70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FE40AE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C09CD"/>
    <w:pPr>
      <w:spacing w:after="200" w:line="240" w:lineRule="auto"/>
      <w:jc w:val="center"/>
    </w:pPr>
    <w:rPr>
      <w:bCs/>
      <w:i/>
      <w:color w:val="0070C0"/>
      <w:sz w:val="24"/>
      <w:szCs w:val="18"/>
    </w:rPr>
  </w:style>
  <w:style w:type="paragraph" w:styleId="ListParagraph">
    <w:name w:val="List Paragraph"/>
    <w:basedOn w:val="Normal"/>
    <w:autoRedefine/>
    <w:uiPriority w:val="34"/>
    <w:qFormat/>
    <w:rsid w:val="000002B1"/>
    <w:pPr>
      <w:numPr>
        <w:numId w:val="15"/>
      </w:numPr>
      <w:spacing w:before="60" w:after="60" w:line="240" w:lineRule="auto"/>
      <w:contextualSpacing/>
      <w:jc w:val="center"/>
    </w:pPr>
    <w:rPr>
      <w:rFonts w:eastAsiaTheme="minorHAnsi" w:cstheme="minorBidi"/>
      <w:lang w:val="vi-VN"/>
    </w:rPr>
  </w:style>
  <w:style w:type="paragraph" w:customStyle="1" w:styleId="UCName">
    <w:name w:val="UCName"/>
    <w:basedOn w:val="Normal"/>
    <w:autoRedefine/>
    <w:uiPriority w:val="3"/>
    <w:qFormat/>
    <w:rsid w:val="00E2376D"/>
    <w:pPr>
      <w:numPr>
        <w:numId w:val="2"/>
      </w:numPr>
      <w:spacing w:before="60"/>
      <w:outlineLvl w:val="7"/>
    </w:pPr>
    <w:rPr>
      <w:i/>
    </w:rPr>
  </w:style>
  <w:style w:type="paragraph" w:styleId="TOC1">
    <w:name w:val="toc 1"/>
    <w:basedOn w:val="Normal"/>
    <w:next w:val="Normal"/>
    <w:autoRedefine/>
    <w:uiPriority w:val="39"/>
    <w:unhideWhenUsed/>
    <w:rsid w:val="00D3501E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748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4748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2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9A8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9A8"/>
    <w:rPr>
      <w:rFonts w:ascii="Times New Roman" w:eastAsia="Calibri" w:hAnsi="Times New Roman" w:cs="Times New Roman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777E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TT-Ref">
    <w:name w:val="DTT-Ref"/>
    <w:basedOn w:val="DTTSol"/>
    <w:uiPriority w:val="99"/>
    <w:rsid w:val="000F6D64"/>
    <w:pPr>
      <w:spacing w:after="0"/>
    </w:pPr>
    <w:rPr>
      <w:i/>
    </w:rPr>
    <w:tblPr/>
    <w:tblStylePr w:type="firstRow">
      <w:pPr>
        <w:wordWrap/>
        <w:spacing w:beforeLines="0" w:before="60" w:beforeAutospacing="0" w:afterLines="0" w:after="60" w:afterAutospacing="0" w:line="240" w:lineRule="auto"/>
        <w:jc w:val="left"/>
      </w:pPr>
      <w:rPr>
        <w:b/>
        <w:color w:val="auto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8ECEC"/>
        <w:vAlign w:val="center"/>
      </w:tcPr>
    </w:tblStylePr>
    <w:tblStylePr w:type="lastRow">
      <w:tblPr/>
      <w:tcPr>
        <w:tcBorders>
          <w:top w:val="single" w:sz="12" w:space="0" w:color="632423" w:themeColor="accent2" w:themeShade="80"/>
        </w:tcBorders>
        <w:shd w:val="clear" w:color="auto" w:fill="F2DBDB" w:themeFill="accent2" w:themeFillTint="33"/>
      </w:tcPr>
    </w:tblStylePr>
    <w:tblStylePr w:type="firstCol">
      <w:pPr>
        <w:jc w:val="left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8ECEC"/>
        <w:vAlign w:val="center"/>
      </w:tcPr>
    </w:tblStylePr>
  </w:style>
  <w:style w:type="paragraph" w:customStyle="1" w:styleId="Chcnng">
    <w:name w:val="Chức năng"/>
    <w:basedOn w:val="Normal"/>
    <w:link w:val="ChcnngChar"/>
    <w:autoRedefine/>
    <w:uiPriority w:val="1"/>
    <w:qFormat/>
    <w:rsid w:val="00474A1A"/>
    <w:pPr>
      <w:numPr>
        <w:numId w:val="4"/>
      </w:numPr>
      <w:outlineLvl w:val="5"/>
    </w:pPr>
    <w:rPr>
      <w:rFonts w:eastAsiaTheme="minorHAnsi" w:cstheme="minorBidi"/>
      <w:b/>
      <w:lang w:val="vi-VN"/>
    </w:rPr>
  </w:style>
  <w:style w:type="character" w:customStyle="1" w:styleId="ChcnngChar">
    <w:name w:val="Chức năng Char"/>
    <w:basedOn w:val="DefaultParagraphFont"/>
    <w:link w:val="Chcnng"/>
    <w:uiPriority w:val="1"/>
    <w:rsid w:val="00474A1A"/>
    <w:rPr>
      <w:rFonts w:ascii="Times New Roman" w:hAnsi="Times New Roman"/>
      <w:b/>
      <w:sz w:val="26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D3501E"/>
    <w:pPr>
      <w:spacing w:after="100" w:line="259" w:lineRule="auto"/>
      <w:ind w:left="440"/>
    </w:pPr>
    <w:rPr>
      <w:rFonts w:eastAsiaTheme="minorEastAsia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944B4C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44B4C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44B4C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44B4C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44B4C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44B4C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paragraph" w:customStyle="1" w:styleId="Chitit">
    <w:name w:val="Chi tiết"/>
    <w:link w:val="ChititChar"/>
    <w:uiPriority w:val="2"/>
    <w:qFormat/>
    <w:rsid w:val="00FD6A33"/>
    <w:pPr>
      <w:numPr>
        <w:ilvl w:val="1"/>
        <w:numId w:val="4"/>
      </w:numPr>
      <w:spacing w:before="60" w:after="60" w:line="240" w:lineRule="auto"/>
    </w:pPr>
    <w:rPr>
      <w:rFonts w:ascii="Times New Roman" w:hAnsi="Times New Roman"/>
      <w:sz w:val="26"/>
      <w:lang w:val="vi-VN"/>
    </w:rPr>
  </w:style>
  <w:style w:type="character" w:customStyle="1" w:styleId="ChititChar">
    <w:name w:val="Chi tiết Char"/>
    <w:basedOn w:val="ChcnngChar"/>
    <w:link w:val="Chitit"/>
    <w:uiPriority w:val="2"/>
    <w:rsid w:val="00FD6A33"/>
    <w:rPr>
      <w:rFonts w:ascii="Times New Roman" w:hAnsi="Times New Roman"/>
      <w:b w:val="0"/>
      <w:sz w:val="26"/>
      <w:lang w:val="vi-VN"/>
    </w:rPr>
  </w:style>
  <w:style w:type="table" w:styleId="GridTable5Dark-Accent2">
    <w:name w:val="Grid Table 5 Dark Accent 2"/>
    <w:basedOn w:val="TableNormal"/>
    <w:uiPriority w:val="50"/>
    <w:rsid w:val="00420C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ghtList-Accent3">
    <w:name w:val="Light List Accent 3"/>
    <w:basedOn w:val="TableNormal"/>
    <w:uiPriority w:val="61"/>
    <w:rsid w:val="00FF395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e.Dang\DT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CB7FE-C296-4EE7-8EEE-4AF89F05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DTT_Template.dotx</Template>
  <TotalTime>7687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 Mun</cp:lastModifiedBy>
  <cp:revision>113</cp:revision>
  <dcterms:created xsi:type="dcterms:W3CDTF">2019-09-18T02:16:00Z</dcterms:created>
  <dcterms:modified xsi:type="dcterms:W3CDTF">2020-01-08T15:48:00Z</dcterms:modified>
</cp:coreProperties>
</file>